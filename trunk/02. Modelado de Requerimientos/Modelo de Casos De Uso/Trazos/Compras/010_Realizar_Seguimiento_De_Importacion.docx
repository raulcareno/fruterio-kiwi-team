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B3424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B3424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AF037F">
        <w:trPr>
          <w:cantSplit/>
          <w:trHeight w:val="1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464747">
            <w:r>
              <w:t>Realizar</w:t>
            </w:r>
            <w:r w:rsidR="00AF037F">
              <w:t xml:space="preserve"> Seguimiento de Mercadería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CF1DC9">
            <w:r>
              <w:t>010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AF037F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3424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3424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3424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3424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F1D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F1D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F1D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3424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3424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AF037F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B3424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037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B3424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B33627" w:rsidP="006B0111">
            <w:r>
              <w:t xml:space="preserve">Actualizar e informar sobre el estado de </w:t>
            </w:r>
            <w:r w:rsidR="006B0111">
              <w:t>una importación.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F037F" w:rsidP="00AB01D0">
            <w:pPr>
              <w:pStyle w:val="ListParagraph"/>
              <w:numPr>
                <w:ilvl w:val="0"/>
                <w:numId w:val="1"/>
              </w:numPr>
            </w:pPr>
            <w:r>
              <w:t>Se informa</w:t>
            </w:r>
            <w:r w:rsidR="00B52831">
              <w:t xml:space="preserve"> y actualiza</w:t>
            </w:r>
            <w:r w:rsidR="00AB01D0">
              <w:t xml:space="preserve"> el estado</w:t>
            </w:r>
            <w:r w:rsidR="00CF1DC9">
              <w:t xml:space="preserve"> de la importación y de las órde</w:t>
            </w:r>
            <w:r w:rsidR="00AB01D0">
              <w:t>nes de compra incluidas en la misma</w:t>
            </w:r>
            <w:r>
              <w:t>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F037F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F037F" w:rsidP="00AB01D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 w:rsidR="008568DC">
              <w:rPr>
                <w:i/>
              </w:rPr>
              <w:t>Realizar</w:t>
            </w:r>
            <w:r>
              <w:rPr>
                <w:i/>
              </w:rPr>
              <w:t xml:space="preserve"> Seguimiento de</w:t>
            </w:r>
            <w:r w:rsidR="00AB01D0">
              <w:rPr>
                <w:i/>
              </w:rPr>
              <w:t xml:space="preserve"> Importación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CF1DC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alguno de los siguien</w:t>
            </w:r>
            <w:r w:rsidR="004A1909">
              <w:t>tes criterios de búsqueda: F</w:t>
            </w:r>
            <w:r>
              <w:t>echa</w:t>
            </w:r>
            <w:r w:rsidR="00CF1DC9">
              <w:t xml:space="preserve"> de embarque</w:t>
            </w:r>
            <w:r w:rsidR="00AB01D0">
              <w:t>, fecha estimada de llegada o empresa de transporte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AB01D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</w:t>
            </w:r>
            <w:r w:rsidR="00AB01D0">
              <w:t xml:space="preserve"> importación y existe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bookmarkStart w:id="1" w:name="_GoBack"/>
            <w:r>
              <w:t>sistema no encuentra</w:t>
            </w:r>
            <w:r w:rsidR="00CF1DC9">
              <w:t xml:space="preserve"> importaciones con los cr</w:t>
            </w:r>
            <w:r>
              <w:t>iterio</w:t>
            </w:r>
            <w:r w:rsidR="00CF1DC9">
              <w:t>s</w:t>
            </w:r>
            <w:r>
              <w:t xml:space="preserve"> ingresado.</w:t>
            </w:r>
          </w:p>
          <w:p w:rsidR="00AF037F" w:rsidRDefault="00AF037F" w:rsidP="00AF037F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AF037F" w:rsidRPr="00960403" w:rsidRDefault="00AF037F" w:rsidP="00AF037F">
            <w:pPr>
              <w:pStyle w:val="ListParagraph"/>
              <w:numPr>
                <w:ilvl w:val="2"/>
                <w:numId w:val="3"/>
              </w:numPr>
            </w:pPr>
            <w:r>
              <w:t>Regresa al paso 2</w:t>
            </w:r>
            <w:bookmarkEnd w:id="1"/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AB01D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CF1DC9">
              <w:t xml:space="preserve">se </w:t>
            </w:r>
            <w:r>
              <w:t>seleccione la</w:t>
            </w:r>
            <w:r w:rsidR="00AB01D0">
              <w:t xml:space="preserve"> importación</w:t>
            </w:r>
            <w:r w:rsidR="00B5283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678C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AB01D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selecciona </w:t>
            </w:r>
            <w:r w:rsidR="005203DE">
              <w:t xml:space="preserve">la </w:t>
            </w:r>
            <w:r w:rsidR="00AB01D0">
              <w:t>importación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CC" w:rsidRDefault="00B678CC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306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AB01D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</w:t>
            </w:r>
            <w:r w:rsidR="00366A58">
              <w:t xml:space="preserve">, la </w:t>
            </w:r>
            <w:r w:rsidR="00AB01D0">
              <w:t xml:space="preserve">importación junto con una lista </w:t>
            </w:r>
            <w:r w:rsidR="005203DE">
              <w:t xml:space="preserve">con los estados de la </w:t>
            </w:r>
            <w:r w:rsidR="00AB01D0">
              <w:t>importación</w:t>
            </w:r>
            <w:r w:rsidR="005203DE">
              <w:t xml:space="preserve"> y </w:t>
            </w:r>
            <w:r w:rsidR="00464747">
              <w:t xml:space="preserve">una fecha estimada y una fecha real de actualización de </w:t>
            </w:r>
            <w:r w:rsidR="00AB01D0">
              <w:t xml:space="preserve">cada </w:t>
            </w:r>
            <w:r w:rsidR="00464747">
              <w:t>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60" w:rsidRDefault="00E0306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B01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1D0" w:rsidRDefault="00AB01D0" w:rsidP="00AB01D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desea modificar la fecha </w:t>
            </w:r>
            <w:r w:rsidR="00B53622">
              <w:t>estimada de uno o más estados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1D0" w:rsidRDefault="00B53622" w:rsidP="00E0306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desea modificar la fecha estimada de uno o más estados</w:t>
            </w:r>
          </w:p>
          <w:p w:rsidR="00B53622" w:rsidRDefault="00CF1DC9" w:rsidP="00CF1DC9">
            <w:pPr>
              <w:pStyle w:val="ListParagraph"/>
              <w:numPr>
                <w:ilvl w:val="2"/>
                <w:numId w:val="3"/>
              </w:numPr>
            </w:pPr>
            <w:proofErr w:type="gramStart"/>
            <w:r>
              <w:t>Continua</w:t>
            </w:r>
            <w:proofErr w:type="gramEnd"/>
            <w:r>
              <w:t xml:space="preserve"> en paso 9.</w:t>
            </w:r>
          </w:p>
        </w:tc>
      </w:tr>
      <w:tr w:rsidR="00160CD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CD8" w:rsidRDefault="00160CD8" w:rsidP="00160CD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EC desea modificar el estado de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CD8" w:rsidRDefault="00160CD8" w:rsidP="00E0306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desea actualizar el estado de la importación.</w:t>
            </w:r>
          </w:p>
          <w:p w:rsidR="00160CD8" w:rsidRDefault="00160CD8" w:rsidP="00160CD8">
            <w:pPr>
              <w:pStyle w:val="ListParagraph"/>
              <w:numPr>
                <w:ilvl w:val="3"/>
                <w:numId w:val="3"/>
              </w:numPr>
            </w:pPr>
            <w:r>
              <w:t>Es posible actualizar el estado de la importación.</w:t>
            </w:r>
          </w:p>
          <w:p w:rsidR="00160CD8" w:rsidRDefault="00160CD8" w:rsidP="00160CD8">
            <w:pPr>
              <w:pStyle w:val="ListParagraph"/>
              <w:numPr>
                <w:ilvl w:val="4"/>
                <w:numId w:val="3"/>
              </w:numPr>
            </w:pPr>
            <w:r>
              <w:t>El sistema solicita que se ingrese la fecha real de actualización de estado</w:t>
            </w:r>
          </w:p>
          <w:p w:rsidR="00160CD8" w:rsidRDefault="00160CD8" w:rsidP="00160CD8">
            <w:pPr>
              <w:pStyle w:val="ListParagraph"/>
              <w:numPr>
                <w:ilvl w:val="4"/>
                <w:numId w:val="3"/>
              </w:numPr>
            </w:pPr>
            <w:r>
              <w:t>El EC ingresa la fecha real de actualización de estado</w:t>
            </w:r>
          </w:p>
          <w:p w:rsidR="00160CD8" w:rsidRDefault="00160CD8" w:rsidP="00160CD8">
            <w:pPr>
              <w:pStyle w:val="ListParagraph"/>
              <w:numPr>
                <w:ilvl w:val="3"/>
                <w:numId w:val="3"/>
              </w:numPr>
            </w:pPr>
            <w:r>
              <w:t>No es posible actualizar el estado de la importación.</w:t>
            </w:r>
          </w:p>
          <w:p w:rsidR="00160CD8" w:rsidRDefault="00160CD8" w:rsidP="00160CD8">
            <w:pPr>
              <w:pStyle w:val="ListParagraph"/>
              <w:numPr>
                <w:ilvl w:val="4"/>
                <w:numId w:val="3"/>
              </w:numPr>
            </w:pPr>
            <w:r>
              <w:t>El sistema informa la situación</w:t>
            </w: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283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B5283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actualización.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831" w:rsidRDefault="00B5283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actualización.</w:t>
            </w:r>
          </w:p>
          <w:p w:rsidR="00B52831" w:rsidRDefault="00B52831" w:rsidP="00B52831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B52831" w:rsidRDefault="00B52831" w:rsidP="00B52831">
            <w:pPr>
              <w:pStyle w:val="ListParagraph"/>
              <w:numPr>
                <w:ilvl w:val="2"/>
                <w:numId w:val="3"/>
              </w:numPr>
            </w:pPr>
            <w:r>
              <w:t>No se procesa la actualización.</w:t>
            </w:r>
          </w:p>
        </w:tc>
      </w:tr>
      <w:tr w:rsidR="00CF1DC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DC9" w:rsidRDefault="00CF1DC9" w:rsidP="00CF1DC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Se registra el cambio de estado y el usuario quién realizó el mismo o la  actualización de la fecha estimada del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DC9" w:rsidRPr="00960403" w:rsidRDefault="00CF1DC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B678CC" w:rsidP="00CF1DC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AF037F">
              <w:t>los siguient</w:t>
            </w:r>
            <w:r w:rsidR="00366A58">
              <w:t>es datos:</w:t>
            </w:r>
            <w:r w:rsidR="00CF1DC9">
              <w:t xml:space="preserve"> importación</w:t>
            </w:r>
            <w:r w:rsidR="00677B87">
              <w:t xml:space="preserve">, lista de estados y, para cada estado, </w:t>
            </w:r>
            <w:r w:rsidR="00366A58">
              <w:t>fecha estimada de cambio de estado y fecha real de actualización de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F037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8F3E09" w:rsidRDefault="00AF037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7F" w:rsidRPr="00960403" w:rsidRDefault="00AF037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F037F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AF037F"/>
    <w:rsid w:val="00067369"/>
    <w:rsid w:val="00074C24"/>
    <w:rsid w:val="00160CD8"/>
    <w:rsid w:val="001B352F"/>
    <w:rsid w:val="00217701"/>
    <w:rsid w:val="0022740A"/>
    <w:rsid w:val="0023447D"/>
    <w:rsid w:val="003307D9"/>
    <w:rsid w:val="00366A58"/>
    <w:rsid w:val="003F5E92"/>
    <w:rsid w:val="00464747"/>
    <w:rsid w:val="004A1909"/>
    <w:rsid w:val="004F330B"/>
    <w:rsid w:val="00512B66"/>
    <w:rsid w:val="005203DE"/>
    <w:rsid w:val="00596BA0"/>
    <w:rsid w:val="005C249A"/>
    <w:rsid w:val="00602FA3"/>
    <w:rsid w:val="006079E6"/>
    <w:rsid w:val="006245C7"/>
    <w:rsid w:val="0063791E"/>
    <w:rsid w:val="00654C01"/>
    <w:rsid w:val="00677B87"/>
    <w:rsid w:val="00682F3C"/>
    <w:rsid w:val="006B0111"/>
    <w:rsid w:val="006B6D4B"/>
    <w:rsid w:val="00812E10"/>
    <w:rsid w:val="00847BFF"/>
    <w:rsid w:val="008568DC"/>
    <w:rsid w:val="008652A2"/>
    <w:rsid w:val="008A0577"/>
    <w:rsid w:val="008B4D33"/>
    <w:rsid w:val="008E5DFD"/>
    <w:rsid w:val="008F3E09"/>
    <w:rsid w:val="00960403"/>
    <w:rsid w:val="00963FF1"/>
    <w:rsid w:val="00990374"/>
    <w:rsid w:val="009F44F1"/>
    <w:rsid w:val="009F72B1"/>
    <w:rsid w:val="00A27474"/>
    <w:rsid w:val="00A5198D"/>
    <w:rsid w:val="00AB01D0"/>
    <w:rsid w:val="00AF037F"/>
    <w:rsid w:val="00B33627"/>
    <w:rsid w:val="00B3424C"/>
    <w:rsid w:val="00B52831"/>
    <w:rsid w:val="00B53622"/>
    <w:rsid w:val="00B678CC"/>
    <w:rsid w:val="00BF319A"/>
    <w:rsid w:val="00C32797"/>
    <w:rsid w:val="00C7061A"/>
    <w:rsid w:val="00C74D24"/>
    <w:rsid w:val="00CD204D"/>
    <w:rsid w:val="00CF1DC9"/>
    <w:rsid w:val="00D837B7"/>
    <w:rsid w:val="00D842C6"/>
    <w:rsid w:val="00DC19BB"/>
    <w:rsid w:val="00E03060"/>
    <w:rsid w:val="00E31140"/>
    <w:rsid w:val="00E70A8B"/>
    <w:rsid w:val="00EF525A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Piscio</dc:creator>
  <cp:lastModifiedBy>Federico Nafria</cp:lastModifiedBy>
  <cp:revision>2</cp:revision>
  <dcterms:created xsi:type="dcterms:W3CDTF">2011-09-13T00:10:00Z</dcterms:created>
  <dcterms:modified xsi:type="dcterms:W3CDTF">2011-09-13T00:10:00Z</dcterms:modified>
</cp:coreProperties>
</file>