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666356">
            <w:bookmarkStart w:id="0" w:name="_GoBack"/>
            <w:bookmarkEnd w:id="0"/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666356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666356">
            <w:r>
              <w:t>Registrar el ingreso de materia prima a la empresa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3547DC" w:rsidRDefault="0084597C" w:rsidP="005C249A">
            <w:pPr>
              <w:pStyle w:val="Prrafodelista"/>
              <w:numPr>
                <w:ilvl w:val="0"/>
                <w:numId w:val="1"/>
              </w:numPr>
            </w:pPr>
            <w:r>
              <w:t>El E</w:t>
            </w:r>
            <w:r w:rsidR="003547DC">
              <w:t>DMP no confirma la registración de ingreso de  materia prima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66356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</w:t>
            </w:r>
            <w:r w:rsidR="00434659">
              <w:t>uentra importaciones de materia prima pendientes.</w:t>
            </w:r>
          </w:p>
          <w:p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3547DC" w:rsidRDefault="00434659" w:rsidP="002E2655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</w:p>
          <w:p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033FB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84597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>Orden de Pedido</w:t>
            </w:r>
            <w:r w:rsidR="003547DC">
              <w:t xml:space="preserve"> y por cada materia prima verifica que la cantidad ingresada sea igual a la cantidad pedida.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3FB" w:rsidRDefault="00A033F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43465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pedida y la ingresada </w:t>
            </w:r>
            <w:r w:rsidR="00434659">
              <w:t>coinciden.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</w:t>
            </w:r>
            <w:r w:rsidR="00434659">
              <w:t>tidad pedida y la ingresada no coinciden.</w:t>
            </w:r>
          </w:p>
          <w:p w:rsidR="003547DC" w:rsidRDefault="0084597C" w:rsidP="002E2655">
            <w:pPr>
              <w:pStyle w:val="Prrafodelista"/>
              <w:numPr>
                <w:ilvl w:val="2"/>
                <w:numId w:val="3"/>
              </w:numPr>
            </w:pPr>
            <w:r>
              <w:t>El E</w:t>
            </w:r>
            <w:r w:rsidR="00434659">
              <w:t xml:space="preserve">DMP ingresa cantidad realmente </w:t>
            </w:r>
            <w:r w:rsidR="003547DC">
              <w:t>ingresada.</w:t>
            </w:r>
          </w:p>
          <w:p w:rsidR="003547DC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calcula </w:t>
            </w:r>
            <w:r w:rsidR="00434659">
              <w:t xml:space="preserve">y registra </w:t>
            </w:r>
            <w:r>
              <w:t>la desviación correspondiente</w:t>
            </w:r>
            <w:r w:rsidR="00434659">
              <w:t xml:space="preserve"> respecto a la Orden de Pedido</w:t>
            </w:r>
            <w:r>
              <w:t>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 ingreso de materia prima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</w:p>
        </w:tc>
      </w:tr>
      <w:tr w:rsidR="003547D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registra el ingreso de materia prima y actualiza el estado de la importación a </w:t>
            </w:r>
            <w:r w:rsidRPr="003547DC">
              <w:rPr>
                <w:i/>
              </w:rPr>
              <w:t>Entregado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7DC" w:rsidRDefault="003547D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lastRenderedPageBreak/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40B3D"/>
    <w:rsid w:val="00067369"/>
    <w:rsid w:val="00074C24"/>
    <w:rsid w:val="000D1023"/>
    <w:rsid w:val="0022740A"/>
    <w:rsid w:val="00240B3D"/>
    <w:rsid w:val="002759BB"/>
    <w:rsid w:val="002E2655"/>
    <w:rsid w:val="0032031B"/>
    <w:rsid w:val="003547DC"/>
    <w:rsid w:val="00434659"/>
    <w:rsid w:val="00512B66"/>
    <w:rsid w:val="00596BA0"/>
    <w:rsid w:val="005C249A"/>
    <w:rsid w:val="00602FA3"/>
    <w:rsid w:val="006245C7"/>
    <w:rsid w:val="00654C01"/>
    <w:rsid w:val="00666356"/>
    <w:rsid w:val="00682F3C"/>
    <w:rsid w:val="006B6D4B"/>
    <w:rsid w:val="007704F8"/>
    <w:rsid w:val="00785EC6"/>
    <w:rsid w:val="00812E10"/>
    <w:rsid w:val="0084597C"/>
    <w:rsid w:val="00847BFF"/>
    <w:rsid w:val="008B7806"/>
    <w:rsid w:val="008F3E09"/>
    <w:rsid w:val="00960403"/>
    <w:rsid w:val="00A033FB"/>
    <w:rsid w:val="00A5198D"/>
    <w:rsid w:val="00AB5538"/>
    <w:rsid w:val="00C32797"/>
    <w:rsid w:val="00C7061A"/>
    <w:rsid w:val="00C74D24"/>
    <w:rsid w:val="00CD204D"/>
    <w:rsid w:val="00D837B7"/>
    <w:rsid w:val="00D842C6"/>
    <w:rsid w:val="00DC19BB"/>
    <w:rsid w:val="00E3101A"/>
    <w:rsid w:val="00E31140"/>
    <w:rsid w:val="00E70A8B"/>
    <w:rsid w:val="00ED5BC7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66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WinuE</cp:lastModifiedBy>
  <cp:revision>13</cp:revision>
  <dcterms:created xsi:type="dcterms:W3CDTF">2010-05-08T14:55:00Z</dcterms:created>
  <dcterms:modified xsi:type="dcterms:W3CDTF">2010-05-08T19:55:00Z</dcterms:modified>
</cp:coreProperties>
</file>