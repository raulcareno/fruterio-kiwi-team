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6B4F6D81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B9929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E39A4FD" w14:textId="77777777" w:rsidR="00C7061A" w:rsidRDefault="0020455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647B5A98" w14:textId="77777777" w:rsidR="00C7061A" w:rsidRDefault="002045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12512FD0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28EA78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79B7DA21" w14:textId="77777777" w:rsidR="00512B66" w:rsidRDefault="00F562BB">
            <w:r>
              <w:t>Registrar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D380A58" w14:textId="77777777" w:rsidR="00512B66" w:rsidRPr="006245C7" w:rsidRDefault="00567A6E"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09F18A3E" w14:textId="77777777" w:rsidR="00567A6E" w:rsidRDefault="00567A6E">
            <w:r>
              <w:t>281</w:t>
            </w:r>
          </w:p>
        </w:tc>
      </w:tr>
      <w:tr w:rsidR="00DC19BB" w14:paraId="2AA8F663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A3F662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602FF3CD" w14:textId="77777777" w:rsidR="00DC19BB" w:rsidRDefault="00F562BB">
            <w:r>
              <w:t>Ventas/Pedido</w:t>
            </w:r>
          </w:p>
        </w:tc>
      </w:tr>
      <w:tr w:rsidR="008F3E09" w14:paraId="1AA14BD8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00F18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23FBA43" w14:textId="77777777"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1D988D5" w14:textId="77777777"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163542E" w14:textId="77777777"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BE485F1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E75CD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EE23107" w14:textId="77777777"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67F897F" w14:textId="77777777"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42C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5CAB091" w14:textId="77777777"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2C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68A8A6F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F32B2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3CBE871" w14:textId="77777777"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0A0E608" w14:textId="77777777"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7A59679" w14:textId="77777777" w:rsidR="008F3E09" w:rsidRDefault="0020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0F76377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ED7C2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50C07DA5" w14:textId="77777777" w:rsidR="00C7061A" w:rsidRDefault="00F562BB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3A0F37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50A9E65D" w14:textId="77777777" w:rsidR="00C7061A" w:rsidRDefault="00F562BB">
            <w:r>
              <w:t>No aplica</w:t>
            </w:r>
          </w:p>
        </w:tc>
      </w:tr>
      <w:tr w:rsidR="00CD204D" w14:paraId="69C9249F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AF925D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638ED439" w14:textId="77777777" w:rsidR="00CD204D" w:rsidRDefault="0020455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797071C2" w14:textId="77777777" w:rsidR="00CD204D" w:rsidRDefault="0020455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437E146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8EDF6C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81E0F25" w14:textId="77777777" w:rsidR="00D842C6" w:rsidRPr="00596BA0" w:rsidRDefault="00F562BB" w:rsidP="00567A6E">
            <w:r>
              <w:t>Dar de alta un nuevo pedido</w:t>
            </w:r>
            <w:r w:rsidR="00567A6E">
              <w:t xml:space="preserve"> asentando tipos y cantidades de productos, </w:t>
            </w:r>
            <w:r w:rsidR="0025635C">
              <w:t>así</w:t>
            </w:r>
            <w:r w:rsidR="00567A6E">
              <w:t xml:space="preserve"> como Viajante y Cliente en el caso que corresponda</w:t>
            </w:r>
          </w:p>
        </w:tc>
      </w:tr>
      <w:tr w:rsidR="00DC19BB" w14:paraId="0B5A4D58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CA044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67142848" w14:textId="77777777" w:rsidR="00DC19BB" w:rsidRDefault="00567A6E">
            <w:r>
              <w:t>No aplica</w:t>
            </w:r>
          </w:p>
        </w:tc>
      </w:tr>
      <w:tr w:rsidR="005C249A" w14:paraId="183A4173" w14:textId="77777777" w:rsidTr="00517AF1">
        <w:trPr>
          <w:cantSplit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55CDC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50C36C6F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7423B9CF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199C3216" w14:textId="77777777" w:rsidR="005C249A" w:rsidRDefault="0086545D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registra el pedido con cada uno de los detalles correspondientes, vendedor y cliente en caso de haberlo.</w:t>
            </w:r>
          </w:p>
        </w:tc>
      </w:tr>
      <w:tr w:rsidR="005C249A" w14:paraId="290C1B29" w14:textId="77777777" w:rsidTr="00517AF1">
        <w:trPr>
          <w:cantSplit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88E2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CA9111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2D020BD5" w14:textId="77777777" w:rsidR="00A0065F" w:rsidRDefault="000F335D" w:rsidP="000F335D">
            <w:pPr>
              <w:pStyle w:val="Prrafodelista"/>
              <w:numPr>
                <w:ilvl w:val="0"/>
                <w:numId w:val="1"/>
              </w:numPr>
            </w:pPr>
            <w:r>
              <w:t>El viajante decide no registrar el pedido</w:t>
            </w:r>
          </w:p>
          <w:p w14:paraId="428CA7BF" w14:textId="77777777" w:rsidR="000F335D" w:rsidRDefault="000F335D" w:rsidP="000F335D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5C249A" w14:paraId="24735833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AC664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C3A5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8C4DF4B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6C66" w14:textId="530729E9" w:rsidR="007C4997" w:rsidRPr="008F3E09" w:rsidRDefault="00567A6E" w:rsidP="007C499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Registrar</w:t>
            </w:r>
            <w:r w:rsidR="00CA7CDC">
              <w:rPr>
                <w:i/>
              </w:rPr>
              <w:t xml:space="preserve"> </w:t>
            </w:r>
            <w:r>
              <w:rPr>
                <w:i/>
              </w:rPr>
              <w:t>Pedido.</w:t>
            </w:r>
            <w:r w:rsidR="007C4997">
              <w:rPr>
                <w:i/>
              </w:rPr>
              <w:t xml:space="preserve"> </w:t>
            </w:r>
            <w:r w:rsidR="007C4997"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7705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C7D2C" w14:paraId="30CCFA41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3056" w14:textId="7F8B5BE8" w:rsidR="00BC7D2C" w:rsidRDefault="00BC7D2C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al Viajante si desea asigna</w:t>
            </w:r>
            <w:r w:rsidR="00EE40A4">
              <w:t>r un cliente al pedido y es así</w:t>
            </w:r>
            <w:r>
              <w:t>.</w:t>
            </w:r>
            <w:r w:rsidR="007C4997">
              <w:rPr>
                <w:b/>
              </w:rPr>
              <w:t xml:space="preserve"> S2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4942" w14:textId="77777777" w:rsidR="00BC7D2C" w:rsidRDefault="00BC7D2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quiere asignar un cliente.</w:t>
            </w:r>
          </w:p>
          <w:p w14:paraId="22F51FAD" w14:textId="77777777" w:rsidR="00BC7D2C" w:rsidRPr="00960403" w:rsidRDefault="003B3975" w:rsidP="00BC7D2C">
            <w:pPr>
              <w:pStyle w:val="Prrafodelista"/>
              <w:numPr>
                <w:ilvl w:val="2"/>
                <w:numId w:val="3"/>
              </w:numPr>
            </w:pPr>
            <w:r>
              <w:t>Ir a paso 7</w:t>
            </w:r>
            <w:r w:rsidR="00BC7D2C">
              <w:t>.</w:t>
            </w:r>
          </w:p>
        </w:tc>
      </w:tr>
      <w:tr w:rsidR="00567A6E" w14:paraId="0E676245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5140" w14:textId="43A29876" w:rsidR="00567A6E" w:rsidRDefault="009070E9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 del Cliente</w:t>
            </w:r>
            <w:r w:rsidR="007C4997">
              <w:t xml:space="preserve">. </w:t>
            </w:r>
            <w:r w:rsidR="007C4997"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EE295" w14:textId="77777777" w:rsidR="007A78DA" w:rsidRPr="00960403" w:rsidRDefault="007A78DA" w:rsidP="00A0065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 w:rsidRPr="009070E9">
              <w:rPr>
                <w:color w:val="FF0000"/>
              </w:rPr>
              <w:t xml:space="preserve"> </w:t>
            </w:r>
          </w:p>
        </w:tc>
      </w:tr>
      <w:tr w:rsidR="00567A6E" w14:paraId="78C172F9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B986" w14:textId="4629ABF2" w:rsidR="00567A6E" w:rsidRDefault="009070E9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conoce el CUIT del Cliente y lo ingresa.</w:t>
            </w:r>
            <w:r w:rsidR="007C4997">
              <w:t xml:space="preserve"> </w:t>
            </w:r>
            <w:r w:rsidR="007C4997" w:rsidRPr="007C4997">
              <w:rPr>
                <w:b/>
              </w:rPr>
              <w:t>A4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15F5" w14:textId="33E50906" w:rsidR="00567A6E" w:rsidRPr="00CA7CDC" w:rsidRDefault="00CA7C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957E68">
              <w:t>Viajante</w:t>
            </w:r>
            <w:r>
              <w:t xml:space="preserve"> </w:t>
            </w:r>
            <w:r w:rsidR="009070E9">
              <w:t xml:space="preserve">no conoce el CUIT del Cliente y </w:t>
            </w:r>
            <w:r>
              <w:t xml:space="preserve">selecciona </w:t>
            </w:r>
            <w:r w:rsidR="009070E9">
              <w:t xml:space="preserve">la opción </w:t>
            </w:r>
            <w:r w:rsidR="009070E9">
              <w:rPr>
                <w:i/>
              </w:rPr>
              <w:t>Buscar</w:t>
            </w:r>
            <w:r>
              <w:rPr>
                <w:i/>
              </w:rPr>
              <w:t>.</w:t>
            </w:r>
            <w:r w:rsidR="007C4997">
              <w:rPr>
                <w:i/>
              </w:rPr>
              <w:t xml:space="preserve"> </w:t>
            </w:r>
            <w:r w:rsidR="007C4997">
              <w:rPr>
                <w:b/>
              </w:rPr>
              <w:t>EA4A1</w:t>
            </w:r>
          </w:p>
          <w:p w14:paraId="22022E66" w14:textId="6BA8EB49" w:rsidR="009070E9" w:rsidRDefault="009070E9" w:rsidP="009070E9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 w:rsidR="00AF1519" w:rsidRPr="00AF1519">
              <w:rPr>
                <w:b/>
              </w:rPr>
              <w:t xml:space="preserve">206. </w:t>
            </w:r>
            <w:r w:rsidRPr="00AF1519">
              <w:rPr>
                <w:b/>
              </w:rPr>
              <w:t>Consultar Cliente</w:t>
            </w:r>
            <w:r w:rsidR="00E568A0">
              <w:rPr>
                <w:b/>
              </w:rPr>
              <w:t>. ES4A2</w:t>
            </w:r>
          </w:p>
          <w:p w14:paraId="48BAC317" w14:textId="77777777" w:rsidR="009070E9" w:rsidRDefault="009070E9" w:rsidP="009070E9">
            <w:pPr>
              <w:pStyle w:val="Prrafodelista"/>
              <w:numPr>
                <w:ilvl w:val="3"/>
                <w:numId w:val="3"/>
              </w:numPr>
            </w:pPr>
            <w:r>
              <w:t>Se Encuentra el Cliente. (Éxito)</w:t>
            </w:r>
          </w:p>
          <w:p w14:paraId="3FDB207F" w14:textId="77777777" w:rsidR="009070E9" w:rsidRDefault="009070E9" w:rsidP="009070E9">
            <w:pPr>
              <w:pStyle w:val="Prrafodelista"/>
              <w:numPr>
                <w:ilvl w:val="4"/>
                <w:numId w:val="3"/>
              </w:numPr>
            </w:pPr>
            <w:r>
              <w:t>Seguir en Paso</w:t>
            </w:r>
            <w:r w:rsidR="00E45822">
              <w:t xml:space="preserve"> 5.</w:t>
            </w:r>
          </w:p>
          <w:p w14:paraId="547A8B7E" w14:textId="77777777" w:rsidR="009070E9" w:rsidRDefault="009070E9" w:rsidP="009070E9">
            <w:pPr>
              <w:pStyle w:val="Prrafodelista"/>
              <w:numPr>
                <w:ilvl w:val="3"/>
                <w:numId w:val="3"/>
              </w:numPr>
            </w:pPr>
            <w:r>
              <w:t>No se Encuentra el Cliente. (Fracaso)</w:t>
            </w:r>
          </w:p>
          <w:p w14:paraId="7C463510" w14:textId="77777777" w:rsidR="00E45822" w:rsidRPr="009070E9" w:rsidRDefault="00E45822" w:rsidP="00E45822">
            <w:pPr>
              <w:pStyle w:val="Prrafodelista"/>
              <w:numPr>
                <w:ilvl w:val="4"/>
                <w:numId w:val="3"/>
              </w:numPr>
            </w:pPr>
            <w:r>
              <w:t>Ir a Paso 4</w:t>
            </w:r>
          </w:p>
          <w:p w14:paraId="2C6EB447" w14:textId="48DABF5D" w:rsidR="009070E9" w:rsidRDefault="00E45822" w:rsidP="009070E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elige la opción </w:t>
            </w:r>
            <w:r>
              <w:rPr>
                <w:i/>
              </w:rPr>
              <w:t>Nuevo.</w:t>
            </w:r>
            <w:r w:rsidR="007C4997">
              <w:rPr>
                <w:i/>
              </w:rPr>
              <w:t xml:space="preserve"> </w:t>
            </w:r>
            <w:r w:rsidR="00E568A0">
              <w:rPr>
                <w:b/>
              </w:rPr>
              <w:t>EA4A2</w:t>
            </w:r>
          </w:p>
          <w:p w14:paraId="2E06DF3C" w14:textId="05EB687E" w:rsidR="00CA7CDC" w:rsidRPr="006F3D08" w:rsidRDefault="00CA7CDC" w:rsidP="00CA7CDC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</w:t>
            </w:r>
            <w:r w:rsidR="00E45822">
              <w:t xml:space="preserve">CU </w:t>
            </w:r>
            <w:r w:rsidR="00E45822">
              <w:rPr>
                <w:b/>
              </w:rPr>
              <w:t>201.</w:t>
            </w:r>
            <w:r w:rsidRPr="00A0065F">
              <w:rPr>
                <w:b/>
              </w:rPr>
              <w:t xml:space="preserve"> Registrar Cliente.</w:t>
            </w:r>
            <w:r w:rsidR="00E568A0">
              <w:rPr>
                <w:b/>
              </w:rPr>
              <w:t xml:space="preserve"> ES4A2A1</w:t>
            </w:r>
          </w:p>
          <w:p w14:paraId="58AED9A9" w14:textId="77777777" w:rsidR="00E45822" w:rsidRDefault="00E45822" w:rsidP="00E45822">
            <w:pPr>
              <w:pStyle w:val="Prrafodelista"/>
              <w:numPr>
                <w:ilvl w:val="3"/>
                <w:numId w:val="3"/>
              </w:numPr>
            </w:pPr>
            <w:r>
              <w:t>El Cliente se registra con éxito.</w:t>
            </w:r>
          </w:p>
          <w:p w14:paraId="46E11291" w14:textId="77777777" w:rsidR="00E45822" w:rsidRDefault="00E45822" w:rsidP="00E45822">
            <w:pPr>
              <w:pStyle w:val="Prrafodelista"/>
              <w:numPr>
                <w:ilvl w:val="4"/>
                <w:numId w:val="3"/>
              </w:numPr>
            </w:pPr>
            <w:r>
              <w:t>Ir a Paso 5</w:t>
            </w:r>
          </w:p>
          <w:p w14:paraId="43922D47" w14:textId="77777777" w:rsidR="00CA7CDC" w:rsidRDefault="00CA7CDC" w:rsidP="00CA7CDC">
            <w:pPr>
              <w:pStyle w:val="Prrafodelista"/>
              <w:numPr>
                <w:ilvl w:val="3"/>
                <w:numId w:val="3"/>
              </w:numPr>
            </w:pPr>
            <w:r>
              <w:t xml:space="preserve">El registro </w:t>
            </w:r>
            <w:r w:rsidR="00E45822">
              <w:t>del Cliente</w:t>
            </w:r>
            <w:r>
              <w:t xml:space="preserve"> fracasa.</w:t>
            </w:r>
          </w:p>
          <w:p w14:paraId="59DFC626" w14:textId="77777777" w:rsidR="00CA7CDC" w:rsidRPr="00960403" w:rsidRDefault="00E45822" w:rsidP="00A0065F">
            <w:pPr>
              <w:pStyle w:val="Prrafodelista"/>
              <w:numPr>
                <w:ilvl w:val="4"/>
                <w:numId w:val="3"/>
              </w:numPr>
            </w:pPr>
            <w:r>
              <w:t>Ir a Paso 4.</w:t>
            </w:r>
          </w:p>
        </w:tc>
      </w:tr>
      <w:tr w:rsidR="003B3975" w14:paraId="327781A6" w14:textId="77777777" w:rsidTr="001F5A0E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AC20" w14:textId="53F0234E" w:rsidR="003B3975" w:rsidRDefault="003B3975" w:rsidP="001F5A0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E45822">
              <w:t>muestra los datos del Cliente: Razón Social</w:t>
            </w:r>
            <w:r>
              <w:t xml:space="preserve"> y </w:t>
            </w:r>
            <w:r w:rsidR="00E45822">
              <w:t>Responsable</w:t>
            </w:r>
            <w:r w:rsidR="00BC7D2C">
              <w:t>.</w:t>
            </w:r>
            <w:r w:rsidR="0009687F">
              <w:t xml:space="preserve"> </w:t>
            </w:r>
            <w:r w:rsidR="0009687F">
              <w:rPr>
                <w:b/>
              </w:rPr>
              <w:t>S5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C103C" w14:textId="77777777" w:rsidR="003B3975" w:rsidRDefault="003B3975" w:rsidP="00A0065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B3975" w:rsidRPr="003B3975" w14:paraId="65CC37B0" w14:textId="77777777" w:rsidTr="001F5A0E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8B75" w14:textId="49F51428" w:rsidR="003B3975" w:rsidRPr="006F2C1F" w:rsidRDefault="003B3975" w:rsidP="0009687F">
            <w:pPr>
              <w:pStyle w:val="Prrafodelista"/>
              <w:numPr>
                <w:ilvl w:val="0"/>
                <w:numId w:val="3"/>
              </w:numPr>
              <w:ind w:hanging="198"/>
            </w:pPr>
            <w:r w:rsidRPr="006F2C1F">
              <w:t xml:space="preserve">El sistema solicita que se </w:t>
            </w:r>
            <w:r w:rsidR="001E2EF6" w:rsidRPr="006F2C1F">
              <w:t>seleccione</w:t>
            </w:r>
            <w:r w:rsidRPr="006F2C1F">
              <w:t xml:space="preserve"> el domicilio de </w:t>
            </w:r>
            <w:r w:rsidR="003613C8" w:rsidRPr="006F2C1F">
              <w:t>envío</w:t>
            </w:r>
            <w:r w:rsidRPr="006F2C1F">
              <w:t xml:space="preserve"> </w:t>
            </w:r>
            <w:r w:rsidR="0009687F">
              <w:t>.</w:t>
            </w:r>
            <w:r w:rsidR="0009687F">
              <w:rPr>
                <w:b/>
              </w:rPr>
              <w:t>S6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02FC" w14:textId="2CBE2017" w:rsidR="003B3975" w:rsidRPr="006F2C1F" w:rsidRDefault="003B3975" w:rsidP="00A0065F">
            <w:pPr>
              <w:pStyle w:val="Prrafodelista"/>
              <w:numPr>
                <w:ilvl w:val="2"/>
                <w:numId w:val="3"/>
              </w:numPr>
            </w:pPr>
          </w:p>
        </w:tc>
      </w:tr>
      <w:tr w:rsidR="0009687F" w:rsidRPr="003B3975" w14:paraId="3794E2B1" w14:textId="77777777" w:rsidTr="001F5A0E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3D3C9" w14:textId="450B189E" w:rsidR="0009687F" w:rsidRPr="006F2C1F" w:rsidRDefault="0009687F" w:rsidP="001F5A0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 El viajante selecciona domicilio de envío. </w:t>
            </w:r>
            <w:r>
              <w:rPr>
                <w:b/>
              </w:rPr>
              <w:t>A7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CA54" w14:textId="17B4F506" w:rsidR="0009687F" w:rsidRPr="006F2C1F" w:rsidRDefault="0009687F" w:rsidP="0009687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 w:rsidRPr="006F2C1F">
              <w:t xml:space="preserve">El Viajante selecciona la opción </w:t>
            </w:r>
            <w:r w:rsidRPr="006F2C1F">
              <w:rPr>
                <w:i/>
              </w:rPr>
              <w:t>Ingrese uno nuevo.</w:t>
            </w:r>
            <w:r>
              <w:rPr>
                <w:i/>
              </w:rPr>
              <w:t xml:space="preserve">  </w:t>
            </w:r>
            <w:r w:rsidR="002A054C">
              <w:rPr>
                <w:b/>
              </w:rPr>
              <w:t>EA7A1</w:t>
            </w:r>
          </w:p>
          <w:p w14:paraId="15B0B823" w14:textId="77B30ED1" w:rsidR="0009687F" w:rsidRPr="006F2C1F" w:rsidRDefault="0009687F" w:rsidP="0009687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 w:rsidRPr="006F2C1F">
              <w:t>El viajante ingresa un nuevo domicilio de envío.</w:t>
            </w:r>
            <w:r w:rsidR="002A054C">
              <w:t xml:space="preserve"> </w:t>
            </w:r>
            <w:r w:rsidR="002A054C" w:rsidRPr="002A054C">
              <w:rPr>
                <w:b/>
              </w:rPr>
              <w:t>EA7A2</w:t>
            </w:r>
          </w:p>
        </w:tc>
      </w:tr>
      <w:tr w:rsidR="003B3975" w14:paraId="2EF0C2C4" w14:textId="77777777" w:rsidTr="001F5A0E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5957" w14:textId="27A948C4" w:rsidR="003B3975" w:rsidRDefault="003B3975" w:rsidP="002A054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solicita el ingreso de </w:t>
            </w:r>
            <w:r w:rsidR="002A054C">
              <w:t xml:space="preserve">una fecha estimada de entrega. </w:t>
            </w:r>
            <w:r w:rsidR="002A054C">
              <w:rPr>
                <w:b/>
              </w:rPr>
              <w:t>S8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D48DB" w14:textId="77777777" w:rsidR="003B3975" w:rsidRDefault="003B3975" w:rsidP="001E2EF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A054C" w14:paraId="55439B52" w14:textId="77777777" w:rsidTr="001F5A0E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7467" w14:textId="11BF0DC3" w:rsidR="002A054C" w:rsidRDefault="002A054C" w:rsidP="001F5A0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la ingresa la fecha estimada de entrega. </w:t>
            </w:r>
            <w:r w:rsidRPr="002A054C">
              <w:rPr>
                <w:b/>
              </w:rPr>
              <w:t>A9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65EA" w14:textId="77777777" w:rsidR="002A054C" w:rsidRDefault="002A054C" w:rsidP="001E2EF6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14:paraId="0EED7F95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C9E6F" w14:textId="4F8EEF90" w:rsidR="00567A6E" w:rsidRDefault="00BC7D2C" w:rsidP="00517AF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A7CDC">
              <w:t xml:space="preserve">sistema </w:t>
            </w:r>
            <w:r w:rsidR="00517AF1">
              <w:t xml:space="preserve">solicita que por cada producto a ingresar en la orden se ingrese su código. </w:t>
            </w:r>
            <w:r w:rsidR="002A054C">
              <w:t xml:space="preserve"> </w:t>
            </w:r>
            <w:r w:rsidR="002A054C">
              <w:rPr>
                <w:b/>
              </w:rPr>
              <w:t>S10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7023C" w14:textId="77777777"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14:paraId="16B939D0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42B0E" w14:textId="63081628" w:rsidR="00567A6E" w:rsidRDefault="00517AF1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código y lo ingresa.</w:t>
            </w:r>
            <w:r w:rsidR="002A054C">
              <w:t xml:space="preserve"> </w:t>
            </w:r>
            <w:r w:rsidR="002A054C" w:rsidRPr="002A054C">
              <w:rPr>
                <w:b/>
              </w:rPr>
              <w:t>A11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48D34" w14:textId="2F81560C" w:rsidR="00567A6E" w:rsidRDefault="00517AF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  <w:r w:rsidR="002A054C">
              <w:rPr>
                <w:i/>
              </w:rPr>
              <w:t xml:space="preserve"> </w:t>
            </w:r>
            <w:r w:rsidR="002A054C">
              <w:rPr>
                <w:b/>
              </w:rPr>
              <w:t>EA11A1</w:t>
            </w:r>
          </w:p>
          <w:p w14:paraId="4D19EAEB" w14:textId="0FCEE2A1" w:rsidR="00517AF1" w:rsidRPr="00517AF1" w:rsidRDefault="00517AF1" w:rsidP="00517AF1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  <w:r w:rsidR="002A054C">
              <w:rPr>
                <w:b/>
              </w:rPr>
              <w:t>ES11A2</w:t>
            </w:r>
          </w:p>
          <w:p w14:paraId="765609EB" w14:textId="77777777" w:rsidR="00517AF1" w:rsidRDefault="00517AF1" w:rsidP="00517AF1">
            <w:pPr>
              <w:pStyle w:val="Prrafodelista"/>
              <w:numPr>
                <w:ilvl w:val="3"/>
                <w:numId w:val="3"/>
              </w:numPr>
            </w:pPr>
            <w:r>
              <w:t>Se encuentra el producto. (éxito)</w:t>
            </w:r>
          </w:p>
          <w:p w14:paraId="5DC76053" w14:textId="77777777" w:rsidR="00517AF1" w:rsidRDefault="00517AF1" w:rsidP="00517AF1">
            <w:pPr>
              <w:pStyle w:val="Prrafodelista"/>
              <w:numPr>
                <w:ilvl w:val="4"/>
                <w:numId w:val="3"/>
              </w:numPr>
            </w:pPr>
            <w:r>
              <w:t>Continua el cur</w:t>
            </w:r>
            <w:r w:rsidR="00EE40A4">
              <w:t>s</w:t>
            </w:r>
            <w:r>
              <w:t>o normal</w:t>
            </w:r>
          </w:p>
          <w:p w14:paraId="44C735FB" w14:textId="77777777" w:rsidR="00517AF1" w:rsidRDefault="00517AF1" w:rsidP="00517AF1">
            <w:pPr>
              <w:pStyle w:val="Prrafodelista"/>
              <w:numPr>
                <w:ilvl w:val="3"/>
                <w:numId w:val="3"/>
              </w:numPr>
            </w:pPr>
            <w:r>
              <w:t>No se encuentra el producto. (fracaso).</w:t>
            </w:r>
          </w:p>
          <w:p w14:paraId="296EB241" w14:textId="77777777" w:rsidR="00EE40A4" w:rsidRPr="00960403" w:rsidRDefault="009666AD" w:rsidP="00EE40A4">
            <w:pPr>
              <w:pStyle w:val="Prrafodelista"/>
              <w:numPr>
                <w:ilvl w:val="4"/>
                <w:numId w:val="3"/>
              </w:numPr>
            </w:pPr>
            <w:r>
              <w:t xml:space="preserve">Ir a paso </w:t>
            </w:r>
            <w:r w:rsidR="00BB7731">
              <w:t>8</w:t>
            </w:r>
            <w:r w:rsidR="00EE40A4">
              <w:t>.</w:t>
            </w:r>
          </w:p>
        </w:tc>
      </w:tr>
      <w:tr w:rsidR="00BB7731" w14:paraId="15222E30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9E01" w14:textId="61064488" w:rsidR="00BB7731" w:rsidRDefault="00BB7731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 cantidad disponible y solicita que se ingrese la cantidad deseada.</w:t>
            </w:r>
            <w:r w:rsidR="004422BB">
              <w:t xml:space="preserve"> </w:t>
            </w:r>
            <w:r w:rsidR="004422BB">
              <w:rPr>
                <w:b/>
              </w:rPr>
              <w:t>S12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641B" w14:textId="77777777" w:rsidR="00BB7731" w:rsidRPr="00960403" w:rsidRDefault="00BB773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B7731" w14:paraId="481671C4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29AC3" w14:textId="709103F8" w:rsidR="00BB7731" w:rsidRDefault="00BB7731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una cantidad menor o igual al stock</w:t>
            </w:r>
            <w:r w:rsidR="004422BB">
              <w:t xml:space="preserve">. </w:t>
            </w:r>
            <w:r w:rsidR="004422BB">
              <w:rPr>
                <w:b/>
              </w:rPr>
              <w:t>A13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14F1" w14:textId="190DBB7C" w:rsidR="00BB7731" w:rsidRDefault="00BB773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ingresa una cantidad mayor al stock</w:t>
            </w:r>
            <w:r w:rsidR="004422BB">
              <w:t xml:space="preserve">. </w:t>
            </w:r>
            <w:r w:rsidR="004422BB">
              <w:rPr>
                <w:b/>
              </w:rPr>
              <w:t>EA13A1</w:t>
            </w:r>
          </w:p>
          <w:p w14:paraId="50181CD2" w14:textId="77777777" w:rsidR="00BB7731" w:rsidRPr="00960403" w:rsidRDefault="00BB7731" w:rsidP="00BB7731">
            <w:pPr>
              <w:pStyle w:val="Prrafodelista"/>
              <w:numPr>
                <w:ilvl w:val="2"/>
                <w:numId w:val="3"/>
              </w:numPr>
            </w:pPr>
            <w:r>
              <w:t>Ir a paso 10.</w:t>
            </w:r>
          </w:p>
        </w:tc>
      </w:tr>
      <w:tr w:rsidR="00567A6E" w14:paraId="322AC8CA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3F00" w14:textId="1455D5B7" w:rsidR="00567A6E" w:rsidRDefault="00EE40A4" w:rsidP="00CC7A8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</w:t>
            </w:r>
            <w:r w:rsidR="00AF1519">
              <w:t>el</w:t>
            </w:r>
            <w:r w:rsidR="005442EC">
              <w:t xml:space="preserve"> precio sugerido de venta</w:t>
            </w:r>
            <w:r>
              <w:t xml:space="preserve"> y solicita que se ingrese </w:t>
            </w:r>
            <w:r w:rsidR="00AF1519">
              <w:t>el precio real</w:t>
            </w:r>
            <w:r w:rsidR="00BB7731">
              <w:t xml:space="preserve"> </w:t>
            </w:r>
            <w:r w:rsidR="00AF1519">
              <w:t xml:space="preserve">de </w:t>
            </w:r>
            <w:r w:rsidR="00BB7731">
              <w:t xml:space="preserve">venta </w:t>
            </w:r>
            <w:r w:rsidR="00CC7A88">
              <w:t>por unidad</w:t>
            </w:r>
            <w:r w:rsidR="00BB7731">
              <w:t>.</w:t>
            </w:r>
            <w:r w:rsidR="004422BB">
              <w:t xml:space="preserve"> </w:t>
            </w:r>
            <w:r w:rsidR="004422BB">
              <w:rPr>
                <w:b/>
              </w:rPr>
              <w:t>S14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8B1D3" w14:textId="77777777"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C7A88" w14:paraId="4AEAF2E7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BEE99" w14:textId="7D68D24D" w:rsidR="00CC7A88" w:rsidRDefault="00CC7A88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</w:t>
            </w:r>
            <w:r>
              <w:t xml:space="preserve"> ingresa</w:t>
            </w:r>
            <w:r>
              <w:t xml:space="preserve"> el precio real. </w:t>
            </w:r>
            <w:r>
              <w:rPr>
                <w:b/>
              </w:rPr>
              <w:t>A15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25AC" w14:textId="77777777" w:rsidR="00CC7A88" w:rsidRPr="00960403" w:rsidRDefault="00CC7A8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14:paraId="7B454FFB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5BEC2" w14:textId="5B36BA12" w:rsidR="00567A6E" w:rsidRDefault="00EE40A4" w:rsidP="00CC7A8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BB7731">
              <w:t xml:space="preserve">carga el producto en una tabla mostrando del producto: </w:t>
            </w:r>
            <w:r w:rsidR="00AF1519">
              <w:t>código, marca, modelo, tamaño y</w:t>
            </w:r>
            <w:r>
              <w:t xml:space="preserve"> color</w:t>
            </w:r>
            <w:r w:rsidR="00AF1519">
              <w:t xml:space="preserve"> y precio real de venta.</w:t>
            </w:r>
            <w:r w:rsidR="00CC7A88">
              <w:rPr>
                <w:b/>
              </w:rPr>
              <w:t xml:space="preserve"> </w:t>
            </w:r>
            <w:r w:rsidR="00E15107">
              <w:rPr>
                <w:b/>
              </w:rPr>
              <w:t>S</w:t>
            </w:r>
            <w:r w:rsidR="00CC7A88">
              <w:rPr>
                <w:b/>
              </w:rPr>
              <w:t>16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3D5FF" w14:textId="77777777"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14:paraId="7C809837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40CD" w14:textId="53DE0272" w:rsidR="00567A6E" w:rsidRDefault="00E66730" w:rsidP="00CC7A8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resta de la cantidad e stock del producto la cantidad ingresada. </w:t>
            </w:r>
            <w:r w:rsidR="004422BB">
              <w:t xml:space="preserve"> </w:t>
            </w:r>
            <w:r w:rsidR="00CC7A88">
              <w:rPr>
                <w:b/>
              </w:rPr>
              <w:t>S17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D29C" w14:textId="77777777"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14:paraId="51F7BE74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653F" w14:textId="5712CAF8" w:rsidR="00567A6E" w:rsidRDefault="00E66730" w:rsidP="00CC7A8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si el viajante desea ingresar más productos y no es así.</w:t>
            </w:r>
            <w:r w:rsidR="00CC7A88">
              <w:rPr>
                <w:b/>
              </w:rPr>
              <w:t xml:space="preserve"> S18</w:t>
            </w:r>
            <w:r w:rsidR="004422BB">
              <w:t xml:space="preserve">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180D" w14:textId="1B5AB280" w:rsidR="00567A6E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desea registrar más productos.</w:t>
            </w:r>
            <w:r w:rsidR="004422BB">
              <w:t xml:space="preserve"> </w:t>
            </w:r>
            <w:r w:rsidR="00CC7A88">
              <w:rPr>
                <w:b/>
              </w:rPr>
              <w:t>EA18</w:t>
            </w:r>
            <w:r w:rsidR="004422BB">
              <w:rPr>
                <w:b/>
              </w:rPr>
              <w:t>A1</w:t>
            </w:r>
          </w:p>
          <w:p w14:paraId="6B986F6E" w14:textId="77777777" w:rsidR="00E66730" w:rsidRPr="00960403" w:rsidRDefault="003B3975" w:rsidP="00E66730">
            <w:pPr>
              <w:pStyle w:val="Prrafodelista"/>
              <w:numPr>
                <w:ilvl w:val="2"/>
                <w:numId w:val="3"/>
              </w:numPr>
            </w:pPr>
            <w:r>
              <w:t xml:space="preserve">Ir a paso </w:t>
            </w:r>
            <w:r w:rsidR="00AF1519">
              <w:t>8</w:t>
            </w:r>
            <w:r w:rsidR="00E66730">
              <w:t>.</w:t>
            </w:r>
          </w:p>
        </w:tc>
      </w:tr>
      <w:tr w:rsidR="0086545D" w14:paraId="62013A34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4CC5" w14:textId="2FE9909E" w:rsidR="0086545D" w:rsidRDefault="0003006E" w:rsidP="00CC7A8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que se ingrese un descuento en caso de haberlo.</w:t>
            </w:r>
            <w:r w:rsidR="00CC7A88">
              <w:rPr>
                <w:b/>
              </w:rPr>
              <w:t xml:space="preserve"> </w:t>
            </w:r>
            <w:r w:rsidR="00E15107">
              <w:rPr>
                <w:b/>
              </w:rPr>
              <w:t>S</w:t>
            </w:r>
            <w:r w:rsidR="00CC7A88">
              <w:rPr>
                <w:b/>
              </w:rPr>
              <w:t>19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F93B" w14:textId="56E322CB" w:rsidR="0086545D" w:rsidRDefault="0086545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422BB" w14:paraId="317C44BD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B8E3" w14:textId="0A491B9D" w:rsidR="004422BB" w:rsidRDefault="004422BB" w:rsidP="00CC7A8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ingresa el descuento. </w:t>
            </w:r>
            <w:r w:rsidR="00E15107">
              <w:rPr>
                <w:b/>
              </w:rPr>
              <w:t>A</w:t>
            </w:r>
            <w:r w:rsidR="00CC7A88">
              <w:rPr>
                <w:b/>
              </w:rPr>
              <w:t>20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A106" w14:textId="3653257C" w:rsidR="004422BB" w:rsidRDefault="004422B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ingresa el descuento</w:t>
            </w:r>
          </w:p>
        </w:tc>
      </w:tr>
      <w:tr w:rsidR="00567A6E" w14:paraId="555D6ACB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BAC6" w14:textId="06D673D0" w:rsidR="00567A6E" w:rsidRDefault="00E66730" w:rsidP="00E151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un resumen del pedido y pregunta al Viajero si desea registrarlo.</w:t>
            </w:r>
            <w:r w:rsidR="004422BB">
              <w:t xml:space="preserve"> </w:t>
            </w:r>
            <w:r w:rsidR="00E15107">
              <w:rPr>
                <w:b/>
              </w:rPr>
              <w:t>S</w:t>
            </w:r>
            <w:r w:rsidR="00CC7A88">
              <w:rPr>
                <w:b/>
              </w:rPr>
              <w:t>21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2EA0" w14:textId="77777777"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6730" w14:paraId="5B44A35A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D033" w14:textId="7A9F07F7" w:rsidR="00E66730" w:rsidRDefault="00CC7A88" w:rsidP="00E151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viajante</w:t>
            </w:r>
            <w:r w:rsidR="00E66730">
              <w:t xml:space="preserve"> da la orden de registro de pedido.</w:t>
            </w:r>
            <w:r w:rsidR="004422BB">
              <w:t xml:space="preserve"> </w:t>
            </w:r>
            <w:r w:rsidR="00E15107">
              <w:rPr>
                <w:b/>
              </w:rPr>
              <w:t>A</w:t>
            </w:r>
            <w:r>
              <w:rPr>
                <w:b/>
              </w:rPr>
              <w:t>22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284A" w14:textId="3274772B" w:rsidR="00E66730" w:rsidRDefault="00CC7A8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</w:t>
            </w:r>
            <w:r w:rsidR="00E66730">
              <w:t>no desea registrar el pedido.</w:t>
            </w:r>
            <w:r w:rsidR="004422BB">
              <w:t xml:space="preserve"> </w:t>
            </w:r>
            <w:r>
              <w:rPr>
                <w:b/>
              </w:rPr>
              <w:t>EA22</w:t>
            </w:r>
            <w:r w:rsidR="004422BB">
              <w:rPr>
                <w:b/>
              </w:rPr>
              <w:t>A1</w:t>
            </w:r>
          </w:p>
          <w:p w14:paraId="035C9127" w14:textId="09D9092A" w:rsidR="00E66730" w:rsidRDefault="00E66730" w:rsidP="00E66730">
            <w:pPr>
              <w:pStyle w:val="Prrafodelista"/>
              <w:numPr>
                <w:ilvl w:val="2"/>
                <w:numId w:val="3"/>
              </w:numPr>
            </w:pPr>
            <w:r w:rsidRPr="00E66730">
              <w:t>El sistema busca uno por uno los productos y vuelve a sumar las cantidades restadas.</w:t>
            </w:r>
            <w:r w:rsidR="004422BB">
              <w:t xml:space="preserve"> </w:t>
            </w:r>
            <w:r w:rsidR="00CC7A88">
              <w:rPr>
                <w:b/>
              </w:rPr>
              <w:t>ES22</w:t>
            </w:r>
            <w:r w:rsidR="004422BB">
              <w:rPr>
                <w:b/>
              </w:rPr>
              <w:t>A2</w:t>
            </w:r>
          </w:p>
          <w:p w14:paraId="113938CC" w14:textId="77777777" w:rsidR="00E66730" w:rsidRPr="00960403" w:rsidRDefault="00E66730" w:rsidP="00E66730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6730" w14:paraId="22379F4B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BAB34" w14:textId="51E92C28" w:rsidR="00E66730" w:rsidRDefault="0086545D" w:rsidP="00E151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03006E">
              <w:t xml:space="preserve">registra el pedido generándole un nuevo Nro. de pedido y asignándole el Viajante correspondiente a la sesión actual, la fecha de pedido correspondiente a la fecha actual del sistema, el estado de “Pendiente”, los detalles correspondientes, la fecha estimada de entrega, el domicilio de envío,  </w:t>
            </w:r>
            <w:r w:rsidR="003B3975">
              <w:t>y el descuento y cliente en caso de haberlos.</w:t>
            </w:r>
            <w:r w:rsidR="004422BB" w:rsidRPr="00CC7A88">
              <w:rPr>
                <w:b/>
              </w:rPr>
              <w:t xml:space="preserve"> </w:t>
            </w:r>
            <w:r w:rsidR="00E15107">
              <w:rPr>
                <w:b/>
              </w:rPr>
              <w:t>S</w:t>
            </w:r>
            <w:r w:rsidR="00CC7A88" w:rsidRPr="00CC7A88">
              <w:rPr>
                <w:b/>
              </w:rPr>
              <w:t>23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DF3A" w14:textId="77777777" w:rsidR="00E66730" w:rsidRPr="00960403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6730" w14:paraId="4854B831" w14:textId="7777777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D750" w14:textId="77777777" w:rsidR="00E66730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EF474" w14:textId="77777777" w:rsidR="00E66730" w:rsidRPr="00960403" w:rsidRDefault="00E66730" w:rsidP="00033006">
            <w:pPr>
              <w:pStyle w:val="Prrafodelista"/>
              <w:ind w:left="230"/>
            </w:pPr>
          </w:p>
        </w:tc>
      </w:tr>
      <w:tr w:rsidR="00654C01" w14:paraId="19042E6C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1686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1402" w14:textId="77777777" w:rsidR="00654C01" w:rsidRDefault="00E66730" w:rsidP="00E66730">
            <w:r>
              <w:t>El Viajante podrá cancelar el caso de uso en cualquier momento hasta que comience a agrega</w:t>
            </w:r>
            <w:bookmarkStart w:id="1" w:name="_GoBack"/>
            <w:bookmarkEnd w:id="1"/>
            <w:r>
              <w:t>r productos. De ahí en más solo p</w:t>
            </w:r>
            <w:r w:rsidR="003B3975">
              <w:t xml:space="preserve">odrá hacerlo mediante el paso </w:t>
            </w:r>
            <w:r w:rsidR="003613C8">
              <w:t>18</w:t>
            </w:r>
            <w:r>
              <w:t>.A.</w:t>
            </w:r>
          </w:p>
          <w:p w14:paraId="176857FC" w14:textId="77777777" w:rsidR="00654C01" w:rsidRPr="00A0065F" w:rsidRDefault="00AF1519" w:rsidP="00E66730">
            <w:pPr>
              <w:rPr>
                <w:i/>
              </w:rPr>
            </w:pPr>
            <w:r>
              <w:t xml:space="preserve">El Viajante puede seleccionar en cualquier momento la opción </w:t>
            </w:r>
            <w:r>
              <w:rPr>
                <w:i/>
              </w:rPr>
              <w:t>Sin Cliente.</w:t>
            </w:r>
          </w:p>
        </w:tc>
      </w:tr>
      <w:tr w:rsidR="00654C01" w14:paraId="06430292" w14:textId="77777777" w:rsidTr="00517AF1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75B0D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0DE625" w14:textId="77777777" w:rsidR="00654C01" w:rsidRDefault="00654C01" w:rsidP="00654C01">
            <w:r>
              <w:t>No aplica</w:t>
            </w:r>
          </w:p>
        </w:tc>
      </w:tr>
      <w:tr w:rsidR="00654C01" w14:paraId="48B4255F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C6487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D61A19" w14:textId="77777777" w:rsidR="00654C01" w:rsidRPr="00E66730" w:rsidRDefault="00E66730" w:rsidP="00654C01">
            <w:pPr>
              <w:rPr>
                <w:i/>
              </w:rPr>
            </w:pPr>
            <w:r w:rsidRPr="00E66730">
              <w:rPr>
                <w:i/>
              </w:rPr>
              <w:t>Consultar Producto, Registrar Cliente</w:t>
            </w:r>
          </w:p>
        </w:tc>
      </w:tr>
      <w:tr w:rsidR="00654C01" w14:paraId="06F869CA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0A83C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6D5F94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280CFD2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FF26A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79A377" w14:textId="77777777" w:rsidR="00654C01" w:rsidRDefault="00067369" w:rsidP="00654C01">
            <w:r>
              <w:t>No aplica</w:t>
            </w:r>
          </w:p>
        </w:tc>
      </w:tr>
      <w:tr w:rsidR="00654C01" w14:paraId="7A2DD12A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B16FA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1419C8" w14:textId="77777777" w:rsidR="00654C01" w:rsidRDefault="00067369" w:rsidP="00654C01">
            <w:r>
              <w:t>No aplica</w:t>
            </w:r>
          </w:p>
        </w:tc>
      </w:tr>
      <w:tr w:rsidR="00654C01" w14:paraId="00C59CA9" w14:textId="77777777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BE2B5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91CF2B" w14:textId="77777777" w:rsidR="00654C01" w:rsidRDefault="00067369" w:rsidP="00654C01">
            <w:r>
              <w:t>No aplica</w:t>
            </w:r>
          </w:p>
        </w:tc>
      </w:tr>
    </w:tbl>
    <w:p w14:paraId="3817B292" w14:textId="77777777" w:rsidR="00812E10" w:rsidRDefault="00812E10"/>
    <w:p w14:paraId="0A971308" w14:textId="77777777" w:rsidR="00834C40" w:rsidRDefault="00834C40"/>
    <w:sectPr w:rsidR="00834C4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F562BB"/>
    <w:rsid w:val="0003006E"/>
    <w:rsid w:val="00033006"/>
    <w:rsid w:val="00067369"/>
    <w:rsid w:val="00074C24"/>
    <w:rsid w:val="0009687F"/>
    <w:rsid w:val="000B6D36"/>
    <w:rsid w:val="000F335D"/>
    <w:rsid w:val="0016268E"/>
    <w:rsid w:val="001E2EF6"/>
    <w:rsid w:val="0020455A"/>
    <w:rsid w:val="0022740A"/>
    <w:rsid w:val="0025635C"/>
    <w:rsid w:val="002A054C"/>
    <w:rsid w:val="002F038F"/>
    <w:rsid w:val="003613C8"/>
    <w:rsid w:val="00363B17"/>
    <w:rsid w:val="003B0F27"/>
    <w:rsid w:val="003B3975"/>
    <w:rsid w:val="0043484A"/>
    <w:rsid w:val="004422BB"/>
    <w:rsid w:val="00462FF3"/>
    <w:rsid w:val="00512B66"/>
    <w:rsid w:val="00517AF1"/>
    <w:rsid w:val="005270E0"/>
    <w:rsid w:val="005442EC"/>
    <w:rsid w:val="00567A6E"/>
    <w:rsid w:val="00596BA0"/>
    <w:rsid w:val="005C249A"/>
    <w:rsid w:val="00602FA3"/>
    <w:rsid w:val="006245C7"/>
    <w:rsid w:val="00654C01"/>
    <w:rsid w:val="00661D96"/>
    <w:rsid w:val="00682F3C"/>
    <w:rsid w:val="006B6D4B"/>
    <w:rsid w:val="006F2C1F"/>
    <w:rsid w:val="006F3D08"/>
    <w:rsid w:val="00725E89"/>
    <w:rsid w:val="007A78DA"/>
    <w:rsid w:val="007C4997"/>
    <w:rsid w:val="00812E10"/>
    <w:rsid w:val="00834C40"/>
    <w:rsid w:val="00847BFF"/>
    <w:rsid w:val="0085052A"/>
    <w:rsid w:val="0086545D"/>
    <w:rsid w:val="008F3E09"/>
    <w:rsid w:val="009070E9"/>
    <w:rsid w:val="00957E68"/>
    <w:rsid w:val="00960403"/>
    <w:rsid w:val="009666AD"/>
    <w:rsid w:val="00A0065F"/>
    <w:rsid w:val="00A5198D"/>
    <w:rsid w:val="00AF1519"/>
    <w:rsid w:val="00B42CE5"/>
    <w:rsid w:val="00BB7731"/>
    <w:rsid w:val="00BC7D2C"/>
    <w:rsid w:val="00C32797"/>
    <w:rsid w:val="00C7061A"/>
    <w:rsid w:val="00C74D24"/>
    <w:rsid w:val="00CA058C"/>
    <w:rsid w:val="00CA7CDC"/>
    <w:rsid w:val="00CC7A88"/>
    <w:rsid w:val="00CD204D"/>
    <w:rsid w:val="00D67936"/>
    <w:rsid w:val="00D837B7"/>
    <w:rsid w:val="00D842C6"/>
    <w:rsid w:val="00DC19BB"/>
    <w:rsid w:val="00E15107"/>
    <w:rsid w:val="00E31140"/>
    <w:rsid w:val="00E45822"/>
    <w:rsid w:val="00E568A0"/>
    <w:rsid w:val="00E66730"/>
    <w:rsid w:val="00E70A8B"/>
    <w:rsid w:val="00EE40A4"/>
    <w:rsid w:val="00F562BB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604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65F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006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65F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006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74C04-3213-44F0-A10A-F5FFA500D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39</TotalTime>
  <Pages>3</Pages>
  <Words>697</Words>
  <Characters>3836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antopiscio</cp:lastModifiedBy>
  <cp:revision>5</cp:revision>
  <dcterms:created xsi:type="dcterms:W3CDTF">2010-06-10T14:49:00Z</dcterms:created>
  <dcterms:modified xsi:type="dcterms:W3CDTF">2010-06-10T16:53:00Z</dcterms:modified>
</cp:coreProperties>
</file>