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7207434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3CE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B155A96" w14:textId="77777777" w:rsidR="00C7061A" w:rsidRDefault="00E3101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D41026F" w14:textId="77777777" w:rsidR="00C7061A" w:rsidRDefault="00E3101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2D1AD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CC47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4DF93888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CFAA18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614B0DB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60E2C5A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FB0A6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9CBF780" w14:textId="77777777" w:rsidR="00DC19BB" w:rsidRDefault="00666356">
            <w:r>
              <w:t>Depósito</w:t>
            </w:r>
          </w:p>
        </w:tc>
      </w:tr>
      <w:tr w:rsidR="008F3E09" w14:paraId="1BA9EBF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5D9B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3EC60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3F03E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A86AD0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FE7EB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CF5D7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428C09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A02DFE8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B54885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F46812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51076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95E616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A8DADF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6E160AD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FAF75B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D5606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AE021D6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37F0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B4DB898" w14:textId="77777777" w:rsidR="00C7061A" w:rsidRDefault="00C7061A"/>
        </w:tc>
      </w:tr>
      <w:tr w:rsidR="00CD204D" w14:paraId="0F655158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42ABF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DCB0F93" w14:textId="77777777" w:rsidR="00CD204D" w:rsidRDefault="00785EC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422137C5" w14:textId="77777777" w:rsidR="00CD204D" w:rsidRDefault="00E3101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66F57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E491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7743C3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316689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D29F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EEF679C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50C66CFE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DF43E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34FC24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5DD93E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08105BF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2A36894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28BC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93793A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4295CD1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31DA9944" w14:textId="77777777" w:rsidR="003547DC" w:rsidRDefault="0084597C" w:rsidP="005C249A">
            <w:pPr>
              <w:pStyle w:val="Prrafodelista"/>
              <w:numPr>
                <w:ilvl w:val="0"/>
                <w:numId w:val="1"/>
              </w:numPr>
            </w:pPr>
            <w:r>
              <w:t>El E</w:t>
            </w:r>
            <w:r w:rsidR="003547DC">
              <w:t>DMP no confirma la registración de ingreso de  materia prima</w:t>
            </w:r>
            <w:r w:rsidR="002B4771">
              <w:t>.</w:t>
            </w:r>
            <w:bookmarkStart w:id="1" w:name="_GoBack"/>
            <w:bookmarkEnd w:id="1"/>
          </w:p>
        </w:tc>
      </w:tr>
      <w:tr w:rsidR="005C249A" w14:paraId="05EAE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AF9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967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ED9EF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F97" w14:textId="77777777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1D7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66356" w14:paraId="6030B61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8AA6" w14:textId="77777777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C8E4" w14:textId="77777777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</w:t>
            </w:r>
            <w:r w:rsidR="00434659">
              <w:t>uentra importaciones de materia prima pendientes.</w:t>
            </w:r>
          </w:p>
          <w:p w14:paraId="15BD8A5A" w14:textId="77777777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3716907" w14:textId="77777777" w:rsidR="003547DC" w:rsidRDefault="00434659" w:rsidP="002E2655">
            <w:pPr>
              <w:pStyle w:val="Prrafodelista"/>
              <w:numPr>
                <w:ilvl w:val="2"/>
                <w:numId w:val="3"/>
              </w:numPr>
            </w:pPr>
            <w:r>
              <w:t>Fin del CU.</w:t>
            </w:r>
          </w:p>
          <w:p w14:paraId="50D6EC36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D5B0E3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C44E" w14:textId="77777777"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B02B" w14:textId="77777777"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33FB" w14:paraId="419E5A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BDA8" w14:textId="77777777" w:rsidR="00A033FB" w:rsidRDefault="0084597C" w:rsidP="0043465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>Orden de Pedido</w:t>
            </w:r>
            <w:r w:rsidR="003547DC">
              <w:t xml:space="preserve"> y por cada materia prima verifica que la cantidad ingresada sea igual a la cantidad pedida.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8490" w14:textId="77777777"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14:paraId="45FB5F8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3128" w14:textId="77777777" w:rsidR="003547DC" w:rsidRDefault="003547DC" w:rsidP="0043465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La cantidad pedida y la ingresada </w:t>
            </w:r>
            <w:r w:rsidR="00434659">
              <w:t>coinciden.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CDC1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</w:t>
            </w:r>
            <w:r w:rsidR="00434659">
              <w:t>tidad pedida y la ingresada no coinciden.</w:t>
            </w:r>
          </w:p>
          <w:p w14:paraId="416459A1" w14:textId="77777777" w:rsidR="003547DC" w:rsidRDefault="0084597C" w:rsidP="002E2655">
            <w:pPr>
              <w:pStyle w:val="Prrafodelista"/>
              <w:numPr>
                <w:ilvl w:val="2"/>
                <w:numId w:val="3"/>
              </w:numPr>
            </w:pPr>
            <w:r>
              <w:t>El E</w:t>
            </w:r>
            <w:r w:rsidR="00434659">
              <w:t xml:space="preserve">DMP ingresa cantidad realmente </w:t>
            </w:r>
            <w:r w:rsidR="003547DC">
              <w:t>ingresada.</w:t>
            </w:r>
          </w:p>
          <w:p w14:paraId="41CF3A46" w14:textId="77777777" w:rsidR="003547DC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calcula </w:t>
            </w:r>
            <w:r w:rsidR="00434659">
              <w:t xml:space="preserve">y registra </w:t>
            </w:r>
            <w:r>
              <w:t>la desviación correspondiente</w:t>
            </w:r>
            <w:r w:rsidR="00434659">
              <w:t xml:space="preserve"> respecto a la Orden de Pedido</w:t>
            </w:r>
            <w:r>
              <w:t>.</w:t>
            </w:r>
          </w:p>
        </w:tc>
      </w:tr>
      <w:tr w:rsidR="003547DC" w14:paraId="7172779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9E8D" w14:textId="77777777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F4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14:paraId="2A16CF6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A50F" w14:textId="77777777"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1C20" w14:textId="77777777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33AABC6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CDCB4F4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3547DC" w14:paraId="14E41E7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94CE" w14:textId="77777777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ingreso de materia </w:t>
            </w:r>
            <w:r>
              <w:lastRenderedPageBreak/>
              <w:t xml:space="preserve">prima y actualiza el estado de la importación a </w:t>
            </w:r>
            <w:r w:rsidRPr="003547DC">
              <w:rPr>
                <w:i/>
              </w:rPr>
              <w:t>Entregado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712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5EB1241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76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3C2" w14:textId="77777777" w:rsidR="00654C01" w:rsidRPr="00960403" w:rsidRDefault="00654C01" w:rsidP="00654C01">
            <w:r>
              <w:t>No aplica</w:t>
            </w:r>
          </w:p>
        </w:tc>
      </w:tr>
      <w:tr w:rsidR="00654C01" w14:paraId="12B0C47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32D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2D5A" w14:textId="77777777" w:rsidR="00654C01" w:rsidRDefault="00654C01" w:rsidP="00654C01">
            <w:r>
              <w:t>No aplica</w:t>
            </w:r>
          </w:p>
        </w:tc>
      </w:tr>
      <w:tr w:rsidR="00654C01" w14:paraId="4B66EDA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CE8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0ABAD" w14:textId="77777777" w:rsidR="00654C01" w:rsidRDefault="00067369" w:rsidP="00654C01">
            <w:r>
              <w:t>No aplica</w:t>
            </w:r>
          </w:p>
        </w:tc>
      </w:tr>
      <w:tr w:rsidR="00654C01" w14:paraId="204A6D8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714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9AC7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B12DA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58D0A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94CC5" w14:textId="77777777" w:rsidR="00654C01" w:rsidRDefault="00067369" w:rsidP="00654C01">
            <w:r>
              <w:t>No aplica</w:t>
            </w:r>
          </w:p>
        </w:tc>
      </w:tr>
      <w:tr w:rsidR="00654C01" w14:paraId="541C2BE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588F1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68D6B" w14:textId="77777777" w:rsidR="00654C01" w:rsidRDefault="00067369" w:rsidP="00654C01">
            <w:r>
              <w:t>No aplica</w:t>
            </w:r>
          </w:p>
        </w:tc>
      </w:tr>
      <w:tr w:rsidR="00654C01" w14:paraId="060C0BD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CCAE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1E506" w14:textId="77777777" w:rsidR="00654C01" w:rsidRDefault="00067369" w:rsidP="00654C01">
            <w:r>
              <w:t>No aplica</w:t>
            </w:r>
          </w:p>
        </w:tc>
      </w:tr>
    </w:tbl>
    <w:p w14:paraId="172F303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67369"/>
    <w:rsid w:val="00074C24"/>
    <w:rsid w:val="000D1023"/>
    <w:rsid w:val="0022740A"/>
    <w:rsid w:val="00240B3D"/>
    <w:rsid w:val="002759BB"/>
    <w:rsid w:val="002B4771"/>
    <w:rsid w:val="002E2655"/>
    <w:rsid w:val="0032031B"/>
    <w:rsid w:val="003547DC"/>
    <w:rsid w:val="00434659"/>
    <w:rsid w:val="00512B66"/>
    <w:rsid w:val="00596BA0"/>
    <w:rsid w:val="005C249A"/>
    <w:rsid w:val="00602FA3"/>
    <w:rsid w:val="006245C7"/>
    <w:rsid w:val="00654C01"/>
    <w:rsid w:val="00666356"/>
    <w:rsid w:val="00682F3C"/>
    <w:rsid w:val="006B6D4B"/>
    <w:rsid w:val="007704F8"/>
    <w:rsid w:val="00785EC6"/>
    <w:rsid w:val="00812E10"/>
    <w:rsid w:val="0084597C"/>
    <w:rsid w:val="00847BFF"/>
    <w:rsid w:val="008B7806"/>
    <w:rsid w:val="008F3E09"/>
    <w:rsid w:val="00960403"/>
    <w:rsid w:val="00A033FB"/>
    <w:rsid w:val="00A5198D"/>
    <w:rsid w:val="00AB5538"/>
    <w:rsid w:val="00C32797"/>
    <w:rsid w:val="00C7061A"/>
    <w:rsid w:val="00C74D24"/>
    <w:rsid w:val="00CD204D"/>
    <w:rsid w:val="00D837B7"/>
    <w:rsid w:val="00D842C6"/>
    <w:rsid w:val="00DC19BB"/>
    <w:rsid w:val="00E3101A"/>
    <w:rsid w:val="00E31140"/>
    <w:rsid w:val="00E70A8B"/>
    <w:rsid w:val="00ED5BC7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0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68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WinuE</cp:lastModifiedBy>
  <cp:revision>14</cp:revision>
  <dcterms:created xsi:type="dcterms:W3CDTF">2010-05-08T14:55:00Z</dcterms:created>
  <dcterms:modified xsi:type="dcterms:W3CDTF">2010-05-11T00:33:00Z</dcterms:modified>
</cp:coreProperties>
</file>