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C4CF1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026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B34824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875DA86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7958F4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CB1B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DCADB67" w14:textId="77777777" w:rsidR="00512B66" w:rsidRDefault="006A4C25">
            <w:r>
              <w:t>Crear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4FC60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16DAD13" w14:textId="77777777" w:rsidR="00512B66" w:rsidRDefault="006A4C25">
            <w:r>
              <w:t>611</w:t>
            </w:r>
          </w:p>
        </w:tc>
      </w:tr>
      <w:tr w:rsidR="00DC19BB" w14:paraId="21E21F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5E39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19FBEB" w14:textId="77777777" w:rsidR="00DC19BB" w:rsidRDefault="008A60E2">
            <w:r>
              <w:t>Usuario</w:t>
            </w:r>
          </w:p>
        </w:tc>
      </w:tr>
      <w:tr w:rsidR="008F3E09" w14:paraId="7F6291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EC612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58248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57D552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437E53F" w14:textId="77777777" w:rsidR="008F3E09" w:rsidRDefault="008A60E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3DC5D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D3B0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07D246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BEB30A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B571D1" w14:textId="77777777" w:rsidR="008F3E09" w:rsidRDefault="008A60E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DADB9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F269E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9D5438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58C0A2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86F376A" w14:textId="77777777" w:rsidR="008F3E09" w:rsidRDefault="008A60E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EE6F1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C15E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157470A" w14:textId="77777777" w:rsidR="00C7061A" w:rsidRDefault="006A4C25">
            <w:r>
              <w:t>Usuario(U)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4CFF3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0E867E8" w14:textId="77777777" w:rsidR="00C7061A" w:rsidRDefault="0063791E">
            <w:r>
              <w:t>No aplica</w:t>
            </w:r>
          </w:p>
        </w:tc>
      </w:tr>
      <w:tr w:rsidR="00CD204D" w14:paraId="4891DB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C0C53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A59A618" w14:textId="77777777" w:rsidR="00CD204D" w:rsidRDefault="008A60E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C45B085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8A60E2" w14:paraId="4CAC037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6CB8D" w14:textId="77777777" w:rsidR="008A60E2" w:rsidRPr="00C7061A" w:rsidRDefault="008A60E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A0BAB01" w14:textId="77777777" w:rsidR="008A60E2" w:rsidRPr="00AD6727" w:rsidRDefault="006A4C25" w:rsidP="00354DFC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8A60E2" w14:paraId="317A8CA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E4F69" w14:textId="77777777" w:rsidR="008A60E2" w:rsidRPr="00C7061A" w:rsidRDefault="008A60E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6096529" w14:textId="77777777" w:rsidR="008A60E2" w:rsidRDefault="008A60E2"/>
        </w:tc>
      </w:tr>
      <w:tr w:rsidR="008A60E2" w14:paraId="17D465D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34D7E" w14:textId="77777777" w:rsidR="008A60E2" w:rsidRDefault="008A60E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370BEA6" w14:textId="77777777" w:rsidR="008A60E2" w:rsidRDefault="008A60E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74EEB61" w14:textId="77777777" w:rsidR="008A60E2" w:rsidRPr="005C249A" w:rsidRDefault="008A60E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9A8B27E" w14:textId="77777777" w:rsidR="008A60E2" w:rsidRDefault="006A4C25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privilegio.</w:t>
            </w:r>
          </w:p>
        </w:tc>
      </w:tr>
      <w:tr w:rsidR="008A60E2" w14:paraId="579FF4F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A952" w14:textId="77777777" w:rsidR="008A60E2" w:rsidRDefault="008A60E2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6937BD2" w14:textId="77777777" w:rsidR="008A60E2" w:rsidRPr="005C249A" w:rsidRDefault="008A60E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301D046" w14:textId="77777777" w:rsidR="008A60E2" w:rsidRDefault="006A4C25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la registración.</w:t>
            </w:r>
            <w:bookmarkStart w:id="1" w:name="_GoBack"/>
            <w:bookmarkEnd w:id="1"/>
          </w:p>
        </w:tc>
      </w:tr>
      <w:tr w:rsidR="008A60E2" w14:paraId="2E66FD0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1C13" w14:textId="77777777" w:rsidR="008A60E2" w:rsidRDefault="008A60E2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C50A" w14:textId="77777777" w:rsidR="008A60E2" w:rsidRPr="005C249A" w:rsidRDefault="008A60E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A60E2" w14:paraId="45070A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D58E" w14:textId="77777777" w:rsidR="008A60E2" w:rsidRPr="008F3E09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Crear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FC3" w14:textId="77777777" w:rsidR="008A60E2" w:rsidRPr="00960403" w:rsidRDefault="008A60E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A60E2" w14:paraId="4B5964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0DFF" w14:textId="77777777" w:rsidR="008A60E2" w:rsidRPr="008F3E09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B3D3" w14:textId="77777777" w:rsidR="008A60E2" w:rsidRPr="00960403" w:rsidRDefault="008A60E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A60E2" w14:paraId="0D77BFA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4543" w14:textId="77777777" w:rsidR="008A60E2" w:rsidRPr="008F3E09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el nombre del privilegio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062" w14:textId="77777777" w:rsidR="008A60E2" w:rsidRPr="00960403" w:rsidRDefault="008A60E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A4C25" w14:paraId="584523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8AFD" w14:textId="77777777" w:rsidR="006A4C25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privilegio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E886" w14:textId="77777777" w:rsidR="006A4C25" w:rsidRPr="00960403" w:rsidRDefault="006A4C2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A4C25" w14:paraId="667E877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FE93" w14:textId="77777777" w:rsidR="006A4C25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4FD9" w14:textId="77777777" w:rsidR="006A4C25" w:rsidRDefault="006A4C2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registración.</w:t>
            </w:r>
          </w:p>
          <w:p w14:paraId="0E9F412E" w14:textId="77777777" w:rsidR="006A4C25" w:rsidRDefault="006A4C25" w:rsidP="006A4C2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0E94333E" w14:textId="77777777" w:rsidR="006A4C25" w:rsidRPr="00960403" w:rsidRDefault="006A4C25" w:rsidP="006A4C2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6A4C25" w14:paraId="3A642B4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FE68" w14:textId="77777777" w:rsidR="006A4C25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privilegio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A044" w14:textId="77777777" w:rsidR="006A4C25" w:rsidRDefault="006A4C2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A4C25" w14:paraId="70EACA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A6E0" w14:textId="77777777" w:rsidR="006A4C25" w:rsidRDefault="006A4C2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B5EA" w14:textId="77777777" w:rsidR="006A4C25" w:rsidRDefault="006A4C2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A60E2" w14:paraId="6F35814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160DD" w14:textId="77777777" w:rsidR="008A60E2" w:rsidRPr="00654C01" w:rsidRDefault="008A60E2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E08D5" w14:textId="77777777" w:rsidR="008A60E2" w:rsidRPr="00960403" w:rsidRDefault="008A60E2" w:rsidP="00654C01">
            <w:r>
              <w:t>No aplica</w:t>
            </w:r>
          </w:p>
        </w:tc>
      </w:tr>
      <w:tr w:rsidR="008A60E2" w14:paraId="4A05C6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AE9ACC" w14:textId="77777777"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581EA" w14:textId="77777777" w:rsidR="008A60E2" w:rsidRDefault="008A60E2" w:rsidP="00654C01">
            <w:r>
              <w:t>No aplica</w:t>
            </w:r>
          </w:p>
        </w:tc>
      </w:tr>
      <w:tr w:rsidR="008A60E2" w14:paraId="08B2E8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E230E" w14:textId="77777777"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83B490" w14:textId="77777777" w:rsidR="008A60E2" w:rsidRDefault="008A60E2" w:rsidP="00654C01">
            <w:r>
              <w:t>No aplica</w:t>
            </w:r>
          </w:p>
        </w:tc>
      </w:tr>
      <w:tr w:rsidR="008A60E2" w14:paraId="1387DA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8AAD6E" w14:textId="77777777"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C3206" w14:textId="77777777" w:rsidR="008A60E2" w:rsidRPr="00067369" w:rsidRDefault="008A60E2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A60E2" w14:paraId="5D5F2BE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D96E21" w14:textId="77777777"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2C652" w14:textId="77777777" w:rsidR="008A60E2" w:rsidRDefault="008A60E2" w:rsidP="00654C01">
            <w:r>
              <w:t>No aplica</w:t>
            </w:r>
          </w:p>
        </w:tc>
      </w:tr>
      <w:tr w:rsidR="008A60E2" w14:paraId="082352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2511C5" w14:textId="77777777"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770E8" w14:textId="77777777" w:rsidR="008A60E2" w:rsidRDefault="008A60E2" w:rsidP="00654C01">
            <w:r>
              <w:t>No aplica</w:t>
            </w:r>
          </w:p>
        </w:tc>
      </w:tr>
      <w:tr w:rsidR="008A60E2" w14:paraId="3E8707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0C4A8" w14:textId="77777777"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53F37" w14:textId="77777777" w:rsidR="008A60E2" w:rsidRDefault="008A60E2" w:rsidP="00654C01">
            <w:r>
              <w:t>No aplica</w:t>
            </w:r>
          </w:p>
        </w:tc>
      </w:tr>
    </w:tbl>
    <w:p w14:paraId="5D2B669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E2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A4C25"/>
    <w:rsid w:val="006B6D4B"/>
    <w:rsid w:val="00812E10"/>
    <w:rsid w:val="00847BFF"/>
    <w:rsid w:val="008A60E2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E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15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2010-05-30T21:52:00Z</dcterms:created>
  <dcterms:modified xsi:type="dcterms:W3CDTF">2010-05-30T22:09:00Z</dcterms:modified>
</cp:coreProperties>
</file>