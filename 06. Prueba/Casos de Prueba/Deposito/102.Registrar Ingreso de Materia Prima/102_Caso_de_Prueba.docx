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654C01" w14:paraId="71C16AF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CD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="00654C01"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1333" w14:textId="77777777" w:rsidR="00654C01" w:rsidRPr="00960403" w:rsidRDefault="00C16F78" w:rsidP="00453617">
            <w:pPr>
              <w:jc w:val="center"/>
            </w:pPr>
            <w:r>
              <w:t>Registrar el Ingreso de Materia Prima</w:t>
            </w:r>
          </w:p>
        </w:tc>
      </w:tr>
      <w:tr w:rsidR="00654C01" w14:paraId="11FE058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F1F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ID del Caso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8F8E" w14:textId="77777777" w:rsidR="00654C01" w:rsidRDefault="00C16F78" w:rsidP="00453617">
            <w:pPr>
              <w:jc w:val="center"/>
            </w:pPr>
            <w:r>
              <w:t>102/01</w:t>
            </w:r>
          </w:p>
        </w:tc>
      </w:tr>
      <w:tr w:rsidR="00654C01" w:rsidRPr="00C16F78" w14:paraId="119D716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50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Juego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BF37" w14:textId="77777777" w:rsidR="00654C01" w:rsidRPr="00C16F78" w:rsidRDefault="00C16F78" w:rsidP="00453617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654C01" w:rsidRPr="00C16F78" w14:paraId="29BB382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6C4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Camino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788" w14:textId="1F657216" w:rsidR="00654C01" w:rsidRPr="00C16F78" w:rsidRDefault="002338FB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A6, S7, A8, S9</w:t>
            </w:r>
          </w:p>
        </w:tc>
      </w:tr>
      <w:tr w:rsidR="00654C01" w14:paraId="6AE2134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11A7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Prioridad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F334" w14:textId="77777777" w:rsidR="00654C01" w:rsidRDefault="00C16F78" w:rsidP="00453617">
            <w:pPr>
              <w:jc w:val="center"/>
            </w:pPr>
            <w:r>
              <w:t>Media</w:t>
            </w:r>
          </w:p>
        </w:tc>
      </w:tr>
      <w:tr w:rsidR="00654C01" w14:paraId="3790A32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F265" w14:textId="77777777" w:rsidR="00654C01" w:rsidRPr="00654C01" w:rsidRDefault="00C52DBA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17C" w14:textId="77777777" w:rsidR="00C52DBA" w:rsidRDefault="00485C78" w:rsidP="00485C78">
            <w:pPr>
              <w:pStyle w:val="Prrafodelista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0501F7EB" w14:textId="6FD15D7E" w:rsidR="00485C78" w:rsidRPr="00485C78" w:rsidRDefault="00485C78" w:rsidP="00485C78">
            <w:pPr>
              <w:pStyle w:val="Prrafodelista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654C01" w14:paraId="54B1B9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CC29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531" w14:textId="5B944B6F" w:rsidR="00654C01" w:rsidRDefault="00485C78" w:rsidP="00453617">
            <w:pPr>
              <w:jc w:val="center"/>
            </w:pPr>
            <w:r>
              <w:t>Se registra el ingreso de materia prima.</w:t>
            </w:r>
          </w:p>
        </w:tc>
      </w:tr>
      <w:tr w:rsidR="00631876" w14:paraId="6E52D9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BA93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7245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84E0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76DFA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31876" w14:paraId="5A91ED7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6684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C16F78">
              <w:rPr>
                <w:b/>
              </w:rPr>
              <w:t>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C7C6" w14:textId="068AB23D" w:rsidR="00631876" w:rsidRDefault="00F46D37" w:rsidP="00F46D37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71B" w14:textId="77777777" w:rsidR="00631876" w:rsidRDefault="00631876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AF25" w14:textId="77777777" w:rsidR="00631876" w:rsidRDefault="00631876" w:rsidP="00654C01"/>
        </w:tc>
      </w:tr>
      <w:tr w:rsidR="00C16F78" w14:paraId="383E0D2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C674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526" w14:textId="1CC499FE" w:rsidR="00C16F78" w:rsidRDefault="00F46D37" w:rsidP="00F46D37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37CF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D457" w14:textId="77777777" w:rsidR="00C16F78" w:rsidRDefault="00C16F78" w:rsidP="00654C01"/>
        </w:tc>
      </w:tr>
      <w:tr w:rsidR="00C16F78" w14:paraId="744E163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B12F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3E20" w14:textId="656AA630" w:rsidR="00C16F78" w:rsidRPr="00F46D37" w:rsidRDefault="00F46D37" w:rsidP="00654C01">
            <w:pPr>
              <w:rPr>
                <w:b/>
              </w:rPr>
            </w:pPr>
            <w:r>
              <w:t>El sistema muestra las importaciones de materia prima encontradas, ordenándolas por fecha de llegada estimada: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3A9A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EBC7" w14:textId="77777777" w:rsidR="00C16F78" w:rsidRDefault="00C16F78" w:rsidP="00654C01"/>
        </w:tc>
      </w:tr>
      <w:tr w:rsidR="00C16F78" w14:paraId="5CE5D3C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55E1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9C89" w14:textId="4E8E3588" w:rsidR="00C16F78" w:rsidRDefault="00684713" w:rsidP="00654C01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2117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49CB" w14:textId="77777777" w:rsidR="00C16F78" w:rsidRDefault="00C16F78" w:rsidP="00654C01"/>
        </w:tc>
      </w:tr>
      <w:tr w:rsidR="00C16F78" w14:paraId="2FF7AF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3E41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D03D" w14:textId="77777777" w:rsidR="00C16F78" w:rsidRDefault="00684713" w:rsidP="00684713">
            <w:r>
              <w:t xml:space="preserve">El sistema muestra las órdenes de compras incluidas en la importación mostrando el proveedor: Empresa Transporte Exterior: FedEx, Empresa Transporte Interior: </w:t>
            </w:r>
            <w:proofErr w:type="spellStart"/>
            <w:r>
              <w:t>TranspArg</w:t>
            </w:r>
            <w:proofErr w:type="spellEnd"/>
            <w:r>
              <w:t xml:space="preserve">, Ho Chi Min, 01/04/2010, 13/06/2010, Enviado; </w:t>
            </w:r>
          </w:p>
          <w:p w14:paraId="7C903B32" w14:textId="7F99A8E7" w:rsidR="00684713" w:rsidRDefault="00684713" w:rsidP="00684713">
            <w:r>
              <w:t xml:space="preserve">Empresa Transporte Exterior: </w:t>
            </w:r>
            <w:proofErr w:type="spellStart"/>
            <w:r>
              <w:t>TranspChina</w:t>
            </w:r>
            <w:proofErr w:type="spellEnd"/>
            <w:r>
              <w:t xml:space="preserve">, Empresa Transporte Interior: </w:t>
            </w:r>
            <w:proofErr w:type="spellStart"/>
            <w:r>
              <w:t>TranspArg</w:t>
            </w:r>
            <w:proofErr w:type="spellEnd"/>
            <w:r>
              <w:t xml:space="preserve">, </w:t>
            </w:r>
            <w:proofErr w:type="spellStart"/>
            <w:r>
              <w:t>Hachiko</w:t>
            </w:r>
            <w:proofErr w:type="spellEnd"/>
            <w:r>
              <w:t>, 03/05/2010, 9/06/2010, Enviado.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E978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879F" w14:textId="77777777" w:rsidR="00C16F78" w:rsidRDefault="00C16F78" w:rsidP="00654C01"/>
        </w:tc>
      </w:tr>
      <w:tr w:rsidR="00C16F78" w14:paraId="6A00484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6DC8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7B74" w14:textId="5562934A" w:rsidR="00C16F78" w:rsidRDefault="00684713" w:rsidP="00D350F5">
            <w:r>
              <w:t xml:space="preserve">El EDMP por cada Orden de </w:t>
            </w:r>
            <w:r w:rsidR="00D350F5">
              <w:t>Compra</w:t>
            </w:r>
            <w:r>
              <w:t xml:space="preserve"> y por cada materia prima verifica que la cantidad que ingresa</w:t>
            </w:r>
            <w:r w:rsidR="002338FB">
              <w:t xml:space="preserve">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FD44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D14E" w14:textId="77777777" w:rsidR="00C16F78" w:rsidRDefault="00C16F78" w:rsidP="00654C01"/>
        </w:tc>
      </w:tr>
      <w:tr w:rsidR="00C16F78" w14:paraId="3AD5BA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BFB" w14:textId="10D64D2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684713">
              <w:rPr>
                <w:b/>
              </w:rPr>
              <w:t>102/01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68A7" w14:textId="1F898CD1" w:rsidR="00C16F78" w:rsidRDefault="002338FB" w:rsidP="00654C01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988D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1072" w14:textId="77777777" w:rsidR="00C16F78" w:rsidRDefault="00C16F78" w:rsidP="00654C01"/>
        </w:tc>
      </w:tr>
      <w:tr w:rsidR="00C16F78" w14:paraId="5A1F1D5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5AF3" w14:textId="16B71DCD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684713">
              <w:rPr>
                <w:b/>
              </w:rPr>
              <w:t>102/01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FD3B" w14:textId="5623B286" w:rsidR="00C16F78" w:rsidRDefault="002338FB" w:rsidP="00654C01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C249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3C1F" w14:textId="77777777" w:rsidR="00C16F78" w:rsidRDefault="00C16F78" w:rsidP="00654C01"/>
        </w:tc>
      </w:tr>
      <w:tr w:rsidR="00C16F78" w14:paraId="7DA2B80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522" w14:textId="1DD17CE1" w:rsidR="00C16F78" w:rsidRDefault="00C16F78" w:rsidP="00654C01">
            <w:pPr>
              <w:rPr>
                <w:b/>
              </w:rPr>
            </w:pPr>
            <w:r>
              <w:rPr>
                <w:b/>
              </w:rPr>
              <w:lastRenderedPageBreak/>
              <w:t>CP-</w:t>
            </w:r>
            <w:r w:rsidR="002338FB">
              <w:rPr>
                <w:b/>
              </w:rPr>
              <w:t>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FB19" w14:textId="2D97D1AB" w:rsidR="00C16F78" w:rsidRPr="002338FB" w:rsidRDefault="00D350F5" w:rsidP="00654C01">
            <w:pPr>
              <w:rPr>
                <w:i/>
              </w:rPr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</w:t>
            </w:r>
            <w:r w:rsidR="002338FB">
              <w:rPr>
                <w:i/>
              </w:rPr>
              <w:t>.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975E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CE35" w14:textId="77777777" w:rsidR="00C16F78" w:rsidRDefault="00C16F78" w:rsidP="00654C01"/>
        </w:tc>
      </w:tr>
      <w:tr w:rsidR="007F1036" w14:paraId="31A102A8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F2DB" w14:textId="77777777" w:rsidR="007F1036" w:rsidRDefault="007F1036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7ED7" w14:textId="77777777" w:rsidR="007F1036" w:rsidRDefault="007F1036" w:rsidP="00654C01"/>
        </w:tc>
      </w:tr>
      <w:tr w:rsidR="00C52DBA" w14:paraId="11AD80C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6F3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96E" w14:textId="77777777" w:rsidR="00C52DBA" w:rsidRDefault="00C52DBA" w:rsidP="00654C01"/>
        </w:tc>
      </w:tr>
      <w:tr w:rsidR="00C52DBA" w14:paraId="7F9743B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D1E0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47F4" w14:textId="77777777" w:rsidR="00C52DBA" w:rsidRDefault="00C52DBA" w:rsidP="00453617">
            <w:pPr>
              <w:jc w:val="center"/>
            </w:pPr>
          </w:p>
        </w:tc>
      </w:tr>
      <w:tr w:rsidR="00C52DBA" w14:paraId="40EDE5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A8C8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F0AC" w14:textId="77777777" w:rsidR="00C52DBA" w:rsidRDefault="00C52DBA" w:rsidP="00453617">
            <w:pPr>
              <w:jc w:val="center"/>
            </w:pPr>
          </w:p>
        </w:tc>
      </w:tr>
      <w:tr w:rsidR="00C52DBA" w14:paraId="2358CE9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4D3B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7419" w14:textId="5B961540" w:rsidR="00C52DBA" w:rsidRDefault="002338FB" w:rsidP="00453617">
            <w:pPr>
              <w:jc w:val="center"/>
            </w:pPr>
            <w:r>
              <w:t>V 1.0</w:t>
            </w:r>
          </w:p>
        </w:tc>
      </w:tr>
      <w:tr w:rsidR="00C52DBA" w14:paraId="137485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E85A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8894" w14:textId="2693A373" w:rsidR="00C52DBA" w:rsidRDefault="002338FB" w:rsidP="00453617">
            <w:pPr>
              <w:jc w:val="center"/>
            </w:pPr>
            <w:r>
              <w:t>12/06/2010</w:t>
            </w:r>
          </w:p>
        </w:tc>
      </w:tr>
    </w:tbl>
    <w:p w14:paraId="782BF979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2FC561FD"/>
    <w:multiLevelType w:val="hybridMultilevel"/>
    <w:tmpl w:val="D28272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78"/>
    <w:rsid w:val="00067369"/>
    <w:rsid w:val="00074C24"/>
    <w:rsid w:val="001F17EE"/>
    <w:rsid w:val="00217701"/>
    <w:rsid w:val="0022740A"/>
    <w:rsid w:val="002338FB"/>
    <w:rsid w:val="003F5E92"/>
    <w:rsid w:val="00453617"/>
    <w:rsid w:val="00485C78"/>
    <w:rsid w:val="00512B66"/>
    <w:rsid w:val="00596BA0"/>
    <w:rsid w:val="005C249A"/>
    <w:rsid w:val="00602FA3"/>
    <w:rsid w:val="006245C7"/>
    <w:rsid w:val="00631876"/>
    <w:rsid w:val="0063791E"/>
    <w:rsid w:val="00654C01"/>
    <w:rsid w:val="00682F3C"/>
    <w:rsid w:val="00684713"/>
    <w:rsid w:val="006B6D4B"/>
    <w:rsid w:val="007F1036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16F78"/>
    <w:rsid w:val="00C32797"/>
    <w:rsid w:val="00C52DBA"/>
    <w:rsid w:val="00C7061A"/>
    <w:rsid w:val="00C74D24"/>
    <w:rsid w:val="00CD204D"/>
    <w:rsid w:val="00D350F5"/>
    <w:rsid w:val="00D837B7"/>
    <w:rsid w:val="00D842C6"/>
    <w:rsid w:val="00DC19BB"/>
    <w:rsid w:val="00E31140"/>
    <w:rsid w:val="00E70A8B"/>
    <w:rsid w:val="00F46D37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6.%20Prueba\Plantilla_Caso_Prue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47803-0284-48CB-B06A-82422C19B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Plantilla_Caso_Prueba</Template>
  <TotalTime>20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antopiscio</cp:lastModifiedBy>
  <cp:revision>5</cp:revision>
  <dcterms:created xsi:type="dcterms:W3CDTF">2010-06-12T18:01:00Z</dcterms:created>
  <dcterms:modified xsi:type="dcterms:W3CDTF">2010-06-15T00:39:00Z</dcterms:modified>
</cp:coreProperties>
</file>