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5803032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61BC357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1221B474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3214836F" w14:textId="77777777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45579CF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69BDF9C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24DE1640" w14:textId="4883252F" w:rsidR="00512B66" w:rsidRDefault="00D31A28" w:rsidP="00FB6C40">
            <w:r>
              <w:t xml:space="preserve">Registrar </w:t>
            </w:r>
            <w:r w:rsidR="00FB6C40">
              <w:t>Devolución de Productos Terminados Vendidos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77086007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1758D106" w14:textId="2102096A" w:rsidR="00512B66" w:rsidRDefault="00FB6C40">
            <w:r>
              <w:t>20</w:t>
            </w:r>
            <w:r w:rsidR="00F26338">
              <w:t>5</w:t>
            </w:r>
          </w:p>
        </w:tc>
      </w:tr>
      <w:tr w:rsidR="00DC19BB" w14:paraId="4563794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2E462A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03469234" w14:textId="216F1600" w:rsidR="00DC19BB" w:rsidRDefault="00FB6C40">
            <w:r>
              <w:t>Ventas</w:t>
            </w:r>
          </w:p>
        </w:tc>
      </w:tr>
      <w:tr w:rsidR="008F3E09" w14:paraId="5CC3E21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3189D2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4B80F7A8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DA9D4FA" w14:textId="77777777" w:rsidR="008F3E09" w:rsidRDefault="00F2633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675C58B4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66CE251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1C520A9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6282D5D9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052D998" w14:textId="2121F211" w:rsidR="008F3E09" w:rsidRDefault="00FB6C4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15728E6A" w14:textId="365A5684" w:rsidR="008F3E09" w:rsidRDefault="00FB6C4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4F0FB1E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71C01F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5FE413CA" w14:textId="77777777" w:rsidR="008F3E09" w:rsidRDefault="00F2633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BD824DE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3E0B357C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661F8CA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82905A6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48CA6827" w14:textId="52C518A3" w:rsidR="00C7061A" w:rsidRDefault="00FB6C40">
            <w:r>
              <w:t>Encargado de Ventas (EV)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180A7883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64BDF2FC" w14:textId="77777777" w:rsidR="00C7061A" w:rsidRDefault="0063791E">
            <w:r>
              <w:t>No aplica</w:t>
            </w:r>
          </w:p>
        </w:tc>
      </w:tr>
      <w:tr w:rsidR="00CD204D" w14:paraId="65658F5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62E995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64A7E4F3" w14:textId="77777777" w:rsidR="00CD204D" w:rsidRDefault="00F26338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180726BB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08171E2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4394B1D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25033BBA" w14:textId="5DF354BF" w:rsidR="00D842C6" w:rsidRPr="00596BA0" w:rsidRDefault="00F26338" w:rsidP="00DF5B44">
            <w:r>
              <w:t>Registrar l</w:t>
            </w:r>
            <w:r w:rsidR="00FB6C40">
              <w:t xml:space="preserve">os datos de los productos terminados que fueron devueltos </w:t>
            </w:r>
            <w:r w:rsidR="002B12F4">
              <w:t>por el cliente</w:t>
            </w:r>
            <w:r>
              <w:t>.</w:t>
            </w:r>
          </w:p>
        </w:tc>
      </w:tr>
      <w:tr w:rsidR="00DC19BB" w14:paraId="0CE721E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EC4788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7881214B" w14:textId="77777777" w:rsidR="00DC19BB" w:rsidRDefault="00DC19BB"/>
        </w:tc>
      </w:tr>
      <w:tr w:rsidR="005C249A" w14:paraId="4F1EA387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0B49F2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3E208BE7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01A3DF3C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06B7AAC3" w14:textId="72571F54" w:rsidR="003F5E92" w:rsidRDefault="00FB6C40" w:rsidP="00DF5B44">
            <w:pPr>
              <w:pStyle w:val="Prrafodelista"/>
              <w:numPr>
                <w:ilvl w:val="0"/>
                <w:numId w:val="1"/>
              </w:numPr>
            </w:pPr>
            <w:r>
              <w:t>Se registra los datos de los productos terminados devueltos por el cliente</w:t>
            </w:r>
            <w:r w:rsidR="00DF5B44">
              <w:t>.</w:t>
            </w:r>
          </w:p>
        </w:tc>
      </w:tr>
      <w:tr w:rsidR="005C249A" w14:paraId="520F5CC3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44938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929E367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1705BC24" w14:textId="6C16D1F1" w:rsidR="00E160D5" w:rsidRDefault="00D35503" w:rsidP="00DF5B44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DF5B44">
              <w:t>EV cancela el CU.</w:t>
            </w:r>
          </w:p>
        </w:tc>
      </w:tr>
      <w:tr w:rsidR="005C249A" w14:paraId="29128D4A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67AB5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E51BD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165F2A0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30A40" w14:textId="229717FD" w:rsidR="005C249A" w:rsidRPr="008F3E09" w:rsidRDefault="006332BA" w:rsidP="002B12F4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</w:t>
            </w:r>
            <w:r w:rsidR="002B12F4">
              <w:t>EV</w:t>
            </w:r>
            <w:r>
              <w:t xml:space="preserve"> selecciona la opción </w:t>
            </w:r>
            <w:r w:rsidRPr="006332BA">
              <w:rPr>
                <w:i/>
              </w:rPr>
              <w:t xml:space="preserve">Registrar </w:t>
            </w:r>
            <w:r w:rsidR="002B12F4">
              <w:rPr>
                <w:i/>
              </w:rPr>
              <w:t>Devolución de Productos Terminados Vendidos.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D2633" w14:textId="77777777" w:rsidR="00E31140" w:rsidRPr="00960403" w:rsidRDefault="00E31140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9829AF" w14:paraId="348E641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AB779" w14:textId="5D21272C" w:rsidR="009829AF" w:rsidRDefault="009829AF" w:rsidP="002B12F4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la selección del Viajante que realiza la devolución.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D9A8A" w14:textId="77777777" w:rsidR="009829AF" w:rsidRPr="00960403" w:rsidRDefault="009829AF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9829AF" w14:paraId="60E2C849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F6BD8" w14:textId="061CF918" w:rsidR="009829AF" w:rsidRDefault="009829AF" w:rsidP="002B12F4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EV selecciona el Viajante que realiza la devolución.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91475" w14:textId="77777777" w:rsidR="009829AF" w:rsidRPr="00960403" w:rsidRDefault="009829AF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E90346" w14:paraId="06C65882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7803D" w14:textId="4858C3A9" w:rsidR="00E90346" w:rsidRDefault="00E90346" w:rsidP="002F5CA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95026">
              <w:t>sistema busca las Empresa C</w:t>
            </w:r>
            <w:r w:rsidR="002F5CA0">
              <w:t>lientes de la cartera de</w:t>
            </w:r>
            <w:r w:rsidR="00995026">
              <w:t xml:space="preserve"> Empresas </w:t>
            </w:r>
            <w:r w:rsidR="002F5CA0">
              <w:t xml:space="preserve"> clientes del viajante seleccionado.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F900F" w14:textId="77777777" w:rsidR="00E90346" w:rsidRPr="00960403" w:rsidRDefault="00E90346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2F5CA0" w14:paraId="2D891AE4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7FB32" w14:textId="7A9C043A" w:rsidR="002F5CA0" w:rsidRDefault="002F5CA0" w:rsidP="002F5CA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la selección de</w:t>
            </w:r>
            <w:r w:rsidR="00995026">
              <w:t xml:space="preserve"> </w:t>
            </w:r>
            <w:r>
              <w:t>l</w:t>
            </w:r>
            <w:r w:rsidR="00995026">
              <w:t xml:space="preserve">a </w:t>
            </w:r>
            <w:r>
              <w:t xml:space="preserve"> </w:t>
            </w:r>
            <w:r w:rsidR="00995026">
              <w:t xml:space="preserve">Empresa </w:t>
            </w:r>
            <w:r>
              <w:t>Cliente que realiza la devolución.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C8BBA" w14:textId="77777777" w:rsidR="002F5CA0" w:rsidRPr="00960403" w:rsidRDefault="002F5CA0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2F5CA0" w14:paraId="528FC479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3E407" w14:textId="3235FA69" w:rsidR="002F5CA0" w:rsidRDefault="00995026" w:rsidP="002F5CA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EV selecciona la Empresa </w:t>
            </w:r>
            <w:r w:rsidR="002F5CA0">
              <w:t>Cliente que realizo la devolución.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FB06B" w14:textId="77777777" w:rsidR="002F5CA0" w:rsidRPr="00960403" w:rsidRDefault="002F5CA0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6332BA" w14:paraId="1447647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B9CE0" w14:textId="6A988625" w:rsidR="006332BA" w:rsidRDefault="002B12F4" w:rsidP="002F5CA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Es sistema solicita que se ingrese al menos uno de los siguientes datos para buscar los productos terminados que fueron devueltos: Nro. d</w:t>
            </w:r>
            <w:r w:rsidR="002F5CA0">
              <w:t xml:space="preserve">e venta, Fecha de venta, </w:t>
            </w:r>
            <w:r>
              <w:t xml:space="preserve">Nro. de pedido, Empleado que realizo el pedido, </w:t>
            </w:r>
            <w:r w:rsidR="003546CE">
              <w:t>y Nro., Nombre, modelo, color, tamaño, marca o lote del producto t</w:t>
            </w:r>
            <w:r>
              <w:t>erminado</w:t>
            </w:r>
            <w:r w:rsidR="003546CE">
              <w:t xml:space="preserve"> (dichos productos terminados a buscar se deben encontrar en un detalle de venta)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E1ACF" w14:textId="77777777" w:rsidR="006332BA" w:rsidRPr="00960403" w:rsidRDefault="006332BA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A763BA" w14:paraId="14EB495B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B1C93" w14:textId="60FA2A80" w:rsidR="00A763BA" w:rsidRDefault="003546CE" w:rsidP="003546C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EV ingresa al menos uno de los datos solicitados y selecciona la opción </w:t>
            </w:r>
            <w:r>
              <w:rPr>
                <w:i/>
              </w:rPr>
              <w:t>Buscar.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426A4" w14:textId="0EBDEDEE" w:rsidR="00A763BA" w:rsidRPr="00960403" w:rsidRDefault="00A763BA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D35503" w14:paraId="5006CBD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E3FD4" w14:textId="0B7C6E76" w:rsidR="00D35503" w:rsidRDefault="00E90CE1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sistema, acorde a los datos ingresados, realiza una consulta a la base de datos y obtiene resultados no nulos.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D7A28" w14:textId="77777777" w:rsidR="00E90CE1" w:rsidRDefault="00E90CE1" w:rsidP="00E90CE1">
            <w:pPr>
              <w:pStyle w:val="Prrafodelista"/>
              <w:numPr>
                <w:ilvl w:val="1"/>
                <w:numId w:val="3"/>
              </w:numPr>
              <w:tabs>
                <w:tab w:val="clear" w:pos="527"/>
                <w:tab w:val="num" w:pos="372"/>
              </w:tabs>
              <w:ind w:left="230" w:hanging="230"/>
            </w:pPr>
            <w:r>
              <w:t>El sistema no encuentra ningún resultado.</w:t>
            </w:r>
          </w:p>
          <w:p w14:paraId="16337B1D" w14:textId="2BA442B9" w:rsidR="00D35503" w:rsidRPr="00960403" w:rsidRDefault="00E90CE1" w:rsidP="00E90CE1">
            <w:pPr>
              <w:pStyle w:val="Prrafodelista"/>
              <w:numPr>
                <w:ilvl w:val="2"/>
                <w:numId w:val="3"/>
              </w:numPr>
            </w:pPr>
            <w:r>
              <w:t>Ir a paso 2.</w:t>
            </w:r>
          </w:p>
        </w:tc>
      </w:tr>
      <w:tr w:rsidR="00D35503" w14:paraId="249F9F8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77EE8" w14:textId="76823221" w:rsidR="00D35503" w:rsidRDefault="002F17EF" w:rsidP="00E9034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muestra los </w:t>
            </w:r>
            <w:r w:rsidR="00E90CE1">
              <w:t>productos terminados con los siguientes datos: Nro., nombre, modelo, color, tamaño, marca y lote del pro</w:t>
            </w:r>
            <w:r w:rsidR="003D573B">
              <w:t xml:space="preserve">ducto terminado, </w:t>
            </w:r>
            <w:r w:rsidR="002F5CA0">
              <w:t xml:space="preserve">y </w:t>
            </w:r>
            <w:r w:rsidR="003D573B">
              <w:t>fecha y Nro. de la venta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C7D4C" w14:textId="77777777" w:rsidR="00D35503" w:rsidRDefault="00D35503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D35503" w14:paraId="53CF761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8131" w14:textId="40D8DC3B" w:rsidR="00D35503" w:rsidRDefault="002F17EF" w:rsidP="003D573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</w:t>
            </w:r>
            <w:r w:rsidR="000D7CDF">
              <w:t xml:space="preserve"> sistema solicita se seleccionen</w:t>
            </w:r>
            <w:r>
              <w:t xml:space="preserve"> los productos </w:t>
            </w:r>
            <w:r w:rsidR="003D573B">
              <w:t>terminados que fueron devueltos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611A3" w14:textId="77777777" w:rsidR="00D35503" w:rsidRDefault="00D35503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D35503" w14:paraId="5FF1BC7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BE559" w14:textId="7B06BF5D" w:rsidR="00D35503" w:rsidRDefault="002F17EF" w:rsidP="003D573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3D573B">
              <w:t>E</w:t>
            </w:r>
            <w:r>
              <w:t xml:space="preserve">V selecciona los productos </w:t>
            </w:r>
            <w:r w:rsidR="003D573B">
              <w:t>terminados devueltos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A6718" w14:textId="77777777" w:rsidR="00D35503" w:rsidRDefault="00D35503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77057A" w14:paraId="4637801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3CD26" w14:textId="5F1497ED" w:rsidR="0077057A" w:rsidRDefault="0077057A" w:rsidP="003D573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EV ingresa la cantidad de cada producto terminado que fue devuelto.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1F1D6" w14:textId="77777777" w:rsidR="0077057A" w:rsidRDefault="0077057A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EE07A7" w14:paraId="5A981CF9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5B5D6" w14:textId="2380659F" w:rsidR="00EE07A7" w:rsidRDefault="00EE07A7" w:rsidP="003D573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ingrese el motivo de la devolución.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77C2" w14:textId="77777777" w:rsidR="00EE07A7" w:rsidRDefault="00EE07A7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EE07A7" w14:paraId="59EB803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CA669" w14:textId="17CEA119" w:rsidR="00EE07A7" w:rsidRDefault="00EE07A7" w:rsidP="003D573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EV ingresa el motivo de la devolución.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8C5DD" w14:textId="77777777" w:rsidR="00EE07A7" w:rsidRDefault="00EE07A7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0D7CDF" w14:paraId="6DD13E9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653F7" w14:textId="054D0434" w:rsidR="000D7CDF" w:rsidRDefault="000D7CDF" w:rsidP="002F5CA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2F5CA0">
              <w:t>EV selecciona la opción confirmar devolución de product</w:t>
            </w:r>
            <w:bookmarkStart w:id="1" w:name="_GoBack"/>
            <w:bookmarkEnd w:id="1"/>
            <w:r w:rsidR="002F5CA0">
              <w:t>os terminados.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0094A" w14:textId="77777777" w:rsidR="000D7CDF" w:rsidRDefault="000D7CDF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DF5B44" w14:paraId="2F05FB4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6E59C" w14:textId="54D4CA29" w:rsidR="00DF5B44" w:rsidRDefault="00DF5B44" w:rsidP="00DF5B44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consulta si realmente quiere confirmar la devolución de los productos terminados.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38B5A" w14:textId="77777777" w:rsidR="00DF5B44" w:rsidRDefault="00DF5B44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DF5B44" w14:paraId="0276BE9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1C361" w14:textId="66692B53" w:rsidR="00DF5B44" w:rsidRDefault="00DF5B44" w:rsidP="002F5CA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EV confirma la devolución de los productos terminados.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E3D77" w14:textId="77777777" w:rsidR="00DF5B44" w:rsidRDefault="00DF5B44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>El EV decide no confirmar la devolución de los productos terminados.</w:t>
            </w:r>
          </w:p>
          <w:p w14:paraId="79C12A0A" w14:textId="49445323" w:rsidR="00DF5B44" w:rsidRDefault="00DF5B44" w:rsidP="00DF5B44">
            <w:pPr>
              <w:pStyle w:val="Prrafodelista"/>
              <w:numPr>
                <w:ilvl w:val="2"/>
                <w:numId w:val="3"/>
              </w:numPr>
            </w:pPr>
            <w:r>
              <w:t>Ir a paso 12.</w:t>
            </w:r>
          </w:p>
        </w:tc>
      </w:tr>
      <w:tr w:rsidR="002F5CA0" w14:paraId="24466A0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B4A48" w14:textId="3C5FF391" w:rsidR="002F5CA0" w:rsidRDefault="002F5CA0" w:rsidP="0077057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calcula </w:t>
            </w:r>
            <w:r w:rsidR="0077057A">
              <w:t>el monto que se le asignara como crédito al cliente según los productos terminados especificados  y su cantidad.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DA16B" w14:textId="77777777" w:rsidR="002F5CA0" w:rsidRDefault="002F5CA0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0D7CDF" w14:paraId="23A6F474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9CC80" w14:textId="4EF6ADFD" w:rsidR="000D7CDF" w:rsidRDefault="00B07B85" w:rsidP="00B07B8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registra la</w:t>
            </w:r>
            <w:r w:rsidR="002F5CA0">
              <w:t xml:space="preserve"> devolución de los productos terminados con los siguientes datos: Fecha de devolución, Cliente, Viajante</w:t>
            </w:r>
            <w:r w:rsidR="0077057A">
              <w:t xml:space="preserve">, nuevo monto </w:t>
            </w:r>
            <w:r w:rsidR="00DF5B44">
              <w:t xml:space="preserve">total </w:t>
            </w:r>
            <w:r w:rsidR="0077057A">
              <w:t>del crédito del cliente</w:t>
            </w:r>
            <w:r w:rsidR="002F5CA0">
              <w:t xml:space="preserve"> y los </w:t>
            </w:r>
            <w:r w:rsidR="0077057A">
              <w:t>productos t</w:t>
            </w:r>
            <w:r w:rsidR="002F5CA0">
              <w:t>erminados que fueron devueltos.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72158" w14:textId="53717DA5" w:rsidR="000D7CDF" w:rsidRDefault="000D7CDF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244E15" w14:paraId="40BEDC2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E875D" w14:textId="7510BE00" w:rsidR="00244E15" w:rsidRDefault="00244E15" w:rsidP="00244E1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BBAEC" w14:textId="77777777" w:rsidR="00244E15" w:rsidRDefault="00244E15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654C01" w14:paraId="2CA5AC9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BDCFF0D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3176C1" w14:textId="1E54556D" w:rsidR="00044579" w:rsidRPr="00960403" w:rsidRDefault="0077057A" w:rsidP="00044579">
            <w:r>
              <w:t>El EV puede cancelar el CU en cualquier momento.</w:t>
            </w:r>
          </w:p>
        </w:tc>
      </w:tr>
      <w:tr w:rsidR="00654C01" w14:paraId="2AE416A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ADA2A70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9AFCE1" w14:textId="77777777" w:rsidR="00654C01" w:rsidRDefault="00654C01" w:rsidP="00654C01">
            <w:r>
              <w:t>No aplica</w:t>
            </w:r>
          </w:p>
        </w:tc>
      </w:tr>
      <w:tr w:rsidR="00654C01" w14:paraId="054C9CD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471457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E3FC23" w14:textId="77777777" w:rsidR="00654C01" w:rsidRDefault="00067369" w:rsidP="00654C01">
            <w:r>
              <w:t>No aplica</w:t>
            </w:r>
          </w:p>
        </w:tc>
      </w:tr>
      <w:tr w:rsidR="00654C01" w14:paraId="46911D7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7299A94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1BFBA1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166F2A3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25219F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87A91A" w14:textId="77777777" w:rsidR="00654C01" w:rsidRDefault="00067369" w:rsidP="00654C01">
            <w:r>
              <w:t>No aplica</w:t>
            </w:r>
          </w:p>
        </w:tc>
      </w:tr>
      <w:tr w:rsidR="00654C01" w14:paraId="7369B90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B2EBFA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139C8E" w14:textId="77777777" w:rsidR="00654C01" w:rsidRDefault="00067369" w:rsidP="00654C01">
            <w:r>
              <w:t>No aplica</w:t>
            </w:r>
          </w:p>
        </w:tc>
      </w:tr>
      <w:tr w:rsidR="00654C01" w14:paraId="2B7D2F9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9ECC372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12CE32" w14:textId="77777777" w:rsidR="00654C01" w:rsidRDefault="00067369" w:rsidP="00654C01">
            <w:r>
              <w:t>No aplica</w:t>
            </w:r>
          </w:p>
        </w:tc>
      </w:tr>
    </w:tbl>
    <w:p w14:paraId="7C970B51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527"/>
        </w:tabs>
        <w:ind w:left="527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A28"/>
    <w:rsid w:val="00044579"/>
    <w:rsid w:val="00067369"/>
    <w:rsid w:val="00074C24"/>
    <w:rsid w:val="000D7CDF"/>
    <w:rsid w:val="000E6DF1"/>
    <w:rsid w:val="00217701"/>
    <w:rsid w:val="0022740A"/>
    <w:rsid w:val="00244E15"/>
    <w:rsid w:val="002B12F4"/>
    <w:rsid w:val="002F17EF"/>
    <w:rsid w:val="002F5CA0"/>
    <w:rsid w:val="00353F0F"/>
    <w:rsid w:val="003546CE"/>
    <w:rsid w:val="003D573B"/>
    <w:rsid w:val="003F5E92"/>
    <w:rsid w:val="004518E7"/>
    <w:rsid w:val="00512B66"/>
    <w:rsid w:val="00596BA0"/>
    <w:rsid w:val="005C249A"/>
    <w:rsid w:val="00602FA3"/>
    <w:rsid w:val="006245C7"/>
    <w:rsid w:val="006332BA"/>
    <w:rsid w:val="0063791E"/>
    <w:rsid w:val="00654C01"/>
    <w:rsid w:val="00677954"/>
    <w:rsid w:val="00682F3C"/>
    <w:rsid w:val="006B6D4B"/>
    <w:rsid w:val="0077057A"/>
    <w:rsid w:val="007737B7"/>
    <w:rsid w:val="00812E10"/>
    <w:rsid w:val="00847BFF"/>
    <w:rsid w:val="008A11E3"/>
    <w:rsid w:val="008B4D33"/>
    <w:rsid w:val="008E5DFD"/>
    <w:rsid w:val="008F2108"/>
    <w:rsid w:val="008F3E09"/>
    <w:rsid w:val="00960403"/>
    <w:rsid w:val="009829AF"/>
    <w:rsid w:val="00995026"/>
    <w:rsid w:val="009F44F1"/>
    <w:rsid w:val="009F72B1"/>
    <w:rsid w:val="00A27474"/>
    <w:rsid w:val="00A5198D"/>
    <w:rsid w:val="00A763BA"/>
    <w:rsid w:val="00B07B85"/>
    <w:rsid w:val="00B2202A"/>
    <w:rsid w:val="00B30F71"/>
    <w:rsid w:val="00C32797"/>
    <w:rsid w:val="00C7061A"/>
    <w:rsid w:val="00C74D24"/>
    <w:rsid w:val="00C94FFB"/>
    <w:rsid w:val="00CD204D"/>
    <w:rsid w:val="00D22BE5"/>
    <w:rsid w:val="00D31A28"/>
    <w:rsid w:val="00D35503"/>
    <w:rsid w:val="00D76E3D"/>
    <w:rsid w:val="00D837B7"/>
    <w:rsid w:val="00D842C6"/>
    <w:rsid w:val="00DC19BB"/>
    <w:rsid w:val="00DF5B44"/>
    <w:rsid w:val="00E160D5"/>
    <w:rsid w:val="00E31140"/>
    <w:rsid w:val="00E70A8B"/>
    <w:rsid w:val="00E8041D"/>
    <w:rsid w:val="00E90346"/>
    <w:rsid w:val="00E90CE1"/>
    <w:rsid w:val="00EE07A7"/>
    <w:rsid w:val="00F26338"/>
    <w:rsid w:val="00F50FA6"/>
    <w:rsid w:val="00F608A4"/>
    <w:rsid w:val="00F81DF6"/>
    <w:rsid w:val="00FB2D55"/>
    <w:rsid w:val="00FB6C40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57D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139</TotalTime>
  <Pages>3</Pages>
  <Words>521</Words>
  <Characters>2868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antopiscio</cp:lastModifiedBy>
  <cp:revision>7</cp:revision>
  <dcterms:created xsi:type="dcterms:W3CDTF">2010-05-29T22:31:00Z</dcterms:created>
  <dcterms:modified xsi:type="dcterms:W3CDTF">2010-06-07T23:54:00Z</dcterms:modified>
</cp:coreProperties>
</file>