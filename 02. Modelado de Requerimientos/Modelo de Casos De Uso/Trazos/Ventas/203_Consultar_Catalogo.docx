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4424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4424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FA542A" w:rsidP="005469C8">
            <w:r>
              <w:t xml:space="preserve">Consultar </w:t>
            </w:r>
            <w:r w:rsidR="00637C2A">
              <w:t>C</w:t>
            </w:r>
            <w:r w:rsidR="005469C8">
              <w:t>atálogo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469C8">
            <w:r>
              <w:t>203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4424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469C8">
            <w:r>
              <w:t>Viajante</w:t>
            </w:r>
            <w:r w:rsidR="00B76D9F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4424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4424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469C8" w:rsidP="005469C8">
            <w:r>
              <w:t xml:space="preserve">Consultar  el catálogo de los productos </w:t>
            </w:r>
            <w:r w:rsidR="00FA542A">
              <w:t>existentes</w:t>
            </w:r>
            <w:r>
              <w:t xml:space="preserve"> en la empresa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FA542A" w:rsidRDefault="00FA542A" w:rsidP="00FA542A">
            <w:pPr>
              <w:pStyle w:val="ListParagraph"/>
              <w:numPr>
                <w:ilvl w:val="0"/>
                <w:numId w:val="1"/>
              </w:numPr>
            </w:pPr>
            <w:r>
              <w:t>El sistema muestra los datos encontrados de</w:t>
            </w:r>
            <w:r w:rsidR="008E4803">
              <w:t>l catálogo</w:t>
            </w:r>
            <w:r>
              <w:t>.</w:t>
            </w:r>
          </w:p>
          <w:p w:rsidR="003F5E92" w:rsidRDefault="00FA542A" w:rsidP="008E4803">
            <w:pPr>
              <w:pStyle w:val="ListParagraph"/>
              <w:numPr>
                <w:ilvl w:val="0"/>
                <w:numId w:val="1"/>
              </w:numPr>
            </w:pPr>
            <w:r>
              <w:t>El s</w:t>
            </w:r>
            <w:r w:rsidR="008E4803">
              <w:t>istema imprime los datos del catálogo encontrado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469C8" w:rsidP="00846E10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846E10">
              <w:t>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B76D9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>
              <w:t>V selecciona la opción Consultar</w:t>
            </w:r>
            <w:r w:rsidR="005469C8">
              <w:rPr>
                <w:i/>
              </w:rPr>
              <w:t xml:space="preserve"> Catalogo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ListParagraph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FA542A" w:rsidP="005469C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Es sistema solicita que se ingrese </w:t>
            </w:r>
            <w:r w:rsidR="005469C8">
              <w:t>una fecha para buscar el catálogo de productos terminados</w:t>
            </w:r>
            <w:r>
              <w:t>.</w:t>
            </w:r>
            <w:r w:rsidR="00D24774">
              <w:t xml:space="preserve"> Por defecto se muestra la fecha actual.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064C6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sistema, acorde a l</w:t>
            </w:r>
            <w:r w:rsidR="00FE50C1">
              <w:t>a fecha ingresada</w:t>
            </w:r>
            <w:r>
              <w:t xml:space="preserve">, </w:t>
            </w:r>
            <w:r w:rsidR="00064C66">
              <w:t xml:space="preserve">busca </w:t>
            </w:r>
            <w:r>
              <w:t xml:space="preserve">y obtiene </w:t>
            </w:r>
            <w:r w:rsidR="00FE50C1">
              <w:t>el catálogo con sus datos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934F4B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ningún </w:t>
            </w:r>
            <w:r w:rsidR="00FE50C1">
              <w:t>catálogo</w:t>
            </w:r>
            <w:r>
              <w:t>.</w:t>
            </w:r>
          </w:p>
          <w:p w:rsidR="00934F4B" w:rsidRPr="00960403" w:rsidRDefault="00934F4B" w:rsidP="00934F4B">
            <w:pPr>
              <w:pStyle w:val="ListParagraph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D1376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</w:t>
            </w:r>
            <w:r w:rsidR="00FE50C1">
              <w:t>con los siguientes datos: Periodo de vigencia y los productos que incluye (</w:t>
            </w:r>
            <w:r w:rsidR="00D43EFF">
              <w:t>Código</w:t>
            </w:r>
            <w:r w:rsidR="00FE50C1">
              <w:t>, Nombre, Precio</w:t>
            </w:r>
            <w:r w:rsidR="00D43EFF">
              <w:t xml:space="preserve"> sugerido</w:t>
            </w:r>
            <w:r w:rsidR="00FE50C1">
              <w:t>, Modelo, Color, Marca, Tamaño</w:t>
            </w:r>
            <w:r w:rsidR="006722BC">
              <w:t>, Cantidad en stock</w:t>
            </w:r>
            <w:r w:rsidR="000D6DD7">
              <w:t>).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846E10">
            <w:pPr>
              <w:pStyle w:val="ListParagraph"/>
              <w:ind w:left="230"/>
            </w:pPr>
          </w:p>
        </w:tc>
      </w:tr>
      <w:tr w:rsidR="0041524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248" w:rsidRDefault="000D6DD7" w:rsidP="000D6DD7">
            <w:pPr>
              <w:pStyle w:val="ListParagraph"/>
              <w:numPr>
                <w:ilvl w:val="0"/>
                <w:numId w:val="3"/>
              </w:numPr>
              <w:ind w:hanging="198"/>
            </w:pPr>
            <w:bookmarkStart w:id="1" w:name="_GoBack"/>
            <w:r>
              <w:t xml:space="preserve">El </w:t>
            </w:r>
            <w:r w:rsidR="00415248">
              <w:t xml:space="preserve">V selecciona la opción </w:t>
            </w:r>
            <w:r>
              <w:rPr>
                <w:i/>
              </w:rPr>
              <w:t>Imprimir</w:t>
            </w:r>
            <w:r w:rsidR="00846E10" w:rsidRPr="00846E10">
              <w:t xml:space="preserve"> se realiza la impresión de </w:t>
            </w:r>
            <w:r>
              <w:t>los datos del catálogo</w:t>
            </w:r>
            <w:r w:rsidR="00415248">
              <w:rPr>
                <w:i/>
              </w:rPr>
              <w:t>.</w:t>
            </w:r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5248" w:rsidRDefault="000D6DD7" w:rsidP="000D6DD7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V no selecciona la opción </w:t>
            </w:r>
            <w:r w:rsidRPr="000D6DD7">
              <w:rPr>
                <w:i/>
              </w:rPr>
              <w:t>Imprimir</w:t>
            </w:r>
            <w:r>
              <w:t>.</w:t>
            </w:r>
          </w:p>
        </w:tc>
      </w:tr>
      <w:tr w:rsidR="00846E1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4152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6E10" w:rsidRDefault="00846E10" w:rsidP="00846E10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846E10" w:rsidP="00846E10">
            <w:r>
              <w:t>ElV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64C66"/>
    <w:rsid w:val="00067369"/>
    <w:rsid w:val="00074C24"/>
    <w:rsid w:val="000D6DD7"/>
    <w:rsid w:val="00217701"/>
    <w:rsid w:val="0022740A"/>
    <w:rsid w:val="003F5E92"/>
    <w:rsid w:val="00415248"/>
    <w:rsid w:val="004E6E4A"/>
    <w:rsid w:val="00512B66"/>
    <w:rsid w:val="00544243"/>
    <w:rsid w:val="005469C8"/>
    <w:rsid w:val="00596BA0"/>
    <w:rsid w:val="005C249A"/>
    <w:rsid w:val="00602FA3"/>
    <w:rsid w:val="006245C7"/>
    <w:rsid w:val="0063791E"/>
    <w:rsid w:val="00637C2A"/>
    <w:rsid w:val="00654C01"/>
    <w:rsid w:val="006722BC"/>
    <w:rsid w:val="00682F3C"/>
    <w:rsid w:val="006B6D4B"/>
    <w:rsid w:val="00812E10"/>
    <w:rsid w:val="00846E10"/>
    <w:rsid w:val="00847BFF"/>
    <w:rsid w:val="00876330"/>
    <w:rsid w:val="008B4D33"/>
    <w:rsid w:val="008E4803"/>
    <w:rsid w:val="008E5DFD"/>
    <w:rsid w:val="008F3E09"/>
    <w:rsid w:val="00934F4B"/>
    <w:rsid w:val="00960403"/>
    <w:rsid w:val="009F44F1"/>
    <w:rsid w:val="009F72B1"/>
    <w:rsid w:val="00A27474"/>
    <w:rsid w:val="00A5198D"/>
    <w:rsid w:val="00B76D9F"/>
    <w:rsid w:val="00C10052"/>
    <w:rsid w:val="00C32797"/>
    <w:rsid w:val="00C7061A"/>
    <w:rsid w:val="00C74D24"/>
    <w:rsid w:val="00CD204D"/>
    <w:rsid w:val="00D13762"/>
    <w:rsid w:val="00D24774"/>
    <w:rsid w:val="00D43EFF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  <w:rsid w:val="00FE5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84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Federico Nafria</cp:lastModifiedBy>
  <cp:revision>11</cp:revision>
  <dcterms:created xsi:type="dcterms:W3CDTF">2010-05-29T20:54:00Z</dcterms:created>
  <dcterms:modified xsi:type="dcterms:W3CDTF">2011-11-06T21:51:00Z</dcterms:modified>
</cp:coreProperties>
</file>