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077D61F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E89B5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E9BA2CE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3C1A902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37C6CF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24B31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AF89D67" w14:textId="77777777" w:rsidR="00512B66" w:rsidRDefault="00573074">
            <w:r w:rsidRPr="00573074">
              <w:t>Realizar Devolución Mercadería del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EBB5D0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4ED6D07" w14:textId="77777777" w:rsidR="00512B66" w:rsidRDefault="00573074">
            <w:r>
              <w:t>13</w:t>
            </w:r>
          </w:p>
        </w:tc>
      </w:tr>
      <w:tr w:rsidR="00C7061A" w14:paraId="39818FB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C841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91429B8" w14:textId="77777777" w:rsidR="00C7061A" w:rsidRDefault="00573074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9136A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EE9C6F0" w14:textId="77777777" w:rsidR="00C7061A" w:rsidRDefault="00573074">
            <w:r>
              <w:t>No aplica</w:t>
            </w:r>
          </w:p>
        </w:tc>
      </w:tr>
      <w:tr w:rsidR="00CD204D" w14:paraId="7D0A3A9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7472D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65B35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89EBEC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A67A76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6088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731BE8B" w14:textId="77777777" w:rsidR="00D842C6" w:rsidRDefault="00573074">
            <w:r>
              <w:t>Ingresar la mercadería devuelta por el Viajante al depósito de productos terminados</w:t>
            </w:r>
          </w:p>
        </w:tc>
      </w:tr>
      <w:tr w:rsidR="00D842C6" w14:paraId="6F66BE3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CCF4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5F9134F" w14:textId="77777777" w:rsidR="00D842C6" w:rsidRDefault="00573074">
            <w:r w:rsidRPr="00573074">
              <w:t>La mercadería devuelta por el viajante regresa al depósito de productos terminados</w:t>
            </w:r>
          </w:p>
        </w:tc>
      </w:tr>
      <w:tr w:rsidR="00682F3C" w14:paraId="1328B9C2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B9826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431C11D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F3B0" w14:textId="77777777" w:rsidR="00573074" w:rsidRDefault="00573074" w:rsidP="00573074">
            <w:r>
              <w:t>El CU comienza cuando el Viajante regresa a la fábrica con mercadería que ha sido devuelta por el cliente o no ha sido entregada.</w:t>
            </w:r>
          </w:p>
          <w:p w14:paraId="4E1360DB" w14:textId="77777777" w:rsidR="00573074" w:rsidRDefault="00573074" w:rsidP="00573074">
            <w:r>
              <w:t>El Viajante entrega la mercadería al Responsable de Stock de Productos Terminados, el cual procede a registrar la cantidad, modelo, tamaño y color de los productos devueltos por el Viajante, de esta forma la mercadería vuelve a estar disponible en el Depósito de Productos Terminados.</w:t>
            </w:r>
          </w:p>
          <w:p w14:paraId="58779B0E" w14:textId="77777777" w:rsidR="00573074" w:rsidRDefault="00573074" w:rsidP="00573074">
            <w:r>
              <w:t>El Responsable de Stock de Productos Terminados procede a acomodar nuevamente la mercadería en el depósito de Productos Terminados.</w:t>
            </w:r>
          </w:p>
          <w:p w14:paraId="7F845EB2" w14:textId="77777777" w:rsidR="00C7061A" w:rsidRDefault="00573074" w:rsidP="00573074">
            <w:r>
              <w:t>Fin del CU.</w:t>
            </w:r>
            <w:bookmarkStart w:id="0" w:name="_GoBack"/>
            <w:bookmarkEnd w:id="0"/>
          </w:p>
        </w:tc>
      </w:tr>
    </w:tbl>
    <w:p w14:paraId="53CA1F1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74"/>
    <w:rsid w:val="00512B66"/>
    <w:rsid w:val="00573074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45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2010-04-13T03:49:00Z</dcterms:created>
  <dcterms:modified xsi:type="dcterms:W3CDTF">2010-04-13T03:51:00Z</dcterms:modified>
</cp:coreProperties>
</file>