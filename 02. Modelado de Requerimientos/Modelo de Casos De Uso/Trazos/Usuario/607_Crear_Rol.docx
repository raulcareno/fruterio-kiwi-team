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7511F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0D22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1ADF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013B6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1CB8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43DAA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C286B5F" w14:textId="77777777" w:rsidR="00512B66" w:rsidRDefault="000375D7">
            <w:r>
              <w:t>Crear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5ABFD8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7229A145" w14:textId="77777777" w:rsidR="00512B66" w:rsidRDefault="000375D7">
            <w:r>
              <w:t>607</w:t>
            </w:r>
          </w:p>
        </w:tc>
      </w:tr>
      <w:tr w:rsidR="00DC19BB" w14:paraId="1672AE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E37C7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C2A8665" w14:textId="77777777" w:rsidR="00DC19BB" w:rsidRDefault="000375D7">
            <w:r>
              <w:t xml:space="preserve">Usuario </w:t>
            </w:r>
          </w:p>
        </w:tc>
      </w:tr>
      <w:tr w:rsidR="008F3E09" w14:paraId="5E5C406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8EEED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E6EB46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0BD9F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B6A171" w14:textId="77777777" w:rsidR="008F3E09" w:rsidRDefault="000375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BEB04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2036F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E88ED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BDDA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6AAFE6" w14:textId="77777777" w:rsidR="008F3E09" w:rsidRDefault="000375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FD74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28505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F9DD59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17FB7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16D681" w14:textId="77777777" w:rsidR="008F3E09" w:rsidRDefault="000375D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CEDF2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26C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D7FD79" w14:textId="77777777" w:rsidR="00C7061A" w:rsidRDefault="000375D7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823E13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3833DFD" w14:textId="77777777" w:rsidR="00C7061A" w:rsidRDefault="0063791E">
            <w:r>
              <w:t>No aplica</w:t>
            </w:r>
          </w:p>
        </w:tc>
      </w:tr>
      <w:tr w:rsidR="00CD204D" w14:paraId="7B5218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509D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807CB89" w14:textId="77777777" w:rsidR="00CD204D" w:rsidRDefault="000375D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E180A5A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6551F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8C79E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32D9260" w14:textId="77777777" w:rsidR="00D842C6" w:rsidRPr="00596BA0" w:rsidRDefault="000375D7"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DC19BB" w14:paraId="2B44C4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BD05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693482E" w14:textId="77777777" w:rsidR="00DC19BB" w:rsidRDefault="00DC19BB"/>
        </w:tc>
      </w:tr>
      <w:tr w:rsidR="005C249A" w14:paraId="5C44A1B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38137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A4EE49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FA4C4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F13F903" w14:textId="77777777" w:rsidR="003F5E92" w:rsidRDefault="000375D7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rol.</w:t>
            </w:r>
          </w:p>
        </w:tc>
      </w:tr>
      <w:tr w:rsidR="005C249A" w14:paraId="0113A35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90B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49A9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0023E0F" w14:textId="77777777" w:rsidR="005C249A" w:rsidRDefault="000375D7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registración del rol</w:t>
            </w:r>
          </w:p>
        </w:tc>
      </w:tr>
      <w:tr w:rsidR="005C249A" w14:paraId="24181E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E49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961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0982D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5A40" w14:textId="77777777" w:rsidR="005C249A" w:rsidRPr="008F3E09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Crear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2AB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14:paraId="4670D1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45C8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 sistema solicita ingrese el nombre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E332" w14:textId="77777777" w:rsidR="000375D7" w:rsidRPr="00960403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14:paraId="682AC4E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706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A445" w14:textId="77777777" w:rsidR="000375D7" w:rsidRPr="00960403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14:paraId="7410542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C9F4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confirma la registración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6F08" w14:textId="77777777" w:rsidR="000375D7" w:rsidRPr="00960403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14:paraId="1708AA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681B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registración del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9FDC" w14:textId="77777777" w:rsidR="000375D7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</w:t>
            </w:r>
            <w:r>
              <w:t xml:space="preserve"> no</w:t>
            </w:r>
            <w:r>
              <w:t xml:space="preserve"> confirma la registración del rol</w:t>
            </w:r>
            <w:r>
              <w:t>.</w:t>
            </w:r>
          </w:p>
          <w:p w14:paraId="4487A2C6" w14:textId="77777777" w:rsidR="000375D7" w:rsidRDefault="000375D7" w:rsidP="000375D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27C5654" w14:textId="77777777" w:rsidR="000375D7" w:rsidRPr="00960403" w:rsidRDefault="000375D7" w:rsidP="000375D7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375D7" w14:paraId="625CC10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1154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rol con su nombre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88E6" w14:textId="77777777" w:rsidR="000375D7" w:rsidRPr="00960403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5D7" w14:paraId="0D7AB74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5C2D" w14:textId="77777777" w:rsidR="000375D7" w:rsidRDefault="000375D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DF06" w14:textId="77777777" w:rsidR="000375D7" w:rsidRPr="00960403" w:rsidRDefault="000375D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540C2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51CCB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E6BF8" w14:textId="77777777" w:rsidR="00654C01" w:rsidRPr="00960403" w:rsidRDefault="00654C01" w:rsidP="00654C01">
            <w:r>
              <w:t>No aplica</w:t>
            </w:r>
          </w:p>
        </w:tc>
      </w:tr>
      <w:tr w:rsidR="00654C01" w14:paraId="0D234B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073D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92452" w14:textId="77777777" w:rsidR="00654C01" w:rsidRDefault="00654C01" w:rsidP="00654C01">
            <w:r>
              <w:t>No aplica</w:t>
            </w:r>
          </w:p>
        </w:tc>
      </w:tr>
      <w:tr w:rsidR="00654C01" w14:paraId="6B051F7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13AA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FB44F" w14:textId="77777777" w:rsidR="00654C01" w:rsidRDefault="00067369" w:rsidP="00654C01">
            <w:r>
              <w:t>No aplica</w:t>
            </w:r>
          </w:p>
        </w:tc>
      </w:tr>
      <w:tr w:rsidR="00654C01" w14:paraId="1ADF79A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95710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CD33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490DA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B275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0A0AE" w14:textId="77777777" w:rsidR="00654C01" w:rsidRDefault="00067369" w:rsidP="00654C01">
            <w:r>
              <w:t>No aplica</w:t>
            </w:r>
          </w:p>
        </w:tc>
      </w:tr>
      <w:tr w:rsidR="00654C01" w14:paraId="502863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1D14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AA92A" w14:textId="77777777" w:rsidR="00654C01" w:rsidRDefault="00067369" w:rsidP="00654C01">
            <w:r>
              <w:t>No aplica</w:t>
            </w:r>
          </w:p>
        </w:tc>
      </w:tr>
      <w:tr w:rsidR="00654C01" w14:paraId="68587D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78959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09609" w14:textId="77777777" w:rsidR="00654C01" w:rsidRDefault="00067369" w:rsidP="00654C01">
            <w:r>
              <w:t>No aplica</w:t>
            </w:r>
          </w:p>
        </w:tc>
      </w:tr>
    </w:tbl>
    <w:p w14:paraId="25CA2A5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D7"/>
    <w:rsid w:val="000375D7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2010-05-30T22:52:00Z</dcterms:created>
  <dcterms:modified xsi:type="dcterms:W3CDTF">2010-05-30T22:56:00Z</dcterms:modified>
</cp:coreProperties>
</file>