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905F13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905F13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5A4FAB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FA542A" w:rsidP="00234149">
            <w:r>
              <w:t xml:space="preserve">Consultar </w:t>
            </w:r>
            <w:r w:rsidR="00234149">
              <w:t>Viajante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FA542A" w:rsidP="00234149">
            <w:r>
              <w:t>2</w:t>
            </w:r>
            <w:r w:rsidR="00234149">
              <w:t>1</w:t>
            </w:r>
            <w:r>
              <w:t>0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FA542A">
            <w:r>
              <w:t>Ventas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905F1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05F1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905F1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A542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905F1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05F1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905F1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A542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905F1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A542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05F1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905F1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A51832">
            <w:r>
              <w:t>Encargado de Ventas (EV)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905F13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A542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905F13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FA542A" w:rsidP="00A51832">
            <w:r>
              <w:t xml:space="preserve">Consultar los </w:t>
            </w:r>
            <w:r w:rsidR="00A51832">
              <w:t>viajantes</w:t>
            </w:r>
            <w:r>
              <w:t xml:space="preserve"> existentes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FA542A" w:rsidP="00734E8F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5A4FAB">
              <w:t>Sistema</w:t>
            </w:r>
            <w:r>
              <w:t xml:space="preserve"> muestra los datos encontrados de los </w:t>
            </w:r>
            <w:r w:rsidR="00A51832">
              <w:t>viajantes</w:t>
            </w:r>
            <w:r>
              <w:t>.</w:t>
            </w:r>
            <w:bookmarkStart w:id="1" w:name="_GoBack"/>
            <w:bookmarkEnd w:id="1"/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846E10" w:rsidP="00846E10">
            <w:pPr>
              <w:pStyle w:val="Prrafodelista"/>
              <w:numPr>
                <w:ilvl w:val="0"/>
                <w:numId w:val="1"/>
              </w:numPr>
            </w:pPr>
            <w:r>
              <w:t>El EV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FA542A" w:rsidP="00A5183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Encargado de Ventas (EV) selecciona la opción </w:t>
            </w:r>
            <w:r w:rsidRPr="004A3CE9">
              <w:rPr>
                <w:i/>
              </w:rPr>
              <w:t>Consultar</w:t>
            </w:r>
            <w:r w:rsidR="00A51832">
              <w:rPr>
                <w:i/>
              </w:rPr>
              <w:t>Viajante</w:t>
            </w:r>
            <w:r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846E10">
            <w:pPr>
              <w:pStyle w:val="Prrafodelista"/>
              <w:ind w:left="230"/>
            </w:pPr>
          </w:p>
        </w:tc>
      </w:tr>
      <w:tr w:rsidR="00FA542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42A" w:rsidRDefault="005A4FAB" w:rsidP="001B50E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</w:t>
            </w:r>
            <w:r w:rsidR="001B50E0">
              <w:t xml:space="preserve"> </w:t>
            </w:r>
            <w:r>
              <w:t>Sistema</w:t>
            </w:r>
            <w:r w:rsidR="00FA542A">
              <w:t xml:space="preserve"> solicita que se ingrese al menos</w:t>
            </w:r>
            <w:r>
              <w:t xml:space="preserve"> u</w:t>
            </w:r>
            <w:r w:rsidR="00D0724E">
              <w:t>no de los siguientes datos del Viajante</w:t>
            </w:r>
            <w:r w:rsidR="00FA542A">
              <w:t>: N</w:t>
            </w:r>
            <w:r w:rsidR="00934F4B">
              <w:t>ombre, Apelli</w:t>
            </w:r>
            <w:r w:rsidR="001B50E0">
              <w:t xml:space="preserve">do o </w:t>
            </w:r>
            <w:r w:rsidR="00AB75DB">
              <w:t xml:space="preserve">tipo y </w:t>
            </w:r>
            <w:r w:rsidR="00A51832">
              <w:t>número de DNI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42A" w:rsidRPr="00960403" w:rsidRDefault="00FA542A" w:rsidP="00846E10">
            <w:pPr>
              <w:pStyle w:val="Prrafodelista"/>
              <w:ind w:left="230"/>
            </w:pPr>
          </w:p>
        </w:tc>
      </w:tr>
      <w:tr w:rsidR="00934F4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Default="00934F4B" w:rsidP="00934F4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EV ingresa al menos uno de los datos solicitados y selecciona la opción </w:t>
            </w:r>
            <w:r>
              <w:rPr>
                <w:i/>
              </w:rPr>
              <w:t>Buscar.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Pr="00960403" w:rsidRDefault="00934F4B" w:rsidP="00846E10">
            <w:pPr>
              <w:pStyle w:val="Prrafodelista"/>
              <w:ind w:left="230"/>
            </w:pPr>
          </w:p>
        </w:tc>
      </w:tr>
      <w:tr w:rsidR="00934F4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Default="00934F4B" w:rsidP="00F165F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A4FAB">
              <w:t>Sistema</w:t>
            </w:r>
            <w:r>
              <w:t xml:space="preserve">, acorde a los datos ingresados, </w:t>
            </w:r>
            <w:r w:rsidR="00F165F7">
              <w:t>realiza la búsqueda y obtiene resultados.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Default="00934F4B" w:rsidP="00934F4B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5A4FAB">
              <w:t>Sistema</w:t>
            </w:r>
            <w:r>
              <w:t xml:space="preserve"> no encuentra ningún resultado.</w:t>
            </w:r>
          </w:p>
          <w:p w:rsidR="00934F4B" w:rsidRPr="00960403" w:rsidRDefault="00934F4B" w:rsidP="00934F4B">
            <w:pPr>
              <w:pStyle w:val="Prrafodelista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934F4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Default="00934F4B" w:rsidP="00934F4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A4FAB">
              <w:t>Sistema</w:t>
            </w:r>
            <w:r>
              <w:t xml:space="preserve"> muestra los resultados de la consulta y los ordena según el criterio por el que fue buscado.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Default="00934F4B" w:rsidP="00846E10">
            <w:pPr>
              <w:pStyle w:val="Prrafodelista"/>
              <w:ind w:left="230"/>
            </w:pPr>
          </w:p>
        </w:tc>
      </w:tr>
      <w:tr w:rsidR="00934F4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Default="00934F4B" w:rsidP="0038528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EV selecciona</w:t>
            </w:r>
            <w:r w:rsidR="00281A29">
              <w:t xml:space="preserve"> uno o varios de los resu</w:t>
            </w:r>
            <w:r w:rsidR="00ED298B">
              <w:t>ltados para consultar su detalle.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Default="00934F4B" w:rsidP="00846E10">
            <w:pPr>
              <w:pStyle w:val="Prrafodelista"/>
              <w:ind w:left="230"/>
            </w:pPr>
          </w:p>
        </w:tc>
      </w:tr>
      <w:tr w:rsidR="00934F4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Default="00934F4B" w:rsidP="001B50E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A4FAB">
              <w:t>Sistema</w:t>
            </w:r>
            <w:r w:rsidR="00094350">
              <w:t xml:space="preserve"> muestra</w:t>
            </w:r>
            <w:r>
              <w:t xml:space="preserve"> los siguientes datos de los </w:t>
            </w:r>
            <w:r w:rsidR="00A51832">
              <w:t>viajantes</w:t>
            </w:r>
            <w:r>
              <w:t xml:space="preserve"> elegidos: Tipo </w:t>
            </w:r>
            <w:r w:rsidR="000A4B08">
              <w:t xml:space="preserve">y número </w:t>
            </w:r>
            <w:r>
              <w:t xml:space="preserve">de DNI, Nombre, Apellido, Domicilio, Teléfono, Celular, mail, </w:t>
            </w:r>
            <w:r w:rsidR="00EA7893">
              <w:t>Cartera</w:t>
            </w:r>
            <w:r w:rsidR="00A51832">
              <w:t xml:space="preserve"> de clientes y Comisión por venta.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Default="00934F4B" w:rsidP="00846E10">
            <w:pPr>
              <w:pStyle w:val="Prrafodelista"/>
              <w:ind w:left="230"/>
            </w:pPr>
          </w:p>
        </w:tc>
      </w:tr>
      <w:tr w:rsidR="00846E1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E10" w:rsidRDefault="00846E10" w:rsidP="0041524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E10" w:rsidRDefault="00846E10" w:rsidP="00846E10">
            <w:pPr>
              <w:pStyle w:val="Prrafodelista"/>
              <w:ind w:left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846E10" w:rsidP="00846E10">
            <w:r>
              <w:t>El EV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FA542A"/>
    <w:rsid w:val="00067369"/>
    <w:rsid w:val="00074C24"/>
    <w:rsid w:val="00094350"/>
    <w:rsid w:val="000A4B08"/>
    <w:rsid w:val="001B50E0"/>
    <w:rsid w:val="00217701"/>
    <w:rsid w:val="0022740A"/>
    <w:rsid w:val="00234149"/>
    <w:rsid w:val="00281A29"/>
    <w:rsid w:val="00385285"/>
    <w:rsid w:val="003F5E92"/>
    <w:rsid w:val="00415248"/>
    <w:rsid w:val="004A3CE9"/>
    <w:rsid w:val="00512B66"/>
    <w:rsid w:val="00596BA0"/>
    <w:rsid w:val="005A4FAB"/>
    <w:rsid w:val="005C249A"/>
    <w:rsid w:val="00602FA3"/>
    <w:rsid w:val="006245C7"/>
    <w:rsid w:val="0063791E"/>
    <w:rsid w:val="00654C01"/>
    <w:rsid w:val="00682F3C"/>
    <w:rsid w:val="006B6D4B"/>
    <w:rsid w:val="006F56BC"/>
    <w:rsid w:val="00734E8F"/>
    <w:rsid w:val="00812E10"/>
    <w:rsid w:val="00846E10"/>
    <w:rsid w:val="00847BFF"/>
    <w:rsid w:val="008B4D33"/>
    <w:rsid w:val="008E5DFD"/>
    <w:rsid w:val="008F3E09"/>
    <w:rsid w:val="00905F13"/>
    <w:rsid w:val="00934F4B"/>
    <w:rsid w:val="00960403"/>
    <w:rsid w:val="009F44F1"/>
    <w:rsid w:val="009F72B1"/>
    <w:rsid w:val="00A27474"/>
    <w:rsid w:val="00A51832"/>
    <w:rsid w:val="00A5198D"/>
    <w:rsid w:val="00AB75DB"/>
    <w:rsid w:val="00B423A4"/>
    <w:rsid w:val="00B761A6"/>
    <w:rsid w:val="00C32797"/>
    <w:rsid w:val="00C7061A"/>
    <w:rsid w:val="00C74D24"/>
    <w:rsid w:val="00CD204D"/>
    <w:rsid w:val="00D0724E"/>
    <w:rsid w:val="00D837B7"/>
    <w:rsid w:val="00D842C6"/>
    <w:rsid w:val="00DC19BB"/>
    <w:rsid w:val="00E31140"/>
    <w:rsid w:val="00E70A8B"/>
    <w:rsid w:val="00EA7893"/>
    <w:rsid w:val="00ED298B"/>
    <w:rsid w:val="00F165F7"/>
    <w:rsid w:val="00F50FA6"/>
    <w:rsid w:val="00F81DF6"/>
    <w:rsid w:val="00FA542A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F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bu\Proyecto%20final\Grupo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23</TotalTime>
  <Pages>2</Pages>
  <Words>282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Hernan</dc:creator>
  <cp:lastModifiedBy>Piscio</cp:lastModifiedBy>
  <cp:revision>22</cp:revision>
  <dcterms:created xsi:type="dcterms:W3CDTF">2010-05-29T22:10:00Z</dcterms:created>
  <dcterms:modified xsi:type="dcterms:W3CDTF">2010-08-12T21:48:00Z</dcterms:modified>
</cp:coreProperties>
</file>