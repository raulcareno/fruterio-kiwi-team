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6DF50E0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2737A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98FF456" w14:textId="77777777" w:rsidR="00C7061A" w:rsidRDefault="006A124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029D7744" w14:textId="77777777" w:rsidR="00C7061A" w:rsidRDefault="006A124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2AC45928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27B70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7A45C09" w14:textId="77777777" w:rsidR="00512B66" w:rsidRDefault="00ED4DCF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76B816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22517A0F" w14:textId="77777777" w:rsidR="00512B66" w:rsidRDefault="00ED4DCF">
            <w:r>
              <w:t>101</w:t>
            </w:r>
          </w:p>
        </w:tc>
      </w:tr>
      <w:tr w:rsidR="00DC19BB" w14:paraId="67AF52F9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9D26D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2CE85270" w14:textId="77777777" w:rsidR="00DC19BB" w:rsidRDefault="00ED4DCF">
            <w:r>
              <w:t>Deposito</w:t>
            </w:r>
          </w:p>
        </w:tc>
      </w:tr>
      <w:tr w:rsidR="008F3E09" w14:paraId="490452C2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0F14D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99E6127" w14:textId="77777777"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C01FD18" w14:textId="77777777" w:rsidR="008F3E09" w:rsidRDefault="00ED4DC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0357592A" w14:textId="77777777"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C72244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E7C6A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7BCB6E7" w14:textId="77777777"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DC1ABA3" w14:textId="77777777"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19E25F63" w14:textId="77777777" w:rsidR="008F3E09" w:rsidRDefault="00ED4DC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8E991DF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E6339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75647D4" w14:textId="77777777" w:rsidR="008F3E09" w:rsidRDefault="00ED4DC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40E624A" w14:textId="77777777"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56DD754B" w14:textId="77777777"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51D1803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8DC06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01ADF38" w14:textId="36949ECB" w:rsidR="00C7061A" w:rsidRDefault="007A3C8B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1F2633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5AD47F1B" w14:textId="6383EDB8" w:rsidR="00C7061A" w:rsidRDefault="00244F7D">
            <w:r>
              <w:t>No aplica</w:t>
            </w:r>
          </w:p>
        </w:tc>
      </w:tr>
      <w:tr w:rsidR="00CD204D" w14:paraId="620F9EDD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2EDF76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693FB0CB" w14:textId="77777777" w:rsidR="00CD204D" w:rsidRDefault="00B57F4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14:paraId="4B6E5069" w14:textId="77777777" w:rsidR="00CD204D" w:rsidRDefault="006A124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F8A9642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4E728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388BA01F" w14:textId="2D7A0728" w:rsidR="00D842C6" w:rsidRPr="007A3C8B" w:rsidRDefault="00244F7D">
            <w:r>
              <w:t>Registrar un nuevo ingreso de productos importados a la empresa</w:t>
            </w:r>
          </w:p>
        </w:tc>
      </w:tr>
      <w:tr w:rsidR="00DC19BB" w14:paraId="556FAF2E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B3496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1312DB31" w14:textId="5E372453" w:rsidR="00DC19BB" w:rsidRDefault="00244F7D" w:rsidP="00244F7D">
            <w:r>
              <w:t xml:space="preserve">Se debe haber registrado una Importación </w:t>
            </w:r>
          </w:p>
        </w:tc>
        <w:bookmarkStart w:id="1" w:name="_GoBack"/>
        <w:bookmarkEnd w:id="1"/>
      </w:tr>
      <w:tr w:rsidR="005C249A" w14:paraId="35B1B781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A0636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C11811D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46931F8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152E8BB1" w14:textId="0479669D" w:rsidR="005C249A" w:rsidRDefault="00244F7D" w:rsidP="005C249A">
            <w:pPr>
              <w:pStyle w:val="ListParagraph"/>
              <w:numPr>
                <w:ilvl w:val="0"/>
                <w:numId w:val="1"/>
              </w:numPr>
            </w:pPr>
            <w:r>
              <w:t>Se registra el ingreso de los Productos Importados</w:t>
            </w:r>
          </w:p>
        </w:tc>
      </w:tr>
      <w:tr w:rsidR="005C249A" w14:paraId="2B75ECE4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9E29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09583FB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253BFC80" w14:textId="77777777" w:rsidR="005C249A" w:rsidRDefault="00244F7D" w:rsidP="00244F7D">
            <w:pPr>
              <w:pStyle w:val="ListParagraph"/>
              <w:numPr>
                <w:ilvl w:val="0"/>
                <w:numId w:val="1"/>
              </w:numPr>
            </w:pPr>
            <w:r>
              <w:t>El sistema no encuentra Importaciones Pendientes</w:t>
            </w:r>
          </w:p>
          <w:p w14:paraId="22F4FC0B" w14:textId="3F53E7D0" w:rsidR="00244F7D" w:rsidRDefault="00244F7D" w:rsidP="00244F7D">
            <w:pPr>
              <w:pStyle w:val="ListParagraph"/>
              <w:numPr>
                <w:ilvl w:val="0"/>
                <w:numId w:val="1"/>
              </w:numPr>
            </w:pPr>
            <w:r>
              <w:t>El EDPI no confirma la registración</w:t>
            </w:r>
          </w:p>
        </w:tc>
      </w:tr>
      <w:tr w:rsidR="005C249A" w14:paraId="5FFF4309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B7D3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010E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1AC105A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9F03" w14:textId="6426036C" w:rsidR="007A3C8B" w:rsidRPr="008F3E09" w:rsidRDefault="00B57F44" w:rsidP="007A3C8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EDPI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21C3" w14:textId="77777777"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A3C8B" w14:paraId="2EFDDBE7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579F" w14:textId="619F80BC" w:rsidR="007A3C8B" w:rsidRDefault="007A3C8B" w:rsidP="003C23B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BB1401">
              <w:t xml:space="preserve">busca </w:t>
            </w:r>
            <w:r w:rsidR="003C23B6">
              <w:t xml:space="preserve">las importaciones </w:t>
            </w:r>
            <w:r w:rsidR="00BB1401">
              <w:t>pendientes</w:t>
            </w:r>
            <w:r w:rsidR="003C23B6">
              <w:t xml:space="preserve"> de llegada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7444" w14:textId="5CCDEA8B" w:rsidR="007A3C8B" w:rsidRDefault="00BB140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</w:t>
            </w:r>
            <w:r w:rsidR="003C23B6">
              <w:t xml:space="preserve"> importaciones</w:t>
            </w:r>
            <w:r>
              <w:t xml:space="preserve"> pendientes.</w:t>
            </w:r>
          </w:p>
          <w:p w14:paraId="795B7BED" w14:textId="77777777" w:rsidR="00244F7D" w:rsidRDefault="00BB1401" w:rsidP="00244F7D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 al EDPI</w:t>
            </w:r>
            <w:r w:rsidR="00244F7D">
              <w:t>.</w:t>
            </w:r>
          </w:p>
          <w:p w14:paraId="613E52DD" w14:textId="45AE2404" w:rsidR="00BB1401" w:rsidRPr="00960403" w:rsidRDefault="00244F7D" w:rsidP="00244F7D">
            <w:pPr>
              <w:pStyle w:val="ListParagraph"/>
              <w:numPr>
                <w:ilvl w:val="2"/>
                <w:numId w:val="3"/>
              </w:numPr>
            </w:pPr>
            <w:r>
              <w:t>Fin del CU.</w:t>
            </w:r>
            <w:r w:rsidR="00B564B7">
              <w:t xml:space="preserve"> </w:t>
            </w:r>
          </w:p>
        </w:tc>
      </w:tr>
      <w:tr w:rsidR="00BB1401" w14:paraId="4AC47CDE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2751" w14:textId="6FEEE108" w:rsidR="00BB1401" w:rsidRDefault="00BB1401" w:rsidP="003C23B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 las </w:t>
            </w:r>
            <w:r w:rsidR="003C23B6">
              <w:t xml:space="preserve">Importaciones </w:t>
            </w:r>
            <w:r>
              <w:t>encont</w:t>
            </w:r>
            <w:r w:rsidR="009C12B6">
              <w:t>radas, ordenándolas</w:t>
            </w:r>
            <w:r>
              <w:t xml:space="preserve"> por </w:t>
            </w:r>
            <w:r w:rsidR="009C12B6">
              <w:t>f</w:t>
            </w:r>
            <w:r w:rsidRPr="00BB1401">
              <w:t xml:space="preserve">echa </w:t>
            </w:r>
            <w:r w:rsidR="009C12B6">
              <w:t>de llegada estimada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1D8D" w14:textId="77777777" w:rsidR="00BB1401" w:rsidRDefault="00BB140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64B7" w14:paraId="76450EEF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AD21" w14:textId="5D945B37" w:rsidR="00B564B7" w:rsidRDefault="00B564B7" w:rsidP="003C23B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selecciona la</w:t>
            </w:r>
            <w:r w:rsidR="003C23B6">
              <w:t xml:space="preserve"> Importación</w:t>
            </w:r>
            <w:r>
              <w:t xml:space="preserve">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AFB1" w14:textId="77777777" w:rsidR="00B564B7" w:rsidRDefault="00B564B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C23B6" w14:paraId="1F21F192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1655" w14:textId="470572AE" w:rsidR="003C23B6" w:rsidRDefault="009106E1" w:rsidP="00FE6C3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EDPI por cada Orden de Pedido incluida y por cada Producto Importado incluido en la orden verifica que la cantidad </w:t>
            </w:r>
            <w:r w:rsidR="00FE6C3F">
              <w:t xml:space="preserve">pedida </w:t>
            </w:r>
            <w:r>
              <w:t xml:space="preserve">sea la misma </w:t>
            </w:r>
            <w:r w:rsidR="00FE6C3F">
              <w:t>que la que efectivamente está ingresando.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8F78" w14:textId="77777777" w:rsidR="003C23B6" w:rsidRDefault="003C23B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E6C3F" w14:paraId="5AE714F5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324C" w14:textId="5D761CD0" w:rsidR="00FE6C3F" w:rsidRDefault="00FE6C3F" w:rsidP="00FE6C3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La cantidad pedida y la que efectivamente está ingresando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408A" w14:textId="77777777" w:rsidR="00FE6C3F" w:rsidRDefault="00FE6C3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pedida y la efectivamente ingresada no coinciden.</w:t>
            </w:r>
          </w:p>
          <w:p w14:paraId="7D84B3F6" w14:textId="77777777" w:rsidR="00FE6C3F" w:rsidRDefault="00FE6C3F" w:rsidP="00FE6C3F">
            <w:pPr>
              <w:pStyle w:val="ListParagraph"/>
              <w:numPr>
                <w:ilvl w:val="2"/>
                <w:numId w:val="3"/>
              </w:numPr>
            </w:pPr>
            <w:r>
              <w:t>El EDPI registra la cantidad realmente ingresada.</w:t>
            </w:r>
          </w:p>
          <w:p w14:paraId="577C6978" w14:textId="5E568A80" w:rsidR="00FE6C3F" w:rsidRDefault="00FE6C3F" w:rsidP="00FE6C3F">
            <w:pPr>
              <w:pStyle w:val="ListParagraph"/>
              <w:numPr>
                <w:ilvl w:val="2"/>
                <w:numId w:val="3"/>
              </w:numPr>
            </w:pPr>
            <w:r>
              <w:t>El sistema calcula y registra la desviación respecto a la Orden de Pedido.</w:t>
            </w:r>
          </w:p>
        </w:tc>
      </w:tr>
      <w:tr w:rsidR="00FE6C3F" w14:paraId="47C0C110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F4AE" w14:textId="2C1BB672" w:rsidR="00FE6C3F" w:rsidRDefault="00FE6C3F" w:rsidP="00FE6C3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 registración del Ingreso de Producto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A62E5" w14:textId="77777777" w:rsidR="00FE6C3F" w:rsidRDefault="00FE6C3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E6C3F" w14:paraId="24DE3A91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3A1E" w14:textId="48F48C0B" w:rsidR="00FE6C3F" w:rsidRDefault="00FE6C3F" w:rsidP="005C6AB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confirma la</w:t>
            </w:r>
            <w:r w:rsidR="005C6AB0">
              <w:t xml:space="preserve"> registración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718F" w14:textId="0A2FE9C3" w:rsidR="00FE6C3F" w:rsidRDefault="005C6AB0" w:rsidP="005C6AB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</w:tc>
      </w:tr>
      <w:tr w:rsidR="00FE6C3F" w14:paraId="2289E443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BCA7" w14:textId="5BC6DD11" w:rsidR="00FE6C3F" w:rsidRDefault="00FE6C3F" w:rsidP="00FE6C3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registra el Ingreso de Mercadería y actualiza la Orden de </w:t>
            </w:r>
            <w:r>
              <w:lastRenderedPageBreak/>
              <w:t>Pedido a Entregado.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0A1E" w14:textId="77777777" w:rsidR="00FE6C3F" w:rsidRDefault="00FE6C3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E6C3F" w14:paraId="5F09E255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7A1F" w14:textId="193CBE5C" w:rsidR="00FE6C3F" w:rsidRDefault="00FE6C3F" w:rsidP="00FE6C3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Fin del CU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C63D" w14:textId="77777777" w:rsidR="00FE6C3F" w:rsidRDefault="00FE6C3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C788D" w14:paraId="38801A7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B6C1" w14:textId="77777777"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C981" w14:textId="77777777" w:rsidR="00BC788D" w:rsidRPr="00960403" w:rsidRDefault="00BC788D" w:rsidP="00D0302B">
            <w:r>
              <w:t>No aplica</w:t>
            </w:r>
          </w:p>
        </w:tc>
      </w:tr>
      <w:tr w:rsidR="00BC788D" w14:paraId="0C29EBED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948D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BA90" w14:textId="77777777" w:rsidR="00BC788D" w:rsidRDefault="00BC788D" w:rsidP="00D0302B">
            <w:r>
              <w:t>No aplica</w:t>
            </w:r>
          </w:p>
        </w:tc>
      </w:tr>
      <w:tr w:rsidR="00BC788D" w14:paraId="7E6C88D5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5648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C839" w14:textId="77777777" w:rsidR="00BC788D" w:rsidRDefault="00BC788D" w:rsidP="00D0302B">
            <w:r>
              <w:t>No aplica</w:t>
            </w:r>
          </w:p>
        </w:tc>
      </w:tr>
      <w:tr w:rsidR="00BC788D" w14:paraId="4F4DD389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0409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C23C" w14:textId="77777777"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14:paraId="2F9EAD6E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014CC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CD05" w14:textId="77777777" w:rsidR="00BC788D" w:rsidRDefault="00BC788D" w:rsidP="00D0302B">
            <w:r>
              <w:t>No aplica</w:t>
            </w:r>
          </w:p>
        </w:tc>
      </w:tr>
      <w:tr w:rsidR="00BC788D" w14:paraId="27D26BE9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8FB4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BFDD" w14:textId="77777777" w:rsidR="00BC788D" w:rsidRDefault="00BC788D" w:rsidP="00D0302B">
            <w:r>
              <w:t>No aplica</w:t>
            </w:r>
          </w:p>
        </w:tc>
      </w:tr>
      <w:tr w:rsidR="00BC788D" w14:paraId="0BE09304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B521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8111" w14:textId="77777777" w:rsidR="00BC788D" w:rsidRDefault="00BC788D" w:rsidP="00D0302B">
            <w:r>
              <w:t>No aplica</w:t>
            </w:r>
          </w:p>
        </w:tc>
      </w:tr>
    </w:tbl>
    <w:p w14:paraId="70FC36B7" w14:textId="77777777" w:rsidR="00812E10" w:rsidRDefault="00812E10"/>
    <w:sectPr w:rsidR="00812E10" w:rsidSect="00BC7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76BD0"/>
    <w:rsid w:val="00074C24"/>
    <w:rsid w:val="0022740A"/>
    <w:rsid w:val="00244F7D"/>
    <w:rsid w:val="003C23B6"/>
    <w:rsid w:val="00512B66"/>
    <w:rsid w:val="005C249A"/>
    <w:rsid w:val="005C6AB0"/>
    <w:rsid w:val="00602FA3"/>
    <w:rsid w:val="006245C7"/>
    <w:rsid w:val="00682F3C"/>
    <w:rsid w:val="006A124D"/>
    <w:rsid w:val="006B6D4B"/>
    <w:rsid w:val="0071618B"/>
    <w:rsid w:val="007A3C8B"/>
    <w:rsid w:val="00812E10"/>
    <w:rsid w:val="00847BFF"/>
    <w:rsid w:val="008F3E09"/>
    <w:rsid w:val="009106E1"/>
    <w:rsid w:val="00960403"/>
    <w:rsid w:val="00976BD0"/>
    <w:rsid w:val="009C12B6"/>
    <w:rsid w:val="00A15475"/>
    <w:rsid w:val="00AD5797"/>
    <w:rsid w:val="00B564B7"/>
    <w:rsid w:val="00B57F44"/>
    <w:rsid w:val="00BB1401"/>
    <w:rsid w:val="00BC78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ED4DCF"/>
    <w:rsid w:val="00F81DF6"/>
    <w:rsid w:val="00FE1196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52B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90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Driv</cp:lastModifiedBy>
  <cp:revision>8</cp:revision>
  <dcterms:created xsi:type="dcterms:W3CDTF">2010-05-07T23:09:00Z</dcterms:created>
  <dcterms:modified xsi:type="dcterms:W3CDTF">2010-05-08T01:01:00Z</dcterms:modified>
</cp:coreProperties>
</file>