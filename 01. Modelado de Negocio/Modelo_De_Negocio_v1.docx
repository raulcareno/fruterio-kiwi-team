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“Eben-Ezer”</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r w:rsidRPr="00E1422C">
                  <w:t>Savi,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PISCIOLARI, Antonela</w:t>
            </w:r>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5152D472" w14:textId="77777777" w:rsidR="000906FC" w:rsidRDefault="006566BD">
          <w:pPr>
            <w:pStyle w:val="TDC1"/>
            <w:tabs>
              <w:tab w:val="right" w:leader="dot" w:pos="8494"/>
            </w:tabs>
            <w:rPr>
              <w:noProof/>
              <w:lang w:eastAsia="es-ES" w:bidi="ar-SA"/>
            </w:rPr>
          </w:pPr>
          <w:r>
            <w:fldChar w:fldCharType="begin"/>
          </w:r>
          <w:r w:rsidR="00BD74A3">
            <w:instrText xml:space="preserve"> TOC \o "1-3" \h \z \u </w:instrText>
          </w:r>
          <w:r>
            <w:fldChar w:fldCharType="separate"/>
          </w:r>
          <w:hyperlink w:anchor="_Toc260681572" w:history="1">
            <w:r w:rsidR="000906FC" w:rsidRPr="00DD41E9">
              <w:rPr>
                <w:rStyle w:val="Hipervnculo"/>
                <w:noProof/>
              </w:rPr>
              <w:t>Introducción</w:t>
            </w:r>
            <w:r w:rsidR="000906FC">
              <w:rPr>
                <w:noProof/>
                <w:webHidden/>
              </w:rPr>
              <w:tab/>
            </w:r>
            <w:r w:rsidR="000906FC">
              <w:rPr>
                <w:noProof/>
                <w:webHidden/>
              </w:rPr>
              <w:fldChar w:fldCharType="begin"/>
            </w:r>
            <w:r w:rsidR="000906FC">
              <w:rPr>
                <w:noProof/>
                <w:webHidden/>
              </w:rPr>
              <w:instrText xml:space="preserve"> PAGEREF _Toc260681572 \h </w:instrText>
            </w:r>
            <w:r w:rsidR="000906FC">
              <w:rPr>
                <w:noProof/>
                <w:webHidden/>
              </w:rPr>
            </w:r>
            <w:r w:rsidR="000906FC">
              <w:rPr>
                <w:noProof/>
                <w:webHidden/>
              </w:rPr>
              <w:fldChar w:fldCharType="separate"/>
            </w:r>
            <w:r w:rsidR="000906FC">
              <w:rPr>
                <w:noProof/>
                <w:webHidden/>
              </w:rPr>
              <w:t>3</w:t>
            </w:r>
            <w:r w:rsidR="000906FC">
              <w:rPr>
                <w:noProof/>
                <w:webHidden/>
              </w:rPr>
              <w:fldChar w:fldCharType="end"/>
            </w:r>
          </w:hyperlink>
        </w:p>
        <w:p w14:paraId="71ACEF21" w14:textId="77777777" w:rsidR="000906FC" w:rsidRDefault="00947274">
          <w:pPr>
            <w:pStyle w:val="TDC1"/>
            <w:tabs>
              <w:tab w:val="right" w:leader="dot" w:pos="8494"/>
            </w:tabs>
            <w:rPr>
              <w:noProof/>
              <w:lang w:eastAsia="es-ES" w:bidi="ar-SA"/>
            </w:rPr>
          </w:pPr>
          <w:hyperlink w:anchor="_Toc260681573" w:history="1">
            <w:r w:rsidR="000906FC" w:rsidRPr="00DD41E9">
              <w:rPr>
                <w:rStyle w:val="Hipervnculo"/>
                <w:noProof/>
              </w:rPr>
              <w:t>Modelado de Casos de Usos del Sistema de Negocio</w:t>
            </w:r>
            <w:r w:rsidR="000906FC">
              <w:rPr>
                <w:noProof/>
                <w:webHidden/>
              </w:rPr>
              <w:tab/>
            </w:r>
            <w:r w:rsidR="000906FC">
              <w:rPr>
                <w:noProof/>
                <w:webHidden/>
              </w:rPr>
              <w:fldChar w:fldCharType="begin"/>
            </w:r>
            <w:r w:rsidR="000906FC">
              <w:rPr>
                <w:noProof/>
                <w:webHidden/>
              </w:rPr>
              <w:instrText xml:space="preserve"> PAGEREF _Toc260681573 \h </w:instrText>
            </w:r>
            <w:r w:rsidR="000906FC">
              <w:rPr>
                <w:noProof/>
                <w:webHidden/>
              </w:rPr>
            </w:r>
            <w:r w:rsidR="000906FC">
              <w:rPr>
                <w:noProof/>
                <w:webHidden/>
              </w:rPr>
              <w:fldChar w:fldCharType="separate"/>
            </w:r>
            <w:r w:rsidR="000906FC">
              <w:rPr>
                <w:noProof/>
                <w:webHidden/>
              </w:rPr>
              <w:t>4</w:t>
            </w:r>
            <w:r w:rsidR="000906FC">
              <w:rPr>
                <w:noProof/>
                <w:webHidden/>
              </w:rPr>
              <w:fldChar w:fldCharType="end"/>
            </w:r>
          </w:hyperlink>
        </w:p>
        <w:p w14:paraId="125EBD67" w14:textId="77777777" w:rsidR="000906FC" w:rsidRDefault="00947274">
          <w:pPr>
            <w:pStyle w:val="TDC2"/>
            <w:tabs>
              <w:tab w:val="right" w:leader="dot" w:pos="8494"/>
            </w:tabs>
            <w:rPr>
              <w:noProof/>
              <w:lang w:eastAsia="es-ES" w:bidi="ar-SA"/>
            </w:rPr>
          </w:pPr>
          <w:hyperlink w:anchor="_Toc260681574" w:history="1">
            <w:r w:rsidR="000906FC" w:rsidRPr="00DD41E9">
              <w:rPr>
                <w:rStyle w:val="Hipervnculo"/>
                <w:noProof/>
              </w:rPr>
              <w:t>Definición de Actores del Negocio</w:t>
            </w:r>
            <w:r w:rsidR="000906FC">
              <w:rPr>
                <w:noProof/>
                <w:webHidden/>
              </w:rPr>
              <w:tab/>
            </w:r>
            <w:r w:rsidR="000906FC">
              <w:rPr>
                <w:noProof/>
                <w:webHidden/>
              </w:rPr>
              <w:fldChar w:fldCharType="begin"/>
            </w:r>
            <w:r w:rsidR="000906FC">
              <w:rPr>
                <w:noProof/>
                <w:webHidden/>
              </w:rPr>
              <w:instrText xml:space="preserve"> PAGEREF _Toc260681574 \h </w:instrText>
            </w:r>
            <w:r w:rsidR="000906FC">
              <w:rPr>
                <w:noProof/>
                <w:webHidden/>
              </w:rPr>
            </w:r>
            <w:r w:rsidR="000906FC">
              <w:rPr>
                <w:noProof/>
                <w:webHidden/>
              </w:rPr>
              <w:fldChar w:fldCharType="separate"/>
            </w:r>
            <w:r w:rsidR="000906FC">
              <w:rPr>
                <w:noProof/>
                <w:webHidden/>
              </w:rPr>
              <w:t>4</w:t>
            </w:r>
            <w:r w:rsidR="000906FC">
              <w:rPr>
                <w:noProof/>
                <w:webHidden/>
              </w:rPr>
              <w:fldChar w:fldCharType="end"/>
            </w:r>
          </w:hyperlink>
        </w:p>
        <w:p w14:paraId="5794C7FF" w14:textId="77777777" w:rsidR="000906FC" w:rsidRDefault="00947274">
          <w:pPr>
            <w:pStyle w:val="TDC2"/>
            <w:tabs>
              <w:tab w:val="right" w:leader="dot" w:pos="8494"/>
            </w:tabs>
            <w:rPr>
              <w:noProof/>
              <w:lang w:eastAsia="es-ES" w:bidi="ar-SA"/>
            </w:rPr>
          </w:pPr>
          <w:hyperlink w:anchor="_Toc260681575" w:history="1">
            <w:r w:rsidR="000906FC" w:rsidRPr="00DD41E9">
              <w:rPr>
                <w:rStyle w:val="Hipervnculo"/>
                <w:noProof/>
              </w:rPr>
              <w:t>Diagrama de Casos de Uso del Negocio</w:t>
            </w:r>
            <w:r w:rsidR="000906FC">
              <w:rPr>
                <w:noProof/>
                <w:webHidden/>
              </w:rPr>
              <w:tab/>
            </w:r>
            <w:r w:rsidR="000906FC">
              <w:rPr>
                <w:noProof/>
                <w:webHidden/>
              </w:rPr>
              <w:fldChar w:fldCharType="begin"/>
            </w:r>
            <w:r w:rsidR="000906FC">
              <w:rPr>
                <w:noProof/>
                <w:webHidden/>
              </w:rPr>
              <w:instrText xml:space="preserve"> PAGEREF _Toc260681575 \h </w:instrText>
            </w:r>
            <w:r w:rsidR="000906FC">
              <w:rPr>
                <w:noProof/>
                <w:webHidden/>
              </w:rPr>
            </w:r>
            <w:r w:rsidR="000906FC">
              <w:rPr>
                <w:noProof/>
                <w:webHidden/>
              </w:rPr>
              <w:fldChar w:fldCharType="separate"/>
            </w:r>
            <w:r w:rsidR="000906FC">
              <w:rPr>
                <w:noProof/>
                <w:webHidden/>
              </w:rPr>
              <w:t>5</w:t>
            </w:r>
            <w:r w:rsidR="000906FC">
              <w:rPr>
                <w:noProof/>
                <w:webHidden/>
              </w:rPr>
              <w:fldChar w:fldCharType="end"/>
            </w:r>
          </w:hyperlink>
        </w:p>
        <w:p w14:paraId="01C96898" w14:textId="77777777" w:rsidR="000906FC" w:rsidRDefault="00947274">
          <w:pPr>
            <w:pStyle w:val="TDC2"/>
            <w:tabs>
              <w:tab w:val="right" w:leader="dot" w:pos="8494"/>
            </w:tabs>
            <w:rPr>
              <w:noProof/>
              <w:lang w:eastAsia="es-ES" w:bidi="ar-SA"/>
            </w:rPr>
          </w:pPr>
          <w:hyperlink w:anchor="_Toc260681576" w:history="1">
            <w:r w:rsidR="000906FC" w:rsidRPr="00DD41E9">
              <w:rPr>
                <w:rStyle w:val="Hipervnculo"/>
                <w:noProof/>
              </w:rPr>
              <w:t>Definición de Casos de Uso del negocio</w:t>
            </w:r>
            <w:r w:rsidR="000906FC">
              <w:rPr>
                <w:noProof/>
                <w:webHidden/>
              </w:rPr>
              <w:tab/>
            </w:r>
            <w:r w:rsidR="000906FC">
              <w:rPr>
                <w:noProof/>
                <w:webHidden/>
              </w:rPr>
              <w:fldChar w:fldCharType="begin"/>
            </w:r>
            <w:r w:rsidR="000906FC">
              <w:rPr>
                <w:noProof/>
                <w:webHidden/>
              </w:rPr>
              <w:instrText xml:space="preserve"> PAGEREF _Toc260681576 \h </w:instrText>
            </w:r>
            <w:r w:rsidR="000906FC">
              <w:rPr>
                <w:noProof/>
                <w:webHidden/>
              </w:rPr>
            </w:r>
            <w:r w:rsidR="000906FC">
              <w:rPr>
                <w:noProof/>
                <w:webHidden/>
              </w:rPr>
              <w:fldChar w:fldCharType="separate"/>
            </w:r>
            <w:r w:rsidR="000906FC">
              <w:rPr>
                <w:noProof/>
                <w:webHidden/>
              </w:rPr>
              <w:t>6</w:t>
            </w:r>
            <w:r w:rsidR="000906FC">
              <w:rPr>
                <w:noProof/>
                <w:webHidden/>
              </w:rPr>
              <w:fldChar w:fldCharType="end"/>
            </w:r>
          </w:hyperlink>
        </w:p>
        <w:p w14:paraId="26BE325D" w14:textId="77777777" w:rsidR="000906FC" w:rsidRDefault="00947274">
          <w:pPr>
            <w:pStyle w:val="TDC1"/>
            <w:tabs>
              <w:tab w:val="right" w:leader="dot" w:pos="8494"/>
            </w:tabs>
            <w:rPr>
              <w:noProof/>
              <w:lang w:eastAsia="es-ES" w:bidi="ar-SA"/>
            </w:rPr>
          </w:pPr>
          <w:hyperlink w:anchor="_Toc260681577" w:history="1">
            <w:r w:rsidR="000906FC" w:rsidRPr="00DD41E9">
              <w:rPr>
                <w:rStyle w:val="Hipervnculo"/>
                <w:noProof/>
              </w:rPr>
              <w:t>Modelo de Objetos del Dominio del Problema</w:t>
            </w:r>
            <w:r w:rsidR="000906FC">
              <w:rPr>
                <w:noProof/>
                <w:webHidden/>
              </w:rPr>
              <w:tab/>
            </w:r>
            <w:r w:rsidR="000906FC">
              <w:rPr>
                <w:noProof/>
                <w:webHidden/>
              </w:rPr>
              <w:fldChar w:fldCharType="begin"/>
            </w:r>
            <w:r w:rsidR="000906FC">
              <w:rPr>
                <w:noProof/>
                <w:webHidden/>
              </w:rPr>
              <w:instrText xml:space="preserve"> PAGEREF _Toc260681577 \h </w:instrText>
            </w:r>
            <w:r w:rsidR="000906FC">
              <w:rPr>
                <w:noProof/>
                <w:webHidden/>
              </w:rPr>
            </w:r>
            <w:r w:rsidR="000906FC">
              <w:rPr>
                <w:noProof/>
                <w:webHidden/>
              </w:rPr>
              <w:fldChar w:fldCharType="separate"/>
            </w:r>
            <w:r w:rsidR="000906FC">
              <w:rPr>
                <w:noProof/>
                <w:webHidden/>
              </w:rPr>
              <w:t>20</w:t>
            </w:r>
            <w:r w:rsidR="000906FC">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699ED487" w:rsidR="00D15456" w:rsidRDefault="00D15456" w:rsidP="00D15456">
      <w:pPr>
        <w:pStyle w:val="Ttulo1"/>
      </w:pPr>
      <w:bookmarkStart w:id="0" w:name="_Toc260681572"/>
      <w:r>
        <w:lastRenderedPageBreak/>
        <w:t>Introducción</w:t>
      </w:r>
      <w:bookmarkEnd w:id="0"/>
      <w:r w:rsidR="000906FC">
        <w:t xml:space="preserve"> //TODO </w:t>
      </w:r>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Ttulo1"/>
      </w:pPr>
      <w:bookmarkStart w:id="1" w:name="_Toc260681573"/>
      <w:r>
        <w:lastRenderedPageBreak/>
        <w:t>Modelado de Casos de Usos del Sistema de Negocio</w:t>
      </w:r>
      <w:bookmarkEnd w:id="1"/>
    </w:p>
    <w:p w14:paraId="6DC0E73D" w14:textId="3D40FDCE" w:rsidR="00D15456" w:rsidRDefault="00D15456" w:rsidP="00AE447C">
      <w:pPr>
        <w:pStyle w:val="Ttulo2"/>
      </w:pPr>
      <w:bookmarkStart w:id="2" w:name="_Toc260681574"/>
      <w:r>
        <w:t>Definición de Actores</w:t>
      </w:r>
      <w:r w:rsidR="00AE447C">
        <w:t xml:space="preserve"> del Negocio</w:t>
      </w:r>
      <w:bookmarkEnd w:id="2"/>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Prrafodelista"/>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Ttulo2"/>
      </w:pPr>
      <w:bookmarkStart w:id="3" w:name="_Toc260681575"/>
      <w:r>
        <w:lastRenderedPageBreak/>
        <w:t>Diagrama de Casos de Uso del Negocio</w:t>
      </w:r>
      <w:bookmarkEnd w:id="3"/>
    </w:p>
    <w:p w14:paraId="4C0A6834" w14:textId="464C6AEE" w:rsidR="00314FCA" w:rsidRPr="00314FCA" w:rsidRDefault="00314FCA" w:rsidP="00314FCA">
      <w:r>
        <w:rPr>
          <w:noProof/>
          <w:lang w:eastAsia="es-ES"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4" w:name="_Toc260681576"/>
      <w:r>
        <w:lastRenderedPageBreak/>
        <w:t>Definición de Casos de Uso del negocio</w:t>
      </w:r>
      <w:bookmarkEnd w:id="4"/>
    </w:p>
    <w:p w14:paraId="7FF25513" w14:textId="78CE80FA" w:rsidR="00746A25" w:rsidRDefault="008E0387" w:rsidP="0002412F">
      <w:r>
        <w:fldChar w:fldCharType="begin"/>
      </w:r>
      <w:r>
        <w:instrText xml:space="preserve"> LINK Word.Document.12 "D:\\Gabu\\Proyecto final\\Grupo\\01. Modelado de Negocio\\Casos de uso\\02_Consultar_Muestrario.docx" "" \a \p \f 0 </w:instrText>
      </w:r>
      <w:r>
        <w:fldChar w:fldCharType="separate"/>
      </w:r>
      <w:r w:rsidR="00947274">
        <w:object w:dxaOrig="9064" w:dyaOrig="3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90.35pt">
            <v:imagedata r:id="rId11" o:title=""/>
          </v:shape>
        </w:object>
      </w:r>
      <w:r>
        <w:fldChar w:fldCharType="end"/>
      </w:r>
      <w:r>
        <w:fldChar w:fldCharType="begin"/>
      </w:r>
      <w:r>
        <w:instrText xml:space="preserve"> LINK Word.Document.12 "D:\\Gabu\\Proyecto final\\Grupo\\01. Modelado de Negocio\\Casos de uso\\03_Tomar_Pedido.docx" "" \a \p \f 0 </w:instrText>
      </w:r>
      <w:r>
        <w:fldChar w:fldCharType="separate"/>
      </w:r>
      <w:r w:rsidR="00947274">
        <w:object w:dxaOrig="9064" w:dyaOrig="5144">
          <v:shape id="_x0000_i1026" type="#_x0000_t75" style="width:452.65pt;height:256.7pt">
            <v:imagedata r:id="rId12" o:title=""/>
          </v:shape>
        </w:object>
      </w:r>
      <w:r>
        <w:lastRenderedPageBreak/>
        <w:fldChar w:fldCharType="end"/>
      </w:r>
      <w:r>
        <w:fldChar w:fldCharType="begin"/>
      </w:r>
      <w:r>
        <w:instrText xml:space="preserve"> LINK Word.Document.12 "D:\\Gabu\\Proyecto final\\Grupo\\01. Modelado de Negocio\\Casos de uso\\04_Realizar_Entrega_De_Pedido.docx" "" \a \p \f 0 </w:instrText>
      </w:r>
      <w:r>
        <w:fldChar w:fldCharType="separate"/>
      </w:r>
      <w:r w:rsidR="00947274">
        <w:object w:dxaOrig="9064" w:dyaOrig="4876">
          <v:shape id="_x0000_i1027" type="#_x0000_t75" style="width:452.65pt;height:243.55pt">
            <v:imagedata r:id="rId13" o:title=""/>
          </v:shape>
        </w:object>
      </w:r>
      <w:r>
        <w:fldChar w:fldCharType="end"/>
      </w:r>
      <w:r>
        <w:fldChar w:fldCharType="begin"/>
      </w:r>
      <w:r>
        <w:instrText xml:space="preserve"> LINK Word.Document.12 "D:\\Gabu\\Proyecto final\\Grupo\\01. Modelado de Negocio\\Casos de uso\\05_Realizar_Cobro_Pedido.docx" "" \a \p \f 0 </w:instrText>
      </w:r>
      <w:r>
        <w:fldChar w:fldCharType="separate"/>
      </w:r>
      <w:r w:rsidR="00947274">
        <w:object w:dxaOrig="9064" w:dyaOrig="4348">
          <v:shape id="_x0000_i1028" type="#_x0000_t75" style="width:452.65pt;height:217.9pt">
            <v:imagedata r:id="rId14" o:title=""/>
          </v:shape>
        </w:object>
      </w:r>
      <w:r>
        <w:fldChar w:fldCharType="end"/>
      </w:r>
      <w:r>
        <w:fldChar w:fldCharType="begin"/>
      </w:r>
      <w:r>
        <w:instrText xml:space="preserve"> LINK Word.Document.12 "D:\\Gabu\\Proyecto final\\Grupo\\01. Modelado de Negocio\\Casos de uso\\06_Realizar_Devolución_Productos_Terminados_Del_Cliente_Al_Viajante.docx" "" \a \p \f 0 </w:instrText>
      </w:r>
      <w:r>
        <w:fldChar w:fldCharType="separate"/>
      </w:r>
      <w:r w:rsidR="00947274">
        <w:object w:dxaOrig="9064" w:dyaOrig="4617">
          <v:shape id="_x0000_i1029" type="#_x0000_t75" style="width:437pt;height:231.05pt">
            <v:imagedata r:id="rId15" o:title=""/>
          </v:shape>
        </w:object>
      </w:r>
      <w:r>
        <w:lastRenderedPageBreak/>
        <w:fldChar w:fldCharType="end"/>
      </w:r>
      <w:r>
        <w:fldChar w:fldCharType="begin"/>
      </w:r>
      <w:r>
        <w:instrText xml:space="preserve"> LINK Word.Document.12 "D:\\Gabu\\Proyecto final\\Grupo\\01. Modelado de Negocio\\Casos de uso\\07_Modificar_Orden_Pedido_Cliente.docx" "" \a \p \f 0 </w:instrText>
      </w:r>
      <w:r>
        <w:fldChar w:fldCharType="separate"/>
      </w:r>
      <w:r w:rsidR="00947274">
        <w:object w:dxaOrig="9064" w:dyaOrig="4348">
          <v:shape id="_x0000_i1030" type="#_x0000_t75" style="width:452.65pt;height:217.9pt">
            <v:imagedata r:id="rId16" o:title=""/>
          </v:shape>
        </w:object>
      </w:r>
      <w:r>
        <w:fldChar w:fldCharType="end"/>
      </w:r>
      <w:r>
        <w:fldChar w:fldCharType="begin"/>
      </w:r>
      <w:r>
        <w:instrText xml:space="preserve"> LINK Word.Document.12 "D:\\Gabu\\Proyecto final\\Grupo\\01. Modelado de Negocio\\Casos de uso\\08_Cancelar_Orden_Pedido_Cliente.docx" "" \a \p \f 0 </w:instrText>
      </w:r>
      <w:r>
        <w:fldChar w:fldCharType="separate"/>
      </w:r>
      <w:r w:rsidR="00947274">
        <w:object w:dxaOrig="9064" w:dyaOrig="4080">
          <v:shape id="_x0000_i1031" type="#_x0000_t75" style="width:452.65pt;height:204.1pt">
            <v:imagedata r:id="rId17" o:title=""/>
          </v:shape>
        </w:object>
      </w:r>
      <w:r>
        <w:fldChar w:fldCharType="end"/>
      </w:r>
      <w:r>
        <w:fldChar w:fldCharType="begin"/>
      </w:r>
      <w:r>
        <w:instrText xml:space="preserve"> LINK Word.Document.12 "D:\\Gabu\\Proyecto final\\Grupo\\01. Modelado de Negocio\\Casos de uso\\09_Ingresar_Mercadería_a_Depósito_de_Productos_Terminados.docx" "" \a \p \f 0 </w:instrText>
      </w:r>
      <w:r>
        <w:fldChar w:fldCharType="separate"/>
      </w:r>
      <w:r w:rsidR="00947274">
        <w:object w:dxaOrig="9064" w:dyaOrig="4617">
          <v:shape id="_x0000_i1032" type="#_x0000_t75" style="width:452.65pt;height:231.05pt">
            <v:imagedata r:id="rId18" o:title=""/>
          </v:shape>
        </w:object>
      </w:r>
      <w:r>
        <w:lastRenderedPageBreak/>
        <w:fldChar w:fldCharType="end"/>
      </w:r>
      <w:r>
        <w:fldChar w:fldCharType="begin"/>
      </w:r>
      <w:r>
        <w:instrText xml:space="preserve"> LINK Word.Document.12 "D:\\Gabu\\Proyecto final\\Grupo\\01. Modelado de Negocio\\Casos de uso\\10_Retirar_Mercadería_del_Depósito_de_Productos_Terminados.docx" "" \a \p \f 0 </w:instrText>
      </w:r>
      <w:r>
        <w:fldChar w:fldCharType="separate"/>
      </w:r>
      <w:r w:rsidR="00947274">
        <w:object w:dxaOrig="9064" w:dyaOrig="4617">
          <v:shape id="_x0000_i1033" type="#_x0000_t75" style="width:452.65pt;height:231.05pt">
            <v:imagedata r:id="rId19" o:title=""/>
          </v:shape>
        </w:object>
      </w:r>
      <w:r>
        <w:fldChar w:fldCharType="end"/>
      </w:r>
      <w:r>
        <w:fldChar w:fldCharType="begin"/>
      </w:r>
      <w:r>
        <w:instrText xml:space="preserve"> LINK Word.Document.12 "D:\\Gabu\\Proyecto final\\Grupo\\01. Modelado de Negocio\\Casos de uso\\11_Administrar_Stock.docx" "" \a \p \f 0 </w:instrText>
      </w:r>
      <w:r>
        <w:fldChar w:fldCharType="separate"/>
      </w:r>
      <w:r w:rsidR="00947274">
        <w:object w:dxaOrig="9064" w:dyaOrig="4886">
          <v:shape id="_x0000_i1034" type="#_x0000_t75" style="width:453.3pt;height:244.15pt">
            <v:imagedata r:id="rId20" o:title=""/>
          </v:shape>
        </w:object>
      </w:r>
      <w:r>
        <w:lastRenderedPageBreak/>
        <w:fldChar w:fldCharType="end"/>
      </w:r>
      <w:r>
        <w:fldChar w:fldCharType="begin"/>
      </w:r>
      <w:r>
        <w:instrText xml:space="preserve"> LINK Word.Document.12 "D:\\Gabu\\Proyecto final\\Grupo\\01. Modelado de Negocio\\Casos de uso\\12_Confeccionar_Pedidos.docx" "" \a \p \f 0 </w:instrText>
      </w:r>
      <w:r>
        <w:fldChar w:fldCharType="separate"/>
      </w:r>
      <w:r w:rsidR="00947274">
        <w:object w:dxaOrig="9064" w:dyaOrig="4617">
          <v:shape id="_x0000_i1035" type="#_x0000_t75" style="width:452.65pt;height:230.4pt">
            <v:imagedata r:id="rId21" o:title=""/>
          </v:shape>
        </w:object>
      </w:r>
      <w:r>
        <w:fldChar w:fldCharType="end"/>
      </w:r>
      <w:r>
        <w:fldChar w:fldCharType="begin"/>
      </w:r>
      <w:r>
        <w:instrText xml:space="preserve"> LINK Word.Document.12 "D:\\Gabu\\Proyecto final\\Grupo\\01. Modelado de Negocio\\Casos de uso\\13_Realizar_Devolución_de_Productos_Terminados_del_Viajante.docx" "" \a \p \f 0 </w:instrText>
      </w:r>
      <w:r>
        <w:fldChar w:fldCharType="separate"/>
      </w:r>
      <w:r w:rsidR="00947274">
        <w:object w:dxaOrig="9064" w:dyaOrig="6228">
          <v:shape id="_x0000_i1036" type="#_x0000_t75" style="width:452.65pt;height:312.4pt">
            <v:imagedata r:id="rId22" o:title=""/>
          </v:shape>
        </w:object>
      </w:r>
      <w:r>
        <w:lastRenderedPageBreak/>
        <w:fldChar w:fldCharType="end"/>
      </w:r>
      <w:r>
        <w:fldChar w:fldCharType="begin"/>
      </w:r>
      <w:r>
        <w:instrText xml:space="preserve"> LINK Word.Document.12 "D:\\Gabu\\Proyecto final\\Grupo\\01. Modelado de Negocio\\Casos de uso\\14_Administrar_Pago_A_Empleado.docx" "" \a \p \f 0 </w:instrText>
      </w:r>
      <w:r>
        <w:fldChar w:fldCharType="separate"/>
      </w:r>
      <w:r w:rsidR="00947274">
        <w:object w:dxaOrig="9064" w:dyaOrig="3849">
          <v:shape id="_x0000_i1037" type="#_x0000_t75" style="width:452.65pt;height:192.85pt">
            <v:imagedata r:id="rId23" o:title=""/>
          </v:shape>
        </w:object>
      </w:r>
      <w:r>
        <w:fldChar w:fldCharType="end"/>
      </w:r>
      <w:r>
        <w:fldChar w:fldCharType="begin"/>
      </w:r>
      <w:r>
        <w:instrText xml:space="preserve"> LINK Word.Document.12 "D:\\Gabu\\Proyecto final\\Grupo\\01. Modelado de Negocio\\Casos de uso\\15_Administrar_Empleados.docx" "" \a \p \f 0 </w:instrText>
      </w:r>
      <w:r>
        <w:fldChar w:fldCharType="separate"/>
      </w:r>
      <w:r w:rsidR="00947274">
        <w:object w:dxaOrig="9064" w:dyaOrig="4886">
          <v:shape id="_x0000_i1038" type="#_x0000_t75" style="width:452.65pt;height:244.8pt">
            <v:imagedata r:id="rId24" o:title=""/>
          </v:shape>
        </w:object>
      </w:r>
      <w:r>
        <w:fldChar w:fldCharType="end"/>
      </w:r>
      <w:r w:rsidR="009E4D49">
        <w:tab/>
      </w:r>
      <w:r>
        <w:lastRenderedPageBreak/>
        <w:fldChar w:fldCharType="begin"/>
      </w:r>
      <w:r>
        <w:instrText xml:space="preserve"> LINK Word.Document.12 "D:\\Gabu\\Proyecto final\\Grupo\\01. Modelado de Negocio\\Casos de uso\\16_Pedir_productos_importados_para_el_deposito_de_productos_terminados.docx" "" \a \p \f 0 </w:instrText>
      </w:r>
      <w:r>
        <w:fldChar w:fldCharType="separate"/>
      </w:r>
      <w:r w:rsidR="00947274">
        <w:object w:dxaOrig="9064" w:dyaOrig="5423">
          <v:shape id="_x0000_i1039" type="#_x0000_t75" style="width:452.65pt;height:271.7pt">
            <v:imagedata r:id="rId25" o:title=""/>
          </v:shape>
        </w:object>
      </w:r>
      <w:r>
        <w:fldChar w:fldCharType="end"/>
      </w:r>
      <w:r>
        <w:fldChar w:fldCharType="begin"/>
      </w:r>
      <w:r>
        <w:instrText xml:space="preserve"> LINK Word.Document.12 "D:\\Gabu\\Proyecto final\\Grupo\\01. Modelado de Negocio\\Casos de uso\\19_Elaborar_Informe_De_Ventas.docx" "" \a \p \f 0 </w:instrText>
      </w:r>
      <w:r>
        <w:fldChar w:fldCharType="separate"/>
      </w:r>
      <w:r w:rsidR="00947274">
        <w:object w:dxaOrig="9064" w:dyaOrig="3811">
          <v:shape id="_x0000_i1040" type="#_x0000_t75" style="width:452.65pt;height:190.95pt">
            <v:imagedata r:id="rId26" o:title=""/>
          </v:shape>
        </w:object>
      </w:r>
      <w:r>
        <w:fldChar w:fldCharType="end"/>
      </w:r>
      <w:r>
        <w:fldChar w:fldCharType="begin"/>
      </w:r>
      <w:r>
        <w:instrText xml:space="preserve"> LINK Word.Document.12 "D:\\Gabu\\Proyecto final\\Grupo\\01. Modelado de Negocio\\Casos de uso\\20_Elaborar_Informe_De_Calidad_De_Productos_Importados.docx" "" \a \p \f 0 </w:instrText>
      </w:r>
      <w:r>
        <w:fldChar w:fldCharType="separate"/>
      </w:r>
      <w:r w:rsidR="00947274">
        <w:object w:dxaOrig="9064" w:dyaOrig="3811">
          <v:shape id="_x0000_i1041" type="#_x0000_t75" style="width:452.65pt;height:190.95pt">
            <v:imagedata r:id="rId27" o:title=""/>
          </v:shape>
        </w:object>
      </w:r>
      <w:r>
        <w:lastRenderedPageBreak/>
        <w:fldChar w:fldCharType="end"/>
      </w:r>
      <w:r>
        <w:fldChar w:fldCharType="begin"/>
      </w:r>
      <w:r>
        <w:instrText xml:space="preserve"> LINK Word.Document.12 "D:\\Gabu\\Proyecto final\\Grupo\\01. Modelado de Negocio\\Casos de uso\\21_Elaborar_Informe_De_Viajantes.docx" "" \a \p \f 0 </w:instrText>
      </w:r>
      <w:r>
        <w:fldChar w:fldCharType="separate"/>
      </w:r>
      <w:r w:rsidR="00947274">
        <w:object w:dxaOrig="9064" w:dyaOrig="3543">
          <v:shape id="_x0000_i1042" type="#_x0000_t75" style="width:452.65pt;height:177.8pt">
            <v:imagedata r:id="rId28" o:title=""/>
          </v:shape>
        </w:object>
      </w:r>
      <w:r>
        <w:fldChar w:fldCharType="end"/>
      </w:r>
      <w:r>
        <w:fldChar w:fldCharType="begin"/>
      </w:r>
      <w:r>
        <w:instrText xml:space="preserve"> LINK Word.Document.12 "D:\\Gabu\\Proyecto final\\Grupo\\01. Modelado de Negocio\\Casos de uso\\22_Elaborar_Informe_De_Estado_Financiero.docx" "" \a \p \f 0 </w:instrText>
      </w:r>
      <w:r>
        <w:fldChar w:fldCharType="separate"/>
      </w:r>
      <w:r w:rsidR="00947274">
        <w:object w:dxaOrig="9064" w:dyaOrig="4080">
          <v:shape id="_x0000_i1043" type="#_x0000_t75" style="width:452.65pt;height:203.5pt">
            <v:imagedata r:id="rId29" o:title=""/>
          </v:shape>
        </w:object>
      </w:r>
      <w:r>
        <w:fldChar w:fldCharType="end"/>
      </w:r>
      <w:r>
        <w:fldChar w:fldCharType="begin"/>
      </w:r>
      <w:r>
        <w:instrText xml:space="preserve"> LINK Word.Document.12 "D:\\Gabu\\Proyecto final\\Grupo\\01. Modelado de Negocio\\Casos de uso\\23_Confeccionar_pedido_de_Productos.docx" "" \a \p \f 0 </w:instrText>
      </w:r>
      <w:r>
        <w:fldChar w:fldCharType="separate"/>
      </w:r>
      <w:r w:rsidR="00947274">
        <w:object w:dxaOrig="9064" w:dyaOrig="5423">
          <v:shape id="_x0000_i1044" type="#_x0000_t75" style="width:452.65pt;height:271.7pt">
            <v:imagedata r:id="rId30" o:title=""/>
          </v:shape>
        </w:object>
      </w:r>
      <w:r>
        <w:lastRenderedPageBreak/>
        <w:fldChar w:fldCharType="end"/>
      </w:r>
      <w:r>
        <w:fldChar w:fldCharType="begin"/>
      </w:r>
      <w:r>
        <w:instrText xml:space="preserve"> LINK Word.Document.12 "D:\\Gabu\\Proyecto final\\Grupo\\01. Modelado de Negocio\\Casos de uso\\24_Confeccionar_pedido_de_Materia_Prima.docx" "" \a \p \f 0 </w:instrText>
      </w:r>
      <w:r>
        <w:fldChar w:fldCharType="separate"/>
      </w:r>
      <w:r w:rsidR="00947274">
        <w:object w:dxaOrig="9064" w:dyaOrig="5423">
          <v:shape id="_x0000_i1045" type="#_x0000_t75" style="width:452.65pt;height:271.7pt">
            <v:imagedata r:id="rId31" o:title=""/>
          </v:shape>
        </w:object>
      </w:r>
      <w:r>
        <w:fldChar w:fldCharType="end"/>
      </w:r>
      <w:r>
        <w:fldChar w:fldCharType="begin"/>
      </w:r>
      <w:r>
        <w:instrText xml:space="preserve"> LINK Word.Document.12 "D:\\Gabu\\Proyecto final\\Grupo\\01. Modelado de Negocio\\Casos de uso\\25_Recibir_mercadería_importada.docx" "" \a \p \f 0 </w:instrText>
      </w:r>
      <w:r>
        <w:fldChar w:fldCharType="separate"/>
      </w:r>
      <w:r w:rsidR="00947274">
        <w:object w:dxaOrig="9064" w:dyaOrig="5423">
          <v:shape id="_x0000_i1046" type="#_x0000_t75" style="width:452.65pt;height:271.1pt">
            <v:imagedata r:id="rId32" o:title=""/>
          </v:shape>
        </w:object>
      </w:r>
      <w:r>
        <w:lastRenderedPageBreak/>
        <w:fldChar w:fldCharType="end"/>
      </w:r>
      <w:r>
        <w:fldChar w:fldCharType="begin"/>
      </w:r>
      <w:r>
        <w:instrText xml:space="preserve"> LINK Word.Document.12 "D:\\Gabu\\Proyecto final\\Grupo\\01. Modelado de Negocio\\Casos de uso\\26_Realizar_Pago_a_proveedores.docx" "" \a \p \f 0 </w:instrText>
      </w:r>
      <w:r>
        <w:fldChar w:fldCharType="separate"/>
      </w:r>
      <w:r w:rsidR="00947274">
        <w:object w:dxaOrig="9064" w:dyaOrig="4348">
          <v:shape id="_x0000_i1047" type="#_x0000_t75" style="width:452.65pt;height:217.25pt">
            <v:imagedata r:id="rId33" o:title=""/>
          </v:shape>
        </w:object>
      </w:r>
      <w:r>
        <w:fldChar w:fldCharType="end"/>
      </w:r>
      <w:r>
        <w:fldChar w:fldCharType="begin"/>
      </w:r>
      <w:r>
        <w:instrText xml:space="preserve"> LINK Word.Document.12 "D:\\Gabu\\Proyecto final\\Grupo\\01. Modelado de Negocio\\Casos de uso\\27_Adminstrar_Importación.docx" "" \a \p \f 0 </w:instrText>
      </w:r>
      <w:r>
        <w:fldChar w:fldCharType="separate"/>
      </w:r>
      <w:r w:rsidR="00947274">
        <w:object w:dxaOrig="9064" w:dyaOrig="5960">
          <v:shape id="_x0000_i1048" type="#_x0000_t75" style="width:452.65pt;height:298pt">
            <v:imagedata r:id="rId34" o:title=""/>
          </v:shape>
        </w:object>
      </w:r>
      <w:r>
        <w:lastRenderedPageBreak/>
        <w:fldChar w:fldCharType="end"/>
      </w:r>
      <w:r>
        <w:fldChar w:fldCharType="begin"/>
      </w:r>
      <w:r>
        <w:instrText xml:space="preserve"> LINK Word.Document.12 "D:\\Gabu\\Proyecto final\\Grupo\\01. Modelado de Negocio\\Casos de uso\\28_Administrar_zonas_de_Viajantes.docx" "" \a \p \f 0 </w:instrText>
      </w:r>
      <w:r>
        <w:fldChar w:fldCharType="separate"/>
      </w:r>
      <w:r w:rsidR="00947274">
        <w:object w:dxaOrig="8730" w:dyaOrig="4617">
          <v:shape id="_x0000_i1049" type="#_x0000_t75" style="width:437pt;height:231.05pt">
            <v:imagedata r:id="rId35" o:title=""/>
          </v:shape>
        </w:object>
      </w:r>
      <w:r>
        <w:fldChar w:fldCharType="end"/>
      </w:r>
      <w:r w:rsidR="0051534D">
        <w:fldChar w:fldCharType="begin"/>
      </w:r>
      <w:r w:rsidR="0051534D">
        <w:instrText xml:space="preserve"> LINK Word.Document.12 "D:\\Gabu\\Proyecto final\\Grupo\\01. Modelado de Negocio\\Casos de uso\\29_Definir_Hoja_de_Ruta.docx" "" \a \p \f 0 </w:instrText>
      </w:r>
      <w:r w:rsidR="0051534D">
        <w:fldChar w:fldCharType="separate"/>
      </w:r>
      <w:r w:rsidR="00947274">
        <w:object w:dxaOrig="9064" w:dyaOrig="4886">
          <v:shape id="_x0000_i1050" type="#_x0000_t75" style="width:452.65pt;height:244.8pt">
            <v:imagedata r:id="rId36" o:title=""/>
          </v:shape>
        </w:object>
      </w:r>
      <w:r w:rsidR="0051534D">
        <w:fldChar w:fldCharType="end"/>
      </w:r>
      <w:r w:rsidR="0051534D">
        <w:fldChar w:fldCharType="begin"/>
      </w:r>
      <w:r w:rsidR="0051534D">
        <w:instrText xml:space="preserve"> LINK Word.Document.12 "D:\\Gabu\\Proyecto final\\Grupo\\01. Modelado de Negocio\\Casos de uso\\30_Elaborar_Informe_de_Rendimiento_de_cuenta_de_Cliente.docx" "" \a \p \f 0 </w:instrText>
      </w:r>
      <w:r w:rsidR="0051534D">
        <w:fldChar w:fldCharType="separate"/>
      </w:r>
      <w:r w:rsidR="00947274">
        <w:object w:dxaOrig="9064" w:dyaOrig="4348">
          <v:shape id="_x0000_i1051" type="#_x0000_t75" style="width:452.65pt;height:217.9pt">
            <v:imagedata r:id="rId37" o:title=""/>
          </v:shape>
        </w:object>
      </w:r>
      <w:r w:rsidR="0051534D">
        <w:lastRenderedPageBreak/>
        <w:fldChar w:fldCharType="end"/>
      </w:r>
      <w:r w:rsidR="0051534D">
        <w:fldChar w:fldCharType="begin"/>
      </w:r>
      <w:r w:rsidR="0051534D">
        <w:instrText xml:space="preserve"> LINK Word.Document.12 "D:\\Gabu\\Proyecto final\\Grupo\\01. Modelado de Negocio\\Casos de uso\\31_Elaborar_Informe_de_proyecciones_de_Ventas.docx" "" \a \p \f 0 </w:instrText>
      </w:r>
      <w:r w:rsidR="0051534D">
        <w:fldChar w:fldCharType="separate"/>
      </w:r>
      <w:r w:rsidR="00947274">
        <w:object w:dxaOrig="9064" w:dyaOrig="4617">
          <v:shape id="_x0000_i1052" type="#_x0000_t75" style="width:452.65pt;height:231.05pt">
            <v:imagedata r:id="rId38" o:title=""/>
          </v:shape>
        </w:object>
      </w:r>
      <w:r w:rsidR="0051534D">
        <w:fldChar w:fldCharType="end"/>
      </w:r>
      <w:r w:rsidR="0051534D">
        <w:fldChar w:fldCharType="begin"/>
      </w:r>
      <w:r w:rsidR="0051534D">
        <w:instrText xml:space="preserve"> LINK Word.Document.12 "D:\\Gabu\\Proyecto final\\Grupo\\01. Modelado de Negocio\\Casos de uso\\32_Elaborar_Informe_de_rendimiento_estimado_de_Productos_Importados.docx" "" \a \p \f 0 </w:instrText>
      </w:r>
      <w:r w:rsidR="0051534D">
        <w:fldChar w:fldCharType="separate"/>
      </w:r>
      <w:r w:rsidR="00947274">
        <w:object w:dxaOrig="9064" w:dyaOrig="4348">
          <v:shape id="_x0000_i1053" type="#_x0000_t75" style="width:452.65pt;height:217.9pt">
            <v:imagedata r:id="rId39" o:title=""/>
          </v:shape>
        </w:object>
      </w:r>
      <w:r w:rsidR="0051534D">
        <w:fldChar w:fldCharType="end"/>
      </w:r>
      <w:r w:rsidR="0051534D">
        <w:fldChar w:fldCharType="begin"/>
      </w:r>
      <w:r w:rsidR="0051534D">
        <w:instrText xml:space="preserve"> LINK Word.Document.12 "D:\\Gabu\\Proyecto final\\Grupo\\01. Modelado de Negocio\\Casos de uso\\33_Elaborar_Informe_de_rendimiento_de_Productos_Fabricados.docx" "" \a \p \f 0 </w:instrText>
      </w:r>
      <w:r w:rsidR="0051534D">
        <w:fldChar w:fldCharType="separate"/>
      </w:r>
      <w:r w:rsidR="00947274">
        <w:object w:dxaOrig="9064" w:dyaOrig="4617">
          <v:shape id="_x0000_i1054" type="#_x0000_t75" style="width:452.65pt;height:231.05pt">
            <v:imagedata r:id="rId40" o:title=""/>
          </v:shape>
        </w:object>
      </w:r>
      <w:r w:rsidR="0051534D">
        <w:fldChar w:fldCharType="end"/>
      </w:r>
    </w:p>
    <w:p w14:paraId="19FC9B33" w14:textId="30C50623" w:rsidR="00314FCA" w:rsidRDefault="0051534D" w:rsidP="0002412F">
      <w:r>
        <w:lastRenderedPageBreak/>
        <w:fldChar w:fldCharType="begin"/>
      </w:r>
      <w:r>
        <w:instrText xml:space="preserve"> LINK Word.Document.12 "D:\\Gabu\\Proyecto final\\Grupo\\01. Modelado de Negocio\\Casos de uso\\34_Enviar_materia_prima_a_produccion.docx" "" \a \p \f 0 </w:instrText>
      </w:r>
      <w:r>
        <w:fldChar w:fldCharType="separate"/>
      </w:r>
      <w:r w:rsidR="00947274">
        <w:object w:dxaOrig="9064" w:dyaOrig="4348">
          <v:shape id="_x0000_i1055" type="#_x0000_t75" style="width:452.65pt;height:216.65pt">
            <v:imagedata r:id="rId41" o:title=""/>
          </v:shape>
        </w:object>
      </w:r>
      <w:r>
        <w:fldChar w:fldCharType="end"/>
      </w:r>
      <w:r w:rsidR="00746A25">
        <w:t xml:space="preserve"> </w:t>
      </w:r>
    </w:p>
    <w:p w14:paraId="6D2475A7" w14:textId="16C9ACEC" w:rsidR="00746A25" w:rsidRPr="00815391" w:rsidRDefault="0051534D" w:rsidP="0002412F">
      <w:pPr>
        <w:rPr>
          <w:b/>
        </w:rPr>
      </w:pPr>
      <w:r>
        <w:rPr>
          <w:b/>
        </w:rPr>
        <w:lastRenderedPageBreak/>
        <w:fldChar w:fldCharType="begin"/>
      </w:r>
      <w:r>
        <w:rPr>
          <w:b/>
        </w:rPr>
        <w:instrText xml:space="preserve"> LINK Word.Document.12 "D:\\Gabu\\Proyecto final\\Grupo\\01. Modelado de Negocio\\Casos de uso\\35_Elaborar_informe_de_defectos_por_proveedor.docx" "" \a \p \f 0 </w:instrText>
      </w:r>
      <w:r>
        <w:rPr>
          <w:b/>
        </w:rPr>
        <w:fldChar w:fldCharType="separate"/>
      </w:r>
      <w:r w:rsidR="00947274">
        <w:rPr>
          <w:b/>
        </w:rPr>
        <w:object w:dxaOrig="9064" w:dyaOrig="4617">
          <v:shape id="_x0000_i1056" type="#_x0000_t75" style="width:452.65pt;height:231.05pt">
            <v:imagedata r:id="rId42" o:title=""/>
          </v:shape>
        </w:object>
      </w:r>
      <w:r>
        <w:rPr>
          <w:b/>
        </w:rPr>
        <w:fldChar w:fldCharType="end"/>
      </w:r>
      <w:r>
        <w:rPr>
          <w:b/>
        </w:rPr>
        <w:fldChar w:fldCharType="begin"/>
      </w:r>
      <w:r>
        <w:rPr>
          <w:b/>
        </w:rPr>
        <w:instrText xml:space="preserve"> LINK Word.Document.12 "D:\\Gabu\\Proyecto final\\Grupo\\01. Modelado de Negocio\\Casos de uso\\36_Elaborar_informe_de_proyección_de_rendimiento_de_producto.docx" "" \a \p \f 0 </w:instrText>
      </w:r>
      <w:r>
        <w:rPr>
          <w:b/>
        </w:rPr>
        <w:fldChar w:fldCharType="separate"/>
      </w:r>
      <w:r w:rsidR="00947274">
        <w:rPr>
          <w:b/>
        </w:rPr>
        <w:object w:dxaOrig="9064" w:dyaOrig="4886">
          <v:shape id="_x0000_i1057" type="#_x0000_t75" style="width:452.65pt;height:244.8pt">
            <v:imagedata r:id="rId43" o:title=""/>
          </v:shape>
        </w:object>
      </w:r>
      <w:r>
        <w:rPr>
          <w:b/>
        </w:rPr>
        <w:fldChar w:fldCharType="end"/>
      </w:r>
      <w:r>
        <w:rPr>
          <w:b/>
        </w:rPr>
        <w:fldChar w:fldCharType="begin"/>
      </w:r>
      <w:r>
        <w:rPr>
          <w:b/>
        </w:rPr>
        <w:instrText xml:space="preserve"> LINK Word.Document.12 "D:\\Gabu\\Proyecto final\\Grupo\\01. Modelado de Negocio\\Casos de uso\\37_Elaborar_informe_de_proyecciones_financieras.docx" "" \a \p \f 0 </w:instrText>
      </w:r>
      <w:r>
        <w:rPr>
          <w:b/>
        </w:rPr>
        <w:fldChar w:fldCharType="separate"/>
      </w:r>
      <w:r w:rsidR="00947274">
        <w:rPr>
          <w:b/>
        </w:rPr>
        <w:object w:dxaOrig="9064" w:dyaOrig="4080">
          <v:shape id="_x0000_i1058" type="#_x0000_t75" style="width:452.65pt;height:203.5pt">
            <v:imagedata r:id="rId44" o:title=""/>
          </v:shape>
        </w:object>
      </w:r>
      <w:r>
        <w:rPr>
          <w:b/>
        </w:rPr>
        <w:fldChar w:fldCharType="end"/>
      </w:r>
      <w:r w:rsidR="002F797E">
        <w:rPr>
          <w:b/>
        </w:rPr>
        <w:tab/>
      </w:r>
      <w:bookmarkStart w:id="5" w:name="_GoBack"/>
      <w:r w:rsidR="00D66754">
        <w:rPr>
          <w:b/>
        </w:rPr>
        <w:object w:dxaOrig="9064" w:dyaOrig="3543">
          <v:shape id="_x0000_i1059" type="#_x0000_t75" style="width:453.3pt;height:177.2pt" o:ole="">
            <v:imagedata r:id="rId45" o:title=""/>
          </v:shape>
          <o:OLEObject Type="Embed" ProgID="Word.Document.12" ShapeID="_x0000_i1059" DrawAspect="Content" ObjectID="_1335017603" r:id="rId46"/>
        </w:object>
      </w:r>
      <w:bookmarkEnd w:id="5"/>
    </w:p>
    <w:p w14:paraId="5BC108BB" w14:textId="4A594ACA" w:rsidR="00314FCA" w:rsidRDefault="00314FCA">
      <w:pPr>
        <w:spacing w:after="0"/>
        <w:ind w:firstLine="360"/>
        <w:jc w:val="left"/>
      </w:pPr>
      <w:r>
        <w:br w:type="page"/>
      </w:r>
    </w:p>
    <w:p w14:paraId="016B6EF7" w14:textId="0698AE2C" w:rsidR="00B121D2" w:rsidRDefault="00314FCA" w:rsidP="00314FCA">
      <w:pPr>
        <w:pStyle w:val="Ttulo1"/>
      </w:pPr>
      <w:bookmarkStart w:id="6" w:name="_Toc260681577"/>
      <w:r>
        <w:lastRenderedPageBreak/>
        <w:t>Modelo de Objetos del Dominio del Problema</w:t>
      </w:r>
      <w:bookmarkEnd w:id="6"/>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32A0B3F3" w:rsidR="00314FCA" w:rsidRPr="00314FCA" w:rsidRDefault="00314FCA" w:rsidP="00314FCA">
      <w:pPr>
        <w:pStyle w:val="Ttulo"/>
      </w:pPr>
      <w:r>
        <w:lastRenderedPageBreak/>
        <w:t>Anexo I</w:t>
      </w:r>
      <w:r w:rsidR="009E7CD8">
        <w:t xml:space="preserve"> //TODO faltan cambios de fede en MODP</w:t>
      </w:r>
    </w:p>
    <w:sectPr w:rsidR="00314FCA" w:rsidRPr="00314FCA" w:rsidSect="002E4F41">
      <w:headerReference w:type="even" r:id="rId47"/>
      <w:headerReference w:type="default" r:id="rId48"/>
      <w:footerReference w:type="even" r:id="rId49"/>
      <w:footerReference w:type="default" r:id="rId50"/>
      <w:headerReference w:type="first" r:id="rId51"/>
      <w:footerReference w:type="first" r:id="rId5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14F1B" w14:textId="77777777" w:rsidR="00947274" w:rsidRPr="005B0FCA" w:rsidRDefault="00947274" w:rsidP="005B0FCA">
      <w:pPr>
        <w:rPr>
          <w:rFonts w:eastAsia="Times New Roman" w:cs="Times New Roman"/>
          <w:szCs w:val="20"/>
          <w:lang w:eastAsia="es-ES"/>
        </w:rPr>
      </w:pPr>
      <w:r>
        <w:separator/>
      </w:r>
    </w:p>
  </w:endnote>
  <w:endnote w:type="continuationSeparator" w:id="0">
    <w:p w14:paraId="285BA25D" w14:textId="77777777" w:rsidR="00947274" w:rsidRPr="005B0FCA" w:rsidRDefault="00947274"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14:paraId="1B67BDE3" w14:textId="77777777" w:rsidR="00E81072" w:rsidRPr="004F34FB" w:rsidRDefault="00E810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566BD" w:rsidRPr="004F34FB">
            <w:rPr>
              <w:rStyle w:val="Nmerodepgina"/>
              <w:rFonts w:ascii="Arial" w:hAnsi="Arial" w:cs="Arial"/>
              <w:sz w:val="18"/>
              <w:szCs w:val="18"/>
            </w:rPr>
            <w:fldChar w:fldCharType="separate"/>
          </w:r>
          <w:r w:rsidR="00D66754">
            <w:rPr>
              <w:rStyle w:val="Nmerodepgina"/>
              <w:rFonts w:ascii="Arial" w:hAnsi="Arial" w:cs="Arial"/>
              <w:noProof/>
              <w:sz w:val="18"/>
              <w:szCs w:val="18"/>
            </w:rPr>
            <w:t>19</w:t>
          </w:r>
          <w:r w:rsidR="006566BD"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D66754">
            <w:rPr>
              <w:rFonts w:ascii="Arial" w:hAnsi="Arial" w:cs="Arial"/>
              <w:noProof/>
              <w:sz w:val="18"/>
              <w:szCs w:val="18"/>
            </w:rPr>
            <w:t>22</w:t>
          </w:r>
          <w:r w:rsidR="006566BD" w:rsidRPr="004F34FB">
            <w:rPr>
              <w:rFonts w:ascii="Arial" w:hAnsi="Arial" w:cs="Arial"/>
              <w:sz w:val="18"/>
              <w:szCs w:val="18"/>
            </w:rPr>
            <w:fldChar w:fldCharType="end"/>
          </w:r>
        </w:p>
      </w:tc>
    </w:tr>
  </w:tbl>
  <w:p w14:paraId="0A0D5B2E" w14:textId="77777777" w:rsidR="00E81072" w:rsidRDefault="00E810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6DB9B" w14:textId="77777777" w:rsidR="00947274" w:rsidRPr="005B0FCA" w:rsidRDefault="00947274" w:rsidP="005B0FCA">
      <w:pPr>
        <w:rPr>
          <w:rFonts w:eastAsia="Times New Roman" w:cs="Times New Roman"/>
          <w:szCs w:val="20"/>
          <w:lang w:eastAsia="es-ES"/>
        </w:rPr>
      </w:pPr>
      <w:r>
        <w:separator/>
      </w:r>
    </w:p>
  </w:footnote>
  <w:footnote w:type="continuationSeparator" w:id="0">
    <w:p w14:paraId="438DEB1A" w14:textId="77777777" w:rsidR="00947274" w:rsidRPr="005B0FCA" w:rsidRDefault="00947274"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Encabezado"/>
            <w:spacing w:after="0"/>
            <w:rPr>
              <w:szCs w:val="16"/>
            </w:rPr>
          </w:pPr>
          <w:r>
            <w:rPr>
              <w:szCs w:val="16"/>
            </w:rPr>
            <w:t>Universidad Tecnológica Nacional</w:t>
          </w:r>
        </w:p>
      </w:tc>
      <w:tc>
        <w:tcPr>
          <w:tcW w:w="4149" w:type="dxa"/>
        </w:tcPr>
        <w:p w14:paraId="76ADF260" w14:textId="77777777" w:rsidR="00E81072" w:rsidRDefault="00E81072" w:rsidP="00A90B65">
          <w:pPr>
            <w:pStyle w:val="Encabezado"/>
            <w:spacing w:after="0"/>
            <w:rPr>
              <w:szCs w:val="16"/>
            </w:rPr>
          </w:pPr>
        </w:p>
      </w:tc>
      <w:tc>
        <w:tcPr>
          <w:tcW w:w="1843" w:type="dxa"/>
        </w:tcPr>
        <w:p w14:paraId="0A384729" w14:textId="77777777" w:rsidR="00E81072" w:rsidRDefault="00E81072" w:rsidP="00A90B65">
          <w:pPr>
            <w:pStyle w:val="Encabezado"/>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Encabezado"/>
            <w:spacing w:after="0"/>
            <w:rPr>
              <w:szCs w:val="16"/>
            </w:rPr>
          </w:pPr>
          <w:r>
            <w:rPr>
              <w:szCs w:val="16"/>
            </w:rPr>
            <w:t>Facultad Regional Córdoba</w:t>
          </w:r>
        </w:p>
      </w:tc>
      <w:tc>
        <w:tcPr>
          <w:tcW w:w="4149" w:type="dxa"/>
        </w:tcPr>
        <w:p w14:paraId="786D9CF8" w14:textId="77777777" w:rsidR="00E81072" w:rsidRPr="00E81072" w:rsidRDefault="00E81072" w:rsidP="00A90B65">
          <w:pPr>
            <w:pStyle w:val="Encabezado"/>
            <w:spacing w:after="0"/>
            <w:rPr>
              <w:szCs w:val="16"/>
            </w:rPr>
          </w:pPr>
        </w:p>
      </w:tc>
      <w:tc>
        <w:tcPr>
          <w:tcW w:w="1843" w:type="dxa"/>
        </w:tcPr>
        <w:p w14:paraId="202BD1E1" w14:textId="67598045" w:rsidR="00E81072" w:rsidRPr="00E81072" w:rsidRDefault="00FF7218" w:rsidP="00A90B65">
          <w:pPr>
            <w:pStyle w:val="Encabezado"/>
            <w:spacing w:after="0"/>
            <w:rPr>
              <w:szCs w:val="16"/>
            </w:rPr>
          </w:pPr>
          <w:r>
            <w:rPr>
              <w:szCs w:val="16"/>
            </w:rPr>
            <w:t>SEEE</w:t>
          </w:r>
        </w:p>
      </w:tc>
    </w:tr>
  </w:tbl>
  <w:p w14:paraId="69EF82FF" w14:textId="77777777" w:rsidR="00E81072" w:rsidRPr="00E81072" w:rsidRDefault="00E810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602FE"/>
    <w:rsid w:val="000612C0"/>
    <w:rsid w:val="00075CA7"/>
    <w:rsid w:val="000906FC"/>
    <w:rsid w:val="000A4FB7"/>
    <w:rsid w:val="000D1534"/>
    <w:rsid w:val="00111B1F"/>
    <w:rsid w:val="00123CD8"/>
    <w:rsid w:val="001435B9"/>
    <w:rsid w:val="00144D3F"/>
    <w:rsid w:val="001F20BD"/>
    <w:rsid w:val="001F73A0"/>
    <w:rsid w:val="0023424A"/>
    <w:rsid w:val="00236508"/>
    <w:rsid w:val="002633D2"/>
    <w:rsid w:val="00263A58"/>
    <w:rsid w:val="00270C52"/>
    <w:rsid w:val="0029046A"/>
    <w:rsid w:val="002A5663"/>
    <w:rsid w:val="002D0DCF"/>
    <w:rsid w:val="002E4F41"/>
    <w:rsid w:val="002F797E"/>
    <w:rsid w:val="00314FCA"/>
    <w:rsid w:val="00326815"/>
    <w:rsid w:val="00335A30"/>
    <w:rsid w:val="00353CBE"/>
    <w:rsid w:val="00356D44"/>
    <w:rsid w:val="00367821"/>
    <w:rsid w:val="004424CE"/>
    <w:rsid w:val="00454E8F"/>
    <w:rsid w:val="004A5987"/>
    <w:rsid w:val="004C6FD1"/>
    <w:rsid w:val="004E3964"/>
    <w:rsid w:val="004F3145"/>
    <w:rsid w:val="004F3B6A"/>
    <w:rsid w:val="00501195"/>
    <w:rsid w:val="00511239"/>
    <w:rsid w:val="0051534D"/>
    <w:rsid w:val="00515F59"/>
    <w:rsid w:val="00524BEB"/>
    <w:rsid w:val="0053509A"/>
    <w:rsid w:val="005427EE"/>
    <w:rsid w:val="00572E43"/>
    <w:rsid w:val="0057747E"/>
    <w:rsid w:val="005B0FCA"/>
    <w:rsid w:val="005C5824"/>
    <w:rsid w:val="005F175D"/>
    <w:rsid w:val="006566BD"/>
    <w:rsid w:val="006851BE"/>
    <w:rsid w:val="006C7532"/>
    <w:rsid w:val="006D0A41"/>
    <w:rsid w:val="006E1A33"/>
    <w:rsid w:val="006E7029"/>
    <w:rsid w:val="006F32B3"/>
    <w:rsid w:val="007157C0"/>
    <w:rsid w:val="00715FFE"/>
    <w:rsid w:val="00746A25"/>
    <w:rsid w:val="007719F4"/>
    <w:rsid w:val="007F593F"/>
    <w:rsid w:val="00811FE5"/>
    <w:rsid w:val="00815391"/>
    <w:rsid w:val="008502FE"/>
    <w:rsid w:val="00874645"/>
    <w:rsid w:val="00881848"/>
    <w:rsid w:val="008957CE"/>
    <w:rsid w:val="008C7A3C"/>
    <w:rsid w:val="008E0387"/>
    <w:rsid w:val="00942644"/>
    <w:rsid w:val="00947274"/>
    <w:rsid w:val="0095648E"/>
    <w:rsid w:val="00966560"/>
    <w:rsid w:val="0099436B"/>
    <w:rsid w:val="009A27C8"/>
    <w:rsid w:val="009B0214"/>
    <w:rsid w:val="009D5171"/>
    <w:rsid w:val="009E4D49"/>
    <w:rsid w:val="009E7CD8"/>
    <w:rsid w:val="00A03DFA"/>
    <w:rsid w:val="00A23F05"/>
    <w:rsid w:val="00A25EDF"/>
    <w:rsid w:val="00A27A88"/>
    <w:rsid w:val="00A3125C"/>
    <w:rsid w:val="00A52C6D"/>
    <w:rsid w:val="00A616EF"/>
    <w:rsid w:val="00A71A6A"/>
    <w:rsid w:val="00A83FFD"/>
    <w:rsid w:val="00A90B65"/>
    <w:rsid w:val="00AA1D78"/>
    <w:rsid w:val="00AC14C9"/>
    <w:rsid w:val="00AC2C61"/>
    <w:rsid w:val="00AD5F94"/>
    <w:rsid w:val="00AE447C"/>
    <w:rsid w:val="00AE74F1"/>
    <w:rsid w:val="00AF5942"/>
    <w:rsid w:val="00B10CD6"/>
    <w:rsid w:val="00B121D2"/>
    <w:rsid w:val="00B253F0"/>
    <w:rsid w:val="00B400C3"/>
    <w:rsid w:val="00BD74A3"/>
    <w:rsid w:val="00C00A4F"/>
    <w:rsid w:val="00C35A6E"/>
    <w:rsid w:val="00C41511"/>
    <w:rsid w:val="00C46E1D"/>
    <w:rsid w:val="00C54915"/>
    <w:rsid w:val="00C77F15"/>
    <w:rsid w:val="00C86614"/>
    <w:rsid w:val="00C90A7F"/>
    <w:rsid w:val="00C92B6A"/>
    <w:rsid w:val="00CA6AEB"/>
    <w:rsid w:val="00CB26A0"/>
    <w:rsid w:val="00CE5389"/>
    <w:rsid w:val="00D04AC7"/>
    <w:rsid w:val="00D07228"/>
    <w:rsid w:val="00D15456"/>
    <w:rsid w:val="00D51E01"/>
    <w:rsid w:val="00D66754"/>
    <w:rsid w:val="00D9077F"/>
    <w:rsid w:val="00DC66F7"/>
    <w:rsid w:val="00E20085"/>
    <w:rsid w:val="00E57959"/>
    <w:rsid w:val="00E81072"/>
    <w:rsid w:val="00E834F6"/>
    <w:rsid w:val="00E84674"/>
    <w:rsid w:val="00E8748E"/>
    <w:rsid w:val="00EB7817"/>
    <w:rsid w:val="00F222EA"/>
    <w:rsid w:val="00F24BD8"/>
    <w:rsid w:val="00F25891"/>
    <w:rsid w:val="00F46801"/>
    <w:rsid w:val="00F7729A"/>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wmf"/><Relationship Id="rId3" Type="http://schemas.openxmlformats.org/officeDocument/2006/relationships/numbering" Target="numbering.xml"/><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package" Target="embeddings/Documento_de_Microsoft_Word1.docx"/><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image" Target="media/image32.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emf"/><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59CEB-B6E7-46CB-AA10-807E4744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732</TotalTime>
  <Pages>1</Pages>
  <Words>1398</Words>
  <Characters>7691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Hernan</cp:lastModifiedBy>
  <cp:revision>47</cp:revision>
  <cp:lastPrinted>2010-04-13T11:09:00Z</cp:lastPrinted>
  <dcterms:created xsi:type="dcterms:W3CDTF">2010-04-08T22:34:00Z</dcterms:created>
  <dcterms:modified xsi:type="dcterms:W3CDTF">2010-05-10T20:26:00Z</dcterms:modified>
</cp:coreProperties>
</file>