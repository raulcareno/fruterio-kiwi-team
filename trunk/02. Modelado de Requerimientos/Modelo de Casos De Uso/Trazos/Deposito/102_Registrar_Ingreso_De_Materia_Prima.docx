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3E07188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15033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294599" w14:textId="77777777" w:rsidR="00C7061A" w:rsidRDefault="003F5E5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7E5FD8A4" w14:textId="77777777" w:rsidR="00C7061A" w:rsidRDefault="003F5E5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5B0202A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4736B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A0CA631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5062D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0EDB9EA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2BB233D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2B8B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CA471E5" w14:textId="77777777" w:rsidR="00DC19BB" w:rsidRDefault="00666356">
            <w:r>
              <w:t>Depósito</w:t>
            </w:r>
          </w:p>
        </w:tc>
      </w:tr>
      <w:tr w:rsidR="008F3E09" w14:paraId="67D77B8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7B63D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B14948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255087A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333086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012B3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AB48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60C41BC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F42BFAF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EC0761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D93B7F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A208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09F1ADD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D643C4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F26183" w14:textId="77777777" w:rsidR="008F3E09" w:rsidRDefault="003F5E5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0ECE96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05E6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86515E5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905E48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21D164A" w14:textId="77777777" w:rsidR="00C7061A" w:rsidRDefault="00C7061A"/>
        </w:tc>
      </w:tr>
      <w:tr w:rsidR="00CD204D" w14:paraId="0AD3E78A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2EA1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F9A32E4" w14:textId="77777777" w:rsidR="00CD204D" w:rsidRDefault="003F5E5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5EC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199F2ED2" w14:textId="77777777" w:rsidR="00CD204D" w:rsidRDefault="003F5E5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31E4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6643E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34485D59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6205204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06432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4A0740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0CAC761D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4318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0DE3F2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92871F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FA9B5B3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6081733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E118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7373627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5473E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2D2ADD88" w14:textId="77777777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6F47EAC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3EA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00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940BF5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A65F" w14:textId="77777777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392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174E2B4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2207" w14:textId="77777777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F70" w14:textId="77777777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</w:p>
          <w:p w14:paraId="4EA93BB4" w14:textId="77777777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</w:p>
          <w:p w14:paraId="4D64576F" w14:textId="77777777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1D7B1E82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BF6902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4823" w14:textId="77777777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334A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4C2F3C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DBB8" w14:textId="77777777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A7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13B4BBA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BE06" w14:textId="77777777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DAC7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65E50E3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4B84" w14:textId="77777777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C9DE" w14:textId="77777777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679BFA7A" w14:textId="42B25821" w:rsidR="00F71537" w:rsidRDefault="00EB2987" w:rsidP="00052CD2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</w:p>
        </w:tc>
      </w:tr>
      <w:tr w:rsidR="003547DC" w14:paraId="57EE0EF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ED90" w14:textId="77777777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7804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8944BD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E794" w14:textId="77777777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E68" w14:textId="77777777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  <w:p w14:paraId="7B1265FF" w14:textId="77777777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</w:p>
          <w:p w14:paraId="0BDFED03" w14:textId="77777777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402222B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DA23" w14:textId="77777777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lastRenderedPageBreak/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7F7140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58CB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019326B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8397" w14:textId="7777777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lastRenderedPageBreak/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26E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2E097FF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AB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4D76" w14:textId="77777777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3783045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E418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3BC7E" w14:textId="77777777" w:rsidR="00654C01" w:rsidRDefault="00654C01" w:rsidP="00654C01">
            <w:r>
              <w:t>No aplica</w:t>
            </w:r>
          </w:p>
        </w:tc>
      </w:tr>
      <w:tr w:rsidR="00654C01" w14:paraId="5AF840B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49696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D3CF4" w14:textId="61D5812E" w:rsidR="00654C01" w:rsidRDefault="00FA546E" w:rsidP="00654C01">
            <w:r>
              <w:t>No aplica</w:t>
            </w:r>
            <w:bookmarkStart w:id="1" w:name="_GoBack"/>
            <w:bookmarkEnd w:id="1"/>
          </w:p>
        </w:tc>
      </w:tr>
      <w:tr w:rsidR="00654C01" w14:paraId="76CE4FC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D8ACA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3CD7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9900D93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D7932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5C33E" w14:textId="77777777" w:rsidR="00654C01" w:rsidRDefault="00067369" w:rsidP="00654C01">
            <w:r>
              <w:t>No aplica</w:t>
            </w:r>
          </w:p>
        </w:tc>
      </w:tr>
      <w:tr w:rsidR="00654C01" w14:paraId="2D74EDB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5710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E1553" w14:textId="77777777" w:rsidR="00654C01" w:rsidRDefault="00067369" w:rsidP="00654C01">
            <w:r>
              <w:t>No aplica</w:t>
            </w:r>
          </w:p>
        </w:tc>
      </w:tr>
      <w:tr w:rsidR="00654C01" w14:paraId="1F2189F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CF5F4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87785F" w14:textId="77777777" w:rsidR="00654C01" w:rsidRDefault="00067369" w:rsidP="00654C01">
            <w:r>
              <w:t>No aplica</w:t>
            </w:r>
          </w:p>
        </w:tc>
      </w:tr>
    </w:tbl>
    <w:p w14:paraId="64B58338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8BF2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  <w:sz w:val="20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52CD2"/>
    <w:rsid w:val="00067369"/>
    <w:rsid w:val="00074C24"/>
    <w:rsid w:val="000D1023"/>
    <w:rsid w:val="00103B01"/>
    <w:rsid w:val="00130C3C"/>
    <w:rsid w:val="00146C97"/>
    <w:rsid w:val="001F7CE1"/>
    <w:rsid w:val="0022740A"/>
    <w:rsid w:val="00240B3D"/>
    <w:rsid w:val="00245EAD"/>
    <w:rsid w:val="002759BB"/>
    <w:rsid w:val="002B4771"/>
    <w:rsid w:val="002E2655"/>
    <w:rsid w:val="0032031B"/>
    <w:rsid w:val="003547DC"/>
    <w:rsid w:val="00374480"/>
    <w:rsid w:val="003E7206"/>
    <w:rsid w:val="003F5E50"/>
    <w:rsid w:val="00404F8F"/>
    <w:rsid w:val="00434659"/>
    <w:rsid w:val="00451B7B"/>
    <w:rsid w:val="00511BAA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7F7140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71537"/>
    <w:rsid w:val="00F81DF6"/>
    <w:rsid w:val="00FA5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9B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170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Piscio</cp:lastModifiedBy>
  <cp:revision>43</cp:revision>
  <dcterms:created xsi:type="dcterms:W3CDTF">2010-05-08T14:55:00Z</dcterms:created>
  <dcterms:modified xsi:type="dcterms:W3CDTF">2010-10-18T23:42:00Z</dcterms:modified>
</cp:coreProperties>
</file>