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59063D8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A90CF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1A63F379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7801DDC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5AAB01D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73AEF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40B759E" w14:textId="77777777" w:rsidR="00512B66" w:rsidRDefault="00B42437">
            <w:r>
              <w:t>Modificar Orden Pedido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6AC2A54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45E0C323" w14:textId="050F83AB" w:rsidR="00512B66" w:rsidRDefault="00254F81">
            <w:r>
              <w:t>06</w:t>
            </w:r>
            <w:bookmarkStart w:id="0" w:name="_GoBack"/>
            <w:bookmarkEnd w:id="0"/>
          </w:p>
        </w:tc>
      </w:tr>
      <w:tr w:rsidR="00C7061A" w14:paraId="25CA328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724CB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54F566B0" w14:textId="77777777" w:rsidR="00C7061A" w:rsidRDefault="00B42437">
            <w:r>
              <w:t>Cliente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5714AE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46542988" w14:textId="77777777" w:rsidR="00C7061A" w:rsidRDefault="00C7061A"/>
        </w:tc>
      </w:tr>
      <w:tr w:rsidR="00CD204D" w14:paraId="2DFF412B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014300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0744EAA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8FA864F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14E914D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73D880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B458416" w14:textId="77777777" w:rsidR="00D842C6" w:rsidRDefault="00B42437">
            <w:r>
              <w:t>Registrar las modificaciones de la orden de pedido solicitada</w:t>
            </w:r>
          </w:p>
        </w:tc>
      </w:tr>
      <w:tr w:rsidR="00D842C6" w14:paraId="447F272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D03AB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B695F6F" w14:textId="77777777" w:rsidR="00D842C6" w:rsidRDefault="00B42437">
            <w:r>
              <w:t>Se actualizan los datos de la orden de pedido del cliente</w:t>
            </w:r>
          </w:p>
        </w:tc>
      </w:tr>
      <w:tr w:rsidR="00682F3C" w14:paraId="1926A856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0EBAF1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626D5AB9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BD96" w14:textId="6DA5D4A4" w:rsidR="00B42437" w:rsidRDefault="001B1AB7" w:rsidP="00B42437">
            <w:pPr>
              <w:rPr>
                <w:rFonts w:cstheme="minorHAnsi"/>
              </w:rPr>
            </w:pPr>
            <w:r>
              <w:rPr>
                <w:rFonts w:cstheme="minorHAnsi"/>
              </w:rPr>
              <w:t>El</w:t>
            </w:r>
            <w:r w:rsidR="00B42437">
              <w:rPr>
                <w:rFonts w:cstheme="minorHAnsi"/>
              </w:rPr>
              <w:t xml:space="preserve"> CU comienza cuando el Clie</w:t>
            </w:r>
            <w:r>
              <w:rPr>
                <w:rFonts w:cstheme="minorHAnsi"/>
              </w:rPr>
              <w:t>nte se pone en contacto con el V</w:t>
            </w:r>
            <w:r w:rsidR="00B42437">
              <w:rPr>
                <w:rFonts w:cstheme="minorHAnsi"/>
              </w:rPr>
              <w:t>iajante para modificar una Orden de Pedido realizada anteriormente.</w:t>
            </w:r>
          </w:p>
          <w:p w14:paraId="65BA153B" w14:textId="77777777" w:rsidR="00B42437" w:rsidRDefault="00B42437" w:rsidP="00B42437">
            <w:pPr>
              <w:rPr>
                <w:rFonts w:cstheme="minorHAnsi"/>
              </w:rPr>
            </w:pPr>
            <w:r>
              <w:rPr>
                <w:rFonts w:cstheme="minorHAnsi"/>
              </w:rPr>
              <w:t>El cliente informa las modificaciones al Viajante, que pueden ser de cantidades, modelos o datos de envío (por ejemplo cambios de domicilio de entrega).</w:t>
            </w:r>
          </w:p>
          <w:p w14:paraId="2ECD6E72" w14:textId="77777777" w:rsidR="00B42437" w:rsidRDefault="00B42437" w:rsidP="00B42437">
            <w:pPr>
              <w:rPr>
                <w:rFonts w:cstheme="minorHAnsi"/>
              </w:rPr>
            </w:pPr>
            <w:r>
              <w:rPr>
                <w:rFonts w:cstheme="minorHAnsi"/>
              </w:rPr>
              <w:t>El Viajante registra los cambios efectuados en la orden de pedido y procede a comunicar al Encargado de Stock de Productos Terminados los cambios en la Orden de Pedido.</w:t>
            </w:r>
          </w:p>
          <w:p w14:paraId="1A12E87A" w14:textId="77777777" w:rsidR="00C7061A" w:rsidRDefault="00B42437" w:rsidP="00B42437">
            <w:r>
              <w:rPr>
                <w:rFonts w:cstheme="minorHAnsi"/>
              </w:rPr>
              <w:t>Fin del CU.</w:t>
            </w:r>
          </w:p>
        </w:tc>
      </w:tr>
    </w:tbl>
    <w:p w14:paraId="183E5336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37"/>
    <w:rsid w:val="001B1AB7"/>
    <w:rsid w:val="00254F81"/>
    <w:rsid w:val="00512B66"/>
    <w:rsid w:val="00602FA3"/>
    <w:rsid w:val="006245C7"/>
    <w:rsid w:val="00682F3C"/>
    <w:rsid w:val="006B6D4B"/>
    <w:rsid w:val="00812E10"/>
    <w:rsid w:val="00B42437"/>
    <w:rsid w:val="00C7061A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2C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3</cp:revision>
  <dcterms:created xsi:type="dcterms:W3CDTF">2010-04-13T03:16:00Z</dcterms:created>
  <dcterms:modified xsi:type="dcterms:W3CDTF">2010-05-10T19:52:00Z</dcterms:modified>
</cp:coreProperties>
</file>