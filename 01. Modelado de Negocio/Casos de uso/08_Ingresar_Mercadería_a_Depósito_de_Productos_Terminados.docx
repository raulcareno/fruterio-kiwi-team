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C9438D" w14:paraId="2F6149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3AC6F5" w14:textId="77777777" w:rsidR="00C7061A" w:rsidRPr="00C9438D" w:rsidRDefault="00C7061A">
            <w:pPr>
              <w:rPr>
                <w:b/>
              </w:rPr>
            </w:pPr>
            <w:bookmarkStart w:id="0" w:name="_GoBack" w:colFirst="0" w:colLast="0"/>
            <w:r w:rsidRPr="00C9438D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BEF63CB" w14:textId="77777777" w:rsidR="00C7061A" w:rsidRPr="00C9438D" w:rsidRDefault="00C7061A" w:rsidP="00C7061A">
            <w:r w:rsidRPr="00C9438D">
              <w:rPr>
                <w:rFonts w:cstheme="minorHAnsi"/>
              </w:rPr>
              <w:sym w:font="Wingdings" w:char="F0FD"/>
            </w:r>
            <w:r w:rsidRPr="00C9438D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9D444D5" w14:textId="77777777" w:rsidR="00C7061A" w:rsidRPr="00C9438D" w:rsidRDefault="00C7061A">
            <w:r w:rsidRPr="00C9438D">
              <w:rPr>
                <w:rFonts w:cstheme="minorHAnsi"/>
              </w:rPr>
              <w:sym w:font="Wingdings" w:char="F0A8"/>
            </w:r>
            <w:r w:rsidRPr="00C9438D">
              <w:rPr>
                <w:rFonts w:cstheme="minorHAnsi"/>
              </w:rPr>
              <w:t>Sistema</w:t>
            </w:r>
          </w:p>
        </w:tc>
      </w:tr>
      <w:tr w:rsidR="00512B66" w:rsidRPr="00C9438D" w14:paraId="779F63E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5E5C9F" w14:textId="77777777" w:rsidR="00512B66" w:rsidRPr="00C9438D" w:rsidRDefault="00512B66">
            <w:pPr>
              <w:rPr>
                <w:b/>
              </w:rPr>
            </w:pPr>
            <w:r w:rsidRPr="00C9438D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91410D6" w14:textId="77777777" w:rsidR="00512B66" w:rsidRPr="00C9438D" w:rsidRDefault="00D8161F">
            <w:r w:rsidRPr="00C9438D">
              <w:rPr>
                <w:rFonts w:cstheme="minorHAnsi"/>
              </w:rPr>
              <w:t>Ingresar Mercadería a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1D6A9BF" w14:textId="77777777" w:rsidR="00512B66" w:rsidRPr="00C9438D" w:rsidRDefault="006245C7">
            <w:pPr>
              <w:rPr>
                <w:b/>
              </w:rPr>
            </w:pPr>
            <w:r w:rsidRPr="00C9438D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333AF395" w14:textId="41E47C68" w:rsidR="00512B66" w:rsidRPr="00C9438D" w:rsidRDefault="00180F01">
            <w:r>
              <w:t>08</w:t>
            </w:r>
          </w:p>
        </w:tc>
      </w:tr>
      <w:tr w:rsidR="00C7061A" w:rsidRPr="00C9438D" w14:paraId="39F6685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7BD41" w14:textId="77777777" w:rsidR="00C7061A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61B42CAB" w14:textId="77777777" w:rsidR="00C7061A" w:rsidRPr="00C9438D" w:rsidRDefault="00D8161F">
            <w:r w:rsidRPr="00C9438D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82295F4" w14:textId="77777777" w:rsidR="00C7061A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1DF98D1" w14:textId="7243DB53" w:rsidR="00C7061A" w:rsidRPr="00C9438D" w:rsidRDefault="00847D74">
            <w:r>
              <w:t>No aplica</w:t>
            </w:r>
          </w:p>
        </w:tc>
      </w:tr>
      <w:tr w:rsidR="00CD204D" w:rsidRPr="00C9438D" w14:paraId="6372EF38" w14:textId="77777777" w:rsidTr="00FE1EBE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0D7FFD" w14:textId="77777777" w:rsidR="00CD204D" w:rsidRPr="00C9438D" w:rsidRDefault="00CD204D" w:rsidP="00FE1EBE">
            <w:pPr>
              <w:rPr>
                <w:b/>
              </w:rPr>
            </w:pPr>
            <w:r w:rsidRPr="00C9438D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9F3D118" w14:textId="77777777" w:rsidR="00CD204D" w:rsidRPr="00C9438D" w:rsidRDefault="00CD204D" w:rsidP="00CD204D">
            <w:r w:rsidRPr="00C9438D">
              <w:rPr>
                <w:rFonts w:cstheme="minorHAnsi"/>
              </w:rPr>
              <w:sym w:font="Wingdings" w:char="F0FD"/>
            </w:r>
            <w:r w:rsidRPr="00C9438D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A96ACC" w14:textId="77777777" w:rsidR="00CD204D" w:rsidRPr="00C9438D" w:rsidRDefault="00CD204D" w:rsidP="00CD204D">
            <w:r w:rsidRPr="00C9438D">
              <w:rPr>
                <w:rFonts w:cstheme="minorHAnsi"/>
              </w:rPr>
              <w:sym w:font="Wingdings" w:char="F0A8"/>
            </w:r>
            <w:r w:rsidRPr="00C9438D">
              <w:rPr>
                <w:rFonts w:cstheme="minorHAnsi"/>
              </w:rPr>
              <w:t>Abstracto</w:t>
            </w:r>
          </w:p>
        </w:tc>
      </w:tr>
      <w:tr w:rsidR="00D842C6" w:rsidRPr="00C9438D" w14:paraId="4CAC0CC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032C0" w14:textId="77777777" w:rsidR="00D842C6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EB7CFCE" w14:textId="77777777" w:rsidR="00D842C6" w:rsidRPr="00C9438D" w:rsidRDefault="00D8161F">
            <w:r w:rsidRPr="00C9438D">
              <w:rPr>
                <w:rFonts w:cstheme="minorHAnsi"/>
              </w:rPr>
              <w:t>Ingresar productos terminados al depósito de productos terminados</w:t>
            </w:r>
          </w:p>
        </w:tc>
      </w:tr>
      <w:tr w:rsidR="00D842C6" w:rsidRPr="00C9438D" w14:paraId="330177A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3A45B" w14:textId="77777777" w:rsidR="00D842C6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2752462" w14:textId="77777777" w:rsidR="00D842C6" w:rsidRPr="00C9438D" w:rsidRDefault="00D8161F">
            <w:r w:rsidRPr="00C9438D">
              <w:rPr>
                <w:rFonts w:cstheme="minorHAnsi"/>
              </w:rPr>
              <w:t>Los productos terminados son ingresados, organizados y registrados</w:t>
            </w:r>
          </w:p>
        </w:tc>
      </w:tr>
      <w:tr w:rsidR="00682F3C" w:rsidRPr="00C9438D" w14:paraId="25041EB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590AE7" w14:textId="77777777" w:rsidR="00682F3C" w:rsidRPr="00C9438D" w:rsidRDefault="00682F3C">
            <w:r w:rsidRPr="00C9438D">
              <w:rPr>
                <w:b/>
              </w:rPr>
              <w:t>Descripción:</w:t>
            </w:r>
          </w:p>
        </w:tc>
      </w:tr>
      <w:tr w:rsidR="00C7061A" w:rsidRPr="00C9438D" w14:paraId="6FF3F9C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18AC" w14:textId="7A4D10D4" w:rsidR="005A0116" w:rsidRPr="00C9438D" w:rsidRDefault="00D8161F" w:rsidP="00D8161F">
            <w:pPr>
              <w:rPr>
                <w:rFonts w:cstheme="minorHAnsi"/>
              </w:rPr>
            </w:pPr>
            <w:r w:rsidRPr="00C9438D">
              <w:rPr>
                <w:rFonts w:cstheme="minorHAnsi"/>
              </w:rPr>
              <w:t xml:space="preserve">El CU comienza cuando al Encargado de Depósito de Productos Terminados (EDPT) </w:t>
            </w:r>
            <w:r w:rsidR="00DD7CFB" w:rsidRPr="00C9438D">
              <w:rPr>
                <w:rFonts w:cstheme="minorHAnsi"/>
              </w:rPr>
              <w:t>le llegan</w:t>
            </w:r>
            <w:r w:rsidR="00AB5E10" w:rsidRPr="00C9438D">
              <w:rPr>
                <w:rFonts w:cstheme="minorHAnsi"/>
              </w:rPr>
              <w:t xml:space="preserve"> productos  fabricados (enviados desde producción</w:t>
            </w:r>
            <w:r w:rsidR="00DD7CFB" w:rsidRPr="00C9438D">
              <w:rPr>
                <w:rFonts w:cstheme="minorHAnsi"/>
              </w:rPr>
              <w:t xml:space="preserve"> junto con el informe de su producción</w:t>
            </w:r>
            <w:r w:rsidR="00AB5E10" w:rsidRPr="00C9438D">
              <w:rPr>
                <w:rFonts w:cstheme="minorHAnsi"/>
              </w:rPr>
              <w:t>) y</w:t>
            </w:r>
            <w:r w:rsidR="00F734CC" w:rsidRPr="00C9438D">
              <w:rPr>
                <w:rFonts w:cstheme="minorHAnsi"/>
              </w:rPr>
              <w:t>/o productos importados (enviados desde el depósit</w:t>
            </w:r>
            <w:r w:rsidR="009A0544" w:rsidRPr="00C9438D">
              <w:rPr>
                <w:rFonts w:cstheme="minorHAnsi"/>
              </w:rPr>
              <w:t>o de productos importados con</w:t>
            </w:r>
            <w:r w:rsidR="00130960" w:rsidRPr="00C9438D">
              <w:rPr>
                <w:rFonts w:cstheme="minorHAnsi"/>
              </w:rPr>
              <w:t xml:space="preserve"> un listado de los productos realmente enviados</w:t>
            </w:r>
            <w:r w:rsidR="00F734CC" w:rsidRPr="00C9438D">
              <w:rPr>
                <w:rFonts w:cstheme="minorHAnsi"/>
              </w:rPr>
              <w:t>)</w:t>
            </w:r>
            <w:r w:rsidR="00AB5E10" w:rsidRPr="00C9438D">
              <w:rPr>
                <w:rFonts w:cstheme="minorHAnsi"/>
              </w:rPr>
              <w:t>. En ambos casos</w:t>
            </w:r>
            <w:r w:rsidR="005A0116" w:rsidRPr="00C9438D">
              <w:rPr>
                <w:rFonts w:cstheme="minorHAnsi"/>
              </w:rPr>
              <w:t xml:space="preserve">, los productos terminados, </w:t>
            </w:r>
            <w:r w:rsidR="00AB5E10" w:rsidRPr="00C9438D">
              <w:rPr>
                <w:rFonts w:cstheme="minorHAnsi"/>
              </w:rPr>
              <w:t>son ingresados</w:t>
            </w:r>
            <w:r w:rsidRPr="00C9438D">
              <w:rPr>
                <w:rFonts w:cstheme="minorHAnsi"/>
              </w:rPr>
              <w:t xml:space="preserve"> al depósito de productos terminados. </w:t>
            </w:r>
          </w:p>
          <w:p w14:paraId="47F37885" w14:textId="4FA2996B" w:rsidR="00B70F2D" w:rsidRPr="00C9438D" w:rsidRDefault="00D8161F" w:rsidP="00B70F2D">
            <w:pPr>
              <w:rPr>
                <w:rFonts w:cstheme="minorHAnsi"/>
              </w:rPr>
            </w:pPr>
            <w:r w:rsidRPr="00C9438D">
              <w:rPr>
                <w:rFonts w:cstheme="minorHAnsi"/>
              </w:rPr>
              <w:t>El EDPT organiza los productos t</w:t>
            </w:r>
            <w:r w:rsidR="00E132CF" w:rsidRPr="00C9438D">
              <w:rPr>
                <w:rFonts w:cstheme="minorHAnsi"/>
              </w:rPr>
              <w:t>erminados según modelo, tamaño,</w:t>
            </w:r>
            <w:r w:rsidRPr="00C9438D">
              <w:rPr>
                <w:rFonts w:cstheme="minorHAnsi"/>
              </w:rPr>
              <w:t xml:space="preserve"> color</w:t>
            </w:r>
            <w:r w:rsidR="005A0116" w:rsidRPr="00C9438D">
              <w:rPr>
                <w:rFonts w:cstheme="minorHAnsi"/>
              </w:rPr>
              <w:t xml:space="preserve"> y</w:t>
            </w:r>
            <w:r w:rsidRPr="00C9438D">
              <w:rPr>
                <w:rFonts w:cstheme="minorHAnsi"/>
              </w:rPr>
              <w:t xml:space="preserve"> registra</w:t>
            </w:r>
            <w:r w:rsidR="005A0116" w:rsidRPr="00C9438D">
              <w:rPr>
                <w:rFonts w:cstheme="minorHAnsi"/>
              </w:rPr>
              <w:t xml:space="preserve"> el</w:t>
            </w:r>
            <w:r w:rsidRPr="00C9438D">
              <w:rPr>
                <w:rFonts w:cstheme="minorHAnsi"/>
              </w:rPr>
              <w:t xml:space="preserve"> stock de productos terminados.</w:t>
            </w:r>
          </w:p>
          <w:p w14:paraId="5CF64CFA" w14:textId="5F9F0CC6" w:rsidR="00C7061A" w:rsidRPr="00C9438D" w:rsidRDefault="00D8161F" w:rsidP="00B70F2D">
            <w:r w:rsidRPr="00C9438D">
              <w:rPr>
                <w:rFonts w:cstheme="minorHAnsi"/>
              </w:rPr>
              <w:t>Fin del CU.</w:t>
            </w:r>
          </w:p>
        </w:tc>
      </w:tr>
      <w:bookmarkEnd w:id="0"/>
    </w:tbl>
    <w:p w14:paraId="7DC1EA6E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1F"/>
    <w:rsid w:val="00130960"/>
    <w:rsid w:val="00180F01"/>
    <w:rsid w:val="001F10E9"/>
    <w:rsid w:val="002B5A24"/>
    <w:rsid w:val="00375485"/>
    <w:rsid w:val="00512B66"/>
    <w:rsid w:val="00574FFD"/>
    <w:rsid w:val="005A0116"/>
    <w:rsid w:val="00602FA3"/>
    <w:rsid w:val="006245C7"/>
    <w:rsid w:val="00682F3C"/>
    <w:rsid w:val="00691960"/>
    <w:rsid w:val="006B6D4B"/>
    <w:rsid w:val="00742C47"/>
    <w:rsid w:val="00807904"/>
    <w:rsid w:val="00812E10"/>
    <w:rsid w:val="00824EAE"/>
    <w:rsid w:val="00847D74"/>
    <w:rsid w:val="009A0544"/>
    <w:rsid w:val="00A978C7"/>
    <w:rsid w:val="00AB5E10"/>
    <w:rsid w:val="00B70F2D"/>
    <w:rsid w:val="00C7061A"/>
    <w:rsid w:val="00C9438D"/>
    <w:rsid w:val="00CD204D"/>
    <w:rsid w:val="00D727C3"/>
    <w:rsid w:val="00D8161F"/>
    <w:rsid w:val="00D837B7"/>
    <w:rsid w:val="00D842C6"/>
    <w:rsid w:val="00DD7CFB"/>
    <w:rsid w:val="00E132CF"/>
    <w:rsid w:val="00E70A8B"/>
    <w:rsid w:val="00F734CC"/>
    <w:rsid w:val="00FE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9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9FC59-F6F1-4FB6-8AE1-F4FC71207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24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23</cp:revision>
  <dcterms:created xsi:type="dcterms:W3CDTF">2010-04-13T03:19:00Z</dcterms:created>
  <dcterms:modified xsi:type="dcterms:W3CDTF">2010-05-10T21:44:00Z</dcterms:modified>
</cp:coreProperties>
</file>