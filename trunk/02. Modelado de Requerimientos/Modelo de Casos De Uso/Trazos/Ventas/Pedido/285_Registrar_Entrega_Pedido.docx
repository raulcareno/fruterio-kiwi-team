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6C4FA36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8139B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B8FE344" w14:textId="77777777" w:rsidR="00C7061A" w:rsidRDefault="00D377C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A0E93FA" w14:textId="77777777" w:rsidR="00C7061A" w:rsidRDefault="00D377C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00C87B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3D82F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40D6D716" w14:textId="77777777" w:rsidR="00512B66" w:rsidRDefault="00D31A28">
            <w:r>
              <w:t>Registrar Entrega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D06432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44B190B" w14:textId="77777777" w:rsidR="00512B66" w:rsidRDefault="00F26338">
            <w:r>
              <w:t>285</w:t>
            </w:r>
          </w:p>
        </w:tc>
      </w:tr>
      <w:tr w:rsidR="00DC19BB" w14:paraId="6DEA804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BF9E0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11F0409" w14:textId="77777777" w:rsidR="00DC19BB" w:rsidRDefault="00F26338">
            <w:r>
              <w:t>Ventas/Pedido</w:t>
            </w:r>
          </w:p>
        </w:tc>
      </w:tr>
      <w:tr w:rsidR="008F3E09" w14:paraId="2473982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48B1D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7DB2A7E" w14:textId="3C115AAE" w:rsidR="008F3E09" w:rsidRDefault="00BD43A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FA161E" w14:textId="6B9E4C37" w:rsidR="008F3E09" w:rsidRDefault="00BD43A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E2F3791" w14:textId="77777777" w:rsidR="008F3E09" w:rsidRDefault="00D377C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E640B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A01DE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6A800AE" w14:textId="2AFFC469" w:rsidR="008F3E09" w:rsidRDefault="00BD43A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62F0448" w14:textId="77777777" w:rsidR="008F3E09" w:rsidRDefault="00D377C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4C400EA" w14:textId="7BAC1A8D" w:rsidR="008F3E09" w:rsidRDefault="00BD43A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CAE31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0C40E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4232CDF" w14:textId="77777777" w:rsidR="008F3E09" w:rsidRDefault="00D377C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47D352A" w14:textId="77777777" w:rsidR="008F3E09" w:rsidRDefault="00D377C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26D510A" w14:textId="77777777" w:rsidR="008F3E09" w:rsidRDefault="00D377C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F4D3CA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76F04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DED98FB" w14:textId="77777777" w:rsidR="00C7061A" w:rsidRDefault="00F2633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F12BB4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CA8B5A4" w14:textId="77777777" w:rsidR="00C7061A" w:rsidRDefault="0063791E">
            <w:r>
              <w:t>No aplica</w:t>
            </w:r>
          </w:p>
        </w:tc>
      </w:tr>
      <w:tr w:rsidR="00CD204D" w14:paraId="359069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1CB80B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5CD74FB" w14:textId="77777777" w:rsidR="00CD204D" w:rsidRDefault="00D377C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60DAC1B" w14:textId="77777777" w:rsidR="00CD204D" w:rsidRDefault="00D377C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91B68E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29E18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1BDCAD6" w14:textId="77777777" w:rsidR="00D842C6" w:rsidRPr="00596BA0" w:rsidRDefault="00F26338">
            <w:r>
              <w:t>Registrar la entrega y el cobro de un pedido, emitiendo el comprobante correspondiente.</w:t>
            </w:r>
          </w:p>
        </w:tc>
      </w:tr>
      <w:tr w:rsidR="00DC19BB" w14:paraId="6EBEEC8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955DF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C43591F" w14:textId="77777777" w:rsidR="00DC19BB" w:rsidRDefault="00DC19BB"/>
        </w:tc>
      </w:tr>
      <w:tr w:rsidR="005C249A" w14:paraId="079BC426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84D10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B53FF9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0811BF9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41AEA50" w14:textId="77777777" w:rsidR="003F5E92" w:rsidRDefault="00244E15" w:rsidP="003F5E92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entrega y </w:t>
            </w:r>
            <w:r w:rsidR="00E160D5">
              <w:t>cobro del pedido, registrando los datos correspondientes a la forma de pago y actualizando el estado del pedido.</w:t>
            </w:r>
          </w:p>
        </w:tc>
      </w:tr>
      <w:tr w:rsidR="005C249A" w14:paraId="194901C7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AB6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37CD188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67F27F2" w14:textId="77777777" w:rsidR="005C249A" w:rsidRDefault="00D35503" w:rsidP="005C249A">
            <w:pPr>
              <w:pStyle w:val="Prrafodelista"/>
              <w:numPr>
                <w:ilvl w:val="0"/>
                <w:numId w:val="1"/>
              </w:numPr>
            </w:pPr>
            <w:r>
              <w:t>El V no desea ingresar el nro. de pedido nuevamente.</w:t>
            </w:r>
          </w:p>
          <w:p w14:paraId="172C4B14" w14:textId="77777777" w:rsidR="00E160D5" w:rsidRDefault="00E160D5" w:rsidP="005C249A">
            <w:pPr>
              <w:pStyle w:val="Prrafodelista"/>
              <w:numPr>
                <w:ilvl w:val="0"/>
                <w:numId w:val="1"/>
              </w:numPr>
            </w:pPr>
            <w:r>
              <w:t>El V no confirma la registración de la entrega y cobro.</w:t>
            </w:r>
          </w:p>
        </w:tc>
      </w:tr>
      <w:tr w:rsidR="005C249A" w14:paraId="3ADB6FB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FC06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25A8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B6BA4D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25C9" w14:textId="77777777" w:rsidR="005C249A" w:rsidRPr="008F3E09" w:rsidRDefault="006332B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>Registrar Entrega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37E1" w14:textId="77777777" w:rsidR="00E31140" w:rsidRPr="00960403" w:rsidRDefault="00E31140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14:paraId="4FAC1C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3188" w14:textId="77777777" w:rsidR="006332BA" w:rsidRDefault="006332B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A763BA">
              <w:t xml:space="preserve"> solicita ingrese el nro. De pedido del pedido entregado.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35A7" w14:textId="77777777" w:rsidR="006332BA" w:rsidRPr="00960403" w:rsidRDefault="006332BA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14:paraId="2DFF84F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12F4" w14:textId="77777777" w:rsidR="00A763BA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E199" w14:textId="77777777" w:rsidR="00A763BA" w:rsidRPr="00960403" w:rsidRDefault="00A763BA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3B8E836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1400" w14:textId="77777777" w:rsidR="00D35503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26E9" w14:textId="77777777"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sistema no encuentra un pedido con ese nro. </w:t>
            </w:r>
          </w:p>
          <w:p w14:paraId="27B96321" w14:textId="77777777" w:rsidR="00D35503" w:rsidRDefault="00D35503" w:rsidP="00D35503">
            <w:pPr>
              <w:pStyle w:val="Prrafodelista"/>
              <w:numPr>
                <w:ilvl w:val="2"/>
                <w:numId w:val="3"/>
              </w:numPr>
            </w:pPr>
            <w:r>
              <w:t>El sistema pregunta al V si desea ingresar el nro. nuevamente.</w:t>
            </w:r>
          </w:p>
          <w:p w14:paraId="0E1CC275" w14:textId="77777777" w:rsidR="00D35503" w:rsidRDefault="00D35503" w:rsidP="00D35503">
            <w:pPr>
              <w:pStyle w:val="Prrafodelista"/>
              <w:numPr>
                <w:ilvl w:val="3"/>
                <w:numId w:val="3"/>
              </w:numPr>
            </w:pPr>
            <w:r>
              <w:t>El V desea ingresar el nro. nuevamente.</w:t>
            </w:r>
          </w:p>
          <w:p w14:paraId="005CB157" w14:textId="77777777" w:rsidR="00D35503" w:rsidRDefault="00D35503" w:rsidP="00D35503">
            <w:pPr>
              <w:pStyle w:val="Prrafodelista"/>
              <w:numPr>
                <w:ilvl w:val="4"/>
                <w:numId w:val="3"/>
              </w:numPr>
            </w:pPr>
            <w:r>
              <w:t>Vuelve al paso nro. 3</w:t>
            </w:r>
          </w:p>
          <w:p w14:paraId="7F0BF7DF" w14:textId="77777777" w:rsidR="00D35503" w:rsidRDefault="00D35503" w:rsidP="00D35503">
            <w:pPr>
              <w:pStyle w:val="Prrafodelista"/>
              <w:numPr>
                <w:ilvl w:val="3"/>
                <w:numId w:val="3"/>
              </w:numPr>
            </w:pPr>
            <w:r>
              <w:t xml:space="preserve">El V no desea ingresar el nro. nuevamente. </w:t>
            </w:r>
          </w:p>
          <w:p w14:paraId="093118BB" w14:textId="77777777" w:rsidR="00D35503" w:rsidRPr="00960403" w:rsidRDefault="00D35503" w:rsidP="00D35503">
            <w:pPr>
              <w:pStyle w:val="Prrafodelista"/>
              <w:numPr>
                <w:ilvl w:val="4"/>
                <w:numId w:val="3"/>
              </w:numPr>
            </w:pPr>
            <w:r>
              <w:t>Se cancela el CU.</w:t>
            </w:r>
          </w:p>
        </w:tc>
      </w:tr>
      <w:tr w:rsidR="00D35503" w14:paraId="45A5AB5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7BC7" w14:textId="77777777" w:rsidR="00D35503" w:rsidRDefault="002F17EF" w:rsidP="002F17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pedido seleccionado muestra los detalles del mismo, especificando producto, cantidad y precio parcial.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6313" w14:textId="77777777"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33E290B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0CFA" w14:textId="77777777"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0D7CDF">
              <w:t xml:space="preserve"> sistema solicita se seleccionen</w:t>
            </w:r>
            <w:r>
              <w:t xml:space="preserve">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C8C2" w14:textId="77777777"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49ED5F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BF4F" w14:textId="77777777"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F2B8" w14:textId="77777777"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5BA64CB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9A1E" w14:textId="77777777"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cantidad 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347D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77D5816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EABF" w14:textId="77777777" w:rsidR="000D7CDF" w:rsidRDefault="000D7CDF" w:rsidP="000D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 </w:t>
            </w:r>
            <w:r w:rsidR="00D76E3D">
              <w:t>ingresa nuevos productos entregados al</w:t>
            </w:r>
            <w:r>
              <w:t xml:space="preserve"> c</w:t>
            </w:r>
            <w:r w:rsidR="00F608A4">
              <w:t>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4D13" w14:textId="77777777"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ingresa nuevos productos a entregar al cliente.</w:t>
            </w:r>
          </w:p>
        </w:tc>
      </w:tr>
      <w:tr w:rsidR="00D35503" w14:paraId="49B5E39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52C3" w14:textId="77777777" w:rsidR="00D35503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según los productos especificados y sus cantidades, el precio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F6E8" w14:textId="77777777"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8F2108" w14:paraId="7EC5EDE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0D39" w14:textId="77777777" w:rsidR="008F2108" w:rsidRDefault="008F2108" w:rsidP="008F210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el cliente posee saldo a favor.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21F7" w14:textId="77777777" w:rsidR="008F2108" w:rsidRDefault="008F2108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353F0F" w14:paraId="021DF0D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836C" w14:textId="77777777" w:rsidR="00353F0F" w:rsidRDefault="00353F0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8B3F" w14:textId="77777777" w:rsidR="00353F0F" w:rsidRDefault="00353F0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Cliente posee saldo a favor</w:t>
            </w:r>
          </w:p>
          <w:p w14:paraId="2254AE87" w14:textId="77777777" w:rsidR="00353F0F" w:rsidRDefault="00353F0F" w:rsidP="00353F0F">
            <w:pPr>
              <w:pStyle w:val="Prrafodelista"/>
              <w:numPr>
                <w:ilvl w:val="3"/>
                <w:numId w:val="3"/>
              </w:numPr>
            </w:pPr>
            <w:r>
              <w:t>El saldo a favor es mayor que el precio total</w:t>
            </w:r>
            <w:r w:rsidR="008F2108">
              <w:t xml:space="preserve"> a pagar por el cliente.</w:t>
            </w:r>
          </w:p>
          <w:p w14:paraId="25B84531" w14:textId="77777777" w:rsidR="00353F0F" w:rsidRDefault="00B2202A" w:rsidP="00353F0F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14:paraId="2943271B" w14:textId="77777777" w:rsidR="00B2202A" w:rsidRDefault="00B2202A" w:rsidP="00B2202A">
            <w:pPr>
              <w:pStyle w:val="Prrafodelista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14:paraId="103FFEC8" w14:textId="77777777" w:rsidR="00B2202A" w:rsidRDefault="00B2202A" w:rsidP="00B2202A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B2202A" w14:paraId="7BE4F9D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8649" w14:textId="77777777" w:rsidR="00B2202A" w:rsidRDefault="00B2202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precio total del cobro no ha sido cubierto por el saldo a favor del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867C" w14:textId="77777777" w:rsidR="00B2202A" w:rsidRDefault="0067795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precio total del cobro ha sido cubierto por el saldo a favor del cliente</w:t>
            </w:r>
          </w:p>
          <w:p w14:paraId="763C21AE" w14:textId="77777777" w:rsidR="00677954" w:rsidRDefault="00F608A4" w:rsidP="00677954">
            <w:pPr>
              <w:pStyle w:val="Prrafodelista"/>
              <w:numPr>
                <w:ilvl w:val="2"/>
                <w:numId w:val="3"/>
              </w:numPr>
            </w:pPr>
            <w:r>
              <w:t>Continúa en Paso 17</w:t>
            </w:r>
            <w:r w:rsidR="00677954">
              <w:t>.</w:t>
            </w:r>
          </w:p>
        </w:tc>
      </w:tr>
      <w:tr w:rsidR="000D7CDF" w14:paraId="31ACC4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4B42" w14:textId="77777777"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forma de pago del pedido</w:t>
            </w:r>
            <w:r w:rsidR="00677954">
              <w:t xml:space="preserve">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F0D3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15C76FF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2B77" w14:textId="77777777" w:rsidR="000D7CDF" w:rsidRDefault="000D7CDF" w:rsidP="00C94FF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ingresa la forma de </w:t>
            </w:r>
            <w:r w:rsidR="00C94FFB">
              <w:t>pago</w:t>
            </w:r>
            <w:r>
              <w:t xml:space="preserve">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533D" w14:textId="77777777" w:rsidR="000D7CDF" w:rsidRDefault="00D76E3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ingresa forma de pago: Contado</w:t>
            </w:r>
          </w:p>
          <w:p w14:paraId="41A1314A" w14:textId="77777777" w:rsidR="00D76E3D" w:rsidRDefault="00D76E3D" w:rsidP="00677954">
            <w:pPr>
              <w:pStyle w:val="Prrafodelista"/>
              <w:numPr>
                <w:ilvl w:val="2"/>
                <w:numId w:val="3"/>
              </w:numPr>
            </w:pPr>
            <w:r>
              <w:t>El V ingresa el monto total a pagar.</w:t>
            </w:r>
          </w:p>
          <w:p w14:paraId="5FECAD76" w14:textId="77777777" w:rsidR="00F608A4" w:rsidRDefault="00F608A4" w:rsidP="00677954">
            <w:pPr>
              <w:pStyle w:val="Prrafodelista"/>
              <w:numPr>
                <w:ilvl w:val="2"/>
                <w:numId w:val="3"/>
              </w:numPr>
            </w:pPr>
            <w:r>
              <w:t>Continúa en el paso 17.</w:t>
            </w:r>
          </w:p>
        </w:tc>
      </w:tr>
      <w:tr w:rsidR="000D7CDF" w14:paraId="7E3A12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55DB" w14:textId="77777777" w:rsidR="000D7CDF" w:rsidRDefault="004518E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</w:t>
            </w:r>
            <w:r w:rsidR="00244E15">
              <w:t xml:space="preserve"> referidos al</w:t>
            </w:r>
            <w:r>
              <w:t xml:space="preserve"> cheque: nro. Cheque, banco, sucursal, emisor, fecha emi</w:t>
            </w:r>
            <w:r w:rsidR="00D76E3D">
              <w:t>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7C36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2421202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BE94" w14:textId="77777777"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FDE0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70D1ABF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CD89" w14:textId="77777777"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CD0C" w14:textId="77777777" w:rsidR="000D7CDF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confirma la registración de la entrega y el cobro.</w:t>
            </w:r>
          </w:p>
          <w:p w14:paraId="1DC61BC1" w14:textId="77777777" w:rsidR="00244E15" w:rsidRDefault="00244E15" w:rsidP="00244E1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4237F26" w14:textId="77777777" w:rsidR="00244E15" w:rsidRDefault="00244E15" w:rsidP="00244E15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0D7CDF" w14:paraId="1200054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4645" w14:textId="77777777" w:rsidR="000D7CDF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la entrega y el cobro del pedido, registrando la fecha de entrega, los datos de la forma de pago y actualizando el estado del pedido a</w:t>
            </w:r>
            <w:r w:rsidR="00044579">
              <w:t>:</w:t>
            </w:r>
            <w:r>
              <w:t xml:space="preserve"> </w:t>
            </w:r>
            <w:r w:rsidR="00E160D5">
              <w:rPr>
                <w:i/>
              </w:rPr>
              <w:t>Cobrad</w:t>
            </w:r>
            <w:r w:rsidR="00D76E3D">
              <w:rPr>
                <w:i/>
              </w:rPr>
              <w:t>o</w:t>
            </w:r>
            <w:r w:rsidR="00E160D5">
              <w:rPr>
                <w:i/>
              </w:rPr>
              <w:t xml:space="preserve">. </w:t>
            </w:r>
            <w:r w:rsidR="00353F0F">
              <w:t xml:space="preserve">En caso de tratarse de un pago con Nota de Crédito, se actualiza el estado de cuenta del cliente. </w:t>
            </w:r>
            <w:r w:rsidR="00E160D5">
              <w:t>También, emite el comprobante correspondiente.</w:t>
            </w:r>
            <w:r w:rsidR="00D76E3D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9983" w14:textId="77777777"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14:paraId="0442CF8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D0E7" w14:textId="77777777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0788" w14:textId="77777777" w:rsidR="00244E15" w:rsidRDefault="00244E15" w:rsidP="00BD43A9">
            <w:pPr>
              <w:pStyle w:val="Prrafodelista"/>
              <w:tabs>
                <w:tab w:val="num" w:pos="527"/>
              </w:tabs>
              <w:ind w:left="230"/>
            </w:pPr>
            <w:bookmarkStart w:id="1" w:name="_GoBack"/>
            <w:bookmarkEnd w:id="1"/>
          </w:p>
        </w:tc>
      </w:tr>
      <w:tr w:rsidR="00654C01" w14:paraId="29C1BCC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20A086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BB01C9" w14:textId="77777777" w:rsidR="009B6D94" w:rsidRDefault="009B6D94" w:rsidP="00654C01">
            <w:r>
              <w:t>-El vendedor puede cancelar el CU en cualquier momento.</w:t>
            </w:r>
          </w:p>
          <w:p w14:paraId="09402BFA" w14:textId="77777777" w:rsidR="00654C01" w:rsidRDefault="00D76E3D" w:rsidP="00654C01">
            <w:r>
              <w:t>-</w:t>
            </w:r>
            <w:r w:rsidR="000D7CDF">
              <w:t>Las formas de pago pueden ser: Cheque, Contado o Nota de Crédito.</w:t>
            </w:r>
          </w:p>
          <w:p w14:paraId="7DE3D2E2" w14:textId="77777777" w:rsidR="00044579" w:rsidRDefault="00044579" w:rsidP="00044579">
            <w:r>
              <w:t>-Consideraciones sobre la forma de pago:</w:t>
            </w:r>
          </w:p>
          <w:p w14:paraId="281E29BB" w14:textId="77777777" w:rsidR="00044579" w:rsidRDefault="00044579" w:rsidP="00044579">
            <w:r>
              <w:t>-Si el cliente tiene saldo a favor en su cuenta, se considera que siempre se elegirá la forma de pago: Nota de Crédito y se le descontará de la misma el saldo correspondiente.</w:t>
            </w:r>
          </w:p>
          <w:p w14:paraId="2833A7B4" w14:textId="77777777" w:rsidR="00044579" w:rsidRDefault="00044579" w:rsidP="00044579">
            <w:r>
              <w:t>- Si el saldo de la cuenta del cliente es menor al saldo total a cobrar, se le descontará el saldo restantes de su cuenta y el resto se cobrará según la forma de pago elegida por el cliente (</w:t>
            </w:r>
            <w:r w:rsidR="00B30F71">
              <w:t>contado y/o</w:t>
            </w:r>
            <w:r>
              <w:t xml:space="preserve"> cheque).</w:t>
            </w:r>
          </w:p>
          <w:p w14:paraId="60B563C7" w14:textId="77777777" w:rsidR="00044579" w:rsidRPr="00960403" w:rsidRDefault="00044579" w:rsidP="00044579">
            <w:r>
              <w:t xml:space="preserve">-Si el cliente no tiene saldo a favor en su cuenta, se cobrará según alguna de las siguientes formas de pago: Contado </w:t>
            </w:r>
            <w:r w:rsidR="00B30F71">
              <w:t>y/</w:t>
            </w:r>
            <w:r>
              <w:t>o cheque.</w:t>
            </w:r>
          </w:p>
        </w:tc>
      </w:tr>
      <w:tr w:rsidR="00654C01" w14:paraId="6361209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7334C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BD332D" w14:textId="77777777" w:rsidR="00654C01" w:rsidRDefault="00654C01" w:rsidP="00654C01">
            <w:r>
              <w:t>No aplica</w:t>
            </w:r>
          </w:p>
        </w:tc>
      </w:tr>
      <w:tr w:rsidR="00654C01" w14:paraId="5AAA4B6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2CE3A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6557B" w14:textId="77777777" w:rsidR="00654C01" w:rsidRDefault="00067369" w:rsidP="00654C01">
            <w:r>
              <w:t>No aplica</w:t>
            </w:r>
          </w:p>
        </w:tc>
      </w:tr>
      <w:tr w:rsidR="00654C01" w14:paraId="4E66C0C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1B10F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66EB8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A1BE8F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FDB22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8A702" w14:textId="77777777" w:rsidR="00654C01" w:rsidRDefault="00067369" w:rsidP="00654C01">
            <w:r>
              <w:t>No aplica</w:t>
            </w:r>
          </w:p>
        </w:tc>
      </w:tr>
      <w:tr w:rsidR="00654C01" w14:paraId="6FF65AB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C4510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4329D" w14:textId="77777777" w:rsidR="00654C01" w:rsidRDefault="00067369" w:rsidP="00654C01">
            <w:r>
              <w:t>No aplica</w:t>
            </w:r>
          </w:p>
        </w:tc>
      </w:tr>
      <w:tr w:rsidR="00654C01" w14:paraId="50725F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02383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2FF21" w14:textId="77777777" w:rsidR="00654C01" w:rsidRDefault="00067369" w:rsidP="00654C01">
            <w:r>
              <w:t>No aplica</w:t>
            </w:r>
          </w:p>
        </w:tc>
      </w:tr>
    </w:tbl>
    <w:p w14:paraId="4EC5473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D31A28"/>
    <w:rsid w:val="00044579"/>
    <w:rsid w:val="00067369"/>
    <w:rsid w:val="00074C24"/>
    <w:rsid w:val="000D7CDF"/>
    <w:rsid w:val="000E6DF1"/>
    <w:rsid w:val="00217701"/>
    <w:rsid w:val="0022740A"/>
    <w:rsid w:val="00244E15"/>
    <w:rsid w:val="0027435A"/>
    <w:rsid w:val="002F17EF"/>
    <w:rsid w:val="00335DC5"/>
    <w:rsid w:val="00353F0F"/>
    <w:rsid w:val="003F5E92"/>
    <w:rsid w:val="004518E7"/>
    <w:rsid w:val="00512B66"/>
    <w:rsid w:val="00596BA0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812E10"/>
    <w:rsid w:val="00847BFF"/>
    <w:rsid w:val="008A11E3"/>
    <w:rsid w:val="008B4D33"/>
    <w:rsid w:val="008E5DFD"/>
    <w:rsid w:val="008F2108"/>
    <w:rsid w:val="008F3E09"/>
    <w:rsid w:val="00960403"/>
    <w:rsid w:val="009B6D94"/>
    <w:rsid w:val="009F44F1"/>
    <w:rsid w:val="009F72B1"/>
    <w:rsid w:val="00A27474"/>
    <w:rsid w:val="00A5198D"/>
    <w:rsid w:val="00A763BA"/>
    <w:rsid w:val="00B13252"/>
    <w:rsid w:val="00B2202A"/>
    <w:rsid w:val="00B30F71"/>
    <w:rsid w:val="00BD43A9"/>
    <w:rsid w:val="00C32797"/>
    <w:rsid w:val="00C7061A"/>
    <w:rsid w:val="00C74D24"/>
    <w:rsid w:val="00C94FFB"/>
    <w:rsid w:val="00CD204D"/>
    <w:rsid w:val="00D22BE5"/>
    <w:rsid w:val="00D31A28"/>
    <w:rsid w:val="00D35503"/>
    <w:rsid w:val="00D377C8"/>
    <w:rsid w:val="00D76E3D"/>
    <w:rsid w:val="00D837B7"/>
    <w:rsid w:val="00D842C6"/>
    <w:rsid w:val="00DC19BB"/>
    <w:rsid w:val="00E160D5"/>
    <w:rsid w:val="00E31140"/>
    <w:rsid w:val="00E70A8B"/>
    <w:rsid w:val="00F26338"/>
    <w:rsid w:val="00F50FA6"/>
    <w:rsid w:val="00F608A4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EC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155</TotalTime>
  <Pages>3</Pages>
  <Words>686</Words>
  <Characters>3773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wasaaa</cp:lastModifiedBy>
  <cp:revision>19</cp:revision>
  <dcterms:created xsi:type="dcterms:W3CDTF">2010-05-10T18:34:00Z</dcterms:created>
  <dcterms:modified xsi:type="dcterms:W3CDTF">2010-06-07T22:10:00Z</dcterms:modified>
</cp:coreProperties>
</file>