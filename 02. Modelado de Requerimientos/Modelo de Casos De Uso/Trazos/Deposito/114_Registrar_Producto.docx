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C400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C400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52FAE">
            <w:r>
              <w:t>Registrar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52FAE">
            <w:r>
              <w:t>114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52FAE">
            <w:r>
              <w:t xml:space="preserve">Depósito 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C400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414AC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AC400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414A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C400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414AC">
            <w:r>
              <w:t>Registrar los datos referidos a un producto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414AC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73880" w:rsidRDefault="00273880" w:rsidP="004E4D87">
            <w:pPr>
              <w:pStyle w:val="Prrafodelista"/>
              <w:numPr>
                <w:ilvl w:val="0"/>
                <w:numId w:val="1"/>
              </w:numPr>
            </w:pPr>
            <w:r>
              <w:t>El sistema encuentra un producto con ese código</w:t>
            </w:r>
          </w:p>
          <w:p w:rsidR="00C0475A" w:rsidRDefault="00C0475A" w:rsidP="004E4D87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4E4D87">
              <w:t>l ED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D414A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5F1D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5F1D4D">
              <w:t xml:space="preserve"> el código</w:t>
            </w:r>
            <w:r>
              <w:t xml:space="preserve">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94595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el </w:t>
            </w:r>
            <w:r w:rsidR="00945950">
              <w:t>código</w:t>
            </w:r>
            <w:r>
              <w:t xml:space="preserve">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7136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 un producto con ese </w:t>
            </w:r>
            <w:r w:rsidR="00713697">
              <w:t>código</w:t>
            </w:r>
            <w:r>
              <w:t xml:space="preserve">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Default="00C01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producto con ese </w:t>
            </w:r>
            <w:r w:rsidR="008C4900">
              <w:t>código</w:t>
            </w:r>
            <w:r>
              <w:t>.</w:t>
            </w:r>
          </w:p>
          <w:p w:rsidR="00C013B5" w:rsidRDefault="00650EF5" w:rsidP="00C013B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50EF5" w:rsidRDefault="00650EF5" w:rsidP="00C013B5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 w:rsidRPr="00650EF5">
              <w:rPr>
                <w:i/>
              </w:rPr>
              <w:t>CU 111. Consultar Producto</w:t>
            </w:r>
            <w:r>
              <w:rPr>
                <w:i/>
              </w:rPr>
              <w:t>.</w:t>
            </w:r>
          </w:p>
          <w:p w:rsidR="00C013B5" w:rsidRPr="00960403" w:rsidRDefault="00C013B5" w:rsidP="00C013B5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D414A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8F3E09" w:rsidRDefault="00C013B5" w:rsidP="007557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 del producto:</w:t>
            </w:r>
            <w:r w:rsidR="007557E9">
              <w:t xml:space="preserve"> nombre,</w:t>
            </w:r>
            <w:r w:rsidR="008739C4">
              <w:t xml:space="preserve"> </w:t>
            </w:r>
            <w:r w:rsidR="00ED2B17">
              <w:t>marca, modelo, tamaño, color</w:t>
            </w:r>
            <w:r w:rsidR="007557E9">
              <w:t>,</w:t>
            </w:r>
            <w:r>
              <w:t xml:space="preserve"> precio </w:t>
            </w:r>
            <w:r w:rsidR="007557E9">
              <w:t>sugerido</w:t>
            </w:r>
            <w:r w:rsidR="00814118">
              <w:t>,</w:t>
            </w:r>
            <w:r w:rsidR="008C1560">
              <w:t xml:space="preserve"> </w:t>
            </w:r>
            <w:r w:rsidR="008739C4">
              <w:t xml:space="preserve">fotos, </w:t>
            </w:r>
            <w:r w:rsidR="008C1560">
              <w:t xml:space="preserve">nivel de reaprovisionamiento, </w:t>
            </w:r>
            <w:r>
              <w:t xml:space="preserve">stock </w:t>
            </w:r>
            <w:r w:rsidR="00784D38">
              <w:t xml:space="preserve">actual y stock </w:t>
            </w:r>
            <w:r>
              <w:t>máximo</w:t>
            </w:r>
            <w:r w:rsidR="00ED2B17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4AC" w:rsidRPr="00960403" w:rsidRDefault="00D414AC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1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992AF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</w:t>
            </w:r>
            <w:r w:rsidR="00992AF2">
              <w:t>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CA4365">
            <w:pPr>
              <w:pStyle w:val="Prrafodelista"/>
              <w:ind w:left="230"/>
            </w:pP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del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ED2B1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0475A">
              <w:t>ED no confirma la registración.</w:t>
            </w:r>
          </w:p>
          <w:p w:rsidR="00C0475A" w:rsidRDefault="00C0475A" w:rsidP="00C0475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C0475A" w:rsidRPr="00960403" w:rsidRDefault="00B71CAE" w:rsidP="00B71CAE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C01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Default="00C0475A" w:rsidP="005222C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nuevo producto, </w:t>
            </w:r>
            <w:r w:rsidR="005222C7">
              <w:t xml:space="preserve">con los datos ingresados (código, nombre, marca, modelo, tamaño, color, precio sugerido, nivel de reaprovisionamiento, </w:t>
            </w:r>
            <w:r w:rsidR="008739C4">
              <w:t xml:space="preserve">fotos, </w:t>
            </w:r>
            <w:r w:rsidR="005222C7">
              <w:t>stock actual y stock máximo).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3B5" w:rsidRPr="00960403" w:rsidRDefault="00C013B5" w:rsidP="00A34615">
            <w:pPr>
              <w:pStyle w:val="Prrafodelista"/>
              <w:ind w:left="230"/>
            </w:pPr>
          </w:p>
        </w:tc>
      </w:tr>
      <w:tr w:rsidR="00C0475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Default="00C0475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34615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75A" w:rsidRPr="00960403" w:rsidRDefault="00C0475A" w:rsidP="00A34615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5304" w:rsidP="00654C01">
            <w:r>
              <w:t>El ED puede cancelar el CU en cualquier momento.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5242B" w:rsidRDefault="0095242B" w:rsidP="0095242B">
            <w:r w:rsidRPr="0095242B">
              <w:rPr>
                <w:i/>
              </w:rPr>
              <w:t>CU 111. Consultar Producto.</w:t>
            </w:r>
          </w:p>
          <w:p w:rsidR="00654C01" w:rsidRDefault="00654C01" w:rsidP="00654C01"/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52FAE"/>
    <w:rsid w:val="00067369"/>
    <w:rsid w:val="00074C24"/>
    <w:rsid w:val="000A1B5E"/>
    <w:rsid w:val="00217701"/>
    <w:rsid w:val="0022740A"/>
    <w:rsid w:val="00273880"/>
    <w:rsid w:val="002C37A2"/>
    <w:rsid w:val="002F1D5A"/>
    <w:rsid w:val="003F5E92"/>
    <w:rsid w:val="004356F2"/>
    <w:rsid w:val="004E4D87"/>
    <w:rsid w:val="00505304"/>
    <w:rsid w:val="00512B66"/>
    <w:rsid w:val="005222C7"/>
    <w:rsid w:val="00552FAE"/>
    <w:rsid w:val="00596BA0"/>
    <w:rsid w:val="005C249A"/>
    <w:rsid w:val="005F1D4D"/>
    <w:rsid w:val="00602FA3"/>
    <w:rsid w:val="006245C7"/>
    <w:rsid w:val="0063791E"/>
    <w:rsid w:val="00650EF5"/>
    <w:rsid w:val="00654C01"/>
    <w:rsid w:val="00682F3C"/>
    <w:rsid w:val="006B6D4B"/>
    <w:rsid w:val="006F0333"/>
    <w:rsid w:val="00713697"/>
    <w:rsid w:val="007557E9"/>
    <w:rsid w:val="00784D38"/>
    <w:rsid w:val="00812E10"/>
    <w:rsid w:val="00814118"/>
    <w:rsid w:val="00847BFF"/>
    <w:rsid w:val="008739C4"/>
    <w:rsid w:val="008B4D33"/>
    <w:rsid w:val="008C1560"/>
    <w:rsid w:val="008C4900"/>
    <w:rsid w:val="008E5DFD"/>
    <w:rsid w:val="008F3E09"/>
    <w:rsid w:val="0091711C"/>
    <w:rsid w:val="00945950"/>
    <w:rsid w:val="0095242B"/>
    <w:rsid w:val="00956F2D"/>
    <w:rsid w:val="00960403"/>
    <w:rsid w:val="00992AF2"/>
    <w:rsid w:val="009F44F1"/>
    <w:rsid w:val="009F72B1"/>
    <w:rsid w:val="00A27474"/>
    <w:rsid w:val="00A34615"/>
    <w:rsid w:val="00A5198D"/>
    <w:rsid w:val="00AC4002"/>
    <w:rsid w:val="00B3068E"/>
    <w:rsid w:val="00B71CAE"/>
    <w:rsid w:val="00C013B5"/>
    <w:rsid w:val="00C0475A"/>
    <w:rsid w:val="00C32797"/>
    <w:rsid w:val="00C7061A"/>
    <w:rsid w:val="00C74D24"/>
    <w:rsid w:val="00CA4365"/>
    <w:rsid w:val="00CD204D"/>
    <w:rsid w:val="00D414AC"/>
    <w:rsid w:val="00D837B7"/>
    <w:rsid w:val="00D842C6"/>
    <w:rsid w:val="00DC19BB"/>
    <w:rsid w:val="00E31140"/>
    <w:rsid w:val="00E70A8B"/>
    <w:rsid w:val="00E75428"/>
    <w:rsid w:val="00ED2B1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62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31</cp:revision>
  <dcterms:created xsi:type="dcterms:W3CDTF">2010-06-11T16:47:00Z</dcterms:created>
  <dcterms:modified xsi:type="dcterms:W3CDTF">2010-08-25T15:46:00Z</dcterms:modified>
</cp:coreProperties>
</file>