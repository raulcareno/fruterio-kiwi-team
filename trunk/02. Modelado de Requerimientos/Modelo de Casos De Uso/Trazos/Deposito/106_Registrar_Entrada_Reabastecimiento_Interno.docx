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55" w:type="dxa"/>
        <w:tblInd w:w="108" w:type="dxa"/>
        <w:tblLayout w:type="fixed"/>
        <w:tblLook w:val="04A0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1D13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:rsidR="00C7061A" w:rsidRDefault="001D13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880173" w:rsidP="00880173">
            <w:r>
              <w:t xml:space="preserve">Registrar </w:t>
            </w:r>
            <w:r w:rsidR="00DC0A58">
              <w:t xml:space="preserve">Entrada </w:t>
            </w:r>
            <w:r w:rsidR="00422A05">
              <w:t>R</w:t>
            </w:r>
            <w:r w:rsidR="00BF420F">
              <w:t>eabastecimiento</w:t>
            </w:r>
            <w:r>
              <w:t xml:space="preserve"> Interno.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:rsidR="00512B66" w:rsidRDefault="00ED4DCF">
            <w:r>
              <w:t>10</w:t>
            </w:r>
            <w:r w:rsidR="00BD2AF9">
              <w:t>6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ED4DCF">
            <w:r>
              <w:t>Deposito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D13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D13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1D13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D13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D13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1D13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1D13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D13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1D13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:rsidR="00C7061A" w:rsidRDefault="00244F7D">
            <w:r>
              <w:t>No aplica</w:t>
            </w:r>
          </w:p>
        </w:tc>
      </w:tr>
      <w:tr w:rsidR="00CD204D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1D13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:rsidR="00CD204D" w:rsidRDefault="001D13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842C6" w:rsidRPr="007A3C8B" w:rsidRDefault="00244F7D" w:rsidP="00F05D70">
            <w:r>
              <w:t xml:space="preserve">Registrar </w:t>
            </w:r>
            <w:r w:rsidR="00BD2AF9">
              <w:t>el ingreso de productos importados al depósito de productos ter</w:t>
            </w:r>
            <w:r w:rsidR="008A3A31">
              <w:t>minados que fueron pedidos en el</w:t>
            </w:r>
            <w:r w:rsidR="00F05D70">
              <w:t xml:space="preserve"> P</w:t>
            </w:r>
            <w:r w:rsidR="008D09DA">
              <w:t>edido</w:t>
            </w:r>
            <w:r w:rsidR="00F05D70">
              <w:t xml:space="preserve"> de R</w:t>
            </w:r>
            <w:r w:rsidR="00BF420F">
              <w:t>eabastecimiento</w:t>
            </w:r>
            <w:r w:rsidR="003578BD">
              <w:t xml:space="preserve"> Interno</w:t>
            </w:r>
            <w:r w:rsidR="00BD2AF9">
              <w:t>.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C19BB" w:rsidRDefault="00DC19BB" w:rsidP="00BD2AF9"/>
        </w:tc>
      </w:tr>
      <w:tr w:rsidR="005C249A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:rsidR="005C249A" w:rsidRDefault="00244F7D" w:rsidP="00BD2AF9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44F7D" w:rsidP="00244F7D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</w:t>
            </w:r>
            <w:r w:rsidR="00D1199E">
              <w:t xml:space="preserve">interno </w:t>
            </w:r>
            <w:r w:rsidR="00AE4C3B">
              <w:t>de productos terminados.</w:t>
            </w:r>
          </w:p>
          <w:p w:rsidR="00244F7D" w:rsidRDefault="00244F7D" w:rsidP="00AE4C3B">
            <w:pPr>
              <w:pStyle w:val="ListParagraph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Pr="008F3E09" w:rsidRDefault="00B57F44" w:rsidP="00BF420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6C0224" w:rsidRPr="006C0224">
              <w:rPr>
                <w:i/>
              </w:rPr>
              <w:t>Registrar</w:t>
            </w:r>
            <w:r w:rsidR="00804D6A">
              <w:rPr>
                <w:i/>
              </w:rPr>
              <w:t xml:space="preserve"> </w:t>
            </w:r>
            <w:r w:rsidR="00DC0A58">
              <w:rPr>
                <w:i/>
              </w:rPr>
              <w:t xml:space="preserve">Entrada </w:t>
            </w:r>
            <w:r w:rsidR="00BF420F">
              <w:rPr>
                <w:i/>
              </w:rPr>
              <w:t>Reabastecimiento</w:t>
            </w:r>
            <w:r w:rsidR="006C0224" w:rsidRPr="006C0224">
              <w:rPr>
                <w:i/>
              </w:rPr>
              <w:t xml:space="preserve"> Interno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975A0D">
            <w:pPr>
              <w:pStyle w:val="ListParagraph"/>
              <w:ind w:left="230"/>
            </w:pPr>
          </w:p>
        </w:tc>
      </w:tr>
      <w:tr w:rsidR="007A3C8B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7A3C8B" w:rsidP="0055583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proofErr w:type="spellStart"/>
            <w:r w:rsidR="008D09DA">
              <w:t>Sistema</w:t>
            </w:r>
            <w:r w:rsidR="0055583D">
              <w:t>busca</w:t>
            </w:r>
            <w:proofErr w:type="spellEnd"/>
            <w:r w:rsidR="0055583D">
              <w:t xml:space="preserve"> algún pedido de </w:t>
            </w:r>
            <w:r w:rsidR="00BF420F">
              <w:t>reabastecimiento</w:t>
            </w:r>
            <w:r w:rsidR="00AE4C3B">
              <w:t xml:space="preserve"> </w:t>
            </w:r>
            <w:r w:rsidR="00D330AA">
              <w:t xml:space="preserve">interno </w:t>
            </w:r>
            <w:r w:rsidR="00AE4C3B">
              <w:t>de productos importados</w:t>
            </w:r>
            <w:r w:rsidR="00BB1401">
              <w:t xml:space="preserve"> y encuentra </w:t>
            </w:r>
            <w:r w:rsidR="0055583D">
              <w:t>uno.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8238AF">
              <w:t xml:space="preserve"> </w:t>
            </w:r>
            <w:r w:rsidR="008F3A4D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</w:t>
            </w:r>
            <w:r w:rsidR="008238AF">
              <w:t xml:space="preserve">interno </w:t>
            </w:r>
            <w:r w:rsidR="00AE4C3B">
              <w:t>de productos importados</w:t>
            </w:r>
            <w:r>
              <w:t>.</w:t>
            </w:r>
          </w:p>
          <w:p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:rsidR="00BB1401" w:rsidRPr="00960403" w:rsidRDefault="00DF56D4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</w:p>
        </w:tc>
      </w:tr>
      <w:tr w:rsidR="00BB1401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8F3A4D" w:rsidP="0055583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</w:t>
            </w:r>
            <w:r w:rsidR="0055583D">
              <w:t xml:space="preserve">el pedido de reabastecimiento </w:t>
            </w:r>
            <w:r w:rsidR="00D72E51">
              <w:t xml:space="preserve">interno </w:t>
            </w:r>
            <w:r w:rsidR="0055583D">
              <w:t>encontrado.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975A0D">
            <w:pPr>
              <w:pStyle w:val="ListParagraph"/>
              <w:ind w:left="230"/>
            </w:pPr>
          </w:p>
        </w:tc>
      </w:tr>
      <w:tr w:rsidR="00B564B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8D09D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 xml:space="preserve">de </w:t>
            </w:r>
            <w:r w:rsidR="00BF420F">
              <w:t>reabastecimiento</w:t>
            </w:r>
            <w:r w:rsidR="003F10F2">
              <w:t xml:space="preserve"> interno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975A0D">
            <w:pPr>
              <w:pStyle w:val="ListParagraph"/>
              <w:ind w:left="230"/>
            </w:pPr>
          </w:p>
        </w:tc>
      </w:tr>
      <w:tr w:rsidR="00E66A9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6450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DF7CF5">
              <w:t xml:space="preserve"> </w:t>
            </w:r>
            <w:r w:rsidR="008D09DA">
              <w:t>pedido</w:t>
            </w:r>
            <w:r w:rsidR="00AE4C3B">
              <w:t xml:space="preserve"> de </w:t>
            </w:r>
            <w:r w:rsidR="00BF420F">
              <w:t>reabastecimiento</w:t>
            </w:r>
            <w:r w:rsidR="00584A34">
              <w:t xml:space="preserve"> </w:t>
            </w:r>
            <w:r w:rsidR="00DF7CF5">
              <w:t xml:space="preserve">interno </w:t>
            </w:r>
            <w:r w:rsidR="00584A34">
              <w:t>de productos importados (</w:t>
            </w:r>
            <w:r w:rsidR="00267250">
              <w:t>f</w:t>
            </w:r>
            <w:r w:rsidR="00AE4C3B">
              <w:t>echa</w:t>
            </w:r>
            <w:r w:rsidR="0064506A">
              <w:t>,</w:t>
            </w:r>
            <w:r w:rsidR="00B34756">
              <w:t xml:space="preserve"> </w:t>
            </w:r>
            <w:r w:rsidR="00AE4C3B">
              <w:t>modelo, color, tamaño, marca,</w:t>
            </w:r>
            <w:r w:rsidR="00267250">
              <w:t xml:space="preserve"> categoría</w:t>
            </w:r>
            <w:r w:rsidR="00AE4C3B">
              <w:t xml:space="preserve">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975A0D">
            <w:pPr>
              <w:pStyle w:val="ListParagraph"/>
              <w:ind w:left="230"/>
            </w:pPr>
          </w:p>
        </w:tc>
      </w:tr>
      <w:tr w:rsidR="00BF7A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9A" w:rsidRDefault="00BF7A9A" w:rsidP="006450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ingresa la cantidad que desea mover de producto importado al </w:t>
            </w:r>
            <w:r w:rsidR="00CF1447">
              <w:t>depósito</w:t>
            </w:r>
            <w:r>
              <w:t xml:space="preserve"> destino.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9A" w:rsidRDefault="00BF7A9A" w:rsidP="00975A0D">
            <w:pPr>
              <w:pStyle w:val="ListParagraph"/>
              <w:ind w:left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147706" w:rsidP="0014770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5D1353"/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D1353" w:rsidP="00BA002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28" w:rsidRDefault="005D1353" w:rsidP="00BA0028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:rsidR="00FE6C3F" w:rsidRDefault="006F3927" w:rsidP="006F3927">
            <w:pPr>
              <w:pStyle w:val="ListParagraph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F0AD4" w:rsidP="00245140">
            <w:pPr>
              <w:pStyle w:val="ListParagraph"/>
              <w:numPr>
                <w:ilvl w:val="0"/>
                <w:numId w:val="3"/>
              </w:numPr>
              <w:jc w:val="both"/>
            </w:pPr>
            <w:bookmarkStart w:id="1" w:name="_GoBack"/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 xml:space="preserve">ingreso de los productos importados al depósito de </w:t>
            </w:r>
            <w:r w:rsidR="005D1353">
              <w:lastRenderedPageBreak/>
              <w:t>productos terminados, modifican</w:t>
            </w:r>
            <w:r w:rsidR="00CD0AE6">
              <w:t>do la cantidad de los mismos tanto en el 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797355">
              <w:t xml:space="preserve"> el estado del </w:t>
            </w:r>
            <w:r w:rsidR="008D09DA">
              <w:t>pedido</w:t>
            </w:r>
            <w:r w:rsidR="005D1353">
              <w:t xml:space="preserve"> de </w:t>
            </w:r>
            <w:r w:rsidR="00BF420F">
              <w:t>reabastecimiento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231C91">
              <w:t>junto con la fecha de ingreso; emitiendo la documentación necesaria.</w:t>
            </w:r>
            <w:bookmarkEnd w:id="1"/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CD0AE6">
            <w:pPr>
              <w:pStyle w:val="ListParagraph"/>
              <w:ind w:left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5D135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CD0AE6">
            <w:pPr>
              <w:pStyle w:val="ListParagraph"/>
              <w:ind w:left="230"/>
            </w:pP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960403" w:rsidRDefault="005D1353" w:rsidP="005D1353">
            <w:r>
              <w:t>El EDPT puede cancelar el CU en cualquier momento.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</w:tbl>
    <w:p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89877B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76BD0"/>
    <w:rsid w:val="00033875"/>
    <w:rsid w:val="00055A94"/>
    <w:rsid w:val="00074C24"/>
    <w:rsid w:val="0011451E"/>
    <w:rsid w:val="00147706"/>
    <w:rsid w:val="001A1121"/>
    <w:rsid w:val="001D135A"/>
    <w:rsid w:val="0022740A"/>
    <w:rsid w:val="00231C91"/>
    <w:rsid w:val="00244F7D"/>
    <w:rsid w:val="00245140"/>
    <w:rsid w:val="00250B02"/>
    <w:rsid w:val="00267250"/>
    <w:rsid w:val="002E47DD"/>
    <w:rsid w:val="00303A6D"/>
    <w:rsid w:val="003053AB"/>
    <w:rsid w:val="003578BD"/>
    <w:rsid w:val="00397E46"/>
    <w:rsid w:val="003A4C5C"/>
    <w:rsid w:val="003C23B6"/>
    <w:rsid w:val="003F10F2"/>
    <w:rsid w:val="00422A05"/>
    <w:rsid w:val="00474F7E"/>
    <w:rsid w:val="0048044E"/>
    <w:rsid w:val="00482425"/>
    <w:rsid w:val="004C173B"/>
    <w:rsid w:val="00512B66"/>
    <w:rsid w:val="0054204A"/>
    <w:rsid w:val="0055583D"/>
    <w:rsid w:val="00584A34"/>
    <w:rsid w:val="005B5263"/>
    <w:rsid w:val="005C249A"/>
    <w:rsid w:val="005C6AB0"/>
    <w:rsid w:val="005D1353"/>
    <w:rsid w:val="005F0AD4"/>
    <w:rsid w:val="00602FA3"/>
    <w:rsid w:val="006245C7"/>
    <w:rsid w:val="0064506A"/>
    <w:rsid w:val="00645ADD"/>
    <w:rsid w:val="0068185A"/>
    <w:rsid w:val="00682F3C"/>
    <w:rsid w:val="006A124D"/>
    <w:rsid w:val="006B6D4B"/>
    <w:rsid w:val="006C0224"/>
    <w:rsid w:val="006F3927"/>
    <w:rsid w:val="0071618B"/>
    <w:rsid w:val="00797355"/>
    <w:rsid w:val="007A3C8B"/>
    <w:rsid w:val="00804D6A"/>
    <w:rsid w:val="00812E10"/>
    <w:rsid w:val="008238AF"/>
    <w:rsid w:val="00847BFF"/>
    <w:rsid w:val="00874C5B"/>
    <w:rsid w:val="00880173"/>
    <w:rsid w:val="008A0452"/>
    <w:rsid w:val="008A3A31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34756"/>
    <w:rsid w:val="00B564B7"/>
    <w:rsid w:val="00B57F44"/>
    <w:rsid w:val="00B65F38"/>
    <w:rsid w:val="00BA0028"/>
    <w:rsid w:val="00BB1401"/>
    <w:rsid w:val="00BC788D"/>
    <w:rsid w:val="00BD2AF9"/>
    <w:rsid w:val="00BF420F"/>
    <w:rsid w:val="00BF7A9A"/>
    <w:rsid w:val="00C32797"/>
    <w:rsid w:val="00C43C75"/>
    <w:rsid w:val="00C7061A"/>
    <w:rsid w:val="00C74D24"/>
    <w:rsid w:val="00CD0AE6"/>
    <w:rsid w:val="00CD204D"/>
    <w:rsid w:val="00CF1447"/>
    <w:rsid w:val="00D1199E"/>
    <w:rsid w:val="00D244F9"/>
    <w:rsid w:val="00D330AA"/>
    <w:rsid w:val="00D72E51"/>
    <w:rsid w:val="00D837B7"/>
    <w:rsid w:val="00D842C6"/>
    <w:rsid w:val="00DB7360"/>
    <w:rsid w:val="00DC0A58"/>
    <w:rsid w:val="00DC19BB"/>
    <w:rsid w:val="00DF56D4"/>
    <w:rsid w:val="00DF7CF5"/>
    <w:rsid w:val="00E31140"/>
    <w:rsid w:val="00E343BD"/>
    <w:rsid w:val="00E66A99"/>
    <w:rsid w:val="00E70A8B"/>
    <w:rsid w:val="00E95E65"/>
    <w:rsid w:val="00ED4DCF"/>
    <w:rsid w:val="00F05D70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</cp:lastModifiedBy>
  <cp:revision>60</cp:revision>
  <dcterms:created xsi:type="dcterms:W3CDTF">2010-06-01T01:34:00Z</dcterms:created>
  <dcterms:modified xsi:type="dcterms:W3CDTF">2011-11-06T16:30:00Z</dcterms:modified>
</cp:coreProperties>
</file>