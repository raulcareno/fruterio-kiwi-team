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A7194" w:rsidP="002D78E9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 w:rsidP="002D78E9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2D78E9" w:rsidP="002D78E9">
            <w:r>
              <w:t>Registrar Modelo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 w:rsidP="002D78E9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2D78E9" w:rsidP="002D78E9">
            <w:r>
              <w:t>122</w:t>
            </w:r>
          </w:p>
        </w:tc>
      </w:tr>
      <w:tr w:rsidR="00DC19BB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2D78E9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2D78E9" w:rsidP="002D78E9">
            <w:r>
              <w:t>Deposito</w:t>
            </w:r>
          </w:p>
        </w:tc>
      </w:tr>
      <w:tr w:rsidR="008F3E09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2D78E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78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2D78E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78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 w:rsidP="002D78E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78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2D78E9" w:rsidP="002D78E9">
            <w:r>
              <w:t>Encargado de Deposito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 w:rsidP="002D78E9">
            <w:r>
              <w:t>No aplica</w:t>
            </w:r>
          </w:p>
        </w:tc>
      </w:tr>
      <w:tr w:rsidR="00CD204D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2D78E9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78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A7194" w:rsidP="002D78E9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 w:rsidP="002D78E9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666B77" w:rsidP="00666B77">
            <w:r>
              <w:t>Registrar un nuevo modelo</w:t>
            </w:r>
            <w:r w:rsidR="002D78E9">
              <w:t>.</w:t>
            </w:r>
          </w:p>
        </w:tc>
      </w:tr>
      <w:tr w:rsidR="00DC19BB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 w:rsidP="002D78E9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 w:rsidP="002D78E9"/>
        </w:tc>
      </w:tr>
      <w:tr w:rsidR="005C249A" w:rsidTr="002D78E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 w:rsidP="002D78E9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 w:rsidP="002D78E9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 w:rsidP="002D78E9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D78E9" w:rsidP="002D78E9">
            <w:pPr>
              <w:pStyle w:val="ListParagraph"/>
              <w:numPr>
                <w:ilvl w:val="0"/>
                <w:numId w:val="1"/>
              </w:numPr>
            </w:pPr>
            <w:r>
              <w:t>Se registra un nuevo modelo.</w:t>
            </w:r>
          </w:p>
        </w:tc>
      </w:tr>
      <w:tr w:rsidR="005C249A" w:rsidTr="002D78E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2D78E9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 w:rsidP="002D78E9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2D78E9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C249A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 w:rsidP="002D78E9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 w:rsidP="002D78E9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>
              <w:rPr>
                <w:i/>
              </w:rPr>
              <w:t>Registrar Modelo.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ingrese el nombre del modelo.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ingresa el nombre</w:t>
            </w:r>
            <w:bookmarkStart w:id="1" w:name="_GoBack"/>
            <w:bookmarkEnd w:id="1"/>
            <w:r>
              <w:t>del modelo.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2D78E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verifica que no existe un modelo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modelo ingresado  ya existe. </w:t>
            </w:r>
          </w:p>
          <w:p w:rsidR="002D78E9" w:rsidRPr="00960403" w:rsidRDefault="002D78E9" w:rsidP="00C93F6E">
            <w:pPr>
              <w:pStyle w:val="ListParagraph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8F3E09" w:rsidRDefault="002D78E9" w:rsidP="00C93F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E3029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registra la nueva </w:t>
            </w:r>
            <w:r w:rsidR="00E3029E">
              <w:t>modelo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D78E9" w:rsidTr="002D78E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Default="002D78E9" w:rsidP="00C93F6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8E9" w:rsidRPr="00960403" w:rsidRDefault="002D78E9" w:rsidP="00C93F6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2D78E9" w:rsidP="002D78E9">
            <w:r>
              <w:t>El ED puede cancelar el CU en cualquier momento.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2D78E9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  <w:tr w:rsidR="00654C01" w:rsidTr="002D78E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2D78E9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2D78E9">
            <w:r>
              <w:t>No aplica</w:t>
            </w:r>
          </w:p>
        </w:tc>
      </w:tr>
    </w:tbl>
    <w:p w:rsidR="002D78E9" w:rsidRDefault="002D78E9"/>
    <w:p w:rsidR="002D78E9" w:rsidRDefault="002D78E9"/>
    <w:p w:rsidR="002D78E9" w:rsidRDefault="002D78E9"/>
    <w:p w:rsidR="00812E10" w:rsidRDefault="002D78E9">
      <w:r>
        <w:lastRenderedPageBreak/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D78E9"/>
    <w:rsid w:val="00022F4B"/>
    <w:rsid w:val="00067369"/>
    <w:rsid w:val="00074C24"/>
    <w:rsid w:val="00217701"/>
    <w:rsid w:val="0022740A"/>
    <w:rsid w:val="002D78E9"/>
    <w:rsid w:val="003F5E92"/>
    <w:rsid w:val="00512B66"/>
    <w:rsid w:val="00596BA0"/>
    <w:rsid w:val="005C249A"/>
    <w:rsid w:val="00602FA3"/>
    <w:rsid w:val="006245C7"/>
    <w:rsid w:val="0063791E"/>
    <w:rsid w:val="00654C01"/>
    <w:rsid w:val="00666B77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A7194"/>
    <w:rsid w:val="00C30950"/>
    <w:rsid w:val="00C32797"/>
    <w:rsid w:val="00C7061A"/>
    <w:rsid w:val="00C74D24"/>
    <w:rsid w:val="00CD204D"/>
    <w:rsid w:val="00D837B7"/>
    <w:rsid w:val="00D842C6"/>
    <w:rsid w:val="00DC19BB"/>
    <w:rsid w:val="00E3029E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4</cp:revision>
  <dcterms:created xsi:type="dcterms:W3CDTF">2011-06-12T21:16:00Z</dcterms:created>
  <dcterms:modified xsi:type="dcterms:W3CDTF">2011-11-06T16:39:00Z</dcterms:modified>
</cp:coreProperties>
</file>