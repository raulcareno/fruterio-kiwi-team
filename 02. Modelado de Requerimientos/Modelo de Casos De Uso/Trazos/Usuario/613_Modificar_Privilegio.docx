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787AB37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5F9F3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3A6C3003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637AC8EA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5C3B446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42C840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1B08FCC5" w14:textId="77777777" w:rsidR="00512B66" w:rsidRDefault="00D54097">
            <w:r>
              <w:t>Modificar Privilegio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2D5C9EA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1EAFE044" w14:textId="77777777" w:rsidR="00512B66" w:rsidRDefault="00D54097">
            <w:r>
              <w:t>613</w:t>
            </w:r>
          </w:p>
        </w:tc>
      </w:tr>
      <w:tr w:rsidR="00DC19BB" w14:paraId="5468711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BC09FE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10D848AB" w14:textId="77777777" w:rsidR="00DC19BB" w:rsidRDefault="00D54097">
            <w:r>
              <w:t>Usuario</w:t>
            </w:r>
          </w:p>
        </w:tc>
      </w:tr>
      <w:tr w:rsidR="008F3E09" w14:paraId="7FEC26B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C8005C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4C2A450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A265133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B05FDF4" w14:textId="77777777" w:rsidR="008F3E09" w:rsidRDefault="00D5409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7DDFDAE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975491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593F6CC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86FCBD2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3EB1DB7" w14:textId="77777777" w:rsidR="008F3E09" w:rsidRDefault="00D5409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56C1EE9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DEDA6B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36DFB62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D51C780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55F5EBB" w14:textId="77777777" w:rsidR="008F3E09" w:rsidRDefault="00D5409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7A5DF33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EC1690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442A731F" w14:textId="77777777" w:rsidR="00C7061A" w:rsidRDefault="00D54097">
            <w:r>
              <w:t>Usuario (U)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2B8F39D0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30A9BA54" w14:textId="77777777" w:rsidR="00C7061A" w:rsidRDefault="0063791E">
            <w:r>
              <w:t>No aplica</w:t>
            </w:r>
          </w:p>
        </w:tc>
      </w:tr>
      <w:tr w:rsidR="00CD204D" w14:paraId="1FFCF2E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4888DC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56B70768" w14:textId="77777777" w:rsidR="00CD204D" w:rsidRDefault="00D54097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46A4166B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651DF06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FFF85D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07E7DD35" w14:textId="77777777" w:rsidR="00D842C6" w:rsidRPr="00596BA0" w:rsidRDefault="00D54097">
            <w:r>
              <w:rPr>
                <w:rFonts w:ascii="Calibri" w:hAnsi="Calibri"/>
              </w:rPr>
              <w:t>Registrar los cambios referidos a los datos de un privilegio</w:t>
            </w:r>
            <w:r>
              <w:rPr>
                <w:rFonts w:ascii="Calibri" w:hAnsi="Calibri"/>
              </w:rPr>
              <w:t>.</w:t>
            </w:r>
          </w:p>
        </w:tc>
      </w:tr>
      <w:tr w:rsidR="00DC19BB" w14:paraId="5D593F8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9D6BF3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5A4327C3" w14:textId="77777777" w:rsidR="00DC19BB" w:rsidRDefault="00DC19BB"/>
        </w:tc>
      </w:tr>
      <w:tr w:rsidR="005C249A" w14:paraId="7E865FC0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E7EAA6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3321C7C2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31F93512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4075B3FA" w14:textId="77777777" w:rsidR="003F5E92" w:rsidRDefault="00D54097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registran los cambios referidos a un privilegio.</w:t>
            </w:r>
          </w:p>
        </w:tc>
      </w:tr>
      <w:tr w:rsidR="005C249A" w14:paraId="311D725C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321A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5D2D1C2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66C1BA85" w14:textId="1F04F22B" w:rsidR="005C249A" w:rsidRDefault="00D54097" w:rsidP="00437C1C">
            <w:pPr>
              <w:pStyle w:val="Prrafodelista"/>
              <w:numPr>
                <w:ilvl w:val="0"/>
                <w:numId w:val="1"/>
              </w:numPr>
              <w:spacing w:after="200" w:line="276" w:lineRule="auto"/>
            </w:pPr>
            <w:r>
              <w:t>El U no confirma la registración de los cambios realizados.</w:t>
            </w:r>
            <w:bookmarkStart w:id="1" w:name="_GoBack"/>
            <w:bookmarkEnd w:id="1"/>
          </w:p>
        </w:tc>
      </w:tr>
      <w:tr w:rsidR="005C249A" w14:paraId="12706FE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F86E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78F7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52E7C81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0BD89" w14:textId="77777777" w:rsidR="005C249A" w:rsidRPr="008F3E09" w:rsidRDefault="00D5409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CU comienza cuando el Usuario selecciona la opción Modificar Privilegio.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436D1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54097" w14:paraId="3E5267F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4F8B9" w14:textId="77777777" w:rsidR="00D54097" w:rsidRPr="008F3E09" w:rsidRDefault="00D5409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y muestra los privilegios.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6922B" w14:textId="77777777" w:rsidR="00D54097" w:rsidRPr="00960403" w:rsidRDefault="00D5409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54097" w14:paraId="077078F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6198" w14:textId="77777777" w:rsidR="00D54097" w:rsidRPr="008F3E09" w:rsidRDefault="00D5409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seleccione el privilegio a modificar.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BEF85" w14:textId="77777777" w:rsidR="00D54097" w:rsidRPr="00960403" w:rsidRDefault="00D5409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54097" w14:paraId="6C307DA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E5A2E" w14:textId="77777777" w:rsidR="00D54097" w:rsidRPr="008F3E09" w:rsidRDefault="00D5409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U selecciona el privilegio a modificar.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64923" w14:textId="77777777" w:rsidR="00D54097" w:rsidRDefault="00D5409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U no selecciona el privilegio a modificar.</w:t>
            </w:r>
          </w:p>
          <w:p w14:paraId="56A0A6EC" w14:textId="77777777" w:rsidR="00D54097" w:rsidRPr="00960403" w:rsidRDefault="00D54097" w:rsidP="00D54097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</w:tc>
      </w:tr>
      <w:tr w:rsidR="00D54097" w14:paraId="7A0A79F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077C9" w14:textId="77777777" w:rsidR="00D54097" w:rsidRDefault="00D5409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U realiza las modificaciones correspondientes al privilegio.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01BE1" w14:textId="77777777" w:rsidR="00D54097" w:rsidRPr="00960403" w:rsidRDefault="00D5409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54097" w14:paraId="3BE1D32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65398" w14:textId="77777777" w:rsidR="00D54097" w:rsidRDefault="00D5409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confirme la registración de los cambios realizados.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1DE16" w14:textId="77777777" w:rsidR="00D54097" w:rsidRPr="00960403" w:rsidRDefault="00D5409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54097" w14:paraId="7601BD8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F2F60" w14:textId="77777777" w:rsidR="00D54097" w:rsidRDefault="00D5409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U confirma la registración de los cambios realizados.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6167" w14:textId="77777777" w:rsidR="00D54097" w:rsidRDefault="00D5409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U </w:t>
            </w:r>
            <w:r>
              <w:t xml:space="preserve">no </w:t>
            </w:r>
            <w:r>
              <w:t>confirma la registración de los cambios realizados.</w:t>
            </w:r>
          </w:p>
          <w:p w14:paraId="289A52A2" w14:textId="77777777" w:rsidR="00D54097" w:rsidRPr="00D54097" w:rsidRDefault="00D54097" w:rsidP="00D54097">
            <w:pPr>
              <w:pStyle w:val="Prrafodelista"/>
              <w:numPr>
                <w:ilvl w:val="2"/>
                <w:numId w:val="3"/>
              </w:numPr>
            </w:pPr>
            <w:r>
              <w:rPr>
                <w:lang w:val="en-US"/>
              </w:rPr>
              <w:t xml:space="preserve">El </w:t>
            </w:r>
            <w:r w:rsidRPr="00D54097">
              <w:rPr>
                <w:lang w:val="es-ES_tradnl"/>
              </w:rPr>
              <w:t>sistema informa situación.</w:t>
            </w:r>
          </w:p>
          <w:p w14:paraId="4360DCC1" w14:textId="77777777" w:rsidR="00D54097" w:rsidRPr="00960403" w:rsidRDefault="00D54097" w:rsidP="00D54097">
            <w:pPr>
              <w:pStyle w:val="Prrafodelista"/>
              <w:numPr>
                <w:ilvl w:val="2"/>
                <w:numId w:val="3"/>
              </w:numPr>
            </w:pPr>
            <w:r>
              <w:rPr>
                <w:lang w:val="es-ES_tradnl"/>
              </w:rPr>
              <w:t>Se cancela el CU.</w:t>
            </w:r>
          </w:p>
        </w:tc>
      </w:tr>
      <w:tr w:rsidR="00D54097" w14:paraId="080CD18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CB5F" w14:textId="77777777" w:rsidR="00D54097" w:rsidRDefault="00D5409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los cambios realizados al privilegio.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6C192" w14:textId="77777777" w:rsidR="00D54097" w:rsidRPr="00960403" w:rsidRDefault="00D5409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54097" w14:paraId="693199C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E4F66" w14:textId="77777777" w:rsidR="00D54097" w:rsidRDefault="00D5409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900D3" w14:textId="77777777" w:rsidR="00D54097" w:rsidRPr="00960403" w:rsidRDefault="00D5409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68C289F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E4921A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C5B522" w14:textId="77777777" w:rsidR="00654C01" w:rsidRPr="00960403" w:rsidRDefault="00654C01" w:rsidP="00654C01">
            <w:r>
              <w:t>No aplica</w:t>
            </w:r>
          </w:p>
        </w:tc>
      </w:tr>
      <w:tr w:rsidR="00654C01" w14:paraId="6567B40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34379B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45EB7C" w14:textId="77777777" w:rsidR="00654C01" w:rsidRDefault="00654C01" w:rsidP="00654C01">
            <w:r>
              <w:t>No aplica</w:t>
            </w:r>
          </w:p>
        </w:tc>
      </w:tr>
      <w:tr w:rsidR="00654C01" w14:paraId="4E4E831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729BC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CE16D4" w14:textId="77777777" w:rsidR="00654C01" w:rsidRDefault="00067369" w:rsidP="00654C01">
            <w:r>
              <w:t>No aplica</w:t>
            </w:r>
          </w:p>
        </w:tc>
      </w:tr>
      <w:tr w:rsidR="00654C01" w14:paraId="66369E2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077BB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22196E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4ED7148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5D138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C417F0" w14:textId="77777777" w:rsidR="00654C01" w:rsidRDefault="00067369" w:rsidP="00654C01">
            <w:r>
              <w:t>No aplica</w:t>
            </w:r>
          </w:p>
        </w:tc>
      </w:tr>
      <w:tr w:rsidR="00654C01" w14:paraId="0CF1301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3A42D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2267B3" w14:textId="77777777" w:rsidR="00654C01" w:rsidRDefault="00067369" w:rsidP="00654C01">
            <w:r>
              <w:t>No aplica</w:t>
            </w:r>
          </w:p>
        </w:tc>
      </w:tr>
      <w:tr w:rsidR="00654C01" w14:paraId="2ECB546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CDE78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38CADD" w14:textId="77777777" w:rsidR="00654C01" w:rsidRDefault="00067369" w:rsidP="00654C01">
            <w:r>
              <w:t>No aplica</w:t>
            </w:r>
          </w:p>
        </w:tc>
      </w:tr>
    </w:tbl>
    <w:p w14:paraId="4972D920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097"/>
    <w:rsid w:val="00067369"/>
    <w:rsid w:val="00074C24"/>
    <w:rsid w:val="00217701"/>
    <w:rsid w:val="0022740A"/>
    <w:rsid w:val="003F5E92"/>
    <w:rsid w:val="00437C1C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D54097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72E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9</TotalTime>
  <Pages>2</Pages>
  <Words>261</Words>
  <Characters>1441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antopiscio</dc:creator>
  <cp:lastModifiedBy>antopiscio</cp:lastModifiedBy>
  <cp:revision>2</cp:revision>
  <dcterms:created xsi:type="dcterms:W3CDTF">2010-05-30T22:26:00Z</dcterms:created>
  <dcterms:modified xsi:type="dcterms:W3CDTF">2010-05-30T22:35:00Z</dcterms:modified>
</cp:coreProperties>
</file>