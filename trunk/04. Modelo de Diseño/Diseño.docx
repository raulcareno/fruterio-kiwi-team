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72C3B22F" w14:textId="77777777" w:rsidTr="00740C3F">
            <w:trPr>
              <w:trHeight w:val="1440"/>
            </w:trPr>
            <w:tc>
              <w:tcPr>
                <w:tcW w:w="1440" w:type="dxa"/>
                <w:tcBorders>
                  <w:right w:val="single" w:sz="4" w:space="0" w:color="FFFFFF" w:themeColor="background1"/>
                </w:tcBorders>
                <w:shd w:val="clear" w:color="auto" w:fill="B9CDE5" w:themeFill="accent1" w:themeFillTint="66"/>
              </w:tcPr>
              <w:p w14:paraId="0C8DE7A3"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3AFC0E77" w14:textId="77777777"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6B5E6F67" w14:textId="77777777" w:rsidTr="00740C3F">
            <w:trPr>
              <w:trHeight w:val="2880"/>
            </w:trPr>
            <w:tc>
              <w:tcPr>
                <w:tcW w:w="1440" w:type="dxa"/>
                <w:tcBorders>
                  <w:right w:val="single" w:sz="4" w:space="0" w:color="000000" w:themeColor="text1"/>
                </w:tcBorders>
              </w:tcPr>
              <w:p w14:paraId="5897B5CD" w14:textId="77777777" w:rsidR="002A7CF0" w:rsidRDefault="002A7CF0" w:rsidP="00740C3F"/>
            </w:tc>
            <w:tc>
              <w:tcPr>
                <w:tcW w:w="2520" w:type="dxa"/>
                <w:tcBorders>
                  <w:left w:val="single" w:sz="4" w:space="0" w:color="000000" w:themeColor="text1"/>
                </w:tcBorders>
                <w:vAlign w:val="center"/>
              </w:tcPr>
              <w:p w14:paraId="4F26558F" w14:textId="77777777" w:rsidR="002A7CF0" w:rsidRDefault="002A7CF0" w:rsidP="00740C3F">
                <w:pPr>
                  <w:pStyle w:val="Sinespaciado"/>
                  <w:rPr>
                    <w:color w:val="77933C" w:themeColor="accent3" w:themeShade="BF"/>
                  </w:rPr>
                </w:pPr>
              </w:p>
              <w:p w14:paraId="0CAD31DC" w14:textId="77777777" w:rsidR="002A7CF0" w:rsidRDefault="002A7CF0" w:rsidP="00740C3F">
                <w:pPr>
                  <w:pStyle w:val="Sinespaciado"/>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20E4C23F" w14:textId="77777777" w:rsidR="002A7CF0" w:rsidRPr="0029046A" w:rsidRDefault="009A4D6A" w:rsidP="002A7CF0">
              <w:pPr>
                <w:pStyle w:val="Sinespaciado"/>
                <w:jc w:val="center"/>
                <w:rPr>
                  <w:color w:val="77933C" w:themeColor="accent3" w:themeShade="BF"/>
                  <w:sz w:val="48"/>
                  <w:szCs w:val="48"/>
                </w:rPr>
              </w:pPr>
              <w:r>
                <w:rPr>
                  <w:sz w:val="36"/>
                  <w:szCs w:val="36"/>
                </w:rPr>
                <w:t xml:space="preserve">     </w:t>
              </w:r>
            </w:p>
          </w:sdtContent>
        </w:sdt>
        <w:p w14:paraId="02FCC016" w14:textId="77777777" w:rsidR="009A4D6A" w:rsidRPr="0061412E" w:rsidRDefault="009A4D6A" w:rsidP="009A4D6A">
          <w:pPr>
            <w:pStyle w:val="Sinespaciado"/>
            <w:jc w:val="center"/>
            <w:rPr>
              <w:color w:val="77933C" w:themeColor="accent3" w:themeShade="BF"/>
              <w:sz w:val="52"/>
              <w:szCs w:val="48"/>
            </w:rPr>
          </w:pPr>
          <w:r w:rsidRPr="0061412E">
            <w:rPr>
              <w:sz w:val="28"/>
            </w:rPr>
            <w:t>UNIVERSIDAD TECNOLÓGICA NACIONAL</w:t>
          </w:r>
        </w:p>
        <w:p w14:paraId="3561AD43" w14:textId="77777777" w:rsidR="009A4D6A" w:rsidRPr="0061412E" w:rsidRDefault="009A4D6A" w:rsidP="009A4D6A">
          <w:pPr>
            <w:jc w:val="center"/>
            <w:rPr>
              <w:sz w:val="28"/>
            </w:rPr>
          </w:pPr>
          <w:r w:rsidRPr="0061412E">
            <w:rPr>
              <w:sz w:val="28"/>
            </w:rPr>
            <w:t xml:space="preserve">     FACULTAD REGIONAL DE CORDOBA</w:t>
          </w:r>
        </w:p>
        <w:p w14:paraId="7F40AFB1" w14:textId="77777777" w:rsidR="002A7CF0" w:rsidRDefault="002A7CF0" w:rsidP="002A7CF0"/>
        <w:p w14:paraId="6FA10DA9" w14:textId="77777777"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14:paraId="1096100C" w14:textId="77777777" w:rsidR="002A7CF0" w:rsidRDefault="002A7CF0" w:rsidP="002A7CF0"/>
        <w:p w14:paraId="67F25561"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770AD5CE" w14:textId="77777777" w:rsidTr="00740C3F">
            <w:trPr>
              <w:trHeight w:val="1165"/>
            </w:trPr>
            <w:tc>
              <w:tcPr>
                <w:tcW w:w="0" w:type="auto"/>
              </w:tcPr>
              <w:p w14:paraId="56C24CD8" w14:textId="7777777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5B84D7B7"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5B929C8" w14:textId="77777777" w:rsidR="002A7CF0" w:rsidRDefault="002A7CF0" w:rsidP="00A744E0">
                    <w:pPr>
                      <w:pStyle w:val="Sinespaciado"/>
                      <w:rPr>
                        <w:color w:val="808080" w:themeColor="background1" w:themeShade="7F"/>
                      </w:rPr>
                    </w:pPr>
                    <w:r>
                      <w:rPr>
                        <w:color w:val="808080" w:themeColor="background1" w:themeShade="7F"/>
                        <w:sz w:val="56"/>
                        <w:szCs w:val="56"/>
                      </w:rPr>
                      <w:t xml:space="preserve">Flujo de Trabajo de </w:t>
                    </w:r>
                    <w:r w:rsidR="00A744E0">
                      <w:rPr>
                        <w:color w:val="808080" w:themeColor="background1" w:themeShade="7F"/>
                        <w:sz w:val="56"/>
                        <w:szCs w:val="56"/>
                      </w:rPr>
                      <w:t>Diseño</w:t>
                    </w:r>
                  </w:p>
                </w:tc>
              </w:sdtContent>
            </w:sdt>
          </w:tr>
        </w:tbl>
        <w:p w14:paraId="12545D47" w14:textId="77777777" w:rsidR="002A7CF0" w:rsidRDefault="002A7CF0" w:rsidP="002A7CF0">
          <w:pPr>
            <w:pStyle w:val="Sinespaciado"/>
            <w:rPr>
              <w:sz w:val="28"/>
              <w:szCs w:val="28"/>
            </w:rPr>
          </w:pPr>
        </w:p>
        <w:p w14:paraId="498B1F72" w14:textId="77777777" w:rsidR="002A7CF0" w:rsidRDefault="002A7CF0" w:rsidP="002A7CF0">
          <w:pPr>
            <w:pStyle w:val="Sinespaciado"/>
          </w:pPr>
          <w:r w:rsidRPr="005B38A1">
            <w:rPr>
              <w:b/>
            </w:rPr>
            <w:t>Empresa</w:t>
          </w:r>
          <w:r>
            <w:t>: “</w:t>
          </w:r>
          <w:proofErr w:type="spellStart"/>
          <w:r>
            <w:t>Eben-Ezer</w:t>
          </w:r>
          <w:proofErr w:type="spellEnd"/>
          <w:r>
            <w:t>”</w:t>
          </w:r>
        </w:p>
        <w:p w14:paraId="79422A28" w14:textId="77777777" w:rsidR="002A7CF0" w:rsidRDefault="002A7CF0" w:rsidP="002A7CF0">
          <w:pPr>
            <w:pStyle w:val="Sinespaciado"/>
          </w:pPr>
          <w:r w:rsidRPr="005B38A1">
            <w:rPr>
              <w:b/>
            </w:rPr>
            <w:t>Sistema de Información</w:t>
          </w:r>
          <w:r>
            <w:t>: “SEEE”</w:t>
          </w:r>
        </w:p>
        <w:p w14:paraId="7A584740" w14:textId="77777777" w:rsidR="002A7CF0" w:rsidRDefault="002A7CF0" w:rsidP="002A7CF0">
          <w:pPr>
            <w:pStyle w:val="Sinespaciado"/>
          </w:pPr>
          <w:r w:rsidRPr="005B38A1">
            <w:rPr>
              <w:b/>
            </w:rPr>
            <w:t>Metodología</w:t>
          </w:r>
          <w:r>
            <w:t>: Proceso Unificado de Desarrollo de Software</w:t>
          </w:r>
        </w:p>
        <w:p w14:paraId="27B252B8"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765F80C8" w14:textId="77777777" w:rsidTr="00740C3F">
            <w:trPr>
              <w:trHeight w:val="80"/>
            </w:trPr>
            <w:tc>
              <w:tcPr>
                <w:tcW w:w="3669" w:type="dxa"/>
              </w:tcPr>
              <w:p w14:paraId="7F1C290B" w14:textId="77777777" w:rsidR="002A7CF0" w:rsidRPr="00E1422C" w:rsidRDefault="002A7CF0" w:rsidP="00740C3F">
                <w:pPr>
                  <w:rPr>
                    <w:b/>
                  </w:rPr>
                </w:pPr>
                <w:r w:rsidRPr="00E1422C">
                  <w:rPr>
                    <w:b/>
                  </w:rPr>
                  <w:t>Profesores</w:t>
                </w:r>
              </w:p>
            </w:tc>
          </w:tr>
          <w:tr w:rsidR="002A7CF0" w:rsidRPr="00E1422C" w14:paraId="4A6F0030" w14:textId="77777777" w:rsidTr="00740C3F">
            <w:trPr>
              <w:trHeight w:val="238"/>
            </w:trPr>
            <w:tc>
              <w:tcPr>
                <w:tcW w:w="3669" w:type="dxa"/>
              </w:tcPr>
              <w:p w14:paraId="48DC672D" w14:textId="77777777" w:rsidR="002A7CF0" w:rsidRPr="00E1422C" w:rsidRDefault="001C62E8" w:rsidP="001C62E8">
                <w:r>
                  <w:t xml:space="preserve">Ing. </w:t>
                </w:r>
                <w:r w:rsidR="002A7CF0">
                  <w:t>Ortiz, Marí</w:t>
                </w:r>
                <w:r>
                  <w:t xml:space="preserve">a Cecilia </w:t>
                </w:r>
              </w:p>
            </w:tc>
          </w:tr>
          <w:tr w:rsidR="002A7CF0" w:rsidRPr="001C62E8" w14:paraId="5227F1EF" w14:textId="77777777" w:rsidTr="00740C3F">
            <w:tc>
              <w:tcPr>
                <w:tcW w:w="3669" w:type="dxa"/>
              </w:tcPr>
              <w:p w14:paraId="1F671F49" w14:textId="77777777" w:rsidR="002A7CF0" w:rsidRPr="001C62E8" w:rsidRDefault="001C62E8" w:rsidP="00740C3F">
                <w:pPr>
                  <w:rPr>
                    <w:lang w:val="en-US"/>
                  </w:rPr>
                </w:pPr>
                <w:proofErr w:type="spellStart"/>
                <w:r w:rsidRPr="001C62E8">
                  <w:rPr>
                    <w:lang w:val="en-US"/>
                  </w:rPr>
                  <w:t>Ing</w:t>
                </w:r>
                <w:proofErr w:type="spellEnd"/>
                <w:r w:rsidRPr="001C62E8">
                  <w:rPr>
                    <w:lang w:val="en-US"/>
                  </w:rPr>
                  <w:t xml:space="preserve">. </w:t>
                </w:r>
                <w:proofErr w:type="spellStart"/>
                <w:r w:rsidRPr="001C62E8">
                  <w:rPr>
                    <w:lang w:val="en-US"/>
                  </w:rPr>
                  <w:t>Savi</w:t>
                </w:r>
                <w:proofErr w:type="spellEnd"/>
                <w:r w:rsidR="004938A2" w:rsidRPr="001C62E8">
                  <w:rPr>
                    <w:lang w:val="en-US"/>
                  </w:rPr>
                  <w:t xml:space="preserve">, Cecilia Andrea  </w:t>
                </w:r>
              </w:p>
            </w:tc>
          </w:tr>
        </w:tbl>
        <w:p w14:paraId="6179436D" w14:textId="77777777" w:rsidR="002A7CF0" w:rsidRPr="001C62E8" w:rsidRDefault="002A7CF0" w:rsidP="002A7CF0">
          <w:pPr>
            <w:rPr>
              <w:rFonts w:asciiTheme="majorHAnsi" w:eastAsiaTheme="majorEastAsia" w:hAnsiTheme="majorHAnsi" w:cstheme="majorBidi"/>
              <w:lang w:val="en-US"/>
            </w:rPr>
          </w:pPr>
        </w:p>
        <w:p w14:paraId="041C9221" w14:textId="77777777"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14:paraId="571EB42F" w14:textId="77777777" w:rsidR="00A744E0" w:rsidRDefault="00A744E0" w:rsidP="002A7CF0">
          <w:pPr>
            <w:rPr>
              <w:rFonts w:eastAsiaTheme="majorEastAsia" w:cstheme="majorBidi"/>
            </w:rPr>
          </w:pPr>
          <w:r>
            <w:rPr>
              <w:rFonts w:eastAsiaTheme="majorEastAsia" w:cstheme="majorBidi"/>
              <w:b/>
            </w:rPr>
            <w:t xml:space="preserve">Fecha: </w:t>
          </w:r>
          <w:r>
            <w:rPr>
              <w:rFonts w:eastAsiaTheme="majorEastAsia" w:cstheme="majorBidi"/>
            </w:rPr>
            <w:t>Agosto 2010.</w:t>
          </w:r>
        </w:p>
        <w:p w14:paraId="4FF351C1" w14:textId="77777777"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05B85DB4" w14:textId="77777777" w:rsidTr="00740C3F">
        <w:tc>
          <w:tcPr>
            <w:tcW w:w="4505" w:type="dxa"/>
            <w:gridSpan w:val="2"/>
          </w:tcPr>
          <w:p w14:paraId="44943B6B" w14:textId="77777777" w:rsidR="002A7CF0" w:rsidRPr="00E1422C" w:rsidRDefault="002A7CF0" w:rsidP="00740C3F">
            <w:pPr>
              <w:rPr>
                <w:b/>
              </w:rPr>
            </w:pPr>
            <w:r w:rsidRPr="00E1422C">
              <w:rPr>
                <w:b/>
              </w:rPr>
              <w:t>Grupo Nº 2</w:t>
            </w:r>
          </w:p>
        </w:tc>
      </w:tr>
      <w:tr w:rsidR="002A7CF0" w:rsidRPr="00E1422C" w14:paraId="58AC4147" w14:textId="77777777" w:rsidTr="00740C3F">
        <w:tc>
          <w:tcPr>
            <w:tcW w:w="4505" w:type="dxa"/>
            <w:gridSpan w:val="2"/>
          </w:tcPr>
          <w:p w14:paraId="0CEF701A" w14:textId="77777777" w:rsidR="002A7CF0" w:rsidRPr="00E1422C" w:rsidRDefault="002A7CF0" w:rsidP="00740C3F">
            <w:pPr>
              <w:rPr>
                <w:b/>
              </w:rPr>
            </w:pPr>
            <w:r w:rsidRPr="00E1422C">
              <w:rPr>
                <w:b/>
              </w:rPr>
              <w:t>Integrantes</w:t>
            </w:r>
          </w:p>
        </w:tc>
      </w:tr>
      <w:tr w:rsidR="002A7CF0" w:rsidRPr="00E1422C" w14:paraId="049F1388" w14:textId="77777777" w:rsidTr="00740C3F">
        <w:tc>
          <w:tcPr>
            <w:tcW w:w="3261" w:type="dxa"/>
          </w:tcPr>
          <w:p w14:paraId="63512498" w14:textId="77777777" w:rsidR="002A7CF0" w:rsidRPr="00E1422C" w:rsidRDefault="002A7CF0" w:rsidP="00740C3F">
            <w:r w:rsidRPr="00E1422C">
              <w:t>AGÜERO, Santiago Alejandro</w:t>
            </w:r>
          </w:p>
        </w:tc>
        <w:tc>
          <w:tcPr>
            <w:tcW w:w="1244" w:type="dxa"/>
          </w:tcPr>
          <w:p w14:paraId="3AF5D953" w14:textId="77777777" w:rsidR="002A7CF0" w:rsidRPr="00E1422C" w:rsidRDefault="002A7CF0" w:rsidP="00740C3F">
            <w:r w:rsidRPr="00E1422C">
              <w:t>51800</w:t>
            </w:r>
          </w:p>
        </w:tc>
      </w:tr>
      <w:tr w:rsidR="002A7CF0" w:rsidRPr="00E1422C" w14:paraId="383D578A" w14:textId="77777777" w:rsidTr="00740C3F">
        <w:tc>
          <w:tcPr>
            <w:tcW w:w="3261" w:type="dxa"/>
          </w:tcPr>
          <w:p w14:paraId="65BCFBBB" w14:textId="77777777" w:rsidR="002A7CF0" w:rsidRPr="00E1422C" w:rsidRDefault="002A7CF0" w:rsidP="00740C3F">
            <w:r w:rsidRPr="00E1422C">
              <w:t>NAFRIA, Federico</w:t>
            </w:r>
          </w:p>
        </w:tc>
        <w:tc>
          <w:tcPr>
            <w:tcW w:w="1244" w:type="dxa"/>
          </w:tcPr>
          <w:p w14:paraId="1E121F09" w14:textId="77777777" w:rsidR="002A7CF0" w:rsidRPr="00E1422C" w:rsidRDefault="002A7CF0" w:rsidP="00740C3F">
            <w:r w:rsidRPr="00E1422C">
              <w:t>51828</w:t>
            </w:r>
          </w:p>
        </w:tc>
      </w:tr>
      <w:tr w:rsidR="002A7CF0" w:rsidRPr="00E1422C" w14:paraId="5B1A976B" w14:textId="77777777" w:rsidTr="00740C3F">
        <w:tc>
          <w:tcPr>
            <w:tcW w:w="3261" w:type="dxa"/>
          </w:tcPr>
          <w:p w14:paraId="2454169C" w14:textId="77777777" w:rsidR="002A7CF0" w:rsidRPr="00E1422C" w:rsidRDefault="002A7CF0" w:rsidP="00740C3F">
            <w:r w:rsidRPr="00E1422C">
              <w:t>PISCIOLARI, Antonela</w:t>
            </w:r>
          </w:p>
        </w:tc>
        <w:tc>
          <w:tcPr>
            <w:tcW w:w="1244" w:type="dxa"/>
          </w:tcPr>
          <w:p w14:paraId="48F43178" w14:textId="77777777" w:rsidR="002A7CF0" w:rsidRPr="00E1422C" w:rsidRDefault="002A7CF0" w:rsidP="00740C3F">
            <w:r w:rsidRPr="00E1422C">
              <w:t>51543</w:t>
            </w:r>
          </w:p>
        </w:tc>
      </w:tr>
      <w:tr w:rsidR="002A7CF0" w:rsidRPr="00E1422C" w14:paraId="1D4411F7" w14:textId="77777777" w:rsidTr="00740C3F">
        <w:tc>
          <w:tcPr>
            <w:tcW w:w="3261" w:type="dxa"/>
          </w:tcPr>
          <w:p w14:paraId="262FC102" w14:textId="77777777" w:rsidR="002A7CF0" w:rsidRPr="00E1422C" w:rsidRDefault="002A7CF0" w:rsidP="00740C3F">
            <w:r w:rsidRPr="00E1422C">
              <w:t>QUIROGA, Gastón Mauricio</w:t>
            </w:r>
          </w:p>
        </w:tc>
        <w:tc>
          <w:tcPr>
            <w:tcW w:w="1244" w:type="dxa"/>
          </w:tcPr>
          <w:p w14:paraId="110C3B1A" w14:textId="77777777" w:rsidR="002A7CF0" w:rsidRPr="00E1422C" w:rsidRDefault="002A7CF0" w:rsidP="00740C3F">
            <w:r w:rsidRPr="00E1422C">
              <w:t>51969</w:t>
            </w:r>
          </w:p>
        </w:tc>
      </w:tr>
      <w:tr w:rsidR="002A7CF0" w:rsidRPr="00E1422C" w14:paraId="6027BE61" w14:textId="77777777" w:rsidTr="00740C3F">
        <w:tc>
          <w:tcPr>
            <w:tcW w:w="3261" w:type="dxa"/>
          </w:tcPr>
          <w:p w14:paraId="5771E913" w14:textId="77777777" w:rsidR="002A7CF0" w:rsidRPr="00E1422C" w:rsidRDefault="002A7CF0" w:rsidP="00740C3F">
            <w:r w:rsidRPr="00E1422C">
              <w:t>WAISMAN, Gabriel Leandro</w:t>
            </w:r>
          </w:p>
        </w:tc>
        <w:tc>
          <w:tcPr>
            <w:tcW w:w="1244" w:type="dxa"/>
          </w:tcPr>
          <w:p w14:paraId="48076E85" w14:textId="77777777" w:rsidR="002A7CF0" w:rsidRPr="00E1422C" w:rsidRDefault="002A7CF0" w:rsidP="00740C3F">
            <w:r w:rsidRPr="00E1422C">
              <w:t>51934</w:t>
            </w:r>
          </w:p>
        </w:tc>
      </w:tr>
    </w:tbl>
    <w:p w14:paraId="6FBF75D0" w14:textId="77777777" w:rsidR="002A7CF0" w:rsidRPr="001F73A0" w:rsidRDefault="002A7CF0" w:rsidP="002A7CF0">
      <w:pPr>
        <w:rPr>
          <w:rFonts w:asciiTheme="majorHAnsi" w:eastAsiaTheme="majorEastAsia" w:hAnsiTheme="majorHAnsi" w:cstheme="majorBidi"/>
          <w:sz w:val="76"/>
          <w:szCs w:val="72"/>
        </w:rPr>
      </w:pPr>
      <w:r>
        <w:br w:type="page"/>
      </w:r>
    </w:p>
    <w:p w14:paraId="1F179FF4" w14:textId="77777777"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686022FD" w14:textId="77777777" w:rsidR="00A97225" w:rsidRDefault="00A97225">
          <w:pPr>
            <w:pStyle w:val="TtulodeTDC"/>
          </w:pPr>
          <w:r>
            <w:t>Índice</w:t>
          </w:r>
        </w:p>
        <w:p w14:paraId="4B2B2B76" w14:textId="77777777" w:rsidR="0045023D" w:rsidRDefault="008A7A65">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4788618" w:history="1">
            <w:r w:rsidR="0045023D" w:rsidRPr="00C65184">
              <w:rPr>
                <w:rStyle w:val="Hipervnculo"/>
                <w:noProof/>
              </w:rPr>
              <w:t>Introducción</w:t>
            </w:r>
            <w:r w:rsidR="0045023D">
              <w:rPr>
                <w:noProof/>
                <w:webHidden/>
              </w:rPr>
              <w:tab/>
            </w:r>
            <w:r>
              <w:rPr>
                <w:noProof/>
                <w:webHidden/>
              </w:rPr>
              <w:fldChar w:fldCharType="begin"/>
            </w:r>
            <w:r w:rsidR="0045023D">
              <w:rPr>
                <w:noProof/>
                <w:webHidden/>
              </w:rPr>
              <w:instrText xml:space="preserve"> PAGEREF _Toc274788618 \h </w:instrText>
            </w:r>
            <w:r>
              <w:rPr>
                <w:noProof/>
                <w:webHidden/>
              </w:rPr>
            </w:r>
            <w:r>
              <w:rPr>
                <w:noProof/>
                <w:webHidden/>
              </w:rPr>
              <w:fldChar w:fldCharType="separate"/>
            </w:r>
            <w:r w:rsidR="0045023D">
              <w:rPr>
                <w:noProof/>
                <w:webHidden/>
              </w:rPr>
              <w:t>2</w:t>
            </w:r>
            <w:r>
              <w:rPr>
                <w:noProof/>
                <w:webHidden/>
              </w:rPr>
              <w:fldChar w:fldCharType="end"/>
            </w:r>
          </w:hyperlink>
        </w:p>
        <w:p w14:paraId="522F28C1" w14:textId="77777777" w:rsidR="0045023D" w:rsidRDefault="00C960C5">
          <w:pPr>
            <w:pStyle w:val="TDC1"/>
            <w:tabs>
              <w:tab w:val="right" w:leader="dot" w:pos="8828"/>
            </w:tabs>
            <w:rPr>
              <w:rFonts w:eastAsiaTheme="minorEastAsia"/>
              <w:noProof/>
              <w:lang w:val="es-AR" w:eastAsia="es-AR"/>
            </w:rPr>
          </w:pPr>
          <w:hyperlink w:anchor="_Toc274788619" w:history="1">
            <w:r w:rsidR="0045023D" w:rsidRPr="00C65184">
              <w:rPr>
                <w:rStyle w:val="Hipervnculo"/>
                <w:noProof/>
                <w:lang w:val="es-AR"/>
              </w:rPr>
              <w:t>Ambiente de Implementación</w:t>
            </w:r>
            <w:r w:rsidR="0045023D">
              <w:rPr>
                <w:noProof/>
                <w:webHidden/>
              </w:rPr>
              <w:tab/>
            </w:r>
            <w:r w:rsidR="008A7A65">
              <w:rPr>
                <w:noProof/>
                <w:webHidden/>
              </w:rPr>
              <w:fldChar w:fldCharType="begin"/>
            </w:r>
            <w:r w:rsidR="0045023D">
              <w:rPr>
                <w:noProof/>
                <w:webHidden/>
              </w:rPr>
              <w:instrText xml:space="preserve"> PAGEREF _Toc274788619 \h </w:instrText>
            </w:r>
            <w:r w:rsidR="008A7A65">
              <w:rPr>
                <w:noProof/>
                <w:webHidden/>
              </w:rPr>
            </w:r>
            <w:r w:rsidR="008A7A65">
              <w:rPr>
                <w:noProof/>
                <w:webHidden/>
              </w:rPr>
              <w:fldChar w:fldCharType="separate"/>
            </w:r>
            <w:r w:rsidR="0045023D">
              <w:rPr>
                <w:noProof/>
                <w:webHidden/>
              </w:rPr>
              <w:t>3</w:t>
            </w:r>
            <w:r w:rsidR="008A7A65">
              <w:rPr>
                <w:noProof/>
                <w:webHidden/>
              </w:rPr>
              <w:fldChar w:fldCharType="end"/>
            </w:r>
          </w:hyperlink>
        </w:p>
        <w:p w14:paraId="763B5A9D" w14:textId="77777777" w:rsidR="0045023D" w:rsidRDefault="00C960C5">
          <w:pPr>
            <w:pStyle w:val="TDC2"/>
            <w:tabs>
              <w:tab w:val="right" w:leader="dot" w:pos="8828"/>
            </w:tabs>
            <w:rPr>
              <w:rFonts w:eastAsiaTheme="minorEastAsia"/>
              <w:noProof/>
              <w:lang w:val="es-AR" w:eastAsia="es-AR"/>
            </w:rPr>
          </w:pPr>
          <w:hyperlink w:anchor="_Toc274788620" w:history="1">
            <w:r w:rsidR="0045023D" w:rsidRPr="00C65184">
              <w:rPr>
                <w:rStyle w:val="Hipervnculo"/>
                <w:noProof/>
                <w:lang w:val="es-AR"/>
              </w:rPr>
              <w:t>Especificaciones de Hardware:</w:t>
            </w:r>
            <w:r w:rsidR="0045023D">
              <w:rPr>
                <w:noProof/>
                <w:webHidden/>
              </w:rPr>
              <w:tab/>
            </w:r>
            <w:r w:rsidR="008A7A65">
              <w:rPr>
                <w:noProof/>
                <w:webHidden/>
              </w:rPr>
              <w:fldChar w:fldCharType="begin"/>
            </w:r>
            <w:r w:rsidR="0045023D">
              <w:rPr>
                <w:noProof/>
                <w:webHidden/>
              </w:rPr>
              <w:instrText xml:space="preserve"> PAGEREF _Toc274788620 \h </w:instrText>
            </w:r>
            <w:r w:rsidR="008A7A65">
              <w:rPr>
                <w:noProof/>
                <w:webHidden/>
              </w:rPr>
            </w:r>
            <w:r w:rsidR="008A7A65">
              <w:rPr>
                <w:noProof/>
                <w:webHidden/>
              </w:rPr>
              <w:fldChar w:fldCharType="separate"/>
            </w:r>
            <w:r w:rsidR="0045023D">
              <w:rPr>
                <w:noProof/>
                <w:webHidden/>
              </w:rPr>
              <w:t>3</w:t>
            </w:r>
            <w:r w:rsidR="008A7A65">
              <w:rPr>
                <w:noProof/>
                <w:webHidden/>
              </w:rPr>
              <w:fldChar w:fldCharType="end"/>
            </w:r>
          </w:hyperlink>
        </w:p>
        <w:p w14:paraId="5E102574" w14:textId="77777777" w:rsidR="0045023D" w:rsidRDefault="00C960C5">
          <w:pPr>
            <w:pStyle w:val="TDC3"/>
            <w:tabs>
              <w:tab w:val="right" w:leader="dot" w:pos="8828"/>
            </w:tabs>
            <w:rPr>
              <w:rFonts w:eastAsiaTheme="minorEastAsia"/>
              <w:noProof/>
              <w:lang w:val="es-AR" w:eastAsia="es-AR"/>
            </w:rPr>
          </w:pPr>
          <w:hyperlink w:anchor="_Toc274788621" w:history="1">
            <w:r w:rsidR="0045023D" w:rsidRPr="00C65184">
              <w:rPr>
                <w:rStyle w:val="Hipervnculo"/>
                <w:noProof/>
              </w:rPr>
              <w:t>Elementos de Impresión:</w:t>
            </w:r>
            <w:r w:rsidR="0045023D">
              <w:rPr>
                <w:noProof/>
                <w:webHidden/>
              </w:rPr>
              <w:tab/>
            </w:r>
            <w:r w:rsidR="008A7A65">
              <w:rPr>
                <w:noProof/>
                <w:webHidden/>
              </w:rPr>
              <w:fldChar w:fldCharType="begin"/>
            </w:r>
            <w:r w:rsidR="0045023D">
              <w:rPr>
                <w:noProof/>
                <w:webHidden/>
              </w:rPr>
              <w:instrText xml:space="preserve"> PAGEREF _Toc274788621 \h </w:instrText>
            </w:r>
            <w:r w:rsidR="008A7A65">
              <w:rPr>
                <w:noProof/>
                <w:webHidden/>
              </w:rPr>
            </w:r>
            <w:r w:rsidR="008A7A65">
              <w:rPr>
                <w:noProof/>
                <w:webHidden/>
              </w:rPr>
              <w:fldChar w:fldCharType="separate"/>
            </w:r>
            <w:r w:rsidR="0045023D">
              <w:rPr>
                <w:noProof/>
                <w:webHidden/>
              </w:rPr>
              <w:t>3</w:t>
            </w:r>
            <w:r w:rsidR="008A7A65">
              <w:rPr>
                <w:noProof/>
                <w:webHidden/>
              </w:rPr>
              <w:fldChar w:fldCharType="end"/>
            </w:r>
          </w:hyperlink>
        </w:p>
        <w:p w14:paraId="2C79CD0D" w14:textId="77777777" w:rsidR="0045023D" w:rsidRDefault="00C960C5">
          <w:pPr>
            <w:pStyle w:val="TDC2"/>
            <w:tabs>
              <w:tab w:val="right" w:leader="dot" w:pos="8828"/>
            </w:tabs>
            <w:rPr>
              <w:rFonts w:eastAsiaTheme="minorEastAsia"/>
              <w:noProof/>
              <w:lang w:val="es-AR" w:eastAsia="es-AR"/>
            </w:rPr>
          </w:pPr>
          <w:hyperlink w:anchor="_Toc274788622" w:history="1">
            <w:r w:rsidR="0045023D" w:rsidRPr="00C65184">
              <w:rPr>
                <w:rStyle w:val="Hipervnculo"/>
                <w:noProof/>
              </w:rPr>
              <w:t>Especificaciones de Software:</w:t>
            </w:r>
            <w:r w:rsidR="0045023D">
              <w:rPr>
                <w:noProof/>
                <w:webHidden/>
              </w:rPr>
              <w:tab/>
            </w:r>
            <w:r w:rsidR="008A7A65">
              <w:rPr>
                <w:noProof/>
                <w:webHidden/>
              </w:rPr>
              <w:fldChar w:fldCharType="begin"/>
            </w:r>
            <w:r w:rsidR="0045023D">
              <w:rPr>
                <w:noProof/>
                <w:webHidden/>
              </w:rPr>
              <w:instrText xml:space="preserve"> PAGEREF _Toc274788622 \h </w:instrText>
            </w:r>
            <w:r w:rsidR="008A7A65">
              <w:rPr>
                <w:noProof/>
                <w:webHidden/>
              </w:rPr>
            </w:r>
            <w:r w:rsidR="008A7A65">
              <w:rPr>
                <w:noProof/>
                <w:webHidden/>
              </w:rPr>
              <w:fldChar w:fldCharType="separate"/>
            </w:r>
            <w:r w:rsidR="0045023D">
              <w:rPr>
                <w:noProof/>
                <w:webHidden/>
              </w:rPr>
              <w:t>4</w:t>
            </w:r>
            <w:r w:rsidR="008A7A65">
              <w:rPr>
                <w:noProof/>
                <w:webHidden/>
              </w:rPr>
              <w:fldChar w:fldCharType="end"/>
            </w:r>
          </w:hyperlink>
        </w:p>
        <w:p w14:paraId="57BC3381" w14:textId="77777777" w:rsidR="0045023D" w:rsidRDefault="00C960C5">
          <w:pPr>
            <w:pStyle w:val="TDC3"/>
            <w:tabs>
              <w:tab w:val="right" w:leader="dot" w:pos="8828"/>
            </w:tabs>
            <w:rPr>
              <w:rFonts w:eastAsiaTheme="minorEastAsia"/>
              <w:noProof/>
              <w:lang w:val="es-AR" w:eastAsia="es-AR"/>
            </w:rPr>
          </w:pPr>
          <w:hyperlink w:anchor="_Toc274788623" w:history="1">
            <w:r w:rsidR="0045023D" w:rsidRPr="00C65184">
              <w:rPr>
                <w:rStyle w:val="Hipervnculo"/>
                <w:rFonts w:eastAsia="Calibri"/>
                <w:noProof/>
              </w:rPr>
              <w:t>Lenguaje de Programación Utilizado:</w:t>
            </w:r>
            <w:r w:rsidR="0045023D">
              <w:rPr>
                <w:noProof/>
                <w:webHidden/>
              </w:rPr>
              <w:tab/>
            </w:r>
            <w:r w:rsidR="008A7A65">
              <w:rPr>
                <w:noProof/>
                <w:webHidden/>
              </w:rPr>
              <w:fldChar w:fldCharType="begin"/>
            </w:r>
            <w:r w:rsidR="0045023D">
              <w:rPr>
                <w:noProof/>
                <w:webHidden/>
              </w:rPr>
              <w:instrText xml:space="preserve"> PAGEREF _Toc274788623 \h </w:instrText>
            </w:r>
            <w:r w:rsidR="008A7A65">
              <w:rPr>
                <w:noProof/>
                <w:webHidden/>
              </w:rPr>
            </w:r>
            <w:r w:rsidR="008A7A65">
              <w:rPr>
                <w:noProof/>
                <w:webHidden/>
              </w:rPr>
              <w:fldChar w:fldCharType="separate"/>
            </w:r>
            <w:r w:rsidR="0045023D">
              <w:rPr>
                <w:noProof/>
                <w:webHidden/>
              </w:rPr>
              <w:t>4</w:t>
            </w:r>
            <w:r w:rsidR="008A7A65">
              <w:rPr>
                <w:noProof/>
                <w:webHidden/>
              </w:rPr>
              <w:fldChar w:fldCharType="end"/>
            </w:r>
          </w:hyperlink>
        </w:p>
        <w:p w14:paraId="6A10B626" w14:textId="77777777" w:rsidR="0045023D" w:rsidRDefault="00C960C5">
          <w:pPr>
            <w:pStyle w:val="TDC3"/>
            <w:tabs>
              <w:tab w:val="right" w:leader="dot" w:pos="8828"/>
            </w:tabs>
            <w:rPr>
              <w:rFonts w:eastAsiaTheme="minorEastAsia"/>
              <w:noProof/>
              <w:lang w:val="es-AR" w:eastAsia="es-AR"/>
            </w:rPr>
          </w:pPr>
          <w:hyperlink w:anchor="_Toc274788624" w:history="1">
            <w:r w:rsidR="0045023D" w:rsidRPr="00C65184">
              <w:rPr>
                <w:rStyle w:val="Hipervnculo"/>
                <w:noProof/>
              </w:rPr>
              <w:t>DBMS empleado:</w:t>
            </w:r>
            <w:r w:rsidR="0045023D">
              <w:rPr>
                <w:noProof/>
                <w:webHidden/>
              </w:rPr>
              <w:tab/>
            </w:r>
            <w:r w:rsidR="008A7A65">
              <w:rPr>
                <w:noProof/>
                <w:webHidden/>
              </w:rPr>
              <w:fldChar w:fldCharType="begin"/>
            </w:r>
            <w:r w:rsidR="0045023D">
              <w:rPr>
                <w:noProof/>
                <w:webHidden/>
              </w:rPr>
              <w:instrText xml:space="preserve"> PAGEREF _Toc274788624 \h </w:instrText>
            </w:r>
            <w:r w:rsidR="008A7A65">
              <w:rPr>
                <w:noProof/>
                <w:webHidden/>
              </w:rPr>
            </w:r>
            <w:r w:rsidR="008A7A65">
              <w:rPr>
                <w:noProof/>
                <w:webHidden/>
              </w:rPr>
              <w:fldChar w:fldCharType="separate"/>
            </w:r>
            <w:r w:rsidR="0045023D">
              <w:rPr>
                <w:noProof/>
                <w:webHidden/>
              </w:rPr>
              <w:t>4</w:t>
            </w:r>
            <w:r w:rsidR="008A7A65">
              <w:rPr>
                <w:noProof/>
                <w:webHidden/>
              </w:rPr>
              <w:fldChar w:fldCharType="end"/>
            </w:r>
          </w:hyperlink>
        </w:p>
        <w:p w14:paraId="1E28CB4A" w14:textId="77777777" w:rsidR="0045023D" w:rsidRDefault="00C960C5">
          <w:pPr>
            <w:pStyle w:val="TDC3"/>
            <w:tabs>
              <w:tab w:val="right" w:leader="dot" w:pos="8828"/>
            </w:tabs>
            <w:rPr>
              <w:rFonts w:eastAsiaTheme="minorEastAsia"/>
              <w:noProof/>
              <w:lang w:val="es-AR" w:eastAsia="es-AR"/>
            </w:rPr>
          </w:pPr>
          <w:hyperlink w:anchor="_Toc274788625" w:history="1">
            <w:r w:rsidR="0045023D" w:rsidRPr="00C65184">
              <w:rPr>
                <w:rStyle w:val="Hipervnculo"/>
                <w:noProof/>
              </w:rPr>
              <w:t>Capacidad del volumen almacenado en la base de datos:</w:t>
            </w:r>
            <w:r w:rsidR="0045023D">
              <w:rPr>
                <w:noProof/>
                <w:webHidden/>
              </w:rPr>
              <w:tab/>
            </w:r>
            <w:r w:rsidR="008A7A65">
              <w:rPr>
                <w:noProof/>
                <w:webHidden/>
              </w:rPr>
              <w:fldChar w:fldCharType="begin"/>
            </w:r>
            <w:r w:rsidR="0045023D">
              <w:rPr>
                <w:noProof/>
                <w:webHidden/>
              </w:rPr>
              <w:instrText xml:space="preserve"> PAGEREF _Toc274788625 \h </w:instrText>
            </w:r>
            <w:r w:rsidR="008A7A65">
              <w:rPr>
                <w:noProof/>
                <w:webHidden/>
              </w:rPr>
            </w:r>
            <w:r w:rsidR="008A7A65">
              <w:rPr>
                <w:noProof/>
                <w:webHidden/>
              </w:rPr>
              <w:fldChar w:fldCharType="separate"/>
            </w:r>
            <w:r w:rsidR="0045023D">
              <w:rPr>
                <w:noProof/>
                <w:webHidden/>
              </w:rPr>
              <w:t>5</w:t>
            </w:r>
            <w:r w:rsidR="008A7A65">
              <w:rPr>
                <w:noProof/>
                <w:webHidden/>
              </w:rPr>
              <w:fldChar w:fldCharType="end"/>
            </w:r>
          </w:hyperlink>
        </w:p>
        <w:p w14:paraId="1E0B968C" w14:textId="77777777" w:rsidR="0045023D" w:rsidRDefault="00C960C5">
          <w:pPr>
            <w:pStyle w:val="TDC3"/>
            <w:tabs>
              <w:tab w:val="right" w:leader="dot" w:pos="8828"/>
            </w:tabs>
            <w:rPr>
              <w:rFonts w:eastAsiaTheme="minorEastAsia"/>
              <w:noProof/>
              <w:lang w:val="es-AR" w:eastAsia="es-AR"/>
            </w:rPr>
          </w:pPr>
          <w:hyperlink w:anchor="_Toc274788626" w:history="1">
            <w:r w:rsidR="0045023D" w:rsidRPr="00C65184">
              <w:rPr>
                <w:rStyle w:val="Hipervnculo"/>
                <w:noProof/>
              </w:rPr>
              <w:t>Reglas de integridad:</w:t>
            </w:r>
            <w:r w:rsidR="0045023D">
              <w:rPr>
                <w:noProof/>
                <w:webHidden/>
              </w:rPr>
              <w:tab/>
            </w:r>
            <w:r w:rsidR="008A7A65">
              <w:rPr>
                <w:noProof/>
                <w:webHidden/>
              </w:rPr>
              <w:fldChar w:fldCharType="begin"/>
            </w:r>
            <w:r w:rsidR="0045023D">
              <w:rPr>
                <w:noProof/>
                <w:webHidden/>
              </w:rPr>
              <w:instrText xml:space="preserve"> PAGEREF _Toc274788626 \h </w:instrText>
            </w:r>
            <w:r w:rsidR="008A7A65">
              <w:rPr>
                <w:noProof/>
                <w:webHidden/>
              </w:rPr>
            </w:r>
            <w:r w:rsidR="008A7A65">
              <w:rPr>
                <w:noProof/>
                <w:webHidden/>
              </w:rPr>
              <w:fldChar w:fldCharType="separate"/>
            </w:r>
            <w:r w:rsidR="0045023D">
              <w:rPr>
                <w:noProof/>
                <w:webHidden/>
              </w:rPr>
              <w:t>5</w:t>
            </w:r>
            <w:r w:rsidR="008A7A65">
              <w:rPr>
                <w:noProof/>
                <w:webHidden/>
              </w:rPr>
              <w:fldChar w:fldCharType="end"/>
            </w:r>
          </w:hyperlink>
        </w:p>
        <w:p w14:paraId="3D9B4955" w14:textId="77777777" w:rsidR="0045023D" w:rsidRDefault="00C960C5">
          <w:pPr>
            <w:pStyle w:val="TDC3"/>
            <w:tabs>
              <w:tab w:val="right" w:leader="dot" w:pos="8828"/>
            </w:tabs>
            <w:rPr>
              <w:rFonts w:eastAsiaTheme="minorEastAsia"/>
              <w:noProof/>
              <w:lang w:val="es-AR" w:eastAsia="es-AR"/>
            </w:rPr>
          </w:pPr>
          <w:hyperlink w:anchor="_Toc274788627" w:history="1">
            <w:r w:rsidR="0045023D" w:rsidRPr="00C65184">
              <w:rPr>
                <w:rStyle w:val="Hipervnculo"/>
                <w:noProof/>
              </w:rPr>
              <w:t>Reglas de seguridad en acceso a la base de datos del sistema:</w:t>
            </w:r>
            <w:r w:rsidR="0045023D">
              <w:rPr>
                <w:noProof/>
                <w:webHidden/>
              </w:rPr>
              <w:tab/>
            </w:r>
            <w:r w:rsidR="008A7A65">
              <w:rPr>
                <w:noProof/>
                <w:webHidden/>
              </w:rPr>
              <w:fldChar w:fldCharType="begin"/>
            </w:r>
            <w:r w:rsidR="0045023D">
              <w:rPr>
                <w:noProof/>
                <w:webHidden/>
              </w:rPr>
              <w:instrText xml:space="preserve"> PAGEREF _Toc274788627 \h </w:instrText>
            </w:r>
            <w:r w:rsidR="008A7A65">
              <w:rPr>
                <w:noProof/>
                <w:webHidden/>
              </w:rPr>
            </w:r>
            <w:r w:rsidR="008A7A65">
              <w:rPr>
                <w:noProof/>
                <w:webHidden/>
              </w:rPr>
              <w:fldChar w:fldCharType="separate"/>
            </w:r>
            <w:r w:rsidR="0045023D">
              <w:rPr>
                <w:noProof/>
                <w:webHidden/>
              </w:rPr>
              <w:t>5</w:t>
            </w:r>
            <w:r w:rsidR="008A7A65">
              <w:rPr>
                <w:noProof/>
                <w:webHidden/>
              </w:rPr>
              <w:fldChar w:fldCharType="end"/>
            </w:r>
          </w:hyperlink>
        </w:p>
        <w:p w14:paraId="09591EDE" w14:textId="77777777" w:rsidR="0045023D" w:rsidRDefault="00C960C5">
          <w:pPr>
            <w:pStyle w:val="TDC3"/>
            <w:tabs>
              <w:tab w:val="right" w:leader="dot" w:pos="8828"/>
            </w:tabs>
            <w:rPr>
              <w:rFonts w:eastAsiaTheme="minorEastAsia"/>
              <w:noProof/>
              <w:lang w:val="es-AR" w:eastAsia="es-AR"/>
            </w:rPr>
          </w:pPr>
          <w:hyperlink w:anchor="_Toc274788628" w:history="1">
            <w:r w:rsidR="0045023D" w:rsidRPr="00C65184">
              <w:rPr>
                <w:rStyle w:val="Hipervnculo"/>
                <w:noProof/>
              </w:rPr>
              <w:t>Capacidad de acceso a los registros de la BD:</w:t>
            </w:r>
            <w:r w:rsidR="0045023D">
              <w:rPr>
                <w:noProof/>
                <w:webHidden/>
              </w:rPr>
              <w:tab/>
            </w:r>
            <w:r w:rsidR="008A7A65">
              <w:rPr>
                <w:noProof/>
                <w:webHidden/>
              </w:rPr>
              <w:fldChar w:fldCharType="begin"/>
            </w:r>
            <w:r w:rsidR="0045023D">
              <w:rPr>
                <w:noProof/>
                <w:webHidden/>
              </w:rPr>
              <w:instrText xml:space="preserve"> PAGEREF _Toc274788628 \h </w:instrText>
            </w:r>
            <w:r w:rsidR="008A7A65">
              <w:rPr>
                <w:noProof/>
                <w:webHidden/>
              </w:rPr>
            </w:r>
            <w:r w:rsidR="008A7A65">
              <w:rPr>
                <w:noProof/>
                <w:webHidden/>
              </w:rPr>
              <w:fldChar w:fldCharType="separate"/>
            </w:r>
            <w:r w:rsidR="0045023D">
              <w:rPr>
                <w:noProof/>
                <w:webHidden/>
              </w:rPr>
              <w:t>6</w:t>
            </w:r>
            <w:r w:rsidR="008A7A65">
              <w:rPr>
                <w:noProof/>
                <w:webHidden/>
              </w:rPr>
              <w:fldChar w:fldCharType="end"/>
            </w:r>
          </w:hyperlink>
        </w:p>
        <w:p w14:paraId="3B01EE16" w14:textId="77777777" w:rsidR="0045023D" w:rsidRDefault="00C960C5">
          <w:pPr>
            <w:pStyle w:val="TDC3"/>
            <w:tabs>
              <w:tab w:val="right" w:leader="dot" w:pos="8828"/>
            </w:tabs>
            <w:rPr>
              <w:rFonts w:eastAsiaTheme="minorEastAsia"/>
              <w:noProof/>
              <w:lang w:val="es-AR" w:eastAsia="es-AR"/>
            </w:rPr>
          </w:pPr>
          <w:hyperlink w:anchor="_Toc274788629" w:history="1">
            <w:r w:rsidR="0045023D" w:rsidRPr="00C65184">
              <w:rPr>
                <w:rStyle w:val="Hipervnculo"/>
                <w:noProof/>
              </w:rPr>
              <w:t>Otros Utilitarios de Oficina</w:t>
            </w:r>
            <w:r w:rsidR="0045023D">
              <w:rPr>
                <w:noProof/>
                <w:webHidden/>
              </w:rPr>
              <w:tab/>
            </w:r>
            <w:r w:rsidR="008A7A65">
              <w:rPr>
                <w:noProof/>
                <w:webHidden/>
              </w:rPr>
              <w:fldChar w:fldCharType="begin"/>
            </w:r>
            <w:r w:rsidR="0045023D">
              <w:rPr>
                <w:noProof/>
                <w:webHidden/>
              </w:rPr>
              <w:instrText xml:space="preserve"> PAGEREF _Toc274788629 \h </w:instrText>
            </w:r>
            <w:r w:rsidR="008A7A65">
              <w:rPr>
                <w:noProof/>
                <w:webHidden/>
              </w:rPr>
            </w:r>
            <w:r w:rsidR="008A7A65">
              <w:rPr>
                <w:noProof/>
                <w:webHidden/>
              </w:rPr>
              <w:fldChar w:fldCharType="separate"/>
            </w:r>
            <w:r w:rsidR="0045023D">
              <w:rPr>
                <w:noProof/>
                <w:webHidden/>
              </w:rPr>
              <w:t>6</w:t>
            </w:r>
            <w:r w:rsidR="008A7A65">
              <w:rPr>
                <w:noProof/>
                <w:webHidden/>
              </w:rPr>
              <w:fldChar w:fldCharType="end"/>
            </w:r>
          </w:hyperlink>
        </w:p>
        <w:p w14:paraId="541787C0" w14:textId="77777777" w:rsidR="0045023D" w:rsidRDefault="00C960C5">
          <w:pPr>
            <w:pStyle w:val="TDC3"/>
            <w:tabs>
              <w:tab w:val="right" w:leader="dot" w:pos="8828"/>
            </w:tabs>
            <w:rPr>
              <w:rFonts w:eastAsiaTheme="minorEastAsia"/>
              <w:noProof/>
              <w:lang w:val="es-AR" w:eastAsia="es-AR"/>
            </w:rPr>
          </w:pPr>
          <w:hyperlink w:anchor="_Toc274788630" w:history="1">
            <w:r w:rsidR="0045023D" w:rsidRPr="00C65184">
              <w:rPr>
                <w:rStyle w:val="Hipervnculo"/>
                <w:noProof/>
              </w:rPr>
              <w:t>Diagrama de Red</w:t>
            </w:r>
            <w:r w:rsidR="0045023D">
              <w:rPr>
                <w:noProof/>
                <w:webHidden/>
              </w:rPr>
              <w:tab/>
            </w:r>
            <w:r w:rsidR="008A7A65">
              <w:rPr>
                <w:noProof/>
                <w:webHidden/>
              </w:rPr>
              <w:fldChar w:fldCharType="begin"/>
            </w:r>
            <w:r w:rsidR="0045023D">
              <w:rPr>
                <w:noProof/>
                <w:webHidden/>
              </w:rPr>
              <w:instrText xml:space="preserve"> PAGEREF _Toc274788630 \h </w:instrText>
            </w:r>
            <w:r w:rsidR="008A7A65">
              <w:rPr>
                <w:noProof/>
                <w:webHidden/>
              </w:rPr>
            </w:r>
            <w:r w:rsidR="008A7A65">
              <w:rPr>
                <w:noProof/>
                <w:webHidden/>
              </w:rPr>
              <w:fldChar w:fldCharType="separate"/>
            </w:r>
            <w:r w:rsidR="0045023D">
              <w:rPr>
                <w:noProof/>
                <w:webHidden/>
              </w:rPr>
              <w:t>6</w:t>
            </w:r>
            <w:r w:rsidR="008A7A65">
              <w:rPr>
                <w:noProof/>
                <w:webHidden/>
              </w:rPr>
              <w:fldChar w:fldCharType="end"/>
            </w:r>
          </w:hyperlink>
        </w:p>
        <w:p w14:paraId="25BFAEB6" w14:textId="77777777" w:rsidR="0045023D" w:rsidRDefault="00C960C5">
          <w:pPr>
            <w:pStyle w:val="TDC1"/>
            <w:tabs>
              <w:tab w:val="right" w:leader="dot" w:pos="8828"/>
            </w:tabs>
            <w:rPr>
              <w:rFonts w:eastAsiaTheme="minorEastAsia"/>
              <w:noProof/>
              <w:lang w:val="es-AR" w:eastAsia="es-AR"/>
            </w:rPr>
          </w:pPr>
          <w:hyperlink w:anchor="_Toc274788631" w:history="1">
            <w:r w:rsidR="0045023D" w:rsidRPr="00C65184">
              <w:rPr>
                <w:rStyle w:val="Hipervnculo"/>
                <w:noProof/>
                <w:lang w:val="es-AR"/>
              </w:rPr>
              <w:t>Diagrama de Despliegue</w:t>
            </w:r>
            <w:r w:rsidR="0045023D">
              <w:rPr>
                <w:noProof/>
                <w:webHidden/>
              </w:rPr>
              <w:tab/>
            </w:r>
            <w:r w:rsidR="008A7A65">
              <w:rPr>
                <w:noProof/>
                <w:webHidden/>
              </w:rPr>
              <w:fldChar w:fldCharType="begin"/>
            </w:r>
            <w:r w:rsidR="0045023D">
              <w:rPr>
                <w:noProof/>
                <w:webHidden/>
              </w:rPr>
              <w:instrText xml:space="preserve"> PAGEREF _Toc274788631 \h </w:instrText>
            </w:r>
            <w:r w:rsidR="008A7A65">
              <w:rPr>
                <w:noProof/>
                <w:webHidden/>
              </w:rPr>
            </w:r>
            <w:r w:rsidR="008A7A65">
              <w:rPr>
                <w:noProof/>
                <w:webHidden/>
              </w:rPr>
              <w:fldChar w:fldCharType="separate"/>
            </w:r>
            <w:r w:rsidR="0045023D">
              <w:rPr>
                <w:noProof/>
                <w:webHidden/>
              </w:rPr>
              <w:t>7</w:t>
            </w:r>
            <w:r w:rsidR="008A7A65">
              <w:rPr>
                <w:noProof/>
                <w:webHidden/>
              </w:rPr>
              <w:fldChar w:fldCharType="end"/>
            </w:r>
          </w:hyperlink>
        </w:p>
        <w:p w14:paraId="459E4D6A" w14:textId="77777777" w:rsidR="0045023D" w:rsidRDefault="00C960C5">
          <w:pPr>
            <w:pStyle w:val="TDC1"/>
            <w:tabs>
              <w:tab w:val="right" w:leader="dot" w:pos="8828"/>
            </w:tabs>
            <w:rPr>
              <w:rFonts w:eastAsiaTheme="minorEastAsia"/>
              <w:noProof/>
              <w:lang w:val="es-AR" w:eastAsia="es-AR"/>
            </w:rPr>
          </w:pPr>
          <w:hyperlink w:anchor="_Toc274788632" w:history="1">
            <w:r w:rsidR="0045023D" w:rsidRPr="00C65184">
              <w:rPr>
                <w:rStyle w:val="Hipervnculo"/>
                <w:noProof/>
                <w:lang w:val="es-AR"/>
              </w:rPr>
              <w:t>Layout Oficina</w:t>
            </w:r>
            <w:r w:rsidR="0045023D">
              <w:rPr>
                <w:noProof/>
                <w:webHidden/>
              </w:rPr>
              <w:tab/>
            </w:r>
            <w:r w:rsidR="008A7A65">
              <w:rPr>
                <w:noProof/>
                <w:webHidden/>
              </w:rPr>
              <w:fldChar w:fldCharType="begin"/>
            </w:r>
            <w:r w:rsidR="0045023D">
              <w:rPr>
                <w:noProof/>
                <w:webHidden/>
              </w:rPr>
              <w:instrText xml:space="preserve"> PAGEREF _Toc274788632 \h </w:instrText>
            </w:r>
            <w:r w:rsidR="008A7A65">
              <w:rPr>
                <w:noProof/>
                <w:webHidden/>
              </w:rPr>
            </w:r>
            <w:r w:rsidR="008A7A65">
              <w:rPr>
                <w:noProof/>
                <w:webHidden/>
              </w:rPr>
              <w:fldChar w:fldCharType="separate"/>
            </w:r>
            <w:r w:rsidR="0045023D">
              <w:rPr>
                <w:noProof/>
                <w:webHidden/>
              </w:rPr>
              <w:t>8</w:t>
            </w:r>
            <w:r w:rsidR="008A7A65">
              <w:rPr>
                <w:noProof/>
                <w:webHidden/>
              </w:rPr>
              <w:fldChar w:fldCharType="end"/>
            </w:r>
          </w:hyperlink>
        </w:p>
        <w:p w14:paraId="650CB86B" w14:textId="77777777" w:rsidR="0045023D" w:rsidRDefault="00C960C5">
          <w:pPr>
            <w:pStyle w:val="TDC1"/>
            <w:tabs>
              <w:tab w:val="right" w:leader="dot" w:pos="8828"/>
            </w:tabs>
            <w:rPr>
              <w:rFonts w:eastAsiaTheme="minorEastAsia"/>
              <w:noProof/>
              <w:lang w:val="es-AR" w:eastAsia="es-AR"/>
            </w:rPr>
          </w:pPr>
          <w:hyperlink w:anchor="_Toc274788633" w:history="1">
            <w:r w:rsidR="0045023D" w:rsidRPr="00C65184">
              <w:rPr>
                <w:rStyle w:val="Hipervnculo"/>
                <w:noProof/>
                <w:lang w:val="es-AR"/>
              </w:rPr>
              <w:t>Diagrama de Estados</w:t>
            </w:r>
            <w:r w:rsidR="0045023D">
              <w:rPr>
                <w:noProof/>
                <w:webHidden/>
              </w:rPr>
              <w:tab/>
            </w:r>
            <w:r w:rsidR="008A7A65">
              <w:rPr>
                <w:noProof/>
                <w:webHidden/>
              </w:rPr>
              <w:fldChar w:fldCharType="begin"/>
            </w:r>
            <w:r w:rsidR="0045023D">
              <w:rPr>
                <w:noProof/>
                <w:webHidden/>
              </w:rPr>
              <w:instrText xml:space="preserve"> PAGEREF _Toc274788633 \h </w:instrText>
            </w:r>
            <w:r w:rsidR="008A7A65">
              <w:rPr>
                <w:noProof/>
                <w:webHidden/>
              </w:rPr>
            </w:r>
            <w:r w:rsidR="008A7A65">
              <w:rPr>
                <w:noProof/>
                <w:webHidden/>
              </w:rPr>
              <w:fldChar w:fldCharType="separate"/>
            </w:r>
            <w:r w:rsidR="0045023D">
              <w:rPr>
                <w:noProof/>
                <w:webHidden/>
              </w:rPr>
              <w:t>8</w:t>
            </w:r>
            <w:r w:rsidR="008A7A65">
              <w:rPr>
                <w:noProof/>
                <w:webHidden/>
              </w:rPr>
              <w:fldChar w:fldCharType="end"/>
            </w:r>
          </w:hyperlink>
        </w:p>
        <w:p w14:paraId="340BC3B4" w14:textId="77777777" w:rsidR="0045023D" w:rsidRDefault="00C960C5">
          <w:pPr>
            <w:pStyle w:val="TDC1"/>
            <w:tabs>
              <w:tab w:val="right" w:leader="dot" w:pos="8828"/>
            </w:tabs>
            <w:rPr>
              <w:rFonts w:eastAsiaTheme="minorEastAsia"/>
              <w:noProof/>
              <w:lang w:val="es-AR" w:eastAsia="es-AR"/>
            </w:rPr>
          </w:pPr>
          <w:hyperlink w:anchor="_Toc274788634" w:history="1">
            <w:r w:rsidR="0045023D" w:rsidRPr="00C65184">
              <w:rPr>
                <w:rStyle w:val="Hipervnculo"/>
                <w:noProof/>
                <w:lang w:val="es-AR"/>
              </w:rPr>
              <w:t>Mapeo de Base de Datos</w:t>
            </w:r>
            <w:r w:rsidR="0045023D">
              <w:rPr>
                <w:noProof/>
                <w:webHidden/>
              </w:rPr>
              <w:tab/>
            </w:r>
            <w:r w:rsidR="008A7A65">
              <w:rPr>
                <w:noProof/>
                <w:webHidden/>
              </w:rPr>
              <w:fldChar w:fldCharType="begin"/>
            </w:r>
            <w:r w:rsidR="0045023D">
              <w:rPr>
                <w:noProof/>
                <w:webHidden/>
              </w:rPr>
              <w:instrText xml:space="preserve"> PAGEREF _Toc274788634 \h </w:instrText>
            </w:r>
            <w:r w:rsidR="008A7A65">
              <w:rPr>
                <w:noProof/>
                <w:webHidden/>
              </w:rPr>
            </w:r>
            <w:r w:rsidR="008A7A65">
              <w:rPr>
                <w:noProof/>
                <w:webHidden/>
              </w:rPr>
              <w:fldChar w:fldCharType="separate"/>
            </w:r>
            <w:r w:rsidR="0045023D">
              <w:rPr>
                <w:noProof/>
                <w:webHidden/>
              </w:rPr>
              <w:t>8</w:t>
            </w:r>
            <w:r w:rsidR="008A7A65">
              <w:rPr>
                <w:noProof/>
                <w:webHidden/>
              </w:rPr>
              <w:fldChar w:fldCharType="end"/>
            </w:r>
          </w:hyperlink>
        </w:p>
        <w:p w14:paraId="425F9A45" w14:textId="77777777" w:rsidR="0045023D" w:rsidRDefault="00C960C5">
          <w:pPr>
            <w:pStyle w:val="TDC1"/>
            <w:tabs>
              <w:tab w:val="right" w:leader="dot" w:pos="8828"/>
            </w:tabs>
            <w:rPr>
              <w:rFonts w:eastAsiaTheme="minorEastAsia"/>
              <w:noProof/>
              <w:lang w:val="es-AR" w:eastAsia="es-AR"/>
            </w:rPr>
          </w:pPr>
          <w:hyperlink w:anchor="_Toc274788635" w:history="1">
            <w:r w:rsidR="0045023D" w:rsidRPr="00C65184">
              <w:rPr>
                <w:rStyle w:val="Hipervnculo"/>
                <w:noProof/>
                <w:lang w:val="es-AR"/>
              </w:rPr>
              <w:t>Diagrama de Clases de Diseño</w:t>
            </w:r>
            <w:r w:rsidR="0045023D">
              <w:rPr>
                <w:noProof/>
                <w:webHidden/>
              </w:rPr>
              <w:tab/>
            </w:r>
            <w:r w:rsidR="008A7A65">
              <w:rPr>
                <w:noProof/>
                <w:webHidden/>
              </w:rPr>
              <w:fldChar w:fldCharType="begin"/>
            </w:r>
            <w:r w:rsidR="0045023D">
              <w:rPr>
                <w:noProof/>
                <w:webHidden/>
              </w:rPr>
              <w:instrText xml:space="preserve"> PAGEREF _Toc274788635 \h </w:instrText>
            </w:r>
            <w:r w:rsidR="008A7A65">
              <w:rPr>
                <w:noProof/>
                <w:webHidden/>
              </w:rPr>
            </w:r>
            <w:r w:rsidR="008A7A65">
              <w:rPr>
                <w:noProof/>
                <w:webHidden/>
              </w:rPr>
              <w:fldChar w:fldCharType="separate"/>
            </w:r>
            <w:r w:rsidR="0045023D">
              <w:rPr>
                <w:noProof/>
                <w:webHidden/>
              </w:rPr>
              <w:t>8</w:t>
            </w:r>
            <w:r w:rsidR="008A7A65">
              <w:rPr>
                <w:noProof/>
                <w:webHidden/>
              </w:rPr>
              <w:fldChar w:fldCharType="end"/>
            </w:r>
          </w:hyperlink>
        </w:p>
        <w:p w14:paraId="68AE26A6" w14:textId="77777777" w:rsidR="00A97225" w:rsidRDefault="008A7A65">
          <w:r>
            <w:fldChar w:fldCharType="end"/>
          </w:r>
        </w:p>
      </w:sdtContent>
    </w:sdt>
    <w:p w14:paraId="7C0DA97C" w14:textId="77777777" w:rsidR="0014215F" w:rsidRDefault="0014215F">
      <w:pPr>
        <w:rPr>
          <w:rFonts w:asciiTheme="majorHAnsi" w:eastAsiaTheme="majorEastAsia" w:hAnsiTheme="majorHAnsi" w:cstheme="majorBidi"/>
          <w:b/>
          <w:bCs/>
          <w:color w:val="376092" w:themeColor="accent1" w:themeShade="BF"/>
          <w:sz w:val="28"/>
          <w:szCs w:val="28"/>
        </w:rPr>
      </w:pPr>
      <w:r>
        <w:br w:type="page"/>
      </w:r>
    </w:p>
    <w:p w14:paraId="332BEB90" w14:textId="77777777" w:rsidR="00504849" w:rsidRDefault="00504849" w:rsidP="00504849">
      <w:pPr>
        <w:pStyle w:val="Ttulo1"/>
      </w:pPr>
      <w:bookmarkStart w:id="0" w:name="_Toc264020315"/>
      <w:bookmarkStart w:id="1" w:name="_Toc264335530"/>
      <w:bookmarkStart w:id="2" w:name="_Toc274788618"/>
      <w:r>
        <w:lastRenderedPageBreak/>
        <w:t>Introducción</w:t>
      </w:r>
      <w:bookmarkEnd w:id="0"/>
      <w:bookmarkEnd w:id="1"/>
      <w:bookmarkEnd w:id="2"/>
    </w:p>
    <w:p w14:paraId="36F8D458" w14:textId="77777777"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14:paraId="02F7166E" w14:textId="77777777" w:rsidR="00A744E0" w:rsidRDefault="00A744E0" w:rsidP="00A744E0">
      <w:pPr>
        <w:jc w:val="both"/>
        <w:rPr>
          <w:rFonts w:ascii="Calibri" w:hAnsi="Calibri"/>
        </w:rPr>
      </w:pPr>
      <w:r>
        <w:rPr>
          <w:rFonts w:ascii="Calibri" w:hAnsi="Calibri"/>
        </w:rPr>
        <w:t xml:space="preserve">Para obtener dicho objetivo, se definieron el diagrama de despliegue, en el cual se identifican los nodos, las cuales corresponden a unidades físicas con capacidad de procesamiento. Se determinaron las especificaciones de software y hardware necesarias y se </w:t>
      </w:r>
      <w:r w:rsidR="006A7885">
        <w:rPr>
          <w:rFonts w:ascii="Calibri" w:hAnsi="Calibri"/>
        </w:rPr>
        <w:t>construyó</w:t>
      </w:r>
      <w:r>
        <w:rPr>
          <w:rFonts w:ascii="Calibri" w:hAnsi="Calibri"/>
        </w:rPr>
        <w:t xml:space="preserve"> un lay-</w:t>
      </w:r>
      <w:proofErr w:type="spellStart"/>
      <w:r>
        <w:rPr>
          <w:rFonts w:ascii="Calibri" w:hAnsi="Calibri"/>
        </w:rPr>
        <w:t>out</w:t>
      </w:r>
      <w:proofErr w:type="spellEnd"/>
      <w:r>
        <w:rPr>
          <w:rFonts w:ascii="Calibri" w:hAnsi="Calibri"/>
        </w:rPr>
        <w:t xml:space="preserve"> del equipamiento para modelar los diferentes dispositivos con los que cuenta la empresa y el equipamiento que representan dichos nodos.</w:t>
      </w:r>
    </w:p>
    <w:p w14:paraId="5C2420FF" w14:textId="77777777"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14:paraId="7112C8D4" w14:textId="77777777"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14:paraId="78AF56F6" w14:textId="77777777" w:rsidR="002F3D78" w:rsidRDefault="002F3D78">
      <w:pPr>
        <w:rPr>
          <w:lang w:val="es-AR"/>
        </w:rPr>
      </w:pPr>
      <w:r>
        <w:rPr>
          <w:lang w:val="es-AR"/>
        </w:rPr>
        <w:br w:type="page"/>
      </w:r>
    </w:p>
    <w:p w14:paraId="79A8156C" w14:textId="77777777" w:rsidR="00A744E0" w:rsidRDefault="00A744E0" w:rsidP="00D3385F">
      <w:pPr>
        <w:pStyle w:val="Ttulo1"/>
        <w:rPr>
          <w:lang w:val="es-AR"/>
        </w:rPr>
      </w:pPr>
      <w:bookmarkStart w:id="3" w:name="_Toc270351160"/>
      <w:bookmarkStart w:id="4" w:name="_Toc274788619"/>
      <w:r>
        <w:rPr>
          <w:lang w:val="es-AR"/>
        </w:rPr>
        <w:lastRenderedPageBreak/>
        <w:t>Ambiente de Implementación</w:t>
      </w:r>
      <w:bookmarkEnd w:id="3"/>
      <w:bookmarkEnd w:id="4"/>
    </w:p>
    <w:p w14:paraId="404ACC64" w14:textId="77777777" w:rsidR="00A744E0" w:rsidRDefault="00A744E0" w:rsidP="00A744E0">
      <w:pPr>
        <w:pStyle w:val="Ttulo2"/>
        <w:rPr>
          <w:lang w:val="es-AR"/>
        </w:rPr>
      </w:pPr>
      <w:bookmarkStart w:id="5" w:name="_Toc274788620"/>
      <w:r>
        <w:rPr>
          <w:lang w:val="es-AR"/>
        </w:rPr>
        <w:t>Especificaciones de Hardware:</w:t>
      </w:r>
      <w:bookmarkEnd w:id="5"/>
    </w:p>
    <w:p w14:paraId="108FF16C" w14:textId="77777777" w:rsidR="00A744E0" w:rsidRDefault="00A744E0" w:rsidP="00A744E0">
      <w:pPr>
        <w:jc w:val="both"/>
        <w:rPr>
          <w:rFonts w:cstheme="minorHAnsi"/>
          <w:b/>
          <w:u w:val="single"/>
          <w:lang w:val="es-AR"/>
        </w:rPr>
      </w:pPr>
      <w:r w:rsidRPr="002C7B01">
        <w:rPr>
          <w:rFonts w:cstheme="minorHAnsi"/>
          <w:b/>
          <w:u w:val="single"/>
          <w:lang w:val="es-AR"/>
        </w:rPr>
        <w:t>Terminales de trabajo:</w:t>
      </w:r>
      <w:r>
        <w:rPr>
          <w:rFonts w:cstheme="minorHAnsi"/>
          <w:lang w:val="es-AR"/>
        </w:rPr>
        <w:t xml:space="preserve"> La terminal  empleada en el sistema será</w:t>
      </w:r>
      <w:r w:rsidRPr="002C7B01">
        <w:rPr>
          <w:rFonts w:cstheme="minorHAnsi"/>
          <w:lang w:val="es-AR"/>
        </w:rPr>
        <w:t xml:space="preserve"> únicamente del tipo PC (computadoras de escrito</w:t>
      </w:r>
      <w:r>
        <w:rPr>
          <w:rFonts w:cstheme="minorHAnsi"/>
          <w:lang w:val="es-AR"/>
        </w:rPr>
        <w:t xml:space="preserve">rio). El hardware empleado por la </w:t>
      </w:r>
      <w:r w:rsidRPr="002C7B01">
        <w:rPr>
          <w:rFonts w:cstheme="minorHAnsi"/>
          <w:lang w:val="es-AR"/>
        </w:rPr>
        <w:t>Terminal se detalla a continuación:</w:t>
      </w:r>
    </w:p>
    <w:p w14:paraId="7D2D6E95" w14:textId="77777777" w:rsidR="00A744E0" w:rsidRPr="002C7B01" w:rsidRDefault="006A7885" w:rsidP="006A7885">
      <w:pPr>
        <w:rPr>
          <w:rFonts w:cstheme="minorHAnsi"/>
          <w:b/>
          <w:u w:val="single"/>
          <w:lang w:val="es-AR"/>
        </w:rPr>
      </w:pPr>
      <w:r w:rsidRPr="006A7885">
        <w:rPr>
          <w:rFonts w:cstheme="minorHAnsi"/>
          <w:b/>
          <w:color w:val="000000"/>
          <w:u w:val="single"/>
        </w:rPr>
        <w:t>Cantidades</w:t>
      </w:r>
      <w:r>
        <w:rPr>
          <w:rFonts w:cstheme="minorHAnsi"/>
          <w:color w:val="000000"/>
        </w:rPr>
        <w:t>: 1.</w:t>
      </w:r>
      <w:r w:rsidR="00A744E0" w:rsidRPr="002C7B01">
        <w:rPr>
          <w:rFonts w:cstheme="minorHAnsi"/>
          <w:color w:val="000000"/>
        </w:rPr>
        <w:br/>
        <w:t xml:space="preserve">Terminal </w:t>
      </w:r>
      <w:proofErr w:type="spellStart"/>
      <w:r w:rsidR="00A744E0" w:rsidRPr="002C7B01">
        <w:rPr>
          <w:rFonts w:cstheme="minorHAnsi"/>
          <w:color w:val="000000"/>
        </w:rPr>
        <w:t>PC_Servidor</w:t>
      </w:r>
      <w:proofErr w:type="spellEnd"/>
      <w:r w:rsidR="00A744E0" w:rsidRPr="002C7B01">
        <w:rPr>
          <w:rFonts w:cstheme="minorHAnsi"/>
          <w:color w:val="000000"/>
        </w:rPr>
        <w:t>:</w:t>
      </w:r>
    </w:p>
    <w:p w14:paraId="52F84CBA" w14:textId="77777777" w:rsidR="00A744E0" w:rsidRPr="002C7B01" w:rsidRDefault="00A744E0" w:rsidP="00A744E0">
      <w:pPr>
        <w:numPr>
          <w:ilvl w:val="0"/>
          <w:numId w:val="9"/>
        </w:numPr>
        <w:spacing w:line="240" w:lineRule="auto"/>
        <w:jc w:val="both"/>
        <w:rPr>
          <w:rFonts w:cstheme="minorHAnsi"/>
          <w:color w:val="000000"/>
        </w:rPr>
      </w:pPr>
      <w:r>
        <w:rPr>
          <w:rFonts w:cstheme="minorHAnsi"/>
          <w:color w:val="000000"/>
        </w:rPr>
        <w:t xml:space="preserve">Procesador Intel </w:t>
      </w:r>
      <w:proofErr w:type="spellStart"/>
      <w:r>
        <w:rPr>
          <w:rFonts w:cstheme="minorHAnsi"/>
          <w:color w:val="000000"/>
        </w:rPr>
        <w:t>Celron</w:t>
      </w:r>
      <w:proofErr w:type="spellEnd"/>
      <w:r>
        <w:rPr>
          <w:rFonts w:cstheme="minorHAnsi"/>
          <w:color w:val="000000"/>
        </w:rPr>
        <w:t xml:space="preserve"> 450 (2,2 GHZ, 512K, L2, 800MHz)</w:t>
      </w:r>
      <w:r w:rsidRPr="002C7B01">
        <w:rPr>
          <w:rFonts w:cstheme="minorHAnsi"/>
          <w:color w:val="000000"/>
        </w:rPr>
        <w:t>.</w:t>
      </w:r>
    </w:p>
    <w:p w14:paraId="1AA46C7D" w14:textId="77777777" w:rsidR="00A744E0" w:rsidRPr="002C7B01" w:rsidRDefault="00A744E0" w:rsidP="00A744E0">
      <w:pPr>
        <w:numPr>
          <w:ilvl w:val="0"/>
          <w:numId w:val="9"/>
        </w:numPr>
        <w:spacing w:line="240" w:lineRule="auto"/>
        <w:jc w:val="both"/>
        <w:rPr>
          <w:rFonts w:cstheme="minorHAnsi"/>
          <w:lang w:val="es-ES_tradnl"/>
        </w:rPr>
      </w:pPr>
      <w:proofErr w:type="spellStart"/>
      <w:r w:rsidRPr="002C7B01">
        <w:rPr>
          <w:rFonts w:cstheme="minorHAnsi"/>
          <w:color w:val="000000"/>
          <w:shd w:val="clear" w:color="auto" w:fill="FFFFFF"/>
          <w:lang w:val="es-ES_tradnl"/>
        </w:rPr>
        <w:t>Motherboard</w:t>
      </w:r>
      <w:proofErr w:type="spellEnd"/>
      <w:r w:rsidRPr="002C7B01">
        <w:rPr>
          <w:rFonts w:cstheme="minorHAnsi"/>
          <w:color w:val="000000"/>
          <w:shd w:val="clear" w:color="auto" w:fill="FFFFFF"/>
          <w:lang w:val="es-ES_tradnl"/>
        </w:rPr>
        <w:t> MSI MS-6378.</w:t>
      </w:r>
    </w:p>
    <w:p w14:paraId="30E2C6FC" w14:textId="77777777" w:rsidR="00A744E0" w:rsidRPr="002C7B01" w:rsidRDefault="00A744E0" w:rsidP="00A744E0">
      <w:pPr>
        <w:numPr>
          <w:ilvl w:val="0"/>
          <w:numId w:val="9"/>
        </w:numPr>
        <w:spacing w:line="240" w:lineRule="auto"/>
        <w:jc w:val="both"/>
        <w:rPr>
          <w:rFonts w:cstheme="minorHAnsi"/>
          <w:lang w:val="es-ES_tradnl"/>
        </w:rPr>
      </w:pPr>
      <w:r>
        <w:rPr>
          <w:rFonts w:cstheme="minorHAnsi"/>
          <w:lang w:val="es-ES_tradnl"/>
        </w:rPr>
        <w:t xml:space="preserve">Memoria 2Gb </w:t>
      </w:r>
      <w:r w:rsidRPr="002C7B01">
        <w:rPr>
          <w:rFonts w:cstheme="minorHAnsi"/>
          <w:lang w:val="es-ES_tradnl"/>
        </w:rPr>
        <w:t>de RAM.</w:t>
      </w:r>
    </w:p>
    <w:p w14:paraId="06F887A5" w14:textId="77777777"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Grabadora de DVD </w:t>
      </w:r>
      <w:proofErr w:type="spellStart"/>
      <w:r w:rsidRPr="002C7B01">
        <w:rPr>
          <w:rFonts w:cstheme="minorHAnsi"/>
          <w:color w:val="000000"/>
        </w:rPr>
        <w:t>Pioneer</w:t>
      </w:r>
      <w:proofErr w:type="spellEnd"/>
      <w:r w:rsidRPr="002C7B01">
        <w:rPr>
          <w:rFonts w:cstheme="minorHAnsi"/>
          <w:color w:val="000000"/>
        </w:rPr>
        <w:t xml:space="preserve"> 16x.</w:t>
      </w:r>
    </w:p>
    <w:p w14:paraId="07786D1B" w14:textId="77777777"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Disco </w:t>
      </w:r>
      <w:r>
        <w:rPr>
          <w:rFonts w:cstheme="minorHAnsi"/>
          <w:color w:val="000000"/>
        </w:rPr>
        <w:t>160</w:t>
      </w:r>
      <w:r w:rsidRPr="002C7B01">
        <w:rPr>
          <w:rFonts w:cstheme="minorHAnsi"/>
          <w:color w:val="000000"/>
        </w:rPr>
        <w:t xml:space="preserve"> GB Samsung.</w:t>
      </w:r>
    </w:p>
    <w:p w14:paraId="31FE6613" w14:textId="77777777" w:rsidR="00A744E0" w:rsidRPr="002C7B01" w:rsidRDefault="00A744E0" w:rsidP="00A744E0">
      <w:pPr>
        <w:numPr>
          <w:ilvl w:val="0"/>
          <w:numId w:val="10"/>
        </w:numPr>
        <w:spacing w:line="240" w:lineRule="auto"/>
        <w:jc w:val="both"/>
        <w:rPr>
          <w:rFonts w:cstheme="minorHAnsi"/>
        </w:rPr>
      </w:pPr>
      <w:r w:rsidRPr="002C7B01">
        <w:rPr>
          <w:rFonts w:cstheme="minorHAnsi"/>
        </w:rPr>
        <w:t>Monitor de 17“LCD Samsung.</w:t>
      </w:r>
    </w:p>
    <w:p w14:paraId="079EA266" w14:textId="77777777" w:rsidR="00A744E0" w:rsidRPr="002C7B01" w:rsidRDefault="00A744E0" w:rsidP="00A744E0">
      <w:pPr>
        <w:numPr>
          <w:ilvl w:val="0"/>
          <w:numId w:val="10"/>
        </w:numPr>
        <w:spacing w:line="240" w:lineRule="auto"/>
        <w:jc w:val="both"/>
        <w:rPr>
          <w:rFonts w:cstheme="minorHAnsi"/>
        </w:rPr>
      </w:pPr>
      <w:r w:rsidRPr="002C7B01">
        <w:rPr>
          <w:rFonts w:cstheme="minorHAnsi"/>
        </w:rPr>
        <w:t>Teclado.</w:t>
      </w:r>
    </w:p>
    <w:p w14:paraId="6BC8DF12" w14:textId="77777777" w:rsidR="00A744E0" w:rsidRPr="002C7B01" w:rsidRDefault="00A744E0" w:rsidP="00A744E0">
      <w:pPr>
        <w:numPr>
          <w:ilvl w:val="0"/>
          <w:numId w:val="10"/>
        </w:numPr>
        <w:spacing w:line="240" w:lineRule="auto"/>
        <w:jc w:val="both"/>
        <w:rPr>
          <w:rFonts w:cstheme="minorHAnsi"/>
        </w:rPr>
      </w:pPr>
      <w:r w:rsidRPr="002C7B01">
        <w:rPr>
          <w:rFonts w:cstheme="minorHAnsi"/>
        </w:rPr>
        <w:t>Mouse.</w:t>
      </w:r>
    </w:p>
    <w:p w14:paraId="1422A257" w14:textId="77777777" w:rsidR="00A744E0" w:rsidRPr="002C7B01" w:rsidRDefault="00A744E0" w:rsidP="00A744E0">
      <w:pPr>
        <w:numPr>
          <w:ilvl w:val="0"/>
          <w:numId w:val="10"/>
        </w:numPr>
        <w:spacing w:after="0" w:line="240" w:lineRule="auto"/>
        <w:jc w:val="both"/>
        <w:rPr>
          <w:rFonts w:cstheme="minorHAnsi"/>
        </w:rPr>
      </w:pPr>
      <w:r w:rsidRPr="002C7B01">
        <w:rPr>
          <w:rFonts w:cstheme="minorHAnsi"/>
        </w:rPr>
        <w:t>Puertos USB (los cuales deberán ser 4), para la conexión de dispositivos de almacenamiento externo como pen drivers.</w:t>
      </w:r>
    </w:p>
    <w:p w14:paraId="0FBA8D32" w14:textId="77777777" w:rsidR="00A744E0" w:rsidRPr="002C7B01" w:rsidRDefault="00A744E0" w:rsidP="00A744E0">
      <w:pPr>
        <w:numPr>
          <w:ilvl w:val="0"/>
          <w:numId w:val="10"/>
        </w:numPr>
        <w:spacing w:after="0" w:line="240" w:lineRule="auto"/>
        <w:jc w:val="both"/>
        <w:rPr>
          <w:rFonts w:cstheme="minorHAnsi"/>
        </w:rPr>
      </w:pPr>
      <w:r w:rsidRPr="002C7B01">
        <w:rPr>
          <w:rFonts w:cstheme="minorHAnsi"/>
        </w:rPr>
        <w:t xml:space="preserve">Placa  de red </w:t>
      </w:r>
      <w:proofErr w:type="spellStart"/>
      <w:r w:rsidRPr="002C7B01">
        <w:rPr>
          <w:rFonts w:cstheme="minorHAnsi"/>
        </w:rPr>
        <w:t>Realtek</w:t>
      </w:r>
      <w:proofErr w:type="spellEnd"/>
      <w:r w:rsidRPr="002C7B01">
        <w:rPr>
          <w:rFonts w:cstheme="minorHAnsi"/>
        </w:rPr>
        <w:t xml:space="preserve"> 8139d PCI con una velocidad de transferencia de 10/100 Mbps Se utiliza para la conexión del Terminal  a la red.</w:t>
      </w:r>
    </w:p>
    <w:p w14:paraId="02C76360" w14:textId="77777777" w:rsidR="00A744E0" w:rsidRPr="00D3385F" w:rsidRDefault="00A744E0" w:rsidP="00A744E0">
      <w:pPr>
        <w:numPr>
          <w:ilvl w:val="0"/>
          <w:numId w:val="10"/>
        </w:numPr>
        <w:spacing w:line="240" w:lineRule="auto"/>
        <w:jc w:val="both"/>
        <w:rPr>
          <w:rFonts w:cstheme="minorHAnsi"/>
          <w:color w:val="000000"/>
        </w:rPr>
      </w:pPr>
      <w:r w:rsidRPr="002C7B01">
        <w:rPr>
          <w:rFonts w:cstheme="minorHAnsi"/>
          <w:color w:val="000000"/>
        </w:rPr>
        <w:t>Placa de video TNT 64 MB.</w:t>
      </w:r>
    </w:p>
    <w:p w14:paraId="363C13CC" w14:textId="77777777" w:rsidR="00A744E0" w:rsidRPr="002C7B01" w:rsidRDefault="00A744E0" w:rsidP="00A744E0">
      <w:pPr>
        <w:jc w:val="both"/>
      </w:pPr>
      <w:proofErr w:type="spellStart"/>
      <w:r w:rsidRPr="002C7B01">
        <w:t>PC_Servidor</w:t>
      </w:r>
      <w:proofErr w:type="spellEnd"/>
      <w:r w:rsidRPr="002C7B01">
        <w:t xml:space="preserve">: El servidor empleado, es un servidor con un disco de </w:t>
      </w:r>
      <w:r>
        <w:t>160G</w:t>
      </w:r>
      <w:r w:rsidRPr="002C7B01">
        <w:t>b dividido en 2 particiones para distribuir el almacenamiento. Una de las particiones es destinada  al servidor de BD utilizando 2/3 de tamaño total del disco, mientras que el espacio restante es empleado  como Proxy para páginas Web, servicios E-Mail, servicios de FTP, sistema operativo y aplicativos de oficina y los datos que deseen compartirse en toda la organización. El se</w:t>
      </w:r>
      <w:r>
        <w:t>rvidor utiliza una placa de red</w:t>
      </w:r>
      <w:r w:rsidRPr="002C7B01">
        <w:t xml:space="preserve"> para la comunicación con el </w:t>
      </w:r>
      <w:proofErr w:type="spellStart"/>
      <w:r w:rsidRPr="002C7B01">
        <w:t>Router</w:t>
      </w:r>
      <w:proofErr w:type="spellEnd"/>
      <w:r w:rsidRPr="002C7B01">
        <w:t xml:space="preserve">  para la conexión a Internet.</w:t>
      </w:r>
    </w:p>
    <w:p w14:paraId="39D03C40" w14:textId="77777777" w:rsidR="00A744E0" w:rsidRPr="0026778B" w:rsidRDefault="00A744E0" w:rsidP="00A744E0">
      <w:pPr>
        <w:jc w:val="both"/>
      </w:pPr>
      <w:r w:rsidRPr="0026778B">
        <w:t xml:space="preserve">La forma de acceder al servidor tanto de BD como a los otros servicios compartidos es con permisos de acceso solo para el administrador del sistema y el DBA (salvo para los archivos compartidos que pueden acceder todos los usuarios). </w:t>
      </w:r>
    </w:p>
    <w:p w14:paraId="04A42424" w14:textId="77777777" w:rsidR="00A744E0" w:rsidRDefault="00A744E0" w:rsidP="00A744E0">
      <w:pPr>
        <w:pStyle w:val="Ttulo3"/>
      </w:pPr>
      <w:bookmarkStart w:id="6" w:name="_Toc274788621"/>
      <w:r w:rsidRPr="0026778B">
        <w:t>Elementos de Impresión:</w:t>
      </w:r>
      <w:bookmarkEnd w:id="6"/>
    </w:p>
    <w:p w14:paraId="280B3818" w14:textId="77777777" w:rsidR="006A7885" w:rsidRPr="006A7885" w:rsidRDefault="006A7885" w:rsidP="006A7885">
      <w:r w:rsidRPr="006A7885">
        <w:rPr>
          <w:rFonts w:cstheme="minorHAnsi"/>
          <w:b/>
          <w:color w:val="000000"/>
          <w:u w:val="single"/>
        </w:rPr>
        <w:t>Cantidades</w:t>
      </w:r>
      <w:r>
        <w:rPr>
          <w:rFonts w:cstheme="minorHAnsi"/>
          <w:color w:val="000000"/>
        </w:rPr>
        <w:t>: 1.</w:t>
      </w:r>
    </w:p>
    <w:p w14:paraId="5173C157" w14:textId="77777777" w:rsidR="00A744E0" w:rsidRPr="0026778B" w:rsidRDefault="00A744E0" w:rsidP="00A744E0">
      <w:pPr>
        <w:jc w:val="both"/>
      </w:pPr>
      <w:r w:rsidRPr="0026778B">
        <w:t>Impresora de red multifunción  Hp M1522nf.</w:t>
      </w:r>
    </w:p>
    <w:p w14:paraId="60CD1187" w14:textId="77777777" w:rsidR="00A744E0" w:rsidRPr="0026778B" w:rsidRDefault="00A744E0" w:rsidP="00A744E0">
      <w:pPr>
        <w:pStyle w:val="Ttulo2"/>
      </w:pPr>
      <w:bookmarkStart w:id="7" w:name="_Toc254225272"/>
      <w:bookmarkStart w:id="8" w:name="_Toc274788622"/>
      <w:r w:rsidRPr="0026778B">
        <w:lastRenderedPageBreak/>
        <w:t>Especificaciones de Software:</w:t>
      </w:r>
      <w:bookmarkEnd w:id="7"/>
      <w:bookmarkEnd w:id="8"/>
    </w:p>
    <w:p w14:paraId="3626499A" w14:textId="77777777" w:rsidR="00A744E0" w:rsidRPr="0026778B" w:rsidRDefault="00A744E0" w:rsidP="00A744E0">
      <w:pPr>
        <w:jc w:val="both"/>
      </w:pPr>
      <w:r w:rsidRPr="0026778B">
        <w:t>El sistema en desarrollo contendrá interfaces de software que se relacionarán con la base de datos, enviando peticiones y mostrando los correspondientes resultados de las consultas que se soliciten a la base de datos.</w:t>
      </w:r>
    </w:p>
    <w:p w14:paraId="75E25F73" w14:textId="77777777" w:rsidR="00A744E0" w:rsidRPr="0026778B" w:rsidRDefault="00A744E0" w:rsidP="00A744E0">
      <w:pPr>
        <w:jc w:val="both"/>
      </w:pPr>
      <w:r w:rsidRPr="0026778B">
        <w:t>Dichas interfaces de usuario serán ejecutadas baj</w:t>
      </w:r>
      <w:r>
        <w:t>o el sistema operativo Windows XP SP3</w:t>
      </w:r>
      <w:r w:rsidRPr="0026778B">
        <w:t xml:space="preserve">, además las ventanas poseerán tanto elementos de selección, cajas de texto, botones, </w:t>
      </w:r>
      <w:proofErr w:type="spellStart"/>
      <w:r w:rsidRPr="0026778B">
        <w:t>check</w:t>
      </w:r>
      <w:proofErr w:type="spellEnd"/>
      <w:r w:rsidRPr="0026778B">
        <w:t xml:space="preserve"> box, l</w:t>
      </w:r>
      <w:r w:rsidR="00C817E1">
        <w:t>istas de, botón de salida, botón</w:t>
      </w:r>
      <w:r w:rsidRPr="0026778B">
        <w:t xml:space="preserve"> de cancelar y grillas de datos. Estas interfaces serán amigables y tendrán un fácil uso para todos los usuarios. Las interfaces seguirán una secuencia correcta con respecto a la transacción que se efectúe.</w:t>
      </w:r>
    </w:p>
    <w:p w14:paraId="0874BC10" w14:textId="77777777" w:rsidR="00A744E0" w:rsidRPr="0026778B" w:rsidRDefault="00A744E0" w:rsidP="00A744E0">
      <w:pPr>
        <w:jc w:val="both"/>
      </w:pPr>
      <w:r w:rsidRPr="0026778B">
        <w:t xml:space="preserve">Se utilizarán drivers que ya provee Windows </w:t>
      </w:r>
      <w:proofErr w:type="spellStart"/>
      <w:r w:rsidRPr="0026778B">
        <w:t>Xp</w:t>
      </w:r>
      <w:proofErr w:type="spellEnd"/>
      <w:r>
        <w:t xml:space="preserve"> SP3</w:t>
      </w:r>
      <w:r w:rsidRPr="0026778B">
        <w:t xml:space="preserve"> para el uso del mouse, teclado PS/2 e impresora USB.</w:t>
      </w:r>
    </w:p>
    <w:p w14:paraId="015F59E7" w14:textId="77777777" w:rsidR="00A744E0" w:rsidRPr="0026778B" w:rsidRDefault="00A744E0" w:rsidP="00A744E0">
      <w:pPr>
        <w:jc w:val="both"/>
      </w:pPr>
      <w:r w:rsidRPr="0026778B">
        <w:t>La configuración del lenguaje del teclado será latinoamericana.</w:t>
      </w:r>
    </w:p>
    <w:p w14:paraId="4208AD36" w14:textId="77777777" w:rsidR="00A744E0" w:rsidRPr="0026778B" w:rsidRDefault="00A744E0" w:rsidP="00A744E0">
      <w:pPr>
        <w:jc w:val="both"/>
      </w:pPr>
      <w:r w:rsidRPr="0026778B">
        <w:t>Para realizar las impresiones solo será necesario ejecutar una subrutina de Windows que llamará a los servicios de impresión que posee el sistema operativo  a fin de reducir problemas con la incompatibilidad de hardware y evitar el diseño de un driver e interfaz innecesaria para realizar impresiones.</w:t>
      </w:r>
    </w:p>
    <w:p w14:paraId="61E9D698" w14:textId="77777777" w:rsidR="00A744E0" w:rsidRPr="0026778B" w:rsidRDefault="00A744E0" w:rsidP="00A744E0">
      <w:pPr>
        <w:jc w:val="both"/>
      </w:pPr>
      <w:r w:rsidRPr="0026778B">
        <w:t xml:space="preserve">En caso de realizar intercambio o petición de información, en el cual es necesario el uso de la red del sistema operativo y dispositivos de hardware de red, estos se encargarán de realizar en el empaquetamiento, </w:t>
      </w:r>
      <w:proofErr w:type="spellStart"/>
      <w:r w:rsidRPr="0026778B">
        <w:t>encriptamiento</w:t>
      </w:r>
      <w:proofErr w:type="spellEnd"/>
      <w:r w:rsidRPr="0026778B">
        <w:t xml:space="preserve"> y envío de datos.</w:t>
      </w:r>
    </w:p>
    <w:p w14:paraId="62DA72B0" w14:textId="77777777" w:rsidR="00A744E0" w:rsidRPr="0026778B" w:rsidRDefault="00A744E0" w:rsidP="00A744E0">
      <w:pPr>
        <w:pStyle w:val="Ttulo3"/>
        <w:rPr>
          <w:rFonts w:eastAsia="Calibri"/>
        </w:rPr>
      </w:pPr>
      <w:bookmarkStart w:id="9" w:name="_Toc254225273"/>
      <w:bookmarkStart w:id="10" w:name="_Toc274788623"/>
      <w:r w:rsidRPr="0026778B">
        <w:rPr>
          <w:rFonts w:eastAsia="Calibri"/>
        </w:rPr>
        <w:t>Lenguaje de Programación Utilizado:</w:t>
      </w:r>
      <w:bookmarkEnd w:id="9"/>
      <w:bookmarkEnd w:id="10"/>
    </w:p>
    <w:p w14:paraId="716EB23C" w14:textId="77777777" w:rsidR="00A744E0" w:rsidRPr="001F6203" w:rsidRDefault="001F6203" w:rsidP="00A744E0">
      <w:pPr>
        <w:jc w:val="both"/>
      </w:pPr>
      <w:r>
        <w:rPr>
          <w:bCs/>
          <w:noProof/>
          <w:lang w:val="es-AR" w:eastAsia="es-AR"/>
        </w:rPr>
        <w:drawing>
          <wp:anchor distT="0" distB="0" distL="114300" distR="114300" simplePos="0" relativeHeight="251660288" behindDoc="0" locked="0" layoutInCell="1" allowOverlap="1" wp14:editId="736B2C4F">
            <wp:simplePos x="0" y="0"/>
            <wp:positionH relativeFrom="column">
              <wp:posOffset>2821940</wp:posOffset>
            </wp:positionH>
            <wp:positionV relativeFrom="paragraph">
              <wp:posOffset>1386840</wp:posOffset>
            </wp:positionV>
            <wp:extent cx="1509395" cy="574040"/>
            <wp:effectExtent l="0" t="0" r="0" b="0"/>
            <wp:wrapNone/>
            <wp:docPr id="7" name="Imagen 2" descr="n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logo2"/>
                    <pic:cNvPicPr>
                      <a:picLocks noChangeAspect="1" noChangeArrowheads="1"/>
                    </pic:cNvPicPr>
                  </pic:nvPicPr>
                  <pic:blipFill>
                    <a:blip r:embed="rId10" cstate="print"/>
                    <a:srcRect/>
                    <a:stretch>
                      <a:fillRect/>
                    </a:stretch>
                  </pic:blipFill>
                  <pic:spPr bwMode="auto">
                    <a:xfrm>
                      <a:off x="0" y="0"/>
                      <a:ext cx="1509395" cy="574040"/>
                    </a:xfrm>
                    <a:prstGeom prst="rect">
                      <a:avLst/>
                    </a:prstGeom>
                    <a:noFill/>
                    <a:ln w="9525">
                      <a:noFill/>
                      <a:miter lim="800000"/>
                      <a:headEnd/>
                      <a:tailEnd/>
                    </a:ln>
                  </pic:spPr>
                </pic:pic>
              </a:graphicData>
            </a:graphic>
          </wp:anchor>
        </w:drawing>
      </w:r>
      <w:r w:rsidR="00A744E0">
        <w:rPr>
          <w:bCs/>
          <w:noProof/>
          <w:lang w:val="es-AR" w:eastAsia="es-AR"/>
        </w:rPr>
        <w:drawing>
          <wp:anchor distT="0" distB="0" distL="114300" distR="114300" simplePos="0" relativeHeight="251661312" behindDoc="0" locked="0" layoutInCell="1" allowOverlap="1" wp14:editId="718FC1AA">
            <wp:simplePos x="0" y="0"/>
            <wp:positionH relativeFrom="column">
              <wp:posOffset>1041400</wp:posOffset>
            </wp:positionH>
            <wp:positionV relativeFrom="paragraph">
              <wp:posOffset>1175385</wp:posOffset>
            </wp:positionV>
            <wp:extent cx="662305" cy="786765"/>
            <wp:effectExtent l="19050" t="0" r="4445"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62305" cy="786765"/>
                    </a:xfrm>
                    <a:prstGeom prst="rect">
                      <a:avLst/>
                    </a:prstGeom>
                    <a:noFill/>
                    <a:ln w="9525">
                      <a:noFill/>
                      <a:miter lim="800000"/>
                      <a:headEnd/>
                      <a:tailEnd/>
                    </a:ln>
                  </pic:spPr>
                </pic:pic>
              </a:graphicData>
            </a:graphic>
          </wp:anchor>
        </w:drawing>
      </w:r>
      <w:r w:rsidR="00A744E0" w:rsidRPr="0026778B">
        <w:rPr>
          <w:bCs/>
        </w:rPr>
        <w:t>Para realizar la implementación del sistema</w:t>
      </w:r>
      <w:r w:rsidR="00A744E0">
        <w:rPr>
          <w:bCs/>
        </w:rPr>
        <w:t xml:space="preserve"> web</w:t>
      </w:r>
      <w:r w:rsidR="00A744E0" w:rsidRPr="0026778B">
        <w:rPr>
          <w:bCs/>
        </w:rPr>
        <w:t xml:space="preserve"> se utilizará el lenguaje de programación JAVA usando la versión más actualizada del software la cual es: Java SE </w:t>
      </w:r>
      <w:proofErr w:type="spellStart"/>
      <w:r w:rsidR="00A744E0" w:rsidRPr="0026778B">
        <w:rPr>
          <w:bCs/>
        </w:rPr>
        <w:t>Development</w:t>
      </w:r>
      <w:proofErr w:type="spellEnd"/>
      <w:r w:rsidR="00A744E0" w:rsidRPr="0026778B">
        <w:rPr>
          <w:bCs/>
        </w:rPr>
        <w:t xml:space="preserve"> Kit (JDK) 6 </w:t>
      </w:r>
      <w:proofErr w:type="spellStart"/>
      <w:r w:rsidR="00A744E0" w:rsidRPr="0026778B">
        <w:rPr>
          <w:bCs/>
        </w:rPr>
        <w:t>Update</w:t>
      </w:r>
      <w:proofErr w:type="spellEnd"/>
      <w:r w:rsidR="00A744E0" w:rsidRPr="0026778B">
        <w:rPr>
          <w:bCs/>
        </w:rPr>
        <w:t xml:space="preserve"> 14 y para programar las aplicación se utilizará el IDE de </w:t>
      </w:r>
      <w:proofErr w:type="spellStart"/>
      <w:r w:rsidR="00A744E0" w:rsidRPr="0026778B">
        <w:rPr>
          <w:bCs/>
        </w:rPr>
        <w:t>NetBeans</w:t>
      </w:r>
      <w:proofErr w:type="spellEnd"/>
      <w:r w:rsidR="00A744E0" w:rsidRPr="0026778B">
        <w:rPr>
          <w:bCs/>
        </w:rPr>
        <w:t xml:space="preserve"> en su versión más actualizada o sea, </w:t>
      </w:r>
      <w:proofErr w:type="spellStart"/>
      <w:r w:rsidR="00A744E0" w:rsidRPr="001F6203">
        <w:t>NetBeans</w:t>
      </w:r>
      <w:proofErr w:type="spellEnd"/>
      <w:r w:rsidR="00A744E0" w:rsidRPr="001F6203">
        <w:t xml:space="preserve"> IDE 6.9. Dichos software permitirán un correcto desarrollo de la aplicación web y brindarán una interfaz de usuario con una estética que permitirá un uso más fácil y amigable del sistema. </w:t>
      </w:r>
      <w:r w:rsidR="00A744E0" w:rsidRPr="001F6203">
        <w:br/>
      </w:r>
    </w:p>
    <w:p w14:paraId="3EB8A201" w14:textId="77777777" w:rsidR="00A744E0" w:rsidRPr="001F6203" w:rsidRDefault="00A744E0" w:rsidP="00A744E0">
      <w:pPr>
        <w:jc w:val="both"/>
      </w:pPr>
    </w:p>
    <w:p w14:paraId="4C2BE418" w14:textId="77777777" w:rsidR="00A744E0" w:rsidRPr="001F6203" w:rsidRDefault="00A744E0" w:rsidP="00A744E0">
      <w:pPr>
        <w:jc w:val="both"/>
      </w:pPr>
    </w:p>
    <w:p w14:paraId="4ADA3D7E" w14:textId="77777777" w:rsidR="00A744E0" w:rsidRDefault="001F6203" w:rsidP="001F6203">
      <w:r w:rsidRPr="001F6203">
        <w:t xml:space="preserve">Se utilizara JAVA como lenguaje de programación debido a que </w:t>
      </w:r>
      <w:r>
        <w:t xml:space="preserve">en los últimos tiempos se ha convertido en una de las tecnologías más seguras para el </w:t>
      </w:r>
      <w:r w:rsidRPr="001F6203">
        <w:t xml:space="preserve">desarrollo de sitios Web y de programas. Las ventajas principales de JAVA son la independencia de plataforma y la disponibilidad fácil para los usuarios ya que es una open </w:t>
      </w:r>
      <w:proofErr w:type="spellStart"/>
      <w:r w:rsidRPr="001F6203">
        <w:t>source</w:t>
      </w:r>
      <w:proofErr w:type="spellEnd"/>
      <w:r w:rsidRPr="001F6203">
        <w:t xml:space="preserve">. Además es un lenguaje el de programación </w:t>
      </w:r>
      <w:proofErr w:type="gramStart"/>
      <w:r w:rsidRPr="001F6203">
        <w:t>orientado</w:t>
      </w:r>
      <w:proofErr w:type="gramEnd"/>
      <w:r w:rsidRPr="001F6203">
        <w:t xml:space="preserve"> al objeto y fue pensado para servir como nueva manera de manejar complejidad del software.</w:t>
      </w:r>
    </w:p>
    <w:p w14:paraId="3175DD45" w14:textId="77777777" w:rsidR="001F6203" w:rsidRDefault="001F6203" w:rsidP="001F6203">
      <w:r>
        <w:lastRenderedPageBreak/>
        <w:t>Ventajas de usar Java para los desarrolladores:</w:t>
      </w:r>
    </w:p>
    <w:p w14:paraId="11B67962" w14:textId="77777777" w:rsidR="001F6203" w:rsidRPr="001F6203" w:rsidRDefault="001F6203" w:rsidP="001F6203">
      <w:pPr>
        <w:pStyle w:val="Prrafodelista"/>
        <w:numPr>
          <w:ilvl w:val="0"/>
          <w:numId w:val="12"/>
        </w:numPr>
        <w:rPr>
          <w:lang w:eastAsia="es-AR"/>
        </w:rPr>
      </w:pPr>
      <w:r>
        <w:rPr>
          <w:lang w:eastAsia="es-AR"/>
        </w:rPr>
        <w:t xml:space="preserve">Es open </w:t>
      </w:r>
      <w:proofErr w:type="spellStart"/>
      <w:r>
        <w:rPr>
          <w:lang w:eastAsia="es-AR"/>
        </w:rPr>
        <w:t>source</w:t>
      </w:r>
      <w:proofErr w:type="spellEnd"/>
      <w:r w:rsidRPr="001F6203">
        <w:rPr>
          <w:lang w:eastAsia="es-AR"/>
        </w:rPr>
        <w:t xml:space="preserve">, así que los usuarios no tienen que luchar con los </w:t>
      </w:r>
      <w:r>
        <w:rPr>
          <w:lang w:eastAsia="es-AR"/>
        </w:rPr>
        <w:t xml:space="preserve">impuestos sobre patente </w:t>
      </w:r>
      <w:r w:rsidRPr="001F6203">
        <w:rPr>
          <w:lang w:eastAsia="es-AR"/>
        </w:rPr>
        <w:t>cada año</w:t>
      </w:r>
      <w:r>
        <w:rPr>
          <w:lang w:eastAsia="es-AR"/>
        </w:rPr>
        <w:t>.</w:t>
      </w:r>
    </w:p>
    <w:p w14:paraId="205B6BDC" w14:textId="77777777" w:rsidR="001F6203" w:rsidRPr="001F6203" w:rsidRDefault="001F6203" w:rsidP="001F6203">
      <w:pPr>
        <w:pStyle w:val="Prrafodelista"/>
        <w:numPr>
          <w:ilvl w:val="0"/>
          <w:numId w:val="12"/>
        </w:numPr>
        <w:rPr>
          <w:lang w:eastAsia="es-AR"/>
        </w:rPr>
      </w:pPr>
      <w:r>
        <w:rPr>
          <w:lang w:eastAsia="es-AR"/>
        </w:rPr>
        <w:t>Independ</w:t>
      </w:r>
      <w:r w:rsidRPr="001F6203">
        <w:rPr>
          <w:lang w:eastAsia="es-AR"/>
        </w:rPr>
        <w:t>en</w:t>
      </w:r>
      <w:r>
        <w:rPr>
          <w:lang w:eastAsia="es-AR"/>
        </w:rPr>
        <w:t>cia</w:t>
      </w:r>
      <w:r w:rsidRPr="001F6203">
        <w:rPr>
          <w:lang w:eastAsia="es-AR"/>
        </w:rPr>
        <w:t xml:space="preserve"> de la plataforma</w:t>
      </w:r>
      <w:r>
        <w:rPr>
          <w:lang w:eastAsia="es-AR"/>
        </w:rPr>
        <w:t>.</w:t>
      </w:r>
    </w:p>
    <w:p w14:paraId="6E45A6CB" w14:textId="77777777" w:rsidR="001F6203" w:rsidRPr="001F6203" w:rsidRDefault="001F6203" w:rsidP="001F6203">
      <w:pPr>
        <w:pStyle w:val="Prrafodelista"/>
        <w:numPr>
          <w:ilvl w:val="0"/>
          <w:numId w:val="12"/>
        </w:numPr>
        <w:rPr>
          <w:lang w:eastAsia="es-AR"/>
        </w:rPr>
      </w:pPr>
      <w:r w:rsidRPr="001F6203">
        <w:rPr>
          <w:lang w:eastAsia="es-AR"/>
        </w:rPr>
        <w:t xml:space="preserve">Java </w:t>
      </w:r>
      <w:r>
        <w:rPr>
          <w:lang w:eastAsia="es-AR"/>
        </w:rPr>
        <w:t>tiene un recolector de basura</w:t>
      </w:r>
      <w:r w:rsidRPr="001F6203">
        <w:rPr>
          <w:lang w:eastAsia="es-AR"/>
        </w:rPr>
        <w:t>, así que la gerencia de memoria es automática</w:t>
      </w:r>
      <w:r>
        <w:rPr>
          <w:lang w:eastAsia="es-AR"/>
        </w:rPr>
        <w:t>.</w:t>
      </w:r>
    </w:p>
    <w:p w14:paraId="011CABB7" w14:textId="77777777" w:rsidR="001F6203" w:rsidRPr="001F6203" w:rsidRDefault="001F6203" w:rsidP="001F6203">
      <w:pPr>
        <w:pStyle w:val="Prrafodelista"/>
        <w:numPr>
          <w:ilvl w:val="0"/>
          <w:numId w:val="12"/>
        </w:numPr>
        <w:rPr>
          <w:lang w:eastAsia="es-AR"/>
        </w:rPr>
      </w:pPr>
      <w:r w:rsidRPr="001F6203">
        <w:rPr>
          <w:lang w:eastAsia="es-AR"/>
        </w:rPr>
        <w:t xml:space="preserve">Java </w:t>
      </w:r>
      <w:r w:rsidR="00CB62B7">
        <w:rPr>
          <w:lang w:eastAsia="es-AR"/>
        </w:rPr>
        <w:t>permite el manejo de excepciones, el desarrollador puede crear sus propias excepciones.</w:t>
      </w:r>
    </w:p>
    <w:p w14:paraId="43F44999" w14:textId="77777777" w:rsidR="001F6203" w:rsidRPr="001F6203" w:rsidRDefault="001F6203" w:rsidP="001F6203">
      <w:pPr>
        <w:pStyle w:val="Prrafodelista"/>
        <w:numPr>
          <w:ilvl w:val="0"/>
          <w:numId w:val="12"/>
        </w:numPr>
        <w:rPr>
          <w:lang w:eastAsia="es-AR"/>
        </w:rPr>
      </w:pPr>
      <w:r w:rsidRPr="001F6203">
        <w:rPr>
          <w:lang w:eastAsia="es-AR"/>
        </w:rPr>
        <w:t xml:space="preserve">Usando JAVA </w:t>
      </w:r>
      <w:r w:rsidR="00CB62B7">
        <w:rPr>
          <w:lang w:eastAsia="es-AR"/>
        </w:rPr>
        <w:t>se puede</w:t>
      </w:r>
      <w:r w:rsidRPr="001F6203">
        <w:rPr>
          <w:lang w:eastAsia="es-AR"/>
        </w:rPr>
        <w:t xml:space="preserve"> desarrollar aplicaciones web dinámicas</w:t>
      </w:r>
      <w:r w:rsidR="00CB62B7">
        <w:rPr>
          <w:lang w:eastAsia="es-AR"/>
        </w:rPr>
        <w:t>.</w:t>
      </w:r>
    </w:p>
    <w:p w14:paraId="0DB83C51" w14:textId="77777777" w:rsidR="001F6203" w:rsidRDefault="001F6203" w:rsidP="001F6203">
      <w:pPr>
        <w:pStyle w:val="Prrafodelista"/>
        <w:numPr>
          <w:ilvl w:val="0"/>
          <w:numId w:val="12"/>
        </w:numPr>
        <w:rPr>
          <w:lang w:eastAsia="es-AR"/>
        </w:rPr>
      </w:pPr>
      <w:r w:rsidRPr="001F6203">
        <w:rPr>
          <w:lang w:eastAsia="es-AR"/>
        </w:rPr>
        <w:t xml:space="preserve">Permite que </w:t>
      </w:r>
      <w:r w:rsidR="00CB62B7">
        <w:rPr>
          <w:lang w:eastAsia="es-AR"/>
        </w:rPr>
        <w:t>se</w:t>
      </w:r>
      <w:r w:rsidRPr="001F6203">
        <w:rPr>
          <w:lang w:eastAsia="es-AR"/>
        </w:rPr>
        <w:t xml:space="preserve"> cree</w:t>
      </w:r>
      <w:r w:rsidR="00CB62B7">
        <w:rPr>
          <w:lang w:eastAsia="es-AR"/>
        </w:rPr>
        <w:t>n</w:t>
      </w:r>
      <w:r w:rsidRPr="001F6203">
        <w:rPr>
          <w:lang w:eastAsia="es-AR"/>
        </w:rPr>
        <w:t xml:space="preserve"> programas modulares y </w:t>
      </w:r>
      <w:r w:rsidR="00CB62B7">
        <w:rPr>
          <w:lang w:eastAsia="es-AR"/>
        </w:rPr>
        <w:t>de códigos reutilizable.</w:t>
      </w:r>
    </w:p>
    <w:p w14:paraId="6FEEA42C" w14:textId="77777777" w:rsidR="00CB62B7" w:rsidRPr="001F6203" w:rsidRDefault="00CB62B7" w:rsidP="00CB62B7">
      <w:pPr>
        <w:rPr>
          <w:lang w:eastAsia="es-AR"/>
        </w:rPr>
      </w:pPr>
      <w:proofErr w:type="spellStart"/>
      <w:r>
        <w:rPr>
          <w:lang w:eastAsia="es-AR"/>
        </w:rPr>
        <w:t>Netbeans</w:t>
      </w:r>
      <w:proofErr w:type="spellEnd"/>
      <w:r>
        <w:rPr>
          <w:lang w:eastAsia="es-AR"/>
        </w:rPr>
        <w:t xml:space="preserve"> mientras tanto se utilizara como IDE para el desarrollo de la aplicación por su fácil utilización y compatibilidad con JAVA.</w:t>
      </w:r>
    </w:p>
    <w:p w14:paraId="311D2764" w14:textId="77777777" w:rsidR="00A744E0" w:rsidRPr="0026778B" w:rsidRDefault="00A744E0" w:rsidP="00A744E0">
      <w:pPr>
        <w:pStyle w:val="Ttulo3"/>
      </w:pPr>
      <w:bookmarkStart w:id="11" w:name="_Toc254225274"/>
      <w:bookmarkStart w:id="12" w:name="_Toc274788624"/>
      <w:r w:rsidRPr="0026778B">
        <w:t>DBMS empleado:</w:t>
      </w:r>
      <w:bookmarkEnd w:id="11"/>
      <w:bookmarkEnd w:id="12"/>
    </w:p>
    <w:p w14:paraId="467D0776" w14:textId="77777777" w:rsidR="00A744E0" w:rsidRPr="0026778B" w:rsidRDefault="00A744E0" w:rsidP="00A744E0">
      <w:pPr>
        <w:jc w:val="both"/>
      </w:pPr>
      <w:r w:rsidRPr="0026778B">
        <w:t xml:space="preserve">El DBMS que se utilizará será  </w:t>
      </w:r>
      <w:r w:rsidRPr="00C63BE4">
        <w:rPr>
          <w:rStyle w:val="Textoennegrita"/>
          <w:rFonts w:asciiTheme="minorHAnsi" w:hAnsiTheme="minorHAnsi" w:cstheme="minorHAnsi"/>
          <w:b w:val="0"/>
          <w:sz w:val="20"/>
          <w:szCs w:val="20"/>
        </w:rPr>
        <w:t xml:space="preserve">Oracle </w:t>
      </w:r>
      <w:proofErr w:type="spellStart"/>
      <w:r w:rsidRPr="00C63BE4">
        <w:rPr>
          <w:rStyle w:val="Textoennegrita"/>
          <w:rFonts w:asciiTheme="minorHAnsi" w:hAnsiTheme="minorHAnsi" w:cstheme="minorHAnsi"/>
          <w:b w:val="0"/>
          <w:sz w:val="20"/>
          <w:szCs w:val="20"/>
        </w:rPr>
        <w:t>Sun</w:t>
      </w:r>
      <w:proofErr w:type="spellEnd"/>
      <w:r w:rsidRPr="00C63BE4">
        <w:rPr>
          <w:rStyle w:val="Textoennegrita"/>
          <w:rFonts w:asciiTheme="minorHAnsi" w:hAnsiTheme="minorHAnsi" w:cstheme="minorHAnsi"/>
          <w:b w:val="0"/>
          <w:sz w:val="20"/>
          <w:szCs w:val="20"/>
        </w:rPr>
        <w:t xml:space="preserve"> </w:t>
      </w:r>
      <w:proofErr w:type="spellStart"/>
      <w:r w:rsidRPr="00C63BE4">
        <w:rPr>
          <w:rStyle w:val="Textoennegrita"/>
          <w:rFonts w:asciiTheme="minorHAnsi" w:hAnsiTheme="minorHAnsi" w:cstheme="minorHAnsi"/>
          <w:b w:val="0"/>
          <w:sz w:val="20"/>
          <w:szCs w:val="20"/>
        </w:rPr>
        <w:t>MySQL</w:t>
      </w:r>
      <w:proofErr w:type="spellEnd"/>
      <w:r w:rsidRPr="00C63BE4">
        <w:rPr>
          <w:rStyle w:val="Textoennegrita"/>
          <w:rFonts w:asciiTheme="minorHAnsi" w:hAnsiTheme="minorHAnsi" w:cstheme="minorHAnsi"/>
          <w:b w:val="0"/>
          <w:sz w:val="20"/>
          <w:szCs w:val="20"/>
        </w:rPr>
        <w:t xml:space="preserve"> 5.</w:t>
      </w:r>
      <w:r>
        <w:rPr>
          <w:rStyle w:val="Textoennegrita"/>
          <w:rFonts w:asciiTheme="minorHAnsi" w:hAnsiTheme="minorHAnsi" w:cstheme="minorHAnsi"/>
          <w:b w:val="0"/>
          <w:sz w:val="20"/>
          <w:szCs w:val="20"/>
        </w:rPr>
        <w:t>1</w:t>
      </w:r>
      <w:r w:rsidRPr="0026778B">
        <w:t xml:space="preserve">, una versión de </w:t>
      </w:r>
      <w:proofErr w:type="spellStart"/>
      <w:r w:rsidRPr="00C63BE4">
        <w:rPr>
          <w:rStyle w:val="Textoennegrita"/>
          <w:rFonts w:asciiTheme="minorHAnsi" w:hAnsiTheme="minorHAnsi" w:cstheme="minorHAnsi"/>
          <w:b w:val="0"/>
          <w:sz w:val="20"/>
          <w:szCs w:val="20"/>
        </w:rPr>
        <w:t>MySQL</w:t>
      </w:r>
      <w:proofErr w:type="spellEnd"/>
      <w:r w:rsidRPr="0026778B">
        <w:t xml:space="preserve"> que es gratuita, por lo cual no es necesario pagar licencias legales para el</w:t>
      </w:r>
      <w:r>
        <w:t xml:space="preserve"> uso de este software. </w:t>
      </w:r>
      <w:proofErr w:type="spellStart"/>
      <w:r>
        <w:t>MySQL</w:t>
      </w:r>
      <w:proofErr w:type="spellEnd"/>
      <w:r>
        <w:t xml:space="preserve"> 5.1</w:t>
      </w:r>
      <w:r w:rsidRPr="0026778B">
        <w:t xml:space="preserve">  funciona muy eficientemente como cualquier línea de los DBMS para BD relacionales de Oracle .Las razones principales de su empleo para nuestro sistema son básicamente dos: mejoras en los procedimientos almacenados con el fin  de tener un control centralizado y exacto de las transacciones efectuadas y, por otra parte  la disponibilidad de uso para una amplia gama de plataformas y sistemas, a fin de la que la migración de la Base de Datos no resulte tediosa en caso de cambiar</w:t>
      </w:r>
      <w:r w:rsidR="00C817E1">
        <w:t xml:space="preserve"> el Sistema Operativo utilizado</w:t>
      </w:r>
    </w:p>
    <w:p w14:paraId="4594156E" w14:textId="77777777" w:rsidR="00A744E0" w:rsidRDefault="00CB62B7" w:rsidP="00A744E0">
      <w:pPr>
        <w:jc w:val="both"/>
      </w:pPr>
      <w:r>
        <w:rPr>
          <w:noProof/>
          <w:lang w:val="es-AR" w:eastAsia="es-AR"/>
        </w:rPr>
        <w:drawing>
          <wp:anchor distT="0" distB="0" distL="114300" distR="114300" simplePos="0" relativeHeight="251662336" behindDoc="1" locked="0" layoutInCell="1" allowOverlap="1" wp14:editId="33059769">
            <wp:simplePos x="0" y="0"/>
            <wp:positionH relativeFrom="column">
              <wp:posOffset>1990090</wp:posOffset>
            </wp:positionH>
            <wp:positionV relativeFrom="paragraph">
              <wp:posOffset>112395</wp:posOffset>
            </wp:positionV>
            <wp:extent cx="1469390" cy="1073785"/>
            <wp:effectExtent l="19050" t="0" r="0" b="0"/>
            <wp:wrapNone/>
            <wp:docPr id="6" name="Imagen 4" descr="http://bar.sysme.net/userfiles/image/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r.sysme.net/userfiles/image/logo-mysql.jpg"/>
                    <pic:cNvPicPr>
                      <a:picLocks noChangeAspect="1" noChangeArrowheads="1"/>
                    </pic:cNvPicPr>
                  </pic:nvPicPr>
                  <pic:blipFill>
                    <a:blip r:embed="rId12" r:link="rId13" cstate="print"/>
                    <a:srcRect/>
                    <a:stretch>
                      <a:fillRect/>
                    </a:stretch>
                  </pic:blipFill>
                  <pic:spPr bwMode="auto">
                    <a:xfrm>
                      <a:off x="0" y="0"/>
                      <a:ext cx="1469390" cy="1073785"/>
                    </a:xfrm>
                    <a:prstGeom prst="rect">
                      <a:avLst/>
                    </a:prstGeom>
                    <a:noFill/>
                    <a:ln w="9525">
                      <a:noFill/>
                      <a:miter lim="800000"/>
                      <a:headEnd/>
                      <a:tailEnd/>
                    </a:ln>
                  </pic:spPr>
                </pic:pic>
              </a:graphicData>
            </a:graphic>
          </wp:anchor>
        </w:drawing>
      </w:r>
      <w:r w:rsidR="00A744E0" w:rsidRPr="0026778B">
        <w:t xml:space="preserve">Con respecto a </w:t>
      </w:r>
      <w:smartTag w:uri="urn:schemas-microsoft-com:office:smarttags" w:element="PersonName">
        <w:smartTagPr>
          <w:attr w:name="ProductID" w:val="la Base"/>
        </w:smartTagPr>
        <w:r w:rsidR="00A744E0" w:rsidRPr="0026778B">
          <w:t>la Base</w:t>
        </w:r>
      </w:smartTag>
      <w:r w:rsidR="00A744E0" w:rsidRPr="0026778B">
        <w:t xml:space="preserve"> de Datos Relacional Empleada se presenta a continuación especificaciones sobre la misma:</w:t>
      </w:r>
    </w:p>
    <w:p w14:paraId="5D06F573" w14:textId="77777777" w:rsidR="00CB62B7" w:rsidRDefault="00CB62B7" w:rsidP="00A744E0">
      <w:pPr>
        <w:jc w:val="both"/>
      </w:pPr>
    </w:p>
    <w:p w14:paraId="6F032A78" w14:textId="77777777" w:rsidR="00CB62B7" w:rsidRPr="0026778B" w:rsidRDefault="00CB62B7" w:rsidP="00A744E0">
      <w:pPr>
        <w:jc w:val="both"/>
      </w:pPr>
    </w:p>
    <w:p w14:paraId="67813ACC" w14:textId="77777777" w:rsidR="00A744E0" w:rsidRPr="0026778B" w:rsidRDefault="00A744E0" w:rsidP="00A744E0">
      <w:pPr>
        <w:pStyle w:val="Ttulo3"/>
      </w:pPr>
      <w:bookmarkStart w:id="13" w:name="_Toc274788625"/>
      <w:r w:rsidRPr="0026778B">
        <w:t>Capacidad del volumen almacenado en la base de datos:</w:t>
      </w:r>
      <w:bookmarkEnd w:id="13"/>
    </w:p>
    <w:p w14:paraId="63B99207" w14:textId="77777777" w:rsidR="00A744E0" w:rsidRPr="00C63BE4" w:rsidRDefault="00A744E0" w:rsidP="00A744E0">
      <w:pPr>
        <w:jc w:val="both"/>
      </w:pPr>
      <w:r w:rsidRPr="0026778B">
        <w:t xml:space="preserve">La capacidad del volumen almacenado en la base de datos  será de 200 GB como máximo al haberse llenado esta cantidad de espacio de disco se realizarán los </w:t>
      </w:r>
      <w:proofErr w:type="spellStart"/>
      <w:r w:rsidRPr="0026778B">
        <w:t>backups</w:t>
      </w:r>
      <w:proofErr w:type="spellEnd"/>
      <w:r w:rsidRPr="0026778B">
        <w:t xml:space="preserve"> respectivos. </w:t>
      </w:r>
    </w:p>
    <w:p w14:paraId="6124024A" w14:textId="77777777" w:rsidR="00A744E0" w:rsidRPr="0026778B" w:rsidRDefault="00A744E0" w:rsidP="00A744E0">
      <w:pPr>
        <w:pStyle w:val="Ttulo3"/>
      </w:pPr>
      <w:bookmarkStart w:id="14" w:name="_Toc274788626"/>
      <w:r w:rsidRPr="0026778B">
        <w:t>Reglas de integridad:</w:t>
      </w:r>
      <w:bookmarkEnd w:id="14"/>
    </w:p>
    <w:p w14:paraId="3D78B25D" w14:textId="77777777" w:rsidR="00A744E0" w:rsidRPr="0026778B" w:rsidRDefault="00A744E0" w:rsidP="00A744E0">
      <w:pPr>
        <w:jc w:val="both"/>
      </w:pPr>
      <w:r w:rsidRPr="0026778B">
        <w:t>Para mantener la integridad de los datos se empleará el uso de transacciones. Todas las transacciones que no se ejecuten correctamente en  el sistema o que finalicen incorrectamente no realizarán modificaciones en la base de datos.</w:t>
      </w:r>
    </w:p>
    <w:p w14:paraId="5A5F7FB0" w14:textId="77777777" w:rsidR="00A744E0" w:rsidRPr="0026778B" w:rsidRDefault="00A744E0" w:rsidP="00A744E0">
      <w:pPr>
        <w:pStyle w:val="Ttulo3"/>
        <w:rPr>
          <w:rStyle w:val="Ttulo4Car"/>
          <w:i w:val="0"/>
          <w:iCs w:val="0"/>
        </w:rPr>
      </w:pPr>
      <w:bookmarkStart w:id="15" w:name="_Toc274788627"/>
      <w:r w:rsidRPr="0026778B">
        <w:rPr>
          <w:rStyle w:val="Ttulo4Car"/>
          <w:i w:val="0"/>
          <w:iCs w:val="0"/>
        </w:rPr>
        <w:t>Reglas de seguridad en acceso a la base de datos del sistema:</w:t>
      </w:r>
      <w:bookmarkEnd w:id="15"/>
    </w:p>
    <w:p w14:paraId="1CB25DFA" w14:textId="77777777" w:rsidR="00A744E0" w:rsidRPr="0026778B" w:rsidRDefault="00A744E0" w:rsidP="00A744E0">
      <w:pPr>
        <w:jc w:val="both"/>
        <w:rPr>
          <w:sz w:val="32"/>
          <w:szCs w:val="32"/>
        </w:rPr>
      </w:pPr>
      <w:r w:rsidRPr="0026778B">
        <w:t xml:space="preserve">En </w:t>
      </w:r>
      <w:smartTag w:uri="urn:schemas-microsoft-com:office:smarttags" w:element="PersonName">
        <w:smartTagPr>
          <w:attr w:name="ProductID" w:val="la Base"/>
        </w:smartTagPr>
        <w:r w:rsidRPr="0026778B">
          <w:t>la Base</w:t>
        </w:r>
      </w:smartTag>
      <w:r w:rsidRPr="0026778B">
        <w:t xml:space="preserve"> de Datos se implementarán reglas de resguardo de información (</w:t>
      </w:r>
      <w:proofErr w:type="spellStart"/>
      <w:r w:rsidRPr="0026778B">
        <w:t>Backup</w:t>
      </w:r>
      <w:proofErr w:type="spellEnd"/>
      <w:r w:rsidRPr="0026778B">
        <w:t xml:space="preserve">) para mantener la información de </w:t>
      </w:r>
      <w:smartTag w:uri="urn:schemas-microsoft-com:office:smarttags" w:element="PersonName">
        <w:smartTagPr>
          <w:attr w:name="ProductID" w:val="la Base"/>
        </w:smartTagPr>
        <w:r w:rsidRPr="0026778B">
          <w:t>la Base</w:t>
        </w:r>
      </w:smartTag>
      <w:r w:rsidRPr="0026778B">
        <w:t xml:space="preserve"> de Datos en caso de que suceda cualquier problema. El </w:t>
      </w:r>
      <w:r w:rsidRPr="0026778B">
        <w:lastRenderedPageBreak/>
        <w:t xml:space="preserve">resguardo de la información será en períodos semanales. Todos los </w:t>
      </w:r>
      <w:proofErr w:type="spellStart"/>
      <w:r w:rsidRPr="0026778B">
        <w:t>backups</w:t>
      </w:r>
      <w:proofErr w:type="spellEnd"/>
      <w:r w:rsidRPr="0026778B">
        <w:t xml:space="preserve"> serán almacenados en dispositivos externos extraíbles libres de virus y anomalías relacionadas.</w:t>
      </w:r>
    </w:p>
    <w:p w14:paraId="01CC0DE6" w14:textId="77777777" w:rsidR="00A744E0" w:rsidRPr="0026778B" w:rsidRDefault="00A744E0" w:rsidP="00A744E0">
      <w:pPr>
        <w:jc w:val="both"/>
      </w:pPr>
      <w:r w:rsidRPr="0026778B">
        <w:t>El disco rígido del servidor está limitado a almacenar solo información de interés para el propósito del negocio cualquier otro tipo de información deberá ser limitada o rechazada.</w:t>
      </w:r>
    </w:p>
    <w:p w14:paraId="0C3DEE60" w14:textId="77777777" w:rsidR="00A744E0" w:rsidRPr="0026778B" w:rsidRDefault="00A744E0" w:rsidP="00A744E0">
      <w:pPr>
        <w:jc w:val="both"/>
      </w:pPr>
      <w:r w:rsidRPr="0026778B">
        <w:t xml:space="preserve">Las aplicaciones y el acceso a </w:t>
      </w:r>
      <w:smartTag w:uri="urn:schemas-microsoft-com:office:smarttags" w:element="PersonName">
        <w:smartTagPr>
          <w:attr w:name="ProductID" w:val="la Base"/>
        </w:smartTagPr>
        <w:r w:rsidRPr="0026778B">
          <w:t>la Base</w:t>
        </w:r>
      </w:smartTag>
      <w:r w:rsidRPr="0026778B">
        <w:t xml:space="preserve"> de Datos del sistema también estarán limitadas por el acceso </w:t>
      </w:r>
      <w:proofErr w:type="spellStart"/>
      <w:r w:rsidRPr="0026778B">
        <w:t>del</w:t>
      </w:r>
      <w:proofErr w:type="spellEnd"/>
      <w:r w:rsidRPr="0026778B">
        <w:t xml:space="preserve"> los correspondientes usuarios.</w:t>
      </w:r>
    </w:p>
    <w:p w14:paraId="3EEE86BC" w14:textId="77777777" w:rsidR="00A744E0" w:rsidRPr="0026778B" w:rsidRDefault="00A744E0" w:rsidP="00A744E0">
      <w:pPr>
        <w:jc w:val="both"/>
      </w:pPr>
      <w:r w:rsidRPr="0026778B">
        <w:t>El único usuario que tendrá acceso total a la base de datos y permisos para usuarios será el administrador del sistema.</w:t>
      </w:r>
    </w:p>
    <w:p w14:paraId="5FB3AB0F" w14:textId="77777777" w:rsidR="00A744E0" w:rsidRPr="0026778B" w:rsidRDefault="00A744E0" w:rsidP="00A744E0">
      <w:pPr>
        <w:jc w:val="both"/>
      </w:pPr>
      <w:smartTag w:uri="urn:schemas-microsoft-com:office:smarttags" w:element="PersonName">
        <w:smartTagPr>
          <w:attr w:name="ProductID" w:val="la Base"/>
        </w:smartTagPr>
        <w:r w:rsidRPr="0026778B">
          <w:t>La Base</w:t>
        </w:r>
      </w:smartTag>
      <w:r w:rsidRPr="0026778B">
        <w:t xml:space="preserve"> de Datos tendrá dos tipos de usuarios y a cada uno de ellos se le permitirá únicamente el acceso a aquellas funciones que le correspondan. Los tipos de usuario que se van a contemplar, y las labores que corresponden a cada uno de ellos, son:</w:t>
      </w:r>
    </w:p>
    <w:p w14:paraId="0AB64807" w14:textId="77777777" w:rsidR="00A744E0" w:rsidRPr="0026778B" w:rsidRDefault="00A744E0" w:rsidP="00A744E0">
      <w:pPr>
        <w:jc w:val="both"/>
        <w:rPr>
          <w:bCs/>
        </w:rPr>
      </w:pPr>
      <w:r w:rsidRPr="0026778B">
        <w:rPr>
          <w:bCs/>
        </w:rPr>
        <w:t>Miembro del sistema (aquí consideramos a todos los actores del sistema): Tienen acceso al sistema solo para utilizar el sistema.</w:t>
      </w:r>
    </w:p>
    <w:p w14:paraId="0DF5E566" w14:textId="77777777" w:rsidR="00A744E0" w:rsidRPr="0026778B" w:rsidRDefault="00A744E0" w:rsidP="00A744E0">
      <w:pPr>
        <w:jc w:val="both"/>
        <w:rPr>
          <w:bCs/>
        </w:rPr>
      </w:pPr>
      <w:r w:rsidRPr="0026778B">
        <w:rPr>
          <w:bCs/>
        </w:rPr>
        <w:t xml:space="preserve">Administrador del sistema: Persona que administra el sistema por lo que tiene un acceso total. Podrá definir permisos de usuarios modificar todo tipo de información existente, definir usuarios y realizar </w:t>
      </w:r>
      <w:proofErr w:type="spellStart"/>
      <w:r w:rsidRPr="0026778B">
        <w:rPr>
          <w:bCs/>
        </w:rPr>
        <w:t>backups</w:t>
      </w:r>
      <w:proofErr w:type="spellEnd"/>
      <w:r w:rsidRPr="0026778B">
        <w:rPr>
          <w:bCs/>
        </w:rPr>
        <w:t xml:space="preserve"> de la base de datos.</w:t>
      </w:r>
    </w:p>
    <w:p w14:paraId="2D6E3E04" w14:textId="77777777" w:rsidR="00A744E0" w:rsidRPr="0026778B" w:rsidRDefault="00A744E0" w:rsidP="00A744E0">
      <w:pPr>
        <w:pStyle w:val="Ttulo3"/>
      </w:pPr>
      <w:bookmarkStart w:id="16" w:name="_Toc274788628"/>
      <w:r w:rsidRPr="0026778B">
        <w:t xml:space="preserve">Capacidad de acceso a los registros de </w:t>
      </w:r>
      <w:smartTag w:uri="urn:schemas-microsoft-com:office:smarttags" w:element="PersonName">
        <w:smartTagPr>
          <w:attr w:name="ProductID" w:val="la BD"/>
        </w:smartTagPr>
        <w:r w:rsidRPr="0026778B">
          <w:t>la BD</w:t>
        </w:r>
      </w:smartTag>
      <w:r w:rsidRPr="0026778B">
        <w:t>:</w:t>
      </w:r>
      <w:bookmarkEnd w:id="16"/>
    </w:p>
    <w:p w14:paraId="794DEFA0" w14:textId="77777777" w:rsidR="00A744E0" w:rsidRPr="0026778B" w:rsidRDefault="00A744E0" w:rsidP="00A744E0">
      <w:pPr>
        <w:jc w:val="both"/>
      </w:pPr>
      <w:r w:rsidRPr="0026778B">
        <w:t xml:space="preserve">Estas funciones de acceso serán administradas por el DBA otorgando permisos de inserción, actualización y eliminación en la base de datos, en función del usuario que esté conectado. </w:t>
      </w:r>
    </w:p>
    <w:p w14:paraId="3DEEB49A" w14:textId="77777777" w:rsidR="00A744E0" w:rsidRPr="0026778B" w:rsidRDefault="00A744E0" w:rsidP="00A744E0">
      <w:pPr>
        <w:jc w:val="both"/>
      </w:pPr>
      <w:r w:rsidRPr="0026778B">
        <w:t xml:space="preserve">Para la retención de la información con respecto a las transacciones se tomará este como parámetro el de no eliminar ninguna transacción durante un período de diez años como mínimo, ya que estos serán los documentos más importantes del negocio. </w:t>
      </w:r>
    </w:p>
    <w:p w14:paraId="09934BF2" w14:textId="77777777" w:rsidR="00A744E0" w:rsidRPr="0026778B" w:rsidRDefault="00A744E0" w:rsidP="00A744E0">
      <w:pPr>
        <w:jc w:val="both"/>
      </w:pPr>
      <w:bookmarkStart w:id="17" w:name="_Toc254225275"/>
      <w:r w:rsidRPr="0026778B">
        <w:t>Sistema Operativo Utilizado:</w:t>
      </w:r>
      <w:bookmarkEnd w:id="17"/>
    </w:p>
    <w:p w14:paraId="72D527C7" w14:textId="77777777" w:rsidR="00A744E0" w:rsidRPr="0026778B" w:rsidRDefault="00A744E0" w:rsidP="00A744E0">
      <w:pPr>
        <w:jc w:val="both"/>
      </w:pPr>
      <w:r w:rsidRPr="0026778B">
        <w:t>El sistema operativo utilizado en ambos terminale</w:t>
      </w:r>
      <w:r>
        <w:t>s es Windows XP Professional SP3</w:t>
      </w:r>
      <w:r w:rsidRPr="0026778B">
        <w:t>.</w:t>
      </w:r>
    </w:p>
    <w:p w14:paraId="7663E537" w14:textId="77777777" w:rsidR="00CE7DB6" w:rsidRDefault="00A744E0" w:rsidP="00CE7DB6">
      <w:pPr>
        <w:jc w:val="both"/>
      </w:pPr>
      <w:r w:rsidRPr="0026778B">
        <w:t>Se emplea este sistema operativo por su fácil manejo y administración tanto por parte de los usuarios comunes del sistema como por el administrador del sistema.</w:t>
      </w:r>
    </w:p>
    <w:p w14:paraId="715D6CC8" w14:textId="77777777" w:rsidR="00C817E1" w:rsidRDefault="00C817E1" w:rsidP="00C817E1">
      <w:pPr>
        <w:pStyle w:val="Ttulo3"/>
      </w:pPr>
      <w:bookmarkStart w:id="18" w:name="_Toc274788629"/>
      <w:r>
        <w:t>Otros Utilitarios de Oficina</w:t>
      </w:r>
      <w:bookmarkEnd w:id="18"/>
    </w:p>
    <w:p w14:paraId="282333F6" w14:textId="77777777" w:rsidR="00C817E1" w:rsidRDefault="00CB62B7" w:rsidP="00DA462B">
      <w:pPr>
        <w:jc w:val="both"/>
      </w:pPr>
      <w:r>
        <w:t>En la empresa actualmente se utilizan diferentes herramientas de oficina, entre las cuales podemos enumerar las siguientes:</w:t>
      </w:r>
    </w:p>
    <w:p w14:paraId="698D2F38" w14:textId="77777777" w:rsidR="00CB62B7" w:rsidRDefault="00CB62B7" w:rsidP="00DA462B">
      <w:pPr>
        <w:pStyle w:val="Prrafodelista"/>
        <w:numPr>
          <w:ilvl w:val="0"/>
          <w:numId w:val="12"/>
        </w:numPr>
        <w:jc w:val="both"/>
      </w:pPr>
      <w:r>
        <w:t>Microsoft Word: Se utiliza esta herramienta para redactar informes y documentar la información de la e</w:t>
      </w:r>
      <w:bookmarkStart w:id="19" w:name="_GoBack"/>
      <w:bookmarkEnd w:id="19"/>
      <w:r>
        <w:t>mpresa.</w:t>
      </w:r>
    </w:p>
    <w:p w14:paraId="685962CA" w14:textId="77777777" w:rsidR="00CB62B7" w:rsidRDefault="00CB62B7" w:rsidP="00DA462B">
      <w:pPr>
        <w:pStyle w:val="Prrafodelista"/>
        <w:numPr>
          <w:ilvl w:val="0"/>
          <w:numId w:val="12"/>
        </w:numPr>
        <w:jc w:val="both"/>
      </w:pPr>
      <w:r>
        <w:lastRenderedPageBreak/>
        <w:t xml:space="preserve">Microsoft Excel: Se utiliza para hacer cálculos y mantener los datos de ingresos y egresos de la empresa. </w:t>
      </w:r>
    </w:p>
    <w:p w14:paraId="482FCB5B" w14:textId="77777777" w:rsidR="00CB62B7" w:rsidRPr="00C817E1" w:rsidRDefault="00CB62B7" w:rsidP="00DA462B">
      <w:pPr>
        <w:pStyle w:val="Prrafodelista"/>
        <w:numPr>
          <w:ilvl w:val="0"/>
          <w:numId w:val="12"/>
        </w:numPr>
        <w:jc w:val="both"/>
      </w:pPr>
      <w:r>
        <w:t xml:space="preserve">Adobe Reader: Se utiliza para leer los documentos </w:t>
      </w:r>
      <w:r w:rsidR="00312779">
        <w:t xml:space="preserve">salientes del sistema, como lo son los reportes de las diferentes áreas y las facturas realizadas. </w:t>
      </w:r>
    </w:p>
    <w:p w14:paraId="6C993214" w14:textId="77777777" w:rsidR="00CE7DB6" w:rsidRDefault="00CE7DB6" w:rsidP="00CE7DB6">
      <w:pPr>
        <w:pStyle w:val="Ttulo3"/>
      </w:pPr>
      <w:bookmarkStart w:id="20" w:name="_Toc274788630"/>
      <w:r>
        <w:t>Diagrama de Red</w:t>
      </w:r>
      <w:bookmarkEnd w:id="20"/>
    </w:p>
    <w:p w14:paraId="4C23292B" w14:textId="77777777" w:rsidR="00CE7DB6" w:rsidRPr="00CE7DB6" w:rsidRDefault="00D43C62" w:rsidP="00CE7DB6">
      <w:r>
        <w:rPr>
          <w:noProof/>
          <w:lang w:val="es-AR" w:eastAsia="es-AR"/>
        </w:rPr>
        <w:drawing>
          <wp:inline distT="0" distB="0" distL="0" distR="0" wp14:editId="788E6C56">
            <wp:extent cx="5612130" cy="3420110"/>
            <wp:effectExtent l="19050" t="0" r="7620" b="0"/>
            <wp:docPr id="10" name="9 Imagen" descr="Diagrama de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png"/>
                    <pic:cNvPicPr/>
                  </pic:nvPicPr>
                  <pic:blipFill>
                    <a:blip r:embed="rId14" cstate="print"/>
                    <a:stretch>
                      <a:fillRect/>
                    </a:stretch>
                  </pic:blipFill>
                  <pic:spPr>
                    <a:xfrm>
                      <a:off x="0" y="0"/>
                      <a:ext cx="5612130" cy="3420110"/>
                    </a:xfrm>
                    <a:prstGeom prst="rect">
                      <a:avLst/>
                    </a:prstGeom>
                  </pic:spPr>
                </pic:pic>
              </a:graphicData>
            </a:graphic>
          </wp:inline>
        </w:drawing>
      </w:r>
    </w:p>
    <w:p w14:paraId="7BEF32DB" w14:textId="77777777" w:rsidR="00A744E0" w:rsidRDefault="00A744E0" w:rsidP="00A744E0">
      <w:pPr>
        <w:pStyle w:val="Ttulo1"/>
        <w:rPr>
          <w:lang w:val="es-AR"/>
        </w:rPr>
      </w:pPr>
      <w:bookmarkStart w:id="21" w:name="_Toc270351161"/>
      <w:bookmarkStart w:id="22" w:name="_Toc274788631"/>
      <w:r>
        <w:rPr>
          <w:lang w:val="es-AR"/>
        </w:rPr>
        <w:t>Diagrama de Despliegue</w:t>
      </w:r>
      <w:bookmarkEnd w:id="21"/>
      <w:bookmarkEnd w:id="22"/>
    </w:p>
    <w:p w14:paraId="227EEC67" w14:textId="77777777" w:rsidR="007B2DE4" w:rsidRPr="007B2DE4" w:rsidRDefault="007B2DE4" w:rsidP="00DA462B">
      <w:pPr>
        <w:jc w:val="both"/>
        <w:rPr>
          <w:lang w:val="es-AR"/>
        </w:rPr>
      </w:pPr>
      <w:r>
        <w:rPr>
          <w:lang w:val="es-AR"/>
        </w:rPr>
        <w:t xml:space="preserve">A continuación se presenta el diagrama de despliegue, el cual permite ver como se implementación del hardware utilizado en el sistema de información, como así también las relaciones que existen entre los componentes. </w:t>
      </w:r>
    </w:p>
    <w:p w14:paraId="7A3FF405" w14:textId="77777777" w:rsidR="00A744E0" w:rsidRPr="0022109D" w:rsidRDefault="00C84DE1" w:rsidP="0045023D">
      <w:pPr>
        <w:ind w:left="708" w:hanging="708"/>
        <w:rPr>
          <w:lang w:val="es-AR"/>
        </w:rPr>
      </w:pPr>
      <w:r>
        <w:rPr>
          <w:noProof/>
          <w:lang w:val="es-AR" w:eastAsia="es-AR"/>
        </w:rPr>
        <w:lastRenderedPageBreak/>
        <w:drawing>
          <wp:inline distT="0" distB="0" distL="0" distR="0" wp14:editId="0ADF0D3E">
            <wp:extent cx="6425338" cy="460389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431753" cy="4608494"/>
                    </a:xfrm>
                    <a:prstGeom prst="rect">
                      <a:avLst/>
                    </a:prstGeom>
                    <a:noFill/>
                    <a:ln w="9525">
                      <a:noFill/>
                      <a:miter lim="800000"/>
                      <a:headEnd/>
                      <a:tailEnd/>
                    </a:ln>
                  </pic:spPr>
                </pic:pic>
              </a:graphicData>
            </a:graphic>
          </wp:inline>
        </w:drawing>
      </w:r>
    </w:p>
    <w:p w14:paraId="02816466" w14:textId="77777777" w:rsidR="00A744E0" w:rsidRDefault="00A744E0" w:rsidP="00A744E0">
      <w:pPr>
        <w:pStyle w:val="Ttulo1"/>
        <w:rPr>
          <w:lang w:val="es-AR"/>
        </w:rPr>
      </w:pPr>
      <w:bookmarkStart w:id="23" w:name="_Toc270351162"/>
      <w:bookmarkStart w:id="24" w:name="_Toc274788632"/>
      <w:proofErr w:type="spellStart"/>
      <w:r>
        <w:rPr>
          <w:lang w:val="es-AR"/>
        </w:rPr>
        <w:lastRenderedPageBreak/>
        <w:t>Layout</w:t>
      </w:r>
      <w:bookmarkEnd w:id="23"/>
      <w:proofErr w:type="spellEnd"/>
      <w:r w:rsidR="00CE7DB6">
        <w:rPr>
          <w:lang w:val="es-AR"/>
        </w:rPr>
        <w:t xml:space="preserve"> Oficina</w:t>
      </w:r>
      <w:bookmarkEnd w:id="24"/>
    </w:p>
    <w:p w14:paraId="38F544D8" w14:textId="77777777" w:rsidR="00A744E0" w:rsidRDefault="00CE7DB6" w:rsidP="005D5563">
      <w:pPr>
        <w:pStyle w:val="Ttulo1"/>
        <w:rPr>
          <w:lang w:val="es-AR"/>
        </w:rPr>
      </w:pPr>
      <w:r>
        <w:rPr>
          <w:noProof/>
          <w:lang w:val="es-AR" w:eastAsia="es-AR"/>
        </w:rPr>
        <w:drawing>
          <wp:inline distT="0" distB="0" distL="0" distR="0" wp14:editId="2A0BA984">
            <wp:extent cx="3848735" cy="318960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48735" cy="3189605"/>
                    </a:xfrm>
                    <a:prstGeom prst="rect">
                      <a:avLst/>
                    </a:prstGeom>
                    <a:noFill/>
                    <a:ln w="9525">
                      <a:noFill/>
                      <a:miter lim="800000"/>
                      <a:headEnd/>
                      <a:tailEnd/>
                    </a:ln>
                  </pic:spPr>
                </pic:pic>
              </a:graphicData>
            </a:graphic>
          </wp:inline>
        </w:drawing>
      </w:r>
    </w:p>
    <w:p w14:paraId="345ED742" w14:textId="77777777" w:rsidR="00C372BB" w:rsidRDefault="00C372BB" w:rsidP="00C372BB">
      <w:pPr>
        <w:rPr>
          <w:lang w:val="es-AR"/>
        </w:rPr>
      </w:pPr>
    </w:p>
    <w:p w14:paraId="3574BFB7" w14:textId="77777777" w:rsidR="00C372BB" w:rsidRDefault="00C372BB" w:rsidP="00C372BB">
      <w:pPr>
        <w:rPr>
          <w:lang w:val="es-AR"/>
        </w:rPr>
      </w:pPr>
    </w:p>
    <w:p w14:paraId="5AEBA6EC" w14:textId="77777777" w:rsidR="00C372BB" w:rsidRDefault="00C372BB" w:rsidP="00C372BB">
      <w:pPr>
        <w:pStyle w:val="Ttulo1"/>
        <w:rPr>
          <w:lang w:val="es-AR"/>
        </w:rPr>
      </w:pPr>
      <w:bookmarkStart w:id="25" w:name="_Toc274788633"/>
      <w:r>
        <w:rPr>
          <w:lang w:val="es-AR"/>
        </w:rPr>
        <w:t>Diagrama de Estados</w:t>
      </w:r>
      <w:bookmarkEnd w:id="25"/>
    </w:p>
    <w:p w14:paraId="1D6F849A" w14:textId="77777777" w:rsidR="00C372BB" w:rsidRDefault="00C372BB" w:rsidP="00C372BB">
      <w:pPr>
        <w:pStyle w:val="Ttulo1"/>
        <w:rPr>
          <w:lang w:val="es-AR"/>
        </w:rPr>
      </w:pPr>
    </w:p>
    <w:p w14:paraId="5A3ECBC1" w14:textId="77777777" w:rsidR="00C372BB" w:rsidRDefault="00C372BB" w:rsidP="00C372BB">
      <w:pPr>
        <w:pStyle w:val="Ttulo1"/>
        <w:rPr>
          <w:lang w:val="es-AR"/>
        </w:rPr>
      </w:pPr>
      <w:bookmarkStart w:id="26" w:name="_Toc274788634"/>
      <w:r>
        <w:rPr>
          <w:lang w:val="es-AR"/>
        </w:rPr>
        <w:t>Mapeo de Base de Datos</w:t>
      </w:r>
      <w:bookmarkEnd w:id="26"/>
    </w:p>
    <w:p w14:paraId="361B93B7" w14:textId="77777777" w:rsidR="00C372BB" w:rsidRDefault="00C372BB" w:rsidP="00C372BB">
      <w:pPr>
        <w:rPr>
          <w:lang w:val="es-AR"/>
        </w:rPr>
      </w:pPr>
    </w:p>
    <w:p w14:paraId="5AFE9CD5" w14:textId="77777777" w:rsidR="00C372BB" w:rsidRDefault="00C372BB" w:rsidP="00C372BB">
      <w:pPr>
        <w:pStyle w:val="Ttulo1"/>
        <w:rPr>
          <w:lang w:val="es-AR"/>
        </w:rPr>
      </w:pPr>
      <w:bookmarkStart w:id="27" w:name="_Toc274788635"/>
      <w:r>
        <w:rPr>
          <w:lang w:val="es-AR"/>
        </w:rPr>
        <w:t>Diagrama de Clases de Diseño</w:t>
      </w:r>
      <w:bookmarkEnd w:id="27"/>
    </w:p>
    <w:p w14:paraId="74D390E9" w14:textId="77777777" w:rsidR="00C372BB" w:rsidRPr="00C372BB" w:rsidRDefault="00C372BB" w:rsidP="00C372BB">
      <w:pPr>
        <w:rPr>
          <w:lang w:val="es-AR"/>
        </w:rPr>
      </w:pPr>
    </w:p>
    <w:sectPr w:rsidR="00C372BB" w:rsidRPr="00C372BB" w:rsidSect="00A97225">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70ED1" w14:textId="77777777" w:rsidR="00C960C5" w:rsidRDefault="00C960C5" w:rsidP="00740C3F">
      <w:pPr>
        <w:spacing w:after="0" w:line="240" w:lineRule="auto"/>
      </w:pPr>
      <w:r>
        <w:separator/>
      </w:r>
    </w:p>
  </w:endnote>
  <w:endnote w:type="continuationSeparator" w:id="0">
    <w:p w14:paraId="6DD7E2AD" w14:textId="77777777" w:rsidR="00C960C5" w:rsidRDefault="00C960C5"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B941D9" w:rsidRPr="004F34FB" w14:paraId="347E45DB" w14:textId="77777777" w:rsidTr="00740C3F">
      <w:trPr>
        <w:jc w:val="center"/>
      </w:trPr>
      <w:tc>
        <w:tcPr>
          <w:tcW w:w="4661" w:type="dxa"/>
        </w:tcPr>
        <w:p w14:paraId="15AB34BF" w14:textId="77777777" w:rsidR="00B941D9" w:rsidRPr="004F34FB" w:rsidRDefault="00B941D9" w:rsidP="00740C3F">
          <w:pPr>
            <w:pStyle w:val="Piedepgina"/>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14:paraId="6413459F" w14:textId="77777777" w:rsidR="00B941D9" w:rsidRPr="004F34FB" w:rsidRDefault="00B941D9" w:rsidP="00740C3F">
          <w:pPr>
            <w:pStyle w:val="Piedepgina"/>
            <w:rPr>
              <w:rFonts w:ascii="Arial" w:hAnsi="Arial" w:cs="Arial"/>
              <w:sz w:val="18"/>
              <w:szCs w:val="18"/>
              <w:lang w:val="es-AR"/>
            </w:rPr>
          </w:pPr>
        </w:p>
      </w:tc>
      <w:tc>
        <w:tcPr>
          <w:tcW w:w="4942" w:type="dxa"/>
        </w:tcPr>
        <w:p w14:paraId="5262D47B" w14:textId="77777777" w:rsidR="00B941D9" w:rsidRPr="004F34FB" w:rsidRDefault="00B941D9" w:rsidP="00740C3F">
          <w:pPr>
            <w:pStyle w:val="Piedepgina"/>
            <w:jc w:val="right"/>
            <w:rPr>
              <w:rFonts w:ascii="Arial" w:hAnsi="Arial" w:cs="Arial"/>
              <w:sz w:val="18"/>
              <w:szCs w:val="18"/>
            </w:rPr>
          </w:pPr>
          <w:r w:rsidRPr="004F34FB">
            <w:rPr>
              <w:rFonts w:ascii="Arial" w:hAnsi="Arial" w:cs="Arial"/>
              <w:sz w:val="18"/>
              <w:szCs w:val="18"/>
            </w:rPr>
            <w:t xml:space="preserve">Página </w:t>
          </w:r>
          <w:r w:rsidR="008A7A65"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8A7A65" w:rsidRPr="004F34FB">
            <w:rPr>
              <w:rStyle w:val="Nmerodepgina"/>
              <w:rFonts w:ascii="Arial" w:hAnsi="Arial" w:cs="Arial"/>
              <w:sz w:val="18"/>
              <w:szCs w:val="18"/>
            </w:rPr>
            <w:fldChar w:fldCharType="separate"/>
          </w:r>
          <w:r w:rsidR="00DA462B">
            <w:rPr>
              <w:rStyle w:val="Nmerodepgina"/>
              <w:rFonts w:ascii="Arial" w:hAnsi="Arial" w:cs="Arial"/>
              <w:noProof/>
              <w:sz w:val="18"/>
              <w:szCs w:val="18"/>
            </w:rPr>
            <w:t>7</w:t>
          </w:r>
          <w:r w:rsidR="008A7A65"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8A7A65"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8A7A65" w:rsidRPr="004F34FB">
            <w:rPr>
              <w:rFonts w:ascii="Arial" w:hAnsi="Arial" w:cs="Arial"/>
              <w:sz w:val="18"/>
              <w:szCs w:val="18"/>
            </w:rPr>
            <w:fldChar w:fldCharType="separate"/>
          </w:r>
          <w:r w:rsidR="00DA462B">
            <w:rPr>
              <w:rFonts w:ascii="Arial" w:hAnsi="Arial" w:cs="Arial"/>
              <w:noProof/>
              <w:sz w:val="18"/>
              <w:szCs w:val="18"/>
            </w:rPr>
            <w:t>9</w:t>
          </w:r>
          <w:r w:rsidR="008A7A65" w:rsidRPr="004F34FB">
            <w:rPr>
              <w:rFonts w:ascii="Arial" w:hAnsi="Arial" w:cs="Arial"/>
              <w:sz w:val="18"/>
              <w:szCs w:val="18"/>
            </w:rPr>
            <w:fldChar w:fldCharType="end"/>
          </w:r>
        </w:p>
      </w:tc>
    </w:tr>
  </w:tbl>
  <w:p w14:paraId="6B4AADDC" w14:textId="77777777" w:rsidR="00B941D9" w:rsidRDefault="00B941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1208B" w14:textId="77777777" w:rsidR="00C960C5" w:rsidRDefault="00C960C5" w:rsidP="00740C3F">
      <w:pPr>
        <w:spacing w:after="0" w:line="240" w:lineRule="auto"/>
      </w:pPr>
      <w:r>
        <w:separator/>
      </w:r>
    </w:p>
  </w:footnote>
  <w:footnote w:type="continuationSeparator" w:id="0">
    <w:p w14:paraId="53ECCDC2" w14:textId="77777777" w:rsidR="00C960C5" w:rsidRDefault="00C960C5"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2EA1B" w14:textId="77777777" w:rsidR="00B941D9" w:rsidRPr="00740C3F" w:rsidRDefault="00B941D9">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B941D9" w:rsidRPr="00740C3F" w14:paraId="724A735A" w14:textId="77777777" w:rsidTr="00740C3F">
      <w:trPr>
        <w:trHeight w:val="277"/>
      </w:trPr>
      <w:tc>
        <w:tcPr>
          <w:tcW w:w="3500" w:type="dxa"/>
        </w:tcPr>
        <w:p w14:paraId="520BC4BB" w14:textId="77777777" w:rsidR="00B941D9" w:rsidRPr="00740C3F" w:rsidRDefault="00B941D9" w:rsidP="00740C3F">
          <w:pPr>
            <w:pStyle w:val="Encabezado"/>
            <w:rPr>
              <w:sz w:val="18"/>
              <w:szCs w:val="18"/>
            </w:rPr>
          </w:pPr>
          <w:r w:rsidRPr="00740C3F">
            <w:rPr>
              <w:sz w:val="18"/>
              <w:szCs w:val="18"/>
            </w:rPr>
            <w:t>Universidad Tecnológica Nacional</w:t>
          </w:r>
        </w:p>
      </w:tc>
      <w:tc>
        <w:tcPr>
          <w:tcW w:w="4142" w:type="dxa"/>
        </w:tcPr>
        <w:p w14:paraId="2887193E" w14:textId="77777777" w:rsidR="00B941D9" w:rsidRPr="00740C3F" w:rsidRDefault="00B941D9" w:rsidP="00740C3F">
          <w:pPr>
            <w:pStyle w:val="Encabezado"/>
            <w:rPr>
              <w:sz w:val="18"/>
              <w:szCs w:val="18"/>
            </w:rPr>
          </w:pPr>
        </w:p>
      </w:tc>
      <w:tc>
        <w:tcPr>
          <w:tcW w:w="1840" w:type="dxa"/>
        </w:tcPr>
        <w:p w14:paraId="61E03B29" w14:textId="77777777" w:rsidR="00B941D9" w:rsidRPr="00740C3F" w:rsidRDefault="00B941D9" w:rsidP="00740C3F">
          <w:pPr>
            <w:pStyle w:val="Encabezado"/>
            <w:rPr>
              <w:sz w:val="18"/>
              <w:szCs w:val="18"/>
            </w:rPr>
          </w:pPr>
          <w:r w:rsidRPr="00740C3F">
            <w:rPr>
              <w:sz w:val="18"/>
              <w:szCs w:val="18"/>
            </w:rPr>
            <w:t>Proyecto Final</w:t>
          </w:r>
        </w:p>
      </w:tc>
    </w:tr>
    <w:tr w:rsidR="00B941D9" w:rsidRPr="00740C3F" w14:paraId="76240BBF" w14:textId="77777777" w:rsidTr="00740C3F">
      <w:trPr>
        <w:trHeight w:val="295"/>
      </w:trPr>
      <w:tc>
        <w:tcPr>
          <w:tcW w:w="3500" w:type="dxa"/>
        </w:tcPr>
        <w:p w14:paraId="2D382D45" w14:textId="77777777" w:rsidR="00B941D9" w:rsidRPr="00740C3F" w:rsidRDefault="00B941D9" w:rsidP="00740C3F">
          <w:pPr>
            <w:pStyle w:val="Encabezado"/>
            <w:rPr>
              <w:sz w:val="18"/>
              <w:szCs w:val="18"/>
            </w:rPr>
          </w:pPr>
          <w:r w:rsidRPr="00740C3F">
            <w:rPr>
              <w:sz w:val="18"/>
              <w:szCs w:val="18"/>
            </w:rPr>
            <w:t>Facultad Regional Córdoba</w:t>
          </w:r>
        </w:p>
      </w:tc>
      <w:tc>
        <w:tcPr>
          <w:tcW w:w="4142" w:type="dxa"/>
        </w:tcPr>
        <w:p w14:paraId="5F2D875B" w14:textId="77777777" w:rsidR="00B941D9" w:rsidRPr="00740C3F" w:rsidRDefault="00B941D9" w:rsidP="00740C3F">
          <w:pPr>
            <w:pStyle w:val="Encabezado"/>
            <w:rPr>
              <w:sz w:val="18"/>
              <w:szCs w:val="18"/>
            </w:rPr>
          </w:pPr>
          <w:r w:rsidRPr="00740C3F">
            <w:rPr>
              <w:sz w:val="18"/>
              <w:szCs w:val="18"/>
            </w:rPr>
            <w:t>Ingeniería en Sistemas de Información</w:t>
          </w:r>
        </w:p>
      </w:tc>
      <w:tc>
        <w:tcPr>
          <w:tcW w:w="1840" w:type="dxa"/>
        </w:tcPr>
        <w:p w14:paraId="70AE9F59" w14:textId="77777777" w:rsidR="00B941D9" w:rsidRPr="00740C3F" w:rsidRDefault="00B941D9" w:rsidP="00740C3F">
          <w:pPr>
            <w:pStyle w:val="Encabezado"/>
            <w:rPr>
              <w:sz w:val="18"/>
              <w:szCs w:val="18"/>
            </w:rPr>
          </w:pPr>
          <w:r w:rsidRPr="00740C3F">
            <w:rPr>
              <w:sz w:val="18"/>
              <w:szCs w:val="18"/>
            </w:rPr>
            <w:t>SEEE</w:t>
          </w:r>
        </w:p>
      </w:tc>
    </w:tr>
  </w:tbl>
  <w:p w14:paraId="5FE38650" w14:textId="77777777" w:rsidR="00B941D9" w:rsidRDefault="00B941D9">
    <w:pPr>
      <w:pStyle w:val="Encabezado"/>
    </w:pPr>
  </w:p>
  <w:p w14:paraId="36A48281" w14:textId="77777777" w:rsidR="00B941D9" w:rsidRDefault="00B941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4A3B16"/>
    <w:multiLevelType w:val="multilevel"/>
    <w:tmpl w:val="0EF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1638F9"/>
    <w:multiLevelType w:val="hybridMultilevel"/>
    <w:tmpl w:val="D0C6C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5"/>
  </w:num>
  <w:num w:numId="3">
    <w:abstractNumId w:val="11"/>
  </w:num>
  <w:num w:numId="4">
    <w:abstractNumId w:val="3"/>
  </w:num>
  <w:num w:numId="5">
    <w:abstractNumId w:val="8"/>
  </w:num>
  <w:num w:numId="6">
    <w:abstractNumId w:val="4"/>
  </w:num>
  <w:num w:numId="7">
    <w:abstractNumId w:val="0"/>
  </w:num>
  <w:num w:numId="8">
    <w:abstractNumId w:val="2"/>
  </w:num>
  <w:num w:numId="9">
    <w:abstractNumId w:val="9"/>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37CD3"/>
    <w:rsid w:val="0006015E"/>
    <w:rsid w:val="00092D1C"/>
    <w:rsid w:val="001368AE"/>
    <w:rsid w:val="0014215F"/>
    <w:rsid w:val="00177408"/>
    <w:rsid w:val="001A0009"/>
    <w:rsid w:val="001C62E8"/>
    <w:rsid w:val="001F6203"/>
    <w:rsid w:val="00274E34"/>
    <w:rsid w:val="00283DBC"/>
    <w:rsid w:val="002A2BAC"/>
    <w:rsid w:val="002A7CF0"/>
    <w:rsid w:val="002C3BFA"/>
    <w:rsid w:val="002E667F"/>
    <w:rsid w:val="002F3D78"/>
    <w:rsid w:val="00310004"/>
    <w:rsid w:val="00311FC7"/>
    <w:rsid w:val="00312779"/>
    <w:rsid w:val="0031527A"/>
    <w:rsid w:val="00322BDA"/>
    <w:rsid w:val="00335992"/>
    <w:rsid w:val="00346BC0"/>
    <w:rsid w:val="003D3610"/>
    <w:rsid w:val="003F4469"/>
    <w:rsid w:val="0045023D"/>
    <w:rsid w:val="00480883"/>
    <w:rsid w:val="004938A2"/>
    <w:rsid w:val="004A4526"/>
    <w:rsid w:val="004C1E94"/>
    <w:rsid w:val="004E0A4A"/>
    <w:rsid w:val="00504849"/>
    <w:rsid w:val="00511D5C"/>
    <w:rsid w:val="0051283E"/>
    <w:rsid w:val="00516A93"/>
    <w:rsid w:val="00537CD3"/>
    <w:rsid w:val="005D1247"/>
    <w:rsid w:val="005D5563"/>
    <w:rsid w:val="005E0387"/>
    <w:rsid w:val="00601D0B"/>
    <w:rsid w:val="00611404"/>
    <w:rsid w:val="00614841"/>
    <w:rsid w:val="00633F9D"/>
    <w:rsid w:val="00642D69"/>
    <w:rsid w:val="006A7885"/>
    <w:rsid w:val="006D099B"/>
    <w:rsid w:val="00740C3F"/>
    <w:rsid w:val="00742608"/>
    <w:rsid w:val="00754B4F"/>
    <w:rsid w:val="007559BE"/>
    <w:rsid w:val="007B1462"/>
    <w:rsid w:val="007B2088"/>
    <w:rsid w:val="007B2DE4"/>
    <w:rsid w:val="00813FE1"/>
    <w:rsid w:val="00814F0A"/>
    <w:rsid w:val="00843CE0"/>
    <w:rsid w:val="00846953"/>
    <w:rsid w:val="008662F1"/>
    <w:rsid w:val="00867BB0"/>
    <w:rsid w:val="008A0929"/>
    <w:rsid w:val="008A7A65"/>
    <w:rsid w:val="008C7741"/>
    <w:rsid w:val="008D3BE6"/>
    <w:rsid w:val="00915FCE"/>
    <w:rsid w:val="00942054"/>
    <w:rsid w:val="00966F8A"/>
    <w:rsid w:val="00975A06"/>
    <w:rsid w:val="009A1D93"/>
    <w:rsid w:val="009A4D6A"/>
    <w:rsid w:val="009E59B3"/>
    <w:rsid w:val="009F5D19"/>
    <w:rsid w:val="00A037D8"/>
    <w:rsid w:val="00A36552"/>
    <w:rsid w:val="00A402B8"/>
    <w:rsid w:val="00A744E0"/>
    <w:rsid w:val="00A97225"/>
    <w:rsid w:val="00AC223D"/>
    <w:rsid w:val="00AF086B"/>
    <w:rsid w:val="00B941D9"/>
    <w:rsid w:val="00BC45D8"/>
    <w:rsid w:val="00BD51C6"/>
    <w:rsid w:val="00C06DC1"/>
    <w:rsid w:val="00C372BB"/>
    <w:rsid w:val="00C817E1"/>
    <w:rsid w:val="00C84DE1"/>
    <w:rsid w:val="00C85DCE"/>
    <w:rsid w:val="00C8623E"/>
    <w:rsid w:val="00C960C5"/>
    <w:rsid w:val="00CB62B7"/>
    <w:rsid w:val="00CC67AB"/>
    <w:rsid w:val="00CE7DB6"/>
    <w:rsid w:val="00D3385F"/>
    <w:rsid w:val="00D43C62"/>
    <w:rsid w:val="00D67E0D"/>
    <w:rsid w:val="00D952D0"/>
    <w:rsid w:val="00DA462B"/>
    <w:rsid w:val="00DA4708"/>
    <w:rsid w:val="00DB5BB9"/>
    <w:rsid w:val="00E163EC"/>
    <w:rsid w:val="00EB7BEB"/>
    <w:rsid w:val="00EE1ADE"/>
    <w:rsid w:val="00EF59B5"/>
    <w:rsid w:val="00F07943"/>
    <w:rsid w:val="00F23E2E"/>
    <w:rsid w:val="00F42C79"/>
    <w:rsid w:val="00F74851"/>
    <w:rsid w:val="00F94743"/>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401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 w:type="paragraph" w:styleId="NormalWeb">
    <w:name w:val="Normal (Web)"/>
    <w:basedOn w:val="Normal"/>
    <w:uiPriority w:val="99"/>
    <w:semiHidden/>
    <w:unhideWhenUsed/>
    <w:rsid w:val="007B2DE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ilad">
    <w:name w:val="il_ad"/>
    <w:basedOn w:val="Fuentedeprrafopredeter"/>
    <w:rsid w:val="001F6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5151">
      <w:bodyDiv w:val="1"/>
      <w:marLeft w:val="0"/>
      <w:marRight w:val="0"/>
      <w:marTop w:val="0"/>
      <w:marBottom w:val="0"/>
      <w:divBdr>
        <w:top w:val="none" w:sz="0" w:space="0" w:color="auto"/>
        <w:left w:val="none" w:sz="0" w:space="0" w:color="auto"/>
        <w:bottom w:val="none" w:sz="0" w:space="0" w:color="auto"/>
        <w:right w:val="none" w:sz="0" w:space="0" w:color="auto"/>
      </w:divBdr>
    </w:div>
    <w:div w:id="2770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bar.sysme.net/userfiles/image/logo-mysql.jpg"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Diseño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01FE2-F6A6-4A8A-B292-D5269215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1894</Words>
  <Characters>10420</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12290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13</cp:revision>
  <cp:lastPrinted>2010-06-15T09:53:00Z</cp:lastPrinted>
  <dcterms:created xsi:type="dcterms:W3CDTF">2010-08-30T23:23:00Z</dcterms:created>
  <dcterms:modified xsi:type="dcterms:W3CDTF">2010-10-15T23:50:00Z</dcterms:modified>
</cp:coreProperties>
</file>