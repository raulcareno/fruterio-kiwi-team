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6EB4D1C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CEF0A9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32F337B2" w14:textId="77777777" w:rsidR="00C7061A" w:rsidRDefault="007C5E9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37AC7943" w14:textId="77777777" w:rsidR="00C7061A" w:rsidRDefault="007C5E9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794B3D0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DFF83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104114E5" w14:textId="77777777" w:rsidR="00512B66" w:rsidRDefault="00076759">
            <w:r>
              <w:t>Generar Orden de Compra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BCB454C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302E3F9D" w14:textId="77777777" w:rsidR="00512B66" w:rsidRDefault="00076759">
            <w:r>
              <w:t>00</w:t>
            </w:r>
            <w:r w:rsidR="002C2669">
              <w:t>4</w:t>
            </w:r>
          </w:p>
        </w:tc>
      </w:tr>
      <w:tr w:rsidR="00DC19BB" w14:paraId="472EEC65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225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742193C5" w14:textId="77777777" w:rsidR="00DC19BB" w:rsidRDefault="00F96B72">
            <w:r>
              <w:t>Compras</w:t>
            </w:r>
          </w:p>
        </w:tc>
      </w:tr>
      <w:tr w:rsidR="008F3E09" w14:paraId="429484D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FB3E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714D319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4F3326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70E2A9AF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43980FA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B976C9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240EE3D3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A46D13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39D53AB2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C36199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15C724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785A57D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D2A9E86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47106D18" w14:textId="77777777" w:rsidR="008F3E09" w:rsidRDefault="007C5E9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8C68BE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FC67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1AEC8CB5" w14:textId="77777777" w:rsidR="00C7061A" w:rsidRDefault="00076759">
            <w:r>
              <w:t>Encargado 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FDEC34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1FF79973" w14:textId="77777777" w:rsidR="00C7061A" w:rsidRDefault="00C7061A"/>
        </w:tc>
      </w:tr>
      <w:tr w:rsidR="00CD204D" w14:paraId="7E551E45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F1B61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AE391C2" w14:textId="77777777" w:rsidR="00CD204D" w:rsidRDefault="007C5E9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7675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275B8DA1" w14:textId="77777777" w:rsidR="00CD204D" w:rsidRDefault="007C5E9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7D6BB32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73388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5200A2A0" w14:textId="77777777" w:rsidR="00D842C6" w:rsidRPr="00596BA0" w:rsidRDefault="002C2669"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DC19BB" w14:paraId="435A17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C4057B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26130957" w14:textId="77777777" w:rsidR="00DC19BB" w:rsidRDefault="00DC19BB"/>
        </w:tc>
      </w:tr>
      <w:tr w:rsidR="005C249A" w14:paraId="198944F9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C2CB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98BBF6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513B576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6C948A44" w14:textId="77777777" w:rsidR="005C249A" w:rsidRDefault="00076759" w:rsidP="005C249A">
            <w:pPr>
              <w:pStyle w:val="Prrafodelista"/>
              <w:numPr>
                <w:ilvl w:val="0"/>
                <w:numId w:val="1"/>
              </w:numPr>
            </w:pPr>
            <w:r>
              <w:t>Se genera una nueva orden de compra.</w:t>
            </w:r>
          </w:p>
        </w:tc>
      </w:tr>
      <w:tr w:rsidR="005C249A" w14:paraId="7D3C2BAC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B815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CDDD3E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5CAD3E4E" w14:textId="77777777" w:rsidR="005C249A" w:rsidRDefault="007C0A55" w:rsidP="005C249A">
            <w:pPr>
              <w:pStyle w:val="Prrafodelista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14:paraId="607D8EC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5090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4728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70967C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C8BF" w14:textId="77777777" w:rsidR="005C249A" w:rsidRPr="008F3E0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Generar Orden de Comprar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358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09E5C20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A8DC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determine el tipo de compra: Materia Prima o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18AE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669" w14:paraId="12AFDB5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358" w14:textId="77777777" w:rsidR="002C2669" w:rsidRDefault="002C266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selecciona el tipo de compra: Producto Importado.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2D0C5" w14:textId="77777777" w:rsidR="002C2669" w:rsidRPr="00960403" w:rsidRDefault="002C266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657A325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DDD1C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la razón socia</w:t>
            </w:r>
            <w:r w:rsidR="00DD1E27">
              <w:t>l o CUIT 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72D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C21103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0396" w14:textId="77777777" w:rsidR="00076759" w:rsidRDefault="00076759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EC ingresa la razón social</w:t>
            </w:r>
            <w:r w:rsidR="002C2669">
              <w:t xml:space="preserve"> o el CUIT</w:t>
            </w:r>
            <w:r>
              <w:t xml:space="preserve"> del proveedor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55741" w14:textId="77777777" w:rsidR="00076759" w:rsidRPr="00960403" w:rsidRDefault="00076759" w:rsidP="002C2669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900EFF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B8E9" w14:textId="77777777" w:rsidR="00076759" w:rsidRDefault="00076759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03662A">
              <w:t xml:space="preserve">verifica la existencia de un proveedor </w:t>
            </w:r>
            <w:r w:rsidR="002C2669">
              <w:t xml:space="preserve">según el criterio de búsqueda </w:t>
            </w:r>
            <w:r w:rsidR="0003662A">
              <w:t xml:space="preserve"> y encuentra.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C5EB" w14:textId="77777777" w:rsidR="00076759" w:rsidRDefault="0003662A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sistema no encuentra un proveedor </w:t>
            </w:r>
            <w:r w:rsidR="002C2669">
              <w:t>según el criterio de búsqueda.</w:t>
            </w:r>
          </w:p>
          <w:p w14:paraId="349EAB34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461AB3C5" w14:textId="77777777" w:rsidR="0003662A" w:rsidRDefault="0003662A" w:rsidP="0003662A">
            <w:pPr>
              <w:pStyle w:val="Prrafodelista"/>
              <w:numPr>
                <w:ilvl w:val="2"/>
                <w:numId w:val="3"/>
              </w:numPr>
            </w:pPr>
            <w:r>
              <w:t>El sistema le pregunta al EC si desea registrar un nuevo proveedor.</w:t>
            </w:r>
          </w:p>
          <w:p w14:paraId="096F6A28" w14:textId="77777777" w:rsidR="0003662A" w:rsidRDefault="0003662A" w:rsidP="0003662A">
            <w:pPr>
              <w:pStyle w:val="Prrafodelista"/>
              <w:numPr>
                <w:ilvl w:val="3"/>
                <w:numId w:val="3"/>
              </w:numPr>
            </w:pPr>
            <w:r>
              <w:t>El EC desea registrar un nuevo proveedor.</w:t>
            </w:r>
          </w:p>
          <w:p w14:paraId="12482EFD" w14:textId="0B3CF732" w:rsidR="0003662A" w:rsidRPr="002C2669" w:rsidRDefault="00323262" w:rsidP="0003662A">
            <w:pPr>
              <w:pStyle w:val="Prrafodelista"/>
              <w:numPr>
                <w:ilvl w:val="4"/>
                <w:numId w:val="3"/>
              </w:numPr>
              <w:rPr>
                <w:i/>
              </w:rPr>
            </w:pPr>
            <w:r>
              <w:t xml:space="preserve">Se llama al </w:t>
            </w:r>
            <w:r w:rsidR="002C2669">
              <w:t xml:space="preserve">CU </w:t>
            </w:r>
            <w:r w:rsidR="00D429C2">
              <w:rPr>
                <w:i/>
              </w:rPr>
              <w:t>012</w:t>
            </w:r>
            <w:r w:rsidR="002C2669">
              <w:rPr>
                <w:i/>
              </w:rPr>
              <w:t>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  <w:p w14:paraId="763F6B0F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se registró con éxito.</w:t>
            </w:r>
          </w:p>
          <w:p w14:paraId="79FB25C4" w14:textId="77777777" w:rsidR="00323262" w:rsidRDefault="00323262" w:rsidP="00323262">
            <w:pPr>
              <w:pStyle w:val="Prrafodelista"/>
              <w:numPr>
                <w:ilvl w:val="5"/>
                <w:numId w:val="3"/>
              </w:numPr>
            </w:pPr>
            <w:r>
              <w:t>El Proveedor no se registró.</w:t>
            </w:r>
          </w:p>
          <w:p w14:paraId="32E4D20E" w14:textId="77777777" w:rsidR="00323262" w:rsidRDefault="00323262" w:rsidP="00323262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proveedor.</w:t>
            </w:r>
          </w:p>
          <w:p w14:paraId="0F5B34B0" w14:textId="77777777" w:rsidR="00323262" w:rsidRPr="00960403" w:rsidRDefault="002C2669" w:rsidP="00323262">
            <w:pPr>
              <w:pStyle w:val="Prrafodelista"/>
              <w:numPr>
                <w:ilvl w:val="4"/>
                <w:numId w:val="3"/>
              </w:numPr>
            </w:pPr>
            <w:r>
              <w:t>Regresa al paso 2.</w:t>
            </w:r>
          </w:p>
        </w:tc>
      </w:tr>
      <w:tr w:rsidR="00BB0571" w14:paraId="6D72FA66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DBFB" w14:textId="77777777" w:rsidR="00BB0571" w:rsidRDefault="00BB0571" w:rsidP="002C266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el proveedor elegido no tenga pedidos pendientes de entrega o reclamos y no tiene.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1DED" w14:textId="77777777" w:rsidR="00BB0571" w:rsidRDefault="00BB057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proveedor elegido tiene pedidos pendientes de entrega o reclamos.</w:t>
            </w:r>
          </w:p>
          <w:p w14:paraId="5257DC99" w14:textId="77777777" w:rsidR="00BB0571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t>El sistema muestra la información de los pedidos reclamados o pendientes de entrega.</w:t>
            </w:r>
          </w:p>
          <w:p w14:paraId="0FB6A8B6" w14:textId="77777777" w:rsidR="00AD04A3" w:rsidRDefault="00AD04A3" w:rsidP="00BB0571">
            <w:pPr>
              <w:pStyle w:val="Prrafodelista"/>
              <w:numPr>
                <w:ilvl w:val="2"/>
                <w:numId w:val="3"/>
              </w:numPr>
            </w:pPr>
            <w:r>
              <w:lastRenderedPageBreak/>
              <w:t>Sigue en el paso 8.</w:t>
            </w:r>
          </w:p>
        </w:tc>
      </w:tr>
      <w:tr w:rsidR="00076759" w14:paraId="0654F02F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D024E" w14:textId="77777777" w:rsidR="00076759" w:rsidRDefault="00323262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busca y muestra los datos del proveedor elegido.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4FB6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0B1C5B5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E051" w14:textId="77777777" w:rsidR="00076759" w:rsidRDefault="002C2669" w:rsidP="005839A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DD1E27">
              <w:t xml:space="preserve">sistema </w:t>
            </w:r>
            <w:r w:rsidR="005839A0">
              <w:t>busca y muestra los productos de ese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4178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54CEB15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85D4" w14:textId="77777777" w:rsidR="00076759" w:rsidRDefault="005839A0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 los productos a comprar con sus respectivas cantidades.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F2B3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76759" w14:paraId="31483584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46AC" w14:textId="77777777" w:rsidR="00076759" w:rsidRDefault="005839A0" w:rsidP="00B928D8">
            <w:pPr>
              <w:pStyle w:val="Prrafodelista"/>
              <w:numPr>
                <w:ilvl w:val="0"/>
                <w:numId w:val="3"/>
              </w:numPr>
              <w:tabs>
                <w:tab w:val="left" w:pos="426"/>
              </w:tabs>
              <w:ind w:hanging="198"/>
            </w:pPr>
            <w:r>
              <w:t>El EC selecciona los productos a comprar e ingresa las cantidades de los mismos.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EA95" w14:textId="77777777" w:rsidR="00076759" w:rsidRPr="00960403" w:rsidRDefault="0007675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F871A7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532" w14:textId="77777777" w:rsidR="000C17AC" w:rsidRDefault="000C17AC" w:rsidP="004C6D4D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calcula el monto total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EEA80" w14:textId="77777777" w:rsidR="000C17AC" w:rsidRPr="00960403" w:rsidRDefault="000C17AC" w:rsidP="004C6D4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42B0C2E5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817A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ingrese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4AE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BC1E82A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1A110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ingresa la fecha estimada de llegada.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A7E6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56E87AD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6349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selecciona la moneda.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9AB1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6B6D146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DA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sistema solicita confirmación.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39C4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3CF160DC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AB87" w14:textId="77777777" w:rsidR="000C17AC" w:rsidRDefault="000C17AC" w:rsidP="00B928D8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El EC confirma la registración de la orden de compra.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53A79" w14:textId="77777777" w:rsidR="000C17AC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confirma la registración de la orden de compra.</w:t>
            </w:r>
          </w:p>
          <w:p w14:paraId="47412B65" w14:textId="77777777" w:rsidR="000C17AC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2A2A89B3" w14:textId="77777777" w:rsidR="000C17AC" w:rsidRPr="00960403" w:rsidRDefault="000C17AC" w:rsidP="007C0A55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0C17AC" w14:paraId="7D28C6E8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A0AE" w14:textId="77777777" w:rsidR="000C17AC" w:rsidRDefault="000C17AC" w:rsidP="000C17AC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  <w:jc w:val="both"/>
            </w:pPr>
            <w:r>
              <w:t xml:space="preserve">El sistema genera el numero de orden de compra, registra y emite la orden de compra con los siguientes datos:   número de orden de compra, proveedor,  fecha emisión, fecha estimada llegada, detalle de orden de compra y actualiza su estado a </w:t>
            </w:r>
            <w:r>
              <w:rPr>
                <w:i/>
              </w:rPr>
              <w:t xml:space="preserve">Generada. 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F4FF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27246D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9E41" w14:textId="77777777" w:rsidR="000C17AC" w:rsidRDefault="000C17AC" w:rsidP="007C0A55">
            <w:pPr>
              <w:pStyle w:val="Prrafodelista"/>
              <w:numPr>
                <w:ilvl w:val="0"/>
                <w:numId w:val="3"/>
              </w:numPr>
              <w:tabs>
                <w:tab w:val="left" w:pos="284"/>
              </w:tabs>
              <w:ind w:hanging="198"/>
            </w:pPr>
            <w:r>
              <w:t>Fin de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F3B7" w14:textId="77777777" w:rsidR="000C17AC" w:rsidRPr="00960403" w:rsidRDefault="000C17A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C17AC" w14:paraId="07C9886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B2B" w14:textId="77777777" w:rsidR="000C17AC" w:rsidRPr="00654C01" w:rsidRDefault="000C17AC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1481" w14:textId="77777777" w:rsidR="000C17AC" w:rsidRPr="00960403" w:rsidRDefault="000C17AC" w:rsidP="00654C01">
            <w:r>
              <w:t>El CU se puede cancelar en cualquier momento.</w:t>
            </w:r>
          </w:p>
        </w:tc>
      </w:tr>
      <w:tr w:rsidR="000C17AC" w14:paraId="1587F3EC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83CF8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747F" w14:textId="77777777" w:rsidR="000C17AC" w:rsidRDefault="000C17AC" w:rsidP="00654C01">
            <w:r>
              <w:t>No aplica</w:t>
            </w:r>
            <w:bookmarkStart w:id="1" w:name="_GoBack"/>
            <w:bookmarkEnd w:id="1"/>
          </w:p>
        </w:tc>
      </w:tr>
      <w:tr w:rsidR="000C17AC" w14:paraId="10B7289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A558AA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472084" w14:textId="5E0C0CB3" w:rsidR="000C17AC" w:rsidRDefault="00D429C2" w:rsidP="00654C01">
            <w:r>
              <w:t xml:space="preserve">CU </w:t>
            </w:r>
            <w:r>
              <w:rPr>
                <w:i/>
              </w:rPr>
              <w:t>012.</w:t>
            </w:r>
            <w:r>
              <w:t xml:space="preserve"> </w:t>
            </w:r>
            <w:r w:rsidRPr="002C2669">
              <w:rPr>
                <w:i/>
              </w:rPr>
              <w:t>Registrar Proveedor.</w:t>
            </w:r>
          </w:p>
        </w:tc>
      </w:tr>
      <w:tr w:rsidR="000C17AC" w14:paraId="3F4FD87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E05DF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41900" w14:textId="77777777" w:rsidR="000C17AC" w:rsidRPr="00067369" w:rsidRDefault="000C17AC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C17AC" w14:paraId="1A68312D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2F0671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72160" w14:textId="77777777" w:rsidR="000C17AC" w:rsidRDefault="000C17AC" w:rsidP="00654C01">
            <w:r>
              <w:t>No aplica</w:t>
            </w:r>
          </w:p>
        </w:tc>
      </w:tr>
      <w:tr w:rsidR="000C17AC" w14:paraId="75269D0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3341E6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73D106" w14:textId="77777777" w:rsidR="000C17AC" w:rsidRDefault="000C17AC" w:rsidP="00654C01">
            <w:r>
              <w:t>No aplica</w:t>
            </w:r>
          </w:p>
        </w:tc>
      </w:tr>
      <w:tr w:rsidR="000C17AC" w14:paraId="6FBDA960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2608" w14:textId="77777777" w:rsidR="000C17AC" w:rsidRPr="00654C01" w:rsidRDefault="000C17AC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13FC2A" w14:textId="77777777" w:rsidR="000C17AC" w:rsidRDefault="000C17AC" w:rsidP="00654C01">
            <w:r>
              <w:t>No aplica</w:t>
            </w:r>
          </w:p>
        </w:tc>
      </w:tr>
    </w:tbl>
    <w:p w14:paraId="5A17CB1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076759"/>
    <w:rsid w:val="0003662A"/>
    <w:rsid w:val="00067369"/>
    <w:rsid w:val="00074C24"/>
    <w:rsid w:val="00076759"/>
    <w:rsid w:val="000C17AC"/>
    <w:rsid w:val="001775CE"/>
    <w:rsid w:val="0022740A"/>
    <w:rsid w:val="002C2669"/>
    <w:rsid w:val="00323262"/>
    <w:rsid w:val="003952D0"/>
    <w:rsid w:val="00512B66"/>
    <w:rsid w:val="00574E15"/>
    <w:rsid w:val="005839A0"/>
    <w:rsid w:val="00596BA0"/>
    <w:rsid w:val="005C249A"/>
    <w:rsid w:val="005D2600"/>
    <w:rsid w:val="00602FA3"/>
    <w:rsid w:val="006245C7"/>
    <w:rsid w:val="00654C01"/>
    <w:rsid w:val="00682F3C"/>
    <w:rsid w:val="006B6D4B"/>
    <w:rsid w:val="00733CC0"/>
    <w:rsid w:val="007C0A55"/>
    <w:rsid w:val="007C5E92"/>
    <w:rsid w:val="00812E10"/>
    <w:rsid w:val="00847BFF"/>
    <w:rsid w:val="0088084A"/>
    <w:rsid w:val="008F3E09"/>
    <w:rsid w:val="009031D9"/>
    <w:rsid w:val="00960403"/>
    <w:rsid w:val="00A5198D"/>
    <w:rsid w:val="00AD04A3"/>
    <w:rsid w:val="00B64ED5"/>
    <w:rsid w:val="00B928D8"/>
    <w:rsid w:val="00BB0571"/>
    <w:rsid w:val="00C32797"/>
    <w:rsid w:val="00C7061A"/>
    <w:rsid w:val="00C74D24"/>
    <w:rsid w:val="00CC0DE7"/>
    <w:rsid w:val="00CD204D"/>
    <w:rsid w:val="00D429C2"/>
    <w:rsid w:val="00D837B7"/>
    <w:rsid w:val="00D842C6"/>
    <w:rsid w:val="00D96C76"/>
    <w:rsid w:val="00DC19BB"/>
    <w:rsid w:val="00DD1E27"/>
    <w:rsid w:val="00E31140"/>
    <w:rsid w:val="00E70A8B"/>
    <w:rsid w:val="00F81DF6"/>
    <w:rsid w:val="00F96B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6D4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113</TotalTime>
  <Pages>2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12</cp:revision>
  <dcterms:created xsi:type="dcterms:W3CDTF">2010-05-08T22:16:00Z</dcterms:created>
  <dcterms:modified xsi:type="dcterms:W3CDTF">2010-10-11T14:52:00Z</dcterms:modified>
</cp:coreProperties>
</file>