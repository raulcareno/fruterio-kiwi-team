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B0C3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B0C3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B3026">
            <w:r>
              <w:t>Registrar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B3026">
            <w:r>
              <w:t>115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85906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B0C3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B3026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B0C3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B0C3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B3026">
            <w:r>
              <w:t>Registrar los datos referidos a una nueva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B302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una materia prima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03B63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encuentra materia prima con ese código.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código de la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el código de la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la existencia de materia prima con ese código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materia prima con ese código.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Pr="00960403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6076F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los siguientes datos de la materia prima: nombre, descripción, s</w:t>
            </w:r>
            <w:r w:rsidR="00634200">
              <w:t xml:space="preserve">tock actual, unidad de medida, </w:t>
            </w:r>
            <w:r>
              <w:t>nivel de reaprovisionamient</w:t>
            </w:r>
            <w:r w:rsidR="00634200">
              <w:t>o y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registración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Default="006076F4" w:rsidP="006076F4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361F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la nueva materia prima con los datos </w:t>
            </w:r>
            <w:r w:rsidR="00361F69">
              <w:t xml:space="preserve">que han sido </w:t>
            </w:r>
            <w:r>
              <w:t>ingresados</w:t>
            </w:r>
            <w:r w:rsidR="00361F6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076F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FA6213" w:rsidRDefault="00FA6213" w:rsidP="00654C01">
            <w:bookmarkStart w:id="1" w:name="_GoBack"/>
            <w:r w:rsidRPr="00FA6213">
              <w:t>No aplica</w:t>
            </w:r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3026"/>
    <w:rsid w:val="00067369"/>
    <w:rsid w:val="00074C24"/>
    <w:rsid w:val="000B3026"/>
    <w:rsid w:val="00103B63"/>
    <w:rsid w:val="00185906"/>
    <w:rsid w:val="00217701"/>
    <w:rsid w:val="0022740A"/>
    <w:rsid w:val="00361F69"/>
    <w:rsid w:val="003F5E92"/>
    <w:rsid w:val="00512B66"/>
    <w:rsid w:val="00596BA0"/>
    <w:rsid w:val="005C249A"/>
    <w:rsid w:val="00602FA3"/>
    <w:rsid w:val="006076F4"/>
    <w:rsid w:val="006245C7"/>
    <w:rsid w:val="00634200"/>
    <w:rsid w:val="0063791E"/>
    <w:rsid w:val="00654C01"/>
    <w:rsid w:val="00682F3C"/>
    <w:rsid w:val="006A60CA"/>
    <w:rsid w:val="006B6D4B"/>
    <w:rsid w:val="00812E10"/>
    <w:rsid w:val="00847BFF"/>
    <w:rsid w:val="00867A48"/>
    <w:rsid w:val="008B0C3A"/>
    <w:rsid w:val="008B4D33"/>
    <w:rsid w:val="008E42F3"/>
    <w:rsid w:val="008E5DFD"/>
    <w:rsid w:val="008F3E09"/>
    <w:rsid w:val="00960403"/>
    <w:rsid w:val="00963C90"/>
    <w:rsid w:val="00981FAE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6213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7</cp:revision>
  <dcterms:created xsi:type="dcterms:W3CDTF">2010-08-25T15:24:00Z</dcterms:created>
  <dcterms:modified xsi:type="dcterms:W3CDTF">2011-11-06T16:24:00Z</dcterms:modified>
</cp:coreProperties>
</file>