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89A22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5B80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5F2862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410EE7D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4C3DE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23C01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28D0873" w14:textId="77777777" w:rsidR="007C4BE8" w:rsidRDefault="007C4BE8">
            <w:r>
              <w:t>Registrar Reclamo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789F24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2215B99" w14:textId="02356DD0" w:rsidR="00512B66" w:rsidRDefault="00306B20">
            <w:r>
              <w:t>009</w:t>
            </w:r>
          </w:p>
        </w:tc>
      </w:tr>
      <w:tr w:rsidR="00DC19BB" w14:paraId="696E516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9511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6E7E5F8" w14:textId="56C26B86" w:rsidR="00DC19BB" w:rsidRDefault="00306B20">
            <w:r>
              <w:t>Compras</w:t>
            </w:r>
          </w:p>
        </w:tc>
      </w:tr>
      <w:tr w:rsidR="008F3E09" w14:paraId="087FCAB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5D55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446BD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8F30952" w14:textId="27301DEA" w:rsidR="008F3E09" w:rsidRDefault="00306B2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B95F0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E35FC3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09E4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14F4C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FFD1E9" w14:textId="00B76DD4" w:rsidR="008F3E09" w:rsidRDefault="00306B2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3249A0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82E5B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18FB7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1739A9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FD3EBB" w14:textId="06A7911E" w:rsidR="008F3E09" w:rsidRDefault="003C3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5C838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E95D5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6FD9E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F0848F8" w14:textId="75DDED34" w:rsidR="00C7061A" w:rsidRDefault="003C3E75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BE40C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6CD572B" w14:textId="77777777" w:rsidR="00C7061A" w:rsidRDefault="0063791E">
            <w:r>
              <w:t>No aplica</w:t>
            </w:r>
          </w:p>
        </w:tc>
      </w:tr>
      <w:tr w:rsidR="00CD204D" w14:paraId="095502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3BCB1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EC33AF" w14:textId="48DF1AEC" w:rsidR="00CD204D" w:rsidRDefault="003C3E7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D87AF1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2D237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D35E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61A87A3" w14:textId="181618B3" w:rsidR="00D842C6" w:rsidRPr="00596BA0" w:rsidRDefault="003C3E75">
            <w:r>
              <w:t>Registrar un nuevo reclamo de un pedido de compra, especificando los motivos y las fechas.</w:t>
            </w:r>
          </w:p>
        </w:tc>
      </w:tr>
      <w:tr w:rsidR="00DC19BB" w14:paraId="4A9CFC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97E35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EF8673A" w14:textId="77777777" w:rsidR="00DC19BB" w:rsidRDefault="00DC19BB"/>
        </w:tc>
      </w:tr>
      <w:tr w:rsidR="005C249A" w14:paraId="4FC70803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E114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20A1DA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920340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3780E3D" w14:textId="22BE48FF" w:rsidR="003F5E92" w:rsidRDefault="003C3E75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reclamo a un proveedor.</w:t>
            </w:r>
          </w:p>
        </w:tc>
      </w:tr>
      <w:tr w:rsidR="005C249A" w14:paraId="366107A9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2A5E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2E5125D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8FE7F28" w14:textId="5DE1D315" w:rsidR="005C249A" w:rsidRDefault="003C3E7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6AA4BD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A7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E38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D2EDDD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B8C5" w14:textId="16E63588" w:rsidR="005C249A" w:rsidRPr="008F3E09" w:rsidRDefault="003C3E7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Reclamo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4C9C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349ADE5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92B4" w14:textId="4BB67D2D" w:rsidR="00582D50" w:rsidRPr="008F3E09" w:rsidRDefault="003C3E7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proveedores</w:t>
            </w:r>
            <w:r w:rsidR="00A23C9E">
              <w:t xml:space="preserve"> 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C39A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07DE396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052" w14:textId="7F9A362E" w:rsidR="00582D50" w:rsidRPr="008F3E09" w:rsidRDefault="00A23C9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B37B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72FCDE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F0AB" w14:textId="714B23FB" w:rsidR="00582D50" w:rsidRPr="008F3E09" w:rsidRDefault="00A23C9E" w:rsidP="007A0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</w:t>
            </w:r>
            <w:r w:rsidR="007A0448">
              <w:t>órdenes</w:t>
            </w:r>
            <w:r>
              <w:t xml:space="preserve"> de </w:t>
            </w:r>
            <w:r w:rsidR="007A0448">
              <w:t>compra</w:t>
            </w:r>
            <w:r>
              <w:t xml:space="preserve"> realizadas al proveedor y encuentra.</w:t>
            </w:r>
            <w:r w:rsidR="007A0448">
              <w:t xml:space="preserve"> Y las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85DD" w14:textId="1B61160A" w:rsidR="00582D50" w:rsidRDefault="00A23C9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pedido para ese proveedor.</w:t>
            </w:r>
          </w:p>
          <w:p w14:paraId="01BAB6A1" w14:textId="76974F74" w:rsidR="00A23C9E" w:rsidRPr="00960403" w:rsidRDefault="00A23C9E" w:rsidP="00A23C9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582D50" w14:paraId="3A34DF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AE5B" w14:textId="70E0D863" w:rsidR="00582D50" w:rsidRPr="008F3E09" w:rsidRDefault="007A0448" w:rsidP="007A0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 orden de compra a la cual realizar el reclamo.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D0CC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0448" w14:paraId="78E80B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F943" w14:textId="7B066B77" w:rsidR="007A0448" w:rsidRDefault="007A044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detalle de la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6BB0" w14:textId="77777777" w:rsidR="007A0448" w:rsidRPr="00960403" w:rsidRDefault="007A0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0448" w14:paraId="6E35663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9C48" w14:textId="7B83E3A4" w:rsidR="007A0448" w:rsidRDefault="00374F2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bookmarkStart w:id="1" w:name="_GoBack"/>
            <w:r>
              <w:t>un</w:t>
            </w:r>
            <w:r w:rsidR="004B302E">
              <w:t xml:space="preserve">a </w:t>
            </w:r>
            <w:r>
              <w:t>observación detallando el motivo del reclamo.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371F" w14:textId="77777777" w:rsidR="007A0448" w:rsidRPr="00960403" w:rsidRDefault="007A0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192E0FA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E4E1" w14:textId="399067D6" w:rsidR="00582D50" w:rsidRPr="008F3E09" w:rsidRDefault="004B302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confirma la registración  del reclamo.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40EF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4F29" w14:paraId="15288F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0E63" w14:textId="3BC41995" w:rsidR="00374F29" w:rsidRPr="008F3E09" w:rsidRDefault="004B302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reclamo con la fecha actual y su observación. Emite un comprobante de reclamo y envía un mail al proveedor con el detalle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D05F" w14:textId="77777777" w:rsidR="00374F29" w:rsidRPr="00960403" w:rsidRDefault="00374F2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43CF3" w14:paraId="1314A5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109C" w14:textId="605B08B7" w:rsidR="00243CF3" w:rsidRDefault="00243CF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13B9" w14:textId="77777777" w:rsidR="00243CF3" w:rsidRPr="00960403" w:rsidRDefault="00243C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4DD78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01E49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B3A03" w14:textId="2AD7079F" w:rsidR="004B302E" w:rsidRPr="00960403" w:rsidRDefault="004B302E" w:rsidP="00654C01">
            <w:r>
              <w:t>El EC puede cancelar el CU en cualquier momento</w:t>
            </w:r>
          </w:p>
        </w:tc>
      </w:tr>
      <w:tr w:rsidR="00654C01" w14:paraId="57B0FA2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296C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05D1E" w14:textId="77777777" w:rsidR="00654C01" w:rsidRDefault="00654C01" w:rsidP="00654C01">
            <w:r>
              <w:t>No aplica</w:t>
            </w:r>
          </w:p>
        </w:tc>
      </w:tr>
      <w:tr w:rsidR="00654C01" w14:paraId="4C60213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7A659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92CFF" w14:textId="77777777" w:rsidR="00654C01" w:rsidRDefault="00067369" w:rsidP="00654C01">
            <w:r>
              <w:t>No aplica</w:t>
            </w:r>
          </w:p>
        </w:tc>
      </w:tr>
      <w:tr w:rsidR="00654C01" w14:paraId="6FED92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7B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AFE6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C2D4A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0C9D8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37F08" w14:textId="77777777" w:rsidR="00654C01" w:rsidRDefault="00067369" w:rsidP="00654C01">
            <w:r>
              <w:t>No aplica</w:t>
            </w:r>
          </w:p>
        </w:tc>
      </w:tr>
      <w:tr w:rsidR="00654C01" w14:paraId="5BFF1B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A0F51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83325" w14:textId="77777777" w:rsidR="00654C01" w:rsidRDefault="00067369" w:rsidP="00654C01">
            <w:r>
              <w:t>No aplica</w:t>
            </w:r>
          </w:p>
        </w:tc>
      </w:tr>
      <w:tr w:rsidR="00654C01" w14:paraId="09F5C3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F85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72BBC" w14:textId="77777777" w:rsidR="00654C01" w:rsidRDefault="00067369" w:rsidP="00654C01">
            <w:r>
              <w:t>No aplica</w:t>
            </w:r>
          </w:p>
        </w:tc>
      </w:tr>
    </w:tbl>
    <w:p w14:paraId="34678C7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E8"/>
    <w:rsid w:val="00067369"/>
    <w:rsid w:val="00074C24"/>
    <w:rsid w:val="00217701"/>
    <w:rsid w:val="0022740A"/>
    <w:rsid w:val="00243CF3"/>
    <w:rsid w:val="00306B20"/>
    <w:rsid w:val="00333066"/>
    <w:rsid w:val="00374F29"/>
    <w:rsid w:val="003C3E75"/>
    <w:rsid w:val="003F5E92"/>
    <w:rsid w:val="00484DD2"/>
    <w:rsid w:val="004B302E"/>
    <w:rsid w:val="00512B66"/>
    <w:rsid w:val="00582D50"/>
    <w:rsid w:val="00596BA0"/>
    <w:rsid w:val="005C249A"/>
    <w:rsid w:val="00602FA3"/>
    <w:rsid w:val="006245C7"/>
    <w:rsid w:val="0063791E"/>
    <w:rsid w:val="00654C01"/>
    <w:rsid w:val="00682F3C"/>
    <w:rsid w:val="006B6D4B"/>
    <w:rsid w:val="007A0448"/>
    <w:rsid w:val="007C4BE8"/>
    <w:rsid w:val="00812E10"/>
    <w:rsid w:val="00847BFF"/>
    <w:rsid w:val="008B4D33"/>
    <w:rsid w:val="008E5DFD"/>
    <w:rsid w:val="008F3E09"/>
    <w:rsid w:val="00960403"/>
    <w:rsid w:val="009F44F1"/>
    <w:rsid w:val="009F72B1"/>
    <w:rsid w:val="00A23C9E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41947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4A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161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6</cp:revision>
  <dcterms:created xsi:type="dcterms:W3CDTF">2010-10-04T14:22:00Z</dcterms:created>
  <dcterms:modified xsi:type="dcterms:W3CDTF">2011-05-30T02:23:00Z</dcterms:modified>
</cp:coreProperties>
</file>