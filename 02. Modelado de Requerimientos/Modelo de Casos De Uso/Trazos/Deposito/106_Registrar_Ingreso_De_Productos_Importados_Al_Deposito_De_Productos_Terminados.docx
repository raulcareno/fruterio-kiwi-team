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46004E5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6722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CC57225" w14:textId="77777777" w:rsidR="00C7061A" w:rsidRDefault="001A112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4DB8CF94" w14:textId="6C9C1367" w:rsidR="00C7061A" w:rsidRDefault="001A112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6804DDE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C91BF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242C8D2" w14:textId="77777777" w:rsidR="00512B66" w:rsidRDefault="00ED4DCF" w:rsidP="00BD2AF9">
            <w:r>
              <w:t xml:space="preserve">Registrar Ingreso </w:t>
            </w:r>
            <w:r w:rsidR="00BD2AF9">
              <w:t>d</w:t>
            </w:r>
            <w:r>
              <w:t>e Productos Importados</w:t>
            </w:r>
            <w:r w:rsidR="00BD2AF9">
              <w:t xml:space="preserve"> al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71EDDF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5635C64A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4679AAF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C1924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26167455" w14:textId="77777777" w:rsidR="00DC19BB" w:rsidRDefault="00ED4DCF">
            <w:r>
              <w:t>Deposito</w:t>
            </w:r>
          </w:p>
        </w:tc>
      </w:tr>
      <w:tr w:rsidR="008F3E09" w14:paraId="3E5FCEB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151A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BC7224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17BD69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6E51B94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1AE53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8AF78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A480D0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9299F56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CD28A93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AB4B01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D787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5650065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ECD1A80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D7E8B59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F9939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37B1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C26891B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D66C9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7B5C1E0B" w14:textId="77777777" w:rsidR="00C7061A" w:rsidRDefault="00244F7D">
            <w:r>
              <w:t>No aplica</w:t>
            </w:r>
          </w:p>
        </w:tc>
      </w:tr>
      <w:tr w:rsidR="00CD204D" w14:paraId="192433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0E58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392FAD6" w14:textId="77777777" w:rsidR="00CD204D" w:rsidRDefault="001A112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58ADA873" w14:textId="77777777" w:rsidR="00CD204D" w:rsidRDefault="001A112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65CA4A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FC2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96CFE54" w14:textId="41DBEF77" w:rsidR="00D842C6" w:rsidRPr="007A3C8B" w:rsidRDefault="00244F7D" w:rsidP="00BD2AF9">
            <w:r>
              <w:t xml:space="preserve">Registrar </w:t>
            </w:r>
            <w:r w:rsidR="00BD2AF9">
              <w:t xml:space="preserve">el ingreso de productos importados al depósito de productos terminados que fueron pedidos en </w:t>
            </w:r>
            <w:proofErr w:type="gramStart"/>
            <w:r w:rsidR="00BD2AF9">
              <w:t>la</w:t>
            </w:r>
            <w:proofErr w:type="gramEnd"/>
            <w:r w:rsidR="00BD2AF9">
              <w:t xml:space="preserve"> </w:t>
            </w:r>
            <w:r w:rsidR="008D09DA">
              <w:t>pedido</w:t>
            </w:r>
            <w:r w:rsidR="00BD2AF9">
              <w:t xml:space="preserve"> de necesidad de reaprovisionamiento.</w:t>
            </w:r>
          </w:p>
        </w:tc>
      </w:tr>
      <w:tr w:rsidR="00DC19BB" w14:paraId="35ED39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E305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460F03E" w14:textId="77777777" w:rsidR="00DC19BB" w:rsidRDefault="00DC19BB" w:rsidP="00BD2AF9"/>
        </w:tc>
      </w:tr>
      <w:tr w:rsidR="005C249A" w14:paraId="386F44C9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F740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3D28A4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F0EC06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3F8BCC9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341201E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9DBA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E59FB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6C2D23B1" w14:textId="3E00FBF6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reaprovisionamiento de productos terminados.</w:t>
            </w:r>
          </w:p>
          <w:p w14:paraId="1ABF32F1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  <w:bookmarkStart w:id="1" w:name="_GoBack"/>
            <w:bookmarkEnd w:id="1"/>
          </w:p>
        </w:tc>
      </w:tr>
      <w:tr w:rsidR="005C249A" w14:paraId="50D66D6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815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DE5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7A24A2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765C" w14:textId="77777777" w:rsidR="007A3C8B" w:rsidRPr="008F3E09" w:rsidRDefault="00B57F44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</w:t>
            </w:r>
            <w:r w:rsidR="00AE4C3B">
              <w:rPr>
                <w:i/>
              </w:rPr>
              <w:t xml:space="preserve"> al depósito de productos terminados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89E1" w14:textId="77777777"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14:paraId="7083698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12E8" w14:textId="6A4CF15C" w:rsidR="007A3C8B" w:rsidRDefault="007A3C8B" w:rsidP="00874C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AE4C3B">
              <w:t xml:space="preserve"> </w:t>
            </w:r>
            <w:r w:rsidR="0048044E">
              <w:t xml:space="preserve">pedidos de </w:t>
            </w:r>
            <w:r w:rsidR="00AE4C3B">
              <w:t>reaprovisionamiento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213A" w14:textId="7D65D3D3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3C23B6">
              <w:t xml:space="preserve"> </w:t>
            </w:r>
            <w:r w:rsidR="008F3A4D">
              <w:t>pedidos</w:t>
            </w:r>
            <w:r w:rsidR="00AE4C3B">
              <w:t xml:space="preserve"> de reaprovisionamiento de productos importados</w:t>
            </w:r>
            <w:r>
              <w:t>.</w:t>
            </w:r>
          </w:p>
          <w:p w14:paraId="487C8AD5" w14:textId="27FE1AD4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6CE6E245" w14:textId="0BE4509E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  <w:r w:rsidR="00B564B7">
              <w:t xml:space="preserve"> </w:t>
            </w:r>
          </w:p>
        </w:tc>
      </w:tr>
      <w:tr w:rsidR="00BB1401" w14:paraId="7D69F501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230E" w14:textId="7C7AB688" w:rsidR="00BB1401" w:rsidRDefault="008F3A4D" w:rsidP="008F3A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reaprovisionamiento e</w:t>
            </w:r>
            <w:r w:rsidR="00BB1401">
              <w:t>ncont</w:t>
            </w:r>
            <w:r w:rsidR="009C12B6">
              <w:t>radas,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263" w14:textId="77777777" w:rsidR="00BB1401" w:rsidRDefault="00BB1401" w:rsidP="00975A0D">
            <w:pPr>
              <w:pStyle w:val="Prrafodelista"/>
              <w:ind w:left="230"/>
            </w:pPr>
          </w:p>
        </w:tc>
      </w:tr>
      <w:tr w:rsidR="00B564B7" w14:paraId="4E23BF6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2DC8" w14:textId="358E69D0"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>de reaprovisionamiento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4CC3" w14:textId="77777777" w:rsidR="00B564B7" w:rsidRDefault="00B564B7" w:rsidP="00975A0D">
            <w:pPr>
              <w:pStyle w:val="Prrafodelista"/>
              <w:ind w:left="230"/>
            </w:pPr>
          </w:p>
        </w:tc>
      </w:tr>
      <w:tr w:rsidR="00E66A99" w14:paraId="3E3B723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E0B" w14:textId="0D936601" w:rsidR="00E66A99" w:rsidRDefault="00E66A99" w:rsidP="004C1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AE4C3B">
              <w:t xml:space="preserve"> </w:t>
            </w:r>
            <w:r w:rsidR="008D09DA">
              <w:t>pedido</w:t>
            </w:r>
            <w:r w:rsidR="00AE4C3B">
              <w:t xml:space="preserve"> de reaprovisiona</w:t>
            </w:r>
            <w:r w:rsidR="00584A34">
              <w:t>miento de productos importados (</w:t>
            </w:r>
            <w:r w:rsidR="00AE4C3B">
              <w:t>Fecha, Empleado</w:t>
            </w:r>
            <w:r w:rsidR="00584A34">
              <w:t xml:space="preserve"> que lo realizó</w:t>
            </w:r>
            <w:r w:rsidR="00AE4C3B">
              <w:t xml:space="preserve">, modelo,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671C" w14:textId="77777777" w:rsidR="00E66A99" w:rsidRDefault="00E66A99" w:rsidP="00975A0D">
            <w:pPr>
              <w:pStyle w:val="Prrafodelista"/>
              <w:ind w:left="230"/>
            </w:pPr>
          </w:p>
        </w:tc>
      </w:tr>
      <w:tr w:rsidR="00FE6C3F" w14:paraId="6AB5D9A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80B" w14:textId="5460BEB6"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BC3A" w14:textId="6F73F871" w:rsidR="00FE6C3F" w:rsidRDefault="00FE6C3F" w:rsidP="005D1353"/>
        </w:tc>
      </w:tr>
      <w:tr w:rsidR="00FE6C3F" w14:paraId="071FA29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D588" w14:textId="7B0EAEE9"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341B" w14:textId="77777777"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03B30DA8" w14:textId="34EB76FB"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7E41E28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BB8D" w14:textId="16F17AEF"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</w:t>
            </w:r>
            <w:r w:rsidR="005D1353">
              <w:lastRenderedPageBreak/>
              <w:t>productos importados al depósito de 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5D1353">
              <w:t xml:space="preserve"> </w:t>
            </w:r>
            <w:r w:rsidR="008D09DA">
              <w:t>pedido</w:t>
            </w:r>
            <w:r w:rsidR="005D1353">
              <w:t xml:space="preserve"> de reaprovisionamiento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>, junto con la fecha de ingreso 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09E8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FE6C3F" w14:paraId="5317215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EEF8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743D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BC788D" w14:paraId="708213C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4CD6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85D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6B00589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7E6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14FF" w14:textId="77777777" w:rsidR="00BC788D" w:rsidRDefault="00BC788D" w:rsidP="00D0302B">
            <w:r>
              <w:t>No aplica</w:t>
            </w:r>
          </w:p>
        </w:tc>
      </w:tr>
      <w:tr w:rsidR="00BC788D" w14:paraId="3D244D0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B6E2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2BA" w14:textId="77777777" w:rsidR="00BC788D" w:rsidRDefault="00BC788D" w:rsidP="00D0302B">
            <w:r>
              <w:t>No aplica</w:t>
            </w:r>
          </w:p>
        </w:tc>
      </w:tr>
      <w:tr w:rsidR="00BC788D" w14:paraId="76F6880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0B7C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02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45769F6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2B1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42F" w14:textId="77777777" w:rsidR="00BC788D" w:rsidRDefault="00BC788D" w:rsidP="00D0302B">
            <w:r>
              <w:t>No aplica</w:t>
            </w:r>
          </w:p>
        </w:tc>
      </w:tr>
      <w:tr w:rsidR="00BC788D" w14:paraId="7AC0B51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A3E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5CC" w14:textId="77777777" w:rsidR="00BC788D" w:rsidRDefault="00BC788D" w:rsidP="00D0302B">
            <w:r>
              <w:t>No aplica</w:t>
            </w:r>
          </w:p>
        </w:tc>
      </w:tr>
      <w:tr w:rsidR="00BC788D" w14:paraId="1CD405A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7E4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5F75" w14:textId="77777777" w:rsidR="00BC788D" w:rsidRDefault="00BC788D" w:rsidP="00D0302B">
            <w:r>
              <w:t>No aplica</w:t>
            </w:r>
          </w:p>
        </w:tc>
      </w:tr>
    </w:tbl>
    <w:p w14:paraId="0CE91B0E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74C24"/>
    <w:rsid w:val="0011451E"/>
    <w:rsid w:val="00147706"/>
    <w:rsid w:val="001A1121"/>
    <w:rsid w:val="0022740A"/>
    <w:rsid w:val="00244F7D"/>
    <w:rsid w:val="00250B02"/>
    <w:rsid w:val="002E47DD"/>
    <w:rsid w:val="00303A6D"/>
    <w:rsid w:val="003053AB"/>
    <w:rsid w:val="00397E46"/>
    <w:rsid w:val="003A4C5C"/>
    <w:rsid w:val="003C23B6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ADD"/>
    <w:rsid w:val="00682F3C"/>
    <w:rsid w:val="006A124D"/>
    <w:rsid w:val="006B6D4B"/>
    <w:rsid w:val="006F3927"/>
    <w:rsid w:val="0071618B"/>
    <w:rsid w:val="007A3C8B"/>
    <w:rsid w:val="00812E10"/>
    <w:rsid w:val="00847BFF"/>
    <w:rsid w:val="00874C5B"/>
    <w:rsid w:val="008A0452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19BB"/>
    <w:rsid w:val="00DF56D4"/>
    <w:rsid w:val="00E31140"/>
    <w:rsid w:val="00E343BD"/>
    <w:rsid w:val="00E66A99"/>
    <w:rsid w:val="00E70A8B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5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104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33</cp:revision>
  <dcterms:created xsi:type="dcterms:W3CDTF">2010-06-01T01:34:00Z</dcterms:created>
  <dcterms:modified xsi:type="dcterms:W3CDTF">2010-06-14T23:40:00Z</dcterms:modified>
</cp:coreProperties>
</file>