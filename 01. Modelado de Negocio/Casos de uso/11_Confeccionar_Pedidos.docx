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:rsidRPr="00EE0051" w14:paraId="259FC792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25FACEF" w14:textId="77777777" w:rsidR="00C7061A" w:rsidRPr="00EE0051" w:rsidRDefault="00C7061A">
            <w:pPr>
              <w:rPr>
                <w:b/>
              </w:rPr>
            </w:pPr>
            <w:r w:rsidRPr="00EE0051">
              <w:rPr>
                <w:b/>
              </w:rPr>
              <w:t>Nivel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6B7A2E27" w14:textId="77777777" w:rsidR="00C7061A" w:rsidRPr="00EE0051" w:rsidRDefault="00C7061A" w:rsidP="00C7061A">
            <w:r w:rsidRPr="00EE0051">
              <w:rPr>
                <w:rFonts w:cstheme="minorHAnsi"/>
              </w:rPr>
              <w:sym w:font="Wingdings" w:char="F0FD"/>
            </w:r>
            <w:r w:rsidRPr="00EE0051">
              <w:rPr>
                <w:rFonts w:cstheme="minorHAnsi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49498C7F" w14:textId="77777777" w:rsidR="00C7061A" w:rsidRPr="00EE0051" w:rsidRDefault="00C7061A">
            <w:r w:rsidRPr="00EE0051">
              <w:rPr>
                <w:rFonts w:cstheme="minorHAnsi"/>
              </w:rPr>
              <w:sym w:font="Wingdings" w:char="F0A8"/>
            </w:r>
            <w:r w:rsidRPr="00EE0051">
              <w:rPr>
                <w:rFonts w:cstheme="minorHAnsi"/>
              </w:rPr>
              <w:t>Sistema</w:t>
            </w:r>
          </w:p>
        </w:tc>
      </w:tr>
      <w:tr w:rsidR="00512B66" w:rsidRPr="00EE0051" w14:paraId="3D164B5E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B7E0EF" w14:textId="77777777" w:rsidR="00512B66" w:rsidRPr="00EE0051" w:rsidRDefault="00512B66">
            <w:pPr>
              <w:rPr>
                <w:b/>
              </w:rPr>
            </w:pPr>
            <w:r w:rsidRPr="00EE0051">
              <w:rPr>
                <w:rFonts w:cstheme="minorHAnsi"/>
                <w:b/>
              </w:rPr>
              <w:t>Nombre de CU: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123D3A2C" w14:textId="77777777" w:rsidR="00512B66" w:rsidRPr="00EE0051" w:rsidRDefault="00CF3505">
            <w:r w:rsidRPr="00EE0051">
              <w:t>Confeccionar pedidos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1ED5B83" w14:textId="77777777" w:rsidR="00512B66" w:rsidRPr="00EE0051" w:rsidRDefault="006245C7">
            <w:pPr>
              <w:rPr>
                <w:b/>
              </w:rPr>
            </w:pPr>
            <w:r w:rsidRPr="00EE0051"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14:paraId="19DC8CE7" w14:textId="177305B3" w:rsidR="00512B66" w:rsidRPr="00EE0051" w:rsidRDefault="00803E4E">
            <w:r>
              <w:t>11</w:t>
            </w:r>
            <w:bookmarkStart w:id="0" w:name="_GoBack"/>
            <w:bookmarkEnd w:id="0"/>
          </w:p>
        </w:tc>
      </w:tr>
      <w:tr w:rsidR="00C7061A" w:rsidRPr="00EE0051" w14:paraId="53A8B215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5619A3" w14:textId="77777777" w:rsidR="00C7061A" w:rsidRPr="00EE0051" w:rsidRDefault="00C7061A">
            <w:pPr>
              <w:rPr>
                <w:b/>
              </w:rPr>
            </w:pPr>
            <w:r w:rsidRPr="00EE0051">
              <w:rPr>
                <w:b/>
              </w:rPr>
              <w:t>Actor principal:</w:t>
            </w:r>
          </w:p>
        </w:tc>
        <w:tc>
          <w:tcPr>
            <w:tcW w:w="2436" w:type="dxa"/>
            <w:tcBorders>
              <w:left w:val="nil"/>
            </w:tcBorders>
          </w:tcPr>
          <w:p w14:paraId="51223670" w14:textId="77777777" w:rsidR="00C7061A" w:rsidRPr="00EE0051" w:rsidRDefault="00CF3505">
            <w:r w:rsidRPr="00EE0051"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288F57AE" w14:textId="77777777" w:rsidR="00C7061A" w:rsidRPr="00EE0051" w:rsidRDefault="00C7061A">
            <w:pPr>
              <w:rPr>
                <w:b/>
              </w:rPr>
            </w:pPr>
            <w:r w:rsidRPr="00EE0051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1E2384C1" w14:textId="77777777" w:rsidR="00C7061A" w:rsidRPr="00EE0051" w:rsidRDefault="00C7061A"/>
        </w:tc>
      </w:tr>
      <w:tr w:rsidR="00CD204D" w:rsidRPr="00EE0051" w14:paraId="306CF528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C4C4E5" w14:textId="77777777" w:rsidR="00CD204D" w:rsidRPr="00EE0051" w:rsidRDefault="00CD204D" w:rsidP="00190A8C">
            <w:pPr>
              <w:rPr>
                <w:b/>
              </w:rPr>
            </w:pPr>
            <w:r w:rsidRPr="00EE0051">
              <w:rPr>
                <w:b/>
              </w:rPr>
              <w:t>Tipo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5CC242EE" w14:textId="77777777" w:rsidR="00CD204D" w:rsidRPr="00EE0051" w:rsidRDefault="00CD204D" w:rsidP="00CD204D">
            <w:r w:rsidRPr="00EE0051">
              <w:rPr>
                <w:rFonts w:cstheme="minorHAnsi"/>
              </w:rPr>
              <w:sym w:font="Wingdings" w:char="F0FD"/>
            </w:r>
            <w:r w:rsidRPr="00EE0051">
              <w:rPr>
                <w:rFonts w:cstheme="minorHAnsi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238E9814" w14:textId="77777777" w:rsidR="00CD204D" w:rsidRPr="00EE0051" w:rsidRDefault="00CD204D" w:rsidP="00CD204D">
            <w:r w:rsidRPr="00EE0051">
              <w:rPr>
                <w:rFonts w:cstheme="minorHAnsi"/>
              </w:rPr>
              <w:sym w:font="Wingdings" w:char="F0A8"/>
            </w:r>
            <w:r w:rsidRPr="00EE0051">
              <w:rPr>
                <w:rFonts w:cstheme="minorHAnsi"/>
              </w:rPr>
              <w:t>Abstracto</w:t>
            </w:r>
          </w:p>
        </w:tc>
      </w:tr>
      <w:tr w:rsidR="00D842C6" w:rsidRPr="00EE0051" w14:paraId="0CBBCD80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05DAB8" w14:textId="77777777" w:rsidR="00D842C6" w:rsidRPr="00EE0051" w:rsidRDefault="00C7061A">
            <w:pPr>
              <w:rPr>
                <w:b/>
              </w:rPr>
            </w:pPr>
            <w:r w:rsidRPr="00EE0051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7EA4A0DA" w14:textId="77777777" w:rsidR="00D842C6" w:rsidRPr="00EE0051" w:rsidRDefault="00CF3505">
            <w:r w:rsidRPr="00EE0051">
              <w:t>Dejar los pedidos listos para ser retirados por el Viajante</w:t>
            </w:r>
          </w:p>
        </w:tc>
      </w:tr>
      <w:tr w:rsidR="00D842C6" w:rsidRPr="00EE0051" w14:paraId="0471142A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C7562F" w14:textId="77777777" w:rsidR="00D842C6" w:rsidRPr="00EE0051" w:rsidRDefault="00C7061A">
            <w:pPr>
              <w:rPr>
                <w:b/>
              </w:rPr>
            </w:pPr>
            <w:r w:rsidRPr="00EE0051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494202C5" w14:textId="77777777" w:rsidR="00D842C6" w:rsidRPr="00EE0051" w:rsidRDefault="00CF3505">
            <w:r w:rsidRPr="00EE0051">
              <w:t>Los pedidos son armados y adjuntados a la orden de pedido correspondiente.</w:t>
            </w:r>
          </w:p>
        </w:tc>
      </w:tr>
      <w:tr w:rsidR="00682F3C" w:rsidRPr="00EE0051" w14:paraId="27BA532F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11F4583" w14:textId="77777777" w:rsidR="00682F3C" w:rsidRPr="00EE0051" w:rsidRDefault="00682F3C">
            <w:r w:rsidRPr="00EE0051">
              <w:rPr>
                <w:b/>
              </w:rPr>
              <w:t>Descripción:</w:t>
            </w:r>
          </w:p>
        </w:tc>
      </w:tr>
      <w:tr w:rsidR="00C7061A" w:rsidRPr="00EE0051" w14:paraId="6B2BCAFB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0C71" w14:textId="1ABB1A8F" w:rsidR="00CF3505" w:rsidRPr="00EE0051" w:rsidRDefault="00CF3505" w:rsidP="00CF3505">
            <w:pPr>
              <w:pStyle w:val="Textoindependiente"/>
              <w:rPr>
                <w:rFonts w:asciiTheme="minorHAnsi" w:hAnsiTheme="minorHAnsi"/>
                <w:sz w:val="22"/>
                <w:szCs w:val="22"/>
              </w:rPr>
            </w:pPr>
            <w:r w:rsidRPr="00EE0051">
              <w:rPr>
                <w:rFonts w:asciiTheme="minorHAnsi" w:hAnsiTheme="minorHAnsi"/>
                <w:sz w:val="22"/>
                <w:szCs w:val="22"/>
              </w:rPr>
              <w:t xml:space="preserve">El </w:t>
            </w:r>
            <w:r w:rsidR="00EE0051">
              <w:rPr>
                <w:rFonts w:asciiTheme="minorHAnsi" w:hAnsiTheme="minorHAnsi"/>
                <w:sz w:val="22"/>
                <w:szCs w:val="22"/>
              </w:rPr>
              <w:t>CU</w:t>
            </w:r>
            <w:r w:rsidRPr="00EE0051">
              <w:rPr>
                <w:rFonts w:asciiTheme="minorHAnsi" w:hAnsiTheme="minorHAnsi"/>
                <w:sz w:val="22"/>
                <w:szCs w:val="22"/>
              </w:rPr>
              <w:t xml:space="preserve"> comienza cuando el Encargado de</w:t>
            </w:r>
            <w:r w:rsidR="00EE0051">
              <w:rPr>
                <w:rFonts w:asciiTheme="minorHAnsi" w:hAnsiTheme="minorHAnsi"/>
                <w:sz w:val="22"/>
                <w:szCs w:val="22"/>
              </w:rPr>
              <w:t xml:space="preserve"> Depósito de Productos Terminados</w:t>
            </w:r>
            <w:r w:rsidRPr="00EE005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601EF1">
              <w:rPr>
                <w:rFonts w:asciiTheme="minorHAnsi" w:hAnsiTheme="minorHAnsi"/>
                <w:sz w:val="22"/>
                <w:szCs w:val="22"/>
              </w:rPr>
              <w:t xml:space="preserve">(EDPT) </w:t>
            </w:r>
            <w:r w:rsidRPr="00EE0051">
              <w:rPr>
                <w:rFonts w:asciiTheme="minorHAnsi" w:hAnsiTheme="minorHAnsi"/>
                <w:sz w:val="22"/>
                <w:szCs w:val="22"/>
              </w:rPr>
              <w:t>recibe del Viajante una copia de las ordenes de pedido que este último debe entregar en su próximo viaje (la misma registra cliente,</w:t>
            </w:r>
            <w:r w:rsidR="00601EF1">
              <w:rPr>
                <w:rFonts w:asciiTheme="minorHAnsi" w:hAnsiTheme="minorHAnsi"/>
                <w:sz w:val="22"/>
                <w:szCs w:val="22"/>
              </w:rPr>
              <w:t xml:space="preserve"> vendedor,</w:t>
            </w:r>
            <w:r w:rsidRPr="00EE0051">
              <w:rPr>
                <w:rFonts w:asciiTheme="minorHAnsi" w:hAnsiTheme="minorHAnsi"/>
                <w:sz w:val="22"/>
                <w:szCs w:val="22"/>
              </w:rPr>
              <w:t xml:space="preserve"> modelo de producto, color, cantidad, fecha prevista de entrega). El </w:t>
            </w:r>
            <w:r w:rsidR="00601EF1">
              <w:rPr>
                <w:rFonts w:asciiTheme="minorHAnsi" w:hAnsiTheme="minorHAnsi"/>
                <w:sz w:val="22"/>
                <w:szCs w:val="22"/>
              </w:rPr>
              <w:t>EDPT</w:t>
            </w:r>
            <w:r w:rsidRPr="00EE0051">
              <w:rPr>
                <w:rFonts w:asciiTheme="minorHAnsi" w:hAnsiTheme="minorHAnsi"/>
                <w:sz w:val="22"/>
                <w:szCs w:val="22"/>
              </w:rPr>
              <w:t>, en base a estas órdenes</w:t>
            </w:r>
            <w:r w:rsidR="00D04FFB">
              <w:rPr>
                <w:rFonts w:asciiTheme="minorHAnsi" w:hAnsiTheme="minorHAnsi"/>
                <w:sz w:val="22"/>
                <w:szCs w:val="22"/>
              </w:rPr>
              <w:t xml:space="preserve">, se </w:t>
            </w:r>
            <w:r w:rsidRPr="00EE0051">
              <w:rPr>
                <w:rFonts w:asciiTheme="minorHAnsi" w:hAnsiTheme="minorHAnsi"/>
                <w:sz w:val="22"/>
                <w:szCs w:val="22"/>
              </w:rPr>
              <w:t xml:space="preserve">cerciora de que todos los productos solicitados se encuentren en el depósito </w:t>
            </w:r>
            <w:r w:rsidR="00D04FFB">
              <w:rPr>
                <w:rFonts w:asciiTheme="minorHAnsi" w:hAnsiTheme="minorHAnsi"/>
                <w:sz w:val="22"/>
                <w:szCs w:val="22"/>
              </w:rPr>
              <w:t>de productos terminados</w:t>
            </w:r>
            <w:r w:rsidRPr="00EE0051">
              <w:rPr>
                <w:rFonts w:asciiTheme="minorHAnsi" w:hAnsiTheme="minorHAnsi"/>
                <w:sz w:val="22"/>
                <w:szCs w:val="22"/>
              </w:rPr>
              <w:t xml:space="preserve">. El </w:t>
            </w:r>
            <w:r w:rsidR="00D04FFB">
              <w:rPr>
                <w:rFonts w:asciiTheme="minorHAnsi" w:hAnsiTheme="minorHAnsi"/>
                <w:sz w:val="22"/>
                <w:szCs w:val="22"/>
              </w:rPr>
              <w:t xml:space="preserve">EDPT </w:t>
            </w:r>
            <w:r w:rsidRPr="00EE0051">
              <w:rPr>
                <w:rFonts w:asciiTheme="minorHAnsi" w:hAnsiTheme="minorHAnsi"/>
                <w:sz w:val="22"/>
                <w:szCs w:val="22"/>
              </w:rPr>
              <w:t xml:space="preserve">arma los pedidos categorizándolos por Viajante y Cliente, y les adjunta la orden de pedido correspondiente. </w:t>
            </w:r>
          </w:p>
          <w:p w14:paraId="12E80C47" w14:textId="77777777" w:rsidR="00C7061A" w:rsidRPr="00EE0051" w:rsidRDefault="00CF3505" w:rsidP="00CF3505">
            <w:r w:rsidRPr="00EE0051">
              <w:t>Fin del CU.</w:t>
            </w:r>
          </w:p>
        </w:tc>
      </w:tr>
    </w:tbl>
    <w:p w14:paraId="0A16F6CF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505"/>
    <w:rsid w:val="00512B66"/>
    <w:rsid w:val="00601EF1"/>
    <w:rsid w:val="00602FA3"/>
    <w:rsid w:val="006245C7"/>
    <w:rsid w:val="00682F3C"/>
    <w:rsid w:val="006B6D4B"/>
    <w:rsid w:val="00803E4E"/>
    <w:rsid w:val="00812E10"/>
    <w:rsid w:val="00C7061A"/>
    <w:rsid w:val="00CD204D"/>
    <w:rsid w:val="00CF3505"/>
    <w:rsid w:val="00D04FFB"/>
    <w:rsid w:val="00D837B7"/>
    <w:rsid w:val="00D842C6"/>
    <w:rsid w:val="00E70A8B"/>
    <w:rsid w:val="00EE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21B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CF350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F3505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CF350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F3505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11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Hernan</cp:lastModifiedBy>
  <cp:revision>5</cp:revision>
  <dcterms:created xsi:type="dcterms:W3CDTF">2010-04-13T03:23:00Z</dcterms:created>
  <dcterms:modified xsi:type="dcterms:W3CDTF">2010-05-10T19:58:00Z</dcterms:modified>
</cp:coreProperties>
</file>