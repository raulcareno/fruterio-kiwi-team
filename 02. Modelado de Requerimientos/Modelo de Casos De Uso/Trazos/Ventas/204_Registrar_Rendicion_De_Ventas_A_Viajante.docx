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181E0CF6" w:rsidR="00512B66" w:rsidRDefault="00D31A28" w:rsidP="001471DF">
            <w:r>
              <w:t xml:space="preserve">Registrar </w:t>
            </w:r>
            <w:r w:rsidR="001471DF">
              <w:t>Rendición de Ventas a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20CA284A" w:rsidR="00512B66" w:rsidRDefault="00FB6C40">
            <w:r>
              <w:t>20</w:t>
            </w:r>
            <w:r w:rsidR="001471DF">
              <w:t>4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216F1600" w:rsidR="00DC19BB" w:rsidRDefault="00FB6C40">
            <w:r>
              <w:t>Ventas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18F60D95" w:rsidR="008F3E09" w:rsidRDefault="001471D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456736AB" w:rsidR="008F3E09" w:rsidRDefault="001471D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52C518A3"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6BD6C5FB" w:rsidR="00D842C6" w:rsidRPr="00596BA0" w:rsidRDefault="00F26338" w:rsidP="001471DF">
            <w:r>
              <w:t>Registrar l</w:t>
            </w:r>
            <w:r w:rsidR="001471DF">
              <w:t>as rendiciones por las ventas que fueron realizadas por el viajante</w:t>
            </w:r>
            <w:r>
              <w:t>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6458F2A8" w:rsidR="003F5E92" w:rsidRDefault="00FB6C40" w:rsidP="002A2F6A">
            <w:pPr>
              <w:pStyle w:val="Prrafodelista"/>
              <w:numPr>
                <w:ilvl w:val="0"/>
                <w:numId w:val="1"/>
              </w:numPr>
            </w:pPr>
            <w:r>
              <w:t>Se registra los datos de l</w:t>
            </w:r>
            <w:r w:rsidR="002A2F6A">
              <w:t>as rendiciones de ventas realizadas por un viajante</w:t>
            </w:r>
            <w:bookmarkStart w:id="1" w:name="_GoBack"/>
            <w:bookmarkEnd w:id="1"/>
            <w:r w:rsidR="00DF5B44">
              <w:t>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705BC24" w14:textId="6C16D1F1"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5FC119A4" w:rsidR="005C249A" w:rsidRPr="008F3E09" w:rsidRDefault="006332BA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1471DF">
              <w:rPr>
                <w:i/>
              </w:rPr>
              <w:t>Rendición de Ventas a Viajante</w:t>
            </w:r>
            <w:r w:rsidR="002B12F4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348E64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779" w14:textId="70C59587" w:rsidR="009829AF" w:rsidRDefault="009829AF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la selección del Viajante </w:t>
            </w:r>
            <w:r w:rsidR="001471DF">
              <w:t>al que se le realizara la rendición por ventas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9A8A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60E2C8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BD8" w14:textId="0EEE8DE0" w:rsidR="009829AF" w:rsidRDefault="009829AF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el Viajante </w:t>
            </w:r>
            <w:r w:rsidR="001471DF">
              <w:t>al que se le realizara la rendición por ventas.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1475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14:paraId="06C658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803D" w14:textId="1C9B8228" w:rsidR="00E90346" w:rsidRDefault="00E90346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1471DF">
              <w:t>sistema busca las ventas que se encuentran en el estado “Realizada” del Viajante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900F" w14:textId="77777777"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2D891AE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32" w14:textId="559FA5E8" w:rsidR="002F5CA0" w:rsidRDefault="002F5CA0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</w:t>
            </w:r>
            <w:r w:rsidR="001471DF">
              <w:t>stema solicita la selección de las ventas a las que se le realizara la rendición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8BBA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528FC4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E407" w14:textId="2536FE60" w:rsidR="002F5CA0" w:rsidRDefault="001471DF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</w:t>
            </w:r>
            <w:r w:rsidR="002F5CA0">
              <w:t>l</w:t>
            </w:r>
            <w:r>
              <w:t>as ventas a las que se le realizara la rendición</w:t>
            </w:r>
            <w:r w:rsidR="002F5CA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B06B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408002AF" w:rsidR="000D7CDF" w:rsidRDefault="000D7CDF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2F5CA0">
              <w:t xml:space="preserve">EV selecciona la opción confirmar </w:t>
            </w:r>
            <w:r w:rsidR="001471DF">
              <w:t>rendición de ventas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2F05FB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E59C" w14:textId="45D59897" w:rsidR="00DF5B44" w:rsidRDefault="00DF5B44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consulta si realmente quiere confirmar la </w:t>
            </w:r>
            <w:r w:rsidR="001471DF">
              <w:t>rendición de ventas al viajante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8B5A" w14:textId="77777777" w:rsidR="00DF5B44" w:rsidRDefault="00DF5B44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0276BE9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361" w14:textId="1E7280E1" w:rsidR="00DF5B44" w:rsidRDefault="00DF5B44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confirma la </w:t>
            </w:r>
            <w:r w:rsidR="001471DF">
              <w:t>rendición de ventas al viajante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3D77" w14:textId="7FFB0050" w:rsidR="00DF5B44" w:rsidRDefault="00DF5B4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EV decide no confirmar la </w:t>
            </w:r>
            <w:r w:rsidR="001471DF">
              <w:t>rendición de ventas al viajante</w:t>
            </w:r>
            <w:r>
              <w:t>.</w:t>
            </w:r>
          </w:p>
          <w:p w14:paraId="79C12A0A" w14:textId="321240D4" w:rsidR="00DF5B44" w:rsidRDefault="002A2F6A" w:rsidP="00DF5B44">
            <w:pPr>
              <w:pStyle w:val="Prrafodelista"/>
              <w:numPr>
                <w:ilvl w:val="2"/>
                <w:numId w:val="3"/>
              </w:numPr>
            </w:pPr>
            <w:r>
              <w:t>Ir a paso 6</w:t>
            </w:r>
            <w:r w:rsidR="00DF5B44">
              <w:t>.</w:t>
            </w:r>
          </w:p>
        </w:tc>
      </w:tr>
      <w:tr w:rsidR="002F5CA0" w14:paraId="24466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4A48" w14:textId="5BE7FE71" w:rsidR="002F5CA0" w:rsidRDefault="002F5CA0" w:rsidP="002A2F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calcula </w:t>
            </w:r>
            <w:r w:rsidR="0077057A">
              <w:t xml:space="preserve">el monto </w:t>
            </w:r>
            <w:r w:rsidR="002A2F6A">
              <w:t xml:space="preserve">total </w:t>
            </w:r>
            <w:r w:rsidR="0077057A">
              <w:t xml:space="preserve">que se le </w:t>
            </w:r>
            <w:r w:rsidR="002A2F6A">
              <w:t>rendirá al viajante por las ventas realizadas. Para ello Se suman</w:t>
            </w:r>
            <w:r w:rsidR="0077057A">
              <w:t xml:space="preserve"> los </w:t>
            </w:r>
            <w:r w:rsidR="002A2F6A">
              <w:t xml:space="preserve">precios de los </w:t>
            </w:r>
            <w:r w:rsidR="0077057A">
              <w:t xml:space="preserve">productos terminados especificados  </w:t>
            </w:r>
            <w:r w:rsidR="002A2F6A">
              <w:t>en el detalle de venta por su</w:t>
            </w:r>
            <w:r w:rsidR="0077057A">
              <w:t xml:space="preserve"> cantidad</w:t>
            </w:r>
            <w:r w:rsidR="002A2F6A">
              <w:t>, y a el valor total se lo multiplica por el porcentaje de comisión por venta del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A16B" w14:textId="77777777"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5423936E" w:rsidR="000D7CDF" w:rsidRDefault="002F5CA0" w:rsidP="002A2F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la confirmación de la </w:t>
            </w:r>
            <w:r w:rsidR="002A2F6A">
              <w:t xml:space="preserve">rendición de ventas al viajante, registrando los </w:t>
            </w:r>
            <w:r>
              <w:t xml:space="preserve">siguientes datos: Fecha de </w:t>
            </w:r>
            <w:r w:rsidR="002A2F6A">
              <w:t>pago</w:t>
            </w:r>
            <w:r>
              <w:t xml:space="preserve">, </w:t>
            </w:r>
            <w:r w:rsidR="002A2F6A">
              <w:t>Monto y</w:t>
            </w:r>
            <w:r>
              <w:t xml:space="preserve"> Viajante</w:t>
            </w:r>
            <w:r w:rsidR="002A2F6A">
              <w:t xml:space="preserve"> al Pago</w:t>
            </w:r>
            <w:r w:rsidR="0077057A">
              <w:t xml:space="preserve">, </w:t>
            </w:r>
            <w:r w:rsidR="002A2F6A">
              <w:t>y se modifica el estado de todas las ventas que fueron rendidas por “Rendida”.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53717DA5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7510BE0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176C1" w14:textId="1E54556D" w:rsidR="00044579" w:rsidRPr="00960403" w:rsidRDefault="0077057A" w:rsidP="00044579">
            <w:r>
              <w:t>El EV puede cancelar el CU en cualquier momento.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44579"/>
    <w:rsid w:val="00067369"/>
    <w:rsid w:val="00074C24"/>
    <w:rsid w:val="000D7CDF"/>
    <w:rsid w:val="000E6DF1"/>
    <w:rsid w:val="001471DF"/>
    <w:rsid w:val="00217701"/>
    <w:rsid w:val="0022740A"/>
    <w:rsid w:val="00244E15"/>
    <w:rsid w:val="002A2F6A"/>
    <w:rsid w:val="002B12F4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7057A"/>
    <w:rsid w:val="007737B7"/>
    <w:rsid w:val="00812E10"/>
    <w:rsid w:val="00847BFF"/>
    <w:rsid w:val="008A11E3"/>
    <w:rsid w:val="008B4D33"/>
    <w:rsid w:val="008E5DFD"/>
    <w:rsid w:val="008F2108"/>
    <w:rsid w:val="008F3E09"/>
    <w:rsid w:val="00960403"/>
    <w:rsid w:val="009829AF"/>
    <w:rsid w:val="009F44F1"/>
    <w:rsid w:val="009F72B1"/>
    <w:rsid w:val="00A27474"/>
    <w:rsid w:val="00A5198D"/>
    <w:rsid w:val="00A763BA"/>
    <w:rsid w:val="00B2202A"/>
    <w:rsid w:val="00B30F71"/>
    <w:rsid w:val="00C32797"/>
    <w:rsid w:val="00C7061A"/>
    <w:rsid w:val="00C74D24"/>
    <w:rsid w:val="00C94FFB"/>
    <w:rsid w:val="00CD204D"/>
    <w:rsid w:val="00D22BE5"/>
    <w:rsid w:val="00D31A28"/>
    <w:rsid w:val="00D35503"/>
    <w:rsid w:val="00D76E3D"/>
    <w:rsid w:val="00D837B7"/>
    <w:rsid w:val="00D842C6"/>
    <w:rsid w:val="00DC19BB"/>
    <w:rsid w:val="00DF5B44"/>
    <w:rsid w:val="00E160D5"/>
    <w:rsid w:val="00E31140"/>
    <w:rsid w:val="00E70A8B"/>
    <w:rsid w:val="00E8041D"/>
    <w:rsid w:val="00E90346"/>
    <w:rsid w:val="00E90CE1"/>
    <w:rsid w:val="00F26338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125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Hernan</cp:lastModifiedBy>
  <cp:revision>5</cp:revision>
  <dcterms:created xsi:type="dcterms:W3CDTF">2010-05-29T22:31:00Z</dcterms:created>
  <dcterms:modified xsi:type="dcterms:W3CDTF">2010-05-30T21:19:00Z</dcterms:modified>
</cp:coreProperties>
</file>