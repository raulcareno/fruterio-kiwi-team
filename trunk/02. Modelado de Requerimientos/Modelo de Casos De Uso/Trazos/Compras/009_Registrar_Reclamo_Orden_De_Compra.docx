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89A22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5B8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5F2862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410EE7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4C3DE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23C0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28D0873" w14:textId="77777777" w:rsidR="007C4BE8" w:rsidRDefault="007C4BE8">
            <w:r>
              <w:t>Registrar Reclamo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789F24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2215B99" w14:textId="02356DD0" w:rsidR="00512B66" w:rsidRDefault="00306B20">
            <w:r>
              <w:t>009</w:t>
            </w:r>
          </w:p>
        </w:tc>
      </w:tr>
      <w:tr w:rsidR="00DC19BB" w14:paraId="696E516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9511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6E7E5F8" w14:textId="56C26B86" w:rsidR="00DC19BB" w:rsidRDefault="00306B20">
            <w:r>
              <w:t>Compras</w:t>
            </w:r>
          </w:p>
        </w:tc>
      </w:tr>
      <w:tr w:rsidR="008F3E09" w14:paraId="087FCA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5D55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46BD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8F30952" w14:textId="27301DEA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B95F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35FC3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09E4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14F4C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FFD1E9" w14:textId="00B76DD4" w:rsidR="008F3E09" w:rsidRDefault="00306B2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3249A0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82E5B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18FB7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1739A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FD3EB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5C838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E95D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6FD9E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0848F8" w14:textId="64806A54"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14:paraId="1BE40C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6CD572B" w14:textId="77777777" w:rsidR="00C7061A" w:rsidRDefault="0063791E">
            <w:r>
              <w:t>No aplica</w:t>
            </w:r>
          </w:p>
        </w:tc>
      </w:tr>
      <w:tr w:rsidR="00CD204D" w14:paraId="095502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BCB1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EC33AF" w14:textId="77777777" w:rsidR="00CD204D" w:rsidRDefault="00A519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D87AF1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2D237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D35E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61A87A3" w14:textId="77777777" w:rsidR="00D842C6" w:rsidRPr="00596BA0" w:rsidRDefault="00D842C6"/>
        </w:tc>
      </w:tr>
      <w:tr w:rsidR="00DC19BB" w14:paraId="4A9CFC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E35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EF8673A" w14:textId="77777777" w:rsidR="00DC19BB" w:rsidRDefault="00DC19BB"/>
        </w:tc>
      </w:tr>
      <w:tr w:rsidR="005C249A" w14:paraId="4FC7080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E114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20A1DA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920340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3780E3D" w14:textId="77777777" w:rsidR="003F5E92" w:rsidRDefault="003F5E92" w:rsidP="003F5E9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366107A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2A5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E5125D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8FE7F28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6AA4BD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A7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E38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D2EDDD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B8C5" w14:textId="77777777" w:rsidR="005C249A" w:rsidRPr="008F3E09" w:rsidRDefault="005C249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C9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349ADE5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92B4" w14:textId="77777777" w:rsidR="00582D50" w:rsidRPr="008F3E09" w:rsidRDefault="00582D5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C39A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07DE396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052" w14:textId="77777777" w:rsidR="00582D50" w:rsidRPr="008F3E09" w:rsidRDefault="00582D5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B37B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72FCDE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F0AB" w14:textId="77777777" w:rsidR="00582D50" w:rsidRPr="008F3E09" w:rsidRDefault="00582D5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B6A1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3A34DF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AE5B" w14:textId="77777777" w:rsidR="00582D50" w:rsidRPr="008F3E09" w:rsidRDefault="00582D5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D0CC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14:paraId="192E0F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E4E1" w14:textId="77777777" w:rsidR="00582D50" w:rsidRPr="008F3E09" w:rsidRDefault="00582D5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40EF" w14:textId="77777777" w:rsidR="00582D50" w:rsidRPr="00960403" w:rsidRDefault="00582D5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4DD78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1E4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3A03" w14:textId="77777777" w:rsidR="00654C01" w:rsidRPr="00960403" w:rsidRDefault="00654C01" w:rsidP="00654C01">
            <w:r>
              <w:t>No aplica</w:t>
            </w:r>
          </w:p>
        </w:tc>
      </w:tr>
      <w:tr w:rsidR="00654C01" w14:paraId="57B0FA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296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5D1E" w14:textId="77777777" w:rsidR="00654C01" w:rsidRDefault="00654C01" w:rsidP="00654C01">
            <w:r>
              <w:t>No aplica</w:t>
            </w:r>
          </w:p>
        </w:tc>
      </w:tr>
      <w:tr w:rsidR="00654C01" w14:paraId="4C6021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7A659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92CFF" w14:textId="77777777" w:rsidR="00654C01" w:rsidRDefault="00067369" w:rsidP="00654C01">
            <w:r>
              <w:t>No aplica</w:t>
            </w:r>
          </w:p>
        </w:tc>
      </w:tr>
      <w:tr w:rsidR="00654C01" w14:paraId="6FED92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7B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AFE6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C2D4A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0C9D8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37F08" w14:textId="77777777" w:rsidR="00654C01" w:rsidRDefault="00067369" w:rsidP="00654C01">
            <w:r>
              <w:t>No aplica</w:t>
            </w:r>
          </w:p>
        </w:tc>
      </w:tr>
      <w:tr w:rsidR="00654C01" w14:paraId="5BFF1B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A0F51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83325" w14:textId="77777777" w:rsidR="00654C01" w:rsidRDefault="00067369" w:rsidP="00654C01">
            <w:r>
              <w:t>No aplica</w:t>
            </w:r>
          </w:p>
        </w:tc>
      </w:tr>
      <w:tr w:rsidR="00654C01" w14:paraId="09F5C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F85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2BBC" w14:textId="77777777" w:rsidR="00654C01" w:rsidRDefault="00067369" w:rsidP="00654C01">
            <w:r>
              <w:t>No aplica</w:t>
            </w:r>
          </w:p>
        </w:tc>
      </w:tr>
    </w:tbl>
    <w:p w14:paraId="34678C7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8"/>
    <w:rsid w:val="00067369"/>
    <w:rsid w:val="00074C24"/>
    <w:rsid w:val="00217701"/>
    <w:rsid w:val="0022740A"/>
    <w:rsid w:val="00306B20"/>
    <w:rsid w:val="003F5E92"/>
    <w:rsid w:val="00484DD2"/>
    <w:rsid w:val="00512B66"/>
    <w:rsid w:val="00582D50"/>
    <w:rsid w:val="00596BA0"/>
    <w:rsid w:val="005C249A"/>
    <w:rsid w:val="00602FA3"/>
    <w:rsid w:val="006245C7"/>
    <w:rsid w:val="0063791E"/>
    <w:rsid w:val="00654C01"/>
    <w:rsid w:val="00682F3C"/>
    <w:rsid w:val="006B6D4B"/>
    <w:rsid w:val="007C4BE8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4A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26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2010-10-04T14:22:00Z</dcterms:created>
  <dcterms:modified xsi:type="dcterms:W3CDTF">2010-10-05T21:21:00Z</dcterms:modified>
</cp:coreProperties>
</file>