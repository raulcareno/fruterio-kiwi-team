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77777777" w:rsidR="00512B66" w:rsidRDefault="00D31A28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77777777" w:rsidR="00512B66" w:rsidRDefault="00F26338">
            <w:r>
              <w:t>285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77777777" w:rsidR="00DC19BB" w:rsidRDefault="00F26338">
            <w:r>
              <w:t>Ventas/Pedido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77777777" w:rsidR="00D842C6" w:rsidRPr="00596BA0" w:rsidRDefault="00F26338">
            <w:r>
              <w:t>Registrar la entrega y el cobro de un pedido, emitiendo el comprobante correspondiente.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0C83DEDB"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3F13EF3" w14:textId="77777777" w:rsidR="005C249A" w:rsidRDefault="00D35503" w:rsidP="005C249A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1705BC24" w14:textId="696616C1" w:rsidR="00E160D5" w:rsidRDefault="00E160D5" w:rsidP="005C249A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33F9CDC5" w:rsidR="005C249A" w:rsidRPr="008F3E09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3C2A7D76"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A763BA">
              <w:t xml:space="preserve">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CF611D"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284E7B2C" w:rsidR="00A763BA" w:rsidRPr="009604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ingresa el nro. De Pedido.</w:t>
            </w: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1DBA6070"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D97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14:paraId="4C966EFF" w14:textId="5B66912E"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38D938FF" w14:textId="0B395BCF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3283DA7C" w14:textId="77777777" w:rsidR="00D355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07618910" w14:textId="77777777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16337B1D" w14:textId="43D3DF43" w:rsidR="00D35503" w:rsidRPr="009604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028E85C2"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EB3B346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23234FC3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A3D1F3B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494A9D03"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 ingresa nuevos productos pedidos por el cliente y su respectiva cantidad.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71952989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14:paraId="349D91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DC5" w14:textId="2F18B9A0"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E059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7CDF" w14:paraId="71C865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696B" w14:textId="6295FE9F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610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7CDF" w14:paraId="2D1423A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EB47" w14:textId="617A7C96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EFA9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7CDF" w14:paraId="7FAD487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6BE6" w14:textId="260BDF83"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emisión, fecha de cobro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316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7CDF" w14:paraId="3BD359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F800" w14:textId="5DA9D456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F03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7CDF" w14:paraId="3A7BD2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BE1B" w14:textId="1EA9284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F23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5B9C802F" w14:textId="7777777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2575FD1C" w14:textId="1DEE75B3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D7CDF" w14:paraId="5EEECF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8033" w14:textId="3E9F8C30" w:rsidR="000D7CDF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 </w:t>
            </w:r>
            <w:r w:rsidR="00E160D5">
              <w:rPr>
                <w:i/>
              </w:rPr>
              <w:t xml:space="preserve">Cobrad. </w:t>
            </w:r>
            <w:r w:rsidR="00E160D5">
              <w:t>También, emite el comprobante correspondiente.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EAE2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072CEC86" w:rsidR="00654C01" w:rsidRPr="00960403" w:rsidRDefault="000D7CDF" w:rsidP="00654C01">
            <w:r>
              <w:t>Las formas de pago pueden ser: Cheque, Contado o Nota de Crédito.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67369"/>
    <w:rsid w:val="00074C24"/>
    <w:rsid w:val="000D7CDF"/>
    <w:rsid w:val="00217701"/>
    <w:rsid w:val="0022740A"/>
    <w:rsid w:val="00244E15"/>
    <w:rsid w:val="002F17EF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763BA"/>
    <w:rsid w:val="00C32797"/>
    <w:rsid w:val="00C7061A"/>
    <w:rsid w:val="00C74D24"/>
    <w:rsid w:val="00CD204D"/>
    <w:rsid w:val="00D31A28"/>
    <w:rsid w:val="00D35503"/>
    <w:rsid w:val="00D837B7"/>
    <w:rsid w:val="00D842C6"/>
    <w:rsid w:val="00DC19BB"/>
    <w:rsid w:val="00E160D5"/>
    <w:rsid w:val="00E31140"/>
    <w:rsid w:val="00E70A8B"/>
    <w:rsid w:val="00F26338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63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6</cp:revision>
  <dcterms:created xsi:type="dcterms:W3CDTF">2010-05-10T18:34:00Z</dcterms:created>
  <dcterms:modified xsi:type="dcterms:W3CDTF">2010-05-10T19:56:00Z</dcterms:modified>
</cp:coreProperties>
</file>