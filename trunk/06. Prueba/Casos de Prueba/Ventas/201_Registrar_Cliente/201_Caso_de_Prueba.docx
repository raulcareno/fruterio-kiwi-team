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37A133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1D13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48E4" w14:textId="77777777" w:rsidR="00654C01" w:rsidRPr="00960403" w:rsidRDefault="00B24E4B" w:rsidP="00453617">
            <w:pPr>
              <w:jc w:val="center"/>
            </w:pPr>
            <w:r>
              <w:t>Registrar Cliente</w:t>
            </w:r>
          </w:p>
        </w:tc>
      </w:tr>
      <w:tr w:rsidR="00654C01" w14:paraId="4480542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C2CD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6D7" w14:textId="77777777" w:rsidR="00654C01" w:rsidRDefault="00603EEB" w:rsidP="00453617">
            <w:pPr>
              <w:jc w:val="center"/>
            </w:pPr>
            <w:r>
              <w:t>201/01</w:t>
            </w:r>
          </w:p>
        </w:tc>
      </w:tr>
      <w:tr w:rsidR="00654C01" w14:paraId="659622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15AC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1A5D" w14:textId="77777777" w:rsidR="00654C01" w:rsidRDefault="00B1302B" w:rsidP="00453617">
            <w:pPr>
              <w:jc w:val="center"/>
            </w:pPr>
            <w:r>
              <w:t>Registrar un nuevo cliente.</w:t>
            </w:r>
          </w:p>
        </w:tc>
      </w:tr>
      <w:tr w:rsidR="00654C01" w:rsidRPr="00B1302B" w14:paraId="70EA909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06E6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70C9" w14:textId="6DC03503" w:rsidR="00654C01" w:rsidRPr="00B1302B" w:rsidRDefault="00B1302B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 w:rsidR="009245E0">
              <w:rPr>
                <w:lang w:val="en-US"/>
              </w:rPr>
              <w:t>8, A9, S</w:t>
            </w:r>
            <w:r>
              <w:rPr>
                <w:lang w:val="en-US"/>
              </w:rPr>
              <w:t>10, S11, A12, S13, S14.</w:t>
            </w:r>
          </w:p>
        </w:tc>
      </w:tr>
      <w:tr w:rsidR="00654C01" w14:paraId="2F72A60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7B7E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92E" w14:textId="77777777" w:rsidR="00654C01" w:rsidRDefault="00B1302B" w:rsidP="00453617">
            <w:pPr>
              <w:jc w:val="center"/>
            </w:pPr>
            <w:r>
              <w:t>Media</w:t>
            </w:r>
          </w:p>
        </w:tc>
      </w:tr>
      <w:tr w:rsidR="00654C01" w14:paraId="1ECD7C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CE7A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1528" w14:textId="051B1A2E" w:rsidR="00C52DBA" w:rsidRPr="00C52DBA" w:rsidRDefault="00C52DBA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AC05B3">
              <w:rPr>
                <w:rFonts w:cstheme="minorHAnsi"/>
              </w:rPr>
              <w:t>Permiso como Viajante al usuario Esteban Gonzales.</w:t>
            </w:r>
            <w:bookmarkStart w:id="0" w:name="_GoBack"/>
            <w:bookmarkEnd w:id="0"/>
          </w:p>
        </w:tc>
      </w:tr>
      <w:tr w:rsidR="00654C01" w14:paraId="7ED4FAF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BDC0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5ADF" w14:textId="77777777" w:rsidR="00654C01" w:rsidRDefault="00B1302B" w:rsidP="00453617">
            <w:pPr>
              <w:jc w:val="center"/>
            </w:pPr>
            <w:r>
              <w:t>Se registra un nuevo cliente.</w:t>
            </w:r>
          </w:p>
        </w:tc>
      </w:tr>
      <w:tr w:rsidR="00631876" w14:paraId="613D44E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3C1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019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E2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83BDB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01642C2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638D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B1302B">
              <w:rPr>
                <w:b/>
              </w:rPr>
              <w:t>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CB5" w14:textId="7701D3D0" w:rsidR="00631876" w:rsidRDefault="009245E0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E658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8899" w14:textId="77777777" w:rsidR="00631876" w:rsidRDefault="00631876" w:rsidP="00654C01"/>
        </w:tc>
      </w:tr>
      <w:tr w:rsidR="00B1302B" w14:paraId="3468A90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999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517B" w14:textId="1C27DB4F" w:rsidR="00B1302B" w:rsidRDefault="009245E0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B67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AA" w14:textId="77777777" w:rsidR="00B1302B" w:rsidRDefault="00B1302B" w:rsidP="00654C01"/>
        </w:tc>
      </w:tr>
      <w:tr w:rsidR="00B1302B" w14:paraId="149D691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5C51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630D" w14:textId="7E22F200" w:rsidR="00B1302B" w:rsidRDefault="009245E0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21D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1257" w14:textId="77777777" w:rsidR="00B1302B" w:rsidRDefault="00B1302B" w:rsidP="00654C01"/>
        </w:tc>
      </w:tr>
      <w:tr w:rsidR="00B1302B" w14:paraId="6C1140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C795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A7BA" w14:textId="6BC3DA7B" w:rsidR="00B1302B" w:rsidRDefault="009245E0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4325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9B3C" w14:textId="77777777" w:rsidR="00B1302B" w:rsidRDefault="00B1302B" w:rsidP="00654C01"/>
        </w:tc>
      </w:tr>
      <w:tr w:rsidR="00B1302B" w14:paraId="117C510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1F9F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FF97" w14:textId="725533A7" w:rsidR="00B1302B" w:rsidRDefault="009245E0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FBD3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C1CB" w14:textId="77777777" w:rsidR="00B1302B" w:rsidRDefault="00B1302B" w:rsidP="00654C01"/>
        </w:tc>
      </w:tr>
      <w:tr w:rsidR="00B1302B" w14:paraId="506439C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446D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E83C" w14:textId="67F14A8D" w:rsidR="00B1302B" w:rsidRDefault="009245E0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0916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8D1" w14:textId="77777777" w:rsidR="00B1302B" w:rsidRDefault="00B1302B" w:rsidP="00654C01"/>
        </w:tc>
      </w:tr>
      <w:tr w:rsidR="00B1302B" w14:paraId="085CC0E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E4C1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7DB4" w14:textId="0125FDD7" w:rsidR="00B1302B" w:rsidRDefault="009245E0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4812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A0AC" w14:textId="77777777" w:rsidR="00B1302B" w:rsidRDefault="00B1302B" w:rsidP="00654C01"/>
        </w:tc>
      </w:tr>
      <w:tr w:rsidR="00B1302B" w14:paraId="47130D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00CA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242A" w14:textId="4F0E717B" w:rsidR="00B1302B" w:rsidRDefault="009245E0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56D7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269" w14:textId="77777777" w:rsidR="00B1302B" w:rsidRDefault="00B1302B" w:rsidP="00654C01"/>
        </w:tc>
      </w:tr>
      <w:tr w:rsidR="00B1302B" w14:paraId="6426D83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218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425C" w14:textId="46AAE613" w:rsidR="00B1302B" w:rsidRDefault="009245E0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A91A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1093" w14:textId="77777777" w:rsidR="00B1302B" w:rsidRDefault="00B1302B" w:rsidP="00654C01"/>
        </w:tc>
      </w:tr>
      <w:tr w:rsidR="00B1302B" w14:paraId="4BD731F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2605" w14:textId="06A79970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9245E0">
              <w:rPr>
                <w:b/>
              </w:rPr>
              <w:t>201/01- S</w:t>
            </w:r>
            <w:r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7391" w14:textId="0B1A7E61" w:rsidR="00B1302B" w:rsidRDefault="009245E0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7524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BC79" w14:textId="77777777" w:rsidR="00B1302B" w:rsidRDefault="00B1302B" w:rsidP="00654C01"/>
        </w:tc>
      </w:tr>
      <w:tr w:rsidR="00B1302B" w14:paraId="78CD2F1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B46B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9DE" w14:textId="661364E9" w:rsidR="00B1302B" w:rsidRDefault="009245E0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793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2FDF" w14:textId="77777777" w:rsidR="00B1302B" w:rsidRDefault="00B1302B" w:rsidP="00654C01"/>
        </w:tc>
      </w:tr>
      <w:tr w:rsidR="00B1302B" w14:paraId="2BB73F0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5E38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74AB" w14:textId="284CBA43" w:rsidR="00B1302B" w:rsidRDefault="009245E0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945F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C897" w14:textId="77777777" w:rsidR="00B1302B" w:rsidRDefault="00B1302B" w:rsidP="00654C01"/>
        </w:tc>
      </w:tr>
      <w:tr w:rsidR="00B1302B" w14:paraId="07FD6D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6787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6F2D" w14:textId="70DE2FB3" w:rsidR="00B1302B" w:rsidRDefault="009245E0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CF9E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91B4" w14:textId="77777777" w:rsidR="00B1302B" w:rsidRDefault="00B1302B" w:rsidP="00654C01"/>
        </w:tc>
      </w:tr>
      <w:tr w:rsidR="00B1302B" w14:paraId="777DD7E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146C" w14:textId="77777777" w:rsidR="00B1302B" w:rsidRDefault="00B1302B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>
              <w:rPr>
                <w:b/>
              </w:rPr>
              <w:t>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453F" w14:textId="5ADA55D1" w:rsidR="00B1302B" w:rsidRDefault="00AC05B3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4116" w14:textId="77777777" w:rsidR="00B1302B" w:rsidRDefault="00B1302B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DE38" w14:textId="77777777" w:rsidR="00B1302B" w:rsidRDefault="00B1302B" w:rsidP="00654C01"/>
        </w:tc>
      </w:tr>
      <w:tr w:rsidR="00C52DBA" w14:paraId="2FC6C70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45F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92DC" w14:textId="77777777" w:rsidR="00C52DBA" w:rsidRDefault="00C52DBA" w:rsidP="00654C01"/>
        </w:tc>
      </w:tr>
      <w:tr w:rsidR="00C52DBA" w14:paraId="54E6163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D5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7C45" w14:textId="77777777" w:rsidR="00C52DBA" w:rsidRDefault="00C52DBA" w:rsidP="00453617">
            <w:pPr>
              <w:jc w:val="center"/>
            </w:pPr>
          </w:p>
        </w:tc>
      </w:tr>
      <w:tr w:rsidR="00C52DBA" w14:paraId="4BA8038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24B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3773" w14:textId="77777777" w:rsidR="00C52DBA" w:rsidRDefault="00C52DBA" w:rsidP="00453617">
            <w:pPr>
              <w:jc w:val="center"/>
            </w:pPr>
          </w:p>
        </w:tc>
      </w:tr>
      <w:tr w:rsidR="00C52DBA" w14:paraId="76802B3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45B5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lastRenderedPageBreak/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DC0F" w14:textId="77777777" w:rsidR="00C52DBA" w:rsidRDefault="00C52DBA" w:rsidP="00453617">
            <w:pPr>
              <w:jc w:val="center"/>
            </w:pPr>
          </w:p>
        </w:tc>
      </w:tr>
      <w:tr w:rsidR="00C52DBA" w14:paraId="71ECF66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3831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8299" w14:textId="77777777" w:rsidR="00C52DBA" w:rsidRDefault="00C52DBA" w:rsidP="00453617">
            <w:pPr>
              <w:jc w:val="center"/>
            </w:pPr>
          </w:p>
        </w:tc>
      </w:tr>
    </w:tbl>
    <w:p w14:paraId="2AB5D0E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4B"/>
    <w:rsid w:val="00067369"/>
    <w:rsid w:val="00074C24"/>
    <w:rsid w:val="001F17EE"/>
    <w:rsid w:val="00217701"/>
    <w:rsid w:val="0022740A"/>
    <w:rsid w:val="003F5E92"/>
    <w:rsid w:val="00453617"/>
    <w:rsid w:val="00512B66"/>
    <w:rsid w:val="00596BA0"/>
    <w:rsid w:val="005C249A"/>
    <w:rsid w:val="00602FA3"/>
    <w:rsid w:val="00603EEB"/>
    <w:rsid w:val="006245C7"/>
    <w:rsid w:val="00631876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245E0"/>
    <w:rsid w:val="00960403"/>
    <w:rsid w:val="009F44F1"/>
    <w:rsid w:val="009F72B1"/>
    <w:rsid w:val="00A27474"/>
    <w:rsid w:val="00A5198D"/>
    <w:rsid w:val="00AC05B3"/>
    <w:rsid w:val="00B1302B"/>
    <w:rsid w:val="00B24E4B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7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3EBF9-46F1-44DC-8814-D9475C8D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25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2</cp:revision>
  <dcterms:created xsi:type="dcterms:W3CDTF">2010-06-12T15:48:00Z</dcterms:created>
  <dcterms:modified xsi:type="dcterms:W3CDTF">2010-06-12T17:28:00Z</dcterms:modified>
</cp:coreProperties>
</file>