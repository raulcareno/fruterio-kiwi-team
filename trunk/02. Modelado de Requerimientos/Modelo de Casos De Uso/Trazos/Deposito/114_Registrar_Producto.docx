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A4777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856AD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5FB329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F690090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34405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CF4F0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6179A47" w14:textId="77777777"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8694B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70046282" w14:textId="77777777" w:rsidR="00512B66" w:rsidRDefault="00552FAE">
            <w:r>
              <w:t>114</w:t>
            </w:r>
          </w:p>
        </w:tc>
      </w:tr>
      <w:tr w:rsidR="00DC19BB" w14:paraId="3ECF34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8A0AA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C71DCE" w14:textId="77777777" w:rsidR="00DC19BB" w:rsidRDefault="00552FAE">
            <w:r>
              <w:t xml:space="preserve">Depósito </w:t>
            </w:r>
          </w:p>
        </w:tc>
      </w:tr>
      <w:tr w:rsidR="008F3E09" w14:paraId="5AF197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2611E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58947A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E8D78E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463FD1A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9870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DE72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4A9EBA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5C35F9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337AA24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CFF0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522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BADAC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F690DE4" w14:textId="77777777" w:rsidR="008F3E09" w:rsidRDefault="00D414A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46C3B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684B4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4338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AD2E85D" w14:textId="77777777"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829194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BBB2B9A" w14:textId="77777777" w:rsidR="00C7061A" w:rsidRDefault="0063791E">
            <w:r>
              <w:t>No aplica</w:t>
            </w:r>
          </w:p>
        </w:tc>
      </w:tr>
      <w:tr w:rsidR="00CD204D" w14:paraId="4BD8A0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07887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0BC1D5" w14:textId="77777777" w:rsidR="00CD204D" w:rsidRDefault="00D414A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617D87A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B2B287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EBD0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C7AC55" w14:textId="77777777" w:rsidR="00D842C6" w:rsidRPr="00596BA0" w:rsidRDefault="00D414AC">
            <w:r>
              <w:t>Registrar los datos referidos a un producto</w:t>
            </w:r>
          </w:p>
        </w:tc>
      </w:tr>
      <w:tr w:rsidR="00DC19BB" w14:paraId="0D059D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B8916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286EB82" w14:textId="77777777" w:rsidR="00DC19BB" w:rsidRDefault="00DC19BB"/>
        </w:tc>
      </w:tr>
      <w:tr w:rsidR="005C249A" w14:paraId="4C15A9E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E8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84229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52F68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6BEAD93" w14:textId="77777777"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14:paraId="0DCBC6BF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0A6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AF616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723B3D0" w14:textId="77777777" w:rsidR="005C249A" w:rsidRDefault="00C0475A" w:rsidP="005C249A">
            <w:pPr>
              <w:pStyle w:val="Prrafodelista"/>
              <w:numPr>
                <w:ilvl w:val="0"/>
                <w:numId w:val="1"/>
              </w:numPr>
            </w:pPr>
            <w:r>
              <w:t>El producto a registrar ya existe.</w:t>
            </w:r>
          </w:p>
          <w:p w14:paraId="663802AE" w14:textId="609F36A1" w:rsidR="00C0475A" w:rsidRDefault="00C0475A" w:rsidP="005C249A">
            <w:pPr>
              <w:pStyle w:val="Prrafodelista"/>
              <w:numPr>
                <w:ilvl w:val="0"/>
                <w:numId w:val="1"/>
              </w:numPr>
            </w:pPr>
            <w:r>
              <w:t>El ED no confirma la registración del producto.</w:t>
            </w:r>
            <w:bookmarkStart w:id="1" w:name="_GoBack"/>
            <w:bookmarkEnd w:id="1"/>
          </w:p>
        </w:tc>
      </w:tr>
      <w:tr w:rsidR="005C249A" w14:paraId="74792C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58B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46D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181299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C865" w14:textId="77777777"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59E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14AC" w14:paraId="7F7E35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72BA" w14:textId="2B7E1DE9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el nombre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207D" w14:textId="77777777" w:rsidR="00D414AC" w:rsidRPr="00960403" w:rsidRDefault="00D414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14AC" w14:paraId="544D75E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89CB" w14:textId="4C6FDFD5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nombre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0618" w14:textId="77777777" w:rsidR="00D414AC" w:rsidRPr="00960403" w:rsidRDefault="00D414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414AC" w14:paraId="565FD3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935" w14:textId="4FCEC3CF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un producto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D6B1" w14:textId="77777777" w:rsidR="00D414AC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producto con ese nombre.</w:t>
            </w:r>
          </w:p>
          <w:p w14:paraId="5DA2FD01" w14:textId="77777777" w:rsidR="00C013B5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180D45D" w14:textId="44E2C136" w:rsidR="00C013B5" w:rsidRPr="00960403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414AC" w14:paraId="4707C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3B7D" w14:textId="4D6835D9" w:rsidR="00D414AC" w:rsidRPr="008F3E09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ED2B17">
              <w:t xml:space="preserve"> marca, modelo, tamaño, color </w:t>
            </w:r>
            <w:r>
              <w:t xml:space="preserve"> precio estimado, nivel de reaprovisionamiento, stock máximo</w:t>
            </w:r>
            <w:r w:rsidR="00ED2B17">
              <w:t xml:space="preserve"> y precio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E7A0" w14:textId="77777777" w:rsidR="00D414AC" w:rsidRPr="00960403" w:rsidRDefault="00D414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13B5" w14:paraId="5E4AA4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C18C" w14:textId="7535DCCE"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0BB4" w14:textId="77777777" w:rsidR="00C013B5" w:rsidRPr="00960403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13B5" w14:paraId="7F0FFE1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5724" w14:textId="09D756FC"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C756" w14:textId="77777777" w:rsidR="00C013B5" w:rsidRPr="00960403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13B5" w14:paraId="7E946A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00EA" w14:textId="41D02CE1"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EF5B" w14:textId="77777777"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14:paraId="42D298AB" w14:textId="77777777"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181E0A8" w14:textId="42020505" w:rsidR="00C0475A" w:rsidRPr="00960403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C013B5" w14:paraId="3F5682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E8C" w14:textId="0201A24B" w:rsidR="00C013B5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producto, generado un nuevo número de producto y mostrando los dados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9A83" w14:textId="77777777" w:rsidR="00C013B5" w:rsidRPr="00960403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475A" w14:paraId="571DD9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961" w14:textId="2F2C2104"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27C8" w14:textId="77777777" w:rsidR="00C0475A" w:rsidRPr="00960403" w:rsidRDefault="00C0475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43627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832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1A364" w14:textId="77777777" w:rsidR="00654C01" w:rsidRPr="00960403" w:rsidRDefault="00654C01" w:rsidP="00654C01">
            <w:r>
              <w:t>No aplica</w:t>
            </w:r>
          </w:p>
        </w:tc>
      </w:tr>
      <w:tr w:rsidR="00654C01" w14:paraId="6EF4A7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90E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8D975D" w14:textId="77777777" w:rsidR="00654C01" w:rsidRDefault="00654C01" w:rsidP="00654C01">
            <w:r>
              <w:t>No aplica</w:t>
            </w:r>
          </w:p>
        </w:tc>
      </w:tr>
      <w:tr w:rsidR="00654C01" w14:paraId="6294FB6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ADA1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E21D6" w14:textId="77777777" w:rsidR="00654C01" w:rsidRDefault="00067369" w:rsidP="00654C01">
            <w:r>
              <w:t>No aplica</w:t>
            </w:r>
          </w:p>
        </w:tc>
      </w:tr>
      <w:tr w:rsidR="00654C01" w14:paraId="5FF8A5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CED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FBD2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8E4BB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5ED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FFB33" w14:textId="77777777" w:rsidR="00654C01" w:rsidRDefault="00067369" w:rsidP="00654C01">
            <w:r>
              <w:t>No aplica</w:t>
            </w:r>
          </w:p>
        </w:tc>
      </w:tr>
      <w:tr w:rsidR="00654C01" w14:paraId="0BDB78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548C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62AF9" w14:textId="77777777" w:rsidR="00654C01" w:rsidRDefault="00067369" w:rsidP="00654C01">
            <w:r>
              <w:t>No aplica</w:t>
            </w:r>
          </w:p>
        </w:tc>
      </w:tr>
      <w:tr w:rsidR="00654C01" w14:paraId="4815A3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9C9CE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EB23" w14:textId="77777777" w:rsidR="00654C01" w:rsidRDefault="00067369" w:rsidP="00654C01">
            <w:r>
              <w:t>No aplica</w:t>
            </w:r>
          </w:p>
        </w:tc>
      </w:tr>
    </w:tbl>
    <w:p w14:paraId="011B895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AE"/>
    <w:rsid w:val="00067369"/>
    <w:rsid w:val="00074C24"/>
    <w:rsid w:val="00217701"/>
    <w:rsid w:val="0022740A"/>
    <w:rsid w:val="003F5E92"/>
    <w:rsid w:val="00512B66"/>
    <w:rsid w:val="00552FAE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013B5"/>
    <w:rsid w:val="00C0475A"/>
    <w:rsid w:val="00C32797"/>
    <w:rsid w:val="00C7061A"/>
    <w:rsid w:val="00C74D24"/>
    <w:rsid w:val="00CD204D"/>
    <w:rsid w:val="00D414AC"/>
    <w:rsid w:val="00D837B7"/>
    <w:rsid w:val="00D842C6"/>
    <w:rsid w:val="00DC19BB"/>
    <w:rsid w:val="00E31140"/>
    <w:rsid w:val="00E70A8B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A0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39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3</cp:revision>
  <dcterms:created xsi:type="dcterms:W3CDTF">2010-06-11T16:47:00Z</dcterms:created>
  <dcterms:modified xsi:type="dcterms:W3CDTF">2010-06-11T17:37:00Z</dcterms:modified>
</cp:coreProperties>
</file>