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"/>
        <w:tblpPr w:leftFromText="141" w:rightFromText="141" w:vertAnchor="text" w:horzAnchor="margin" w:tblpXSpec="center" w:tblpY="-906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232C11" w:rsidTr="00BB7F48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6676DF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Nivel del </w:t>
            </w:r>
            <w:r w:rsidR="006676DF">
              <w:rPr>
                <w:rFonts w:ascii="Arial" w:hAnsi="Arial"/>
                <w:sz w:val="20"/>
              </w:rPr>
              <w:t>CU</w:t>
            </w:r>
            <w:r w:rsidRPr="00E90EE4">
              <w:rPr>
                <w:rFonts w:ascii="Arial" w:hAnsi="Arial"/>
                <w:sz w:val="20"/>
              </w:rPr>
              <w:t xml:space="preserve"> 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232C11" w:rsidTr="00BB7F48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232C11" w:rsidRPr="00E90EE4" w:rsidRDefault="00232C11" w:rsidP="006676DF">
            <w:pPr>
              <w:rPr>
                <w:sz w:val="20"/>
              </w:rPr>
            </w:pPr>
            <w:r w:rsidRPr="00E90EE4">
              <w:rPr>
                <w:sz w:val="20"/>
              </w:rPr>
              <w:t xml:space="preserve">Nombre del </w:t>
            </w:r>
            <w:r w:rsidR="006676DF">
              <w:rPr>
                <w:sz w:val="20"/>
              </w:rPr>
              <w:t>CU</w:t>
            </w:r>
            <w:r>
              <w:rPr>
                <w:sz w:val="20"/>
              </w:rPr>
              <w:t>:</w:t>
            </w:r>
            <w:r w:rsidRPr="00E90EE4">
              <w:rPr>
                <w:sz w:val="20"/>
              </w:rPr>
              <w:t xml:space="preserve">  </w:t>
            </w:r>
            <w:r w:rsidR="00723229">
              <w:rPr>
                <w:rFonts w:eastAsiaTheme="minorHAnsi"/>
                <w:lang w:val="es-AR" w:eastAsia="en-US"/>
              </w:rPr>
              <w:t>Confeccionar pedido de Productos Importados</w:t>
            </w:r>
          </w:p>
        </w:tc>
        <w:tc>
          <w:tcPr>
            <w:tcW w:w="3263" w:type="dxa"/>
          </w:tcPr>
          <w:p w:rsidR="00232C11" w:rsidRPr="00E90EE4" w:rsidRDefault="00232C11" w:rsidP="009459F9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ID: </w:t>
            </w:r>
            <w:r w:rsidR="00723229">
              <w:rPr>
                <w:rFonts w:ascii="Arial" w:hAnsi="Arial"/>
                <w:sz w:val="20"/>
              </w:rPr>
              <w:t>23</w:t>
            </w:r>
          </w:p>
        </w:tc>
      </w:tr>
      <w:tr w:rsidR="00232C11" w:rsidTr="00BB7F48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232C11" w:rsidRPr="00E90EE4" w:rsidRDefault="00232C11" w:rsidP="00723229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Principal: </w:t>
            </w:r>
            <w:r w:rsidR="00723229">
              <w:rPr>
                <w:rFonts w:ascii="Arial" w:hAnsi="Arial"/>
                <w:sz w:val="20"/>
              </w:rPr>
              <w:t xml:space="preserve">Proveedor de Productos Importados </w:t>
            </w:r>
            <w:r>
              <w:rPr>
                <w:rFonts w:ascii="Arial" w:hAnsi="Arial"/>
                <w:sz w:val="20"/>
              </w:rPr>
              <w:t>(</w:t>
            </w:r>
            <w:r w:rsidR="00723229">
              <w:rPr>
                <w:rFonts w:ascii="Arial" w:hAnsi="Arial"/>
                <w:b/>
                <w:sz w:val="20"/>
              </w:rPr>
              <w:t>PPI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4613" w:type="dxa"/>
            <w:gridSpan w:val="2"/>
          </w:tcPr>
          <w:p w:rsidR="00232C11" w:rsidRPr="00E90EE4" w:rsidRDefault="00232C11" w:rsidP="009459F9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 w:rsidR="00723229">
              <w:rPr>
                <w:rFonts w:ascii="Arial" w:hAnsi="Arial"/>
                <w:sz w:val="20"/>
              </w:rPr>
              <w:t>No aplica</w:t>
            </w:r>
          </w:p>
        </w:tc>
      </w:tr>
      <w:tr w:rsidR="00232C11" w:rsidTr="00BB7F48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232C11" w:rsidRPr="00E90EE4" w:rsidRDefault="006676DF" w:rsidP="009459F9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Tipo de CU</w:t>
            </w:r>
            <w:r w:rsidR="00232C11" w:rsidRPr="00E90EE4">
              <w:rPr>
                <w:rFonts w:ascii="Arial" w:hAnsi="Arial"/>
                <w:sz w:val="20"/>
              </w:rPr>
              <w:t xml:space="preserve">: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FD"/>
            </w:r>
            <w:r w:rsidR="00232C11"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="00232C11" w:rsidRPr="00E90EE4">
              <w:rPr>
                <w:rFonts w:ascii="Arial" w:hAnsi="Arial"/>
                <w:sz w:val="20"/>
              </w:rPr>
              <w:sym w:font="Wingdings" w:char="F0A8"/>
            </w:r>
            <w:r w:rsidR="00232C11"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232C11" w:rsidTr="00BB7F48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2607B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“</w:t>
            </w:r>
            <w:r w:rsidR="002607B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Elaborar, emitir y enviar </w:t>
            </w:r>
            <w:r w:rsidR="00723229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="002607B6">
              <w:rPr>
                <w:rFonts w:ascii="Arial" w:hAnsi="Arial" w:cs="Arial"/>
                <w:b/>
                <w:i/>
                <w:sz w:val="20"/>
                <w:szCs w:val="20"/>
              </w:rPr>
              <w:t>una Orden de Pedido</w:t>
            </w:r>
            <w:r w:rsidR="006676D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de Productos Importados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”</w:t>
            </w:r>
          </w:p>
        </w:tc>
      </w:tr>
      <w:tr w:rsidR="00232C11" w:rsidTr="00BB7F48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232C11" w:rsidRPr="00E90EE4" w:rsidRDefault="00232C11" w:rsidP="009459F9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 w:rsidR="002607B6">
              <w:rPr>
                <w:rFonts w:ascii="Arial" w:hAnsi="Arial"/>
                <w:sz w:val="20"/>
                <w:szCs w:val="20"/>
              </w:rPr>
              <w:t>Una copia de la orden de pedido</w:t>
            </w:r>
            <w:r w:rsidR="006676DF">
              <w:rPr>
                <w:rFonts w:ascii="Arial" w:hAnsi="Arial"/>
                <w:sz w:val="20"/>
                <w:szCs w:val="20"/>
              </w:rPr>
              <w:t xml:space="preserve"> de productos importados</w:t>
            </w:r>
            <w:r w:rsidR="002607B6">
              <w:rPr>
                <w:rFonts w:ascii="Arial" w:hAnsi="Arial"/>
                <w:sz w:val="20"/>
                <w:szCs w:val="20"/>
              </w:rPr>
              <w:t xml:space="preserve"> es enviada al proveedor correspondiente y la otra es almacenada.</w:t>
            </w:r>
          </w:p>
        </w:tc>
      </w:tr>
      <w:tr w:rsidR="00232C11" w:rsidTr="00BB7F48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17428C" w:rsidRPr="0017428C" w:rsidRDefault="0017428C" w:rsidP="0017428C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7428C">
              <w:rPr>
                <w:rFonts w:ascii="Arial" w:hAnsi="Arial"/>
                <w:b/>
                <w:sz w:val="20"/>
                <w:u w:val="single"/>
              </w:rPr>
              <w:t>Descripción:</w:t>
            </w:r>
          </w:p>
          <w:p w:rsidR="0017428C" w:rsidRDefault="00723229" w:rsidP="0017428C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Compras decide realizar un nuevo pedido de productos importados. El Encargado de Compras acude a los catálogos de</w:t>
            </w:r>
            <w:r w:rsidR="0017428C">
              <w:rPr>
                <w:rFonts w:ascii="Arial" w:hAnsi="Arial"/>
                <w:sz w:val="20"/>
              </w:rPr>
              <w:t xml:space="preserve"> productos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7428C">
              <w:rPr>
                <w:rFonts w:ascii="Arial" w:hAnsi="Arial"/>
                <w:sz w:val="20"/>
              </w:rPr>
              <w:t>importados</w:t>
            </w:r>
            <w:r>
              <w:rPr>
                <w:rFonts w:ascii="Arial" w:hAnsi="Arial"/>
                <w:sz w:val="20"/>
              </w:rPr>
              <w:t xml:space="preserve"> y en función</w:t>
            </w:r>
            <w:r w:rsidR="006676DF">
              <w:rPr>
                <w:rFonts w:ascii="Arial" w:hAnsi="Arial"/>
                <w:sz w:val="20"/>
              </w:rPr>
              <w:t xml:space="preserve"> de estos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17428C">
              <w:rPr>
                <w:rFonts w:ascii="Arial" w:hAnsi="Arial"/>
                <w:sz w:val="20"/>
              </w:rPr>
              <w:t xml:space="preserve">decide a </w:t>
            </w:r>
            <w:r w:rsidR="009459F9">
              <w:rPr>
                <w:rFonts w:ascii="Arial" w:hAnsi="Arial"/>
                <w:sz w:val="20"/>
              </w:rPr>
              <w:t>que proveedor se dirigirá la Orden.</w:t>
            </w:r>
            <w:r w:rsidR="0017428C">
              <w:rPr>
                <w:rFonts w:ascii="Arial" w:hAnsi="Arial"/>
                <w:sz w:val="20"/>
              </w:rPr>
              <w:t xml:space="preserve"> </w:t>
            </w:r>
            <w:r w:rsidR="009459F9">
              <w:rPr>
                <w:rFonts w:ascii="Arial" w:hAnsi="Arial"/>
                <w:sz w:val="20"/>
              </w:rPr>
              <w:t xml:space="preserve">En </w:t>
            </w:r>
            <w:r w:rsidR="006676DF">
              <w:rPr>
                <w:rFonts w:ascii="Arial" w:hAnsi="Arial"/>
                <w:sz w:val="20"/>
              </w:rPr>
              <w:t>base al catalogo de</w:t>
            </w:r>
            <w:r w:rsidR="009459F9">
              <w:rPr>
                <w:rFonts w:ascii="Arial" w:hAnsi="Arial"/>
                <w:sz w:val="20"/>
              </w:rPr>
              <w:t>l proveedor elegido, determina que p</w:t>
            </w:r>
            <w:r>
              <w:rPr>
                <w:rFonts w:ascii="Arial" w:hAnsi="Arial"/>
                <w:sz w:val="20"/>
              </w:rPr>
              <w:t>roductos</w:t>
            </w:r>
            <w:r w:rsidR="0017428C">
              <w:rPr>
                <w:rFonts w:ascii="Arial" w:hAnsi="Arial"/>
                <w:sz w:val="20"/>
              </w:rPr>
              <w:t xml:space="preserve"> pueden incluirse </w:t>
            </w:r>
            <w:r w:rsidR="002607B6">
              <w:rPr>
                <w:rFonts w:ascii="Arial" w:hAnsi="Arial"/>
                <w:sz w:val="20"/>
              </w:rPr>
              <w:t>en el próximo pedido a realizarse.</w:t>
            </w:r>
            <w:r w:rsidR="0017428C">
              <w:rPr>
                <w:rFonts w:ascii="Arial" w:hAnsi="Arial"/>
                <w:sz w:val="20"/>
              </w:rPr>
              <w:t xml:space="preserve"> El Encargado de Compras se comunica con Proveedor para acordar las cantidades y los precios del pedido.</w:t>
            </w:r>
            <w:r w:rsidR="002607B6">
              <w:rPr>
                <w:rFonts w:ascii="Arial" w:hAnsi="Arial"/>
                <w:sz w:val="20"/>
              </w:rPr>
              <w:t xml:space="preserve"> El Encargado de Compras genera la orden de Pedido de Productos Importados por duplicado y envía una copia del mismo</w:t>
            </w:r>
            <w:r>
              <w:rPr>
                <w:rFonts w:ascii="Arial" w:hAnsi="Arial"/>
                <w:sz w:val="20"/>
              </w:rPr>
              <w:t xml:space="preserve"> </w:t>
            </w:r>
            <w:r w:rsidR="002607B6">
              <w:rPr>
                <w:rFonts w:ascii="Arial" w:hAnsi="Arial"/>
                <w:sz w:val="20"/>
              </w:rPr>
              <w:t xml:space="preserve">al proveedor correspondiente, conservando la otra. </w:t>
            </w:r>
          </w:p>
          <w:p w:rsidR="00232C11" w:rsidRPr="0017428C" w:rsidRDefault="002607B6" w:rsidP="0017428C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CU.</w:t>
            </w:r>
          </w:p>
        </w:tc>
      </w:tr>
    </w:tbl>
    <w:p w:rsidR="00357AD1" w:rsidRDefault="00357AD1"/>
    <w:p w:rsidR="00BB7F48" w:rsidRDefault="00BB7F48"/>
    <w:sectPr w:rsidR="00BB7F48" w:rsidSect="00357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232C11"/>
    <w:rsid w:val="0017428C"/>
    <w:rsid w:val="00174647"/>
    <w:rsid w:val="00232C11"/>
    <w:rsid w:val="002607B6"/>
    <w:rsid w:val="00357AD1"/>
    <w:rsid w:val="004D28D2"/>
    <w:rsid w:val="006676DF"/>
    <w:rsid w:val="00723229"/>
    <w:rsid w:val="0074369E"/>
    <w:rsid w:val="00833F6A"/>
    <w:rsid w:val="009459F9"/>
    <w:rsid w:val="009E46DB"/>
    <w:rsid w:val="00BB7F48"/>
    <w:rsid w:val="00CB3A4F"/>
    <w:rsid w:val="00E6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32C1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32C1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table" w:styleId="Listaclara-nfasis1">
    <w:name w:val="Light List Accent 1"/>
    <w:basedOn w:val="Tablanormal"/>
    <w:uiPriority w:val="61"/>
    <w:rsid w:val="00BB7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Vedder</cp:lastModifiedBy>
  <cp:revision>4</cp:revision>
  <dcterms:created xsi:type="dcterms:W3CDTF">2010-04-12T00:03:00Z</dcterms:created>
  <dcterms:modified xsi:type="dcterms:W3CDTF">2010-04-12T02:14:00Z</dcterms:modified>
</cp:coreProperties>
</file>