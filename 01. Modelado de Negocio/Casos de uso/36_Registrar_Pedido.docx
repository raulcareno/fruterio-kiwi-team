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Pr="00C137A4" w:rsidRDefault="00C7061A" w:rsidP="00C7061A">
            <w:r w:rsidRPr="00C137A4">
              <w:rPr>
                <w:rFonts w:cstheme="minorHAnsi"/>
              </w:rPr>
              <w:sym w:font="Wingdings" w:char="F0FD"/>
            </w:r>
            <w:r w:rsidRPr="00C137A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Pr="00C137A4" w:rsidRDefault="00C7061A">
            <w:r w:rsidRPr="00C137A4">
              <w:rPr>
                <w:rFonts w:cstheme="minorHAnsi"/>
              </w:rPr>
              <w:sym w:font="Wingdings" w:char="F0A8"/>
            </w:r>
            <w:r w:rsidRPr="00C137A4">
              <w:rPr>
                <w:rFonts w:cstheme="minorHAnsi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137A4" w:rsidRDefault="00512B66">
            <w:pPr>
              <w:rPr>
                <w:b/>
              </w:rPr>
            </w:pPr>
            <w:r w:rsidRPr="00C137A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5E18FE23" w:rsidR="00512B66" w:rsidRPr="00C137A4" w:rsidRDefault="003C0374">
            <w:r>
              <w:t>Registrar</w:t>
            </w:r>
            <w:r w:rsidR="0092561A" w:rsidRPr="00C137A4">
              <w:t xml:space="preserve">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C137A4" w:rsidRDefault="006245C7">
            <w:pPr>
              <w:rPr>
                <w:b/>
              </w:rPr>
            </w:pPr>
            <w:r w:rsidRPr="00C137A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45EE72B1" w:rsidR="00512B66" w:rsidRPr="00C137A4" w:rsidRDefault="00037DCB">
            <w:r>
              <w:t>36</w:t>
            </w:r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5A4A99D5" w:rsidR="00C7061A" w:rsidRPr="00C137A4" w:rsidRDefault="003C0374">
            <w:r>
              <w:t>N/A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40A0E96F" w:rsidR="00C7061A" w:rsidRPr="00C137A4" w:rsidRDefault="00955DC9">
            <w:r>
              <w:t>No aplica</w:t>
            </w:r>
          </w:p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137A4" w:rsidRDefault="00C7061A">
            <w:pPr>
              <w:rPr>
                <w:b/>
              </w:rPr>
            </w:pPr>
            <w:r w:rsidRPr="00C137A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6B60E8F0" w:rsidR="00D842C6" w:rsidRPr="00C137A4" w:rsidRDefault="003C0374">
            <w:r>
              <w:t xml:space="preserve">Registrar y reservar la mercadería 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137A4" w:rsidRDefault="00C7061A" w:rsidP="00BA4364">
            <w:pPr>
              <w:rPr>
                <w:b/>
              </w:rPr>
            </w:pPr>
            <w:r w:rsidRPr="00C137A4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659A8B43" w:rsidR="00D842C6" w:rsidRPr="00C137A4" w:rsidRDefault="003C0374" w:rsidP="003C0374">
            <w:r>
              <w:t>Se confeccionan los pedidos solicitados por el viajante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Pr="00C137A4" w:rsidRDefault="0092561A">
            <w:r w:rsidRPr="00C137A4">
              <w:rPr>
                <w:b/>
              </w:rPr>
              <w:t>Descripción: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77A9" w14:textId="42879531" w:rsidR="003C0374" w:rsidRDefault="003C0374" w:rsidP="00C6087F">
            <w:pPr>
              <w:jc w:val="both"/>
            </w:pPr>
            <w:r>
              <w:t>El CU comienza cuando el viajante regresa a la fábrica y procede a comunicar los pedidos que deben ser confeccionados.</w:t>
            </w:r>
          </w:p>
          <w:p w14:paraId="2486AB0C" w14:textId="73FA031B" w:rsidR="003C0374" w:rsidRDefault="003C0374" w:rsidP="00C6087F">
            <w:pPr>
              <w:jc w:val="both"/>
            </w:pPr>
            <w:r>
              <w:t xml:space="preserve">El viajante entrega los pedidos al </w:t>
            </w:r>
            <w:r w:rsidR="008D6696">
              <w:t>Encargado de Depósito d</w:t>
            </w:r>
            <w:bookmarkStart w:id="0" w:name="_GoBack"/>
            <w:bookmarkEnd w:id="0"/>
            <w:r w:rsidR="008D6696">
              <w:t>e productos terminados (EDPT)</w:t>
            </w:r>
            <w:r>
              <w:t xml:space="preserve"> quien procede a confeccionar los pedidos registrando el modelo, color, tamaño y cantidad de cada producto incluido en el mismo.</w:t>
            </w:r>
          </w:p>
          <w:p w14:paraId="667349F2" w14:textId="112C606C" w:rsidR="003C0374" w:rsidRDefault="008D6696" w:rsidP="00C6087F">
            <w:pPr>
              <w:jc w:val="both"/>
            </w:pPr>
            <w:r>
              <w:t>El viajante</w:t>
            </w:r>
            <w:r w:rsidR="003C0374">
              <w:t xml:space="preserve"> confirma al cliente </w:t>
            </w:r>
            <w:r w:rsidR="0044661D">
              <w:t xml:space="preserve">por teléfono </w:t>
            </w:r>
            <w:r w:rsidR="003C0374">
              <w:t xml:space="preserve">que el pedido ha sido confeccionado completamente o en parte. En caso de que haya sido confeccionado en parte, se </w:t>
            </w:r>
            <w:r w:rsidR="0044661D">
              <w:t>le comunica que no ha sido incluido en el pedido, proponiendo posibles alternativas a los productos no disponibles.</w:t>
            </w:r>
          </w:p>
          <w:p w14:paraId="3B8063AD" w14:textId="68C897AD" w:rsidR="00C7061A" w:rsidRPr="00C137A4" w:rsidRDefault="0092561A" w:rsidP="00C33A18">
            <w:r w:rsidRPr="00C137A4"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037DCB"/>
    <w:rsid w:val="00064953"/>
    <w:rsid w:val="003C0374"/>
    <w:rsid w:val="0044661D"/>
    <w:rsid w:val="00471A9C"/>
    <w:rsid w:val="00512B66"/>
    <w:rsid w:val="006245C7"/>
    <w:rsid w:val="006B6D4B"/>
    <w:rsid w:val="008044E7"/>
    <w:rsid w:val="00812E10"/>
    <w:rsid w:val="008C0B96"/>
    <w:rsid w:val="008D6696"/>
    <w:rsid w:val="0092561A"/>
    <w:rsid w:val="00955DC9"/>
    <w:rsid w:val="009C529E"/>
    <w:rsid w:val="00BA4364"/>
    <w:rsid w:val="00C137A4"/>
    <w:rsid w:val="00C33A18"/>
    <w:rsid w:val="00C6087F"/>
    <w:rsid w:val="00C7061A"/>
    <w:rsid w:val="00D842C6"/>
    <w:rsid w:val="00DE16CF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85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19</cp:revision>
  <dcterms:created xsi:type="dcterms:W3CDTF">2010-04-13T00:55:00Z</dcterms:created>
  <dcterms:modified xsi:type="dcterms:W3CDTF">2011-04-09T21:02:00Z</dcterms:modified>
</cp:coreProperties>
</file>