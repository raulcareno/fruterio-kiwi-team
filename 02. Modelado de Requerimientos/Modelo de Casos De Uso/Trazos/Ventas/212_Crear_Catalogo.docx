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F8C33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7FF92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1868ABD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1853D4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57B1C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B08C8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00BB578" w14:textId="77777777" w:rsidR="00512B66" w:rsidRDefault="00E1219A">
            <w:r>
              <w:t>Crear Catálogo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C3D665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A8B8506" w14:textId="77777777" w:rsidR="00512B66" w:rsidRDefault="00E1219A">
            <w:r>
              <w:t>212</w:t>
            </w:r>
          </w:p>
        </w:tc>
      </w:tr>
      <w:tr w:rsidR="00DC19BB" w14:paraId="3318F8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EEA0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A35F586" w14:textId="77777777" w:rsidR="00DC19BB" w:rsidRDefault="00E1219A">
            <w:r>
              <w:t>Ventas</w:t>
            </w:r>
          </w:p>
        </w:tc>
      </w:tr>
      <w:tr w:rsidR="008F3E09" w14:paraId="55DF84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0B231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64DADD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D135A2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A75D7AB" w14:textId="77777777" w:rsidR="008F3E09" w:rsidRDefault="00E12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B22F5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EFCF3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CEDF3D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FB1084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5975EF7" w14:textId="77777777" w:rsidR="008F3E09" w:rsidRDefault="00E12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22C7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F22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086E5B7" w14:textId="77777777" w:rsidR="008F3E09" w:rsidRDefault="00E12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227961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3B6C14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29E48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45638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087B4D" w14:textId="77777777" w:rsidR="00C7061A" w:rsidRDefault="00E1219A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F6F0E7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28ACEBD" w14:textId="77777777" w:rsidR="00C7061A" w:rsidRDefault="0063791E">
            <w:r>
              <w:t>No aplica</w:t>
            </w:r>
          </w:p>
        </w:tc>
      </w:tr>
      <w:tr w:rsidR="00CD204D" w14:paraId="4CDE29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0EDE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238F43" w14:textId="77777777" w:rsidR="00CD204D" w:rsidRDefault="00E1219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B3BB6BC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676367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E65B5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D4AB7B3" w14:textId="77777777" w:rsidR="00D842C6" w:rsidRPr="00596BA0" w:rsidRDefault="00E1219A" w:rsidP="00E1219A">
            <w:r>
              <w:t>Crear un catálogo con productos terminados y una fecha de vigencia</w:t>
            </w:r>
          </w:p>
        </w:tc>
      </w:tr>
      <w:tr w:rsidR="00DC19BB" w14:paraId="2973F0C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14DF2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BC2C106" w14:textId="77777777" w:rsidR="00DC19BB" w:rsidRDefault="00DC19BB"/>
        </w:tc>
      </w:tr>
      <w:tr w:rsidR="005C249A" w14:paraId="026B154F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9B86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454D9C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634941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A232C67" w14:textId="77777777" w:rsidR="003F5E92" w:rsidRDefault="00E1219A" w:rsidP="00E1219A">
            <w:pPr>
              <w:pStyle w:val="Prrafodelista"/>
              <w:numPr>
                <w:ilvl w:val="0"/>
                <w:numId w:val="1"/>
              </w:numPr>
            </w:pPr>
            <w:r>
              <w:t>Se creó el catálogo</w:t>
            </w:r>
          </w:p>
        </w:tc>
      </w:tr>
      <w:tr w:rsidR="005C249A" w14:paraId="2D5D73B9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196A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464EDA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EFEBB20" w14:textId="77777777" w:rsidR="005C249A" w:rsidRDefault="00E1219A" w:rsidP="00E1219A">
            <w:pPr>
              <w:pStyle w:val="Prrafodelista"/>
              <w:numPr>
                <w:ilvl w:val="0"/>
                <w:numId w:val="1"/>
              </w:numPr>
            </w:pPr>
            <w:r>
              <w:t>El EV cancela el CU</w:t>
            </w:r>
          </w:p>
        </w:tc>
      </w:tr>
      <w:tr w:rsidR="005C249A" w14:paraId="25CE315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436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371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DFE347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C099" w14:textId="17D2E8A3" w:rsidR="005C249A" w:rsidRPr="008F3E09" w:rsidRDefault="0099361F" w:rsidP="0099361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EV selecciona la opción crear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2E30" w14:textId="77777777" w:rsidR="00E31140" w:rsidRDefault="00E31140" w:rsidP="00B658A5">
            <w:pPr>
              <w:pStyle w:val="Prrafodelista"/>
              <w:numPr>
                <w:ilvl w:val="1"/>
                <w:numId w:val="3"/>
              </w:numPr>
            </w:pPr>
          </w:p>
          <w:p w14:paraId="1F57950F" w14:textId="77777777" w:rsidR="00B658A5" w:rsidRPr="00960403" w:rsidRDefault="00B658A5" w:rsidP="00B658A5"/>
        </w:tc>
      </w:tr>
      <w:tr w:rsidR="00B658A5" w14:paraId="3927DA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2738" w14:textId="098E7A2C" w:rsidR="00B658A5" w:rsidRDefault="0002412B" w:rsidP="00B658A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bookmarkStart w:id="1" w:name="_GoBack"/>
            <w:bookmarkEnd w:id="1"/>
            <w:r w:rsidR="00B658A5">
              <w:t xml:space="preserve">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B0A9" w14:textId="77777777" w:rsidR="00B658A5" w:rsidRDefault="00B658A5" w:rsidP="00492BD9">
            <w:pPr>
              <w:pStyle w:val="Prrafodelista"/>
              <w:numPr>
                <w:ilvl w:val="1"/>
                <w:numId w:val="3"/>
              </w:numPr>
            </w:pPr>
          </w:p>
          <w:p w14:paraId="5CC631FD" w14:textId="77777777" w:rsidR="00B658A5" w:rsidRPr="00960403" w:rsidRDefault="00B658A5" w:rsidP="00492BD9"/>
        </w:tc>
      </w:tr>
      <w:tr w:rsidR="00B658A5" w14:paraId="78BFC7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9156" w14:textId="498BF569" w:rsidR="00B658A5" w:rsidRDefault="00B658A5" w:rsidP="00B658A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AA3" w14:textId="77777777" w:rsidR="00B658A5" w:rsidRDefault="00B658A5" w:rsidP="00492BD9">
            <w:pPr>
              <w:pStyle w:val="Prrafodelista"/>
              <w:numPr>
                <w:ilvl w:val="1"/>
                <w:numId w:val="3"/>
              </w:numPr>
            </w:pPr>
          </w:p>
          <w:p w14:paraId="608C8DE3" w14:textId="77777777" w:rsidR="00B658A5" w:rsidRPr="00960403" w:rsidRDefault="00B658A5" w:rsidP="00492BD9"/>
        </w:tc>
      </w:tr>
      <w:tr w:rsidR="00B658A5" w14:paraId="4A1C548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BBAF" w14:textId="50896882" w:rsidR="00B658A5" w:rsidRDefault="00B658A5" w:rsidP="0099361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169C3">
              <w:t xml:space="preserve">para cada producto </w:t>
            </w:r>
            <w:r>
              <w:t>que se ingrese el Código del producto a agregar.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FE0E" w14:textId="77777777" w:rsidR="00B658A5" w:rsidRDefault="00B658A5" w:rsidP="00492BD9">
            <w:pPr>
              <w:pStyle w:val="Prrafodelista"/>
              <w:numPr>
                <w:ilvl w:val="1"/>
                <w:numId w:val="3"/>
              </w:numPr>
            </w:pPr>
          </w:p>
          <w:p w14:paraId="5F214357" w14:textId="77777777" w:rsidR="00B658A5" w:rsidRPr="00960403" w:rsidRDefault="00B658A5" w:rsidP="00492BD9"/>
        </w:tc>
      </w:tr>
      <w:tr w:rsidR="00B658A5" w14:paraId="3EF96F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9B95" w14:textId="6EDABB22" w:rsidR="00B658A5" w:rsidRDefault="00B658A5" w:rsidP="00B658A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conoce el código del producto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B727" w14:textId="16E89795" w:rsidR="00B658A5" w:rsidRDefault="00B658A5" w:rsidP="00492BD9">
            <w:pPr>
              <w:pStyle w:val="Prrafodelista"/>
              <w:numPr>
                <w:ilvl w:val="1"/>
                <w:numId w:val="3"/>
              </w:numPr>
            </w:pPr>
            <w:r>
              <w:t>El EV no conoce el código del producto, selecciona la opción buscar.</w:t>
            </w:r>
          </w:p>
          <w:p w14:paraId="1D21C4A8" w14:textId="22E10BBA" w:rsidR="00B658A5" w:rsidRDefault="00B658A5" w:rsidP="00B658A5">
            <w:pPr>
              <w:pStyle w:val="Prrafodelista"/>
              <w:numPr>
                <w:ilvl w:val="2"/>
                <w:numId w:val="3"/>
              </w:numPr>
            </w:pPr>
            <w:r>
              <w:t>Se llama al CU 111. Consultar Producto</w:t>
            </w:r>
          </w:p>
          <w:p w14:paraId="2E8BACA6" w14:textId="4631A818" w:rsidR="00B658A5" w:rsidRDefault="00B658A5" w:rsidP="00B658A5">
            <w:pPr>
              <w:pStyle w:val="Prrafodelista"/>
              <w:numPr>
                <w:ilvl w:val="3"/>
                <w:numId w:val="3"/>
              </w:numPr>
            </w:pPr>
            <w:r>
              <w:t>Se encontró un producto</w:t>
            </w:r>
          </w:p>
          <w:p w14:paraId="7A0A6832" w14:textId="11ED12CE" w:rsidR="00B658A5" w:rsidRDefault="00B658A5" w:rsidP="00B658A5">
            <w:pPr>
              <w:pStyle w:val="Prrafodelista"/>
              <w:numPr>
                <w:ilvl w:val="3"/>
                <w:numId w:val="3"/>
              </w:numPr>
            </w:pPr>
            <w:r>
              <w:t>No se encontró el producto</w:t>
            </w:r>
          </w:p>
          <w:p w14:paraId="4EF72168" w14:textId="7932B0F8" w:rsidR="00B658A5" w:rsidRDefault="00B658A5" w:rsidP="00B658A5">
            <w:pPr>
              <w:pStyle w:val="Prrafodelista"/>
              <w:numPr>
                <w:ilvl w:val="4"/>
                <w:numId w:val="3"/>
              </w:numPr>
            </w:pPr>
            <w:r>
              <w:t>Ir al paso 4.</w:t>
            </w:r>
          </w:p>
          <w:p w14:paraId="488402AC" w14:textId="77777777" w:rsidR="00B658A5" w:rsidRPr="00960403" w:rsidRDefault="00B658A5" w:rsidP="00492BD9"/>
        </w:tc>
      </w:tr>
      <w:tr w:rsidR="00B658A5" w14:paraId="1F58D9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486" w14:textId="543A1989" w:rsidR="00B658A5" w:rsidRDefault="00B658A5" w:rsidP="00B169C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B169C3">
              <w:t xml:space="preserve">EV </w:t>
            </w:r>
            <w:r>
              <w:t>agrega el producto al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7DF4" w14:textId="77777777" w:rsidR="00B658A5" w:rsidRDefault="00B658A5" w:rsidP="00B169C3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658A5" w14:paraId="4C75ABD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F435" w14:textId="51FD8821" w:rsidR="00B658A5" w:rsidRDefault="00B169C3" w:rsidP="0099361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productos agregados al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BCB" w14:textId="77777777" w:rsidR="00B658A5" w:rsidRDefault="00B658A5" w:rsidP="00B169C3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169C3" w14:paraId="61ABC7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7C4B" w14:textId="074E7FE5" w:rsidR="00B169C3" w:rsidRDefault="00B169C3" w:rsidP="0099361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confirma la creación del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185F" w14:textId="77777777" w:rsidR="00B169C3" w:rsidRDefault="00B169C3" w:rsidP="00B169C3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169C3" w14:paraId="51A74E6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4036" w14:textId="243835E7" w:rsidR="00B169C3" w:rsidRDefault="00B169C3" w:rsidP="0099361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crea y almacena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082B" w14:textId="77777777" w:rsidR="00B169C3" w:rsidRDefault="00B169C3" w:rsidP="00B169C3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169C3" w14:paraId="4C49B8B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265F" w14:textId="1BA1E2A7" w:rsidR="00B169C3" w:rsidRDefault="00B169C3" w:rsidP="0099361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 la opción imprimir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CDE5" w14:textId="77777777" w:rsidR="00B169C3" w:rsidRDefault="00B169C3" w:rsidP="00B169C3">
            <w:pPr>
              <w:pStyle w:val="Prrafodelista"/>
              <w:numPr>
                <w:ilvl w:val="1"/>
                <w:numId w:val="3"/>
              </w:numPr>
            </w:pPr>
            <w:r>
              <w:t>El EV no desea imprimir el catálogo</w:t>
            </w:r>
          </w:p>
          <w:p w14:paraId="5493FC7A" w14:textId="15908670" w:rsidR="00B169C3" w:rsidRDefault="00B169C3" w:rsidP="00B169C3">
            <w:pPr>
              <w:pStyle w:val="Prrafodelista"/>
              <w:numPr>
                <w:ilvl w:val="2"/>
                <w:numId w:val="3"/>
              </w:numPr>
            </w:pPr>
            <w:r>
              <w:t>Ir al Paso 12</w:t>
            </w:r>
          </w:p>
        </w:tc>
      </w:tr>
      <w:tr w:rsidR="00B169C3" w14:paraId="0B4FD49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1894" w14:textId="3DFEEFAA" w:rsidR="00B169C3" w:rsidRDefault="00B169C3" w:rsidP="00B169C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CEE4" w14:textId="77777777" w:rsidR="00B169C3" w:rsidRDefault="00B169C3" w:rsidP="00B658A5"/>
        </w:tc>
      </w:tr>
      <w:tr w:rsidR="00B169C3" w14:paraId="767AF2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79E8" w14:textId="65BCEFB3" w:rsidR="00B169C3" w:rsidRDefault="00B169C3" w:rsidP="00B169C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99A4" w14:textId="77777777" w:rsidR="00B169C3" w:rsidRDefault="00B169C3" w:rsidP="00B658A5"/>
        </w:tc>
      </w:tr>
      <w:tr w:rsidR="00B658A5" w14:paraId="6B6BBF3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EC4A5" w14:textId="77777777" w:rsidR="00B658A5" w:rsidRPr="00654C01" w:rsidRDefault="00B658A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3AAF81" w14:textId="77777777" w:rsidR="00B658A5" w:rsidRPr="00960403" w:rsidRDefault="00B658A5" w:rsidP="00654C01">
            <w:r>
              <w:t>No aplica</w:t>
            </w:r>
          </w:p>
        </w:tc>
      </w:tr>
      <w:tr w:rsidR="00B658A5" w14:paraId="49252D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940C55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9E0E3" w14:textId="77777777" w:rsidR="00B658A5" w:rsidRDefault="00B658A5" w:rsidP="00654C01">
            <w:r>
              <w:t>No aplica</w:t>
            </w:r>
          </w:p>
        </w:tc>
      </w:tr>
      <w:tr w:rsidR="00B658A5" w14:paraId="723345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47855E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428EF" w14:textId="77777777" w:rsidR="00B658A5" w:rsidRDefault="00B658A5" w:rsidP="00654C01">
            <w:r>
              <w:t>No aplica</w:t>
            </w:r>
          </w:p>
        </w:tc>
      </w:tr>
      <w:tr w:rsidR="00B658A5" w14:paraId="647E648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EE95B1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17766" w14:textId="77777777" w:rsidR="00B658A5" w:rsidRPr="00067369" w:rsidRDefault="00B658A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658A5" w14:paraId="4B46DB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E4C05A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426F1" w14:textId="77777777" w:rsidR="00B658A5" w:rsidRDefault="00B658A5" w:rsidP="00654C01">
            <w:r>
              <w:t>No aplica</w:t>
            </w:r>
          </w:p>
        </w:tc>
      </w:tr>
      <w:tr w:rsidR="00B658A5" w14:paraId="36A411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50F97E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050AE" w14:textId="77777777" w:rsidR="00B658A5" w:rsidRDefault="00B658A5" w:rsidP="00654C01">
            <w:r>
              <w:t>No aplica</w:t>
            </w:r>
          </w:p>
        </w:tc>
      </w:tr>
      <w:tr w:rsidR="00B658A5" w14:paraId="33DF8C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D8A38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C5758" w14:textId="77777777" w:rsidR="00B658A5" w:rsidRDefault="00B658A5" w:rsidP="00654C01">
            <w:r>
              <w:t>No aplica</w:t>
            </w:r>
          </w:p>
        </w:tc>
      </w:tr>
    </w:tbl>
    <w:p w14:paraId="220AF5A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73C63"/>
    <w:multiLevelType w:val="hybridMultilevel"/>
    <w:tmpl w:val="E55A648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9A"/>
    <w:rsid w:val="0002412B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9361F"/>
    <w:rsid w:val="009F44F1"/>
    <w:rsid w:val="009F72B1"/>
    <w:rsid w:val="00A27474"/>
    <w:rsid w:val="00A5198D"/>
    <w:rsid w:val="00B169C3"/>
    <w:rsid w:val="00B658A5"/>
    <w:rsid w:val="00C32797"/>
    <w:rsid w:val="00C7061A"/>
    <w:rsid w:val="00C74D24"/>
    <w:rsid w:val="00CD204D"/>
    <w:rsid w:val="00D837B7"/>
    <w:rsid w:val="00D842C6"/>
    <w:rsid w:val="00DC19BB"/>
    <w:rsid w:val="00E1219A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E7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i-Federico\UTN\PRO\REP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83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3</cp:revision>
  <dcterms:created xsi:type="dcterms:W3CDTF">2010-10-18T22:07:00Z</dcterms:created>
  <dcterms:modified xsi:type="dcterms:W3CDTF">2011-05-25T21:59:00Z</dcterms:modified>
</cp:coreProperties>
</file>