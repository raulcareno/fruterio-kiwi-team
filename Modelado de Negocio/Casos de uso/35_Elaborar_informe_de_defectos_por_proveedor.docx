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14C5CB9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F1DA2E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14BEFE0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693E440E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2FCBCFF6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1F448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6194DA7D" w14:textId="77777777" w:rsidR="00512B66" w:rsidRDefault="00195252">
            <w:r w:rsidRPr="00195252">
              <w:t>Elaborar informe de defectos por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68ED963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51366BA1" w14:textId="77777777" w:rsidR="00512B66" w:rsidRDefault="00195252">
            <w:r>
              <w:t>35</w:t>
            </w:r>
          </w:p>
        </w:tc>
      </w:tr>
      <w:tr w:rsidR="00C7061A" w14:paraId="01D72C9F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F5ED5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4D9F7F7E" w14:textId="77777777" w:rsidR="00C7061A" w:rsidRDefault="00195252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7AEAF0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2285F27" w14:textId="77777777" w:rsidR="00C7061A" w:rsidRDefault="00195252">
            <w:r>
              <w:t>No Aplica</w:t>
            </w:r>
          </w:p>
        </w:tc>
      </w:tr>
      <w:tr w:rsidR="00CD204D" w14:paraId="25AEA24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76DE2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9F51B2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80DD4EE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410F0C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95423C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41ABE9A" w14:textId="77777777" w:rsidR="00D842C6" w:rsidRDefault="00D842C6"/>
        </w:tc>
      </w:tr>
      <w:tr w:rsidR="00D842C6" w14:paraId="6EDC5A3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86C9F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61C1848" w14:textId="77777777" w:rsidR="00D842C6" w:rsidRDefault="00D842C6"/>
        </w:tc>
      </w:tr>
      <w:tr w:rsidR="00682F3C" w14:paraId="586B1DDD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7D1A6A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7017A5C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BD21" w14:textId="678639DB" w:rsidR="00C7061A" w:rsidRDefault="00195252" w:rsidP="00353AD6">
            <w:r>
              <w:t xml:space="preserve">El CU comienza cuando el Encargado de Compras </w:t>
            </w:r>
            <w:r w:rsidRPr="00195252">
              <w:rPr>
                <w:b/>
              </w:rPr>
              <w:t xml:space="preserve">//TODO </w:t>
            </w:r>
            <w:r>
              <w:t>decide conocer la cantidad y tipo de defectos ex</w:t>
            </w:r>
            <w:r w:rsidR="009774EE">
              <w:t>istentes en la materia prima y/o en</w:t>
            </w:r>
            <w:r>
              <w:t xml:space="preserve"> los productos importadas que han sido recibidos por determinado proveedor en un cierto periodo de tiempo. A partir de esto, se elabora un informe de defectos por proveedor, lo cual permitirá, por ejemplo, </w:t>
            </w:r>
            <w:r w:rsidR="004E6A01">
              <w:t>determinar los proveedores que en un futuro podrían contar con mayor probabilidad de defectos por p</w:t>
            </w:r>
            <w:r w:rsidR="008C4F58">
              <w:t>roducto</w:t>
            </w:r>
            <w:r w:rsidR="004E6A01">
              <w:t>.</w:t>
            </w:r>
            <w:r w:rsidR="006F3C93">
              <w:t xml:space="preserve"> </w:t>
            </w:r>
            <w:bookmarkStart w:id="0" w:name="_GoBack"/>
            <w:bookmarkEnd w:id="0"/>
          </w:p>
          <w:p w14:paraId="20657A75" w14:textId="70C07067" w:rsidR="00F93556" w:rsidRPr="00195252" w:rsidRDefault="00F93556" w:rsidP="00353AD6">
            <w:r>
              <w:t>Fin de CU.</w:t>
            </w:r>
          </w:p>
        </w:tc>
      </w:tr>
    </w:tbl>
    <w:p w14:paraId="5640BEBB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252"/>
    <w:rsid w:val="00074C24"/>
    <w:rsid w:val="00195252"/>
    <w:rsid w:val="00265886"/>
    <w:rsid w:val="00353AD6"/>
    <w:rsid w:val="004E6A01"/>
    <w:rsid w:val="00512B66"/>
    <w:rsid w:val="00602FA3"/>
    <w:rsid w:val="006245C7"/>
    <w:rsid w:val="00682F3C"/>
    <w:rsid w:val="006B6D4B"/>
    <w:rsid w:val="006F3C93"/>
    <w:rsid w:val="00812E10"/>
    <w:rsid w:val="008C4F58"/>
    <w:rsid w:val="009774EE"/>
    <w:rsid w:val="00C7061A"/>
    <w:rsid w:val="00C74D24"/>
    <w:rsid w:val="00CD204D"/>
    <w:rsid w:val="00D837B7"/>
    <w:rsid w:val="00D842C6"/>
    <w:rsid w:val="00E70A8B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B9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6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wasaaa</cp:lastModifiedBy>
  <cp:revision>8</cp:revision>
  <dcterms:created xsi:type="dcterms:W3CDTF">2010-05-02T20:24:00Z</dcterms:created>
  <dcterms:modified xsi:type="dcterms:W3CDTF">2010-05-02T20:30:00Z</dcterms:modified>
</cp:coreProperties>
</file>