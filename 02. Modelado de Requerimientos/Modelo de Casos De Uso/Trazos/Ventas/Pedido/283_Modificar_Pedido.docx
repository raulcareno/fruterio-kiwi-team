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847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C7061A" w14:paraId="21BA253F" w14:textId="77777777" w:rsidTr="00D541F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5115C17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1606BCEB" w14:textId="77777777" w:rsidR="00C7061A" w:rsidRDefault="003D3FFD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14:paraId="1B8A3FB1" w14:textId="475F4063" w:rsidR="00C7061A" w:rsidRDefault="003D3FFD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256151">
              <w:rPr>
                <w:rFonts w:cstheme="minorHAnsi"/>
                <w:sz w:val="20"/>
              </w:rPr>
              <w:t>Sistema</w:t>
            </w:r>
          </w:p>
        </w:tc>
      </w:tr>
      <w:tr w:rsidR="00512B66" w14:paraId="2BBD1972" w14:textId="77777777" w:rsidTr="00D541F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D33A159" w14:textId="77777777"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14:paraId="40C1CDC4" w14:textId="77777777" w:rsidR="00512B66" w:rsidRDefault="00984EA7">
            <w:r>
              <w:t>Modifica Pedido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65FFAA8C" w14:textId="77777777"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14:paraId="1C3EAE9A" w14:textId="77777777" w:rsidR="00512B66" w:rsidRDefault="00740AC6">
            <w:r>
              <w:t>283</w:t>
            </w:r>
          </w:p>
        </w:tc>
      </w:tr>
      <w:tr w:rsidR="00DC19BB" w14:paraId="185BBA8C" w14:textId="77777777" w:rsidTr="00D541F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085F98B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14:paraId="7EC2F5C6" w14:textId="77777777" w:rsidR="00DC19BB" w:rsidRDefault="00984EA7">
            <w:r>
              <w:t>Ventas/Pedido</w:t>
            </w:r>
          </w:p>
        </w:tc>
      </w:tr>
      <w:tr w:rsidR="008F3E09" w14:paraId="393EAC79" w14:textId="77777777" w:rsidTr="00D541F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2104C07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164160BE" w14:textId="77777777" w:rsidR="008F3E09" w:rsidRDefault="003D3FF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65291557" w14:textId="77777777" w:rsidR="008F3E09" w:rsidRDefault="003D3FF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984EA7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74248CE9" w14:textId="77777777" w:rsidR="008F3E09" w:rsidRDefault="003D3FF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84EA7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31044034" w14:textId="77777777" w:rsidTr="00D541F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46B721A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1905289D" w14:textId="77777777" w:rsidR="008F3E09" w:rsidRDefault="003D3FF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75F3C85A" w14:textId="77777777" w:rsidR="008F3E09" w:rsidRDefault="003D3FF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245A232D" w14:textId="77777777" w:rsidR="008F3E09" w:rsidRDefault="003D3FF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984EA7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5B3C3F27" w14:textId="77777777" w:rsidTr="00D541F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B1FCFFA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5E7A6F6D" w14:textId="77777777" w:rsidR="008F3E09" w:rsidRDefault="003D3FF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984EA7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1A119EFD" w14:textId="77777777" w:rsidR="008F3E09" w:rsidRDefault="003D3FF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310D0316" w14:textId="77777777" w:rsidR="008F3E09" w:rsidRDefault="003D3FF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14:paraId="42F4CC4C" w14:textId="77777777" w:rsidTr="00D541F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14FA50B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14:paraId="577B63B9" w14:textId="3B044C2A" w:rsidR="00C7061A" w:rsidRDefault="00984EA7">
            <w:r>
              <w:t>Viajante</w:t>
            </w:r>
            <w:r w:rsidR="00256151">
              <w:t xml:space="preserve"> (V)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14:paraId="33AD8A0C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14:paraId="2395C009" w14:textId="77777777" w:rsidR="00C7061A" w:rsidRDefault="0063791E">
            <w:r>
              <w:t>No aplica</w:t>
            </w:r>
          </w:p>
        </w:tc>
      </w:tr>
      <w:tr w:rsidR="00CD204D" w14:paraId="002B436C" w14:textId="77777777" w:rsidTr="00D541F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44E4DD6" w14:textId="77777777"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0B0CD680" w14:textId="77777777" w:rsidR="00CD204D" w:rsidRDefault="003D3FFD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984EA7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434" w:type="dxa"/>
            <w:gridSpan w:val="5"/>
            <w:tcBorders>
              <w:left w:val="nil"/>
            </w:tcBorders>
          </w:tcPr>
          <w:p w14:paraId="068D921E" w14:textId="77777777" w:rsidR="00CD204D" w:rsidRDefault="003D3FFD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14:paraId="1755EAE8" w14:textId="77777777" w:rsidTr="00D541F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6C63465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4CD4B5F9" w14:textId="77777777" w:rsidR="00D842C6" w:rsidRPr="00596BA0" w:rsidRDefault="00984EA7">
            <w:r>
              <w:t>Actualizar un pedido modificando los datos pertinentes</w:t>
            </w:r>
          </w:p>
        </w:tc>
      </w:tr>
      <w:tr w:rsidR="00DC19BB" w14:paraId="5493297E" w14:textId="77777777" w:rsidTr="00D541F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6217CFA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5DC47396" w14:textId="77777777" w:rsidR="00DC19BB" w:rsidRDefault="00984EA7">
            <w:r>
              <w:t>No aplica</w:t>
            </w:r>
          </w:p>
        </w:tc>
      </w:tr>
      <w:tr w:rsidR="005C249A" w14:paraId="4DE41403" w14:textId="77777777" w:rsidTr="00D541F9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CABA51C" w14:textId="77777777" w:rsidR="005C249A" w:rsidRDefault="005C249A" w:rsidP="00256151">
            <w:pPr>
              <w:jc w:val="both"/>
              <w:rPr>
                <w:b/>
              </w:rPr>
            </w:pPr>
            <w:r>
              <w:rPr>
                <w:b/>
              </w:rPr>
              <w:t>Post</w:t>
            </w:r>
          </w:p>
          <w:p w14:paraId="4FE9F0F2" w14:textId="77777777" w:rsidR="005C249A" w:rsidRDefault="005C249A" w:rsidP="00256151">
            <w:pPr>
              <w:jc w:val="both"/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14:paraId="5CCD6295" w14:textId="77777777" w:rsidR="005C249A" w:rsidRPr="005C249A" w:rsidRDefault="005C249A" w:rsidP="00256151">
            <w:pPr>
              <w:jc w:val="both"/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14:paraId="4E4BD2D5" w14:textId="77777777" w:rsidR="003F5E92" w:rsidRDefault="00E5211A" w:rsidP="00256151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Los cambios son registrados</w:t>
            </w:r>
          </w:p>
        </w:tc>
      </w:tr>
      <w:tr w:rsidR="005C249A" w14:paraId="1E4BE5DD" w14:textId="77777777" w:rsidTr="00D541F9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0A0BD" w14:textId="77777777" w:rsidR="005C249A" w:rsidRDefault="005C249A" w:rsidP="00256151">
            <w:pPr>
              <w:jc w:val="both"/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618350D8" w14:textId="77777777" w:rsidR="005C249A" w:rsidRPr="005C249A" w:rsidRDefault="005C249A" w:rsidP="00256151">
            <w:pPr>
              <w:jc w:val="both"/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14:paraId="05C154AD" w14:textId="77777777" w:rsidR="00691EFE" w:rsidRDefault="00691EFE" w:rsidP="00256151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El pedido a modificar está</w:t>
            </w:r>
            <w:r w:rsidR="00E5211A">
              <w:t xml:space="preserve"> enviado</w:t>
            </w:r>
            <w:r>
              <w:t xml:space="preserve"> o</w:t>
            </w:r>
            <w:r w:rsidR="00E5211A">
              <w:t xml:space="preserve"> entregado</w:t>
            </w:r>
          </w:p>
          <w:p w14:paraId="64DA1B08" w14:textId="604736B7" w:rsidR="00E5211A" w:rsidRDefault="00E5211A" w:rsidP="00007318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 xml:space="preserve"> </w:t>
            </w:r>
            <w:r w:rsidR="00007318">
              <w:t>El V cancela el CU.</w:t>
            </w:r>
          </w:p>
        </w:tc>
      </w:tr>
      <w:tr w:rsidR="005C249A" w14:paraId="010109B5" w14:textId="77777777" w:rsidTr="00D541F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E0E99" w14:textId="77777777" w:rsidR="005C249A" w:rsidRDefault="005C249A" w:rsidP="00256151">
            <w:pPr>
              <w:jc w:val="both"/>
            </w:pPr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2F013" w14:textId="77777777" w:rsidR="005C249A" w:rsidRPr="005C249A" w:rsidRDefault="005C249A" w:rsidP="00256151">
            <w:pPr>
              <w:jc w:val="both"/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14:paraId="78397823" w14:textId="77777777" w:rsidTr="00D541F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E2186" w14:textId="6A46F8E7" w:rsidR="005C249A" w:rsidRPr="008F3E09" w:rsidRDefault="00EC5070" w:rsidP="00256151">
            <w:pPr>
              <w:pStyle w:val="ListParagraph"/>
              <w:numPr>
                <w:ilvl w:val="0"/>
                <w:numId w:val="3"/>
              </w:numPr>
              <w:ind w:hanging="198"/>
              <w:jc w:val="both"/>
            </w:pPr>
            <w:r>
              <w:t>El caso de uso comienza cuando el</w:t>
            </w:r>
            <w:r w:rsidR="00B27C13">
              <w:t xml:space="preserve"> </w:t>
            </w:r>
            <w:r w:rsidR="00256151">
              <w:t>V</w:t>
            </w:r>
            <w:r w:rsidR="00B27C13">
              <w:t xml:space="preserve"> selecciona la opción </w:t>
            </w:r>
            <w:r w:rsidR="00B27C13" w:rsidRPr="00B27C13">
              <w:rPr>
                <w:i/>
              </w:rPr>
              <w:t>Modificar Pedido.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8D112" w14:textId="77777777" w:rsidR="00E31140" w:rsidRPr="00960403" w:rsidRDefault="00E31140" w:rsidP="00256151">
            <w:pPr>
              <w:pStyle w:val="ListParagraph"/>
              <w:ind w:left="230"/>
              <w:jc w:val="both"/>
            </w:pPr>
          </w:p>
        </w:tc>
      </w:tr>
      <w:tr w:rsidR="00B27C13" w14:paraId="36A9A716" w14:textId="77777777" w:rsidTr="00D541F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2E20B" w14:textId="57FE798A" w:rsidR="00B27C13" w:rsidRDefault="00B27C13" w:rsidP="00256151">
            <w:pPr>
              <w:pStyle w:val="ListParagraph"/>
              <w:numPr>
                <w:ilvl w:val="0"/>
                <w:numId w:val="3"/>
              </w:numPr>
              <w:ind w:hanging="198"/>
              <w:jc w:val="both"/>
            </w:pPr>
            <w:r>
              <w:t xml:space="preserve">El </w:t>
            </w:r>
            <w:r w:rsidR="00256151">
              <w:t>Sistema</w:t>
            </w:r>
            <w:r>
              <w:t xml:space="preserve"> solicita que se ingrese el </w:t>
            </w:r>
            <w:r w:rsidR="00775B32">
              <w:t>número</w:t>
            </w:r>
            <w:r>
              <w:t xml:space="preserve"> de pedido.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6A3E1" w14:textId="77777777" w:rsidR="00B27C13" w:rsidRPr="00960403" w:rsidRDefault="00B27C13" w:rsidP="00256151">
            <w:pPr>
              <w:pStyle w:val="ListParagraph"/>
              <w:ind w:left="230"/>
              <w:jc w:val="both"/>
            </w:pPr>
          </w:p>
        </w:tc>
      </w:tr>
      <w:tr w:rsidR="00B27C13" w14:paraId="1D141C4F" w14:textId="77777777" w:rsidTr="00D541F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BC140" w14:textId="68DCFEE4" w:rsidR="00B27C13" w:rsidRDefault="00B27C13" w:rsidP="00976D9A">
            <w:pPr>
              <w:pStyle w:val="ListParagraph"/>
              <w:numPr>
                <w:ilvl w:val="0"/>
                <w:numId w:val="3"/>
              </w:numPr>
              <w:ind w:hanging="198"/>
              <w:jc w:val="both"/>
            </w:pPr>
            <w:r>
              <w:t xml:space="preserve">El </w:t>
            </w:r>
            <w:r w:rsidR="00256151">
              <w:t>V</w:t>
            </w:r>
            <w:r>
              <w:t xml:space="preserve"> sabe</w:t>
            </w:r>
            <w:r w:rsidR="00976D9A">
              <w:t xml:space="preserve"> el número</w:t>
            </w:r>
            <w:r>
              <w:t xml:space="preserve"> de pedido y lo ingresa.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17EF5" w14:textId="7056CF20" w:rsidR="00B27C13" w:rsidRDefault="00FE00DA" w:rsidP="00256151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  <w:jc w:val="both"/>
            </w:pPr>
            <w:r>
              <w:t xml:space="preserve">El </w:t>
            </w:r>
            <w:r w:rsidR="00256151">
              <w:t>V</w:t>
            </w:r>
            <w:r>
              <w:t xml:space="preserve"> no conoce el Nro. de pedido</w:t>
            </w:r>
          </w:p>
          <w:p w14:paraId="0F603428" w14:textId="30B9A988" w:rsidR="00FE00DA" w:rsidRPr="00524326" w:rsidRDefault="00FE00DA" w:rsidP="00256151">
            <w:pPr>
              <w:pStyle w:val="ListParagraph"/>
              <w:numPr>
                <w:ilvl w:val="2"/>
                <w:numId w:val="3"/>
              </w:numPr>
              <w:jc w:val="both"/>
            </w:pPr>
            <w:r>
              <w:t xml:space="preserve">El </w:t>
            </w:r>
            <w:r w:rsidR="00256151">
              <w:t>Sistema</w:t>
            </w:r>
            <w:r>
              <w:t xml:space="preserve"> llama al </w:t>
            </w:r>
            <w:r w:rsidRPr="00524326">
              <w:rPr>
                <w:i/>
              </w:rPr>
              <w:t>CU</w:t>
            </w:r>
            <w:r w:rsidR="00CF484B" w:rsidRPr="00524326">
              <w:rPr>
                <w:i/>
              </w:rPr>
              <w:t xml:space="preserve"> 282.</w:t>
            </w:r>
            <w:r w:rsidRPr="00524326">
              <w:rPr>
                <w:i/>
              </w:rPr>
              <w:t xml:space="preserve"> Consultar Pedido.</w:t>
            </w:r>
          </w:p>
          <w:p w14:paraId="78BD8A04" w14:textId="27E2C38B" w:rsidR="00FE00DA" w:rsidRDefault="00FE00DA" w:rsidP="00256151">
            <w:pPr>
              <w:pStyle w:val="ListParagraph"/>
              <w:numPr>
                <w:ilvl w:val="3"/>
                <w:numId w:val="3"/>
              </w:numPr>
              <w:jc w:val="both"/>
            </w:pPr>
            <w:r w:rsidRPr="00FE00DA">
              <w:t>Se encuentra el pedido</w:t>
            </w:r>
          </w:p>
          <w:p w14:paraId="1A64B118" w14:textId="6557035A" w:rsidR="00FE00DA" w:rsidRDefault="00921784" w:rsidP="00256151">
            <w:pPr>
              <w:pStyle w:val="ListParagraph"/>
              <w:numPr>
                <w:ilvl w:val="4"/>
                <w:numId w:val="3"/>
              </w:numPr>
              <w:jc w:val="both"/>
            </w:pPr>
            <w:r>
              <w:t>Se prosigue al paso 5.</w:t>
            </w:r>
          </w:p>
          <w:p w14:paraId="23EAA017" w14:textId="2BAB57EA" w:rsidR="00FE00DA" w:rsidRDefault="00A24CD1" w:rsidP="00256151">
            <w:pPr>
              <w:pStyle w:val="ListParagraph"/>
              <w:numPr>
                <w:ilvl w:val="3"/>
                <w:numId w:val="3"/>
              </w:numPr>
              <w:jc w:val="both"/>
            </w:pPr>
            <w:r>
              <w:t>No se encuentra el pedido</w:t>
            </w:r>
          </w:p>
          <w:p w14:paraId="7B0C58EF" w14:textId="4D16DDD9" w:rsidR="00FE00DA" w:rsidRDefault="00222A6A" w:rsidP="00256151">
            <w:pPr>
              <w:pStyle w:val="ListParagraph"/>
              <w:numPr>
                <w:ilvl w:val="4"/>
                <w:numId w:val="3"/>
              </w:numPr>
              <w:jc w:val="both"/>
            </w:pPr>
            <w:r>
              <w:t xml:space="preserve">El </w:t>
            </w:r>
            <w:r w:rsidR="00256151">
              <w:t>Sistema</w:t>
            </w:r>
            <w:r>
              <w:t xml:space="preserve"> informa la situación</w:t>
            </w:r>
            <w:r w:rsidR="00FE00DA">
              <w:t>.</w:t>
            </w:r>
          </w:p>
          <w:p w14:paraId="23BCCD13" w14:textId="7B945DFF" w:rsidR="00222A6A" w:rsidRPr="00FE00DA" w:rsidRDefault="007A07F7" w:rsidP="00256151">
            <w:pPr>
              <w:pStyle w:val="ListParagraph"/>
              <w:numPr>
                <w:ilvl w:val="4"/>
                <w:numId w:val="3"/>
              </w:numPr>
              <w:jc w:val="both"/>
            </w:pPr>
            <w:r>
              <w:t>Regresar al paso 2.</w:t>
            </w:r>
          </w:p>
        </w:tc>
      </w:tr>
      <w:tr w:rsidR="00B27C13" w14:paraId="50022540" w14:textId="77777777" w:rsidTr="00D541F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EC457" w14:textId="7FB57A0B" w:rsidR="00B27C13" w:rsidRDefault="00FE00DA" w:rsidP="00256151">
            <w:pPr>
              <w:pStyle w:val="ListParagraph"/>
              <w:numPr>
                <w:ilvl w:val="0"/>
                <w:numId w:val="3"/>
              </w:numPr>
              <w:ind w:hanging="198"/>
              <w:jc w:val="both"/>
            </w:pPr>
            <w:r>
              <w:t xml:space="preserve">El </w:t>
            </w:r>
            <w:r w:rsidR="00256151">
              <w:t>Sistema</w:t>
            </w:r>
            <w:r>
              <w:t xml:space="preserve"> busca el pedido seleccionado y verifica que el </w:t>
            </w:r>
            <w:r w:rsidR="00256151">
              <w:t>V</w:t>
            </w:r>
            <w:r>
              <w:t xml:space="preserve"> del mismo coincida con el </w:t>
            </w:r>
            <w:r w:rsidR="00256151">
              <w:t>V</w:t>
            </w:r>
            <w:r>
              <w:t xml:space="preserve"> de la sesión actual y es así.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EF594" w14:textId="436E43C4" w:rsidR="00B27C13" w:rsidRDefault="00FE00DA" w:rsidP="00256151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  <w:jc w:val="both"/>
            </w:pPr>
            <w:r>
              <w:t xml:space="preserve">Los </w:t>
            </w:r>
            <w:r w:rsidR="00256151">
              <w:t>V</w:t>
            </w:r>
            <w:r w:rsidR="00DD6CDA">
              <w:t>endedores</w:t>
            </w:r>
            <w:r>
              <w:t xml:space="preserve"> no coinciden.</w:t>
            </w:r>
          </w:p>
          <w:p w14:paraId="77EFFC8A" w14:textId="629C799B" w:rsidR="00FE00DA" w:rsidRDefault="005E5EF8" w:rsidP="00256151">
            <w:pPr>
              <w:pStyle w:val="ListParagraph"/>
              <w:numPr>
                <w:ilvl w:val="2"/>
                <w:numId w:val="3"/>
              </w:numPr>
              <w:jc w:val="both"/>
            </w:pPr>
            <w:r>
              <w:t xml:space="preserve">El </w:t>
            </w:r>
            <w:r w:rsidR="00256151">
              <w:t>Sistema</w:t>
            </w:r>
            <w:r>
              <w:t xml:space="preserve"> informa la situación</w:t>
            </w:r>
            <w:r w:rsidR="00FE00DA">
              <w:t>.</w:t>
            </w:r>
          </w:p>
          <w:p w14:paraId="4CB828CD" w14:textId="7794F3EA" w:rsidR="005E5EF8" w:rsidRPr="00960403" w:rsidRDefault="00DD6CDA" w:rsidP="00256151">
            <w:pPr>
              <w:pStyle w:val="ListParagraph"/>
              <w:numPr>
                <w:ilvl w:val="2"/>
                <w:numId w:val="3"/>
              </w:numPr>
              <w:jc w:val="both"/>
            </w:pPr>
            <w:r>
              <w:t>Ir a paso 2</w:t>
            </w:r>
            <w:r w:rsidR="005E5EF8">
              <w:t>.</w:t>
            </w:r>
          </w:p>
        </w:tc>
      </w:tr>
      <w:tr w:rsidR="00B27C13" w14:paraId="5C3BFCD7" w14:textId="77777777" w:rsidTr="00D541F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BEDD9" w14:textId="5FA02B4D" w:rsidR="00B27C13" w:rsidRDefault="0042345D" w:rsidP="00702A86">
            <w:pPr>
              <w:pStyle w:val="ListParagraph"/>
              <w:numPr>
                <w:ilvl w:val="0"/>
                <w:numId w:val="3"/>
              </w:numPr>
              <w:ind w:hanging="198"/>
              <w:jc w:val="both"/>
            </w:pPr>
            <w:r>
              <w:t xml:space="preserve">El </w:t>
            </w:r>
            <w:r w:rsidR="00256151">
              <w:t>Sistema</w:t>
            </w:r>
            <w:r>
              <w:t xml:space="preserve"> muestra del pedido seleccionado: </w:t>
            </w:r>
            <w:r w:rsidR="00DF07FD">
              <w:t>númer</w:t>
            </w:r>
            <w:r w:rsidR="00702A86">
              <w:t>o</w:t>
            </w:r>
            <w:r>
              <w:t xml:space="preserve"> de pedido, fecha de pedido, cliente (en caso de haberlo),  </w:t>
            </w:r>
            <w:r w:rsidR="006E066F">
              <w:t xml:space="preserve">domicilio de entrega, </w:t>
            </w:r>
            <w:r>
              <w:t>fecha estimada de entrega, estado, motivo de estado (en caso de haberlo) y descuento (en caso de haberlo)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0A9B9" w14:textId="77777777" w:rsidR="00B27C13" w:rsidRPr="00960403" w:rsidRDefault="00B27C13" w:rsidP="00256151">
            <w:pPr>
              <w:pStyle w:val="ListParagraph"/>
              <w:ind w:left="230"/>
              <w:jc w:val="both"/>
            </w:pPr>
          </w:p>
        </w:tc>
      </w:tr>
      <w:tr w:rsidR="00B27C13" w14:paraId="274BAC0D" w14:textId="77777777" w:rsidTr="00D541F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FADC2" w14:textId="2D6C9D87" w:rsidR="00B27C13" w:rsidRDefault="0029797F" w:rsidP="00256151">
            <w:pPr>
              <w:pStyle w:val="ListParagraph"/>
              <w:numPr>
                <w:ilvl w:val="0"/>
                <w:numId w:val="3"/>
              </w:numPr>
              <w:ind w:hanging="198"/>
              <w:jc w:val="both"/>
            </w:pPr>
            <w:r>
              <w:lastRenderedPageBreak/>
              <w:t xml:space="preserve">El </w:t>
            </w:r>
            <w:r w:rsidR="00256151">
              <w:t>Sistema</w:t>
            </w:r>
            <w:r>
              <w:t xml:space="preserve"> corrobora el estado del pedido y es </w:t>
            </w:r>
            <w:r w:rsidRPr="003E7F44">
              <w:rPr>
                <w:i/>
              </w:rPr>
              <w:t>Pendiente</w:t>
            </w:r>
            <w:r w:rsidR="003E7F44">
              <w:t>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9A34C" w14:textId="77777777" w:rsidR="00B27C13" w:rsidRDefault="0029797F" w:rsidP="00256151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  <w:jc w:val="both"/>
            </w:pPr>
            <w:r>
              <w:t>El estado es Armado</w:t>
            </w:r>
          </w:p>
          <w:p w14:paraId="521A80D0" w14:textId="53F0CE34" w:rsidR="0029797F" w:rsidRDefault="0029797F" w:rsidP="00256151">
            <w:pPr>
              <w:pStyle w:val="ListParagraph"/>
              <w:numPr>
                <w:ilvl w:val="2"/>
                <w:numId w:val="3"/>
              </w:numPr>
              <w:jc w:val="both"/>
            </w:pPr>
            <w:r>
              <w:t xml:space="preserve">El </w:t>
            </w:r>
            <w:r w:rsidR="00256151">
              <w:t>Sistema</w:t>
            </w:r>
            <w:r>
              <w:t xml:space="preserve"> habilita los siguientes campos para modificar: Dirección de envío, fecha estimada de entrega,  descuento</w:t>
            </w:r>
            <w:r w:rsidR="006E066F">
              <w:t>, motivo del Estado</w:t>
            </w:r>
            <w:r>
              <w:t>.</w:t>
            </w:r>
          </w:p>
          <w:p w14:paraId="5DCC7C1C" w14:textId="3E76CF41" w:rsidR="00B41280" w:rsidRDefault="00B41280" w:rsidP="00256151">
            <w:pPr>
              <w:pStyle w:val="ListParagraph"/>
              <w:numPr>
                <w:ilvl w:val="2"/>
                <w:numId w:val="3"/>
              </w:numPr>
              <w:jc w:val="both"/>
            </w:pPr>
            <w:r>
              <w:t xml:space="preserve">El </w:t>
            </w:r>
            <w:r w:rsidR="00256151">
              <w:t>V</w:t>
            </w:r>
            <w:r>
              <w:t xml:space="preserve"> </w:t>
            </w:r>
            <w:r w:rsidR="006E066F">
              <w:t>modifica los que desea</w:t>
            </w:r>
            <w:r>
              <w:t>.</w:t>
            </w:r>
          </w:p>
          <w:p w14:paraId="08C22221" w14:textId="4C247208" w:rsidR="0029797F" w:rsidRDefault="000E7B35" w:rsidP="00256151">
            <w:pPr>
              <w:pStyle w:val="ListParagraph"/>
              <w:numPr>
                <w:ilvl w:val="2"/>
                <w:numId w:val="3"/>
              </w:numPr>
              <w:jc w:val="both"/>
            </w:pPr>
            <w:r>
              <w:t>Se prosigue al paso</w:t>
            </w:r>
            <w:r w:rsidR="006E066F">
              <w:t xml:space="preserve"> </w:t>
            </w:r>
            <w:r w:rsidR="00B83711">
              <w:t>17.</w:t>
            </w:r>
          </w:p>
          <w:p w14:paraId="1AA40B4E" w14:textId="77777777" w:rsidR="0029797F" w:rsidRDefault="0029797F" w:rsidP="00256151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  <w:jc w:val="both"/>
            </w:pPr>
            <w:r>
              <w:t>El estado es Enviado</w:t>
            </w:r>
          </w:p>
          <w:p w14:paraId="22527579" w14:textId="676F83D7" w:rsidR="0029797F" w:rsidRDefault="0029797F" w:rsidP="00256151">
            <w:pPr>
              <w:pStyle w:val="ListParagraph"/>
              <w:numPr>
                <w:ilvl w:val="2"/>
                <w:numId w:val="3"/>
              </w:numPr>
              <w:jc w:val="both"/>
            </w:pPr>
            <w:r>
              <w:t xml:space="preserve">El </w:t>
            </w:r>
            <w:r w:rsidR="00256151">
              <w:t>Sistema</w:t>
            </w:r>
            <w:r>
              <w:t xml:space="preserve"> informa al </w:t>
            </w:r>
            <w:r w:rsidR="00256151">
              <w:t>V</w:t>
            </w:r>
            <w:r>
              <w:t xml:space="preserve"> de la situación</w:t>
            </w:r>
          </w:p>
          <w:p w14:paraId="50715708" w14:textId="77777777" w:rsidR="0029797F" w:rsidRDefault="0029797F" w:rsidP="00256151">
            <w:pPr>
              <w:pStyle w:val="ListParagraph"/>
              <w:numPr>
                <w:ilvl w:val="2"/>
                <w:numId w:val="3"/>
              </w:numPr>
              <w:jc w:val="both"/>
            </w:pPr>
            <w:r>
              <w:t>Se cancela el CU</w:t>
            </w:r>
          </w:p>
          <w:p w14:paraId="2724B0F7" w14:textId="77777777" w:rsidR="0029797F" w:rsidRDefault="0029797F" w:rsidP="00256151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  <w:jc w:val="both"/>
            </w:pPr>
            <w:r>
              <w:t>El estado es Entregado</w:t>
            </w:r>
          </w:p>
          <w:p w14:paraId="45A5AC27" w14:textId="75ED3475" w:rsidR="0029797F" w:rsidRDefault="0029797F" w:rsidP="00256151">
            <w:pPr>
              <w:pStyle w:val="ListParagraph"/>
              <w:numPr>
                <w:ilvl w:val="2"/>
                <w:numId w:val="3"/>
              </w:numPr>
              <w:jc w:val="both"/>
            </w:pPr>
            <w:r>
              <w:t xml:space="preserve">El </w:t>
            </w:r>
            <w:r w:rsidR="00256151">
              <w:t>Sistema</w:t>
            </w:r>
            <w:r>
              <w:t xml:space="preserve"> informa al </w:t>
            </w:r>
            <w:r w:rsidR="00256151">
              <w:t>V</w:t>
            </w:r>
            <w:r>
              <w:t xml:space="preserve"> de la situación</w:t>
            </w:r>
          </w:p>
          <w:p w14:paraId="7FCA2563" w14:textId="77777777" w:rsidR="0029797F" w:rsidRDefault="0029797F" w:rsidP="00256151">
            <w:pPr>
              <w:pStyle w:val="ListParagraph"/>
              <w:numPr>
                <w:ilvl w:val="2"/>
                <w:numId w:val="3"/>
              </w:numPr>
              <w:jc w:val="both"/>
            </w:pPr>
            <w:r>
              <w:t>Se cancela el CU</w:t>
            </w:r>
          </w:p>
          <w:p w14:paraId="09094346" w14:textId="77777777" w:rsidR="0029797F" w:rsidRDefault="0029797F" w:rsidP="00256151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  <w:jc w:val="both"/>
            </w:pPr>
            <w:r>
              <w:t xml:space="preserve">El estado es </w:t>
            </w:r>
            <w:r w:rsidR="00132547">
              <w:t>Anulado</w:t>
            </w:r>
          </w:p>
          <w:p w14:paraId="43669518" w14:textId="7F1438E1" w:rsidR="0029797F" w:rsidRDefault="0029797F" w:rsidP="00256151">
            <w:pPr>
              <w:pStyle w:val="ListParagraph"/>
              <w:numPr>
                <w:ilvl w:val="2"/>
                <w:numId w:val="3"/>
              </w:numPr>
              <w:jc w:val="both"/>
            </w:pPr>
            <w:r>
              <w:t xml:space="preserve">El </w:t>
            </w:r>
            <w:r w:rsidR="00256151">
              <w:t>Sistema</w:t>
            </w:r>
            <w:r>
              <w:t xml:space="preserve"> informa al </w:t>
            </w:r>
            <w:r w:rsidR="00256151">
              <w:t>V</w:t>
            </w:r>
            <w:r>
              <w:t xml:space="preserve"> de la situación</w:t>
            </w:r>
            <w:r w:rsidR="006E066F">
              <w:t>.</w:t>
            </w:r>
          </w:p>
          <w:p w14:paraId="51728A31" w14:textId="64609B55" w:rsidR="006E066F" w:rsidRDefault="006E066F" w:rsidP="00256151">
            <w:pPr>
              <w:pStyle w:val="ListParagraph"/>
              <w:numPr>
                <w:ilvl w:val="2"/>
                <w:numId w:val="3"/>
              </w:numPr>
              <w:jc w:val="both"/>
            </w:pPr>
            <w:r>
              <w:t xml:space="preserve">El </w:t>
            </w:r>
            <w:r w:rsidR="00256151">
              <w:t>Sistema</w:t>
            </w:r>
            <w:r>
              <w:t xml:space="preserve"> habilita el campo </w:t>
            </w:r>
            <w:r>
              <w:rPr>
                <w:i/>
              </w:rPr>
              <w:t>motivo de Estado</w:t>
            </w:r>
            <w:r>
              <w:t xml:space="preserve"> para modificar.</w:t>
            </w:r>
          </w:p>
          <w:p w14:paraId="322C56CA" w14:textId="325E4B0E" w:rsidR="006E066F" w:rsidRDefault="006E066F" w:rsidP="00256151">
            <w:pPr>
              <w:pStyle w:val="ListParagraph"/>
              <w:numPr>
                <w:ilvl w:val="2"/>
                <w:numId w:val="3"/>
              </w:numPr>
              <w:jc w:val="both"/>
            </w:pPr>
            <w:r>
              <w:t xml:space="preserve">El </w:t>
            </w:r>
            <w:r w:rsidR="00256151">
              <w:t>V</w:t>
            </w:r>
            <w:r>
              <w:t xml:space="preserve"> modifica el motivo de estado.</w:t>
            </w:r>
          </w:p>
          <w:p w14:paraId="6A0A46D1" w14:textId="7EBAD9E5" w:rsidR="0029797F" w:rsidRPr="00960403" w:rsidRDefault="006E066F" w:rsidP="00256151">
            <w:pPr>
              <w:pStyle w:val="ListParagraph"/>
              <w:numPr>
                <w:ilvl w:val="2"/>
                <w:numId w:val="3"/>
              </w:numPr>
              <w:jc w:val="both"/>
            </w:pPr>
            <w:r>
              <w:t xml:space="preserve">Ir a paso </w:t>
            </w:r>
            <w:r w:rsidR="004E40A6">
              <w:t>17</w:t>
            </w:r>
            <w:r w:rsidR="00251ACA">
              <w:t>.</w:t>
            </w:r>
          </w:p>
        </w:tc>
      </w:tr>
      <w:tr w:rsidR="00B27C13" w14:paraId="3C10CDE7" w14:textId="77777777" w:rsidTr="00D541F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42652" w14:textId="27D88227" w:rsidR="0029797F" w:rsidRDefault="0029797F" w:rsidP="009D26A0">
            <w:pPr>
              <w:pStyle w:val="ListParagraph"/>
              <w:numPr>
                <w:ilvl w:val="0"/>
                <w:numId w:val="3"/>
              </w:numPr>
              <w:ind w:hanging="198"/>
              <w:jc w:val="both"/>
            </w:pPr>
            <w:r>
              <w:t xml:space="preserve">El </w:t>
            </w:r>
            <w:r w:rsidR="00256151">
              <w:t>Sistema</w:t>
            </w:r>
            <w:r>
              <w:t xml:space="preserve"> habilita los siguientes campos para modificar: Dirección de envió, fecha estimada de entrega, descuento.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EE917" w14:textId="77777777" w:rsidR="00B27C13" w:rsidRPr="00960403" w:rsidRDefault="00B27C13" w:rsidP="00256151">
            <w:pPr>
              <w:pStyle w:val="ListParagraph"/>
              <w:ind w:left="230"/>
              <w:jc w:val="both"/>
            </w:pPr>
          </w:p>
        </w:tc>
      </w:tr>
      <w:tr w:rsidR="002C1336" w14:paraId="51BF7239" w14:textId="77777777" w:rsidTr="00D541F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7F9BF" w14:textId="46D5388D" w:rsidR="002C1336" w:rsidRDefault="002C1336" w:rsidP="00256151">
            <w:pPr>
              <w:pStyle w:val="ListParagraph"/>
              <w:numPr>
                <w:ilvl w:val="0"/>
                <w:numId w:val="3"/>
              </w:numPr>
              <w:ind w:hanging="198"/>
              <w:jc w:val="both"/>
            </w:pPr>
            <w:r>
              <w:t xml:space="preserve">El </w:t>
            </w:r>
            <w:r w:rsidR="00256151">
              <w:t>V</w:t>
            </w:r>
            <w:r>
              <w:t xml:space="preserve"> desea eliminar productos del pedido</w:t>
            </w:r>
            <w:bookmarkStart w:id="1" w:name="_GoBack"/>
            <w:bookmarkEnd w:id="1"/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504A2" w14:textId="77777777" w:rsidR="002C1336" w:rsidRDefault="002C1336" w:rsidP="00256151">
            <w:pPr>
              <w:pStyle w:val="ListParagraph"/>
              <w:ind w:left="230"/>
              <w:jc w:val="both"/>
            </w:pPr>
          </w:p>
        </w:tc>
      </w:tr>
      <w:tr w:rsidR="002C1336" w14:paraId="07D84DCA" w14:textId="77777777" w:rsidTr="00D541F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DD777" w14:textId="7421F0E9" w:rsidR="002C1336" w:rsidRDefault="00251ACA" w:rsidP="00256151">
            <w:pPr>
              <w:pStyle w:val="ListParagraph"/>
              <w:numPr>
                <w:ilvl w:val="0"/>
                <w:numId w:val="3"/>
              </w:numPr>
              <w:ind w:hanging="198"/>
              <w:jc w:val="both"/>
            </w:pPr>
            <w:r>
              <w:t xml:space="preserve">El </w:t>
            </w:r>
            <w:r w:rsidR="00256151">
              <w:t>V</w:t>
            </w:r>
            <w:r>
              <w:t xml:space="preserve"> selecciona opci</w:t>
            </w:r>
            <w:r w:rsidRPr="00251ACA">
              <w:t xml:space="preserve">ón eliminar para el producto </w:t>
            </w:r>
            <w:r w:rsidR="00D541F9">
              <w:t xml:space="preserve">deseado y el </w:t>
            </w:r>
            <w:r w:rsidR="00256151">
              <w:t>Sistema</w:t>
            </w:r>
            <w:r w:rsidR="00D541F9">
              <w:t xml:space="preserve"> agrega nuevamente las cantidades a Stock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FB324" w14:textId="77777777" w:rsidR="002C1336" w:rsidRDefault="002C1336" w:rsidP="00256151">
            <w:pPr>
              <w:pStyle w:val="ListParagraph"/>
              <w:ind w:left="230"/>
              <w:jc w:val="both"/>
            </w:pPr>
          </w:p>
        </w:tc>
      </w:tr>
      <w:tr w:rsidR="00B27C13" w14:paraId="7EDF464B" w14:textId="77777777" w:rsidTr="00D541F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CEC78" w14:textId="0565BEE6" w:rsidR="00B27C13" w:rsidRDefault="002C1336" w:rsidP="00256151">
            <w:pPr>
              <w:pStyle w:val="ListParagraph"/>
              <w:numPr>
                <w:ilvl w:val="0"/>
                <w:numId w:val="3"/>
              </w:numPr>
              <w:ind w:hanging="198"/>
              <w:jc w:val="both"/>
            </w:pPr>
            <w:r>
              <w:t xml:space="preserve">El </w:t>
            </w:r>
            <w:r w:rsidR="00256151">
              <w:t>V</w:t>
            </w:r>
            <w:r>
              <w:t xml:space="preserve"> desea agregar productos al pedido.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85FE8" w14:textId="175915FA" w:rsidR="00B27C13" w:rsidRDefault="0029797F" w:rsidP="00256151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  <w:jc w:val="both"/>
            </w:pPr>
            <w:r>
              <w:t xml:space="preserve">El </w:t>
            </w:r>
            <w:r w:rsidR="00256151">
              <w:t>V</w:t>
            </w:r>
            <w:r>
              <w:t xml:space="preserve"> no desea modificar el contenido del pedido.</w:t>
            </w:r>
          </w:p>
          <w:p w14:paraId="7304167A" w14:textId="4F7C392A" w:rsidR="0029797F" w:rsidRPr="00960403" w:rsidRDefault="001B4BE6" w:rsidP="00346CDE">
            <w:pPr>
              <w:pStyle w:val="ListParagraph"/>
              <w:numPr>
                <w:ilvl w:val="2"/>
                <w:numId w:val="3"/>
              </w:numPr>
              <w:jc w:val="both"/>
            </w:pPr>
            <w:r>
              <w:t>Se prosigue al paso</w:t>
            </w:r>
            <w:r w:rsidR="0029797F">
              <w:t xml:space="preserve"> </w:t>
            </w:r>
            <w:r w:rsidR="004E40A6">
              <w:t>17</w:t>
            </w:r>
            <w:r w:rsidR="0029797F">
              <w:t>.</w:t>
            </w:r>
          </w:p>
        </w:tc>
      </w:tr>
      <w:tr w:rsidR="00B27C13" w14:paraId="1E323B7B" w14:textId="77777777" w:rsidTr="00D541F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8B4BD" w14:textId="4B44ACF9" w:rsidR="00B27C13" w:rsidRDefault="00B41280" w:rsidP="00256151">
            <w:pPr>
              <w:pStyle w:val="ListParagraph"/>
              <w:numPr>
                <w:ilvl w:val="0"/>
                <w:numId w:val="3"/>
              </w:numPr>
              <w:ind w:hanging="198"/>
              <w:jc w:val="both"/>
            </w:pPr>
            <w:r>
              <w:t xml:space="preserve">El </w:t>
            </w:r>
            <w:r w:rsidR="00256151">
              <w:t>Sistema</w:t>
            </w:r>
            <w:r w:rsidR="002C1336">
              <w:t xml:space="preserve"> lista los detalles del pedido, para cada producto: ítem, cantidad, precio de venta, marca, modelo, tamaño, color</w:t>
            </w:r>
            <w:r>
              <w:t xml:space="preserve">.  El </w:t>
            </w:r>
            <w:r w:rsidR="00256151">
              <w:t>Sistema</w:t>
            </w:r>
            <w:r>
              <w:t xml:space="preserve"> permite la eliminación de filas</w:t>
            </w:r>
            <w:r w:rsidR="00BC322B">
              <w:t>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A9C7D" w14:textId="77777777" w:rsidR="00B27C13" w:rsidRPr="00960403" w:rsidRDefault="00B27C13" w:rsidP="00256151">
            <w:pPr>
              <w:pStyle w:val="ListParagraph"/>
              <w:ind w:left="230"/>
              <w:jc w:val="both"/>
            </w:pPr>
          </w:p>
        </w:tc>
      </w:tr>
      <w:tr w:rsidR="00B27C13" w14:paraId="493B8C89" w14:textId="77777777" w:rsidTr="00D541F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0AFE2" w14:textId="10EFC6B4" w:rsidR="00B27C13" w:rsidRDefault="00B41280" w:rsidP="00256151">
            <w:pPr>
              <w:pStyle w:val="ListParagraph"/>
              <w:numPr>
                <w:ilvl w:val="0"/>
                <w:numId w:val="3"/>
              </w:numPr>
              <w:ind w:hanging="198"/>
              <w:jc w:val="both"/>
            </w:pPr>
            <w:r>
              <w:t xml:space="preserve">El </w:t>
            </w:r>
            <w:r w:rsidR="00256151">
              <w:t>Sistema</w:t>
            </w:r>
            <w:r>
              <w:t xml:space="preserve"> permite agregar Productos. El </w:t>
            </w:r>
            <w:r w:rsidR="00256151">
              <w:t>V</w:t>
            </w:r>
            <w:r>
              <w:t xml:space="preserve"> quiere agregar productos. 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82E8A" w14:textId="3CCB5698" w:rsidR="00B27C13" w:rsidRDefault="00B41280" w:rsidP="00256151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  <w:jc w:val="both"/>
            </w:pPr>
            <w:r>
              <w:t xml:space="preserve">El </w:t>
            </w:r>
            <w:r w:rsidR="00256151">
              <w:t>V</w:t>
            </w:r>
            <w:r>
              <w:t xml:space="preserve"> no quiere agregar productos.</w:t>
            </w:r>
          </w:p>
          <w:p w14:paraId="79EE623C" w14:textId="05786A73" w:rsidR="00B41280" w:rsidRPr="00960403" w:rsidRDefault="00BF62C2" w:rsidP="00256151">
            <w:pPr>
              <w:pStyle w:val="ListParagraph"/>
              <w:numPr>
                <w:ilvl w:val="2"/>
                <w:numId w:val="3"/>
              </w:numPr>
              <w:jc w:val="both"/>
            </w:pPr>
            <w:r>
              <w:t>Se prosigue al paso</w:t>
            </w:r>
            <w:r w:rsidR="00B41280">
              <w:t xml:space="preserve"> 17</w:t>
            </w:r>
          </w:p>
        </w:tc>
      </w:tr>
      <w:tr w:rsidR="00B27C13" w14:paraId="11A5C919" w14:textId="77777777" w:rsidTr="00D541F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B3D9D" w14:textId="424DB3AD" w:rsidR="00B27C13" w:rsidRDefault="00B41280" w:rsidP="00256151">
            <w:pPr>
              <w:pStyle w:val="ListParagraph"/>
              <w:numPr>
                <w:ilvl w:val="0"/>
                <w:numId w:val="3"/>
              </w:numPr>
              <w:ind w:hanging="198"/>
              <w:jc w:val="both"/>
            </w:pPr>
            <w:r>
              <w:t xml:space="preserve">El </w:t>
            </w:r>
            <w:r w:rsidR="00256151">
              <w:t>V</w:t>
            </w:r>
            <w:r>
              <w:t xml:space="preserve"> sabe el código del producto a agregar y lo ingresa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75B58" w14:textId="33EEDD6B" w:rsidR="00B41280" w:rsidRDefault="00B41280" w:rsidP="00256151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  <w:jc w:val="both"/>
            </w:pPr>
            <w:r>
              <w:t xml:space="preserve">El </w:t>
            </w:r>
            <w:r w:rsidR="00256151">
              <w:t>V</w:t>
            </w:r>
            <w:r>
              <w:t xml:space="preserve"> no sabe el código y selecciona la opción </w:t>
            </w:r>
            <w:r>
              <w:rPr>
                <w:i/>
              </w:rPr>
              <w:t>Consultar Producto.</w:t>
            </w:r>
          </w:p>
          <w:p w14:paraId="7F08185B" w14:textId="651C7E3C" w:rsidR="00B41280" w:rsidRPr="00517AF1" w:rsidRDefault="00B41280" w:rsidP="00256151">
            <w:pPr>
              <w:pStyle w:val="ListParagraph"/>
              <w:numPr>
                <w:ilvl w:val="2"/>
                <w:numId w:val="3"/>
              </w:numPr>
              <w:jc w:val="both"/>
            </w:pPr>
            <w:r>
              <w:t xml:space="preserve">El </w:t>
            </w:r>
            <w:r w:rsidR="00256151">
              <w:t>Sistema</w:t>
            </w:r>
            <w:r>
              <w:t xml:space="preserve"> llama al </w:t>
            </w:r>
            <w:r w:rsidRPr="00826C1D">
              <w:rPr>
                <w:i/>
              </w:rPr>
              <w:t xml:space="preserve">CU </w:t>
            </w:r>
            <w:r w:rsidR="00826C1D" w:rsidRPr="00826C1D">
              <w:rPr>
                <w:i/>
              </w:rPr>
              <w:t xml:space="preserve">111. </w:t>
            </w:r>
            <w:r w:rsidRPr="00826C1D">
              <w:rPr>
                <w:i/>
              </w:rPr>
              <w:t>Consultar Producto.</w:t>
            </w:r>
          </w:p>
          <w:p w14:paraId="749B4FA5" w14:textId="2541E7FE" w:rsidR="00B41280" w:rsidRDefault="00B41280" w:rsidP="00256151">
            <w:pPr>
              <w:pStyle w:val="ListParagraph"/>
              <w:numPr>
                <w:ilvl w:val="3"/>
                <w:numId w:val="3"/>
              </w:numPr>
              <w:jc w:val="both"/>
            </w:pPr>
            <w:r>
              <w:t>Se encuentra el producto</w:t>
            </w:r>
          </w:p>
          <w:p w14:paraId="054B5F10" w14:textId="77777777" w:rsidR="00B41280" w:rsidRDefault="00B41280" w:rsidP="00256151">
            <w:pPr>
              <w:pStyle w:val="ListParagraph"/>
              <w:numPr>
                <w:ilvl w:val="4"/>
                <w:numId w:val="3"/>
              </w:numPr>
              <w:jc w:val="both"/>
            </w:pPr>
            <w:r>
              <w:t>Continua el curso normal</w:t>
            </w:r>
          </w:p>
          <w:p w14:paraId="378A8E81" w14:textId="2F4CB8D6" w:rsidR="00B41280" w:rsidRDefault="00B41280" w:rsidP="00256151">
            <w:pPr>
              <w:pStyle w:val="ListParagraph"/>
              <w:numPr>
                <w:ilvl w:val="3"/>
                <w:numId w:val="3"/>
              </w:numPr>
              <w:jc w:val="both"/>
            </w:pPr>
            <w:r>
              <w:t>No se encuentra el producto.</w:t>
            </w:r>
          </w:p>
          <w:p w14:paraId="5989AC59" w14:textId="46045194" w:rsidR="00B27C13" w:rsidRPr="00960403" w:rsidRDefault="00A74B23" w:rsidP="005E20F8">
            <w:pPr>
              <w:pStyle w:val="ListParagraph"/>
              <w:numPr>
                <w:ilvl w:val="4"/>
                <w:numId w:val="3"/>
              </w:numPr>
              <w:jc w:val="both"/>
            </w:pPr>
            <w:r>
              <w:t xml:space="preserve">Se regresa al paso </w:t>
            </w:r>
            <w:r w:rsidR="00B41280">
              <w:t>11.</w:t>
            </w:r>
          </w:p>
        </w:tc>
      </w:tr>
      <w:tr w:rsidR="00B41280" w14:paraId="0E40E6BB" w14:textId="77777777" w:rsidTr="00D541F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073BD" w14:textId="6F417BAF" w:rsidR="00B41280" w:rsidRDefault="004A399B" w:rsidP="00256151">
            <w:pPr>
              <w:pStyle w:val="ListParagraph"/>
              <w:numPr>
                <w:ilvl w:val="0"/>
                <w:numId w:val="3"/>
              </w:numPr>
              <w:ind w:hanging="198"/>
              <w:jc w:val="both"/>
            </w:pPr>
            <w:r w:rsidRPr="004A399B">
              <w:lastRenderedPageBreak/>
              <w:t xml:space="preserve">El </w:t>
            </w:r>
            <w:r w:rsidR="00256151">
              <w:t>Sistema</w:t>
            </w:r>
            <w:r w:rsidRPr="004A399B">
              <w:t xml:space="preserve"> muestra la cantidad disponible y solicita que se ingrese la cantidad deseada.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4E138" w14:textId="77777777" w:rsidR="00B41280" w:rsidRPr="00960403" w:rsidRDefault="00B41280" w:rsidP="00256151">
            <w:pPr>
              <w:pStyle w:val="ListParagraph"/>
              <w:ind w:left="230"/>
              <w:jc w:val="both"/>
            </w:pPr>
          </w:p>
        </w:tc>
      </w:tr>
      <w:tr w:rsidR="002B7877" w14:paraId="2CC9BCB5" w14:textId="77777777" w:rsidTr="00D541F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DAA45" w14:textId="75232A2F" w:rsidR="002B7877" w:rsidRDefault="002B7877" w:rsidP="00B4769E">
            <w:pPr>
              <w:pStyle w:val="ListParagraph"/>
              <w:numPr>
                <w:ilvl w:val="0"/>
                <w:numId w:val="3"/>
              </w:numPr>
              <w:ind w:hanging="198"/>
              <w:jc w:val="both"/>
            </w:pPr>
            <w:r>
              <w:t xml:space="preserve">El V ingresa </w:t>
            </w:r>
            <w:r w:rsidR="00B4769E">
              <w:t>cantidad deseada.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10F03" w14:textId="0427F21D" w:rsidR="002B7877" w:rsidRPr="00960403" w:rsidRDefault="002B7877" w:rsidP="002B7877">
            <w:pPr>
              <w:pStyle w:val="ListParagraph"/>
              <w:ind w:left="737"/>
              <w:jc w:val="both"/>
            </w:pPr>
          </w:p>
        </w:tc>
      </w:tr>
      <w:tr w:rsidR="002B7877" w14:paraId="60775119" w14:textId="77777777" w:rsidTr="00D541F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C76CC" w14:textId="2B051281" w:rsidR="002B7877" w:rsidRPr="004A399B" w:rsidRDefault="00A7449E" w:rsidP="002B7877">
            <w:pPr>
              <w:pStyle w:val="ListParagraph"/>
              <w:numPr>
                <w:ilvl w:val="0"/>
                <w:numId w:val="3"/>
              </w:numPr>
              <w:ind w:hanging="198"/>
              <w:jc w:val="both"/>
            </w:pPr>
            <w:r>
              <w:t>El S</w:t>
            </w:r>
            <w:r w:rsidR="002B7877">
              <w:t>istema valida que la cantidad ingresada sea menor o igual al stock y lo es.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18620" w14:textId="77777777" w:rsidR="002B7877" w:rsidRDefault="00CD2D7A" w:rsidP="00CD2D7A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  <w:jc w:val="both"/>
            </w:pPr>
            <w:r>
              <w:t>La cantidad ingresada es mayor al stock.</w:t>
            </w:r>
          </w:p>
          <w:p w14:paraId="68204E10" w14:textId="77777777" w:rsidR="00597073" w:rsidRDefault="004E0C53" w:rsidP="004E0C53">
            <w:pPr>
              <w:pStyle w:val="ListParagraph"/>
              <w:numPr>
                <w:ilvl w:val="2"/>
                <w:numId w:val="3"/>
              </w:numPr>
              <w:jc w:val="both"/>
            </w:pPr>
            <w:r>
              <w:t>El Sistema informa la situación al V.</w:t>
            </w:r>
          </w:p>
          <w:p w14:paraId="100665AD" w14:textId="3A5FB4AC" w:rsidR="004E0C53" w:rsidRPr="00960403" w:rsidRDefault="004E0C53" w:rsidP="004E0C53">
            <w:pPr>
              <w:pStyle w:val="ListParagraph"/>
              <w:numPr>
                <w:ilvl w:val="2"/>
                <w:numId w:val="3"/>
              </w:numPr>
              <w:jc w:val="both"/>
            </w:pPr>
            <w:r>
              <w:t>Se regresa al paso 14.</w:t>
            </w:r>
          </w:p>
        </w:tc>
      </w:tr>
      <w:tr w:rsidR="004A399B" w14:paraId="2590E142" w14:textId="77777777" w:rsidTr="00D541F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FAA0F" w14:textId="41F38DCC" w:rsidR="004A399B" w:rsidRDefault="004A399B" w:rsidP="00256151">
            <w:pPr>
              <w:pStyle w:val="ListParagraph"/>
              <w:numPr>
                <w:ilvl w:val="0"/>
                <w:numId w:val="3"/>
              </w:numPr>
              <w:ind w:hanging="198"/>
              <w:jc w:val="both"/>
            </w:pPr>
            <w:r>
              <w:t xml:space="preserve">El </w:t>
            </w:r>
            <w:r w:rsidR="00256151">
              <w:t>Sistema</w:t>
            </w:r>
            <w:r>
              <w:t xml:space="preserve"> muestra el precio sugerido de venta y solicita que se ingrese el precio real de venta por unidad y el </w:t>
            </w:r>
            <w:r w:rsidR="00256151">
              <w:t>V</w:t>
            </w:r>
            <w:r>
              <w:t xml:space="preserve"> lo ingresa.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BD5AC" w14:textId="77777777" w:rsidR="004A399B" w:rsidRDefault="004A399B" w:rsidP="00256151">
            <w:pPr>
              <w:pStyle w:val="ListParagraph"/>
              <w:ind w:left="230"/>
              <w:jc w:val="both"/>
            </w:pPr>
          </w:p>
        </w:tc>
      </w:tr>
      <w:tr w:rsidR="006342C1" w14:paraId="52DE0370" w14:textId="77777777" w:rsidTr="00D541F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E562D" w14:textId="34B900A2" w:rsidR="006342C1" w:rsidRDefault="006342C1" w:rsidP="00256151">
            <w:pPr>
              <w:pStyle w:val="ListParagraph"/>
              <w:numPr>
                <w:ilvl w:val="0"/>
                <w:numId w:val="3"/>
              </w:numPr>
              <w:ind w:hanging="198"/>
              <w:jc w:val="both"/>
            </w:pPr>
            <w:r>
              <w:t xml:space="preserve">El </w:t>
            </w:r>
            <w:r w:rsidR="00256151">
              <w:t>Sistema</w:t>
            </w:r>
            <w:r>
              <w:t xml:space="preserve"> calcula y muestra el precio en base al descuento aplicado por el </w:t>
            </w:r>
            <w:r w:rsidR="00256151">
              <w:t>V</w:t>
            </w:r>
            <w:r>
              <w:t>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CD4D7" w14:textId="77777777" w:rsidR="006342C1" w:rsidRDefault="006342C1" w:rsidP="00256151">
            <w:pPr>
              <w:pStyle w:val="ListParagraph"/>
              <w:ind w:left="230"/>
              <w:jc w:val="both"/>
            </w:pPr>
          </w:p>
        </w:tc>
      </w:tr>
      <w:tr w:rsidR="004A399B" w14:paraId="357D573F" w14:textId="77777777" w:rsidTr="00D541F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6B688" w14:textId="73C1E230" w:rsidR="004A399B" w:rsidRDefault="004A399B" w:rsidP="00256151">
            <w:pPr>
              <w:pStyle w:val="ListParagraph"/>
              <w:numPr>
                <w:ilvl w:val="0"/>
                <w:numId w:val="3"/>
              </w:numPr>
              <w:ind w:hanging="198"/>
              <w:jc w:val="both"/>
            </w:pPr>
            <w:r>
              <w:t xml:space="preserve">El </w:t>
            </w:r>
            <w:r w:rsidR="00256151">
              <w:t>V</w:t>
            </w:r>
            <w:r>
              <w:t xml:space="preserve"> selecciona Agregar. El </w:t>
            </w:r>
            <w:r w:rsidR="00256151">
              <w:t>Sistema</w:t>
            </w:r>
            <w:r>
              <w:t xml:space="preserve"> carga el producto en la tabla mostrando del producto: código, cantidad, marca, modelo, tamaño y color y precio real de venta.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546E4" w14:textId="77777777" w:rsidR="004A399B" w:rsidRPr="00960403" w:rsidRDefault="004A399B" w:rsidP="00256151">
            <w:pPr>
              <w:pStyle w:val="ListParagraph"/>
              <w:ind w:left="230"/>
              <w:jc w:val="both"/>
            </w:pPr>
          </w:p>
        </w:tc>
      </w:tr>
      <w:tr w:rsidR="00D541F9" w14:paraId="330C66BB" w14:textId="77777777" w:rsidTr="00D541F9">
        <w:tc>
          <w:tcPr>
            <w:tcW w:w="3878" w:type="dxa"/>
            <w:gridSpan w:val="5"/>
          </w:tcPr>
          <w:p w14:paraId="2488CB21" w14:textId="12D06731" w:rsidR="00D541F9" w:rsidRDefault="00D541F9" w:rsidP="00256151">
            <w:pPr>
              <w:pStyle w:val="ListParagraph"/>
              <w:numPr>
                <w:ilvl w:val="0"/>
                <w:numId w:val="3"/>
              </w:numPr>
              <w:ind w:hanging="198"/>
              <w:jc w:val="both"/>
            </w:pPr>
            <w:r>
              <w:t xml:space="preserve">El </w:t>
            </w:r>
            <w:r w:rsidR="00256151">
              <w:t>Sistema</w:t>
            </w:r>
            <w:r>
              <w:t xml:space="preserve"> resta de la cantidad e stock del producto la cantidad ingresada. </w:t>
            </w:r>
          </w:p>
        </w:tc>
        <w:tc>
          <w:tcPr>
            <w:tcW w:w="4594" w:type="dxa"/>
            <w:gridSpan w:val="6"/>
          </w:tcPr>
          <w:p w14:paraId="2EE57027" w14:textId="77777777" w:rsidR="00D541F9" w:rsidRPr="00960403" w:rsidRDefault="00D541F9" w:rsidP="00256151">
            <w:pPr>
              <w:pStyle w:val="ListParagraph"/>
              <w:ind w:left="230"/>
              <w:jc w:val="both"/>
            </w:pPr>
          </w:p>
        </w:tc>
      </w:tr>
      <w:tr w:rsidR="00D541F9" w14:paraId="5BB42093" w14:textId="77777777" w:rsidTr="00D541F9">
        <w:tc>
          <w:tcPr>
            <w:tcW w:w="3878" w:type="dxa"/>
            <w:gridSpan w:val="5"/>
          </w:tcPr>
          <w:p w14:paraId="7DCDD03F" w14:textId="7256CC0C" w:rsidR="00D541F9" w:rsidRDefault="00691EFE" w:rsidP="00256151">
            <w:pPr>
              <w:pStyle w:val="ListParagraph"/>
              <w:numPr>
                <w:ilvl w:val="0"/>
                <w:numId w:val="3"/>
              </w:numPr>
              <w:ind w:hanging="198"/>
              <w:jc w:val="both"/>
            </w:pPr>
            <w:r>
              <w:t>E</w:t>
            </w:r>
            <w:r w:rsidR="00D541F9">
              <w:t xml:space="preserve">l </w:t>
            </w:r>
            <w:r w:rsidR="00256151">
              <w:t>V</w:t>
            </w:r>
            <w:r w:rsidR="00D541F9">
              <w:t xml:space="preserve"> </w:t>
            </w:r>
            <w:r>
              <w:t xml:space="preserve">no </w:t>
            </w:r>
            <w:r w:rsidR="00D541F9">
              <w:t>desea ingresar más</w:t>
            </w:r>
            <w:r>
              <w:t xml:space="preserve"> productos</w:t>
            </w:r>
            <w:r w:rsidR="00D541F9">
              <w:t>.</w:t>
            </w:r>
          </w:p>
        </w:tc>
        <w:tc>
          <w:tcPr>
            <w:tcW w:w="4594" w:type="dxa"/>
            <w:gridSpan w:val="6"/>
          </w:tcPr>
          <w:p w14:paraId="5BBB098E" w14:textId="3192425E" w:rsidR="00D541F9" w:rsidRDefault="00D541F9" w:rsidP="00256151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  <w:jc w:val="both"/>
            </w:pPr>
            <w:r>
              <w:t xml:space="preserve">El </w:t>
            </w:r>
            <w:r w:rsidR="00256151">
              <w:t>V</w:t>
            </w:r>
            <w:r>
              <w:t xml:space="preserve"> desea registrar más productos.</w:t>
            </w:r>
          </w:p>
          <w:p w14:paraId="316A726A" w14:textId="37BB98CC" w:rsidR="00D541F9" w:rsidRPr="00960403" w:rsidRDefault="00A15E0B" w:rsidP="00256151">
            <w:pPr>
              <w:pStyle w:val="ListParagraph"/>
              <w:numPr>
                <w:ilvl w:val="2"/>
                <w:numId w:val="3"/>
              </w:numPr>
              <w:jc w:val="both"/>
            </w:pPr>
            <w:r>
              <w:t>Se regresa al paso</w:t>
            </w:r>
            <w:r w:rsidR="00A71C88">
              <w:t xml:space="preserve"> 13</w:t>
            </w:r>
            <w:r w:rsidR="00D541F9">
              <w:t>.</w:t>
            </w:r>
          </w:p>
        </w:tc>
      </w:tr>
      <w:tr w:rsidR="00B41280" w14:paraId="280E63BA" w14:textId="77777777" w:rsidTr="00D541F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29FF7" w14:textId="27D98E38" w:rsidR="00B41280" w:rsidRDefault="00431049" w:rsidP="00256151">
            <w:pPr>
              <w:pStyle w:val="ListParagraph"/>
              <w:numPr>
                <w:ilvl w:val="0"/>
                <w:numId w:val="3"/>
              </w:numPr>
              <w:ind w:hanging="198"/>
              <w:jc w:val="both"/>
            </w:pPr>
            <w:r>
              <w:t>El Sistema solicita confirmación de registración.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F842D" w14:textId="77777777" w:rsidR="00B41280" w:rsidRPr="00960403" w:rsidRDefault="00B41280" w:rsidP="00256151">
            <w:pPr>
              <w:pStyle w:val="ListParagraph"/>
              <w:ind w:left="230"/>
              <w:jc w:val="both"/>
            </w:pPr>
          </w:p>
        </w:tc>
      </w:tr>
      <w:tr w:rsidR="00B41280" w14:paraId="62B1DBF6" w14:textId="77777777" w:rsidTr="00D541F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4A4F2" w14:textId="1694867F" w:rsidR="00B41280" w:rsidRDefault="00606A0F" w:rsidP="00256151">
            <w:pPr>
              <w:pStyle w:val="ListParagraph"/>
              <w:numPr>
                <w:ilvl w:val="0"/>
                <w:numId w:val="3"/>
              </w:numPr>
              <w:ind w:hanging="198"/>
              <w:jc w:val="both"/>
            </w:pPr>
            <w:r>
              <w:t>El V confirma la registración.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E8525" w14:textId="77777777" w:rsidR="002C0E4A" w:rsidRDefault="002C0E4A" w:rsidP="002C0E4A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  <w:tab w:val="num" w:pos="521"/>
              </w:tabs>
              <w:ind w:left="230" w:hanging="230"/>
            </w:pPr>
            <w:r>
              <w:t>El Viajero no confirma la registración.</w:t>
            </w:r>
          </w:p>
          <w:p w14:paraId="21D694A4" w14:textId="77777777" w:rsidR="002C0E4A" w:rsidRDefault="002C0E4A" w:rsidP="00FA5610">
            <w:pPr>
              <w:pStyle w:val="ListParagraph"/>
              <w:numPr>
                <w:ilvl w:val="2"/>
                <w:numId w:val="3"/>
              </w:numPr>
              <w:jc w:val="both"/>
            </w:pPr>
            <w:r>
              <w:t>El Sistema informa la situación a V.</w:t>
            </w:r>
          </w:p>
          <w:p w14:paraId="5155C6A0" w14:textId="401113E5" w:rsidR="00B41280" w:rsidRPr="00960403" w:rsidRDefault="002C0E4A" w:rsidP="002C0E4A">
            <w:pPr>
              <w:pStyle w:val="ListParagraph"/>
              <w:numPr>
                <w:ilvl w:val="2"/>
                <w:numId w:val="3"/>
              </w:numPr>
              <w:jc w:val="both"/>
            </w:pPr>
            <w:r>
              <w:t>No se procesa la registración.</w:t>
            </w:r>
          </w:p>
        </w:tc>
      </w:tr>
      <w:tr w:rsidR="00B41280" w14:paraId="0E34B3CA" w14:textId="77777777" w:rsidTr="00D541F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06586" w14:textId="38A00CC3" w:rsidR="00B41280" w:rsidRDefault="00BC322B" w:rsidP="00256151">
            <w:pPr>
              <w:pStyle w:val="ListParagraph"/>
              <w:numPr>
                <w:ilvl w:val="0"/>
                <w:numId w:val="3"/>
              </w:numPr>
              <w:ind w:hanging="198"/>
              <w:jc w:val="both"/>
            </w:pPr>
            <w:r>
              <w:t xml:space="preserve">El </w:t>
            </w:r>
            <w:r w:rsidR="00256151">
              <w:t>Sistema</w:t>
            </w:r>
            <w:r>
              <w:t xml:space="preserve"> registra los cambios.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3BADF" w14:textId="77777777" w:rsidR="00B41280" w:rsidRPr="00960403" w:rsidRDefault="00B41280" w:rsidP="00256151">
            <w:pPr>
              <w:pStyle w:val="ListParagraph"/>
              <w:ind w:left="230"/>
              <w:jc w:val="both"/>
            </w:pPr>
          </w:p>
        </w:tc>
      </w:tr>
      <w:tr w:rsidR="00BC322B" w14:paraId="2B3B1EF7" w14:textId="77777777" w:rsidTr="00D541F9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1F765" w14:textId="77777777" w:rsidR="00BC322B" w:rsidRDefault="00BC322B" w:rsidP="00256151">
            <w:pPr>
              <w:pStyle w:val="ListParagraph"/>
              <w:numPr>
                <w:ilvl w:val="0"/>
                <w:numId w:val="3"/>
              </w:numPr>
              <w:ind w:hanging="198"/>
              <w:jc w:val="both"/>
            </w:pPr>
            <w:r>
              <w:t>Fin del CU.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C9B34" w14:textId="77777777" w:rsidR="00BC322B" w:rsidRPr="00960403" w:rsidRDefault="00BC322B" w:rsidP="00256151">
            <w:pPr>
              <w:pStyle w:val="ListParagraph"/>
              <w:ind w:left="230"/>
              <w:jc w:val="both"/>
            </w:pPr>
          </w:p>
        </w:tc>
      </w:tr>
      <w:tr w:rsidR="00B41280" w14:paraId="52DFDB3F" w14:textId="77777777" w:rsidTr="00D541F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61FB3FD" w14:textId="77777777" w:rsidR="00B41280" w:rsidRPr="00654C01" w:rsidRDefault="00B41280" w:rsidP="00256151">
            <w:pPr>
              <w:jc w:val="both"/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948A49C" w14:textId="38502AB3" w:rsidR="00B41280" w:rsidRPr="00960403" w:rsidRDefault="00BC322B" w:rsidP="00FA5610">
            <w:pPr>
              <w:jc w:val="both"/>
            </w:pPr>
            <w:r>
              <w:t xml:space="preserve">El </w:t>
            </w:r>
            <w:r w:rsidR="00256151">
              <w:t>V</w:t>
            </w:r>
            <w:r>
              <w:t xml:space="preserve"> podrá cance</w:t>
            </w:r>
            <w:r w:rsidR="00FA5610">
              <w:t>lar el caso de uso en cualquier.</w:t>
            </w:r>
          </w:p>
        </w:tc>
      </w:tr>
      <w:tr w:rsidR="00B41280" w14:paraId="5888DEB4" w14:textId="77777777" w:rsidTr="00D541F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0EAF346" w14:textId="77777777" w:rsidR="00B41280" w:rsidRPr="00654C01" w:rsidRDefault="00B41280" w:rsidP="00256151">
            <w:pPr>
              <w:jc w:val="both"/>
              <w:rPr>
                <w:b/>
              </w:rPr>
            </w:pPr>
            <w:r>
              <w:rPr>
                <w:b/>
              </w:rPr>
              <w:t>Requerimientos No Funcionales: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083BA25" w14:textId="77777777" w:rsidR="00B41280" w:rsidRDefault="00B41280" w:rsidP="00256151">
            <w:pPr>
              <w:jc w:val="both"/>
            </w:pPr>
            <w:r>
              <w:t>No aplica</w:t>
            </w:r>
          </w:p>
        </w:tc>
      </w:tr>
      <w:tr w:rsidR="00B41280" w14:paraId="0A5359B7" w14:textId="77777777" w:rsidTr="00D541F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5D48140" w14:textId="77777777" w:rsidR="00B41280" w:rsidRPr="00654C01" w:rsidRDefault="00B41280" w:rsidP="00256151">
            <w:pPr>
              <w:jc w:val="both"/>
              <w:rPr>
                <w:b/>
              </w:rPr>
            </w:pPr>
            <w:r>
              <w:rPr>
                <w:b/>
              </w:rPr>
              <w:t>Asociaciones de Extensión: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46F3BBC" w14:textId="790F1234" w:rsidR="00B41280" w:rsidRPr="00251FD1" w:rsidRDefault="00251FD1" w:rsidP="00256151">
            <w:pPr>
              <w:jc w:val="both"/>
            </w:pPr>
            <w:r w:rsidRPr="00251FD1">
              <w:t>CU 282. Consultar Pedido.</w:t>
            </w:r>
          </w:p>
        </w:tc>
      </w:tr>
      <w:tr w:rsidR="00B41280" w14:paraId="36103312" w14:textId="77777777" w:rsidTr="00D541F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AA580B8" w14:textId="77777777" w:rsidR="00B41280" w:rsidRPr="00654C01" w:rsidRDefault="00B41280" w:rsidP="00256151">
            <w:pPr>
              <w:jc w:val="both"/>
              <w:rPr>
                <w:b/>
              </w:rPr>
            </w:pPr>
            <w:r>
              <w:rPr>
                <w:b/>
              </w:rPr>
              <w:t>Asociaciones de Inclusión: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A47F85E" w14:textId="77777777" w:rsidR="00B41280" w:rsidRPr="00067369" w:rsidRDefault="00B41280" w:rsidP="00256151">
            <w:pPr>
              <w:jc w:val="both"/>
              <w:rPr>
                <w:u w:val="single"/>
              </w:rPr>
            </w:pPr>
            <w:r>
              <w:t>No aplica</w:t>
            </w:r>
          </w:p>
        </w:tc>
      </w:tr>
      <w:tr w:rsidR="00B41280" w14:paraId="213703EA" w14:textId="77777777" w:rsidTr="00D541F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6841C5F" w14:textId="77777777" w:rsidR="00B41280" w:rsidRPr="00654C01" w:rsidRDefault="00B41280" w:rsidP="00256151">
            <w:pPr>
              <w:jc w:val="both"/>
              <w:rPr>
                <w:b/>
              </w:rPr>
            </w:pPr>
            <w:r>
              <w:rPr>
                <w:b/>
              </w:rPr>
              <w:t>CU Donde se Incluye: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5413264" w14:textId="77777777" w:rsidR="00B41280" w:rsidRDefault="00B41280" w:rsidP="00256151">
            <w:pPr>
              <w:jc w:val="both"/>
            </w:pPr>
            <w:r>
              <w:t>No aplica</w:t>
            </w:r>
          </w:p>
        </w:tc>
      </w:tr>
      <w:tr w:rsidR="00B41280" w14:paraId="40BA7E94" w14:textId="77777777" w:rsidTr="00D541F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69DFCD3" w14:textId="77777777" w:rsidR="00B41280" w:rsidRPr="00654C01" w:rsidRDefault="00B41280" w:rsidP="00256151">
            <w:pPr>
              <w:jc w:val="both"/>
              <w:rPr>
                <w:b/>
              </w:rPr>
            </w:pPr>
            <w:r>
              <w:rPr>
                <w:b/>
              </w:rPr>
              <w:t>CU al que se Extiende: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5F91C2C" w14:textId="77777777" w:rsidR="00B41280" w:rsidRDefault="00B41280" w:rsidP="00256151">
            <w:pPr>
              <w:jc w:val="both"/>
            </w:pPr>
            <w:r>
              <w:t>No aplica</w:t>
            </w:r>
          </w:p>
        </w:tc>
      </w:tr>
      <w:tr w:rsidR="00B41280" w14:paraId="7EB9842A" w14:textId="77777777" w:rsidTr="00D541F9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D96CF41" w14:textId="77777777" w:rsidR="00B41280" w:rsidRPr="00654C01" w:rsidRDefault="00B41280" w:rsidP="00256151">
            <w:pPr>
              <w:jc w:val="both"/>
              <w:rPr>
                <w:b/>
              </w:rPr>
            </w:pPr>
            <w:r>
              <w:rPr>
                <w:b/>
              </w:rPr>
              <w:t>CU de Generalización: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D99C223" w14:textId="77777777" w:rsidR="00B41280" w:rsidRDefault="00B41280" w:rsidP="00256151">
            <w:pPr>
              <w:jc w:val="both"/>
            </w:pPr>
            <w:r>
              <w:t>No aplica</w:t>
            </w:r>
          </w:p>
        </w:tc>
      </w:tr>
    </w:tbl>
    <w:p w14:paraId="2E103C17" w14:textId="77777777" w:rsidR="00812E10" w:rsidRDefault="00812E10" w:rsidP="00256151">
      <w:pPr>
        <w:jc w:val="both"/>
      </w:pPr>
    </w:p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E36AF8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>
    <w:compatSetting w:name="compatibilityMode" w:uri="http://schemas.microsoft.com/office/word" w:val="12"/>
  </w:compat>
  <w:rsids>
    <w:rsidRoot w:val="00984EA7"/>
    <w:rsid w:val="00007318"/>
    <w:rsid w:val="00067369"/>
    <w:rsid w:val="00074C24"/>
    <w:rsid w:val="000C728D"/>
    <w:rsid w:val="000E7B35"/>
    <w:rsid w:val="00111953"/>
    <w:rsid w:val="00132547"/>
    <w:rsid w:val="001B4BE6"/>
    <w:rsid w:val="00217701"/>
    <w:rsid w:val="00222A6A"/>
    <w:rsid w:val="0022740A"/>
    <w:rsid w:val="00251ACA"/>
    <w:rsid w:val="00251FD1"/>
    <w:rsid w:val="00256151"/>
    <w:rsid w:val="0029797F"/>
    <w:rsid w:val="002B7877"/>
    <w:rsid w:val="002C0E4A"/>
    <w:rsid w:val="002C1336"/>
    <w:rsid w:val="002D6E05"/>
    <w:rsid w:val="002E22C9"/>
    <w:rsid w:val="00346CDE"/>
    <w:rsid w:val="003878E7"/>
    <w:rsid w:val="003D3FFD"/>
    <w:rsid w:val="003E7F44"/>
    <w:rsid w:val="003F5E92"/>
    <w:rsid w:val="0042345D"/>
    <w:rsid w:val="00425277"/>
    <w:rsid w:val="00431049"/>
    <w:rsid w:val="004A399B"/>
    <w:rsid w:val="004E0C53"/>
    <w:rsid w:val="004E108C"/>
    <w:rsid w:val="004E40A6"/>
    <w:rsid w:val="00512B66"/>
    <w:rsid w:val="00524326"/>
    <w:rsid w:val="00596BA0"/>
    <w:rsid w:val="00597073"/>
    <w:rsid w:val="005B7AC5"/>
    <w:rsid w:val="005C249A"/>
    <w:rsid w:val="005E20F8"/>
    <w:rsid w:val="005E5EF8"/>
    <w:rsid w:val="00602FA3"/>
    <w:rsid w:val="00606A0F"/>
    <w:rsid w:val="006245C7"/>
    <w:rsid w:val="006342C1"/>
    <w:rsid w:val="0063791E"/>
    <w:rsid w:val="00654C01"/>
    <w:rsid w:val="00682F3C"/>
    <w:rsid w:val="00691EFE"/>
    <w:rsid w:val="006A7519"/>
    <w:rsid w:val="006B6D4B"/>
    <w:rsid w:val="006E066F"/>
    <w:rsid w:val="00702A86"/>
    <w:rsid w:val="00717057"/>
    <w:rsid w:val="00740AC6"/>
    <w:rsid w:val="00752868"/>
    <w:rsid w:val="00775B32"/>
    <w:rsid w:val="007A07F7"/>
    <w:rsid w:val="007E6F92"/>
    <w:rsid w:val="007F340C"/>
    <w:rsid w:val="00812E10"/>
    <w:rsid w:val="00817664"/>
    <w:rsid w:val="00826C1D"/>
    <w:rsid w:val="00847BFF"/>
    <w:rsid w:val="008B4D33"/>
    <w:rsid w:val="008E5DFD"/>
    <w:rsid w:val="008F3E09"/>
    <w:rsid w:val="00921784"/>
    <w:rsid w:val="009343B2"/>
    <w:rsid w:val="00960403"/>
    <w:rsid w:val="00976D9A"/>
    <w:rsid w:val="00984EA7"/>
    <w:rsid w:val="009C491E"/>
    <w:rsid w:val="009D26A0"/>
    <w:rsid w:val="009F44F1"/>
    <w:rsid w:val="009F72B1"/>
    <w:rsid w:val="00A15E0B"/>
    <w:rsid w:val="00A24CD1"/>
    <w:rsid w:val="00A27474"/>
    <w:rsid w:val="00A5198D"/>
    <w:rsid w:val="00A71C88"/>
    <w:rsid w:val="00A7449E"/>
    <w:rsid w:val="00A74B23"/>
    <w:rsid w:val="00B27C13"/>
    <w:rsid w:val="00B41280"/>
    <w:rsid w:val="00B4769E"/>
    <w:rsid w:val="00B83711"/>
    <w:rsid w:val="00BC322B"/>
    <w:rsid w:val="00BF62C2"/>
    <w:rsid w:val="00C32797"/>
    <w:rsid w:val="00C7061A"/>
    <w:rsid w:val="00C74D24"/>
    <w:rsid w:val="00CC0625"/>
    <w:rsid w:val="00CD204D"/>
    <w:rsid w:val="00CD2D7A"/>
    <w:rsid w:val="00CF484B"/>
    <w:rsid w:val="00D541F9"/>
    <w:rsid w:val="00D837B7"/>
    <w:rsid w:val="00D842C6"/>
    <w:rsid w:val="00DC19BB"/>
    <w:rsid w:val="00DD6CDA"/>
    <w:rsid w:val="00DF07FD"/>
    <w:rsid w:val="00E31140"/>
    <w:rsid w:val="00E5211A"/>
    <w:rsid w:val="00E70A8B"/>
    <w:rsid w:val="00EC5070"/>
    <w:rsid w:val="00F50FA6"/>
    <w:rsid w:val="00F772A0"/>
    <w:rsid w:val="00F81DF6"/>
    <w:rsid w:val="00FA5610"/>
    <w:rsid w:val="00FB2D55"/>
    <w:rsid w:val="00FE00DA"/>
    <w:rsid w:val="00FE43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41FA12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52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edder\Documents\Facu%202010\Proy\fruterio-kiwi-team\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</Template>
  <TotalTime>395</TotalTime>
  <Pages>3</Pages>
  <Words>697</Words>
  <Characters>3837</Characters>
  <Application>Microsoft Office Word</Application>
  <DocSecurity>0</DocSecurity>
  <Lines>31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Vedder</dc:creator>
  <cp:lastModifiedBy>Driv</cp:lastModifiedBy>
  <cp:revision>74</cp:revision>
  <dcterms:created xsi:type="dcterms:W3CDTF">2010-05-09T21:06:00Z</dcterms:created>
  <dcterms:modified xsi:type="dcterms:W3CDTF">2010-10-19T00:08:00Z</dcterms:modified>
</cp:coreProperties>
</file>