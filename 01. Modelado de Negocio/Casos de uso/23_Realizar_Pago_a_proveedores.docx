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:rsidRPr="00777888" w14:paraId="7A01293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93DB6E" w14:textId="77777777" w:rsidR="00C7061A" w:rsidRPr="00727B99" w:rsidRDefault="00C7061A">
            <w:pPr>
              <w:rPr>
                <w:b/>
              </w:rPr>
            </w:pPr>
            <w:r w:rsidRPr="00727B99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A55B48B" w14:textId="77777777" w:rsidR="00C7061A" w:rsidRPr="00727B99" w:rsidRDefault="00C7061A" w:rsidP="00C7061A">
            <w:r w:rsidRPr="00727B99">
              <w:rPr>
                <w:rFonts w:cstheme="minorHAnsi"/>
              </w:rPr>
              <w:sym w:font="Wingdings" w:char="F0FD"/>
            </w:r>
            <w:r w:rsidRPr="00727B99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24FC316F" w14:textId="77777777" w:rsidR="00C7061A" w:rsidRPr="00727B99" w:rsidRDefault="00C7061A">
            <w:r w:rsidRPr="00727B99">
              <w:rPr>
                <w:rFonts w:cstheme="minorHAnsi"/>
              </w:rPr>
              <w:sym w:font="Wingdings" w:char="F0A8"/>
            </w:r>
            <w:r w:rsidRPr="00727B99">
              <w:rPr>
                <w:rFonts w:cstheme="minorHAnsi"/>
              </w:rPr>
              <w:t>Sistema</w:t>
            </w:r>
          </w:p>
        </w:tc>
      </w:tr>
      <w:tr w:rsidR="00512B66" w:rsidRPr="00777888" w14:paraId="2CADF27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9981906" w14:textId="77777777" w:rsidR="00512B66" w:rsidRPr="00727B99" w:rsidRDefault="00512B66">
            <w:pPr>
              <w:rPr>
                <w:b/>
              </w:rPr>
            </w:pPr>
            <w:r w:rsidRPr="00727B99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7B04CB6D" w14:textId="77777777" w:rsidR="00512B66" w:rsidRPr="00727B99" w:rsidRDefault="00324CD2">
            <w:r w:rsidRPr="00727B99">
              <w:t>Realizar Pago a Proveedor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1FD030C" w14:textId="77777777" w:rsidR="00512B66" w:rsidRPr="00727B99" w:rsidRDefault="006245C7">
            <w:pPr>
              <w:rPr>
                <w:b/>
              </w:rPr>
            </w:pPr>
            <w:r w:rsidRPr="00727B99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626A8CF1" w14:textId="05FCD455" w:rsidR="00512B66" w:rsidRPr="00727B99" w:rsidRDefault="00B7355C">
            <w:r w:rsidRPr="00727B99">
              <w:t>23</w:t>
            </w:r>
          </w:p>
        </w:tc>
      </w:tr>
      <w:tr w:rsidR="00C7061A" w:rsidRPr="00777888" w14:paraId="4426D50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83C7656" w14:textId="77777777" w:rsidR="00C7061A" w:rsidRPr="00727B99" w:rsidRDefault="00C7061A">
            <w:pPr>
              <w:rPr>
                <w:b/>
              </w:rPr>
            </w:pPr>
            <w:r w:rsidRPr="00727B99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32947B50" w14:textId="77777777" w:rsidR="00C7061A" w:rsidRPr="00727B99" w:rsidRDefault="00324CD2">
            <w:r w:rsidRPr="00727B99">
              <w:t>Proveedor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054B7D24" w14:textId="77777777" w:rsidR="00C7061A" w:rsidRPr="00727B99" w:rsidRDefault="00C7061A">
            <w:pPr>
              <w:rPr>
                <w:b/>
              </w:rPr>
            </w:pPr>
            <w:r w:rsidRPr="00727B99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3C0C6FB9" w14:textId="77777777" w:rsidR="00C7061A" w:rsidRPr="00727B99" w:rsidRDefault="00324CD2">
            <w:r w:rsidRPr="00727B99">
              <w:t>No aplica</w:t>
            </w:r>
          </w:p>
        </w:tc>
      </w:tr>
      <w:tr w:rsidR="00CD204D" w:rsidRPr="00777888" w14:paraId="7185F9BB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C7A964" w14:textId="77777777" w:rsidR="00CD204D" w:rsidRPr="00727B99" w:rsidRDefault="00CD204D" w:rsidP="00190A8C">
            <w:pPr>
              <w:rPr>
                <w:b/>
              </w:rPr>
            </w:pPr>
            <w:r w:rsidRPr="00727B99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26BA231E" w14:textId="77777777" w:rsidR="00CD204D" w:rsidRPr="00727B99" w:rsidRDefault="00CD204D" w:rsidP="00CD204D">
            <w:r w:rsidRPr="00727B99">
              <w:rPr>
                <w:rFonts w:cstheme="minorHAnsi"/>
              </w:rPr>
              <w:sym w:font="Wingdings" w:char="F0FD"/>
            </w:r>
            <w:r w:rsidRPr="00727B99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4DE1FBCE" w14:textId="77777777" w:rsidR="00CD204D" w:rsidRPr="00727B99" w:rsidRDefault="00CD204D" w:rsidP="00CD204D">
            <w:r w:rsidRPr="00727B99">
              <w:rPr>
                <w:rFonts w:cstheme="minorHAnsi"/>
              </w:rPr>
              <w:sym w:font="Wingdings" w:char="F0A8"/>
            </w:r>
            <w:r w:rsidRPr="00727B99">
              <w:rPr>
                <w:rFonts w:cstheme="minorHAnsi"/>
              </w:rPr>
              <w:t>Abstracto</w:t>
            </w:r>
          </w:p>
        </w:tc>
      </w:tr>
      <w:tr w:rsidR="00D842C6" w:rsidRPr="00777888" w14:paraId="553B4AB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CA6A5A" w14:textId="77777777" w:rsidR="00D842C6" w:rsidRPr="00727B99" w:rsidRDefault="00C7061A">
            <w:pPr>
              <w:rPr>
                <w:b/>
              </w:rPr>
            </w:pPr>
            <w:r w:rsidRPr="00727B99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5F5EDC6E" w14:textId="77777777" w:rsidR="00D842C6" w:rsidRPr="00727B99" w:rsidRDefault="00324CD2">
            <w:r w:rsidRPr="00727B99">
              <w:t>Efectuar el pago de un pedido en tiempo y forma</w:t>
            </w:r>
          </w:p>
        </w:tc>
      </w:tr>
      <w:tr w:rsidR="00D842C6" w:rsidRPr="00777888" w14:paraId="2C2DF4B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E37C1" w14:textId="77777777" w:rsidR="00D842C6" w:rsidRPr="00727B99" w:rsidRDefault="00C7061A">
            <w:pPr>
              <w:rPr>
                <w:b/>
              </w:rPr>
            </w:pPr>
            <w:r w:rsidRPr="00727B99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5C9DC8D1" w14:textId="77777777" w:rsidR="00D842C6" w:rsidRPr="00727B99" w:rsidRDefault="00324CD2">
            <w:r w:rsidRPr="00727B99">
              <w:t>La transferencia bancaria es realizada exitosamente y el recibo es almacenado</w:t>
            </w:r>
          </w:p>
        </w:tc>
      </w:tr>
      <w:tr w:rsidR="00682F3C" w:rsidRPr="00777888" w14:paraId="376985A8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129EF8" w14:textId="77777777" w:rsidR="00682F3C" w:rsidRPr="00727B99" w:rsidRDefault="00682F3C">
            <w:r w:rsidRPr="00727B99">
              <w:rPr>
                <w:b/>
              </w:rPr>
              <w:t>Descripción:</w:t>
            </w:r>
          </w:p>
        </w:tc>
      </w:tr>
      <w:tr w:rsidR="00C7061A" w:rsidRPr="00777888" w14:paraId="7C8E5A2E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957B8" w14:textId="67FC0BAD" w:rsidR="00324CD2" w:rsidRPr="00727B99" w:rsidRDefault="00324CD2" w:rsidP="00324CD2">
            <w:r w:rsidRPr="00727B99">
              <w:t>El CU comienza cuando el</w:t>
            </w:r>
            <w:r w:rsidR="00D31E22" w:rsidRPr="00727B99">
              <w:t xml:space="preserve"> Encargado de Compras, </w:t>
            </w:r>
            <w:r w:rsidR="00F504C0">
              <w:t>Según el monto del pedido acordado con el proveedor</w:t>
            </w:r>
            <w:r w:rsidRPr="00727B99">
              <w:t xml:space="preserve">, decide realizar el pago de un pedido. </w:t>
            </w:r>
            <w:r w:rsidR="0009641B" w:rsidRPr="00727B99">
              <w:t>El Encargado de C</w:t>
            </w:r>
            <w:r w:rsidRPr="00727B99">
              <w:t xml:space="preserve">ompras realiza la transferencia bancaria y </w:t>
            </w:r>
            <w:r w:rsidR="0009641B" w:rsidRPr="00727B99">
              <w:t>almacena</w:t>
            </w:r>
            <w:r w:rsidRPr="00727B99">
              <w:t xml:space="preserve"> el recibo de la misma</w:t>
            </w:r>
            <w:r w:rsidR="00F504C0">
              <w:t xml:space="preserve"> registrando la fecha de la transferencia, el banco, sucursal y cuenta de origen, el banco, sucursal y cuenta de destino, la persona o empresa destinatario.</w:t>
            </w:r>
            <w:r w:rsidR="00A67848" w:rsidRPr="00727B99">
              <w:t xml:space="preserve"> </w:t>
            </w:r>
            <w:r w:rsidR="00F504C0">
              <w:t>Cabe aclarar que las Órdenes de Compra se pagan</w:t>
            </w:r>
            <w:r w:rsidR="00F64E68" w:rsidRPr="00727B99">
              <w:t xml:space="preserve"> </w:t>
            </w:r>
            <w:r w:rsidR="00356547" w:rsidRPr="00727B99">
              <w:t>de forma completa.</w:t>
            </w:r>
            <w:bookmarkStart w:id="0" w:name="_GoBack"/>
            <w:bookmarkEnd w:id="0"/>
          </w:p>
          <w:p w14:paraId="40E717F1" w14:textId="77777777" w:rsidR="00C7061A" w:rsidRPr="00727B99" w:rsidRDefault="00324CD2" w:rsidP="00324CD2">
            <w:r w:rsidRPr="00727B99">
              <w:t>Fin del CU.</w:t>
            </w:r>
          </w:p>
        </w:tc>
      </w:tr>
    </w:tbl>
    <w:p w14:paraId="7C268A8C" w14:textId="77777777" w:rsidR="00812E10" w:rsidRPr="00777888" w:rsidRDefault="00812E10"/>
    <w:sectPr w:rsidR="00812E10" w:rsidRPr="007778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CD2"/>
    <w:rsid w:val="0009641B"/>
    <w:rsid w:val="00324CD2"/>
    <w:rsid w:val="00356547"/>
    <w:rsid w:val="00512B66"/>
    <w:rsid w:val="00602FA3"/>
    <w:rsid w:val="006245C7"/>
    <w:rsid w:val="00682F3C"/>
    <w:rsid w:val="006B6D4B"/>
    <w:rsid w:val="00727B99"/>
    <w:rsid w:val="00777888"/>
    <w:rsid w:val="007F5A4C"/>
    <w:rsid w:val="00812E10"/>
    <w:rsid w:val="00845FA6"/>
    <w:rsid w:val="00A67848"/>
    <w:rsid w:val="00B7355C"/>
    <w:rsid w:val="00C7061A"/>
    <w:rsid w:val="00CD204D"/>
    <w:rsid w:val="00D31E22"/>
    <w:rsid w:val="00D837B7"/>
    <w:rsid w:val="00D842C6"/>
    <w:rsid w:val="00E70A8B"/>
    <w:rsid w:val="00F504C0"/>
    <w:rsid w:val="00F6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C54C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17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13</cp:revision>
  <dcterms:created xsi:type="dcterms:W3CDTF">2010-04-13T04:25:00Z</dcterms:created>
  <dcterms:modified xsi:type="dcterms:W3CDTF">2010-06-14T21:29:00Z</dcterms:modified>
</cp:coreProperties>
</file>