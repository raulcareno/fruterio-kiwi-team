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EB27C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EB27C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06C03">
            <w:r>
              <w:t>Modificar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06C03">
            <w:r>
              <w:t>117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06C03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D004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D004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B27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06C03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B27C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6C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EB27C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06C03">
            <w:r>
              <w:t>Registrar los cambios referidos a una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06C03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 a la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06C03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materia prima según el criterio de búsqueda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06C03" w:rsidP="00D2702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 xml:space="preserve">Modificar </w:t>
            </w:r>
            <w:r w:rsidR="00D2702A">
              <w:rPr>
                <w:i/>
              </w:rPr>
              <w:t>Materia Primas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D00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047" w:rsidRDefault="008D0047" w:rsidP="00D2702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materias primas con las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047" w:rsidRPr="00960403" w:rsidRDefault="008D004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>El ED selecciona la materia prima a modificar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A06C0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de la materia prima seleccionado los datos (nombre, descripción, unidad de medida, stock actual y nivel de reaprovisionamiento)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modificación.</w:t>
            </w:r>
          </w:p>
          <w:p w:rsidR="00A06C03" w:rsidRDefault="00A06C03" w:rsidP="00A06C03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06C03" w:rsidRPr="00960403" w:rsidRDefault="00A06C03" w:rsidP="00A06C03">
            <w:pPr>
              <w:pStyle w:val="ListParagraph"/>
              <w:numPr>
                <w:ilvl w:val="2"/>
                <w:numId w:val="3"/>
              </w:numPr>
            </w:pPr>
            <w:r>
              <w:t>No se procesa la modificación.</w:t>
            </w: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cambios en los datos de la materia prima (ya sea, el nombre, descripción, unidad de medida, stock actual o nivel de reaprovisionamiento)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6C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8F3E09" w:rsidRDefault="00A06C0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C03" w:rsidRPr="00960403" w:rsidRDefault="00A06C0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06C03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A06C03"/>
    <w:rsid w:val="00067369"/>
    <w:rsid w:val="00074C24"/>
    <w:rsid w:val="00217701"/>
    <w:rsid w:val="0022740A"/>
    <w:rsid w:val="003F5E92"/>
    <w:rsid w:val="00512B66"/>
    <w:rsid w:val="00596BA0"/>
    <w:rsid w:val="005A373D"/>
    <w:rsid w:val="005C249A"/>
    <w:rsid w:val="00602FA3"/>
    <w:rsid w:val="006245C7"/>
    <w:rsid w:val="0063791E"/>
    <w:rsid w:val="00654C01"/>
    <w:rsid w:val="00682F3C"/>
    <w:rsid w:val="006B6D4B"/>
    <w:rsid w:val="00804615"/>
    <w:rsid w:val="00812E10"/>
    <w:rsid w:val="00847BFF"/>
    <w:rsid w:val="008B4D33"/>
    <w:rsid w:val="008D0047"/>
    <w:rsid w:val="008E5DFD"/>
    <w:rsid w:val="008F3E09"/>
    <w:rsid w:val="00960403"/>
    <w:rsid w:val="009F44F1"/>
    <w:rsid w:val="009F72B1"/>
    <w:rsid w:val="00A06C03"/>
    <w:rsid w:val="00A27474"/>
    <w:rsid w:val="00A5198D"/>
    <w:rsid w:val="00C32797"/>
    <w:rsid w:val="00C7061A"/>
    <w:rsid w:val="00C74D24"/>
    <w:rsid w:val="00CD204D"/>
    <w:rsid w:val="00D2702A"/>
    <w:rsid w:val="00D837B7"/>
    <w:rsid w:val="00D842C6"/>
    <w:rsid w:val="00DC19BB"/>
    <w:rsid w:val="00E31140"/>
    <w:rsid w:val="00E70A8B"/>
    <w:rsid w:val="00EB27CA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4</cp:revision>
  <dcterms:created xsi:type="dcterms:W3CDTF">2010-08-25T15:47:00Z</dcterms:created>
  <dcterms:modified xsi:type="dcterms:W3CDTF">2011-11-01T02:56:00Z</dcterms:modified>
</cp:coreProperties>
</file>