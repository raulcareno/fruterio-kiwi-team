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89AD96" w14:textId="77777777" w:rsidR="00CC5BBE" w:rsidRDefault="00CC5BBE">
      <w:bookmarkStart w:id="0" w:name="_GoBack"/>
      <w:bookmarkEnd w:id="0"/>
      <w:r>
        <w:t>Consideraciones presentación 15/06/2010</w:t>
      </w:r>
    </w:p>
    <w:p w14:paraId="36D51C2C" w14:textId="77777777" w:rsidR="00CC5BBE" w:rsidRDefault="00CC5BBE" w:rsidP="00CC5BBE">
      <w:pPr>
        <w:pStyle w:val="Subtitle"/>
      </w:pPr>
      <w:r>
        <w:t xml:space="preserve">Catalogo: </w:t>
      </w:r>
    </w:p>
    <w:p w14:paraId="28A6A52B" w14:textId="77777777" w:rsidR="00CC5BBE" w:rsidRDefault="00CC5BBE" w:rsidP="00CC5BBE">
      <w:pPr>
        <w:pStyle w:val="ListParagraph"/>
        <w:numPr>
          <w:ilvl w:val="0"/>
          <w:numId w:val="1"/>
        </w:numPr>
      </w:pPr>
      <w:r>
        <w:t>Búsqueda por nombre</w:t>
      </w:r>
    </w:p>
    <w:p w14:paraId="1C1B2CA7" w14:textId="77777777" w:rsidR="00CC5BBE" w:rsidRDefault="00CC5BBE" w:rsidP="00CC5BBE">
      <w:pPr>
        <w:pStyle w:val="ListParagraph"/>
        <w:numPr>
          <w:ilvl w:val="0"/>
          <w:numId w:val="1"/>
        </w:numPr>
      </w:pPr>
      <w:r>
        <w:t xml:space="preserve">Más interactivo, con fotitos y todo. </w:t>
      </w:r>
    </w:p>
    <w:p w14:paraId="598CC7D3" w14:textId="77777777" w:rsidR="00CC5BBE" w:rsidRDefault="00CC5BBE" w:rsidP="00CC5BBE">
      <w:pPr>
        <w:pStyle w:val="ListParagraph"/>
        <w:numPr>
          <w:ilvl w:val="0"/>
          <w:numId w:val="1"/>
        </w:numPr>
      </w:pPr>
      <w:r>
        <w:t>Que se pueda seleccionar un producto y se vaya cargando en un pedido.</w:t>
      </w:r>
    </w:p>
    <w:p w14:paraId="08DADC99" w14:textId="77777777" w:rsidR="00CC5BBE" w:rsidRDefault="00CC5BBE" w:rsidP="00CC5BBE">
      <w:pPr>
        <w:pStyle w:val="Subtitle"/>
      </w:pPr>
      <w:r>
        <w:t>Pedido</w:t>
      </w:r>
    </w:p>
    <w:p w14:paraId="4F4D7F1F" w14:textId="77777777" w:rsidR="00CC5BBE" w:rsidRDefault="00CC5BBE" w:rsidP="00CC5BBE">
      <w:pPr>
        <w:pStyle w:val="ListParagraph"/>
        <w:numPr>
          <w:ilvl w:val="0"/>
          <w:numId w:val="2"/>
        </w:numPr>
      </w:pPr>
      <w:r>
        <w:t>Fecha pedido: fecha hoy.</w:t>
      </w:r>
    </w:p>
    <w:p w14:paraId="6B12A22C" w14:textId="77777777" w:rsidR="00CC5BBE" w:rsidRDefault="00CC5BBE" w:rsidP="00CC5BBE">
      <w:pPr>
        <w:pStyle w:val="ListParagraph"/>
        <w:numPr>
          <w:ilvl w:val="0"/>
          <w:numId w:val="2"/>
        </w:numPr>
      </w:pPr>
      <w:r>
        <w:t xml:space="preserve">Fecha de la próxima visita del viajante, según la planificación. </w:t>
      </w:r>
    </w:p>
    <w:p w14:paraId="44E470FD" w14:textId="77777777" w:rsidR="00CC5BBE" w:rsidRDefault="00CC5BBE" w:rsidP="00CC5BBE">
      <w:pPr>
        <w:pStyle w:val="Subtitle"/>
      </w:pPr>
      <w:r>
        <w:t>Nuevo Pedido</w:t>
      </w:r>
    </w:p>
    <w:p w14:paraId="0ACF6F42" w14:textId="77777777" w:rsidR="00CC5BBE" w:rsidRDefault="00CC5BBE" w:rsidP="00CC5BBE">
      <w:pPr>
        <w:pStyle w:val="ListParagraph"/>
        <w:numPr>
          <w:ilvl w:val="0"/>
          <w:numId w:val="3"/>
        </w:numPr>
      </w:pPr>
      <w:r>
        <w:t>Detalle (no se de q se trataba esto).</w:t>
      </w:r>
    </w:p>
    <w:p w14:paraId="52EBE62E" w14:textId="77777777" w:rsidR="00CC5BBE" w:rsidRDefault="00CC5BBE" w:rsidP="00CC5BBE">
      <w:pPr>
        <w:pStyle w:val="ListParagraph"/>
        <w:numPr>
          <w:ilvl w:val="0"/>
          <w:numId w:val="3"/>
        </w:numPr>
      </w:pPr>
      <w:r>
        <w:t>Precio: label.</w:t>
      </w:r>
    </w:p>
    <w:p w14:paraId="3EEA5D2F" w14:textId="77777777" w:rsidR="00CC5BBE" w:rsidRDefault="00CC5BBE" w:rsidP="00CC5BBE">
      <w:pPr>
        <w:pStyle w:val="ListParagraph"/>
        <w:numPr>
          <w:ilvl w:val="0"/>
          <w:numId w:val="3"/>
        </w:numPr>
      </w:pPr>
      <w:r>
        <w:t>Grillas editables para cada detalle.</w:t>
      </w:r>
    </w:p>
    <w:p w14:paraId="4005B22F" w14:textId="77777777" w:rsidR="00CC5BBE" w:rsidRDefault="00CC5BBE" w:rsidP="00CC5BBE">
      <w:pPr>
        <w:pStyle w:val="ListParagraph"/>
        <w:numPr>
          <w:ilvl w:val="0"/>
          <w:numId w:val="3"/>
        </w:numPr>
      </w:pPr>
      <w:r>
        <w:t>Opción para mandar por mail el pedido realizado o link para acceder y q el cliente lo imprima.</w:t>
      </w:r>
    </w:p>
    <w:p w14:paraId="3591944F" w14:textId="77777777" w:rsidR="00CC5BBE" w:rsidRDefault="00CC5BBE" w:rsidP="00CC5BBE">
      <w:pPr>
        <w:pStyle w:val="ListParagraph"/>
        <w:numPr>
          <w:ilvl w:val="0"/>
          <w:numId w:val="3"/>
        </w:numPr>
      </w:pPr>
      <w:r>
        <w:t xml:space="preserve">Sacar búsqueda del cliente. O cambiar. </w:t>
      </w:r>
    </w:p>
    <w:p w14:paraId="2CF36F5F" w14:textId="77777777" w:rsidR="00CC5BBE" w:rsidRDefault="00CC5BBE" w:rsidP="00CC5BBE">
      <w:pPr>
        <w:pStyle w:val="ListParagraph"/>
        <w:numPr>
          <w:ilvl w:val="0"/>
          <w:numId w:val="3"/>
        </w:numPr>
      </w:pPr>
      <w:r>
        <w:t>Fecha entrega y cancelación: Desde y hasta.</w:t>
      </w:r>
    </w:p>
    <w:p w14:paraId="12044CBB" w14:textId="77777777" w:rsidR="00CC5BBE" w:rsidRDefault="00CC5BBE" w:rsidP="00CC5BBE">
      <w:pPr>
        <w:pStyle w:val="Subtitle"/>
      </w:pPr>
      <w:r>
        <w:t>Modificar Pedido</w:t>
      </w:r>
    </w:p>
    <w:p w14:paraId="4A0064C5" w14:textId="77777777" w:rsidR="00CC5BBE" w:rsidRDefault="00CC5BBE" w:rsidP="00CC5BBE">
      <w:pPr>
        <w:pStyle w:val="ListParagraph"/>
        <w:numPr>
          <w:ilvl w:val="0"/>
          <w:numId w:val="4"/>
        </w:numPr>
      </w:pPr>
      <w:r>
        <w:t xml:space="preserve">Sacar </w:t>
      </w:r>
      <w:proofErr w:type="spellStart"/>
      <w:r>
        <w:t>cuit</w:t>
      </w:r>
      <w:proofErr w:type="spellEnd"/>
      <w:r>
        <w:t>. No se puede modificar, se debe dar de baja el cliente y cargar nuevamente.</w:t>
      </w:r>
    </w:p>
    <w:p w14:paraId="0C26B44F" w14:textId="77777777" w:rsidR="00CC5BBE" w:rsidRDefault="00CC5BBE" w:rsidP="00CC5BBE">
      <w:pPr>
        <w:pStyle w:val="Subtitle"/>
      </w:pPr>
      <w:r>
        <w:t>Registrar Venta</w:t>
      </w:r>
    </w:p>
    <w:p w14:paraId="43DFECE7" w14:textId="77777777" w:rsidR="00CC5BBE" w:rsidRDefault="00CC5BBE" w:rsidP="00CC5BBE">
      <w:pPr>
        <w:pStyle w:val="ListParagraph"/>
        <w:numPr>
          <w:ilvl w:val="0"/>
          <w:numId w:val="4"/>
        </w:numPr>
      </w:pPr>
      <w:r>
        <w:t>Buscar primero por cliente y en una grilla los pedidos para ver los pendientes.</w:t>
      </w:r>
    </w:p>
    <w:p w14:paraId="00902839" w14:textId="77777777" w:rsidR="00CC5BBE" w:rsidRDefault="00CC5BBE" w:rsidP="00CC5BBE">
      <w:pPr>
        <w:pStyle w:val="ListParagraph"/>
        <w:numPr>
          <w:ilvl w:val="0"/>
          <w:numId w:val="4"/>
        </w:numPr>
      </w:pPr>
      <w:r>
        <w:t>Precio: moneda. Ver manejo moneda.</w:t>
      </w:r>
    </w:p>
    <w:p w14:paraId="3563BF11" w14:textId="77777777" w:rsidR="00CC5BBE" w:rsidRDefault="00CC5BBE" w:rsidP="00CC5BBE">
      <w:pPr>
        <w:pStyle w:val="ListParagraph"/>
        <w:numPr>
          <w:ilvl w:val="0"/>
          <w:numId w:val="4"/>
        </w:numPr>
      </w:pPr>
      <w:r>
        <w:t>Todos los valores alineados a la derecha.</w:t>
      </w:r>
    </w:p>
    <w:p w14:paraId="4EA5B708" w14:textId="77777777" w:rsidR="00CC5BBE" w:rsidRDefault="00CC5BBE" w:rsidP="00CC5BBE">
      <w:pPr>
        <w:pStyle w:val="ListParagraph"/>
        <w:numPr>
          <w:ilvl w:val="0"/>
          <w:numId w:val="4"/>
        </w:numPr>
      </w:pPr>
      <w:r>
        <w:t>Sino le puedo llevar cierto producto como hago</w:t>
      </w:r>
      <w:proofErr w:type="gramStart"/>
      <w:r>
        <w:t>?</w:t>
      </w:r>
      <w:proofErr w:type="gramEnd"/>
    </w:p>
    <w:p w14:paraId="466B9AA1" w14:textId="77777777" w:rsidR="00CC5BBE" w:rsidRDefault="00CC5BBE" w:rsidP="00CC5BBE">
      <w:pPr>
        <w:pStyle w:val="ListParagraph"/>
        <w:numPr>
          <w:ilvl w:val="0"/>
          <w:numId w:val="4"/>
        </w:numPr>
      </w:pPr>
      <w:r>
        <w:t>Total a pagar: label.</w:t>
      </w:r>
    </w:p>
    <w:p w14:paraId="2917DB78" w14:textId="77777777" w:rsidR="00CC5BBE" w:rsidRDefault="00CC5BBE" w:rsidP="00CC5BBE">
      <w:pPr>
        <w:pStyle w:val="ListParagraph"/>
        <w:numPr>
          <w:ilvl w:val="0"/>
          <w:numId w:val="4"/>
        </w:numPr>
      </w:pPr>
      <w:r>
        <w:t>Forma de pago: desplegable según lo q se elija.</w:t>
      </w:r>
    </w:p>
    <w:p w14:paraId="134B614A" w14:textId="77777777" w:rsidR="00CC5BBE" w:rsidRDefault="00CC5BBE" w:rsidP="00CC5BBE">
      <w:pPr>
        <w:pStyle w:val="Subtitle"/>
      </w:pPr>
      <w:r>
        <w:t>Anular</w:t>
      </w:r>
    </w:p>
    <w:p w14:paraId="4DE00D6D" w14:textId="77777777" w:rsidR="00CC5BBE" w:rsidRDefault="00CC5BBE" w:rsidP="00CC5BBE">
      <w:pPr>
        <w:pStyle w:val="ListParagraph"/>
        <w:numPr>
          <w:ilvl w:val="0"/>
          <w:numId w:val="5"/>
        </w:numPr>
      </w:pPr>
      <w:r>
        <w:t>Agregar texto motivo. Parametrizar para después hacer reportes.</w:t>
      </w:r>
    </w:p>
    <w:p w14:paraId="276FFB9F" w14:textId="77777777" w:rsidR="00CC5BBE" w:rsidRDefault="00CC5BBE" w:rsidP="00CC5BBE">
      <w:pPr>
        <w:pStyle w:val="Subtitle"/>
      </w:pPr>
      <w:r>
        <w:t>Rendición Venta Viajante</w:t>
      </w:r>
    </w:p>
    <w:p w14:paraId="0E14C141" w14:textId="77777777" w:rsidR="00CC5BBE" w:rsidRDefault="00CC5BBE" w:rsidP="00CC5BBE">
      <w:pPr>
        <w:pStyle w:val="ListParagraph"/>
        <w:numPr>
          <w:ilvl w:val="0"/>
          <w:numId w:val="5"/>
        </w:numPr>
      </w:pPr>
      <w:r>
        <w:t>Cambiar nombre.</w:t>
      </w:r>
    </w:p>
    <w:p w14:paraId="4D46A0D2" w14:textId="77777777" w:rsidR="00CC5BBE" w:rsidRDefault="00CC5BBE" w:rsidP="00CC5BBE">
      <w:pPr>
        <w:pStyle w:val="ListParagraph"/>
        <w:numPr>
          <w:ilvl w:val="0"/>
          <w:numId w:val="5"/>
        </w:numPr>
      </w:pPr>
      <w:r>
        <w:t>Agregar filtro para la búsqueda del viajante.</w:t>
      </w:r>
    </w:p>
    <w:p w14:paraId="299479B3" w14:textId="77777777" w:rsidR="00CC5BBE" w:rsidRDefault="00CC5BBE" w:rsidP="00CC5BBE">
      <w:pPr>
        <w:pStyle w:val="ListParagraph"/>
        <w:numPr>
          <w:ilvl w:val="0"/>
          <w:numId w:val="5"/>
        </w:numPr>
      </w:pPr>
      <w:r>
        <w:t>Porcentaje de ventas.</w:t>
      </w:r>
    </w:p>
    <w:p w14:paraId="400D8099" w14:textId="77777777" w:rsidR="00CC5BBE" w:rsidRDefault="00CC5BBE" w:rsidP="00CC5BBE">
      <w:pPr>
        <w:pStyle w:val="ListParagraph"/>
        <w:numPr>
          <w:ilvl w:val="0"/>
          <w:numId w:val="5"/>
        </w:numPr>
      </w:pPr>
      <w:r>
        <w:t>Eliminar la muestra de los pedidos, definir la forma de búsqueda de los pedidos. El viajante tenía planificado tomar y entregar cier</w:t>
      </w:r>
      <w:r w:rsidR="007E25B6">
        <w:t>ta cantidad de pedidos y terminó con tantos, esto se usaría después para la toma de decisiones.</w:t>
      </w:r>
    </w:p>
    <w:p w14:paraId="610B4CBD" w14:textId="77777777" w:rsidR="007E25B6" w:rsidRDefault="007E25B6" w:rsidP="007E25B6">
      <w:pPr>
        <w:pStyle w:val="Subtitle"/>
      </w:pPr>
      <w:r>
        <w:lastRenderedPageBreak/>
        <w:t>Viajante</w:t>
      </w:r>
    </w:p>
    <w:p w14:paraId="098BE2BA" w14:textId="77777777" w:rsidR="007E25B6" w:rsidRDefault="007E25B6" w:rsidP="007E25B6">
      <w:pPr>
        <w:pStyle w:val="ListParagraph"/>
        <w:numPr>
          <w:ilvl w:val="0"/>
          <w:numId w:val="6"/>
        </w:numPr>
      </w:pPr>
      <w:r>
        <w:t>Que el viajante no pueda elegir la zona, sino q tenga asignado una, pensar.</w:t>
      </w:r>
    </w:p>
    <w:p w14:paraId="5685BAE8" w14:textId="77777777" w:rsidR="007E25B6" w:rsidRDefault="007E25B6" w:rsidP="007E25B6">
      <w:pPr>
        <w:pStyle w:val="ListParagraph"/>
        <w:numPr>
          <w:ilvl w:val="0"/>
          <w:numId w:val="6"/>
        </w:numPr>
      </w:pPr>
      <w:r>
        <w:t>Técnica mínimo cuadrado, averiguar.</w:t>
      </w:r>
    </w:p>
    <w:p w14:paraId="63603F1B" w14:textId="77777777" w:rsidR="007E25B6" w:rsidRDefault="007E25B6" w:rsidP="007E25B6">
      <w:pPr>
        <w:pStyle w:val="Subtitle"/>
      </w:pPr>
      <w:r>
        <w:t>Registrar Devolución de Venta</w:t>
      </w:r>
    </w:p>
    <w:p w14:paraId="7E61CD11" w14:textId="77777777" w:rsidR="007E25B6" w:rsidRDefault="007E25B6" w:rsidP="007E25B6">
      <w:pPr>
        <w:pStyle w:val="ListParagraph"/>
        <w:numPr>
          <w:ilvl w:val="0"/>
          <w:numId w:val="7"/>
        </w:numPr>
      </w:pPr>
      <w:r>
        <w:t>Sacar vendedor.</w:t>
      </w:r>
    </w:p>
    <w:p w14:paraId="0904F25A" w14:textId="77777777" w:rsidR="007E25B6" w:rsidRDefault="007E25B6" w:rsidP="007E25B6">
      <w:pPr>
        <w:pStyle w:val="ListParagraph"/>
        <w:numPr>
          <w:ilvl w:val="0"/>
          <w:numId w:val="7"/>
        </w:numPr>
      </w:pPr>
      <w:r>
        <w:t>Que te muestre las ventas, facturas</w:t>
      </w:r>
    </w:p>
    <w:p w14:paraId="1DD20CD6" w14:textId="77777777" w:rsidR="007E25B6" w:rsidRDefault="007E25B6" w:rsidP="007E25B6">
      <w:pPr>
        <w:pStyle w:val="ListParagraph"/>
        <w:numPr>
          <w:ilvl w:val="0"/>
          <w:numId w:val="7"/>
        </w:numPr>
      </w:pPr>
      <w:r>
        <w:t>Detalle de factura.</w:t>
      </w:r>
    </w:p>
    <w:p w14:paraId="1E4332AE" w14:textId="77777777" w:rsidR="007E25B6" w:rsidRDefault="007E25B6" w:rsidP="007E25B6">
      <w:pPr>
        <w:pStyle w:val="ListParagraph"/>
        <w:numPr>
          <w:ilvl w:val="0"/>
          <w:numId w:val="7"/>
        </w:numPr>
      </w:pPr>
      <w:r>
        <w:t>Generar N/C, mandar por mail.</w:t>
      </w:r>
    </w:p>
    <w:p w14:paraId="12FBF4E3" w14:textId="77777777" w:rsidR="007E25B6" w:rsidRDefault="007E25B6" w:rsidP="007E25B6">
      <w:pPr>
        <w:pStyle w:val="Subtitle"/>
      </w:pPr>
      <w:r>
        <w:t>Registrar Salida de pedido</w:t>
      </w:r>
    </w:p>
    <w:p w14:paraId="66EE5A5D" w14:textId="77777777" w:rsidR="007E25B6" w:rsidRDefault="007E25B6" w:rsidP="007E25B6">
      <w:pPr>
        <w:pStyle w:val="ListParagraph"/>
        <w:numPr>
          <w:ilvl w:val="0"/>
          <w:numId w:val="8"/>
        </w:numPr>
      </w:pPr>
      <w:r>
        <w:t>Identificar al viajante.</w:t>
      </w:r>
    </w:p>
    <w:p w14:paraId="610DA0F0" w14:textId="77777777" w:rsidR="007E25B6" w:rsidRDefault="007E25B6" w:rsidP="007E25B6">
      <w:pPr>
        <w:pStyle w:val="Subtitle"/>
      </w:pPr>
      <w:r>
        <w:t>Armado de pedido</w:t>
      </w:r>
    </w:p>
    <w:p w14:paraId="62E3FA64" w14:textId="77777777" w:rsidR="007E25B6" w:rsidRDefault="007E25B6" w:rsidP="007E25B6">
      <w:pPr>
        <w:pStyle w:val="ListParagraph"/>
        <w:numPr>
          <w:ilvl w:val="0"/>
          <w:numId w:val="8"/>
        </w:numPr>
      </w:pPr>
      <w:r>
        <w:t>Imprimar etiqueta o algo.</w:t>
      </w:r>
    </w:p>
    <w:p w14:paraId="5F09BB0C" w14:textId="77777777" w:rsidR="007E25B6" w:rsidRDefault="007E25B6" w:rsidP="007E25B6">
      <w:pPr>
        <w:pStyle w:val="Subtitle"/>
      </w:pPr>
      <w:r>
        <w:t>Registrar producto</w:t>
      </w:r>
    </w:p>
    <w:p w14:paraId="1359AAB5" w14:textId="77777777" w:rsidR="007E25B6" w:rsidRDefault="007E25B6" w:rsidP="007E25B6">
      <w:pPr>
        <w:pStyle w:val="ListParagraph"/>
        <w:numPr>
          <w:ilvl w:val="0"/>
          <w:numId w:val="8"/>
        </w:numPr>
      </w:pPr>
      <w:r>
        <w:t>Fijarse para productos fabricados la generación de códigos</w:t>
      </w:r>
    </w:p>
    <w:p w14:paraId="71F69214" w14:textId="77777777" w:rsidR="007E25B6" w:rsidRDefault="007E25B6" w:rsidP="007E25B6">
      <w:pPr>
        <w:pStyle w:val="ListParagraph"/>
        <w:numPr>
          <w:ilvl w:val="0"/>
          <w:numId w:val="8"/>
        </w:numPr>
      </w:pPr>
      <w:r>
        <w:t>Incluir fotos.</w:t>
      </w:r>
    </w:p>
    <w:p w14:paraId="1B4F0F8A" w14:textId="77777777" w:rsidR="007E25B6" w:rsidRDefault="007E25B6" w:rsidP="007E25B6">
      <w:pPr>
        <w:pStyle w:val="Subtitle"/>
      </w:pPr>
      <w:r>
        <w:t>Consultar producto</w:t>
      </w:r>
    </w:p>
    <w:p w14:paraId="4313E7CA" w14:textId="77777777" w:rsidR="007E25B6" w:rsidRDefault="007E25B6" w:rsidP="007E25B6">
      <w:pPr>
        <w:pStyle w:val="ListParagraph"/>
        <w:numPr>
          <w:ilvl w:val="0"/>
          <w:numId w:val="9"/>
        </w:numPr>
      </w:pPr>
      <w:r>
        <w:t>Fotos.</w:t>
      </w:r>
    </w:p>
    <w:p w14:paraId="6DB0153C" w14:textId="77777777" w:rsidR="007E25B6" w:rsidRDefault="007E25B6" w:rsidP="007E25B6">
      <w:pPr>
        <w:pStyle w:val="ListParagraph"/>
        <w:numPr>
          <w:ilvl w:val="0"/>
          <w:numId w:val="9"/>
        </w:numPr>
      </w:pPr>
      <w:r>
        <w:t>Estadísticas, agregar a los trazos finos.</w:t>
      </w:r>
    </w:p>
    <w:p w14:paraId="172B8B5F" w14:textId="77777777" w:rsidR="007E25B6" w:rsidRDefault="007E25B6" w:rsidP="007E25B6">
      <w:pPr>
        <w:pStyle w:val="Subtitle"/>
      </w:pPr>
      <w:r>
        <w:t>Ingreso productos importados</w:t>
      </w:r>
    </w:p>
    <w:p w14:paraId="7C8E76A0" w14:textId="77777777" w:rsidR="007E25B6" w:rsidRDefault="007E25B6" w:rsidP="007E25B6">
      <w:pPr>
        <w:pStyle w:val="ListParagraph"/>
        <w:numPr>
          <w:ilvl w:val="0"/>
          <w:numId w:val="10"/>
        </w:numPr>
      </w:pPr>
      <w:r>
        <w:t>Resaltar el lugar de origen.</w:t>
      </w:r>
    </w:p>
    <w:p w14:paraId="0069E465" w14:textId="77777777" w:rsidR="007E25B6" w:rsidRDefault="007E25B6" w:rsidP="007E25B6">
      <w:pPr>
        <w:pStyle w:val="ListParagraph"/>
        <w:numPr>
          <w:ilvl w:val="0"/>
          <w:numId w:val="10"/>
        </w:numPr>
      </w:pPr>
      <w:r>
        <w:t>Agregar forma de búsqueda, origen y fecha.</w:t>
      </w:r>
    </w:p>
    <w:p w14:paraId="796BAB5D" w14:textId="77777777" w:rsidR="007E25B6" w:rsidRDefault="007E25B6" w:rsidP="007E25B6">
      <w:pPr>
        <w:pStyle w:val="ListParagraph"/>
        <w:numPr>
          <w:ilvl w:val="0"/>
          <w:numId w:val="10"/>
        </w:numPr>
      </w:pPr>
      <w:r>
        <w:t>Especificar unidad de medida, bultos.</w:t>
      </w:r>
    </w:p>
    <w:p w14:paraId="329A033A" w14:textId="77777777" w:rsidR="007E25B6" w:rsidRDefault="007E25B6" w:rsidP="007E25B6">
      <w:pPr>
        <w:pStyle w:val="Subtitle"/>
      </w:pPr>
      <w:r>
        <w:t>Registrar reaprovisionamiento interno</w:t>
      </w:r>
    </w:p>
    <w:p w14:paraId="597A9445" w14:textId="77777777" w:rsidR="007E25B6" w:rsidRDefault="007E25B6" w:rsidP="007E25B6">
      <w:pPr>
        <w:pStyle w:val="ListParagraph"/>
        <w:numPr>
          <w:ilvl w:val="0"/>
          <w:numId w:val="11"/>
        </w:numPr>
      </w:pPr>
      <w:r>
        <w:t>Especificar quien, como y hora.</w:t>
      </w:r>
    </w:p>
    <w:p w14:paraId="4E9710DA" w14:textId="77777777" w:rsidR="007E25B6" w:rsidRDefault="007E25B6" w:rsidP="007E25B6">
      <w:pPr>
        <w:pStyle w:val="Subtitle"/>
      </w:pPr>
      <w:r>
        <w:t>Pedido de reaprovisionamiento</w:t>
      </w:r>
    </w:p>
    <w:p w14:paraId="146E69B8" w14:textId="77777777" w:rsidR="007E25B6" w:rsidRDefault="007E25B6" w:rsidP="007E25B6">
      <w:pPr>
        <w:pStyle w:val="ListParagraph"/>
        <w:numPr>
          <w:ilvl w:val="0"/>
          <w:numId w:val="11"/>
        </w:numPr>
      </w:pPr>
      <w:r>
        <w:t>Empleados</w:t>
      </w:r>
    </w:p>
    <w:p w14:paraId="6ADA683F" w14:textId="77777777" w:rsidR="007E25B6" w:rsidRDefault="007E25B6" w:rsidP="007E25B6">
      <w:pPr>
        <w:pStyle w:val="Subtitle"/>
      </w:pPr>
      <w:r>
        <w:t>Registrar salida de producción</w:t>
      </w:r>
    </w:p>
    <w:p w14:paraId="57DE1FC3" w14:textId="77777777" w:rsidR="007E25B6" w:rsidRDefault="007E25B6" w:rsidP="007E25B6">
      <w:pPr>
        <w:pStyle w:val="ListParagraph"/>
        <w:numPr>
          <w:ilvl w:val="0"/>
          <w:numId w:val="11"/>
        </w:numPr>
      </w:pPr>
      <w:r>
        <w:t>Código de producto</w:t>
      </w:r>
    </w:p>
    <w:p w14:paraId="7F7564D0" w14:textId="77777777" w:rsidR="007E25B6" w:rsidRDefault="007E25B6" w:rsidP="007E25B6">
      <w:pPr>
        <w:pStyle w:val="ListParagraph"/>
        <w:numPr>
          <w:ilvl w:val="0"/>
          <w:numId w:val="11"/>
        </w:numPr>
      </w:pPr>
      <w:r>
        <w:t>Cambiar botón (Gastón dijo)</w:t>
      </w:r>
    </w:p>
    <w:p w14:paraId="55A96BC2" w14:textId="77777777" w:rsidR="007E25B6" w:rsidRDefault="007E25B6" w:rsidP="007E25B6">
      <w:pPr>
        <w:pStyle w:val="Subtitle"/>
      </w:pPr>
      <w:r>
        <w:t>Inconsistencia de depósito</w:t>
      </w:r>
    </w:p>
    <w:p w14:paraId="5F97D667" w14:textId="77777777" w:rsidR="007E25B6" w:rsidRDefault="007E25B6" w:rsidP="007E25B6">
      <w:pPr>
        <w:pStyle w:val="ListParagraph"/>
        <w:numPr>
          <w:ilvl w:val="0"/>
          <w:numId w:val="12"/>
        </w:numPr>
      </w:pPr>
      <w:r>
        <w:lastRenderedPageBreak/>
        <w:t xml:space="preserve">Hacer listado para los controles manuales similares a las cargas. </w:t>
      </w:r>
    </w:p>
    <w:p w14:paraId="5F0920F5" w14:textId="77777777" w:rsidR="007E25B6" w:rsidRDefault="007E25B6" w:rsidP="007E25B6"/>
    <w:p w14:paraId="7C423449" w14:textId="77777777" w:rsidR="007E25B6" w:rsidRDefault="007E25B6" w:rsidP="007E25B6">
      <w:pPr>
        <w:pStyle w:val="Heading1"/>
      </w:pPr>
      <w:r>
        <w:t>Para todos</w:t>
      </w:r>
    </w:p>
    <w:p w14:paraId="12DCDA32" w14:textId="77777777" w:rsidR="007E25B6" w:rsidRDefault="007E25B6" w:rsidP="007E25B6">
      <w:pPr>
        <w:pStyle w:val="ListParagraph"/>
        <w:numPr>
          <w:ilvl w:val="0"/>
          <w:numId w:val="12"/>
        </w:numPr>
      </w:pPr>
      <w:r>
        <w:t>2 formas de búsqueda, numéricas y alfa.</w:t>
      </w:r>
    </w:p>
    <w:p w14:paraId="3DAB6570" w14:textId="77777777" w:rsidR="007E25B6" w:rsidRDefault="007E25B6" w:rsidP="007E25B6">
      <w:pPr>
        <w:pStyle w:val="ListParagraph"/>
        <w:numPr>
          <w:ilvl w:val="0"/>
          <w:numId w:val="12"/>
        </w:numPr>
      </w:pPr>
      <w:r>
        <w:t xml:space="preserve">Pantallas: ampliación según tamaño de pantalla. </w:t>
      </w:r>
    </w:p>
    <w:p w14:paraId="735F5925" w14:textId="77777777" w:rsidR="007E25B6" w:rsidRPr="007E25B6" w:rsidRDefault="007E25B6" w:rsidP="007E25B6">
      <w:pPr>
        <w:pStyle w:val="ListParagraph"/>
        <w:numPr>
          <w:ilvl w:val="0"/>
          <w:numId w:val="12"/>
        </w:numPr>
      </w:pPr>
      <w:r>
        <w:t>Rastreo de movimientos.</w:t>
      </w:r>
    </w:p>
    <w:p w14:paraId="2BEBCA04" w14:textId="77777777" w:rsidR="007E25B6" w:rsidRPr="007E25B6" w:rsidRDefault="007E25B6" w:rsidP="007E25B6"/>
    <w:p w14:paraId="0FB1D2BF" w14:textId="77777777" w:rsidR="007E25B6" w:rsidRPr="007E25B6" w:rsidRDefault="007E25B6" w:rsidP="007E25B6"/>
    <w:p w14:paraId="33EEB451" w14:textId="77777777" w:rsidR="00CC5BBE" w:rsidRPr="00CC5BBE" w:rsidRDefault="00CC5BBE" w:rsidP="00CC5BBE">
      <w:pPr>
        <w:pStyle w:val="Subtitle"/>
      </w:pPr>
      <w:r>
        <w:t xml:space="preserve"> </w:t>
      </w:r>
    </w:p>
    <w:p w14:paraId="6788537A" w14:textId="77777777" w:rsidR="00CC5BBE" w:rsidRPr="00CC5BBE" w:rsidRDefault="00CC5BBE" w:rsidP="00CC5BBE"/>
    <w:p w14:paraId="73F7572B" w14:textId="77777777" w:rsidR="00CC5BBE" w:rsidRDefault="00CC5BBE"/>
    <w:p w14:paraId="72D80361" w14:textId="77777777" w:rsidR="00CC5BBE" w:rsidRDefault="00CC5BBE"/>
    <w:sectPr w:rsidR="00CC5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245C2"/>
    <w:multiLevelType w:val="hybridMultilevel"/>
    <w:tmpl w:val="6356354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A93AC9"/>
    <w:multiLevelType w:val="hybridMultilevel"/>
    <w:tmpl w:val="01325CC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5D5B81"/>
    <w:multiLevelType w:val="hybridMultilevel"/>
    <w:tmpl w:val="6706EF5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C75089"/>
    <w:multiLevelType w:val="hybridMultilevel"/>
    <w:tmpl w:val="CF58207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3B163E"/>
    <w:multiLevelType w:val="hybridMultilevel"/>
    <w:tmpl w:val="59BCE30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EA4A1B"/>
    <w:multiLevelType w:val="hybridMultilevel"/>
    <w:tmpl w:val="29E0E64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167C0A"/>
    <w:multiLevelType w:val="hybridMultilevel"/>
    <w:tmpl w:val="E44A8B2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962DF6"/>
    <w:multiLevelType w:val="hybridMultilevel"/>
    <w:tmpl w:val="EF7AD60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43415D"/>
    <w:multiLevelType w:val="hybridMultilevel"/>
    <w:tmpl w:val="994EF13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4A2166"/>
    <w:multiLevelType w:val="hybridMultilevel"/>
    <w:tmpl w:val="D780CE7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854566"/>
    <w:multiLevelType w:val="hybridMultilevel"/>
    <w:tmpl w:val="23FE53C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C13444"/>
    <w:multiLevelType w:val="hybridMultilevel"/>
    <w:tmpl w:val="93D4B26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10"/>
  </w:num>
  <w:num w:numId="5">
    <w:abstractNumId w:val="5"/>
  </w:num>
  <w:num w:numId="6">
    <w:abstractNumId w:val="11"/>
  </w:num>
  <w:num w:numId="7">
    <w:abstractNumId w:val="9"/>
  </w:num>
  <w:num w:numId="8">
    <w:abstractNumId w:val="4"/>
  </w:num>
  <w:num w:numId="9">
    <w:abstractNumId w:val="8"/>
  </w:num>
  <w:num w:numId="10">
    <w:abstractNumId w:val="6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BBE"/>
    <w:rsid w:val="006456F9"/>
    <w:rsid w:val="007E25B6"/>
    <w:rsid w:val="00CC5BBE"/>
    <w:rsid w:val="00CE2FC9"/>
    <w:rsid w:val="00F5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B627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5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CC5BB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C5B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C5B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25B6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5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CC5BB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C5B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C5B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25B6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372</Words>
  <Characters>2052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Windows uE</Company>
  <LinksUpToDate>false</LinksUpToDate>
  <CharactersWithSpaces>2420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antopiscio</dc:creator>
  <cp:lastModifiedBy>Driv</cp:lastModifiedBy>
  <cp:revision>2</cp:revision>
  <dcterms:created xsi:type="dcterms:W3CDTF">2010-06-17T15:14:00Z</dcterms:created>
  <dcterms:modified xsi:type="dcterms:W3CDTF">2010-06-17T15:14:00Z</dcterms:modified>
</cp:coreProperties>
</file>