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bookmarkStart w:id="0" w:name="_GoBack"/>
          <w:bookmarkEnd w:id="0"/>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1" w:name="_Toc260680754"/>
      <w:r>
        <w:lastRenderedPageBreak/>
        <w:t>Índice</w:t>
      </w:r>
      <w:bookmarkEnd w:id="1"/>
    </w:p>
    <w:p w:rsidR="00DC41FE" w:rsidRDefault="006031C1">
      <w:pPr>
        <w:pStyle w:val="TD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ipervnculo"/>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55" w:history="1">
        <w:r w:rsidR="00DC41FE" w:rsidRPr="009E576B">
          <w:rPr>
            <w:rStyle w:val="Hipervnculo"/>
            <w:rFonts w:eastAsia="Calibri"/>
            <w:noProof/>
          </w:rPr>
          <w:t>Introducción General</w:t>
        </w:r>
        <w:r w:rsidR="00DC41FE">
          <w:rPr>
            <w:noProof/>
            <w:webHidden/>
          </w:rPr>
          <w:tab/>
        </w:r>
        <w:r>
          <w:rPr>
            <w:noProof/>
            <w:webHidden/>
          </w:rPr>
          <w:fldChar w:fldCharType="begin"/>
        </w:r>
        <w:r w:rsidR="00DC41FE">
          <w:rPr>
            <w:noProof/>
            <w:webHidden/>
          </w:rPr>
          <w:instrText xml:space="preserve"> PAGEREF _Toc260680755 \h </w:instrText>
        </w:r>
        <w:r>
          <w:rPr>
            <w:noProof/>
            <w:webHidden/>
          </w:rPr>
        </w:r>
        <w:r>
          <w:rPr>
            <w:noProof/>
            <w:webHidden/>
          </w:rPr>
          <w:fldChar w:fldCharType="separate"/>
        </w:r>
        <w:r w:rsidR="00DC41FE">
          <w:rPr>
            <w:noProof/>
            <w:webHidden/>
          </w:rPr>
          <w:t>4</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56" w:history="1">
        <w:r w:rsidR="00DC41FE" w:rsidRPr="009E576B">
          <w:rPr>
            <w:rStyle w:val="Hipervnculo"/>
            <w:noProof/>
          </w:rPr>
          <w:t>Introducción al Informe Preliminar</w:t>
        </w:r>
        <w:r w:rsidR="00DC41FE">
          <w:rPr>
            <w:noProof/>
            <w:webHidden/>
          </w:rPr>
          <w:tab/>
        </w:r>
        <w:r>
          <w:rPr>
            <w:noProof/>
            <w:webHidden/>
          </w:rPr>
          <w:fldChar w:fldCharType="begin"/>
        </w:r>
        <w:r w:rsidR="00DC41FE">
          <w:rPr>
            <w:noProof/>
            <w:webHidden/>
          </w:rPr>
          <w:instrText xml:space="preserve"> PAGEREF _Toc260680756 \h </w:instrText>
        </w:r>
        <w:r>
          <w:rPr>
            <w:noProof/>
            <w:webHidden/>
          </w:rPr>
        </w:r>
        <w:r>
          <w:rPr>
            <w:noProof/>
            <w:webHidden/>
          </w:rPr>
          <w:fldChar w:fldCharType="separate"/>
        </w:r>
        <w:r w:rsidR="00DC41FE">
          <w:rPr>
            <w:noProof/>
            <w:webHidden/>
          </w:rPr>
          <w:t>5</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57" w:history="1">
        <w:r w:rsidR="00DC41FE" w:rsidRPr="009E576B">
          <w:rPr>
            <w:rStyle w:val="Hipervnculo"/>
            <w:noProof/>
          </w:rPr>
          <w:t>Presentación de la Organización</w:t>
        </w:r>
        <w:r w:rsidR="00DC41FE">
          <w:rPr>
            <w:noProof/>
            <w:webHidden/>
          </w:rPr>
          <w:tab/>
        </w:r>
        <w:r>
          <w:rPr>
            <w:noProof/>
            <w:webHidden/>
          </w:rPr>
          <w:fldChar w:fldCharType="begin"/>
        </w:r>
        <w:r w:rsidR="00DC41FE">
          <w:rPr>
            <w:noProof/>
            <w:webHidden/>
          </w:rPr>
          <w:instrText xml:space="preserve"> PAGEREF _Toc260680757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58" w:history="1">
        <w:r w:rsidR="00DC41FE" w:rsidRPr="009E576B">
          <w:rPr>
            <w:rStyle w:val="Hipervnculo"/>
            <w:noProof/>
          </w:rPr>
          <w:t>Objetivo de la Organización</w:t>
        </w:r>
        <w:r w:rsidR="00DC41FE">
          <w:rPr>
            <w:noProof/>
            <w:webHidden/>
          </w:rPr>
          <w:tab/>
        </w:r>
        <w:r>
          <w:rPr>
            <w:noProof/>
            <w:webHidden/>
          </w:rPr>
          <w:fldChar w:fldCharType="begin"/>
        </w:r>
        <w:r w:rsidR="00DC41FE">
          <w:rPr>
            <w:noProof/>
            <w:webHidden/>
          </w:rPr>
          <w:instrText xml:space="preserve"> PAGEREF _Toc260680758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59" w:history="1">
        <w:r w:rsidR="00DC41FE" w:rsidRPr="009E576B">
          <w:rPr>
            <w:rStyle w:val="Hipervnculo"/>
            <w:noProof/>
          </w:rPr>
          <w:t>Reseña Histórica</w:t>
        </w:r>
        <w:r w:rsidR="00DC41FE">
          <w:rPr>
            <w:noProof/>
            <w:webHidden/>
          </w:rPr>
          <w:tab/>
        </w:r>
        <w:r>
          <w:rPr>
            <w:noProof/>
            <w:webHidden/>
          </w:rPr>
          <w:fldChar w:fldCharType="begin"/>
        </w:r>
        <w:r w:rsidR="00DC41FE">
          <w:rPr>
            <w:noProof/>
            <w:webHidden/>
          </w:rPr>
          <w:instrText xml:space="preserve"> PAGEREF _Toc260680759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60" w:history="1">
        <w:r w:rsidR="00DC41FE" w:rsidRPr="009E576B">
          <w:rPr>
            <w:rStyle w:val="Hipervnculo"/>
            <w:noProof/>
          </w:rPr>
          <w:t>Políticas y Estrategias</w:t>
        </w:r>
        <w:r w:rsidR="00DC41FE">
          <w:rPr>
            <w:noProof/>
            <w:webHidden/>
          </w:rPr>
          <w:tab/>
        </w:r>
        <w:r>
          <w:rPr>
            <w:noProof/>
            <w:webHidden/>
          </w:rPr>
          <w:fldChar w:fldCharType="begin"/>
        </w:r>
        <w:r w:rsidR="00DC41FE">
          <w:rPr>
            <w:noProof/>
            <w:webHidden/>
          </w:rPr>
          <w:instrText xml:space="preserve"> PAGEREF _Toc260680760 \h </w:instrText>
        </w:r>
        <w:r>
          <w:rPr>
            <w:noProof/>
            <w:webHidden/>
          </w:rPr>
        </w:r>
        <w:r>
          <w:rPr>
            <w:noProof/>
            <w:webHidden/>
          </w:rPr>
          <w:fldChar w:fldCharType="separate"/>
        </w:r>
        <w:r w:rsidR="00DC41FE">
          <w:rPr>
            <w:noProof/>
            <w:webHidden/>
          </w:rPr>
          <w:t>7</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61" w:history="1">
        <w:r w:rsidR="00DC41FE" w:rsidRPr="009E576B">
          <w:rPr>
            <w:rStyle w:val="Hipervnculo"/>
            <w:noProof/>
          </w:rPr>
          <w:t>Organigrama de la empresa</w:t>
        </w:r>
        <w:r w:rsidR="00DC41FE">
          <w:rPr>
            <w:noProof/>
            <w:webHidden/>
          </w:rPr>
          <w:tab/>
        </w:r>
        <w:r>
          <w:rPr>
            <w:noProof/>
            <w:webHidden/>
          </w:rPr>
          <w:fldChar w:fldCharType="begin"/>
        </w:r>
        <w:r w:rsidR="00DC41FE">
          <w:rPr>
            <w:noProof/>
            <w:webHidden/>
          </w:rPr>
          <w:instrText xml:space="preserve"> PAGEREF _Toc260680761 \h </w:instrText>
        </w:r>
        <w:r>
          <w:rPr>
            <w:noProof/>
            <w:webHidden/>
          </w:rPr>
        </w:r>
        <w:r>
          <w:rPr>
            <w:noProof/>
            <w:webHidden/>
          </w:rPr>
          <w:fldChar w:fldCharType="separate"/>
        </w:r>
        <w:r w:rsidR="00DC41FE">
          <w:rPr>
            <w:noProof/>
            <w:webHidden/>
          </w:rPr>
          <w:t>7</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62" w:history="1">
        <w:r w:rsidR="00DC41FE" w:rsidRPr="009E576B">
          <w:rPr>
            <w:rStyle w:val="Hipervnculo"/>
            <w:noProof/>
          </w:rPr>
          <w:t>Descripción de cada área</w:t>
        </w:r>
        <w:r w:rsidR="00DC41FE">
          <w:rPr>
            <w:noProof/>
            <w:webHidden/>
          </w:rPr>
          <w:tab/>
        </w:r>
        <w:r>
          <w:rPr>
            <w:noProof/>
            <w:webHidden/>
          </w:rPr>
          <w:fldChar w:fldCharType="begin"/>
        </w:r>
        <w:r w:rsidR="00DC41FE">
          <w:rPr>
            <w:noProof/>
            <w:webHidden/>
          </w:rPr>
          <w:instrText xml:space="preserve"> PAGEREF _Toc260680762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3" w:history="1">
        <w:r w:rsidR="00DC41FE" w:rsidRPr="009E576B">
          <w:rPr>
            <w:rStyle w:val="Hipervnculo"/>
            <w:noProof/>
          </w:rPr>
          <w:t>Directorio</w:t>
        </w:r>
        <w:r w:rsidR="00DC41FE">
          <w:rPr>
            <w:noProof/>
            <w:webHidden/>
          </w:rPr>
          <w:tab/>
        </w:r>
        <w:r>
          <w:rPr>
            <w:noProof/>
            <w:webHidden/>
          </w:rPr>
          <w:fldChar w:fldCharType="begin"/>
        </w:r>
        <w:r w:rsidR="00DC41FE">
          <w:rPr>
            <w:noProof/>
            <w:webHidden/>
          </w:rPr>
          <w:instrText xml:space="preserve"> PAGEREF _Toc260680763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4" w:history="1">
        <w:r w:rsidR="00DC41FE" w:rsidRPr="009E576B">
          <w:rPr>
            <w:rStyle w:val="Hipervnculo"/>
            <w:noProof/>
          </w:rPr>
          <w:t>Gerencia General</w:t>
        </w:r>
        <w:r w:rsidR="00DC41FE">
          <w:rPr>
            <w:noProof/>
            <w:webHidden/>
          </w:rPr>
          <w:tab/>
        </w:r>
        <w:r>
          <w:rPr>
            <w:noProof/>
            <w:webHidden/>
          </w:rPr>
          <w:fldChar w:fldCharType="begin"/>
        </w:r>
        <w:r w:rsidR="00DC41FE">
          <w:rPr>
            <w:noProof/>
            <w:webHidden/>
          </w:rPr>
          <w:instrText xml:space="preserve"> PAGEREF _Toc260680764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5" w:history="1">
        <w:r w:rsidR="00DC41FE" w:rsidRPr="009E576B">
          <w:rPr>
            <w:rStyle w:val="Hipervnculo"/>
            <w:noProof/>
          </w:rPr>
          <w:t>Producción</w:t>
        </w:r>
        <w:r w:rsidR="00DC41FE">
          <w:rPr>
            <w:noProof/>
            <w:webHidden/>
          </w:rPr>
          <w:tab/>
        </w:r>
        <w:r>
          <w:rPr>
            <w:noProof/>
            <w:webHidden/>
          </w:rPr>
          <w:fldChar w:fldCharType="begin"/>
        </w:r>
        <w:r w:rsidR="00DC41FE">
          <w:rPr>
            <w:noProof/>
            <w:webHidden/>
          </w:rPr>
          <w:instrText xml:space="preserve"> PAGEREF _Toc260680765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6" w:history="1">
        <w:r w:rsidR="00DC41FE" w:rsidRPr="009E576B">
          <w:rPr>
            <w:rStyle w:val="Hipervnculo"/>
            <w:noProof/>
          </w:rPr>
          <w:t>Compras</w:t>
        </w:r>
        <w:r w:rsidR="00DC41FE">
          <w:rPr>
            <w:noProof/>
            <w:webHidden/>
          </w:rPr>
          <w:tab/>
        </w:r>
        <w:r>
          <w:rPr>
            <w:noProof/>
            <w:webHidden/>
          </w:rPr>
          <w:fldChar w:fldCharType="begin"/>
        </w:r>
        <w:r w:rsidR="00DC41FE">
          <w:rPr>
            <w:noProof/>
            <w:webHidden/>
          </w:rPr>
          <w:instrText xml:space="preserve"> PAGEREF _Toc260680766 \h </w:instrText>
        </w:r>
        <w:r>
          <w:rPr>
            <w:noProof/>
            <w:webHidden/>
          </w:rPr>
        </w:r>
        <w:r>
          <w:rPr>
            <w:noProof/>
            <w:webHidden/>
          </w:rPr>
          <w:fldChar w:fldCharType="separate"/>
        </w:r>
        <w:r w:rsidR="00DC41FE">
          <w:rPr>
            <w:noProof/>
            <w:webHidden/>
          </w:rPr>
          <w:t>9</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7" w:history="1">
        <w:r w:rsidR="00DC41FE" w:rsidRPr="009E576B">
          <w:rPr>
            <w:rStyle w:val="Hipervnculo"/>
            <w:noProof/>
          </w:rPr>
          <w:t>Comercialización</w:t>
        </w:r>
        <w:r w:rsidR="00DC41FE">
          <w:rPr>
            <w:noProof/>
            <w:webHidden/>
          </w:rPr>
          <w:tab/>
        </w:r>
        <w:r>
          <w:rPr>
            <w:noProof/>
            <w:webHidden/>
          </w:rPr>
          <w:fldChar w:fldCharType="begin"/>
        </w:r>
        <w:r w:rsidR="00DC41FE">
          <w:rPr>
            <w:noProof/>
            <w:webHidden/>
          </w:rPr>
          <w:instrText xml:space="preserve"> PAGEREF _Toc260680767 \h </w:instrText>
        </w:r>
        <w:r>
          <w:rPr>
            <w:noProof/>
            <w:webHidden/>
          </w:rPr>
        </w:r>
        <w:r>
          <w:rPr>
            <w:noProof/>
            <w:webHidden/>
          </w:rPr>
          <w:fldChar w:fldCharType="separate"/>
        </w:r>
        <w:r w:rsidR="00DC41FE">
          <w:rPr>
            <w:noProof/>
            <w:webHidden/>
          </w:rPr>
          <w:t>9</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8" w:history="1">
        <w:r w:rsidR="00DC41FE" w:rsidRPr="009E576B">
          <w:rPr>
            <w:rStyle w:val="Hipervnculo"/>
            <w:noProof/>
          </w:rPr>
          <w:t>Depósito</w:t>
        </w:r>
        <w:r w:rsidR="00DC41FE">
          <w:rPr>
            <w:noProof/>
            <w:webHidden/>
          </w:rPr>
          <w:tab/>
        </w:r>
        <w:r>
          <w:rPr>
            <w:noProof/>
            <w:webHidden/>
          </w:rPr>
          <w:fldChar w:fldCharType="begin"/>
        </w:r>
        <w:r w:rsidR="00DC41FE">
          <w:rPr>
            <w:noProof/>
            <w:webHidden/>
          </w:rPr>
          <w:instrText xml:space="preserve"> PAGEREF _Toc260680768 \h </w:instrText>
        </w:r>
        <w:r>
          <w:rPr>
            <w:noProof/>
            <w:webHidden/>
          </w:rPr>
        </w:r>
        <w:r>
          <w:rPr>
            <w:noProof/>
            <w:webHidden/>
          </w:rPr>
          <w:fldChar w:fldCharType="separate"/>
        </w:r>
        <w:r w:rsidR="00DC41FE">
          <w:rPr>
            <w:noProof/>
            <w:webHidden/>
          </w:rPr>
          <w:t>10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69" w:history="1">
        <w:r w:rsidR="00DC41FE" w:rsidRPr="009E576B">
          <w:rPr>
            <w:rStyle w:val="Hipervnculo"/>
            <w:noProof/>
          </w:rPr>
          <w:t>Finanzas y Control</w:t>
        </w:r>
        <w:r w:rsidR="00DC41FE">
          <w:rPr>
            <w:noProof/>
            <w:webHidden/>
          </w:rPr>
          <w:tab/>
        </w:r>
        <w:r>
          <w:rPr>
            <w:noProof/>
            <w:webHidden/>
          </w:rPr>
          <w:fldChar w:fldCharType="begin"/>
        </w:r>
        <w:r w:rsidR="00DC41FE">
          <w:rPr>
            <w:noProof/>
            <w:webHidden/>
          </w:rPr>
          <w:instrText xml:space="preserve"> PAGEREF _Toc260680769 \h </w:instrText>
        </w:r>
        <w:r>
          <w:rPr>
            <w:noProof/>
            <w:webHidden/>
          </w:rPr>
        </w:r>
        <w:r>
          <w:rPr>
            <w:noProof/>
            <w:webHidden/>
          </w:rPr>
          <w:fldChar w:fldCharType="separate"/>
        </w:r>
        <w:r w:rsidR="00DC41FE">
          <w:rPr>
            <w:noProof/>
            <w:webHidden/>
          </w:rPr>
          <w:t>11</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70" w:history="1">
        <w:r w:rsidR="00DC41FE" w:rsidRPr="009E576B">
          <w:rPr>
            <w:rStyle w:val="Hipervnculo"/>
            <w:noProof/>
          </w:rPr>
          <w:t>Asesor Contable</w:t>
        </w:r>
        <w:r w:rsidR="00DC41FE">
          <w:rPr>
            <w:noProof/>
            <w:webHidden/>
          </w:rPr>
          <w:tab/>
        </w:r>
        <w:r>
          <w:rPr>
            <w:noProof/>
            <w:webHidden/>
          </w:rPr>
          <w:fldChar w:fldCharType="begin"/>
        </w:r>
        <w:r w:rsidR="00DC41FE">
          <w:rPr>
            <w:noProof/>
            <w:webHidden/>
          </w:rPr>
          <w:instrText xml:space="preserve"> PAGEREF _Toc260680770 \h </w:instrText>
        </w:r>
        <w:r>
          <w:rPr>
            <w:noProof/>
            <w:webHidden/>
          </w:rPr>
        </w:r>
        <w:r>
          <w:rPr>
            <w:noProof/>
            <w:webHidden/>
          </w:rPr>
          <w:fldChar w:fldCharType="separate"/>
        </w:r>
        <w:r w:rsidR="00DC41FE">
          <w:rPr>
            <w:noProof/>
            <w:webHidden/>
          </w:rPr>
          <w:t>12</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1" w:history="1">
        <w:r w:rsidR="00DC41FE" w:rsidRPr="009E576B">
          <w:rPr>
            <w:rStyle w:val="Hipervnculo"/>
            <w:noProof/>
          </w:rPr>
          <w:t>Procesos del Negocio</w:t>
        </w:r>
        <w:r w:rsidR="00DC41FE">
          <w:rPr>
            <w:noProof/>
            <w:webHidden/>
          </w:rPr>
          <w:tab/>
        </w:r>
        <w:r>
          <w:rPr>
            <w:noProof/>
            <w:webHidden/>
          </w:rPr>
          <w:fldChar w:fldCharType="begin"/>
        </w:r>
        <w:r w:rsidR="00DC41FE">
          <w:rPr>
            <w:noProof/>
            <w:webHidden/>
          </w:rPr>
          <w:instrText xml:space="preserve"> PAGEREF _Toc260680771 \h </w:instrText>
        </w:r>
        <w:r>
          <w:rPr>
            <w:noProof/>
            <w:webHidden/>
          </w:rPr>
        </w:r>
        <w:r>
          <w:rPr>
            <w:noProof/>
            <w:webHidden/>
          </w:rPr>
          <w:fldChar w:fldCharType="separate"/>
        </w:r>
        <w:r w:rsidR="00DC41FE">
          <w:rPr>
            <w:noProof/>
            <w:webHidden/>
          </w:rPr>
          <w:t>13</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2" w:history="1">
        <w:r w:rsidR="00DC41FE" w:rsidRPr="009E576B">
          <w:rPr>
            <w:rStyle w:val="Hipervnculo"/>
            <w:noProof/>
          </w:rPr>
          <w:t>Layout de espacio físico</w:t>
        </w:r>
        <w:r w:rsidR="00DC41FE">
          <w:rPr>
            <w:noProof/>
            <w:webHidden/>
          </w:rPr>
          <w:tab/>
        </w:r>
        <w:r>
          <w:rPr>
            <w:noProof/>
            <w:webHidden/>
          </w:rPr>
          <w:fldChar w:fldCharType="begin"/>
        </w:r>
        <w:r w:rsidR="00DC41FE">
          <w:rPr>
            <w:noProof/>
            <w:webHidden/>
          </w:rPr>
          <w:instrText xml:space="preserve"> PAGEREF _Toc260680772 \h </w:instrText>
        </w:r>
        <w:r>
          <w:rPr>
            <w:noProof/>
            <w:webHidden/>
          </w:rPr>
        </w:r>
        <w:r>
          <w:rPr>
            <w:noProof/>
            <w:webHidden/>
          </w:rPr>
          <w:fldChar w:fldCharType="separate"/>
        </w:r>
        <w:r w:rsidR="00DC41FE">
          <w:rPr>
            <w:noProof/>
            <w:webHidden/>
          </w:rPr>
          <w:t>16</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3" w:history="1">
        <w:r w:rsidR="00DC41FE" w:rsidRPr="009E576B">
          <w:rPr>
            <w:rStyle w:val="Hipervnculo"/>
            <w:noProof/>
          </w:rPr>
          <w:t>Sistemas de Información existentes</w:t>
        </w:r>
        <w:r w:rsidR="00DC41FE">
          <w:rPr>
            <w:noProof/>
            <w:webHidden/>
          </w:rPr>
          <w:tab/>
        </w:r>
        <w:r>
          <w:rPr>
            <w:noProof/>
            <w:webHidden/>
          </w:rPr>
          <w:fldChar w:fldCharType="begin"/>
        </w:r>
        <w:r w:rsidR="00DC41FE">
          <w:rPr>
            <w:noProof/>
            <w:webHidden/>
          </w:rPr>
          <w:instrText xml:space="preserve"> PAGEREF _Toc260680773 \h </w:instrText>
        </w:r>
        <w:r>
          <w:rPr>
            <w:noProof/>
            <w:webHidden/>
          </w:rPr>
        </w:r>
        <w:r>
          <w:rPr>
            <w:noProof/>
            <w:webHidden/>
          </w:rPr>
          <w:fldChar w:fldCharType="separate"/>
        </w:r>
        <w:r w:rsidR="00DC41FE">
          <w:rPr>
            <w:noProof/>
            <w:webHidden/>
          </w:rPr>
          <w:t>17</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4" w:history="1">
        <w:r w:rsidR="00DC41FE" w:rsidRPr="009E576B">
          <w:rPr>
            <w:rStyle w:val="Hipervnculo"/>
            <w:noProof/>
          </w:rPr>
          <w:t>Equipamiento Informático Disponible</w:t>
        </w:r>
        <w:r w:rsidR="00DC41FE">
          <w:rPr>
            <w:noProof/>
            <w:webHidden/>
          </w:rPr>
          <w:tab/>
        </w:r>
        <w:r>
          <w:rPr>
            <w:noProof/>
            <w:webHidden/>
          </w:rPr>
          <w:fldChar w:fldCharType="begin"/>
        </w:r>
        <w:r w:rsidR="00DC41FE">
          <w:rPr>
            <w:noProof/>
            <w:webHidden/>
          </w:rPr>
          <w:instrText xml:space="preserve"> PAGEREF _Toc260680774 \h </w:instrText>
        </w:r>
        <w:r>
          <w:rPr>
            <w:noProof/>
            <w:webHidden/>
          </w:rPr>
        </w:r>
        <w:r>
          <w:rPr>
            <w:noProof/>
            <w:webHidden/>
          </w:rPr>
          <w:fldChar w:fldCharType="separate"/>
        </w:r>
        <w:r w:rsidR="00DC41FE">
          <w:rPr>
            <w:noProof/>
            <w:webHidden/>
          </w:rPr>
          <w:t>17</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5" w:history="1">
        <w:r w:rsidR="00DC41FE" w:rsidRPr="009E576B">
          <w:rPr>
            <w:rStyle w:val="Hipervnculo"/>
            <w:noProof/>
          </w:rPr>
          <w:t>Diagnóstico</w:t>
        </w:r>
        <w:r w:rsidR="00DC41FE">
          <w:rPr>
            <w:noProof/>
            <w:webHidden/>
          </w:rPr>
          <w:tab/>
        </w:r>
        <w:r>
          <w:rPr>
            <w:noProof/>
            <w:webHidden/>
          </w:rPr>
          <w:fldChar w:fldCharType="begin"/>
        </w:r>
        <w:r w:rsidR="00DC41FE">
          <w:rPr>
            <w:noProof/>
            <w:webHidden/>
          </w:rPr>
          <w:instrText xml:space="preserve"> PAGEREF _Toc260680775 \h </w:instrText>
        </w:r>
        <w:r>
          <w:rPr>
            <w:noProof/>
            <w:webHidden/>
          </w:rPr>
        </w:r>
        <w:r>
          <w:rPr>
            <w:noProof/>
            <w:webHidden/>
          </w:rPr>
          <w:fldChar w:fldCharType="separate"/>
        </w:r>
        <w:r w:rsidR="00DC41FE">
          <w:rPr>
            <w:noProof/>
            <w:webHidden/>
          </w:rPr>
          <w:t>18</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76" w:history="1">
        <w:r w:rsidR="00DC41FE" w:rsidRPr="009E576B">
          <w:rPr>
            <w:rStyle w:val="Hipervnculo"/>
            <w:noProof/>
          </w:rPr>
          <w:t>Requerimientos</w:t>
        </w:r>
        <w:r w:rsidR="00DC41FE">
          <w:rPr>
            <w:noProof/>
            <w:webHidden/>
          </w:rPr>
          <w:tab/>
        </w:r>
        <w:r>
          <w:rPr>
            <w:noProof/>
            <w:webHidden/>
          </w:rPr>
          <w:fldChar w:fldCharType="begin"/>
        </w:r>
        <w:r w:rsidR="00DC41FE">
          <w:rPr>
            <w:noProof/>
            <w:webHidden/>
          </w:rPr>
          <w:instrText xml:space="preserve"> PAGEREF _Toc260680776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77" w:history="1">
        <w:r w:rsidR="00DC41FE" w:rsidRPr="009E576B">
          <w:rPr>
            <w:rStyle w:val="Hipervnculo"/>
            <w:noProof/>
          </w:rPr>
          <w:t>Funcionales</w:t>
        </w:r>
        <w:r w:rsidR="00DC41FE">
          <w:rPr>
            <w:noProof/>
            <w:webHidden/>
          </w:rPr>
          <w:tab/>
        </w:r>
        <w:r>
          <w:rPr>
            <w:noProof/>
            <w:webHidden/>
          </w:rPr>
          <w:fldChar w:fldCharType="begin"/>
        </w:r>
        <w:r w:rsidR="00DC41FE">
          <w:rPr>
            <w:noProof/>
            <w:webHidden/>
          </w:rPr>
          <w:instrText xml:space="preserve"> PAGEREF _Toc260680777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78" w:history="1">
        <w:r w:rsidR="00DC41FE" w:rsidRPr="009E576B">
          <w:rPr>
            <w:rStyle w:val="Hipervnculo"/>
            <w:noProof/>
          </w:rPr>
          <w:t>No Funcionales</w:t>
        </w:r>
        <w:r w:rsidR="00DC41FE">
          <w:rPr>
            <w:noProof/>
            <w:webHidden/>
          </w:rPr>
          <w:tab/>
        </w:r>
        <w:r>
          <w:rPr>
            <w:noProof/>
            <w:webHidden/>
          </w:rPr>
          <w:fldChar w:fldCharType="begin"/>
        </w:r>
        <w:r w:rsidR="00DC41FE">
          <w:rPr>
            <w:noProof/>
            <w:webHidden/>
          </w:rPr>
          <w:instrText xml:space="preserve"> PAGEREF _Toc260680778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79" w:history="1">
        <w:r w:rsidR="00DC41FE" w:rsidRPr="009E576B">
          <w:rPr>
            <w:rStyle w:val="Hipervnculo"/>
            <w:noProof/>
          </w:rPr>
          <w:t>Restricción</w:t>
        </w:r>
        <w:r w:rsidR="00DC41FE">
          <w:rPr>
            <w:noProof/>
            <w:webHidden/>
          </w:rPr>
          <w:tab/>
        </w:r>
        <w:r>
          <w:rPr>
            <w:noProof/>
            <w:webHidden/>
          </w:rPr>
          <w:fldChar w:fldCharType="begin"/>
        </w:r>
        <w:r w:rsidR="00DC41FE">
          <w:rPr>
            <w:noProof/>
            <w:webHidden/>
          </w:rPr>
          <w:instrText xml:space="preserve"> PAGEREF _Toc260680779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80" w:history="1">
        <w:r w:rsidR="00DC41FE" w:rsidRPr="009E576B">
          <w:rPr>
            <w:rStyle w:val="Hipervnculo"/>
            <w:noProof/>
          </w:rPr>
          <w:t>Propuesta del Sistema de Información</w:t>
        </w:r>
        <w:r w:rsidR="00DC41FE">
          <w:rPr>
            <w:noProof/>
            <w:webHidden/>
          </w:rPr>
          <w:tab/>
        </w:r>
        <w:r>
          <w:rPr>
            <w:noProof/>
            <w:webHidden/>
          </w:rPr>
          <w:fldChar w:fldCharType="begin"/>
        </w:r>
        <w:r w:rsidR="00DC41FE">
          <w:rPr>
            <w:noProof/>
            <w:webHidden/>
          </w:rPr>
          <w:instrText xml:space="preserve"> PAGEREF _Toc260680780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1" w:history="1">
        <w:r w:rsidR="00DC41FE" w:rsidRPr="009E576B">
          <w:rPr>
            <w:rStyle w:val="Hipervnculo"/>
            <w:noProof/>
          </w:rPr>
          <w:t>Objetivo</w:t>
        </w:r>
        <w:r w:rsidR="00DC41FE">
          <w:rPr>
            <w:noProof/>
            <w:webHidden/>
          </w:rPr>
          <w:tab/>
        </w:r>
        <w:r>
          <w:rPr>
            <w:noProof/>
            <w:webHidden/>
          </w:rPr>
          <w:fldChar w:fldCharType="begin"/>
        </w:r>
        <w:r w:rsidR="00DC41FE">
          <w:rPr>
            <w:noProof/>
            <w:webHidden/>
          </w:rPr>
          <w:instrText xml:space="preserve"> PAGEREF _Toc260680781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2" w:history="1">
        <w:r w:rsidR="00DC41FE" w:rsidRPr="009E576B">
          <w:rPr>
            <w:rStyle w:val="Hipervnculo"/>
            <w:noProof/>
          </w:rPr>
          <w:t>Límites</w:t>
        </w:r>
        <w:r w:rsidR="00DC41FE">
          <w:rPr>
            <w:noProof/>
            <w:webHidden/>
          </w:rPr>
          <w:tab/>
        </w:r>
        <w:r>
          <w:rPr>
            <w:noProof/>
            <w:webHidden/>
          </w:rPr>
          <w:fldChar w:fldCharType="begin"/>
        </w:r>
        <w:r w:rsidR="00DC41FE">
          <w:rPr>
            <w:noProof/>
            <w:webHidden/>
          </w:rPr>
          <w:instrText xml:space="preserve"> PAGEREF _Toc260680782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3" w:history="1">
        <w:r w:rsidR="00DC41FE" w:rsidRPr="009E576B">
          <w:rPr>
            <w:rStyle w:val="Hipervnculo"/>
            <w:noProof/>
          </w:rPr>
          <w:t>Alcances</w:t>
        </w:r>
        <w:r w:rsidR="00DC41FE">
          <w:rPr>
            <w:noProof/>
            <w:webHidden/>
          </w:rPr>
          <w:tab/>
        </w:r>
        <w:r>
          <w:rPr>
            <w:noProof/>
            <w:webHidden/>
          </w:rPr>
          <w:fldChar w:fldCharType="begin"/>
        </w:r>
        <w:r w:rsidR="00DC41FE">
          <w:rPr>
            <w:noProof/>
            <w:webHidden/>
          </w:rPr>
          <w:instrText xml:space="preserve"> PAGEREF _Toc260680783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84" w:history="1">
        <w:r w:rsidR="00DC41FE" w:rsidRPr="009E576B">
          <w:rPr>
            <w:rStyle w:val="Hipervnculo"/>
            <w:noProof/>
          </w:rPr>
          <w:t>Estudio de Viabilidad</w:t>
        </w:r>
        <w:r w:rsidR="00DC41FE">
          <w:rPr>
            <w:noProof/>
            <w:webHidden/>
          </w:rPr>
          <w:tab/>
        </w:r>
        <w:r>
          <w:rPr>
            <w:noProof/>
            <w:webHidden/>
          </w:rPr>
          <w:fldChar w:fldCharType="begin"/>
        </w:r>
        <w:r w:rsidR="00DC41FE">
          <w:rPr>
            <w:noProof/>
            <w:webHidden/>
          </w:rPr>
          <w:instrText xml:space="preserve"> PAGEREF _Toc260680784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5" w:history="1">
        <w:r w:rsidR="00DC41FE" w:rsidRPr="009E576B">
          <w:rPr>
            <w:rStyle w:val="Hipervnculo"/>
            <w:noProof/>
          </w:rPr>
          <w:t>Viabilidad Técnica</w:t>
        </w:r>
        <w:r w:rsidR="00DC41FE">
          <w:rPr>
            <w:noProof/>
            <w:webHidden/>
          </w:rPr>
          <w:tab/>
        </w:r>
        <w:r>
          <w:rPr>
            <w:noProof/>
            <w:webHidden/>
          </w:rPr>
          <w:fldChar w:fldCharType="begin"/>
        </w:r>
        <w:r w:rsidR="00DC41FE">
          <w:rPr>
            <w:noProof/>
            <w:webHidden/>
          </w:rPr>
          <w:instrText xml:space="preserve"> PAGEREF _Toc260680785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6" w:history="1">
        <w:r w:rsidR="00DC41FE" w:rsidRPr="009E576B">
          <w:rPr>
            <w:rStyle w:val="Hipervnculo"/>
            <w:noProof/>
          </w:rPr>
          <w:t>Viabilidad Económica</w:t>
        </w:r>
        <w:r w:rsidR="00DC41FE">
          <w:rPr>
            <w:noProof/>
            <w:webHidden/>
          </w:rPr>
          <w:tab/>
        </w:r>
        <w:r>
          <w:rPr>
            <w:noProof/>
            <w:webHidden/>
          </w:rPr>
          <w:fldChar w:fldCharType="begin"/>
        </w:r>
        <w:r w:rsidR="00DC41FE">
          <w:rPr>
            <w:noProof/>
            <w:webHidden/>
          </w:rPr>
          <w:instrText xml:space="preserve"> PAGEREF _Toc260680786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7" w:history="1">
        <w:r w:rsidR="00DC41FE" w:rsidRPr="009E576B">
          <w:rPr>
            <w:rStyle w:val="Hipervnculo"/>
            <w:noProof/>
          </w:rPr>
          <w:t>Viabilidad operativa</w:t>
        </w:r>
        <w:r w:rsidR="00DC41FE">
          <w:rPr>
            <w:noProof/>
            <w:webHidden/>
          </w:rPr>
          <w:tab/>
        </w:r>
        <w:r>
          <w:rPr>
            <w:noProof/>
            <w:webHidden/>
          </w:rPr>
          <w:fldChar w:fldCharType="begin"/>
        </w:r>
        <w:r w:rsidR="00DC41FE">
          <w:rPr>
            <w:noProof/>
            <w:webHidden/>
          </w:rPr>
          <w:instrText xml:space="preserve"> PAGEREF _Toc260680787 \h </w:instrText>
        </w:r>
        <w:r>
          <w:rPr>
            <w:noProof/>
            <w:webHidden/>
          </w:rPr>
        </w:r>
        <w:r>
          <w:rPr>
            <w:noProof/>
            <w:webHidden/>
          </w:rPr>
          <w:fldChar w:fldCharType="separate"/>
        </w:r>
        <w:r w:rsidR="00DC41FE">
          <w:rPr>
            <w:noProof/>
            <w:webHidden/>
          </w:rPr>
          <w:t>24</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88" w:history="1">
        <w:r w:rsidR="00DC41FE" w:rsidRPr="009E576B">
          <w:rPr>
            <w:rStyle w:val="Hipervnculo"/>
            <w:noProof/>
          </w:rPr>
          <w:t>Conclusión general</w:t>
        </w:r>
        <w:r w:rsidR="00DC41FE">
          <w:rPr>
            <w:noProof/>
            <w:webHidden/>
          </w:rPr>
          <w:tab/>
        </w:r>
        <w:r>
          <w:rPr>
            <w:noProof/>
            <w:webHidden/>
          </w:rPr>
          <w:fldChar w:fldCharType="begin"/>
        </w:r>
        <w:r w:rsidR="00DC41FE">
          <w:rPr>
            <w:noProof/>
            <w:webHidden/>
          </w:rPr>
          <w:instrText xml:space="preserve"> PAGEREF _Toc260680788 \h </w:instrText>
        </w:r>
        <w:r>
          <w:rPr>
            <w:noProof/>
            <w:webHidden/>
          </w:rPr>
        </w:r>
        <w:r>
          <w:rPr>
            <w:noProof/>
            <w:webHidden/>
          </w:rPr>
          <w:fldChar w:fldCharType="separate"/>
        </w:r>
        <w:r w:rsidR="00DC41FE">
          <w:rPr>
            <w:noProof/>
            <w:webHidden/>
          </w:rPr>
          <w:t>25</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89" w:history="1">
        <w:r w:rsidR="00DC41FE" w:rsidRPr="009E576B">
          <w:rPr>
            <w:rStyle w:val="Hipervnculo"/>
            <w:noProof/>
          </w:rPr>
          <w:t>Metodología Adoptada</w:t>
        </w:r>
        <w:r w:rsidR="00DC41FE">
          <w:rPr>
            <w:noProof/>
            <w:webHidden/>
          </w:rPr>
          <w:tab/>
        </w:r>
        <w:r>
          <w:rPr>
            <w:noProof/>
            <w:webHidden/>
          </w:rPr>
          <w:fldChar w:fldCharType="begin"/>
        </w:r>
        <w:r w:rsidR="00DC41FE">
          <w:rPr>
            <w:noProof/>
            <w:webHidden/>
          </w:rPr>
          <w:instrText xml:space="preserve"> PAGEREF _Toc260680789 \h </w:instrText>
        </w:r>
        <w:r>
          <w:rPr>
            <w:noProof/>
            <w:webHidden/>
          </w:rPr>
        </w:r>
        <w:r>
          <w:rPr>
            <w:noProof/>
            <w:webHidden/>
          </w:rPr>
          <w:fldChar w:fldCharType="separate"/>
        </w:r>
        <w:r w:rsidR="00DC41FE">
          <w:rPr>
            <w:noProof/>
            <w:webHidden/>
          </w:rPr>
          <w:t>26</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0" w:history="1">
        <w:r w:rsidR="00DC41FE" w:rsidRPr="009E576B">
          <w:rPr>
            <w:rStyle w:val="Hipervnculo"/>
            <w:rFonts w:eastAsia="Calibri"/>
            <w:noProof/>
          </w:rPr>
          <w:t>Flujos de trabajo de Requerimiento</w:t>
        </w:r>
        <w:r w:rsidR="00DC41FE">
          <w:rPr>
            <w:noProof/>
            <w:webHidden/>
          </w:rPr>
          <w:tab/>
        </w:r>
        <w:r>
          <w:rPr>
            <w:noProof/>
            <w:webHidden/>
          </w:rPr>
          <w:fldChar w:fldCharType="begin"/>
        </w:r>
        <w:r w:rsidR="00DC41FE">
          <w:rPr>
            <w:noProof/>
            <w:webHidden/>
          </w:rPr>
          <w:instrText xml:space="preserve"> PAGEREF _Toc260680790 \h </w:instrText>
        </w:r>
        <w:r>
          <w:rPr>
            <w:noProof/>
            <w:webHidden/>
          </w:rPr>
        </w:r>
        <w:r>
          <w:rPr>
            <w:noProof/>
            <w:webHidden/>
          </w:rPr>
          <w:fldChar w:fldCharType="separate"/>
        </w:r>
        <w:r w:rsidR="00DC41FE">
          <w:rPr>
            <w:noProof/>
            <w:webHidden/>
          </w:rPr>
          <w:t>26</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1" w:history="1">
        <w:r w:rsidR="00DC41FE" w:rsidRPr="009E576B">
          <w:rPr>
            <w:rStyle w:val="Hipervnculo"/>
            <w:rFonts w:eastAsia="Calibri"/>
            <w:noProof/>
          </w:rPr>
          <w:t>Flujo de trabajo de Análisis</w:t>
        </w:r>
        <w:r w:rsidR="00DC41FE">
          <w:rPr>
            <w:noProof/>
            <w:webHidden/>
          </w:rPr>
          <w:tab/>
        </w:r>
        <w:r>
          <w:rPr>
            <w:noProof/>
            <w:webHidden/>
          </w:rPr>
          <w:fldChar w:fldCharType="begin"/>
        </w:r>
        <w:r w:rsidR="00DC41FE">
          <w:rPr>
            <w:noProof/>
            <w:webHidden/>
          </w:rPr>
          <w:instrText xml:space="preserve"> PAGEREF _Toc260680791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2" w:history="1">
        <w:r w:rsidR="00DC41FE" w:rsidRPr="009E576B">
          <w:rPr>
            <w:rStyle w:val="Hipervnculo"/>
            <w:noProof/>
            <w:lang w:val="es-AR"/>
          </w:rPr>
          <w:t>Flujo de trabajo de Diseño</w:t>
        </w:r>
        <w:r w:rsidR="00DC41FE">
          <w:rPr>
            <w:noProof/>
            <w:webHidden/>
          </w:rPr>
          <w:tab/>
        </w:r>
        <w:r>
          <w:rPr>
            <w:noProof/>
            <w:webHidden/>
          </w:rPr>
          <w:fldChar w:fldCharType="begin"/>
        </w:r>
        <w:r w:rsidR="00DC41FE">
          <w:rPr>
            <w:noProof/>
            <w:webHidden/>
          </w:rPr>
          <w:instrText xml:space="preserve"> PAGEREF _Toc260680792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3" w:history="1">
        <w:r w:rsidR="00DC41FE" w:rsidRPr="009E576B">
          <w:rPr>
            <w:rStyle w:val="Hipervnculo"/>
            <w:rFonts w:eastAsia="Calibri"/>
            <w:noProof/>
          </w:rPr>
          <w:t>Flujo de trabajo de implementación</w:t>
        </w:r>
        <w:r w:rsidR="00DC41FE">
          <w:rPr>
            <w:noProof/>
            <w:webHidden/>
          </w:rPr>
          <w:tab/>
        </w:r>
        <w:r>
          <w:rPr>
            <w:noProof/>
            <w:webHidden/>
          </w:rPr>
          <w:fldChar w:fldCharType="begin"/>
        </w:r>
        <w:r w:rsidR="00DC41FE">
          <w:rPr>
            <w:noProof/>
            <w:webHidden/>
          </w:rPr>
          <w:instrText xml:space="preserve"> PAGEREF _Toc260680793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4" w:history="1">
        <w:r w:rsidR="00DC41FE" w:rsidRPr="009E576B">
          <w:rPr>
            <w:rStyle w:val="Hipervnculo"/>
            <w:rFonts w:eastAsia="Calibri"/>
            <w:noProof/>
            <w:lang w:val="es-AR"/>
          </w:rPr>
          <w:t>Flujo de trabajo de prueba</w:t>
        </w:r>
        <w:r w:rsidR="00DC41FE">
          <w:rPr>
            <w:noProof/>
            <w:webHidden/>
          </w:rPr>
          <w:tab/>
        </w:r>
        <w:r>
          <w:rPr>
            <w:noProof/>
            <w:webHidden/>
          </w:rPr>
          <w:fldChar w:fldCharType="begin"/>
        </w:r>
        <w:r w:rsidR="00DC41FE">
          <w:rPr>
            <w:noProof/>
            <w:webHidden/>
          </w:rPr>
          <w:instrText xml:space="preserve"> PAGEREF _Toc260680794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95" w:history="1">
        <w:r w:rsidR="00DC41FE" w:rsidRPr="009E576B">
          <w:rPr>
            <w:rStyle w:val="Hipervnculo"/>
            <w:noProof/>
          </w:rPr>
          <w:t>Planificación de Proyecto</w:t>
        </w:r>
        <w:r w:rsidR="00DC41FE">
          <w:rPr>
            <w:noProof/>
            <w:webHidden/>
          </w:rPr>
          <w:tab/>
        </w:r>
        <w:r>
          <w:rPr>
            <w:noProof/>
            <w:webHidden/>
          </w:rPr>
          <w:fldChar w:fldCharType="begin"/>
        </w:r>
        <w:r w:rsidR="00DC41FE">
          <w:rPr>
            <w:noProof/>
            <w:webHidden/>
          </w:rPr>
          <w:instrText xml:space="preserve"> PAGEREF _Toc260680795 \h </w:instrText>
        </w:r>
        <w:r>
          <w:rPr>
            <w:noProof/>
            <w:webHidden/>
          </w:rPr>
        </w:r>
        <w:r>
          <w:rPr>
            <w:noProof/>
            <w:webHidden/>
          </w:rPr>
          <w:fldChar w:fldCharType="separate"/>
        </w:r>
        <w:r w:rsidR="00DC41FE">
          <w:rPr>
            <w:noProof/>
            <w:webHidden/>
          </w:rPr>
          <w:t>29</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796" w:history="1">
        <w:r w:rsidR="00DC41FE" w:rsidRPr="009E576B">
          <w:rPr>
            <w:rStyle w:val="Hipervnculo"/>
            <w:noProof/>
          </w:rPr>
          <w:t>Investigación de antecedentes</w:t>
        </w:r>
        <w:r w:rsidR="00DC41FE">
          <w:rPr>
            <w:noProof/>
            <w:webHidden/>
          </w:rPr>
          <w:tab/>
        </w:r>
        <w:r>
          <w:rPr>
            <w:noProof/>
            <w:webHidden/>
          </w:rPr>
          <w:fldChar w:fldCharType="begin"/>
        </w:r>
        <w:r w:rsidR="00DC41FE">
          <w:rPr>
            <w:noProof/>
            <w:webHidden/>
          </w:rPr>
          <w:instrText xml:space="preserve"> PAGEREF _Toc260680796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7" w:history="1">
        <w:r w:rsidR="00DC41FE" w:rsidRPr="009E576B">
          <w:rPr>
            <w:rStyle w:val="Hipervnculo"/>
            <w:noProof/>
          </w:rPr>
          <w:t>Fuente número 1</w:t>
        </w:r>
        <w:r w:rsidR="00DC41FE">
          <w:rPr>
            <w:noProof/>
            <w:webHidden/>
          </w:rPr>
          <w:tab/>
        </w:r>
        <w:r>
          <w:rPr>
            <w:noProof/>
            <w:webHidden/>
          </w:rPr>
          <w:fldChar w:fldCharType="begin"/>
        </w:r>
        <w:r w:rsidR="00DC41FE">
          <w:rPr>
            <w:noProof/>
            <w:webHidden/>
          </w:rPr>
          <w:instrText xml:space="preserve"> PAGEREF _Toc260680797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8" w:history="1">
        <w:r w:rsidR="00DC41FE" w:rsidRPr="009E576B">
          <w:rPr>
            <w:rStyle w:val="Hipervnculo"/>
            <w:noProof/>
          </w:rPr>
          <w:t>Fuente número 2</w:t>
        </w:r>
        <w:r w:rsidR="00DC41FE">
          <w:rPr>
            <w:noProof/>
            <w:webHidden/>
          </w:rPr>
          <w:tab/>
        </w:r>
        <w:r>
          <w:rPr>
            <w:noProof/>
            <w:webHidden/>
          </w:rPr>
          <w:fldChar w:fldCharType="begin"/>
        </w:r>
        <w:r w:rsidR="00DC41FE">
          <w:rPr>
            <w:noProof/>
            <w:webHidden/>
          </w:rPr>
          <w:instrText xml:space="preserve"> PAGEREF _Toc260680798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799" w:history="1">
        <w:r w:rsidR="00DC41FE" w:rsidRPr="009E576B">
          <w:rPr>
            <w:rStyle w:val="Hipervnculo"/>
            <w:noProof/>
          </w:rPr>
          <w:t>Fuente número 3</w:t>
        </w:r>
        <w:r w:rsidR="00DC41FE">
          <w:rPr>
            <w:noProof/>
            <w:webHidden/>
          </w:rPr>
          <w:tab/>
        </w:r>
        <w:r>
          <w:rPr>
            <w:noProof/>
            <w:webHidden/>
          </w:rPr>
          <w:fldChar w:fldCharType="begin"/>
        </w:r>
        <w:r w:rsidR="00DC41FE">
          <w:rPr>
            <w:noProof/>
            <w:webHidden/>
          </w:rPr>
          <w:instrText xml:space="preserve"> PAGEREF _Toc260680799 \h </w:instrText>
        </w:r>
        <w:r>
          <w:rPr>
            <w:noProof/>
            <w:webHidden/>
          </w:rPr>
        </w:r>
        <w:r>
          <w:rPr>
            <w:noProof/>
            <w:webHidden/>
          </w:rPr>
          <w:fldChar w:fldCharType="separate"/>
        </w:r>
        <w:r w:rsidR="00DC41FE">
          <w:rPr>
            <w:noProof/>
            <w:webHidden/>
          </w:rPr>
          <w:t>31</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800" w:history="1">
        <w:r w:rsidR="00DC41FE" w:rsidRPr="009E576B">
          <w:rPr>
            <w:rStyle w:val="Hipervnculo"/>
            <w:noProof/>
          </w:rPr>
          <w:t>Fuente número 4</w:t>
        </w:r>
        <w:r w:rsidR="00DC41FE">
          <w:rPr>
            <w:noProof/>
            <w:webHidden/>
          </w:rPr>
          <w:tab/>
        </w:r>
        <w:r>
          <w:rPr>
            <w:noProof/>
            <w:webHidden/>
          </w:rPr>
          <w:fldChar w:fldCharType="begin"/>
        </w:r>
        <w:r w:rsidR="00DC41FE">
          <w:rPr>
            <w:noProof/>
            <w:webHidden/>
          </w:rPr>
          <w:instrText xml:space="preserve"> PAGEREF _Toc260680800 \h </w:instrText>
        </w:r>
        <w:r>
          <w:rPr>
            <w:noProof/>
            <w:webHidden/>
          </w:rPr>
        </w:r>
        <w:r>
          <w:rPr>
            <w:noProof/>
            <w:webHidden/>
          </w:rPr>
          <w:fldChar w:fldCharType="separate"/>
        </w:r>
        <w:r w:rsidR="00DC41FE">
          <w:rPr>
            <w:noProof/>
            <w:webHidden/>
          </w:rPr>
          <w:t>31</w:t>
        </w:r>
        <w:r>
          <w:rPr>
            <w:noProof/>
            <w:webHidden/>
          </w:rPr>
          <w:fldChar w:fldCharType="end"/>
        </w:r>
      </w:hyperlink>
    </w:p>
    <w:p w:rsidR="00DC41FE" w:rsidRDefault="006031C1">
      <w:pPr>
        <w:pStyle w:val="TDC1"/>
        <w:tabs>
          <w:tab w:val="right" w:leader="dot" w:pos="8494"/>
        </w:tabs>
        <w:rPr>
          <w:noProof/>
          <w:lang w:val="es-ES_tradnl" w:eastAsia="es-ES_tradnl" w:bidi="ar-SA"/>
        </w:rPr>
      </w:pPr>
      <w:hyperlink w:anchor="_Toc260680801" w:history="1">
        <w:r w:rsidR="00DC41FE" w:rsidRPr="009E576B">
          <w:rPr>
            <w:rStyle w:val="Hipervnculo"/>
            <w:noProof/>
          </w:rPr>
          <w:t>Glosario</w:t>
        </w:r>
        <w:r w:rsidR="00DC41FE">
          <w:rPr>
            <w:noProof/>
            <w:webHidden/>
          </w:rPr>
          <w:tab/>
        </w:r>
        <w:r>
          <w:rPr>
            <w:noProof/>
            <w:webHidden/>
          </w:rPr>
          <w:fldChar w:fldCharType="begin"/>
        </w:r>
        <w:r w:rsidR="00DC41FE">
          <w:rPr>
            <w:noProof/>
            <w:webHidden/>
          </w:rPr>
          <w:instrText xml:space="preserve"> PAGEREF _Toc260680801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802" w:history="1">
        <w:r w:rsidR="00DC41FE" w:rsidRPr="009E576B">
          <w:rPr>
            <w:rStyle w:val="Hipervnculo"/>
            <w:noProof/>
          </w:rPr>
          <w:t>Definiciones</w:t>
        </w:r>
        <w:r w:rsidR="00DC41FE">
          <w:rPr>
            <w:noProof/>
            <w:webHidden/>
          </w:rPr>
          <w:tab/>
        </w:r>
        <w:r>
          <w:rPr>
            <w:noProof/>
            <w:webHidden/>
          </w:rPr>
          <w:fldChar w:fldCharType="begin"/>
        </w:r>
        <w:r w:rsidR="00DC41FE">
          <w:rPr>
            <w:noProof/>
            <w:webHidden/>
          </w:rPr>
          <w:instrText xml:space="preserve"> PAGEREF _Toc260680802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803" w:history="1">
        <w:r w:rsidR="00DC41FE" w:rsidRPr="009E576B">
          <w:rPr>
            <w:rStyle w:val="Hipervnculo"/>
            <w:rFonts w:cs="Arial"/>
            <w:noProof/>
          </w:rPr>
          <w:t>Acrónimos</w:t>
        </w:r>
        <w:r w:rsidR="00DC41FE">
          <w:rPr>
            <w:noProof/>
            <w:webHidden/>
          </w:rPr>
          <w:tab/>
        </w:r>
        <w:r>
          <w:rPr>
            <w:noProof/>
            <w:webHidden/>
          </w:rPr>
          <w:fldChar w:fldCharType="begin"/>
        </w:r>
        <w:r w:rsidR="00DC41FE">
          <w:rPr>
            <w:noProof/>
            <w:webHidden/>
          </w:rPr>
          <w:instrText xml:space="preserve"> PAGEREF _Toc260680803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6031C1">
      <w:pPr>
        <w:pStyle w:val="TDC2"/>
        <w:tabs>
          <w:tab w:val="right" w:leader="dot" w:pos="8494"/>
        </w:tabs>
        <w:rPr>
          <w:noProof/>
          <w:lang w:val="es-ES_tradnl" w:eastAsia="es-ES_tradnl" w:bidi="ar-SA"/>
        </w:rPr>
      </w:pPr>
      <w:hyperlink w:anchor="_Toc260680804" w:history="1">
        <w:r w:rsidR="00DC41FE" w:rsidRPr="009E576B">
          <w:rPr>
            <w:rStyle w:val="Hipervnculo"/>
            <w:noProof/>
          </w:rPr>
          <w:t>Bibliografía</w:t>
        </w:r>
        <w:r w:rsidR="00DC41FE">
          <w:rPr>
            <w:noProof/>
            <w:webHidden/>
          </w:rPr>
          <w:tab/>
        </w:r>
        <w:r>
          <w:rPr>
            <w:noProof/>
            <w:webHidden/>
          </w:rPr>
          <w:fldChar w:fldCharType="begin"/>
        </w:r>
        <w:r w:rsidR="00DC41FE">
          <w:rPr>
            <w:noProof/>
            <w:webHidden/>
          </w:rPr>
          <w:instrText xml:space="preserve"> PAGEREF _Toc260680804 \h </w:instrText>
        </w:r>
        <w:r>
          <w:rPr>
            <w:noProof/>
            <w:webHidden/>
          </w:rPr>
        </w:r>
        <w:r>
          <w:rPr>
            <w:noProof/>
            <w:webHidden/>
          </w:rPr>
          <w:fldChar w:fldCharType="separate"/>
        </w:r>
        <w:r w:rsidR="00DC41FE">
          <w:rPr>
            <w:noProof/>
            <w:webHidden/>
          </w:rPr>
          <w:t>33</w:t>
        </w:r>
        <w:r>
          <w:rPr>
            <w:noProof/>
            <w:webHidden/>
          </w:rPr>
          <w:fldChar w:fldCharType="end"/>
        </w:r>
      </w:hyperlink>
    </w:p>
    <w:p w:rsidR="00BD74A3" w:rsidRPr="00E1422C" w:rsidRDefault="006031C1"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0680755"/>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xml:space="preserve">, se pondrá foco en los procedimientos de la </w:t>
      </w:r>
      <w:r w:rsidR="004B1B66">
        <w:rPr>
          <w:rFonts w:cs="Arial"/>
        </w:rPr>
        <w:t>compañía</w:t>
      </w:r>
      <w:r w:rsidR="00112983" w:rsidRPr="00E1422C">
        <w:rPr>
          <w:rFonts w:cs="Arial"/>
        </w:rPr>
        <w:t xml:space="preserve"> que deberán ser llevados a cabo por el sistema de i</w:t>
      </w:r>
      <w:r>
        <w:rPr>
          <w:rFonts w:cs="Arial"/>
        </w:rPr>
        <w:t>nformación propuesto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60680757"/>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60680758"/>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60680759"/>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60680760"/>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9" w:name="_Toc226020657"/>
      <w:bookmarkStart w:id="10" w:name="_Toc226020999"/>
      <w:bookmarkStart w:id="11" w:name="_Toc226022357"/>
      <w:bookmarkStart w:id="12" w:name="_Toc254114323"/>
      <w:bookmarkStart w:id="13" w:name="_Toc260680761"/>
      <w:r w:rsidRPr="00E1422C">
        <w:rPr>
          <w:noProof/>
        </w:rPr>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ES_tradnl" w:eastAsia="es-ES_tradnl" w:bidi="ar-SA"/>
        </w:rPr>
        <w:lastRenderedPageBreak/>
        <w:drawing>
          <wp:inline distT="0" distB="0" distL="0" distR="0">
            <wp:extent cx="5638800" cy="3533775"/>
            <wp:effectExtent l="0" t="19050" r="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D95DFD">
        <w:t xml:space="preserve"> </w:t>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0680762"/>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60680763"/>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60680764"/>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60680765"/>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60680766"/>
      <w:r w:rsidRPr="00E1422C">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60680767"/>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60680768"/>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60680769"/>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6" w:name="_Toc260680770"/>
      <w:r w:rsidRPr="00E1422C">
        <w:lastRenderedPageBreak/>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60680771"/>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w:t>
      </w:r>
      <w:r w:rsidR="003E0970">
        <w:t xml:space="preserve"> mediante el documento de transporte, se prueba la carga de la mercadería a bordo de la nave y se acredita la propiedad de la misma. Luego, </w:t>
      </w:r>
      <w:r>
        <w:t>se realiza la importación y se contrata el transporte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2D017A" w:rsidP="00331DB8"/>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vado a cabo 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lastRenderedPageBreak/>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CA3B97" w:rsidP="005A2185">
      <w:pPr>
        <w:pStyle w:val="Ttulo1"/>
      </w:pPr>
      <w:r>
        <w:rPr>
          <w:noProof/>
          <w:lang w:val="es-ES_tradnl" w:eastAsia="es-ES_tradnl" w:bidi="ar-SA"/>
        </w:rPr>
        <w:lastRenderedPageBreak/>
        <w:drawing>
          <wp:anchor distT="0" distB="0" distL="114300" distR="114300" simplePos="0" relativeHeight="251663360" behindDoc="1" locked="0" layoutInCell="1" allowOverlap="1">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4" cstate="print"/>
                    <a:srcRect/>
                    <a:stretch>
                      <a:fillRect/>
                    </a:stretch>
                  </pic:blipFill>
                  <pic:spPr bwMode="auto">
                    <a:xfrm>
                      <a:off x="0" y="0"/>
                      <a:ext cx="5400675" cy="8001000"/>
                    </a:xfrm>
                    <a:prstGeom prst="rect">
                      <a:avLst/>
                    </a:prstGeom>
                    <a:noFill/>
                    <a:ln w="9525">
                      <a:noFill/>
                      <a:miter lim="800000"/>
                      <a:headEnd/>
                      <a:tailEnd/>
                    </a:ln>
                  </pic:spPr>
                </pic:pic>
              </a:graphicData>
            </a:graphic>
          </wp:anchor>
        </w:drawing>
      </w:r>
      <w:bookmarkStart w:id="28" w:name="_Toc260680772"/>
      <w:r w:rsidR="005A2185" w:rsidRPr="00E1422C">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6031C1" w:rsidP="009D2BA6">
      <w:pPr>
        <w:spacing w:after="0"/>
        <w:jc w:val="left"/>
        <w:rPr>
          <w:rFonts w:asciiTheme="majorHAnsi" w:eastAsiaTheme="majorEastAsia" w:hAnsiTheme="majorHAnsi" w:cstheme="majorBidi"/>
          <w:color w:val="FF0000"/>
          <w:sz w:val="24"/>
          <w:szCs w:val="24"/>
        </w:rPr>
      </w:pPr>
      <w:r w:rsidRPr="006031C1">
        <w:rPr>
          <w:noProof/>
          <w:color w:val="FF0000"/>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rsidR="00342274" w:rsidRDefault="00342274" w:rsidP="00BF3D9B">
                  <w:pPr>
                    <w:pStyle w:val="Prrafodelista"/>
                    <w:numPr>
                      <w:ilvl w:val="0"/>
                      <w:numId w:val="21"/>
                    </w:numPr>
                    <w:rPr>
                      <w:color w:val="FF0000"/>
                    </w:rPr>
                  </w:pPr>
                  <w:r>
                    <w:rPr>
                      <w:color w:val="FF0000"/>
                    </w:rPr>
                    <w:t>Estación de s</w:t>
                  </w:r>
                  <w:r w:rsidRPr="00BA0DD0">
                    <w:rPr>
                      <w:color w:val="FF0000"/>
                    </w:rPr>
                    <w:t>oldadura</w:t>
                  </w:r>
                </w:p>
                <w:p w:rsidR="00342274" w:rsidRPr="00D357C9" w:rsidRDefault="00342274" w:rsidP="00BF3D9B">
                  <w:pPr>
                    <w:pStyle w:val="Prrafodelista"/>
                    <w:numPr>
                      <w:ilvl w:val="0"/>
                      <w:numId w:val="21"/>
                    </w:numPr>
                    <w:rPr>
                      <w:color w:val="FF0000"/>
                    </w:rPr>
                  </w:pPr>
                  <w:r>
                    <w:rPr>
                      <w:color w:val="00B050"/>
                    </w:rPr>
                    <w:t>Cooling para estaciones de soldadura</w:t>
                  </w:r>
                </w:p>
                <w:p w:rsidR="00342274" w:rsidRPr="00E7709E" w:rsidRDefault="00342274"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342274" w:rsidRPr="00E7709E" w:rsidRDefault="00342274" w:rsidP="00BF3D9B">
                  <w:pPr>
                    <w:pStyle w:val="Prrafodelista"/>
                    <w:numPr>
                      <w:ilvl w:val="0"/>
                      <w:numId w:val="21"/>
                    </w:numPr>
                    <w:rPr>
                      <w:color w:val="4C0026"/>
                    </w:rPr>
                  </w:pPr>
                  <w:r w:rsidRPr="00E7709E">
                    <w:rPr>
                      <w:color w:val="4C0026"/>
                    </w:rPr>
                    <w:t>Burato</w:t>
                  </w:r>
                </w:p>
                <w:p w:rsidR="00342274" w:rsidRPr="00E7709E" w:rsidRDefault="00342274"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342274" w:rsidRDefault="00342274" w:rsidP="00BF3D9B">
                  <w:pPr>
                    <w:pStyle w:val="Prrafodelista"/>
                    <w:numPr>
                      <w:ilvl w:val="0"/>
                      <w:numId w:val="21"/>
                    </w:numPr>
                    <w:rPr>
                      <w:b/>
                      <w:color w:val="00FFBF"/>
                    </w:rPr>
                  </w:pPr>
                  <w:r w:rsidRPr="00E7709E">
                    <w:rPr>
                      <w:b/>
                      <w:color w:val="00FFBF"/>
                    </w:rPr>
                    <w:t>Cubas de lavado</w:t>
                  </w:r>
                </w:p>
                <w:p w:rsidR="00342274" w:rsidRDefault="00342274" w:rsidP="00BF3D9B">
                  <w:pPr>
                    <w:pStyle w:val="Prrafodelista"/>
                    <w:numPr>
                      <w:ilvl w:val="0"/>
                      <w:numId w:val="21"/>
                    </w:numPr>
                    <w:rPr>
                      <w:b/>
                      <w:color w:val="00FFBF"/>
                    </w:rPr>
                  </w:pPr>
                  <w:r>
                    <w:rPr>
                      <w:b/>
                      <w:color w:val="CCCC00"/>
                    </w:rPr>
                    <w:t>Lavadora por ultrasonido</w:t>
                  </w:r>
                </w:p>
                <w:p w:rsidR="00342274" w:rsidRPr="00361997" w:rsidRDefault="00342274" w:rsidP="00BF3D9B">
                  <w:pPr>
                    <w:pStyle w:val="Prrafodelista"/>
                    <w:numPr>
                      <w:ilvl w:val="0"/>
                      <w:numId w:val="21"/>
                    </w:numPr>
                    <w:rPr>
                      <w:b/>
                      <w:color w:val="00FFBF"/>
                    </w:rPr>
                  </w:pPr>
                  <w:r w:rsidRPr="0092003B">
                    <w:rPr>
                      <w:b/>
                      <w:color w:val="FF00FF"/>
                    </w:rPr>
                    <w:t>Horno de secado</w:t>
                  </w:r>
                </w:p>
                <w:p w:rsidR="00342274" w:rsidRPr="002C4D4E" w:rsidRDefault="00342274" w:rsidP="00BF3D9B">
                  <w:pPr>
                    <w:pStyle w:val="Prrafodelista"/>
                    <w:numPr>
                      <w:ilvl w:val="0"/>
                      <w:numId w:val="21"/>
                    </w:numPr>
                    <w:rPr>
                      <w:b/>
                      <w:color w:val="00FFBF"/>
                    </w:rPr>
                  </w:pPr>
                  <w:r>
                    <w:rPr>
                      <w:b/>
                      <w:color w:val="004C00"/>
                    </w:rPr>
                    <w:t>Estación de corte de lentillas</w:t>
                  </w:r>
                </w:p>
                <w:p w:rsidR="00342274" w:rsidRPr="00485B33" w:rsidRDefault="00342274" w:rsidP="00BF3D9B">
                  <w:pPr>
                    <w:pStyle w:val="Prrafodelista"/>
                    <w:numPr>
                      <w:ilvl w:val="0"/>
                      <w:numId w:val="21"/>
                    </w:numPr>
                    <w:rPr>
                      <w:b/>
                      <w:color w:val="00FFBF"/>
                    </w:rPr>
                  </w:pPr>
                  <w:r>
                    <w:rPr>
                      <w:b/>
                      <w:color w:val="943634" w:themeColor="accent2" w:themeShade="BF"/>
                    </w:rPr>
                    <w:t>Máquina para doblado de aros</w:t>
                  </w:r>
                </w:p>
                <w:p w:rsidR="00342274" w:rsidRDefault="00342274" w:rsidP="00BF3D9B">
                  <w:pPr>
                    <w:pStyle w:val="Prrafodelista"/>
                    <w:numPr>
                      <w:ilvl w:val="0"/>
                      <w:numId w:val="21"/>
                    </w:numPr>
                    <w:rPr>
                      <w:b/>
                      <w:color w:val="E36C0A" w:themeColor="accent6" w:themeShade="BF"/>
                    </w:rPr>
                  </w:pPr>
                  <w:r>
                    <w:rPr>
                      <w:b/>
                      <w:color w:val="E36C0A" w:themeColor="accent6" w:themeShade="BF"/>
                    </w:rPr>
                    <w:t>Dobladora</w:t>
                  </w:r>
                </w:p>
                <w:p w:rsidR="00342274" w:rsidRPr="000B092D" w:rsidRDefault="00342274" w:rsidP="00BF3D9B">
                  <w:pPr>
                    <w:pStyle w:val="Prrafodelista"/>
                    <w:numPr>
                      <w:ilvl w:val="0"/>
                      <w:numId w:val="21"/>
                    </w:numPr>
                    <w:rPr>
                      <w:b/>
                      <w:color w:val="E36C0A" w:themeColor="accent6" w:themeShade="BF"/>
                    </w:rPr>
                  </w:pPr>
                  <w:r>
                    <w:rPr>
                      <w:b/>
                      <w:color w:val="996633"/>
                    </w:rPr>
                    <w:t>Mesas</w:t>
                  </w:r>
                </w:p>
                <w:p w:rsidR="00342274" w:rsidRDefault="00342274" w:rsidP="00BF3D9B">
                  <w:pPr>
                    <w:pStyle w:val="Prrafodelista"/>
                    <w:numPr>
                      <w:ilvl w:val="0"/>
                      <w:numId w:val="21"/>
                    </w:numPr>
                    <w:rPr>
                      <w:b/>
                      <w:color w:val="848484"/>
                    </w:rPr>
                  </w:pPr>
                  <w:r w:rsidRPr="000B092D">
                    <w:rPr>
                      <w:b/>
                      <w:color w:val="848484"/>
                    </w:rPr>
                    <w:t>Estanterías</w:t>
                  </w:r>
                </w:p>
                <w:p w:rsidR="00342274" w:rsidRDefault="00342274" w:rsidP="00BF3D9B">
                  <w:pPr>
                    <w:pStyle w:val="Prrafodelista"/>
                    <w:numPr>
                      <w:ilvl w:val="0"/>
                      <w:numId w:val="21"/>
                    </w:numPr>
                    <w:rPr>
                      <w:b/>
                      <w:color w:val="848484"/>
                    </w:rPr>
                  </w:pPr>
                  <w:r>
                    <w:rPr>
                      <w:b/>
                      <w:color w:val="FF0000"/>
                    </w:rPr>
                    <w:t xml:space="preserve">Cruz roja: computadora </w:t>
                  </w:r>
                </w:p>
                <w:p w:rsidR="00342274" w:rsidRDefault="00342274"/>
              </w:txbxContent>
            </v:textbox>
          </v:shape>
        </w:pict>
      </w:r>
      <w:r w:rsidR="00881AE3" w:rsidRPr="00B603A8">
        <w:rPr>
          <w:color w:val="FF0000"/>
        </w:rPr>
        <w:t xml:space="preserve"> </w: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60680773"/>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60680774"/>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342274"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60680775"/>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le y de las reservas realizadas, 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C401CB">
        <w:t xml:space="preserve">, mediante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t xml:space="preserve">No se lleva un registro de los resultados de la actividad financiera de la empresa, lo que complica la realización de proyecciones y planificación de presupuestos. El sistema permitirá el almacenamiento y el proceso de información pertinente para la </w:t>
      </w:r>
      <w:r>
        <w:lastRenderedPageBreak/>
        <w:t>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2" w:name="_Toc260680776"/>
      <w:r w:rsidRPr="00E1422C">
        <w:rPr>
          <w:rFonts w:asciiTheme="minorHAnsi" w:hAnsiTheme="minorHAnsi"/>
        </w:rPr>
        <w:lastRenderedPageBreak/>
        <w:t>Requerimientos</w:t>
      </w:r>
      <w:bookmarkEnd w:id="32"/>
      <w:r w:rsidRPr="00E1422C">
        <w:rPr>
          <w:rFonts w:asciiTheme="minorHAnsi" w:hAnsiTheme="minorHAnsi"/>
        </w:rPr>
        <w:t xml:space="preserve"> </w:t>
      </w:r>
    </w:p>
    <w:p w:rsidR="00112983" w:rsidRPr="00E1422C" w:rsidRDefault="00112983" w:rsidP="00112983">
      <w:pPr>
        <w:pStyle w:val="Ttulo2"/>
      </w:pPr>
      <w:bookmarkStart w:id="33" w:name="_Toc260680777"/>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34" w:name="_Toc260680778"/>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5" w:name="_Toc260680779"/>
      <w:r>
        <w:t>Restricción</w:t>
      </w:r>
      <w:bookmarkEnd w:id="35"/>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6" w:name="_Toc260680780"/>
      <w:r w:rsidRPr="00E1422C">
        <w:rPr>
          <w:rFonts w:asciiTheme="minorHAnsi" w:hAnsiTheme="minorHAnsi"/>
        </w:rPr>
        <w:lastRenderedPageBreak/>
        <w:t>Propuesta del Sistema de Información</w:t>
      </w:r>
      <w:bookmarkEnd w:id="36"/>
    </w:p>
    <w:p w:rsidR="00112983" w:rsidRPr="00E1422C" w:rsidRDefault="00112983" w:rsidP="00112983">
      <w:pPr>
        <w:pStyle w:val="Ttulo2"/>
        <w:rPr>
          <w:sz w:val="22"/>
        </w:rPr>
      </w:pPr>
      <w:bookmarkStart w:id="37" w:name="_Toc260680781"/>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rsidR="00891013" w:rsidRPr="00E1422C" w:rsidRDefault="00891013" w:rsidP="00891013">
      <w:pPr>
        <w:pStyle w:val="Ttulo2"/>
      </w:pPr>
      <w:bookmarkStart w:id="38" w:name="_Toc260680782"/>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39" w:name="_Toc260680783"/>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 de cliente.</w:t>
      </w:r>
    </w:p>
    <w:p w:rsidR="000A4787" w:rsidRDefault="000A4787" w:rsidP="000A4787">
      <w:pPr>
        <w:numPr>
          <w:ilvl w:val="1"/>
          <w:numId w:val="5"/>
        </w:numPr>
        <w:spacing w:after="0"/>
        <w:rPr>
          <w:rFonts w:eastAsia="Calibri"/>
        </w:rPr>
      </w:pPr>
      <w:r>
        <w:rPr>
          <w:rFonts w:eastAsia="Calibri"/>
        </w:rPr>
        <w:t>Generar informe de defectos por proveedor.</w:t>
      </w:r>
    </w:p>
    <w:p w:rsidR="000A4787" w:rsidRDefault="000A4787" w:rsidP="000A4787">
      <w:pPr>
        <w:numPr>
          <w:ilvl w:val="1"/>
          <w:numId w:val="5"/>
        </w:numPr>
        <w:spacing w:after="0"/>
        <w:rPr>
          <w:rFonts w:eastAsia="Calibri"/>
        </w:rPr>
      </w:pPr>
      <w:r>
        <w:rPr>
          <w:rFonts w:eastAsia="Calibri"/>
        </w:rPr>
        <w:lastRenderedPageBreak/>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0" w:name="_Toc260680784"/>
      <w:r w:rsidR="00112983" w:rsidRPr="00E1422C">
        <w:lastRenderedPageBreak/>
        <w:t xml:space="preserve">Estudio de </w:t>
      </w:r>
      <w:r w:rsidR="004A6F2A">
        <w:t>Viabilidad</w:t>
      </w:r>
      <w:bookmarkEnd w:id="40"/>
    </w:p>
    <w:p w:rsidR="00112983" w:rsidRPr="00E1422C" w:rsidRDefault="005E6D8F" w:rsidP="00112983">
      <w:pPr>
        <w:pStyle w:val="Ttulo2"/>
      </w:pPr>
      <w:bookmarkStart w:id="41" w:name="_Toc260680785"/>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2" w:name="_Toc260680786"/>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3" w:name="_Toc260680787"/>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4" w:name="_Toc260680788"/>
      <w:r w:rsidRPr="00E1422C">
        <w:lastRenderedPageBreak/>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5" w:name="_Toc260680789"/>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6" w:name="_Toc260680790"/>
      <w:r>
        <w:rPr>
          <w:rFonts w:eastAsia="Calibri"/>
        </w:rPr>
        <w:t>Flujos de trabajo</w:t>
      </w:r>
      <w:r w:rsidR="009B581A">
        <w:rPr>
          <w:rFonts w:eastAsia="Calibri"/>
        </w:rPr>
        <w:t xml:space="preserve"> de Requerimiento</w:t>
      </w:r>
      <w:bookmarkEnd w:id="46"/>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7" w:name="_Toc260680791"/>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8" w:name="_Toc260680792"/>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49" w:name="_Toc260680793"/>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0" w:name="_Toc260680794"/>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8E2816" w:rsidRDefault="008E2816">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rPr>
          <w:rFonts w:asciiTheme="minorHAnsi" w:hAnsiTheme="minorHAnsi"/>
        </w:rPr>
      </w:pPr>
      <w:bookmarkStart w:id="51" w:name="_Toc260680795"/>
      <w:r w:rsidRPr="00E1422C">
        <w:rPr>
          <w:rFonts w:asciiTheme="minorHAnsi" w:hAnsiTheme="minorHAnsi"/>
        </w:rPr>
        <w:lastRenderedPageBreak/>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8E2816" w:rsidP="008E2816">
      <w:pPr>
        <w:spacing w:after="0"/>
        <w:jc w:val="left"/>
        <w:rPr>
          <w:rFonts w:eastAsiaTheme="majorEastAsia" w:cstheme="majorBidi"/>
          <w:b/>
          <w:bCs/>
          <w:noProof/>
          <w:color w:val="365F91"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65F91" w:themeColor="accent1" w:themeShade="BF"/>
          <w:sz w:val="24"/>
          <w:szCs w:val="24"/>
          <w:lang w:eastAsia="es-ES"/>
        </w:rPr>
        <w:br w:type="page"/>
      </w:r>
    </w:p>
    <w:p w:rsidR="00112983" w:rsidRPr="00E1422C" w:rsidRDefault="006031C1" w:rsidP="00112983">
      <w:pPr>
        <w:pStyle w:val="Ttulo1"/>
        <w:rPr>
          <w:rFonts w:asciiTheme="minorHAnsi" w:hAnsiTheme="minorHAnsi"/>
        </w:rPr>
      </w:pPr>
      <w:r w:rsidRPr="006031C1">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Ttulo2"/>
      </w:pPr>
      <w:bookmarkStart w:id="57" w:name="_Toc260680797"/>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60680798"/>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8" w:name="_Toc260680799"/>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69" w:name="_Toc260680800"/>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0" w:name="Brands"/>
      <w:bookmarkEnd w:id="70"/>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3" w:name="_Toc260680801"/>
      <w:r>
        <w:lastRenderedPageBreak/>
        <w:t>Glosario</w:t>
      </w:r>
      <w:bookmarkEnd w:id="73"/>
    </w:p>
    <w:p w:rsidR="00CA3B97" w:rsidRDefault="00CA3B97" w:rsidP="00CA3B97">
      <w:pPr>
        <w:pStyle w:val="Ttulo2"/>
      </w:pPr>
      <w:bookmarkStart w:id="74" w:name="_Toc260680802"/>
      <w:r>
        <w:t>Definiciones</w:t>
      </w:r>
      <w:bookmarkEnd w:id="74"/>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5" w:name="_Toc260680803"/>
      <w:r>
        <w:rPr>
          <w:rStyle w:val="apple-style-span"/>
          <w:rFonts w:cs="Arial"/>
        </w:rPr>
        <w:t>Acrónimos</w:t>
      </w:r>
      <w:bookmarkEnd w:id="75"/>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Default="00FA2FFD" w:rsidP="00FA2FFD">
      <w:pPr>
        <w:pStyle w:val="Ttulo2"/>
      </w:pPr>
      <w:bookmarkStart w:id="76" w:name="_Toc260680804"/>
      <w:r>
        <w:t>Bibliografía</w:t>
      </w:r>
      <w:bookmarkEnd w:id="76"/>
    </w:p>
    <w:p w:rsidR="00FA2FFD" w:rsidRPr="00B97D48" w:rsidRDefault="00B97D48" w:rsidP="00FA2FFD">
      <w:r>
        <w:t>“</w:t>
      </w:r>
      <w:r w:rsidR="00BC61B9">
        <w:t>Proceso Unificado de Desarrollo de Software</w:t>
      </w:r>
      <w:r>
        <w:rPr>
          <w:bCs/>
        </w:rPr>
        <w:t xml:space="preserve">”- </w:t>
      </w:r>
      <w:r>
        <w:t>Rumbaugh, James - Jacobson, Ivar - Booch, Grady</w:t>
      </w:r>
    </w:p>
    <w:sectPr w:rsidR="00FA2FFD" w:rsidRPr="00B97D48"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AD9" w:rsidRPr="005B0FCA" w:rsidRDefault="00D51AD9" w:rsidP="005B0FCA">
      <w:pPr>
        <w:rPr>
          <w:rFonts w:eastAsia="Times New Roman" w:cs="Times New Roman"/>
          <w:szCs w:val="20"/>
          <w:lang w:eastAsia="es-ES"/>
        </w:rPr>
      </w:pPr>
      <w:r>
        <w:separator/>
      </w:r>
    </w:p>
  </w:endnote>
  <w:endnote w:type="continuationSeparator" w:id="1">
    <w:p w:rsidR="00D51AD9" w:rsidRPr="005B0FCA" w:rsidRDefault="00D51AD9"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342274" w:rsidRPr="004F34FB" w:rsidTr="00793B3B">
      <w:trPr>
        <w:jc w:val="center"/>
      </w:trPr>
      <w:tc>
        <w:tcPr>
          <w:tcW w:w="4661" w:type="dxa"/>
        </w:tcPr>
        <w:p w:rsidR="00342274" w:rsidRPr="004F34FB" w:rsidRDefault="00342274"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342274" w:rsidRPr="004F34FB" w:rsidRDefault="00342274" w:rsidP="006B527D">
          <w:pPr>
            <w:pStyle w:val="Piedepgina"/>
            <w:spacing w:after="0"/>
            <w:rPr>
              <w:rFonts w:ascii="Arial" w:hAnsi="Arial" w:cs="Arial"/>
              <w:sz w:val="18"/>
              <w:szCs w:val="18"/>
              <w:lang w:val="es-AR"/>
            </w:rPr>
          </w:pPr>
        </w:p>
      </w:tc>
      <w:tc>
        <w:tcPr>
          <w:tcW w:w="4942" w:type="dxa"/>
        </w:tcPr>
        <w:p w:rsidR="00342274" w:rsidRPr="004F34FB" w:rsidRDefault="00342274"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587DD9">
            <w:rPr>
              <w:rStyle w:val="Nmerodepgina"/>
              <w:rFonts w:ascii="Arial" w:hAnsi="Arial" w:cs="Arial"/>
              <w:noProof/>
              <w:sz w:val="18"/>
              <w:szCs w:val="18"/>
            </w:rPr>
            <w:t>14</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587DD9">
            <w:rPr>
              <w:rFonts w:ascii="Arial" w:hAnsi="Arial" w:cs="Arial"/>
              <w:noProof/>
              <w:sz w:val="18"/>
              <w:szCs w:val="18"/>
            </w:rPr>
            <w:t>33</w:t>
          </w:r>
          <w:r w:rsidRPr="004F34FB">
            <w:rPr>
              <w:rFonts w:ascii="Arial" w:hAnsi="Arial" w:cs="Arial"/>
              <w:sz w:val="18"/>
              <w:szCs w:val="18"/>
            </w:rPr>
            <w:fldChar w:fldCharType="end"/>
          </w:r>
        </w:p>
      </w:tc>
    </w:tr>
  </w:tbl>
  <w:p w:rsidR="00342274" w:rsidRDefault="00342274"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AD9" w:rsidRPr="005B0FCA" w:rsidRDefault="00D51AD9" w:rsidP="005B0FCA">
      <w:pPr>
        <w:rPr>
          <w:rFonts w:eastAsia="Times New Roman" w:cs="Times New Roman"/>
          <w:szCs w:val="20"/>
          <w:lang w:eastAsia="es-ES"/>
        </w:rPr>
      </w:pPr>
      <w:r>
        <w:separator/>
      </w:r>
    </w:p>
  </w:footnote>
  <w:footnote w:type="continuationSeparator" w:id="1">
    <w:p w:rsidR="00D51AD9" w:rsidRPr="005B0FCA" w:rsidRDefault="00D51AD9"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342274" w:rsidTr="00C90A7F">
      <w:tc>
        <w:tcPr>
          <w:tcW w:w="3506" w:type="dxa"/>
        </w:tcPr>
        <w:p w:rsidR="00342274" w:rsidRDefault="00342274" w:rsidP="006B527D">
          <w:pPr>
            <w:pStyle w:val="Encabezado"/>
            <w:spacing w:after="0"/>
            <w:rPr>
              <w:szCs w:val="16"/>
            </w:rPr>
          </w:pPr>
          <w:r>
            <w:rPr>
              <w:szCs w:val="16"/>
            </w:rPr>
            <w:t>Universidad Tecnológica Nacional</w:t>
          </w:r>
        </w:p>
      </w:tc>
      <w:tc>
        <w:tcPr>
          <w:tcW w:w="4149" w:type="dxa"/>
        </w:tcPr>
        <w:p w:rsidR="00342274" w:rsidRDefault="00342274" w:rsidP="006B527D">
          <w:pPr>
            <w:pStyle w:val="Encabezado"/>
            <w:spacing w:after="0"/>
            <w:rPr>
              <w:szCs w:val="16"/>
            </w:rPr>
          </w:pPr>
        </w:p>
      </w:tc>
      <w:tc>
        <w:tcPr>
          <w:tcW w:w="1843" w:type="dxa"/>
        </w:tcPr>
        <w:p w:rsidR="00342274" w:rsidRDefault="00342274" w:rsidP="006B527D">
          <w:pPr>
            <w:pStyle w:val="Encabezado"/>
            <w:spacing w:after="0"/>
            <w:rPr>
              <w:szCs w:val="16"/>
            </w:rPr>
          </w:pPr>
          <w:r>
            <w:rPr>
              <w:szCs w:val="16"/>
            </w:rPr>
            <w:t>Proyecto Final</w:t>
          </w:r>
        </w:p>
      </w:tc>
    </w:tr>
    <w:tr w:rsidR="00342274" w:rsidRPr="00E81072" w:rsidTr="00C90A7F">
      <w:tc>
        <w:tcPr>
          <w:tcW w:w="3506" w:type="dxa"/>
        </w:tcPr>
        <w:p w:rsidR="00342274" w:rsidRDefault="00342274" w:rsidP="006B527D">
          <w:pPr>
            <w:pStyle w:val="Encabezado"/>
            <w:spacing w:after="0"/>
            <w:rPr>
              <w:szCs w:val="16"/>
            </w:rPr>
          </w:pPr>
          <w:r>
            <w:rPr>
              <w:szCs w:val="16"/>
            </w:rPr>
            <w:t>Facultad Regional Córdoba</w:t>
          </w:r>
        </w:p>
      </w:tc>
      <w:tc>
        <w:tcPr>
          <w:tcW w:w="4149" w:type="dxa"/>
        </w:tcPr>
        <w:p w:rsidR="00342274" w:rsidRPr="00E81072" w:rsidRDefault="00342274" w:rsidP="006B527D">
          <w:pPr>
            <w:pStyle w:val="Encabezado"/>
            <w:spacing w:after="0"/>
            <w:rPr>
              <w:szCs w:val="16"/>
            </w:rPr>
          </w:pPr>
          <w:r w:rsidRPr="00E81072">
            <w:rPr>
              <w:szCs w:val="16"/>
            </w:rPr>
            <w:t>Ingeniería en Sistemas de Informaci</w:t>
          </w:r>
          <w:r>
            <w:rPr>
              <w:szCs w:val="16"/>
            </w:rPr>
            <w:t>ón</w:t>
          </w:r>
        </w:p>
      </w:tc>
      <w:tc>
        <w:tcPr>
          <w:tcW w:w="1843" w:type="dxa"/>
        </w:tcPr>
        <w:p w:rsidR="00342274" w:rsidRPr="00E81072" w:rsidRDefault="00342274" w:rsidP="006B527D">
          <w:pPr>
            <w:pStyle w:val="Encabezado"/>
            <w:spacing w:after="0"/>
            <w:rPr>
              <w:szCs w:val="16"/>
            </w:rPr>
          </w:pPr>
          <w:r>
            <w:rPr>
              <w:szCs w:val="16"/>
            </w:rPr>
            <w:t>SEEE</w:t>
          </w:r>
        </w:p>
      </w:tc>
    </w:tr>
  </w:tbl>
  <w:p w:rsidR="00342274" w:rsidRPr="00E81072" w:rsidRDefault="00342274"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6F4C81"/>
    <w:rsid w:val="00007644"/>
    <w:rsid w:val="00015273"/>
    <w:rsid w:val="000602FE"/>
    <w:rsid w:val="000660E2"/>
    <w:rsid w:val="00072AB9"/>
    <w:rsid w:val="00077544"/>
    <w:rsid w:val="000814CD"/>
    <w:rsid w:val="00095E4C"/>
    <w:rsid w:val="000A2BB6"/>
    <w:rsid w:val="000A4787"/>
    <w:rsid w:val="000B092D"/>
    <w:rsid w:val="000C0D0D"/>
    <w:rsid w:val="000D1F99"/>
    <w:rsid w:val="000D6938"/>
    <w:rsid w:val="000F08BC"/>
    <w:rsid w:val="000F489C"/>
    <w:rsid w:val="001013D7"/>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44C15"/>
    <w:rsid w:val="0024519B"/>
    <w:rsid w:val="00251C2C"/>
    <w:rsid w:val="00262BA5"/>
    <w:rsid w:val="002633D2"/>
    <w:rsid w:val="00263F0B"/>
    <w:rsid w:val="002664AA"/>
    <w:rsid w:val="00266E5F"/>
    <w:rsid w:val="00267552"/>
    <w:rsid w:val="00270C52"/>
    <w:rsid w:val="0027581A"/>
    <w:rsid w:val="00284ABE"/>
    <w:rsid w:val="002B226F"/>
    <w:rsid w:val="002C4D4E"/>
    <w:rsid w:val="002D017A"/>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3045"/>
    <w:rsid w:val="004100D3"/>
    <w:rsid w:val="004115D9"/>
    <w:rsid w:val="00415184"/>
    <w:rsid w:val="004305FD"/>
    <w:rsid w:val="00453C5C"/>
    <w:rsid w:val="004575EB"/>
    <w:rsid w:val="004652CB"/>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4EF6"/>
    <w:rsid w:val="005E6D8F"/>
    <w:rsid w:val="005F449B"/>
    <w:rsid w:val="005F59E3"/>
    <w:rsid w:val="00602683"/>
    <w:rsid w:val="006031C1"/>
    <w:rsid w:val="00605E83"/>
    <w:rsid w:val="00605F9F"/>
    <w:rsid w:val="00623AFE"/>
    <w:rsid w:val="00626E5E"/>
    <w:rsid w:val="00641D8F"/>
    <w:rsid w:val="006529E6"/>
    <w:rsid w:val="00654C95"/>
    <w:rsid w:val="00657A51"/>
    <w:rsid w:val="006879D4"/>
    <w:rsid w:val="0069038F"/>
    <w:rsid w:val="00695B01"/>
    <w:rsid w:val="006A3A91"/>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F593F"/>
    <w:rsid w:val="00811FE5"/>
    <w:rsid w:val="0081708B"/>
    <w:rsid w:val="00833A1D"/>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2919"/>
    <w:rsid w:val="00AB6AC2"/>
    <w:rsid w:val="00AC2C09"/>
    <w:rsid w:val="00AC3F25"/>
    <w:rsid w:val="00AD5F94"/>
    <w:rsid w:val="00AE2342"/>
    <w:rsid w:val="00AE7DD1"/>
    <w:rsid w:val="00AF050D"/>
    <w:rsid w:val="00AF240A"/>
    <w:rsid w:val="00AF5A65"/>
    <w:rsid w:val="00B019AC"/>
    <w:rsid w:val="00B26D44"/>
    <w:rsid w:val="00B30C63"/>
    <w:rsid w:val="00B345B1"/>
    <w:rsid w:val="00B3769A"/>
    <w:rsid w:val="00B40C1A"/>
    <w:rsid w:val="00B4644B"/>
    <w:rsid w:val="00B549E2"/>
    <w:rsid w:val="00B603A8"/>
    <w:rsid w:val="00B605A4"/>
    <w:rsid w:val="00B807AE"/>
    <w:rsid w:val="00B82C14"/>
    <w:rsid w:val="00B84893"/>
    <w:rsid w:val="00B87E32"/>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1216C"/>
    <w:rsid w:val="00E1422C"/>
    <w:rsid w:val="00E158B6"/>
    <w:rsid w:val="00E24013"/>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7446D"/>
    <w:rsid w:val="00F7729A"/>
    <w:rsid w:val="00F77788"/>
    <w:rsid w:val="00F85638"/>
    <w:rsid w:val="00F91AAF"/>
    <w:rsid w:val="00F97A78"/>
    <w:rsid w:val="00FA2607"/>
    <w:rsid w:val="00FA2FFD"/>
    <w:rsid w:val="00FA44B6"/>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microsoft.com/office/2007/relationships/diagramDrawing" Target="diagrams/drawing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theme" Target="theme/theme1.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 Id="rId7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841FADC1-D136-4ED5-AF7F-9A3C17E30239}" type="presOf" srcId="{78DBDE58-79EA-4552-815F-6AD32342798D}" destId="{F261332D-5055-43F2-B4F4-2A1CC9BE12AE}" srcOrd="0" destOrd="0" presId="urn:microsoft.com/office/officeart/2005/8/layout/orgChart1"/>
    <dgm:cxn modelId="{5DEEE545-A7F2-453B-A31E-DB6C7F7989E4}" type="presOf" srcId="{3163281E-0809-4BB7-A72F-DB32193DCB24}" destId="{7B3F1FFA-603A-4E08-89CF-8E29EEA2C55C}" srcOrd="0" destOrd="0" presId="urn:microsoft.com/office/officeart/2005/8/layout/orgChart1"/>
    <dgm:cxn modelId="{D65659F3-8C3F-4B0A-BD8B-3A30182D2FAB}" type="presOf" srcId="{93A5526C-AEDA-4D48-813C-70B0CCF36F98}" destId="{68AD4C60-2440-47D2-9F0B-3C06125AECF5}"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A3AA1F4C-3F2E-43DE-9394-0C5109F8E0E3}" type="presOf" srcId="{3D67422D-7F1E-479F-8ADA-437888D6617F}" destId="{475BA088-7396-4BA9-B792-69EE6759C03E}" srcOrd="0" destOrd="0" presId="urn:microsoft.com/office/officeart/2005/8/layout/orgChart1"/>
    <dgm:cxn modelId="{68AAE8AC-A62F-4171-B104-4872EAC38CC1}" type="presOf" srcId="{49427332-34CA-4B15-A0C2-223A59554952}" destId="{A2619CE9-DB44-4DDF-B9EA-160FA71259D4}" srcOrd="0"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9173122D-D6A1-4A3A-977B-7D46EC514A1B}" type="presOf" srcId="{C48CCF1C-5953-4623-A843-6012848946D6}" destId="{741A17AF-83C9-4327-8F86-364DF107986B}" srcOrd="0" destOrd="0" presId="urn:microsoft.com/office/officeart/2005/8/layout/orgChart1"/>
    <dgm:cxn modelId="{A9812D9A-0D80-4EB2-A174-420652A7997E}" type="presOf" srcId="{144010B2-9EA9-493A-AEA3-ED40D2262054}" destId="{B9DC87FE-FBEB-4EE3-87D7-AF1A9DFBE829}"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B5E06E6F-163E-42EE-87A3-7FD43AC9C4F2}" type="presOf" srcId="{B09AA789-57A6-41A4-91D9-47AC4D6FB060}" destId="{E2121889-EF6E-4CA4-908C-7572AFBC629A}" srcOrd="0" destOrd="0" presId="urn:microsoft.com/office/officeart/2005/8/layout/orgChart1"/>
    <dgm:cxn modelId="{80B933F9-D2E9-4200-ACDD-3853BF3E0E95}" type="presOf" srcId="{C48CCF1C-5953-4623-A843-6012848946D6}" destId="{6D04DF51-BA7D-4F3D-BEEB-D81776F069F0}"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489455D4-7625-44E8-A80F-39CA49E2B2E7}" type="presOf" srcId="{4D1693CB-92A3-4832-B0BF-F1027A24413D}" destId="{FD72CC63-894C-4176-BFFA-6AEE829E4726}" srcOrd="1" destOrd="0" presId="urn:microsoft.com/office/officeart/2005/8/layout/orgChart1"/>
    <dgm:cxn modelId="{2BDE64D1-71B2-4DA0-AA27-F82DA5A74939}" type="presOf" srcId="{EE83DED0-A804-4028-A1CE-E0B40ECA49CA}" destId="{2B57D842-C132-4E06-BAEE-7A81848A92FD}" srcOrd="0" destOrd="0" presId="urn:microsoft.com/office/officeart/2005/8/layout/orgChart1"/>
    <dgm:cxn modelId="{EC9B90F4-2788-499D-918D-3A302C008212}" type="presOf" srcId="{8F22EA0A-02BD-433F-A127-D5AE85F408D5}" destId="{E9B46B83-48DF-4EF2-B252-E3BF270EE3C0}" srcOrd="0" destOrd="0" presId="urn:microsoft.com/office/officeart/2005/8/layout/orgChart1"/>
    <dgm:cxn modelId="{5D62263D-5BB5-4D53-9782-3CA5C87F4C3D}" type="presOf" srcId="{734FDF17-C543-4CF5-AF6F-CCC9E665A0C9}" destId="{2E8154F3-541C-4622-AB55-9476F627E986}" srcOrd="1" destOrd="0" presId="urn:microsoft.com/office/officeart/2005/8/layout/orgChart1"/>
    <dgm:cxn modelId="{FCB35A87-D209-4158-A51E-108E71BFF823}" type="presOf" srcId="{2E9B1CC3-FC1B-4467-B847-CA2CDD42C940}" destId="{3D401C68-148E-419C-9D8B-F49F219EEA5B}"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977EFE0B-6702-4BC7-8484-214C6BE47890}" type="presOf" srcId="{64C04965-321B-4962-9DCD-36F6AFD0C6B4}" destId="{F89DEEF9-0D57-492B-B51D-DA04FA52D955}" srcOrd="0" destOrd="0" presId="urn:microsoft.com/office/officeart/2005/8/layout/orgChart1"/>
    <dgm:cxn modelId="{E2A45119-814F-4A1D-A5DE-A3CB0780009B}" type="presOf" srcId="{1393496C-F495-4051-8A95-A71E8FCAC781}" destId="{C318070A-2C5F-41D4-A587-DE10A89FAD57}" srcOrd="1" destOrd="0" presId="urn:microsoft.com/office/officeart/2005/8/layout/orgChart1"/>
    <dgm:cxn modelId="{67507EAA-5E26-40A2-ACBC-CD9C6402B893}" type="presOf" srcId="{EBD4CD79-8225-4792-82A3-253A539375A6}" destId="{F1A1663F-0BFF-4E1E-90B9-D760441C1CDB}" srcOrd="0" destOrd="0" presId="urn:microsoft.com/office/officeart/2005/8/layout/orgChart1"/>
    <dgm:cxn modelId="{0564C150-B10B-48D9-B6CB-F7633979935A}" type="presOf" srcId="{CB26703D-F1D5-4228-A24C-96993E87C319}" destId="{F2ADB9A6-C45A-47E3-B02F-B5381C7176A3}" srcOrd="1" destOrd="0" presId="urn:microsoft.com/office/officeart/2005/8/layout/orgChart1"/>
    <dgm:cxn modelId="{2CF9388E-30DC-4B45-A563-3873CA14BC71}" type="presOf" srcId="{504AF20F-1361-40D6-8DAE-FC215ABF0FD3}" destId="{E059E483-6435-4565-B688-005939DE54AE}" srcOrd="0" destOrd="0" presId="urn:microsoft.com/office/officeart/2005/8/layout/orgChart1"/>
    <dgm:cxn modelId="{FA028277-F697-4296-8662-C643A1C4D0CC}" type="presOf" srcId="{6733462E-A98A-4EB6-84EE-DDC6DCF5380A}" destId="{88C4B46C-DE35-4799-9B2E-789C79B4E4A9}" srcOrd="0" destOrd="0" presId="urn:microsoft.com/office/officeart/2005/8/layout/orgChart1"/>
    <dgm:cxn modelId="{8D9D0D47-8D4E-454D-A9C8-3B6E94EB02C4}" type="presOf" srcId="{850AA42E-DD7D-4202-A669-F46EC4B815AD}" destId="{88A1743F-966E-4561-8D68-FC11EF95B45A}" srcOrd="0" destOrd="0" presId="urn:microsoft.com/office/officeart/2005/8/layout/orgChart1"/>
    <dgm:cxn modelId="{E8323D46-6AD1-42BA-BDF0-B9F65251FFC2}" type="presOf" srcId="{2CB50806-C040-49E5-A570-BBC04E8F7295}" destId="{BE5E4EDF-0EA8-445D-BE2C-4C22E40AA606}" srcOrd="0" destOrd="0" presId="urn:microsoft.com/office/officeart/2005/8/layout/orgChart1"/>
    <dgm:cxn modelId="{1CF2D40C-8796-4789-9AB1-5FEFA35FE0FD}" type="presOf" srcId="{A96BCA3D-D7C2-4537-AB77-55058808C1A9}" destId="{126F570B-0098-4598-B6C8-DADB8E352B45}" srcOrd="1" destOrd="0" presId="urn:microsoft.com/office/officeart/2005/8/layout/orgChart1"/>
    <dgm:cxn modelId="{369F7E58-4D6C-4F9E-8798-1CD07CB91F3E}" type="presOf" srcId="{4BEB6D0B-B96F-4DB4-939C-4237821B4358}" destId="{B2554413-104E-406A-9CC5-349745215342}" srcOrd="0" destOrd="0" presId="urn:microsoft.com/office/officeart/2005/8/layout/orgChart1"/>
    <dgm:cxn modelId="{3CC6CC98-AFE1-4BF7-91E3-844AAE157075}" type="presOf" srcId="{A6EBF3B1-5FEF-4D55-AD24-723DC818DC94}" destId="{761D0689-AD9D-4E5E-B7CF-4948BE9E5026}" srcOrd="1" destOrd="0" presId="urn:microsoft.com/office/officeart/2005/8/layout/orgChart1"/>
    <dgm:cxn modelId="{02D4E07A-2A93-4ED3-84D0-D50C8BC9AB71}" type="presOf" srcId="{AE7CBEBD-037D-494F-9847-16042D7F1D69}" destId="{129F113F-8972-4A99-86DB-EBDD1A507309}"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1A811B77-94B0-41B7-BFF5-D79E58A411F9}" type="presOf" srcId="{87C4630D-F69A-47CF-9B5E-8DE03E829F25}" destId="{1066007D-6716-408F-ABCC-CC3F6E110693}" srcOrd="0" destOrd="0" presId="urn:microsoft.com/office/officeart/2005/8/layout/orgChart1"/>
    <dgm:cxn modelId="{24C25431-6E70-4ECF-8AB6-66157E609781}" type="presOf" srcId="{1393496C-F495-4051-8A95-A71E8FCAC781}" destId="{C3640126-70E2-43AD-B0C8-14F4A145E69D}" srcOrd="0" destOrd="0" presId="urn:microsoft.com/office/officeart/2005/8/layout/orgChart1"/>
    <dgm:cxn modelId="{9F3120FF-27AE-4032-B46A-AE887982DE63}" type="presOf" srcId="{8F22EA0A-02BD-433F-A127-D5AE85F408D5}" destId="{1C9D1E51-0704-4095-82BC-7B9980C482E8}" srcOrd="1" destOrd="0" presId="urn:microsoft.com/office/officeart/2005/8/layout/orgChart1"/>
    <dgm:cxn modelId="{82F5971A-39A5-43E0-8C02-53A0A75C6EFD}" type="presOf" srcId="{41578097-3E86-4D68-8560-FD9CA8622A63}" destId="{6EB67E4F-7540-4F92-9E9D-7CCA16A065FF}" srcOrd="0" destOrd="0" presId="urn:microsoft.com/office/officeart/2005/8/layout/orgChart1"/>
    <dgm:cxn modelId="{0ECD86BA-152C-4B45-A236-8F7206CC23E9}" type="presOf" srcId="{41578097-3E86-4D68-8560-FD9CA8622A63}" destId="{CFE1E861-B00F-49EB-B4E1-9C6FABA58465}" srcOrd="1"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2BDA9CAA-C433-4474-8D2B-72342EB91ABA}" srcId="{A6EBF3B1-5FEF-4D55-AD24-723DC818DC94}" destId="{C48CCF1C-5953-4623-A843-6012848946D6}" srcOrd="2" destOrd="0" parTransId="{6237E611-32F5-4EA5-A1A1-7118C8C90C05}" sibTransId="{350FFDBA-CA2A-4775-A6BA-077DA30A74B3}"/>
    <dgm:cxn modelId="{7E567A87-347C-4B4D-A38E-81A31B3735B6}" type="presOf" srcId="{2568090D-E94E-452D-82B4-C1654C9E2C48}" destId="{0B07AC63-ACE8-4FBA-9E20-B2F2BB6F57E0}" srcOrd="1" destOrd="0" presId="urn:microsoft.com/office/officeart/2005/8/layout/orgChart1"/>
    <dgm:cxn modelId="{F97F74BB-D6AE-4C8D-BBC9-CBBB5919C50A}" type="presOf" srcId="{9A1703C9-6B0C-4FE0-80BF-41F813E9F152}" destId="{B49E9D26-E9F0-4FCF-90B2-1875BBB67B8F}" srcOrd="0" destOrd="0" presId="urn:microsoft.com/office/officeart/2005/8/layout/orgChart1"/>
    <dgm:cxn modelId="{CBFFC700-787A-419F-B59A-1E7397A18D0B}" type="presOf" srcId="{40A64014-1284-4EEE-AF7A-959BE25DB7B9}" destId="{40A6BE2D-7403-40C7-B709-E29312A2ECB3}" srcOrd="0" destOrd="0" presId="urn:microsoft.com/office/officeart/2005/8/layout/orgChart1"/>
    <dgm:cxn modelId="{CEBB436C-2187-4B32-867F-CF8500DB7A34}" type="presOf" srcId="{AE7CBEBD-037D-494F-9847-16042D7F1D69}" destId="{A49D3927-7449-4735-AC87-5BDC01040BD5}" srcOrd="1" destOrd="0" presId="urn:microsoft.com/office/officeart/2005/8/layout/orgChart1"/>
    <dgm:cxn modelId="{7339C176-8BA4-4B34-9817-B0330A845E8E}" type="presOf" srcId="{EE83DED0-A804-4028-A1CE-E0B40ECA49CA}" destId="{42CE7848-A09D-4868-97D1-9510E1071570}" srcOrd="1" destOrd="0" presId="urn:microsoft.com/office/officeart/2005/8/layout/orgChart1"/>
    <dgm:cxn modelId="{C14B2B2B-9A05-411B-BC96-7FA79E593ACB}" type="presOf" srcId="{F01E610B-8817-49D9-A9E1-8923948CE640}" destId="{D8ABA919-18E1-41AC-B6C4-E506E69D672C}" srcOrd="1" destOrd="0" presId="urn:microsoft.com/office/officeart/2005/8/layout/orgChart1"/>
    <dgm:cxn modelId="{6940EA51-635F-44E0-B27E-B1BAD7D1386D}" type="presOf" srcId="{11AD334C-B720-44A7-8E83-D224BF3B1504}" destId="{53783F43-E906-4474-AC58-8AA8009B20F6}"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7D44D59D-53AB-497F-AD83-F62FC3B42E5C}" type="presOf" srcId="{4D415793-AE8B-457D-B662-6837FBCA6EC5}" destId="{156C0071-0F70-4B59-BB24-157F4AAFF7EB}" srcOrd="1" destOrd="0" presId="urn:microsoft.com/office/officeart/2005/8/layout/orgChart1"/>
    <dgm:cxn modelId="{4EEB8EE6-0A5D-404E-B767-48A25E9BB5DF}" type="presOf" srcId="{15E12B16-8D11-463B-92B8-5822BDF4C748}" destId="{DD7A384B-9184-47FD-A760-3BEBECCA498C}" srcOrd="0" destOrd="0" presId="urn:microsoft.com/office/officeart/2005/8/layout/orgChart1"/>
    <dgm:cxn modelId="{911DBF4B-9D91-43C6-A316-CC25401D343D}" type="presOf" srcId="{2E911E43-E8AF-4C0F-8447-43FF439EF7E6}" destId="{6EE82750-6E2E-445B-9E64-F5601D1469BA}"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B2FFCE11-77A1-4BB6-B90D-5F34CA40AF1B}" type="presOf" srcId="{A96BCA3D-D7C2-4537-AB77-55058808C1A9}" destId="{1B142EC8-3788-405F-B9BC-C6BACCEC906D}" srcOrd="0" destOrd="0" presId="urn:microsoft.com/office/officeart/2005/8/layout/orgChart1"/>
    <dgm:cxn modelId="{BDF79A53-89D0-4379-A736-0C64FB0928C0}" type="presOf" srcId="{91C476B7-9FCB-4BBA-B7CC-98C951BABF08}" destId="{FD0EB6F2-D0BB-464A-9AC7-9BF10AC11114}"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661FBA9-ACC7-455E-8CA4-818251A3781F}" srcId="{EE83DED0-A804-4028-A1CE-E0B40ECA49CA}" destId="{1393496C-F495-4051-8A95-A71E8FCAC781}" srcOrd="2" destOrd="0" parTransId="{4BEB6D0B-B96F-4DB4-939C-4237821B4358}" sibTransId="{5FD7B819-4F4B-4AA7-9684-22FA54127B09}"/>
    <dgm:cxn modelId="{A0C5D6EE-672D-4C18-8B5F-EAE14877908A}" type="presOf" srcId="{823DEEB8-DAB1-4EC7-B092-5F8BBFDE5584}" destId="{78D3C7D4-8E65-4303-8713-FC4450F8DC15}"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3F13207E-186F-4468-9108-D44978B122D3}" type="presOf" srcId="{B9F9EE96-CA86-4F24-8843-06229C08B163}" destId="{F1668CB1-CE3C-418F-83C0-03F55AF33091}" srcOrd="0" destOrd="0" presId="urn:microsoft.com/office/officeart/2005/8/layout/orgChart1"/>
    <dgm:cxn modelId="{8EA11E04-4394-4106-8C5E-82A34AF02920}" type="presOf" srcId="{76C50CB5-FD07-4381-AC14-BBEBBC54CA89}" destId="{A028FF3D-5E9A-4F7D-BBB7-53E1A02A079F}" srcOrd="0" destOrd="0" presId="urn:microsoft.com/office/officeart/2005/8/layout/orgChart1"/>
    <dgm:cxn modelId="{5365CD0D-32BB-4082-BCB3-FC573B1A1E38}" type="presOf" srcId="{EBD4CD79-8225-4792-82A3-253A539375A6}" destId="{AE8A4DD2-BFE6-48B9-A553-E83BFBA5477B}"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8B62CB4-3FC0-4C0A-B76F-F5F379151E95}" type="presOf" srcId="{6237E611-32F5-4EA5-A1A1-7118C8C90C05}" destId="{6F505C00-AA3E-439A-88A4-32EF2D9DE85A}" srcOrd="0" destOrd="0" presId="urn:microsoft.com/office/officeart/2005/8/layout/orgChart1"/>
    <dgm:cxn modelId="{F6E250D3-347C-4F81-B392-7F826E841CAD}" type="presOf" srcId="{644C0F58-C2E0-448E-A01A-6201570776EA}" destId="{15906DD4-E82A-4FE9-BD26-A98C3357A215}" srcOrd="1" destOrd="0" presId="urn:microsoft.com/office/officeart/2005/8/layout/orgChart1"/>
    <dgm:cxn modelId="{224839BC-9885-4635-AF01-FA18BB115CA1}" type="presOf" srcId="{6733462E-A98A-4EB6-84EE-DDC6DCF5380A}" destId="{48A4826C-2E88-4007-9E32-525A4ECB1A1A}" srcOrd="1" destOrd="0" presId="urn:microsoft.com/office/officeart/2005/8/layout/orgChart1"/>
    <dgm:cxn modelId="{A3916C23-4A23-4FF9-9A1B-5626431D1B87}" type="presOf" srcId="{504AF20F-1361-40D6-8DAE-FC215ABF0FD3}" destId="{60C997D7-15D2-4B66-9BFE-236C33DA3DFA}" srcOrd="1" destOrd="0" presId="urn:microsoft.com/office/officeart/2005/8/layout/orgChart1"/>
    <dgm:cxn modelId="{81FC0C8A-38B7-4258-B319-F36578920F5E}" type="presOf" srcId="{CB26703D-F1D5-4228-A24C-96993E87C319}" destId="{024E51B9-61DB-4665-8140-C6601A24D938}" srcOrd="0" destOrd="0" presId="urn:microsoft.com/office/officeart/2005/8/layout/orgChart1"/>
    <dgm:cxn modelId="{8437A08A-491B-405D-901C-68D643B9E0D6}" type="presOf" srcId="{15E12B16-8D11-463B-92B8-5822BDF4C748}" destId="{3BB46B51-8531-4211-845C-53824F0021A9}"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87CB1EA8-3578-47AC-87F9-C67BC121507A}" type="presOf" srcId="{4D415793-AE8B-457D-B662-6837FBCA6EC5}" destId="{A650D250-CE3A-4B89-84B1-01FF8A8E18E3}" srcOrd="0" destOrd="0" presId="urn:microsoft.com/office/officeart/2005/8/layout/orgChart1"/>
    <dgm:cxn modelId="{4420189F-CD10-483F-A4F6-8CF2B0821469}" type="presOf" srcId="{8024BF88-7976-4903-A5DC-0342CCC7DECB}" destId="{B94ED2C7-5C22-410F-A096-6BB923FB329C}" srcOrd="0" destOrd="0" presId="urn:microsoft.com/office/officeart/2005/8/layout/orgChart1"/>
    <dgm:cxn modelId="{3C4ED7DC-0049-43DB-B726-4E9597DCAFAD}" type="presOf" srcId="{6580EE94-AD2F-4B81-AB15-61A22A5B074F}" destId="{64FB3C05-0898-42D4-B108-3FC54B94D9D0}"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17F853BD-5901-479D-A545-D9E0D0F369C5}" type="presOf" srcId="{A6413E82-5C10-4DEF-97C9-62507E7B0529}" destId="{BE1C2CBB-B18C-432D-B52C-2D69B317CDE9}" srcOrd="0" destOrd="0" presId="urn:microsoft.com/office/officeart/2005/8/layout/orgChart1"/>
    <dgm:cxn modelId="{DC7E9AD7-1F93-4ADD-A0B2-1BDC2262EB83}" type="presOf" srcId="{A6413E82-5C10-4DEF-97C9-62507E7B0529}" destId="{4D11EC99-D139-4156-BEFE-EFE8648A2850}"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B3E17599-B9BE-4288-AF10-68A20522D192}" srcId="{A6EBF3B1-5FEF-4D55-AD24-723DC818DC94}" destId="{15E12B16-8D11-463B-92B8-5822BDF4C748}" srcOrd="1" destOrd="0" parTransId="{823DEEB8-DAB1-4EC7-B092-5F8BBFDE5584}" sibTransId="{DDD9BD9F-455D-47C3-99A0-C116BFA6EC34}"/>
    <dgm:cxn modelId="{57988426-90D2-4271-B7F9-CF05D7F3F6D0}" type="presOf" srcId="{66B568B7-D00F-4F97-8E28-19A4BB6AC2A1}" destId="{9900D6F0-7763-4FE9-A547-F63EB7123F15}" srcOrd="0" destOrd="0" presId="urn:microsoft.com/office/officeart/2005/8/layout/orgChart1"/>
    <dgm:cxn modelId="{8875BC82-CA82-4DFE-A26E-A82FF2D79761}" type="presOf" srcId="{37498F51-034A-4B95-A943-8B0356B77951}" destId="{813BFB9B-D964-4C6C-95B6-FA36C9FC47D0}" srcOrd="0" destOrd="0" presId="urn:microsoft.com/office/officeart/2005/8/layout/orgChart1"/>
    <dgm:cxn modelId="{23004C21-2490-4C89-8A8E-86D4D6CB5527}" type="presOf" srcId="{44E92EDF-7F87-40DA-8F2B-3104D039CCB9}" destId="{C4DC16DD-7454-4F73-998B-9F933495FF06}" srcOrd="0" destOrd="0" presId="urn:microsoft.com/office/officeart/2005/8/layout/orgChart1"/>
    <dgm:cxn modelId="{350560A9-41C6-4F86-B2F7-8945F0B390EF}" type="presOf" srcId="{91C476B7-9FCB-4BBA-B7CC-98C951BABF08}" destId="{C7C4BB7D-53D5-49F1-9208-09662961E2F7}"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BE63302D-8CDE-44D2-A061-FBA7A09D1F21}" type="presOf" srcId="{40A64014-1284-4EEE-AF7A-959BE25DB7B9}" destId="{74386309-D9B9-42CC-9762-8B8BDDD80804}" srcOrd="1" destOrd="0" presId="urn:microsoft.com/office/officeart/2005/8/layout/orgChart1"/>
    <dgm:cxn modelId="{3EEBE11D-2A5E-4B37-83A2-AE3FD68AB9A5}" type="presOf" srcId="{4D1693CB-92A3-4832-B0BF-F1027A24413D}" destId="{EDDA187E-D807-4DC9-8F25-07801637168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57409D6F-ABBF-43F5-A85B-27559EC249C8}" type="presOf" srcId="{A6EBF3B1-5FEF-4D55-AD24-723DC818DC94}" destId="{99CDBD7E-8A40-4983-8581-B2471E06C265}"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71BD41A-1742-4F64-8B03-2FF219BC3FAA}" type="presOf" srcId="{F01E610B-8817-49D9-A9E1-8923948CE640}" destId="{5C724676-FD6B-408D-A6FA-362B84F1A498}" srcOrd="0" destOrd="0" presId="urn:microsoft.com/office/officeart/2005/8/layout/orgChart1"/>
    <dgm:cxn modelId="{49B1A15A-64CD-4B92-904B-B602F4CF829A}" type="presOf" srcId="{644C0F58-C2E0-448E-A01A-6201570776EA}" destId="{AD3C7DEB-DEF1-4CE8-B755-BEF35D78ADFF}" srcOrd="0" destOrd="0" presId="urn:microsoft.com/office/officeart/2005/8/layout/orgChart1"/>
    <dgm:cxn modelId="{44E12F00-07CF-4816-8ECD-5C4109E226E6}" type="presOf" srcId="{8727E3B7-CA63-4DBC-AC92-99B93DDC0CD3}" destId="{3D6F9C8E-E905-4217-8570-75EFEB9EF529}" srcOrd="0" destOrd="0" presId="urn:microsoft.com/office/officeart/2005/8/layout/orgChart1"/>
    <dgm:cxn modelId="{9F56B038-23E3-47E2-B65F-51C22552B52E}" type="presOf" srcId="{2568090D-E94E-452D-82B4-C1654C9E2C48}" destId="{B3A6615A-A732-42FD-A03C-2BC94E7C651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12EA0E5E-599F-4E0B-9318-8C7542990D47}" type="presOf" srcId="{6580EE94-AD2F-4B81-AB15-61A22A5B074F}" destId="{ADACAF30-8704-4367-867D-C8C919FC3E8F}" srcOrd="0" destOrd="0" presId="urn:microsoft.com/office/officeart/2005/8/layout/orgChart1"/>
    <dgm:cxn modelId="{BB63FA78-380E-48B9-B2D9-4328DB51BD1A}" type="presOf" srcId="{4D075455-CD9D-4B17-87AF-58F17264ED34}" destId="{AE8790C8-B116-4C07-B78F-15668B40C321}" srcOrd="0" destOrd="0" presId="urn:microsoft.com/office/officeart/2005/8/layout/orgChart1"/>
    <dgm:cxn modelId="{585ECD01-EF34-425B-8F51-26A453ED498E}" type="presOf" srcId="{734FDF17-C543-4CF5-AF6F-CCC9E665A0C9}" destId="{867494B7-F801-4143-9203-DA20A78D047E}"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065CA288-717D-4571-9208-D220353820F7}" srcId="{AE7CBEBD-037D-494F-9847-16042D7F1D69}" destId="{8024BF88-7976-4903-A5DC-0342CCC7DECB}" srcOrd="0" destOrd="0" parTransId="{B9F9EE96-CA86-4F24-8843-06229C08B163}" sibTransId="{DE0398B2-36AF-49B9-A5B2-D0C4AA85706E}"/>
    <dgm:cxn modelId="{7DA31793-385F-4C64-80AA-EF37CECE2115}" type="presOf" srcId="{8024BF88-7976-4903-A5DC-0342CCC7DECB}" destId="{1EF2A7DE-B1DC-41BC-9A7F-B75495E75447}"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9C97817A-C2D1-4B88-9AB5-A1010E0F1607}" type="presOf" srcId="{776A5794-A7C6-4766-979A-11D01A59E5F0}" destId="{A9802631-280C-438F-AAF4-A750B891E630}" srcOrd="0" destOrd="0" presId="urn:microsoft.com/office/officeart/2005/8/layout/orgChart1"/>
    <dgm:cxn modelId="{A8DF2C26-7552-41FF-9083-2B705DF185A6}" type="presOf" srcId="{BFDA26B4-5710-43F5-BAFA-4708735D0C16}" destId="{19B34324-BD08-411B-B59F-6FCDEFFE7964}" srcOrd="0" destOrd="0" presId="urn:microsoft.com/office/officeart/2005/8/layout/orgChart1"/>
    <dgm:cxn modelId="{F1352062-C456-4CF2-A2B1-0B10757AD1F3}" type="presOf" srcId="{5161626F-7BC6-4A0F-B593-252625A240EA}" destId="{434DD80A-EC24-4219-BE84-6398D5494104}" srcOrd="0" destOrd="0" presId="urn:microsoft.com/office/officeart/2005/8/layout/orgChart1"/>
    <dgm:cxn modelId="{BC8773D9-87D8-4566-86D4-8EFC19AEE6DA}" type="presOf" srcId="{93A5526C-AEDA-4D48-813C-70B0CCF36F98}" destId="{BF85D353-D8B9-4DDB-B198-99FA1DB7E2E1}"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EB078DA2-D176-42B7-A7B2-912D9DF684CA}" type="presOf" srcId="{2E911E43-E8AF-4C0F-8447-43FF439EF7E6}" destId="{8457549B-7E43-4A86-AF6A-9960A58EE57A}" srcOrd="1" destOrd="0" presId="urn:microsoft.com/office/officeart/2005/8/layout/orgChart1"/>
    <dgm:cxn modelId="{DF009BC3-A26B-4BD2-AEB4-5DF0CFE32211}" type="presParOf" srcId="{E2121889-EF6E-4CA4-908C-7572AFBC629A}" destId="{07BEC272-0423-4E42-B899-F60FC75BD79A}" srcOrd="0" destOrd="0" presId="urn:microsoft.com/office/officeart/2005/8/layout/orgChart1"/>
    <dgm:cxn modelId="{0F728055-1F61-4E5B-BBF8-780DA8E76813}" type="presParOf" srcId="{07BEC272-0423-4E42-B899-F60FC75BD79A}" destId="{0B47B95E-C06E-4FEB-A708-23CA7D67581D}" srcOrd="0" destOrd="0" presId="urn:microsoft.com/office/officeart/2005/8/layout/orgChart1"/>
    <dgm:cxn modelId="{CE9A270C-7F63-4071-AE54-5EDE562C3698}" type="presParOf" srcId="{0B47B95E-C06E-4FEB-A708-23CA7D67581D}" destId="{129F113F-8972-4A99-86DB-EBDD1A507309}" srcOrd="0" destOrd="0" presId="urn:microsoft.com/office/officeart/2005/8/layout/orgChart1"/>
    <dgm:cxn modelId="{041F138C-DFDC-4E56-9573-412DADFCB4A8}" type="presParOf" srcId="{0B47B95E-C06E-4FEB-A708-23CA7D67581D}" destId="{A49D3927-7449-4735-AC87-5BDC01040BD5}" srcOrd="1" destOrd="0" presId="urn:microsoft.com/office/officeart/2005/8/layout/orgChart1"/>
    <dgm:cxn modelId="{D3A71DBF-3FEB-49C0-A092-DF41145555D1}" type="presParOf" srcId="{07BEC272-0423-4E42-B899-F60FC75BD79A}" destId="{E6AA575D-067F-4F0E-AE13-7D292B379AE5}" srcOrd="1" destOrd="0" presId="urn:microsoft.com/office/officeart/2005/8/layout/orgChart1"/>
    <dgm:cxn modelId="{BAC3F25C-3E14-4516-9126-A90AA89EA3CC}" type="presParOf" srcId="{E6AA575D-067F-4F0E-AE13-7D292B379AE5}" destId="{F1668CB1-CE3C-418F-83C0-03F55AF33091}" srcOrd="0" destOrd="0" presId="urn:microsoft.com/office/officeart/2005/8/layout/orgChart1"/>
    <dgm:cxn modelId="{D5B6FB7E-DCBB-4B32-AD3E-4BFF22EDAB0B}" type="presParOf" srcId="{E6AA575D-067F-4F0E-AE13-7D292B379AE5}" destId="{B64FA887-F18F-4472-9D23-71CD916FDF16}" srcOrd="1" destOrd="0" presId="urn:microsoft.com/office/officeart/2005/8/layout/orgChart1"/>
    <dgm:cxn modelId="{B8DFFA20-04F9-4343-904B-DC27A8D04472}" type="presParOf" srcId="{B64FA887-F18F-4472-9D23-71CD916FDF16}" destId="{BEBB1AE9-E66F-42AE-B53A-8C049D3AE204}" srcOrd="0" destOrd="0" presId="urn:microsoft.com/office/officeart/2005/8/layout/orgChart1"/>
    <dgm:cxn modelId="{7C75FA55-FF24-40CD-B964-7BEBEC016687}" type="presParOf" srcId="{BEBB1AE9-E66F-42AE-B53A-8C049D3AE204}" destId="{B94ED2C7-5C22-410F-A096-6BB923FB329C}" srcOrd="0" destOrd="0" presId="urn:microsoft.com/office/officeart/2005/8/layout/orgChart1"/>
    <dgm:cxn modelId="{F4508B4A-2BE3-456C-90FA-55FB7B5E8919}" type="presParOf" srcId="{BEBB1AE9-E66F-42AE-B53A-8C049D3AE204}" destId="{1EF2A7DE-B1DC-41BC-9A7F-B75495E75447}" srcOrd="1" destOrd="0" presId="urn:microsoft.com/office/officeart/2005/8/layout/orgChart1"/>
    <dgm:cxn modelId="{98AC74EF-6783-4B0C-B020-C6BD5CA12332}" type="presParOf" srcId="{B64FA887-F18F-4472-9D23-71CD916FDF16}" destId="{90233086-8504-42CD-8509-C06CEBB5E14D}" srcOrd="1" destOrd="0" presId="urn:microsoft.com/office/officeart/2005/8/layout/orgChart1"/>
    <dgm:cxn modelId="{EFB41672-CA81-4102-850F-29F9EDF29643}" type="presParOf" srcId="{90233086-8504-42CD-8509-C06CEBB5E14D}" destId="{A028FF3D-5E9A-4F7D-BBB7-53E1A02A079F}" srcOrd="0" destOrd="0" presId="urn:microsoft.com/office/officeart/2005/8/layout/orgChart1"/>
    <dgm:cxn modelId="{041022AF-7070-40B1-98EA-3A8FF0314444}" type="presParOf" srcId="{90233086-8504-42CD-8509-C06CEBB5E14D}" destId="{DFC875E6-5DFB-4E65-B45B-EF772550185F}" srcOrd="1" destOrd="0" presId="urn:microsoft.com/office/officeart/2005/8/layout/orgChart1"/>
    <dgm:cxn modelId="{F20616CB-8232-4577-9949-623068E81A29}" type="presParOf" srcId="{DFC875E6-5DFB-4E65-B45B-EF772550185F}" destId="{37F9E2E8-92E9-43E4-8D2D-E06056818C3B}" srcOrd="0" destOrd="0" presId="urn:microsoft.com/office/officeart/2005/8/layout/orgChart1"/>
    <dgm:cxn modelId="{26BE9C62-388B-4419-B9CA-19C5D49054F9}" type="presParOf" srcId="{37F9E2E8-92E9-43E4-8D2D-E06056818C3B}" destId="{99CDBD7E-8A40-4983-8581-B2471E06C265}" srcOrd="0" destOrd="0" presId="urn:microsoft.com/office/officeart/2005/8/layout/orgChart1"/>
    <dgm:cxn modelId="{002CB9C9-3801-46DF-87D3-727E85F55300}" type="presParOf" srcId="{37F9E2E8-92E9-43E4-8D2D-E06056818C3B}" destId="{761D0689-AD9D-4E5E-B7CF-4948BE9E5026}" srcOrd="1" destOrd="0" presId="urn:microsoft.com/office/officeart/2005/8/layout/orgChart1"/>
    <dgm:cxn modelId="{CEEB0825-B988-4CE5-A378-A0E89E852F48}" type="presParOf" srcId="{DFC875E6-5DFB-4E65-B45B-EF772550185F}" destId="{D593326C-25A6-440F-BA7A-DA27D1858BF9}" srcOrd="1" destOrd="0" presId="urn:microsoft.com/office/officeart/2005/8/layout/orgChart1"/>
    <dgm:cxn modelId="{6A1BDA02-A4C1-4C6F-BFA3-4186625EF5B1}" type="presParOf" srcId="{D593326C-25A6-440F-BA7A-DA27D1858BF9}" destId="{B9DC87FE-FBEB-4EE3-87D7-AF1A9DFBE829}" srcOrd="0" destOrd="0" presId="urn:microsoft.com/office/officeart/2005/8/layout/orgChart1"/>
    <dgm:cxn modelId="{682D194A-6886-4937-A093-F9A5E448AB04}" type="presParOf" srcId="{D593326C-25A6-440F-BA7A-DA27D1858BF9}" destId="{AE026691-A64D-4DC1-A0FD-00EBBAD5334E}" srcOrd="1" destOrd="0" presId="urn:microsoft.com/office/officeart/2005/8/layout/orgChart1"/>
    <dgm:cxn modelId="{7616F4F4-50A3-4B33-A7D9-903928D4751F}" type="presParOf" srcId="{AE026691-A64D-4DC1-A0FD-00EBBAD5334E}" destId="{0596C872-9D7A-4C0A-A0CA-2F210EDC89E7}" srcOrd="0" destOrd="0" presId="urn:microsoft.com/office/officeart/2005/8/layout/orgChart1"/>
    <dgm:cxn modelId="{F26639B3-36DA-4044-963F-D0979687BFE1}" type="presParOf" srcId="{0596C872-9D7A-4C0A-A0CA-2F210EDC89E7}" destId="{E9B46B83-48DF-4EF2-B252-E3BF270EE3C0}" srcOrd="0" destOrd="0" presId="urn:microsoft.com/office/officeart/2005/8/layout/orgChart1"/>
    <dgm:cxn modelId="{87A236E2-DB65-469A-9346-82ACF58FA3BB}" type="presParOf" srcId="{0596C872-9D7A-4C0A-A0CA-2F210EDC89E7}" destId="{1C9D1E51-0704-4095-82BC-7B9980C482E8}" srcOrd="1" destOrd="0" presId="urn:microsoft.com/office/officeart/2005/8/layout/orgChart1"/>
    <dgm:cxn modelId="{B5A7913C-9320-4EC6-ABDD-A71FC98398C6}" type="presParOf" srcId="{AE026691-A64D-4DC1-A0FD-00EBBAD5334E}" destId="{079DC9BE-C64A-409B-909F-185B5F536CF8}" srcOrd="1" destOrd="0" presId="urn:microsoft.com/office/officeart/2005/8/layout/orgChart1"/>
    <dgm:cxn modelId="{6644BBFC-6B2F-422F-8FB8-A1F6DB38A34A}" type="presParOf" srcId="{AE026691-A64D-4DC1-A0FD-00EBBAD5334E}" destId="{FE00FBB4-F61F-4A13-B2DE-4937FC558B94}" srcOrd="2" destOrd="0" presId="urn:microsoft.com/office/officeart/2005/8/layout/orgChart1"/>
    <dgm:cxn modelId="{BC6FD7FB-55F1-40B0-8B1A-94199CEB5FE6}" type="presParOf" srcId="{D593326C-25A6-440F-BA7A-DA27D1858BF9}" destId="{78D3C7D4-8E65-4303-8713-FC4450F8DC15}" srcOrd="2" destOrd="0" presId="urn:microsoft.com/office/officeart/2005/8/layout/orgChart1"/>
    <dgm:cxn modelId="{A83BAF21-BC34-49CA-91A3-21FF1C1DBF25}" type="presParOf" srcId="{D593326C-25A6-440F-BA7A-DA27D1858BF9}" destId="{C777E97B-AA1E-4D42-A208-8CDDF2DC3E82}" srcOrd="3" destOrd="0" presId="urn:microsoft.com/office/officeart/2005/8/layout/orgChart1"/>
    <dgm:cxn modelId="{623350AD-91D1-42F2-8716-B2F698D7BD32}" type="presParOf" srcId="{C777E97B-AA1E-4D42-A208-8CDDF2DC3E82}" destId="{0620CFDC-8B85-4C35-9742-6ED5F02FABB3}" srcOrd="0" destOrd="0" presId="urn:microsoft.com/office/officeart/2005/8/layout/orgChart1"/>
    <dgm:cxn modelId="{BE8E47BF-3E2F-4045-BEBA-F04264DDE0ED}" type="presParOf" srcId="{0620CFDC-8B85-4C35-9742-6ED5F02FABB3}" destId="{DD7A384B-9184-47FD-A760-3BEBECCA498C}" srcOrd="0" destOrd="0" presId="urn:microsoft.com/office/officeart/2005/8/layout/orgChart1"/>
    <dgm:cxn modelId="{FCFE64B1-E773-46A5-B265-E4A7223CCD48}" type="presParOf" srcId="{0620CFDC-8B85-4C35-9742-6ED5F02FABB3}" destId="{3BB46B51-8531-4211-845C-53824F0021A9}" srcOrd="1" destOrd="0" presId="urn:microsoft.com/office/officeart/2005/8/layout/orgChart1"/>
    <dgm:cxn modelId="{51D91E92-2F4B-40E2-80E4-FB70D7CF8C17}" type="presParOf" srcId="{C777E97B-AA1E-4D42-A208-8CDDF2DC3E82}" destId="{7B6B9887-5F35-42A0-BA67-DDBAB66EB3E1}" srcOrd="1" destOrd="0" presId="urn:microsoft.com/office/officeart/2005/8/layout/orgChart1"/>
    <dgm:cxn modelId="{A8F19ABF-E94E-4EE9-BDC7-FEE50BF9EC32}" type="presParOf" srcId="{C777E97B-AA1E-4D42-A208-8CDDF2DC3E82}" destId="{0C5DA0A5-A343-42D7-BD9A-B8B4CB7B5591}" srcOrd="2" destOrd="0" presId="urn:microsoft.com/office/officeart/2005/8/layout/orgChart1"/>
    <dgm:cxn modelId="{A838AF00-1127-4E21-9ED9-F080BDE401CC}" type="presParOf" srcId="{D593326C-25A6-440F-BA7A-DA27D1858BF9}" destId="{6F505C00-AA3E-439A-88A4-32EF2D9DE85A}" srcOrd="4" destOrd="0" presId="urn:microsoft.com/office/officeart/2005/8/layout/orgChart1"/>
    <dgm:cxn modelId="{D7CAF66E-33FB-48CC-BFCD-DC6DCD7470EF}" type="presParOf" srcId="{D593326C-25A6-440F-BA7A-DA27D1858BF9}" destId="{8865E153-3A36-41C3-BE8D-43BA5418D433}" srcOrd="5" destOrd="0" presId="urn:microsoft.com/office/officeart/2005/8/layout/orgChart1"/>
    <dgm:cxn modelId="{F5F27101-5EAA-48D7-AD00-AE5B0DD91453}" type="presParOf" srcId="{8865E153-3A36-41C3-BE8D-43BA5418D433}" destId="{E644461B-CC7D-4967-9190-DCC1BD626E2E}" srcOrd="0" destOrd="0" presId="urn:microsoft.com/office/officeart/2005/8/layout/orgChart1"/>
    <dgm:cxn modelId="{2B57E008-D30D-49AB-84BE-CC353B10C2B4}" type="presParOf" srcId="{E644461B-CC7D-4967-9190-DCC1BD626E2E}" destId="{741A17AF-83C9-4327-8F86-364DF107986B}" srcOrd="0" destOrd="0" presId="urn:microsoft.com/office/officeart/2005/8/layout/orgChart1"/>
    <dgm:cxn modelId="{8570F87E-F442-4774-9C52-B238F83DC345}" type="presParOf" srcId="{E644461B-CC7D-4967-9190-DCC1BD626E2E}" destId="{6D04DF51-BA7D-4F3D-BEEB-D81776F069F0}" srcOrd="1" destOrd="0" presId="urn:microsoft.com/office/officeart/2005/8/layout/orgChart1"/>
    <dgm:cxn modelId="{16D86F5C-5A68-4355-ABFC-14A0F0D0BAE4}" type="presParOf" srcId="{8865E153-3A36-41C3-BE8D-43BA5418D433}" destId="{54129BC3-2C0F-4A30-9E4D-1549A7BACAC5}" srcOrd="1" destOrd="0" presId="urn:microsoft.com/office/officeart/2005/8/layout/orgChart1"/>
    <dgm:cxn modelId="{0E7978BB-9FD4-43B5-908A-765CB983F7F5}" type="presParOf" srcId="{8865E153-3A36-41C3-BE8D-43BA5418D433}" destId="{EE96EF2E-6EC7-4A94-A7C3-15378EA6F9CE}" srcOrd="2" destOrd="0" presId="urn:microsoft.com/office/officeart/2005/8/layout/orgChart1"/>
    <dgm:cxn modelId="{B02F768F-2673-4CB7-BCA0-78135D2D11EA}" type="presParOf" srcId="{DFC875E6-5DFB-4E65-B45B-EF772550185F}" destId="{E4A8F9A4-AD6A-40DE-9402-32D6EC5FFF97}" srcOrd="2" destOrd="0" presId="urn:microsoft.com/office/officeart/2005/8/layout/orgChart1"/>
    <dgm:cxn modelId="{30F0ECE8-E202-4F50-9F96-9C1C381F1360}" type="presParOf" srcId="{90233086-8504-42CD-8509-C06CEBB5E14D}" destId="{475BA088-7396-4BA9-B792-69EE6759C03E}" srcOrd="2" destOrd="0" presId="urn:microsoft.com/office/officeart/2005/8/layout/orgChart1"/>
    <dgm:cxn modelId="{1A7B4E35-5050-4E60-85F0-50576DFAB609}" type="presParOf" srcId="{90233086-8504-42CD-8509-C06CEBB5E14D}" destId="{8F1C0529-85F5-46A0-9F33-C7399B35B62F}" srcOrd="3" destOrd="0" presId="urn:microsoft.com/office/officeart/2005/8/layout/orgChart1"/>
    <dgm:cxn modelId="{20CDA273-6138-4F29-9563-54ABA47F77A8}" type="presParOf" srcId="{8F1C0529-85F5-46A0-9F33-C7399B35B62F}" destId="{9192D7E6-56A6-4D39-8559-36F4A52483D6}" srcOrd="0" destOrd="0" presId="urn:microsoft.com/office/officeart/2005/8/layout/orgChart1"/>
    <dgm:cxn modelId="{0C621534-A0EF-45B6-B9D8-BF6C547882E5}" type="presParOf" srcId="{9192D7E6-56A6-4D39-8559-36F4A52483D6}" destId="{2B57D842-C132-4E06-BAEE-7A81848A92FD}" srcOrd="0" destOrd="0" presId="urn:microsoft.com/office/officeart/2005/8/layout/orgChart1"/>
    <dgm:cxn modelId="{CCB8EE5F-FA6F-4113-9451-BDD8E602B275}" type="presParOf" srcId="{9192D7E6-56A6-4D39-8559-36F4A52483D6}" destId="{42CE7848-A09D-4868-97D1-9510E1071570}" srcOrd="1" destOrd="0" presId="urn:microsoft.com/office/officeart/2005/8/layout/orgChart1"/>
    <dgm:cxn modelId="{97DE6141-E3F7-407E-A924-D75947621851}" type="presParOf" srcId="{8F1C0529-85F5-46A0-9F33-C7399B35B62F}" destId="{1B5ECF54-B816-4238-BA57-2AAE9297082B}" srcOrd="1" destOrd="0" presId="urn:microsoft.com/office/officeart/2005/8/layout/orgChart1"/>
    <dgm:cxn modelId="{581F7A31-A316-4ADA-A843-E1FBCC82E7FA}" type="presParOf" srcId="{1B5ECF54-B816-4238-BA57-2AAE9297082B}" destId="{BE5E4EDF-0EA8-445D-BE2C-4C22E40AA606}" srcOrd="0" destOrd="0" presId="urn:microsoft.com/office/officeart/2005/8/layout/orgChart1"/>
    <dgm:cxn modelId="{5E8BCBB2-8CF5-49E0-B93F-4D872E6BF2CC}" type="presParOf" srcId="{1B5ECF54-B816-4238-BA57-2AAE9297082B}" destId="{8DE802C6-3FF7-4FCA-B499-91D9A9BD38E4}" srcOrd="1" destOrd="0" presId="urn:microsoft.com/office/officeart/2005/8/layout/orgChart1"/>
    <dgm:cxn modelId="{9A1E2334-6C47-4ADA-AE27-5F89F5844108}" type="presParOf" srcId="{8DE802C6-3FF7-4FCA-B499-91D9A9BD38E4}" destId="{032CA9AE-FF82-49E0-A3D0-C9ED3F31B86B}" srcOrd="0" destOrd="0" presId="urn:microsoft.com/office/officeart/2005/8/layout/orgChart1"/>
    <dgm:cxn modelId="{98B397EC-90D6-4316-9DD2-D49897B85393}" type="presParOf" srcId="{032CA9AE-FF82-49E0-A3D0-C9ED3F31B86B}" destId="{EDDA187E-D807-4DC9-8F25-078016371689}" srcOrd="0" destOrd="0" presId="urn:microsoft.com/office/officeart/2005/8/layout/orgChart1"/>
    <dgm:cxn modelId="{AC7083BB-4856-42D3-AAB6-A48A88A9942B}" type="presParOf" srcId="{032CA9AE-FF82-49E0-A3D0-C9ED3F31B86B}" destId="{FD72CC63-894C-4176-BFFA-6AEE829E4726}" srcOrd="1" destOrd="0" presId="urn:microsoft.com/office/officeart/2005/8/layout/orgChart1"/>
    <dgm:cxn modelId="{2DEA7831-D8C1-43DF-BB09-156FA527BD5C}" type="presParOf" srcId="{8DE802C6-3FF7-4FCA-B499-91D9A9BD38E4}" destId="{38A81970-8460-4942-A274-15752EAE8667}" srcOrd="1" destOrd="0" presId="urn:microsoft.com/office/officeart/2005/8/layout/orgChart1"/>
    <dgm:cxn modelId="{6A6065AC-3169-4A88-9E61-11D04E19CA6B}" type="presParOf" srcId="{8DE802C6-3FF7-4FCA-B499-91D9A9BD38E4}" destId="{AD1FC83C-F355-4702-BCEF-6841EFC364E2}" srcOrd="2" destOrd="0" presId="urn:microsoft.com/office/officeart/2005/8/layout/orgChart1"/>
    <dgm:cxn modelId="{AD895BB1-9A2D-46AD-953E-69AE8A921873}" type="presParOf" srcId="{1B5ECF54-B816-4238-BA57-2AAE9297082B}" destId="{AE8790C8-B116-4C07-B78F-15668B40C321}" srcOrd="2" destOrd="0" presId="urn:microsoft.com/office/officeart/2005/8/layout/orgChart1"/>
    <dgm:cxn modelId="{EC61352F-A5F9-42D4-9392-D7813D88A4C9}" type="presParOf" srcId="{1B5ECF54-B816-4238-BA57-2AAE9297082B}" destId="{BF8FED35-076B-4D80-AEFB-786DC17198D5}" srcOrd="3" destOrd="0" presId="urn:microsoft.com/office/officeart/2005/8/layout/orgChart1"/>
    <dgm:cxn modelId="{9F42BFCF-5EE2-4D82-9EF2-2C3F88BF3ECC}" type="presParOf" srcId="{BF8FED35-076B-4D80-AEFB-786DC17198D5}" destId="{73E6255C-1893-4D28-AE97-D2E05C07DFC0}" srcOrd="0" destOrd="0" presId="urn:microsoft.com/office/officeart/2005/8/layout/orgChart1"/>
    <dgm:cxn modelId="{AA15A69D-BF81-4844-9021-7C974A6F4B71}" type="presParOf" srcId="{73E6255C-1893-4D28-AE97-D2E05C07DFC0}" destId="{5C724676-FD6B-408D-A6FA-362B84F1A498}" srcOrd="0" destOrd="0" presId="urn:microsoft.com/office/officeart/2005/8/layout/orgChart1"/>
    <dgm:cxn modelId="{76788500-1718-426D-93DF-1FBF76447F1E}" type="presParOf" srcId="{73E6255C-1893-4D28-AE97-D2E05C07DFC0}" destId="{D8ABA919-18E1-41AC-B6C4-E506E69D672C}" srcOrd="1" destOrd="0" presId="urn:microsoft.com/office/officeart/2005/8/layout/orgChart1"/>
    <dgm:cxn modelId="{31916E72-7577-476C-A929-D572B3009414}" type="presParOf" srcId="{BF8FED35-076B-4D80-AEFB-786DC17198D5}" destId="{4425206F-3C9C-41EE-9BFE-824809B67DD0}" srcOrd="1" destOrd="0" presId="urn:microsoft.com/office/officeart/2005/8/layout/orgChart1"/>
    <dgm:cxn modelId="{5CE90450-AE5F-4190-9247-AB2B67BDC4DC}" type="presParOf" srcId="{BF8FED35-076B-4D80-AEFB-786DC17198D5}" destId="{63423AAD-E7B7-4C50-8C94-47EDCD96941B}" srcOrd="2" destOrd="0" presId="urn:microsoft.com/office/officeart/2005/8/layout/orgChart1"/>
    <dgm:cxn modelId="{21591F8F-5037-4F4E-8481-F0FE9D5D795E}" type="presParOf" srcId="{1B5ECF54-B816-4238-BA57-2AAE9297082B}" destId="{B2554413-104E-406A-9CC5-349745215342}" srcOrd="4" destOrd="0" presId="urn:microsoft.com/office/officeart/2005/8/layout/orgChart1"/>
    <dgm:cxn modelId="{D8596F38-EC65-44A7-A34B-1F0E9FE79C6A}" type="presParOf" srcId="{1B5ECF54-B816-4238-BA57-2AAE9297082B}" destId="{D72EC4F2-E6DC-4D7F-A1A5-EABC086DCEBA}" srcOrd="5" destOrd="0" presId="urn:microsoft.com/office/officeart/2005/8/layout/orgChart1"/>
    <dgm:cxn modelId="{F0BE338B-B9A8-4626-9DE0-CC56558F121E}" type="presParOf" srcId="{D72EC4F2-E6DC-4D7F-A1A5-EABC086DCEBA}" destId="{9E5DC13B-2C06-45C1-9115-01F1E4C12F99}" srcOrd="0" destOrd="0" presId="urn:microsoft.com/office/officeart/2005/8/layout/orgChart1"/>
    <dgm:cxn modelId="{93DA5532-B103-4290-B625-FB1628937059}" type="presParOf" srcId="{9E5DC13B-2C06-45C1-9115-01F1E4C12F99}" destId="{C3640126-70E2-43AD-B0C8-14F4A145E69D}" srcOrd="0" destOrd="0" presId="urn:microsoft.com/office/officeart/2005/8/layout/orgChart1"/>
    <dgm:cxn modelId="{A859E1C8-5762-493D-A7B5-FFB3A337D1CF}" type="presParOf" srcId="{9E5DC13B-2C06-45C1-9115-01F1E4C12F99}" destId="{C318070A-2C5F-41D4-A587-DE10A89FAD57}" srcOrd="1" destOrd="0" presId="urn:microsoft.com/office/officeart/2005/8/layout/orgChart1"/>
    <dgm:cxn modelId="{0345E83B-49F0-463B-9E6B-7F9FCA4F6B19}" type="presParOf" srcId="{D72EC4F2-E6DC-4D7F-A1A5-EABC086DCEBA}" destId="{4DF70DD4-B891-45B9-9131-FB46A6887A10}" srcOrd="1" destOrd="0" presId="urn:microsoft.com/office/officeart/2005/8/layout/orgChart1"/>
    <dgm:cxn modelId="{2D91F2B3-DEEE-432C-B87E-E3B33DCAB1E5}" type="presParOf" srcId="{D72EC4F2-E6DC-4D7F-A1A5-EABC086DCEBA}" destId="{335AEEE5-2E77-4976-AA76-1BBBE29F8B21}" srcOrd="2" destOrd="0" presId="urn:microsoft.com/office/officeart/2005/8/layout/orgChart1"/>
    <dgm:cxn modelId="{64861521-03EF-47A3-BCA6-42452B6C0A9A}" type="presParOf" srcId="{1B5ECF54-B816-4238-BA57-2AAE9297082B}" destId="{813BFB9B-D964-4C6C-95B6-FA36C9FC47D0}" srcOrd="6" destOrd="0" presId="urn:microsoft.com/office/officeart/2005/8/layout/orgChart1"/>
    <dgm:cxn modelId="{15142113-1A0C-4DB0-9647-6C82AFF8E03C}" type="presParOf" srcId="{1B5ECF54-B816-4238-BA57-2AAE9297082B}" destId="{BEB993E2-60A0-464E-9CF5-415F425D512A}" srcOrd="7" destOrd="0" presId="urn:microsoft.com/office/officeart/2005/8/layout/orgChart1"/>
    <dgm:cxn modelId="{8A59278B-5335-4E00-9C8E-B171D9DAE1DB}" type="presParOf" srcId="{BEB993E2-60A0-464E-9CF5-415F425D512A}" destId="{36AC2BB4-8177-44D6-8E0E-7FF7232D5D2E}" srcOrd="0" destOrd="0" presId="urn:microsoft.com/office/officeart/2005/8/layout/orgChart1"/>
    <dgm:cxn modelId="{B2F9EC66-602C-41D0-8AB2-6CF46E59516C}" type="presParOf" srcId="{36AC2BB4-8177-44D6-8E0E-7FF7232D5D2E}" destId="{B3A6615A-A732-42FD-A03C-2BC94E7C6510}" srcOrd="0" destOrd="0" presId="urn:microsoft.com/office/officeart/2005/8/layout/orgChart1"/>
    <dgm:cxn modelId="{F9F7BCC2-8383-4B82-8EAB-528468B03E45}" type="presParOf" srcId="{36AC2BB4-8177-44D6-8E0E-7FF7232D5D2E}" destId="{0B07AC63-ACE8-4FBA-9E20-B2F2BB6F57E0}" srcOrd="1" destOrd="0" presId="urn:microsoft.com/office/officeart/2005/8/layout/orgChart1"/>
    <dgm:cxn modelId="{72F042CC-34A3-45B7-BE37-29DCC971F596}" type="presParOf" srcId="{BEB993E2-60A0-464E-9CF5-415F425D512A}" destId="{7FEE1D89-B16C-4B33-93A6-1ECD9D3EE590}" srcOrd="1" destOrd="0" presId="urn:microsoft.com/office/officeart/2005/8/layout/orgChart1"/>
    <dgm:cxn modelId="{CA4058E9-D2DA-4DE8-B712-6C4158D69875}" type="presParOf" srcId="{BEB993E2-60A0-464E-9CF5-415F425D512A}" destId="{A7BD1ED8-ECBB-4ADD-8C7D-0CB6C7C7F74E}" srcOrd="2" destOrd="0" presId="urn:microsoft.com/office/officeart/2005/8/layout/orgChart1"/>
    <dgm:cxn modelId="{9D3CB77D-40B0-4059-B03D-C3570C26D263}" type="presParOf" srcId="{8F1C0529-85F5-46A0-9F33-C7399B35B62F}" destId="{745FD5D8-6AB3-4976-98FD-0A3D566078C0}" srcOrd="2" destOrd="0" presId="urn:microsoft.com/office/officeart/2005/8/layout/orgChart1"/>
    <dgm:cxn modelId="{5FBF14B2-E417-4B29-96A8-F7A4FE64582E}" type="presParOf" srcId="{90233086-8504-42CD-8509-C06CEBB5E14D}" destId="{B49E9D26-E9F0-4FCF-90B2-1875BBB67B8F}" srcOrd="4" destOrd="0" presId="urn:microsoft.com/office/officeart/2005/8/layout/orgChart1"/>
    <dgm:cxn modelId="{E362C0C4-41C1-42CC-959A-56EF5FEB0CB7}" type="presParOf" srcId="{90233086-8504-42CD-8509-C06CEBB5E14D}" destId="{31BA278A-D139-459C-96F1-CD247EB34F6A}" srcOrd="5" destOrd="0" presId="urn:microsoft.com/office/officeart/2005/8/layout/orgChart1"/>
    <dgm:cxn modelId="{82842A83-CBB9-4426-AAF6-D880BEFCA407}" type="presParOf" srcId="{31BA278A-D139-459C-96F1-CD247EB34F6A}" destId="{40DA58F7-FDAA-4E90-BA29-7357460F65BD}" srcOrd="0" destOrd="0" presId="urn:microsoft.com/office/officeart/2005/8/layout/orgChart1"/>
    <dgm:cxn modelId="{4D6AF465-657E-4CE6-9F30-FED11E88BE97}" type="presParOf" srcId="{40DA58F7-FDAA-4E90-BA29-7357460F65BD}" destId="{1B142EC8-3788-405F-B9BC-C6BACCEC906D}" srcOrd="0" destOrd="0" presId="urn:microsoft.com/office/officeart/2005/8/layout/orgChart1"/>
    <dgm:cxn modelId="{E0175E2B-5776-42B3-A336-BBE6F34A97B7}" type="presParOf" srcId="{40DA58F7-FDAA-4E90-BA29-7357460F65BD}" destId="{126F570B-0098-4598-B6C8-DADB8E352B45}" srcOrd="1" destOrd="0" presId="urn:microsoft.com/office/officeart/2005/8/layout/orgChart1"/>
    <dgm:cxn modelId="{EC024D63-D8AD-48D2-9F14-C38109EF871B}" type="presParOf" srcId="{31BA278A-D139-459C-96F1-CD247EB34F6A}" destId="{9873F828-CD18-4882-9F0E-CBDFDDD679E2}" srcOrd="1" destOrd="0" presId="urn:microsoft.com/office/officeart/2005/8/layout/orgChart1"/>
    <dgm:cxn modelId="{84A70E23-BE38-43A4-A931-CFE942BB4A38}" type="presParOf" srcId="{9873F828-CD18-4882-9F0E-CBDFDDD679E2}" destId="{A2619CE9-DB44-4DDF-B9EA-160FA71259D4}" srcOrd="0" destOrd="0" presId="urn:microsoft.com/office/officeart/2005/8/layout/orgChart1"/>
    <dgm:cxn modelId="{CF3ED8A4-8663-40B9-9101-9299A42B57DD}" type="presParOf" srcId="{9873F828-CD18-4882-9F0E-CBDFDDD679E2}" destId="{60D3A9AE-9DDA-4433-A7F8-CF437D45C33C}" srcOrd="1" destOrd="0" presId="urn:microsoft.com/office/officeart/2005/8/layout/orgChart1"/>
    <dgm:cxn modelId="{2B29AD3D-BCF7-4DC3-863E-1A8F633DB3D5}" type="presParOf" srcId="{60D3A9AE-9DDA-4433-A7F8-CF437D45C33C}" destId="{F8512B91-47D1-400B-A57B-B30D46A7AE31}" srcOrd="0" destOrd="0" presId="urn:microsoft.com/office/officeart/2005/8/layout/orgChart1"/>
    <dgm:cxn modelId="{6F46AA63-A487-4FC6-856E-B98C63686B0D}" type="presParOf" srcId="{F8512B91-47D1-400B-A57B-B30D46A7AE31}" destId="{E059E483-6435-4565-B688-005939DE54AE}" srcOrd="0" destOrd="0" presId="urn:microsoft.com/office/officeart/2005/8/layout/orgChart1"/>
    <dgm:cxn modelId="{8CE165E6-B76B-48E0-B21D-CF6A87B86E91}" type="presParOf" srcId="{F8512B91-47D1-400B-A57B-B30D46A7AE31}" destId="{60C997D7-15D2-4B66-9BFE-236C33DA3DFA}" srcOrd="1" destOrd="0" presId="urn:microsoft.com/office/officeart/2005/8/layout/orgChart1"/>
    <dgm:cxn modelId="{1896F4ED-41A7-4057-A98B-214414D4B58B}" type="presParOf" srcId="{60D3A9AE-9DDA-4433-A7F8-CF437D45C33C}" destId="{44BEDF94-E4DC-46D1-AD8D-BB4447130F08}" srcOrd="1" destOrd="0" presId="urn:microsoft.com/office/officeart/2005/8/layout/orgChart1"/>
    <dgm:cxn modelId="{828B5B11-E7F3-46EA-A6E5-4DC872047012}" type="presParOf" srcId="{60D3A9AE-9DDA-4433-A7F8-CF437D45C33C}" destId="{DFD0DF8C-C10A-400C-997D-1FFB5DD06638}" srcOrd="2" destOrd="0" presId="urn:microsoft.com/office/officeart/2005/8/layout/orgChart1"/>
    <dgm:cxn modelId="{ED14A869-7B26-46B6-88D9-47466CB5B017}" type="presParOf" srcId="{9873F828-CD18-4882-9F0E-CBDFDDD679E2}" destId="{A9802631-280C-438F-AAF4-A750B891E630}" srcOrd="2" destOrd="0" presId="urn:microsoft.com/office/officeart/2005/8/layout/orgChart1"/>
    <dgm:cxn modelId="{70C2CCC6-B31F-46FA-BE05-37D2968E2F95}" type="presParOf" srcId="{9873F828-CD18-4882-9F0E-CBDFDDD679E2}" destId="{7270FFFB-A698-46BD-8B67-5CD55393F5F4}" srcOrd="3" destOrd="0" presId="urn:microsoft.com/office/officeart/2005/8/layout/orgChart1"/>
    <dgm:cxn modelId="{D04C35C3-3647-489B-99D9-A1FDB717C6F9}" type="presParOf" srcId="{7270FFFB-A698-46BD-8B67-5CD55393F5F4}" destId="{C070805E-CD1D-4E9B-B56B-93EDE963D0BE}" srcOrd="0" destOrd="0" presId="urn:microsoft.com/office/officeart/2005/8/layout/orgChart1"/>
    <dgm:cxn modelId="{CC4DDEDD-05C6-4D90-A7EE-904774A0B7D0}" type="presParOf" srcId="{C070805E-CD1D-4E9B-B56B-93EDE963D0BE}" destId="{BF85D353-D8B9-4DDB-B198-99FA1DB7E2E1}" srcOrd="0" destOrd="0" presId="urn:microsoft.com/office/officeart/2005/8/layout/orgChart1"/>
    <dgm:cxn modelId="{623987B5-AFB6-4ACF-BACE-9F46859A07AE}" type="presParOf" srcId="{C070805E-CD1D-4E9B-B56B-93EDE963D0BE}" destId="{68AD4C60-2440-47D2-9F0B-3C06125AECF5}" srcOrd="1" destOrd="0" presId="urn:microsoft.com/office/officeart/2005/8/layout/orgChart1"/>
    <dgm:cxn modelId="{088AF933-290E-4A53-9888-B2323A87B268}" type="presParOf" srcId="{7270FFFB-A698-46BD-8B67-5CD55393F5F4}" destId="{2B97732C-60D3-44CA-8355-F65E048F2D76}" srcOrd="1" destOrd="0" presId="urn:microsoft.com/office/officeart/2005/8/layout/orgChart1"/>
    <dgm:cxn modelId="{00C17727-7C18-4EDF-8EA0-1E104D4B315D}" type="presParOf" srcId="{7270FFFB-A698-46BD-8B67-5CD55393F5F4}" destId="{831BBD99-FC67-4018-BE6C-B92A2616DD90}" srcOrd="2" destOrd="0" presId="urn:microsoft.com/office/officeart/2005/8/layout/orgChart1"/>
    <dgm:cxn modelId="{E1DF97DE-58C6-40EF-95F9-6ECB5349B78C}" type="presParOf" srcId="{9873F828-CD18-4882-9F0E-CBDFDDD679E2}" destId="{7B3F1FFA-603A-4E08-89CF-8E29EEA2C55C}" srcOrd="4" destOrd="0" presId="urn:microsoft.com/office/officeart/2005/8/layout/orgChart1"/>
    <dgm:cxn modelId="{6D7EA520-2D16-481F-8092-929832D4311F}" type="presParOf" srcId="{9873F828-CD18-4882-9F0E-CBDFDDD679E2}" destId="{DEAB7459-0008-4645-B83A-80883D831E8A}" srcOrd="5" destOrd="0" presId="urn:microsoft.com/office/officeart/2005/8/layout/orgChart1"/>
    <dgm:cxn modelId="{D2F7EFF6-208B-4BB0-9F1B-DD3C8DF7E7AD}" type="presParOf" srcId="{DEAB7459-0008-4645-B83A-80883D831E8A}" destId="{84825FD0-6C07-4E27-8A6C-6D48B6DE3082}" srcOrd="0" destOrd="0" presId="urn:microsoft.com/office/officeart/2005/8/layout/orgChart1"/>
    <dgm:cxn modelId="{F8AD4B16-C435-435A-BEFA-80BEC8750188}" type="presParOf" srcId="{84825FD0-6C07-4E27-8A6C-6D48B6DE3082}" destId="{AD3C7DEB-DEF1-4CE8-B755-BEF35D78ADFF}" srcOrd="0" destOrd="0" presId="urn:microsoft.com/office/officeart/2005/8/layout/orgChart1"/>
    <dgm:cxn modelId="{FE8CAE56-C68B-471D-84F7-58C79E2326BE}" type="presParOf" srcId="{84825FD0-6C07-4E27-8A6C-6D48B6DE3082}" destId="{15906DD4-E82A-4FE9-BD26-A98C3357A215}" srcOrd="1" destOrd="0" presId="urn:microsoft.com/office/officeart/2005/8/layout/orgChart1"/>
    <dgm:cxn modelId="{2CB9B7DD-4493-417B-B9DC-35A45F7B4D88}" type="presParOf" srcId="{DEAB7459-0008-4645-B83A-80883D831E8A}" destId="{1439E641-5B08-4EB7-B9A1-A526632DBEC5}" srcOrd="1" destOrd="0" presId="urn:microsoft.com/office/officeart/2005/8/layout/orgChart1"/>
    <dgm:cxn modelId="{0410C3CA-EA25-4507-8890-E116EAE92232}" type="presParOf" srcId="{DEAB7459-0008-4645-B83A-80883D831E8A}" destId="{2C997035-C28E-4AE9-936C-0966BA08B50C}" srcOrd="2" destOrd="0" presId="urn:microsoft.com/office/officeart/2005/8/layout/orgChart1"/>
    <dgm:cxn modelId="{FBB2B712-556B-412E-AA2E-111920A3C4BE}" type="presParOf" srcId="{31BA278A-D139-459C-96F1-CD247EB34F6A}" destId="{344DFF1A-7827-45A2-80B8-A849B3ECCBE8}" srcOrd="2" destOrd="0" presId="urn:microsoft.com/office/officeart/2005/8/layout/orgChart1"/>
    <dgm:cxn modelId="{A892C789-32BB-481F-A7BF-C1096DCB8944}" type="presParOf" srcId="{90233086-8504-42CD-8509-C06CEBB5E14D}" destId="{3D6F9C8E-E905-4217-8570-75EFEB9EF529}" srcOrd="6" destOrd="0" presId="urn:microsoft.com/office/officeart/2005/8/layout/orgChart1"/>
    <dgm:cxn modelId="{275B1C84-80BE-4C88-B2CD-DECE0619B65F}" type="presParOf" srcId="{90233086-8504-42CD-8509-C06CEBB5E14D}" destId="{335E64B2-68B2-45AC-9E1D-F69DCCFEBE48}" srcOrd="7" destOrd="0" presId="urn:microsoft.com/office/officeart/2005/8/layout/orgChart1"/>
    <dgm:cxn modelId="{6161469E-9EBE-41B9-8E41-4593185382F0}" type="presParOf" srcId="{335E64B2-68B2-45AC-9E1D-F69DCCFEBE48}" destId="{7BCA541D-5AAC-449F-AFAE-1B452ADB9160}" srcOrd="0" destOrd="0" presId="urn:microsoft.com/office/officeart/2005/8/layout/orgChart1"/>
    <dgm:cxn modelId="{F184EC45-7AB2-451B-BCB9-F71760BA2F02}" type="presParOf" srcId="{7BCA541D-5AAC-449F-AFAE-1B452ADB9160}" destId="{ADACAF30-8704-4367-867D-C8C919FC3E8F}" srcOrd="0" destOrd="0" presId="urn:microsoft.com/office/officeart/2005/8/layout/orgChart1"/>
    <dgm:cxn modelId="{91A4426B-9E3D-4AF5-8CB9-CE39B9D45620}" type="presParOf" srcId="{7BCA541D-5AAC-449F-AFAE-1B452ADB9160}" destId="{64FB3C05-0898-42D4-B108-3FC54B94D9D0}" srcOrd="1" destOrd="0" presId="urn:microsoft.com/office/officeart/2005/8/layout/orgChart1"/>
    <dgm:cxn modelId="{3367386A-C02D-440C-9C02-2989B06ECDB5}" type="presParOf" srcId="{335E64B2-68B2-45AC-9E1D-F69DCCFEBE48}" destId="{1FC112D8-7AB7-4859-AD44-91C896DD6B66}" srcOrd="1" destOrd="0" presId="urn:microsoft.com/office/officeart/2005/8/layout/orgChart1"/>
    <dgm:cxn modelId="{385A0D50-8E49-4AE7-A4D7-B79D0F03FACE}" type="presParOf" srcId="{1FC112D8-7AB7-4859-AD44-91C896DD6B66}" destId="{3D401C68-148E-419C-9D8B-F49F219EEA5B}" srcOrd="0" destOrd="0" presId="urn:microsoft.com/office/officeart/2005/8/layout/orgChart1"/>
    <dgm:cxn modelId="{ACFD4C8A-9BF3-4F7D-A6DC-5A9211F917CF}" type="presParOf" srcId="{1FC112D8-7AB7-4859-AD44-91C896DD6B66}" destId="{16676705-83A7-4DFA-BD71-0EDDF391D21D}" srcOrd="1" destOrd="0" presId="urn:microsoft.com/office/officeart/2005/8/layout/orgChart1"/>
    <dgm:cxn modelId="{09E3A83E-A67B-4F8E-8CB2-109FD7EA5685}" type="presParOf" srcId="{16676705-83A7-4DFA-BD71-0EDDF391D21D}" destId="{DD9348FB-9F6E-4934-B4CB-10238147D978}" srcOrd="0" destOrd="0" presId="urn:microsoft.com/office/officeart/2005/8/layout/orgChart1"/>
    <dgm:cxn modelId="{FFEF8B61-9BCF-475D-8F14-F833A719E267}" type="presParOf" srcId="{DD9348FB-9F6E-4934-B4CB-10238147D978}" destId="{88C4B46C-DE35-4799-9B2E-789C79B4E4A9}" srcOrd="0" destOrd="0" presId="urn:microsoft.com/office/officeart/2005/8/layout/orgChart1"/>
    <dgm:cxn modelId="{D641BD40-323C-406F-BE6E-04254A304B47}" type="presParOf" srcId="{DD9348FB-9F6E-4934-B4CB-10238147D978}" destId="{48A4826C-2E88-4007-9E32-525A4ECB1A1A}" srcOrd="1" destOrd="0" presId="urn:microsoft.com/office/officeart/2005/8/layout/orgChart1"/>
    <dgm:cxn modelId="{126A444B-82AE-4E3F-8CB8-346C6F7C1982}" type="presParOf" srcId="{16676705-83A7-4DFA-BD71-0EDDF391D21D}" destId="{A15E677E-5C1C-48C6-A438-F108672C1BDE}" srcOrd="1" destOrd="0" presId="urn:microsoft.com/office/officeart/2005/8/layout/orgChart1"/>
    <dgm:cxn modelId="{7F50EB4D-BF18-471C-81AC-27A27A19C841}" type="presParOf" srcId="{16676705-83A7-4DFA-BD71-0EDDF391D21D}" destId="{374C9335-69B7-415F-A1AA-3219C9A4EA8A}" srcOrd="2" destOrd="0" presId="urn:microsoft.com/office/officeart/2005/8/layout/orgChart1"/>
    <dgm:cxn modelId="{BB5C96D6-1B89-43F4-91C5-27A013D946C8}" type="presParOf" srcId="{1FC112D8-7AB7-4859-AD44-91C896DD6B66}" destId="{53783F43-E906-4474-AC58-8AA8009B20F6}" srcOrd="2" destOrd="0" presId="urn:microsoft.com/office/officeart/2005/8/layout/orgChart1"/>
    <dgm:cxn modelId="{3FA4459D-F887-411F-A4C9-7EA2CA7D444A}" type="presParOf" srcId="{1FC112D8-7AB7-4859-AD44-91C896DD6B66}" destId="{A03B2CB7-FE2A-487B-A2A1-DEB937B5DCE4}" srcOrd="3" destOrd="0" presId="urn:microsoft.com/office/officeart/2005/8/layout/orgChart1"/>
    <dgm:cxn modelId="{7CE3D70C-5412-4F7D-8890-8A8245B300C9}" type="presParOf" srcId="{A03B2CB7-FE2A-487B-A2A1-DEB937B5DCE4}" destId="{532C4E02-08B5-495A-B121-A6D8C0262340}" srcOrd="0" destOrd="0" presId="urn:microsoft.com/office/officeart/2005/8/layout/orgChart1"/>
    <dgm:cxn modelId="{55828F80-E132-4601-A3DB-99BD75087EFE}" type="presParOf" srcId="{532C4E02-08B5-495A-B121-A6D8C0262340}" destId="{024E51B9-61DB-4665-8140-C6601A24D938}" srcOrd="0" destOrd="0" presId="urn:microsoft.com/office/officeart/2005/8/layout/orgChart1"/>
    <dgm:cxn modelId="{67F86352-4F9F-497B-BA95-B2D619B40CA5}" type="presParOf" srcId="{532C4E02-08B5-495A-B121-A6D8C0262340}" destId="{F2ADB9A6-C45A-47E3-B02F-B5381C7176A3}" srcOrd="1" destOrd="0" presId="urn:microsoft.com/office/officeart/2005/8/layout/orgChart1"/>
    <dgm:cxn modelId="{8221AED0-B6A4-4642-A4E3-8ABADEC4CCD2}" type="presParOf" srcId="{A03B2CB7-FE2A-487B-A2A1-DEB937B5DCE4}" destId="{A7A20066-8DD8-4016-A8AA-A69EADAA3F4E}" srcOrd="1" destOrd="0" presId="urn:microsoft.com/office/officeart/2005/8/layout/orgChart1"/>
    <dgm:cxn modelId="{74688E3A-2FAA-45A9-9D4F-6297F1A2D74A}" type="presParOf" srcId="{A7A20066-8DD8-4016-A8AA-A69EADAA3F4E}" destId="{88A1743F-966E-4561-8D68-FC11EF95B45A}" srcOrd="0" destOrd="0" presId="urn:microsoft.com/office/officeart/2005/8/layout/orgChart1"/>
    <dgm:cxn modelId="{E90A36BA-EF08-4229-B0D7-100DE88A3844}" type="presParOf" srcId="{A7A20066-8DD8-4016-A8AA-A69EADAA3F4E}" destId="{38BD852E-BEA8-4F8B-A538-4BCF9DFEF4FA}" srcOrd="1" destOrd="0" presId="urn:microsoft.com/office/officeart/2005/8/layout/orgChart1"/>
    <dgm:cxn modelId="{71ABC147-4AF7-4CFE-BAB6-54E2E319D4C1}" type="presParOf" srcId="{38BD852E-BEA8-4F8B-A538-4BCF9DFEF4FA}" destId="{9F45F910-B151-4F2D-B99F-AF55901BD52F}" srcOrd="0" destOrd="0" presId="urn:microsoft.com/office/officeart/2005/8/layout/orgChart1"/>
    <dgm:cxn modelId="{55E3A8A0-523D-446D-8553-B26EBF485263}" type="presParOf" srcId="{9F45F910-B151-4F2D-B99F-AF55901BD52F}" destId="{6EB67E4F-7540-4F92-9E9D-7CCA16A065FF}" srcOrd="0" destOrd="0" presId="urn:microsoft.com/office/officeart/2005/8/layout/orgChart1"/>
    <dgm:cxn modelId="{2287B201-B007-48CE-BC57-53260AE45DE9}" type="presParOf" srcId="{9F45F910-B151-4F2D-B99F-AF55901BD52F}" destId="{CFE1E861-B00F-49EB-B4E1-9C6FABA58465}" srcOrd="1" destOrd="0" presId="urn:microsoft.com/office/officeart/2005/8/layout/orgChart1"/>
    <dgm:cxn modelId="{ABC7F11E-BFF0-4A55-A62D-A2EE898102D6}" type="presParOf" srcId="{38BD852E-BEA8-4F8B-A538-4BCF9DFEF4FA}" destId="{73F8F8D7-1E4A-497A-9C18-422329FF1DF5}" srcOrd="1" destOrd="0" presId="urn:microsoft.com/office/officeart/2005/8/layout/orgChart1"/>
    <dgm:cxn modelId="{F132FAA4-F182-461E-B217-23AD0FF0A5C6}" type="presParOf" srcId="{38BD852E-BEA8-4F8B-A538-4BCF9DFEF4FA}" destId="{97572355-2FD4-4AF5-83F8-6716C892DB39}" srcOrd="2" destOrd="0" presId="urn:microsoft.com/office/officeart/2005/8/layout/orgChart1"/>
    <dgm:cxn modelId="{02A91FFC-0CB6-4423-A0E4-F3D1A7C24BDE}" type="presParOf" srcId="{A7A20066-8DD8-4016-A8AA-A69EADAA3F4E}" destId="{F89DEEF9-0D57-492B-B51D-DA04FA52D955}" srcOrd="2" destOrd="0" presId="urn:microsoft.com/office/officeart/2005/8/layout/orgChart1"/>
    <dgm:cxn modelId="{76EFEFCD-1245-48C2-9ACA-ECBA94CC15E0}" type="presParOf" srcId="{A7A20066-8DD8-4016-A8AA-A69EADAA3F4E}" destId="{DC6AC6DD-F6D6-4F7D-A885-64460F789166}" srcOrd="3" destOrd="0" presId="urn:microsoft.com/office/officeart/2005/8/layout/orgChart1"/>
    <dgm:cxn modelId="{713D336D-7145-40D0-9A56-E4F867C3951C}" type="presParOf" srcId="{DC6AC6DD-F6D6-4F7D-A885-64460F789166}" destId="{AD06EE68-B486-45F4-8DB2-C4998BD85554}" srcOrd="0" destOrd="0" presId="urn:microsoft.com/office/officeart/2005/8/layout/orgChart1"/>
    <dgm:cxn modelId="{D36FF76C-0E1B-43EE-A3AC-8C3FCC291509}" type="presParOf" srcId="{AD06EE68-B486-45F4-8DB2-C4998BD85554}" destId="{A650D250-CE3A-4B89-84B1-01FF8A8E18E3}" srcOrd="0" destOrd="0" presId="urn:microsoft.com/office/officeart/2005/8/layout/orgChart1"/>
    <dgm:cxn modelId="{D5F3CA7F-F880-4EFB-B79C-16D10120A837}" type="presParOf" srcId="{AD06EE68-B486-45F4-8DB2-C4998BD85554}" destId="{156C0071-0F70-4B59-BB24-157F4AAFF7EB}" srcOrd="1" destOrd="0" presId="urn:microsoft.com/office/officeart/2005/8/layout/orgChart1"/>
    <dgm:cxn modelId="{BBD6B818-C2B4-42D5-868B-EF1AA13CB163}" type="presParOf" srcId="{DC6AC6DD-F6D6-4F7D-A885-64460F789166}" destId="{E1A645AD-86BC-4427-A273-75FFF5E7F293}" srcOrd="1" destOrd="0" presId="urn:microsoft.com/office/officeart/2005/8/layout/orgChart1"/>
    <dgm:cxn modelId="{579461DB-28DB-421F-8CA1-CCF2F716EC0D}" type="presParOf" srcId="{DC6AC6DD-F6D6-4F7D-A885-64460F789166}" destId="{1D4A7071-1979-4BC1-9D5C-4756AC581474}" srcOrd="2" destOrd="0" presId="urn:microsoft.com/office/officeart/2005/8/layout/orgChart1"/>
    <dgm:cxn modelId="{921FC451-88D5-40A7-B861-7F8ECD4307CD}" type="presParOf" srcId="{A03B2CB7-FE2A-487B-A2A1-DEB937B5DCE4}" destId="{2A5BB38C-4B5E-40E5-8B68-AC7F35E305C4}" srcOrd="2" destOrd="0" presId="urn:microsoft.com/office/officeart/2005/8/layout/orgChart1"/>
    <dgm:cxn modelId="{4EC476DB-259F-4328-BACA-57B7DFB84A1D}" type="presParOf" srcId="{335E64B2-68B2-45AC-9E1D-F69DCCFEBE48}" destId="{8E0C17F8-EBC1-460D-AF8C-D67D4A8C1A08}" srcOrd="2" destOrd="0" presId="urn:microsoft.com/office/officeart/2005/8/layout/orgChart1"/>
    <dgm:cxn modelId="{F74C3EE6-FC2D-45B3-8D6E-B05101796518}" type="presParOf" srcId="{90233086-8504-42CD-8509-C06CEBB5E14D}" destId="{9900D6F0-7763-4FE9-A547-F63EB7123F15}" srcOrd="8" destOrd="0" presId="urn:microsoft.com/office/officeart/2005/8/layout/orgChart1"/>
    <dgm:cxn modelId="{F22F8390-E84A-471D-9EFF-BE9413EECB71}" type="presParOf" srcId="{90233086-8504-42CD-8509-C06CEBB5E14D}" destId="{6EDF302D-0E34-4ED8-8E03-C2B9B531DD25}" srcOrd="9" destOrd="0" presId="urn:microsoft.com/office/officeart/2005/8/layout/orgChart1"/>
    <dgm:cxn modelId="{18DD2418-31CE-4740-A020-E28164BADEB2}" type="presParOf" srcId="{6EDF302D-0E34-4ED8-8E03-C2B9B531DD25}" destId="{A8064840-21E6-42A8-A23F-CFA1F8A12C60}" srcOrd="0" destOrd="0" presId="urn:microsoft.com/office/officeart/2005/8/layout/orgChart1"/>
    <dgm:cxn modelId="{D2377A8F-5075-44E3-9D72-408B142025C4}" type="presParOf" srcId="{A8064840-21E6-42A8-A23F-CFA1F8A12C60}" destId="{867494B7-F801-4143-9203-DA20A78D047E}" srcOrd="0" destOrd="0" presId="urn:microsoft.com/office/officeart/2005/8/layout/orgChart1"/>
    <dgm:cxn modelId="{C757B7BF-2998-443C-91A7-1370D6B4646B}" type="presParOf" srcId="{A8064840-21E6-42A8-A23F-CFA1F8A12C60}" destId="{2E8154F3-541C-4622-AB55-9476F627E986}" srcOrd="1" destOrd="0" presId="urn:microsoft.com/office/officeart/2005/8/layout/orgChart1"/>
    <dgm:cxn modelId="{68E67480-859A-4B96-9CBD-FF296836873C}" type="presParOf" srcId="{6EDF302D-0E34-4ED8-8E03-C2B9B531DD25}" destId="{17A8ADF9-E372-44BC-B8EF-2D478D353564}" srcOrd="1" destOrd="0" presId="urn:microsoft.com/office/officeart/2005/8/layout/orgChart1"/>
    <dgm:cxn modelId="{928C9344-B79B-4D4F-BF0A-D845DF520850}" type="presParOf" srcId="{17A8ADF9-E372-44BC-B8EF-2D478D353564}" destId="{19B34324-BD08-411B-B59F-6FCDEFFE7964}" srcOrd="0" destOrd="0" presId="urn:microsoft.com/office/officeart/2005/8/layout/orgChart1"/>
    <dgm:cxn modelId="{6A020B93-CE9A-4403-A9F0-5F211476D499}" type="presParOf" srcId="{17A8ADF9-E372-44BC-B8EF-2D478D353564}" destId="{C84D85F2-97DC-4A55-B58B-8684E8E8315C}" srcOrd="1" destOrd="0" presId="urn:microsoft.com/office/officeart/2005/8/layout/orgChart1"/>
    <dgm:cxn modelId="{2229D90E-0618-4D24-81A2-DF29D611FFDC}" type="presParOf" srcId="{C84D85F2-97DC-4A55-B58B-8684E8E8315C}" destId="{874A9335-C22F-4347-800A-6778A00AFD60}" srcOrd="0" destOrd="0" presId="urn:microsoft.com/office/officeart/2005/8/layout/orgChart1"/>
    <dgm:cxn modelId="{A8560AE8-B5DC-4AB5-A74D-5A593648217E}" type="presParOf" srcId="{874A9335-C22F-4347-800A-6778A00AFD60}" destId="{F1A1663F-0BFF-4E1E-90B9-D760441C1CDB}" srcOrd="0" destOrd="0" presId="urn:microsoft.com/office/officeart/2005/8/layout/orgChart1"/>
    <dgm:cxn modelId="{22B3D2A0-5678-4502-B724-642479D2F0F7}" type="presParOf" srcId="{874A9335-C22F-4347-800A-6778A00AFD60}" destId="{AE8A4DD2-BFE6-48B9-A553-E83BFBA5477B}" srcOrd="1" destOrd="0" presId="urn:microsoft.com/office/officeart/2005/8/layout/orgChart1"/>
    <dgm:cxn modelId="{86B738D7-C6A0-4811-B68F-F48250E926E2}" type="presParOf" srcId="{C84D85F2-97DC-4A55-B58B-8684E8E8315C}" destId="{072A542C-BD90-431F-A96A-C71BC09CFAD1}" srcOrd="1" destOrd="0" presId="urn:microsoft.com/office/officeart/2005/8/layout/orgChart1"/>
    <dgm:cxn modelId="{9211FF8F-5F8A-4DA3-A14E-28FF3D08ED2F}" type="presParOf" srcId="{C84D85F2-97DC-4A55-B58B-8684E8E8315C}" destId="{6744F193-7602-4AB3-AA70-228A6F9C3556}" srcOrd="2" destOrd="0" presId="urn:microsoft.com/office/officeart/2005/8/layout/orgChart1"/>
    <dgm:cxn modelId="{99210F22-6D02-4A9F-8C71-FB6E1B22B6CC}" type="presParOf" srcId="{17A8ADF9-E372-44BC-B8EF-2D478D353564}" destId="{F261332D-5055-43F2-B4F4-2A1CC9BE12AE}" srcOrd="2" destOrd="0" presId="urn:microsoft.com/office/officeart/2005/8/layout/orgChart1"/>
    <dgm:cxn modelId="{4CF36165-EDCB-484A-9657-F2A9284F8CEF}" type="presParOf" srcId="{17A8ADF9-E372-44BC-B8EF-2D478D353564}" destId="{2F0CB011-6721-4525-A934-27B8349ED23D}" srcOrd="3" destOrd="0" presId="urn:microsoft.com/office/officeart/2005/8/layout/orgChart1"/>
    <dgm:cxn modelId="{B24F7DF9-B885-412B-9BC3-11A76839D1BC}" type="presParOf" srcId="{2F0CB011-6721-4525-A934-27B8349ED23D}" destId="{EA345EE8-ADB5-45E6-8729-5DB4E730A189}" srcOrd="0" destOrd="0" presId="urn:microsoft.com/office/officeart/2005/8/layout/orgChart1"/>
    <dgm:cxn modelId="{A761B436-3351-4280-B6DC-7B7EB4D0BF3F}" type="presParOf" srcId="{EA345EE8-ADB5-45E6-8729-5DB4E730A189}" destId="{40A6BE2D-7403-40C7-B709-E29312A2ECB3}" srcOrd="0" destOrd="0" presId="urn:microsoft.com/office/officeart/2005/8/layout/orgChart1"/>
    <dgm:cxn modelId="{8103616A-B4F6-438C-90EB-6551D7538000}" type="presParOf" srcId="{EA345EE8-ADB5-45E6-8729-5DB4E730A189}" destId="{74386309-D9B9-42CC-9762-8B8BDDD80804}" srcOrd="1" destOrd="0" presId="urn:microsoft.com/office/officeart/2005/8/layout/orgChart1"/>
    <dgm:cxn modelId="{EC2558F3-F526-4B2A-8B32-AD239ED8A98F}" type="presParOf" srcId="{2F0CB011-6721-4525-A934-27B8349ED23D}" destId="{391439AD-62C6-4AEC-AC07-A120580469A1}" srcOrd="1" destOrd="0" presId="urn:microsoft.com/office/officeart/2005/8/layout/orgChart1"/>
    <dgm:cxn modelId="{BCF5F01C-DB03-4CBC-A7B8-E21088374172}" type="presParOf" srcId="{2F0CB011-6721-4525-A934-27B8349ED23D}" destId="{8708C5B9-2D65-4BC2-A6FD-B0771AFB23A6}" srcOrd="2" destOrd="0" presId="urn:microsoft.com/office/officeart/2005/8/layout/orgChart1"/>
    <dgm:cxn modelId="{D6FED606-0879-45DE-98D7-DD4C8262DDCF}" type="presParOf" srcId="{17A8ADF9-E372-44BC-B8EF-2D478D353564}" destId="{1066007D-6716-408F-ABCC-CC3F6E110693}" srcOrd="4" destOrd="0" presId="urn:microsoft.com/office/officeart/2005/8/layout/orgChart1"/>
    <dgm:cxn modelId="{2AF88F12-6707-4CFD-A4E9-70ECB2252C5A}" type="presParOf" srcId="{17A8ADF9-E372-44BC-B8EF-2D478D353564}" destId="{5BC36232-B7C2-4FF4-BF34-643EB8542FC4}" srcOrd="5" destOrd="0" presId="urn:microsoft.com/office/officeart/2005/8/layout/orgChart1"/>
    <dgm:cxn modelId="{DADD3942-3148-4AAD-9DC1-C63D32719DAF}" type="presParOf" srcId="{5BC36232-B7C2-4FF4-BF34-643EB8542FC4}" destId="{14B85666-3CB7-4800-8170-AAB7A3E8302D}" srcOrd="0" destOrd="0" presId="urn:microsoft.com/office/officeart/2005/8/layout/orgChart1"/>
    <dgm:cxn modelId="{94C4E9D9-FBCE-442B-A3AF-D1D65ECFA073}" type="presParOf" srcId="{14B85666-3CB7-4800-8170-AAB7A3E8302D}" destId="{C7C4BB7D-53D5-49F1-9208-09662961E2F7}" srcOrd="0" destOrd="0" presId="urn:microsoft.com/office/officeart/2005/8/layout/orgChart1"/>
    <dgm:cxn modelId="{10E37098-A634-4DC9-BD57-3B4C97450D18}" type="presParOf" srcId="{14B85666-3CB7-4800-8170-AAB7A3E8302D}" destId="{FD0EB6F2-D0BB-464A-9AC7-9BF10AC11114}" srcOrd="1" destOrd="0" presId="urn:microsoft.com/office/officeart/2005/8/layout/orgChart1"/>
    <dgm:cxn modelId="{6155AD6C-E0A5-414F-8954-79A6A8D81811}" type="presParOf" srcId="{5BC36232-B7C2-4FF4-BF34-643EB8542FC4}" destId="{BDC4F234-1436-46E2-A196-A1A21A365554}" srcOrd="1" destOrd="0" presId="urn:microsoft.com/office/officeart/2005/8/layout/orgChart1"/>
    <dgm:cxn modelId="{75CF5464-E05C-423A-999C-80513F93F829}" type="presParOf" srcId="{5BC36232-B7C2-4FF4-BF34-643EB8542FC4}" destId="{B87CD5EC-4BF8-4246-B471-CC6D117D1C63}" srcOrd="2" destOrd="0" presId="urn:microsoft.com/office/officeart/2005/8/layout/orgChart1"/>
    <dgm:cxn modelId="{2798B692-E7DD-4181-9097-38E6B5D09B4C}" type="presParOf" srcId="{17A8ADF9-E372-44BC-B8EF-2D478D353564}" destId="{434DD80A-EC24-4219-BE84-6398D5494104}" srcOrd="6" destOrd="0" presId="urn:microsoft.com/office/officeart/2005/8/layout/orgChart1"/>
    <dgm:cxn modelId="{3AFA85AD-611C-4392-AEAE-3D65A8342EEC}" type="presParOf" srcId="{17A8ADF9-E372-44BC-B8EF-2D478D353564}" destId="{74197450-DF11-4AA3-A717-192DC151E5B5}" srcOrd="7" destOrd="0" presId="urn:microsoft.com/office/officeart/2005/8/layout/orgChart1"/>
    <dgm:cxn modelId="{C4814AFC-B028-4871-B085-BE2C85F762BC}" type="presParOf" srcId="{74197450-DF11-4AA3-A717-192DC151E5B5}" destId="{8A27FEF1-3032-4E20-A2DC-68140CFBEBE7}" srcOrd="0" destOrd="0" presId="urn:microsoft.com/office/officeart/2005/8/layout/orgChart1"/>
    <dgm:cxn modelId="{18B411BF-5372-4012-937C-8DE1B336F715}" type="presParOf" srcId="{8A27FEF1-3032-4E20-A2DC-68140CFBEBE7}" destId="{BE1C2CBB-B18C-432D-B52C-2D69B317CDE9}" srcOrd="0" destOrd="0" presId="urn:microsoft.com/office/officeart/2005/8/layout/orgChart1"/>
    <dgm:cxn modelId="{819E843F-E598-4423-8811-4CCF0E8CD2B1}" type="presParOf" srcId="{8A27FEF1-3032-4E20-A2DC-68140CFBEBE7}" destId="{4D11EC99-D139-4156-BEFE-EFE8648A2850}" srcOrd="1" destOrd="0" presId="urn:microsoft.com/office/officeart/2005/8/layout/orgChart1"/>
    <dgm:cxn modelId="{B5384992-FAD3-4455-9B81-BB44D11714B3}" type="presParOf" srcId="{74197450-DF11-4AA3-A717-192DC151E5B5}" destId="{3BE257CF-F217-4332-B183-4E803DC9CCE1}" srcOrd="1" destOrd="0" presId="urn:microsoft.com/office/officeart/2005/8/layout/orgChart1"/>
    <dgm:cxn modelId="{4A8EC852-CD7F-4334-A999-25F4F1214E37}" type="presParOf" srcId="{74197450-DF11-4AA3-A717-192DC151E5B5}" destId="{50344EA8-3F92-4F4E-984C-4C327615F7CA}" srcOrd="2" destOrd="0" presId="urn:microsoft.com/office/officeart/2005/8/layout/orgChart1"/>
    <dgm:cxn modelId="{635E811A-A571-49E0-9042-351C9F911D86}" type="presParOf" srcId="{6EDF302D-0E34-4ED8-8E03-C2B9B531DD25}" destId="{C1539262-19CD-430B-B3C2-AF14E49E0C7C}" srcOrd="2" destOrd="0" presId="urn:microsoft.com/office/officeart/2005/8/layout/orgChart1"/>
    <dgm:cxn modelId="{39E0220A-BC70-4EA4-9DEE-661D7834D049}" type="presParOf" srcId="{B64FA887-F18F-4472-9D23-71CD916FDF16}" destId="{1E801BA1-E448-482C-9D9C-B883550D2910}" srcOrd="2" destOrd="0" presId="urn:microsoft.com/office/officeart/2005/8/layout/orgChart1"/>
    <dgm:cxn modelId="{6E37D4BD-A0FD-4B5C-85F2-B024475F8448}" type="presParOf" srcId="{1E801BA1-E448-482C-9D9C-B883550D2910}" destId="{C4DC16DD-7454-4F73-998B-9F933495FF06}" srcOrd="0" destOrd="0" presId="urn:microsoft.com/office/officeart/2005/8/layout/orgChart1"/>
    <dgm:cxn modelId="{CE93A0F8-4A15-4725-88FF-20E8D92018A9}" type="presParOf" srcId="{1E801BA1-E448-482C-9D9C-B883550D2910}" destId="{851E3783-8E53-49BE-8358-95C880D5E71A}" srcOrd="1" destOrd="0" presId="urn:microsoft.com/office/officeart/2005/8/layout/orgChart1"/>
    <dgm:cxn modelId="{C259514B-6BD5-4EA5-BB2D-29BCD2F56B11}" type="presParOf" srcId="{851E3783-8E53-49BE-8358-95C880D5E71A}" destId="{9DF759C6-E6AC-45E4-B584-7E815A836213}" srcOrd="0" destOrd="0" presId="urn:microsoft.com/office/officeart/2005/8/layout/orgChart1"/>
    <dgm:cxn modelId="{03075B64-EDC8-45F8-A98B-E8D3356D0464}" type="presParOf" srcId="{9DF759C6-E6AC-45E4-B584-7E815A836213}" destId="{6EE82750-6E2E-445B-9E64-F5601D1469BA}" srcOrd="0" destOrd="0" presId="urn:microsoft.com/office/officeart/2005/8/layout/orgChart1"/>
    <dgm:cxn modelId="{70393A4A-F713-4EEC-8A97-1AC83ACA09BA}" type="presParOf" srcId="{9DF759C6-E6AC-45E4-B584-7E815A836213}" destId="{8457549B-7E43-4A86-AF6A-9960A58EE57A}" srcOrd="1" destOrd="0" presId="urn:microsoft.com/office/officeart/2005/8/layout/orgChart1"/>
    <dgm:cxn modelId="{B89BA451-F829-4131-9C40-CEA655CEC10B}" type="presParOf" srcId="{851E3783-8E53-49BE-8358-95C880D5E71A}" destId="{07A01265-B08B-4B3C-BDE8-34EFDDCDD3A5}" srcOrd="1" destOrd="0" presId="urn:microsoft.com/office/officeart/2005/8/layout/orgChart1"/>
    <dgm:cxn modelId="{D7466B50-A88B-4054-907B-108BDCFEB3EB}" type="presParOf" srcId="{851E3783-8E53-49BE-8358-95C880D5E71A}" destId="{DB5C7C9D-02C8-413D-9406-B26BE80FA315}" srcOrd="2" destOrd="0" presId="urn:microsoft.com/office/officeart/2005/8/layout/orgChart1"/>
    <dgm:cxn modelId="{2B2F152C-93C2-488E-86C7-D6C01DA3F51E}"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A9785-82B8-4723-9163-890AE1CDCD0A}">
  <ds:schemaRefs>
    <ds:schemaRef ds:uri="http://schemas.openxmlformats.org/officeDocument/2006/bibliography"/>
  </ds:schemaRefs>
</ds:datastoreItem>
</file>

<file path=customXml/itemProps3.xml><?xml version="1.0" encoding="utf-8"?>
<ds:datastoreItem xmlns:ds="http://schemas.openxmlformats.org/officeDocument/2006/customXml" ds:itemID="{064E7C69-789C-4BD5-AA6A-5CEB3C3A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299</TotalTime>
  <Pages>33</Pages>
  <Words>8421</Words>
  <Characters>46319</Characters>
  <Application>Microsoft Office Word</Application>
  <DocSecurity>0</DocSecurity>
  <Lines>385</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42</cp:revision>
  <cp:lastPrinted>2010-04-13T12:34:00Z</cp:lastPrinted>
  <dcterms:created xsi:type="dcterms:W3CDTF">2010-05-03T18:19:00Z</dcterms:created>
  <dcterms:modified xsi:type="dcterms:W3CDTF">2010-05-06T23:35:00Z</dcterms:modified>
</cp:coreProperties>
</file>