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text" w:tblpY="1"/>
        <w:tblOverlap w:val="never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700BEF3E" w14:textId="77777777" w:rsidTr="00AB6E9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81972A" w14:textId="77777777" w:rsidR="00C7061A" w:rsidRPr="00C7061A" w:rsidRDefault="00C7061A" w:rsidP="00AB6E90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3E90D46A" w14:textId="77777777" w:rsidR="00C7061A" w:rsidRDefault="00A5198D" w:rsidP="00AB6E9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5531BC26" w14:textId="77777777" w:rsidR="00C7061A" w:rsidRDefault="00A5198D" w:rsidP="00AB6E90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5AF6687D" w14:textId="77777777" w:rsidTr="00AB6E9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E61DE1" w14:textId="77777777" w:rsidR="00512B66" w:rsidRPr="00C7061A" w:rsidRDefault="00512B66" w:rsidP="00AB6E90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5B14FA0F" w14:textId="77777777" w:rsidR="00512B66" w:rsidRDefault="00AB6E90" w:rsidP="00AB6E90">
            <w:r>
              <w:t>Modificar Empresa Transporte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4EC9E990" w14:textId="77777777" w:rsidR="00512B66" w:rsidRPr="006245C7" w:rsidRDefault="006245C7" w:rsidP="00AB6E90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33122A88" w14:textId="77777777" w:rsidR="00512B66" w:rsidRDefault="00AB6E90" w:rsidP="00AB6E90">
            <w:r>
              <w:t>016</w:t>
            </w:r>
          </w:p>
        </w:tc>
      </w:tr>
      <w:tr w:rsidR="00DC19BB" w14:paraId="4C311DAA" w14:textId="77777777" w:rsidTr="00AB6E9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136F62" w14:textId="77777777" w:rsidR="00DC19BB" w:rsidRPr="00C7061A" w:rsidRDefault="00DC19BB" w:rsidP="00AB6E90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16A4D2A1" w14:textId="77777777" w:rsidR="00DC19BB" w:rsidRDefault="00AB6E90" w:rsidP="00AB6E90">
            <w:r>
              <w:t>Compras</w:t>
            </w:r>
          </w:p>
        </w:tc>
      </w:tr>
      <w:tr w:rsidR="008F3E09" w14:paraId="6C1F0B1F" w14:textId="77777777" w:rsidTr="00AB6E9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34BDEEC" w14:textId="77777777" w:rsidR="008F3E09" w:rsidRDefault="008F3E09" w:rsidP="00AB6E90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60B3C73E" w14:textId="77777777" w:rsidR="008F3E09" w:rsidRDefault="00A5198D" w:rsidP="00AB6E9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BEF889C" w14:textId="77777777" w:rsidR="008F3E09" w:rsidRDefault="00A5198D" w:rsidP="00AB6E9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F58C8DF" w14:textId="77777777" w:rsidR="008F3E09" w:rsidRDefault="00AB6E90" w:rsidP="00AB6E9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1C152EB" w14:textId="77777777" w:rsidTr="00AB6E9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FA849E" w14:textId="77777777" w:rsidR="008F3E09" w:rsidRDefault="008F3E09" w:rsidP="00AB6E90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0EBE91DF" w14:textId="77777777" w:rsidR="008F3E09" w:rsidRDefault="00A5198D" w:rsidP="00AB6E9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FEEBDDA" w14:textId="77777777" w:rsidR="008F3E09" w:rsidRDefault="00A5198D" w:rsidP="00AB6E9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44F6239F" w14:textId="77777777" w:rsidR="008F3E09" w:rsidRDefault="00AB6E90" w:rsidP="00AB6E9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2FAD81BB" w14:textId="77777777" w:rsidTr="00AB6E9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96D823" w14:textId="77777777" w:rsidR="008F3E09" w:rsidRDefault="008F3E09" w:rsidP="00AB6E90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15EE9D98" w14:textId="77777777" w:rsidR="008F3E09" w:rsidRDefault="00A5198D" w:rsidP="00AB6E9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E2092C0" w14:textId="77777777" w:rsidR="008F3E09" w:rsidRDefault="00AB6E90" w:rsidP="00AB6E9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42AADB57" w14:textId="77777777" w:rsidR="008F3E09" w:rsidRDefault="00A5198D" w:rsidP="00AB6E9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4DF3F175" w14:textId="77777777" w:rsidTr="00AB6E9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56B6B4" w14:textId="77777777" w:rsidR="00C7061A" w:rsidRPr="00C7061A" w:rsidRDefault="00C7061A" w:rsidP="00AB6E90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4FABF414" w14:textId="77777777" w:rsidR="00C7061A" w:rsidRDefault="00AB6E90" w:rsidP="00AB6E90">
            <w:r>
              <w:t>Encargado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12BF7132" w14:textId="77777777" w:rsidR="00C7061A" w:rsidRPr="00C7061A" w:rsidRDefault="00C7061A" w:rsidP="00AB6E90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55663B0B" w14:textId="77777777" w:rsidR="00C7061A" w:rsidRDefault="0063791E" w:rsidP="00AB6E90">
            <w:r>
              <w:t>No aplica</w:t>
            </w:r>
          </w:p>
        </w:tc>
      </w:tr>
      <w:tr w:rsidR="00CD204D" w14:paraId="274FD753" w14:textId="77777777" w:rsidTr="00AB6E9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82F4E4" w14:textId="77777777" w:rsidR="00CD204D" w:rsidRPr="00C7061A" w:rsidRDefault="00CD204D" w:rsidP="00AB6E90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14F98B13" w14:textId="77777777" w:rsidR="00CD204D" w:rsidRDefault="00AB6E90" w:rsidP="00AB6E9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44590CE0" w14:textId="77777777" w:rsidR="00CD204D" w:rsidRDefault="00A5198D" w:rsidP="00AB6E90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79CB7344" w14:textId="77777777" w:rsidTr="00AB6E9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D045ED9" w14:textId="77777777" w:rsidR="00D842C6" w:rsidRPr="00C7061A" w:rsidRDefault="00C7061A" w:rsidP="00AB6E90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6BB7808C" w14:textId="77777777" w:rsidR="00D842C6" w:rsidRPr="00596BA0" w:rsidRDefault="00AB6E90" w:rsidP="00AB6E90">
            <w:pPr>
              <w:tabs>
                <w:tab w:val="left" w:pos="1665"/>
              </w:tabs>
            </w:pPr>
            <w:r>
              <w:t>Registrar los cambios referidos a una empresa de transporte.</w:t>
            </w:r>
            <w:r>
              <w:tab/>
            </w:r>
          </w:p>
        </w:tc>
      </w:tr>
      <w:tr w:rsidR="00DC19BB" w14:paraId="74C3D795" w14:textId="77777777" w:rsidTr="00AB6E9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11F403" w14:textId="77777777" w:rsidR="00DC19BB" w:rsidRPr="00C7061A" w:rsidRDefault="00DC19BB" w:rsidP="00AB6E90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04CAD7C2" w14:textId="77777777" w:rsidR="00DC19BB" w:rsidRDefault="00DC19BB" w:rsidP="00AB6E90"/>
        </w:tc>
      </w:tr>
      <w:tr w:rsidR="005C249A" w14:paraId="531C0BCB" w14:textId="77777777" w:rsidTr="00AB6E90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32727B" w14:textId="77777777" w:rsidR="005C249A" w:rsidRDefault="005C249A" w:rsidP="00AB6E90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625E9C31" w14:textId="77777777" w:rsidR="005C249A" w:rsidRDefault="005C249A" w:rsidP="00AB6E90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629AF6E4" w14:textId="77777777" w:rsidR="005C249A" w:rsidRPr="005C249A" w:rsidRDefault="005C249A" w:rsidP="00AB6E90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6DFE62AA" w14:textId="77777777" w:rsidR="003F5E92" w:rsidRDefault="00AB6E90" w:rsidP="00AB6E90">
            <w:pPr>
              <w:pStyle w:val="Prrafodelista"/>
              <w:numPr>
                <w:ilvl w:val="0"/>
                <w:numId w:val="1"/>
              </w:numPr>
            </w:pPr>
            <w:r>
              <w:t>Se modifican los datos de una empresa de transporte.</w:t>
            </w:r>
          </w:p>
        </w:tc>
      </w:tr>
      <w:tr w:rsidR="005C249A" w14:paraId="7D8CE14F" w14:textId="77777777" w:rsidTr="00AB6E90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4422" w14:textId="77777777" w:rsidR="005C249A" w:rsidRDefault="005C249A" w:rsidP="00AB6E90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02BC0F1" w14:textId="77777777" w:rsidR="005C249A" w:rsidRPr="005C249A" w:rsidRDefault="005C249A" w:rsidP="00AB6E90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7995A94D" w14:textId="77777777" w:rsidR="005C249A" w:rsidRDefault="00AB6E90" w:rsidP="00AB6E90">
            <w:pPr>
              <w:pStyle w:val="Prrafodelista"/>
              <w:numPr>
                <w:ilvl w:val="0"/>
                <w:numId w:val="1"/>
              </w:numPr>
            </w:pPr>
            <w:r>
              <w:t>El EC cancela el CU.</w:t>
            </w:r>
          </w:p>
        </w:tc>
      </w:tr>
      <w:tr w:rsidR="005C249A" w14:paraId="40BCF9D7" w14:textId="77777777" w:rsidTr="00AB6E9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C9AF2" w14:textId="77777777" w:rsidR="005C249A" w:rsidRDefault="005C249A" w:rsidP="00AB6E90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10A83" w14:textId="77777777" w:rsidR="005C249A" w:rsidRPr="005C249A" w:rsidRDefault="005C249A" w:rsidP="00AB6E90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23EDEE70" w14:textId="77777777" w:rsidTr="00AB6E9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97410" w14:textId="77777777" w:rsidR="005C249A" w:rsidRPr="008F3E09" w:rsidRDefault="00AB6E90" w:rsidP="00AB6E9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Modificar Empresa Transporte.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6642D" w14:textId="77777777" w:rsidR="00E31140" w:rsidRPr="00960403" w:rsidRDefault="00E31140" w:rsidP="00AB6E9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B6E90" w14:paraId="38D9BEB2" w14:textId="77777777" w:rsidTr="00AB6E9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0FB3A" w14:textId="77777777" w:rsidR="00AB6E90" w:rsidRPr="008F3E09" w:rsidRDefault="00AB6E90" w:rsidP="00AB6E9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el nombre de la empresa.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2D748" w14:textId="77777777" w:rsidR="00AB6E90" w:rsidRPr="00960403" w:rsidRDefault="00AB6E90" w:rsidP="00AB6E9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B6E90" w14:paraId="62A0EDC5" w14:textId="77777777" w:rsidTr="00AB6E9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58ED4" w14:textId="77777777" w:rsidR="00AB6E90" w:rsidRPr="008F3E09" w:rsidRDefault="00AB6E90" w:rsidP="00AB6E9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el nombre de la empresa.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51E86" w14:textId="77777777" w:rsidR="00AB6E90" w:rsidRPr="00960403" w:rsidRDefault="00AB6E90" w:rsidP="00AB6E9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B6E90" w14:paraId="4E56739B" w14:textId="77777777" w:rsidTr="00AB6E9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E7868" w14:textId="77777777" w:rsidR="00AB6E90" w:rsidRPr="008F3E09" w:rsidRDefault="00AB6E90" w:rsidP="00AB6E9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si existe la empresa de transporte y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DFF74" w14:textId="77777777" w:rsidR="00AB6E90" w:rsidRDefault="00AB6E90" w:rsidP="00AB6E9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verifica si existe la empresa de transporte y no existe.</w:t>
            </w:r>
          </w:p>
          <w:p w14:paraId="266DDE88" w14:textId="77777777" w:rsidR="00AB6E90" w:rsidRDefault="00AB6E90" w:rsidP="00AB6E90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14:paraId="5FFED5A1" w14:textId="77777777" w:rsidR="00AB6E90" w:rsidRPr="00960403" w:rsidRDefault="00AB6E90" w:rsidP="00AB6E90">
            <w:pPr>
              <w:pStyle w:val="Prrafodelista"/>
              <w:numPr>
                <w:ilvl w:val="2"/>
                <w:numId w:val="3"/>
              </w:numPr>
            </w:pPr>
            <w:r>
              <w:t>Se regresa al paso 2.</w:t>
            </w:r>
          </w:p>
        </w:tc>
      </w:tr>
      <w:tr w:rsidR="00AB6E90" w14:paraId="380825F0" w14:textId="77777777" w:rsidTr="00AB6E9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DCD49" w14:textId="77777777" w:rsidR="00AB6E90" w:rsidRPr="008F3E09" w:rsidRDefault="00AB6E90" w:rsidP="00AB6E9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los datos de la empresa: nombre y  domicilio.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94A66" w14:textId="77777777" w:rsidR="00AB6E90" w:rsidRPr="00960403" w:rsidRDefault="00AB6E90" w:rsidP="00AB6E9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B6E90" w14:paraId="255D657F" w14:textId="77777777" w:rsidTr="00AB6E9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43DD5" w14:textId="77777777" w:rsidR="00AB6E90" w:rsidRDefault="00AB6E90" w:rsidP="00AB6E9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los datos a modificar: nombre, altura, calle, barrio, código postal, localidad y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4DF75" w14:textId="77777777" w:rsidR="00AB6E90" w:rsidRPr="00960403" w:rsidRDefault="00AB6E90" w:rsidP="00AB6E9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B6E90" w14:paraId="364D96BA" w14:textId="77777777" w:rsidTr="00AB6E9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B7263" w14:textId="77777777" w:rsidR="00AB6E90" w:rsidRDefault="00AB6E90" w:rsidP="00AB6E9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las modificaciones.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FEAC0" w14:textId="77777777" w:rsidR="00AB6E90" w:rsidRPr="00960403" w:rsidRDefault="00AB6E90" w:rsidP="00AB6E9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B6E90" w14:paraId="16FEFF79" w14:textId="77777777" w:rsidTr="00AB6E9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C2247" w14:textId="77777777" w:rsidR="00AB6E90" w:rsidRPr="008F3E09" w:rsidRDefault="00AB6E90" w:rsidP="00AB6E9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confirma la modificación.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BED49" w14:textId="77777777" w:rsidR="00AB6E90" w:rsidRDefault="00AB6E90" w:rsidP="00AB6E9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confirma la modificación.</w:t>
            </w:r>
          </w:p>
          <w:p w14:paraId="712AEE25" w14:textId="77777777" w:rsidR="00AB6E90" w:rsidRPr="00960403" w:rsidRDefault="00AB6E90" w:rsidP="00AB6E90">
            <w:pPr>
              <w:pStyle w:val="Prrafodelista"/>
              <w:numPr>
                <w:ilvl w:val="2"/>
                <w:numId w:val="3"/>
              </w:numPr>
            </w:pPr>
            <w:r>
              <w:t>No se procesa la modificación.</w:t>
            </w:r>
          </w:p>
        </w:tc>
      </w:tr>
      <w:tr w:rsidR="00AB6E90" w14:paraId="39CB15F1" w14:textId="77777777" w:rsidTr="00AB6E9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B8C5D" w14:textId="77777777" w:rsidR="00AB6E90" w:rsidRPr="008F3E09" w:rsidRDefault="00AB6E90" w:rsidP="00AB6E9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modifica los datos de la empresa de transporte.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4A999" w14:textId="77777777" w:rsidR="00AB6E90" w:rsidRPr="00960403" w:rsidRDefault="00AB6E90" w:rsidP="00AB6E9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B6E90" w14:paraId="016F7CE2" w14:textId="77777777" w:rsidTr="00AB6E9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5A3B4" w14:textId="77777777" w:rsidR="00AB6E90" w:rsidRDefault="00AB6E90" w:rsidP="00AB6E9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61279" w14:textId="77777777" w:rsidR="00AB6E90" w:rsidRPr="00960403" w:rsidRDefault="00AB6E90" w:rsidP="00AB6E9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4C8CFBF5" w14:textId="77777777" w:rsidTr="00AB6E9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16A42C" w14:textId="77777777" w:rsidR="00654C01" w:rsidRPr="00654C01" w:rsidRDefault="00654C01" w:rsidP="00AB6E90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A4FD0F" w14:textId="77777777" w:rsidR="00654C01" w:rsidRPr="00960403" w:rsidRDefault="00AB6E90" w:rsidP="00AB6E90">
            <w:r>
              <w:t>El EC puede cancelar el CU en cualquier momento.</w:t>
            </w:r>
            <w:bookmarkStart w:id="1" w:name="_GoBack"/>
            <w:bookmarkEnd w:id="1"/>
          </w:p>
        </w:tc>
      </w:tr>
      <w:tr w:rsidR="00654C01" w14:paraId="3A28D2DC" w14:textId="77777777" w:rsidTr="00AB6E9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AABD85" w14:textId="77777777" w:rsidR="00654C01" w:rsidRPr="00654C01" w:rsidRDefault="00654C01" w:rsidP="00AB6E90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357726" w14:textId="77777777" w:rsidR="00654C01" w:rsidRDefault="00654C01" w:rsidP="00AB6E90">
            <w:r>
              <w:t>No aplica</w:t>
            </w:r>
          </w:p>
        </w:tc>
      </w:tr>
      <w:tr w:rsidR="00654C01" w14:paraId="63C015DF" w14:textId="77777777" w:rsidTr="00AB6E9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B2E0488" w14:textId="77777777" w:rsidR="00654C01" w:rsidRPr="00654C01" w:rsidRDefault="00654C01" w:rsidP="00AB6E90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70C19A" w14:textId="77777777" w:rsidR="00654C01" w:rsidRDefault="00067369" w:rsidP="00AB6E90">
            <w:r>
              <w:t>No aplica</w:t>
            </w:r>
          </w:p>
        </w:tc>
      </w:tr>
      <w:tr w:rsidR="00654C01" w14:paraId="0923D78A" w14:textId="77777777" w:rsidTr="00AB6E9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B13FF8D" w14:textId="77777777" w:rsidR="00654C01" w:rsidRPr="00654C01" w:rsidRDefault="00654C01" w:rsidP="00AB6E90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3FA183" w14:textId="77777777" w:rsidR="00654C01" w:rsidRPr="00067369" w:rsidRDefault="00067369" w:rsidP="00AB6E90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60C37CBC" w14:textId="77777777" w:rsidTr="00AB6E9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F107E68" w14:textId="77777777" w:rsidR="00654C01" w:rsidRPr="00654C01" w:rsidRDefault="00654C01" w:rsidP="00AB6E90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CE3B3D" w14:textId="77777777" w:rsidR="00654C01" w:rsidRDefault="00067369" w:rsidP="00AB6E90">
            <w:r>
              <w:t>No aplica</w:t>
            </w:r>
          </w:p>
        </w:tc>
      </w:tr>
      <w:tr w:rsidR="00654C01" w14:paraId="61069112" w14:textId="77777777" w:rsidTr="00AB6E9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950F97" w14:textId="77777777" w:rsidR="00654C01" w:rsidRPr="00654C01" w:rsidRDefault="00654C01" w:rsidP="00AB6E90">
            <w:pPr>
              <w:rPr>
                <w:b/>
              </w:rPr>
            </w:pPr>
            <w:r>
              <w:rPr>
                <w:b/>
              </w:rPr>
              <w:lastRenderedPageBreak/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83DEC8" w14:textId="77777777" w:rsidR="00654C01" w:rsidRDefault="00067369" w:rsidP="00AB6E90">
            <w:r>
              <w:t>No aplica</w:t>
            </w:r>
          </w:p>
        </w:tc>
      </w:tr>
      <w:tr w:rsidR="00654C01" w14:paraId="47E49096" w14:textId="77777777" w:rsidTr="00AB6E9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3F84764" w14:textId="77777777" w:rsidR="00654C01" w:rsidRPr="00654C01" w:rsidRDefault="00654C01" w:rsidP="00AB6E90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D797B9" w14:textId="77777777" w:rsidR="00654C01" w:rsidRDefault="00067369" w:rsidP="00AB6E90">
            <w:r>
              <w:t>No aplica</w:t>
            </w:r>
          </w:p>
        </w:tc>
      </w:tr>
    </w:tbl>
    <w:p w14:paraId="268BB86A" w14:textId="77777777" w:rsidR="00AB6E90" w:rsidRDefault="00AB6E90"/>
    <w:p w14:paraId="592E7FE4" w14:textId="77777777" w:rsidR="00AB6E90" w:rsidRDefault="00AB6E90"/>
    <w:p w14:paraId="67ED2F4F" w14:textId="77777777" w:rsidR="00812E10" w:rsidRDefault="00AB6E90">
      <w:r>
        <w:br w:type="textWrapping" w:clear="all"/>
      </w:r>
    </w:p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E90"/>
    <w:rsid w:val="00067369"/>
    <w:rsid w:val="00074C24"/>
    <w:rsid w:val="00217701"/>
    <w:rsid w:val="0022740A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AB6E90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F521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5</TotalTime>
  <Pages>2</Pages>
  <Words>276</Words>
  <Characters>1519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1</cp:revision>
  <dcterms:created xsi:type="dcterms:W3CDTF">2010-10-09T05:16:00Z</dcterms:created>
  <dcterms:modified xsi:type="dcterms:W3CDTF">2010-10-09T05:22:00Z</dcterms:modified>
</cp:coreProperties>
</file>