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41" w:rightFromText="141" w:vertAnchor="text" w:tblpY="1"/>
        <w:tblOverlap w:val="never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14:paraId="39563C49" w14:textId="77777777" w:rsidTr="00147017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828BC28" w14:textId="77777777" w:rsidR="00C7061A" w:rsidRPr="00C7061A" w:rsidRDefault="00C7061A" w:rsidP="00147017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6DC6F743" w14:textId="77777777" w:rsidR="00C7061A" w:rsidRDefault="00A5198D" w:rsidP="00147017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14:paraId="0508B00B" w14:textId="77777777" w:rsidR="00C7061A" w:rsidRDefault="00A5198D" w:rsidP="00147017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14:paraId="3322D67E" w14:textId="77777777" w:rsidTr="00147017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C538F64" w14:textId="77777777" w:rsidR="00512B66" w:rsidRPr="00C7061A" w:rsidRDefault="00512B66" w:rsidP="00147017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14:paraId="6CB0C51E" w14:textId="2F3707FD" w:rsidR="00512B66" w:rsidRDefault="00D417E7" w:rsidP="00147017">
            <w:r>
              <w:t>Generar Informe Pedidos Por Proveedor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54870F47" w14:textId="77777777" w:rsidR="00512B66" w:rsidRPr="006245C7" w:rsidRDefault="006245C7" w:rsidP="0014701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14:paraId="5C61E88A" w14:textId="0D7F2B8C" w:rsidR="00512B66" w:rsidRDefault="00D417E7" w:rsidP="00147017">
            <w:r>
              <w:t>007</w:t>
            </w:r>
          </w:p>
        </w:tc>
      </w:tr>
      <w:tr w:rsidR="00DC19BB" w14:paraId="3D80151B" w14:textId="77777777" w:rsidTr="00147017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A8B69E0" w14:textId="77777777" w:rsidR="00DC19BB" w:rsidRPr="00C7061A" w:rsidRDefault="00DC19BB" w:rsidP="00147017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14:paraId="3169A8DE" w14:textId="19FD321D" w:rsidR="00DC19BB" w:rsidRDefault="00147017" w:rsidP="00147017">
            <w:r>
              <w:t>Compras</w:t>
            </w:r>
          </w:p>
        </w:tc>
      </w:tr>
      <w:tr w:rsidR="008F3E09" w14:paraId="20D60A32" w14:textId="77777777" w:rsidTr="00147017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5B67915" w14:textId="77777777" w:rsidR="008F3E09" w:rsidRDefault="008F3E09" w:rsidP="00147017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74501762" w14:textId="77777777" w:rsidR="008F3E09" w:rsidRDefault="00A5198D" w:rsidP="00147017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3F9DF513" w14:textId="0C356BFE" w:rsidR="008F3E09" w:rsidRDefault="00147017" w:rsidP="00147017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29CFB817" w14:textId="77777777" w:rsidR="008F3E09" w:rsidRDefault="00A5198D" w:rsidP="00147017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2F8F7EC3" w14:textId="77777777" w:rsidTr="00147017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E51F0B6" w14:textId="77777777" w:rsidR="008F3E09" w:rsidRDefault="008F3E09" w:rsidP="00147017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388C5A13" w14:textId="77777777" w:rsidR="008F3E09" w:rsidRDefault="00A5198D" w:rsidP="00147017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7B684A37" w14:textId="233A6811" w:rsidR="008F3E09" w:rsidRDefault="00147017" w:rsidP="00147017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6AF40C79" w14:textId="77777777" w:rsidR="008F3E09" w:rsidRDefault="00A5198D" w:rsidP="00147017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388DAB74" w14:textId="77777777" w:rsidTr="00147017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EFEBB9C" w14:textId="77777777" w:rsidR="008F3E09" w:rsidRDefault="008F3E09" w:rsidP="00147017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7D700F0F" w14:textId="074928A5" w:rsidR="008F3E09" w:rsidRDefault="00147017" w:rsidP="00147017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4EFEA5EA" w14:textId="77777777" w:rsidR="008F3E09" w:rsidRDefault="00A5198D" w:rsidP="00147017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1A2FD867" w14:textId="77777777" w:rsidR="008F3E09" w:rsidRDefault="00A5198D" w:rsidP="00147017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14:paraId="23224956" w14:textId="77777777" w:rsidTr="00147017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DF75849" w14:textId="77777777" w:rsidR="00C7061A" w:rsidRPr="00C7061A" w:rsidRDefault="00C7061A" w:rsidP="00147017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14:paraId="0502A584" w14:textId="1CA8E4B6" w:rsidR="00C7061A" w:rsidRDefault="00147017" w:rsidP="00147017">
            <w:r>
              <w:t>Encargado de Compra (EC)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519466E2" w14:textId="77777777" w:rsidR="00C7061A" w:rsidRPr="00C7061A" w:rsidRDefault="00C7061A" w:rsidP="00147017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14:paraId="453BD334" w14:textId="77777777" w:rsidR="00C7061A" w:rsidRDefault="0063791E" w:rsidP="00147017">
            <w:r>
              <w:t>No aplica</w:t>
            </w:r>
          </w:p>
        </w:tc>
      </w:tr>
      <w:tr w:rsidR="00CD204D" w14:paraId="2494536E" w14:textId="77777777" w:rsidTr="00147017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5641ABE" w14:textId="77777777" w:rsidR="00CD204D" w:rsidRPr="00C7061A" w:rsidRDefault="00CD204D" w:rsidP="00147017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1C62D533" w14:textId="4D3D8D40" w:rsidR="00CD204D" w:rsidRDefault="00147017" w:rsidP="00147017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14:paraId="1699C7D7" w14:textId="77777777" w:rsidR="00CD204D" w:rsidRDefault="00A5198D" w:rsidP="00147017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14:paraId="464A5293" w14:textId="77777777" w:rsidTr="00147017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9517202" w14:textId="77777777" w:rsidR="00D842C6" w:rsidRPr="00C7061A" w:rsidRDefault="00C7061A" w:rsidP="00147017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748FA8C4" w14:textId="0C6A6DD0" w:rsidR="00D842C6" w:rsidRPr="00596BA0" w:rsidRDefault="00147017" w:rsidP="00147017">
            <w:r>
              <w:t>Generar un informe sobre los pedidos, ya sean de materia prima o productos importados, realizados a proveedores, detallando las características de los mismos.</w:t>
            </w:r>
          </w:p>
        </w:tc>
      </w:tr>
      <w:tr w:rsidR="00DC19BB" w14:paraId="4A89D227" w14:textId="77777777" w:rsidTr="00147017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C4EB67B" w14:textId="77777777" w:rsidR="00DC19BB" w:rsidRPr="00C7061A" w:rsidRDefault="00DC19BB" w:rsidP="00147017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62BB67CB" w14:textId="77777777" w:rsidR="00DC19BB" w:rsidRDefault="00DC19BB" w:rsidP="00147017"/>
        </w:tc>
      </w:tr>
      <w:tr w:rsidR="005C249A" w14:paraId="4B6BADF5" w14:textId="77777777" w:rsidTr="00147017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450023A" w14:textId="77777777" w:rsidR="005C249A" w:rsidRDefault="005C249A" w:rsidP="00147017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2C723FAA" w14:textId="77777777" w:rsidR="005C249A" w:rsidRDefault="005C249A" w:rsidP="00147017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14:paraId="3601395F" w14:textId="77777777" w:rsidR="005C249A" w:rsidRPr="005C249A" w:rsidRDefault="005C249A" w:rsidP="00147017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14:paraId="6802B877" w14:textId="5FFA843D" w:rsidR="003F5E92" w:rsidRDefault="00147017" w:rsidP="00147017">
            <w:pPr>
              <w:pStyle w:val="Prrafodelista"/>
              <w:numPr>
                <w:ilvl w:val="0"/>
                <w:numId w:val="1"/>
              </w:numPr>
            </w:pPr>
            <w:r>
              <w:t xml:space="preserve">Se </w:t>
            </w:r>
            <w:bookmarkStart w:id="1" w:name="_GoBack"/>
            <w:r>
              <w:t xml:space="preserve">genera el informe de pedidos de </w:t>
            </w:r>
            <w:bookmarkEnd w:id="1"/>
            <w:r>
              <w:t>proveedores.</w:t>
            </w:r>
          </w:p>
        </w:tc>
      </w:tr>
      <w:tr w:rsidR="005C249A" w14:paraId="01CA72E8" w14:textId="77777777" w:rsidTr="00147017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D6C16" w14:textId="77777777" w:rsidR="005C249A" w:rsidRDefault="005C249A" w:rsidP="00147017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21289143" w14:textId="77777777" w:rsidR="005C249A" w:rsidRPr="005C249A" w:rsidRDefault="005C249A" w:rsidP="00147017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14:paraId="2C598830" w14:textId="2D7CDEF8" w:rsidR="005C249A" w:rsidRDefault="00147017" w:rsidP="00147017">
            <w:pPr>
              <w:pStyle w:val="Prrafodelista"/>
              <w:numPr>
                <w:ilvl w:val="0"/>
                <w:numId w:val="1"/>
              </w:numPr>
            </w:pPr>
            <w:r>
              <w:t>El EC cancela el CU</w:t>
            </w:r>
          </w:p>
        </w:tc>
      </w:tr>
      <w:tr w:rsidR="005C249A" w14:paraId="503879FA" w14:textId="77777777" w:rsidTr="00147017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6DD1C" w14:textId="77777777" w:rsidR="005C249A" w:rsidRDefault="005C249A" w:rsidP="00147017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D692B" w14:textId="77777777" w:rsidR="005C249A" w:rsidRPr="005C249A" w:rsidRDefault="005C249A" w:rsidP="00147017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14:paraId="5B4167A8" w14:textId="77777777" w:rsidTr="00147017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C401E" w14:textId="2475C13D" w:rsidR="005C249A" w:rsidRPr="008F3E09" w:rsidRDefault="00147017" w:rsidP="0014701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comienza cuando el EC selecciona la opción </w:t>
            </w:r>
            <w:r>
              <w:rPr>
                <w:i/>
              </w:rPr>
              <w:t>Generar Informe Pedidos Por Proveedor.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47FA2" w14:textId="77777777" w:rsidR="00E31140" w:rsidRPr="00960403" w:rsidRDefault="00E31140" w:rsidP="00147017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147017" w14:paraId="7C2F7214" w14:textId="77777777" w:rsidTr="00147017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CC827" w14:textId="25177D5E" w:rsidR="00147017" w:rsidRPr="008F3E09" w:rsidRDefault="00147017" w:rsidP="0014701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busca los proveedores con los que trabaja la empresa y los muestra.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75908" w14:textId="77777777" w:rsidR="00147017" w:rsidRPr="00960403" w:rsidRDefault="00147017" w:rsidP="00147017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147017" w14:paraId="5DB16E36" w14:textId="77777777" w:rsidTr="00147017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A9BA6" w14:textId="38F69E0E" w:rsidR="00147017" w:rsidRPr="008F3E09" w:rsidRDefault="00147017" w:rsidP="0014701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EC selecciona los proveedores.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1EF99" w14:textId="77777777" w:rsidR="00147017" w:rsidRPr="00960403" w:rsidRDefault="00147017" w:rsidP="00147017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147017" w14:paraId="23F7828D" w14:textId="77777777" w:rsidTr="00147017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C7FD8" w14:textId="6A0F4EEA" w:rsidR="00147017" w:rsidRPr="008F3E09" w:rsidRDefault="00147017" w:rsidP="0014701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para cada proveedor seleccionado busca los pedidos realizados al mismo, detallando las características de los mismos.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1675F" w14:textId="77777777" w:rsidR="00147017" w:rsidRPr="00960403" w:rsidRDefault="00147017" w:rsidP="00147017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147017" w14:paraId="0F69724D" w14:textId="77777777" w:rsidTr="00147017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DD956" w14:textId="38819114" w:rsidR="00147017" w:rsidRPr="008F3E09" w:rsidRDefault="00147017" w:rsidP="0014701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EC selecciona la opción Imprimir Informe.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79AC6" w14:textId="77777777" w:rsidR="00147017" w:rsidRPr="00960403" w:rsidRDefault="00147017" w:rsidP="00147017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147017" w14:paraId="77CB5B76" w14:textId="77777777" w:rsidTr="00147017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BC631" w14:textId="073C3630" w:rsidR="00147017" w:rsidRPr="008F3E09" w:rsidRDefault="00147017" w:rsidP="0014701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imprime el informe con la información solicitada.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F01F8" w14:textId="77777777" w:rsidR="00147017" w:rsidRPr="00960403" w:rsidRDefault="00147017" w:rsidP="00147017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147017" w14:paraId="2EEC7228" w14:textId="77777777" w:rsidTr="00147017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A335D" w14:textId="3FE42B4B" w:rsidR="00147017" w:rsidRDefault="00147017" w:rsidP="0014701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 CU.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168C0" w14:textId="77777777" w:rsidR="00147017" w:rsidRPr="00960403" w:rsidRDefault="00147017" w:rsidP="00147017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54C01" w14:paraId="614F3775" w14:textId="77777777" w:rsidTr="00147017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73270E5" w14:textId="77777777" w:rsidR="00654C01" w:rsidRPr="00654C01" w:rsidRDefault="00654C01" w:rsidP="00147017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21EB5D" w14:textId="6E596BD4" w:rsidR="00654C01" w:rsidRPr="00960403" w:rsidRDefault="00F4796D" w:rsidP="00147017">
            <w:r>
              <w:t>El EC puede cancelar el CU en cualquier momento.</w:t>
            </w:r>
          </w:p>
        </w:tc>
      </w:tr>
      <w:tr w:rsidR="00654C01" w14:paraId="1D5C0EE0" w14:textId="77777777" w:rsidTr="00147017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70F7A31" w14:textId="77777777" w:rsidR="00654C01" w:rsidRPr="00654C01" w:rsidRDefault="00654C01" w:rsidP="00147017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7CF78D9" w14:textId="77777777" w:rsidR="00654C01" w:rsidRDefault="00654C01" w:rsidP="00147017">
            <w:r>
              <w:t>No aplica</w:t>
            </w:r>
          </w:p>
        </w:tc>
      </w:tr>
      <w:tr w:rsidR="00654C01" w14:paraId="4ABC9E74" w14:textId="77777777" w:rsidTr="00147017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FB36C62" w14:textId="77777777" w:rsidR="00654C01" w:rsidRPr="00654C01" w:rsidRDefault="00654C01" w:rsidP="00147017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51D09B" w14:textId="77777777" w:rsidR="00654C01" w:rsidRDefault="00067369" w:rsidP="00147017">
            <w:r>
              <w:t>No aplica</w:t>
            </w:r>
          </w:p>
        </w:tc>
      </w:tr>
      <w:tr w:rsidR="00654C01" w14:paraId="44C450EF" w14:textId="77777777" w:rsidTr="00147017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117A14E" w14:textId="77777777" w:rsidR="00654C01" w:rsidRPr="00654C01" w:rsidRDefault="00654C01" w:rsidP="00147017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940D05" w14:textId="77777777" w:rsidR="00654C01" w:rsidRPr="00067369" w:rsidRDefault="00067369" w:rsidP="00147017">
            <w:pPr>
              <w:rPr>
                <w:u w:val="single"/>
              </w:rPr>
            </w:pPr>
            <w:r>
              <w:t>No aplica</w:t>
            </w:r>
          </w:p>
        </w:tc>
      </w:tr>
      <w:tr w:rsidR="00654C01" w14:paraId="4332E438" w14:textId="77777777" w:rsidTr="00147017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A61ABAE" w14:textId="77777777" w:rsidR="00654C01" w:rsidRPr="00654C01" w:rsidRDefault="00654C01" w:rsidP="00147017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003F74B" w14:textId="77777777" w:rsidR="00654C01" w:rsidRDefault="00067369" w:rsidP="00147017">
            <w:r>
              <w:t>No aplica</w:t>
            </w:r>
          </w:p>
        </w:tc>
      </w:tr>
      <w:tr w:rsidR="00654C01" w14:paraId="2892571A" w14:textId="77777777" w:rsidTr="00147017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26A085F" w14:textId="77777777" w:rsidR="00654C01" w:rsidRPr="00654C01" w:rsidRDefault="00654C01" w:rsidP="00147017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8CFD7B1" w14:textId="77777777" w:rsidR="00654C01" w:rsidRDefault="00067369" w:rsidP="00147017">
            <w:r>
              <w:t>No aplica</w:t>
            </w:r>
          </w:p>
        </w:tc>
      </w:tr>
      <w:tr w:rsidR="00654C01" w14:paraId="0D8711C7" w14:textId="77777777" w:rsidTr="00147017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12443F5" w14:textId="77777777" w:rsidR="00654C01" w:rsidRPr="00654C01" w:rsidRDefault="00654C01" w:rsidP="00147017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4FDABB" w14:textId="77777777" w:rsidR="00654C01" w:rsidRDefault="00067369" w:rsidP="00147017">
            <w:r>
              <w:t>No aplica</w:t>
            </w:r>
          </w:p>
        </w:tc>
      </w:tr>
    </w:tbl>
    <w:p w14:paraId="11C1AA9B" w14:textId="44BD9514"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EB4"/>
    <w:rsid w:val="00067369"/>
    <w:rsid w:val="00074C24"/>
    <w:rsid w:val="00147017"/>
    <w:rsid w:val="00217701"/>
    <w:rsid w:val="0022740A"/>
    <w:rsid w:val="002A4EB4"/>
    <w:rsid w:val="003F5E92"/>
    <w:rsid w:val="00512B66"/>
    <w:rsid w:val="00596BA0"/>
    <w:rsid w:val="005C249A"/>
    <w:rsid w:val="00602FA3"/>
    <w:rsid w:val="006245C7"/>
    <w:rsid w:val="0063791E"/>
    <w:rsid w:val="00654C01"/>
    <w:rsid w:val="00682F3C"/>
    <w:rsid w:val="006B6D4B"/>
    <w:rsid w:val="00812E10"/>
    <w:rsid w:val="00847BFF"/>
    <w:rsid w:val="008B4D33"/>
    <w:rsid w:val="008E5DFD"/>
    <w:rsid w:val="008F3E09"/>
    <w:rsid w:val="00960403"/>
    <w:rsid w:val="009F44F1"/>
    <w:rsid w:val="009F72B1"/>
    <w:rsid w:val="00A27474"/>
    <w:rsid w:val="00A5198D"/>
    <w:rsid w:val="00C32797"/>
    <w:rsid w:val="00C7061A"/>
    <w:rsid w:val="00C74D24"/>
    <w:rsid w:val="00CD204D"/>
    <w:rsid w:val="00D417E7"/>
    <w:rsid w:val="00D837B7"/>
    <w:rsid w:val="00D842C6"/>
    <w:rsid w:val="00DC19BB"/>
    <w:rsid w:val="00E31140"/>
    <w:rsid w:val="00E70A8B"/>
    <w:rsid w:val="00F4796D"/>
    <w:rsid w:val="00F50FA6"/>
    <w:rsid w:val="00F81DF6"/>
    <w:rsid w:val="00FB2D55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E544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scio\Documents\facu\2010\Proy\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</Template>
  <TotalTime>5</TotalTime>
  <Pages>1</Pages>
  <Words>245</Words>
  <Characters>1352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Piscio</dc:creator>
  <cp:lastModifiedBy>Piscio</cp:lastModifiedBy>
  <cp:revision>4</cp:revision>
  <dcterms:created xsi:type="dcterms:W3CDTF">2010-10-05T20:16:00Z</dcterms:created>
  <dcterms:modified xsi:type="dcterms:W3CDTF">2010-10-05T20:37:00Z</dcterms:modified>
</cp:coreProperties>
</file>