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847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C7061A" w14:paraId="07E25677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1D0323E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0B245842" w14:textId="77777777" w:rsidR="00C7061A" w:rsidRDefault="00A5198D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14:paraId="0C5A8664" w14:textId="320495A3" w:rsidR="00C7061A" w:rsidRDefault="00A5198D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3D250E">
              <w:rPr>
                <w:rFonts w:cstheme="minorHAnsi"/>
                <w:sz w:val="20"/>
              </w:rPr>
              <w:t>Sistema</w:t>
            </w:r>
          </w:p>
        </w:tc>
      </w:tr>
      <w:tr w:rsidR="00512B66" w14:paraId="3FAE77E2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11BC62F" w14:textId="77777777"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14:paraId="718EC054" w14:textId="36776CDE" w:rsidR="00512B66" w:rsidRDefault="00FA542A" w:rsidP="00637C2A">
            <w:r>
              <w:t xml:space="preserve">Consultar </w:t>
            </w:r>
            <w:r w:rsidR="00637C2A">
              <w:t>C</w:t>
            </w:r>
            <w:r>
              <w:t>liente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0C754CC2" w14:textId="77777777"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14:paraId="0B0E53B8" w14:textId="77777777" w:rsidR="00512B66" w:rsidRDefault="00FA542A">
            <w:r>
              <w:t>206</w:t>
            </w:r>
          </w:p>
        </w:tc>
      </w:tr>
      <w:tr w:rsidR="00DC19BB" w14:paraId="1D9B9ACB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33A023A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14:paraId="03743ED8" w14:textId="77777777" w:rsidR="00DC19BB" w:rsidRDefault="00FA542A">
            <w:r>
              <w:t>Ventas</w:t>
            </w:r>
          </w:p>
        </w:tc>
      </w:tr>
      <w:tr w:rsidR="008F3E09" w14:paraId="6FEDB060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58E2BAB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6A2E3BB9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0AB62B1C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09A0912A" w14:textId="77777777" w:rsidR="008F3E09" w:rsidRDefault="00FA542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050E3641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C9454F4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318BD4B5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5C6BE2D8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31EA5010" w14:textId="77777777" w:rsidR="008F3E09" w:rsidRDefault="00FA542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3931BD54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D44172F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083A2910" w14:textId="77777777" w:rsidR="008F3E09" w:rsidRDefault="00FA542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3A460D20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2C7254F3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14:paraId="48469E40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4390B31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14:paraId="5B6F422C" w14:textId="495487A6" w:rsidR="00C7061A" w:rsidRDefault="00B76D9F">
            <w:r>
              <w:t>Encargado de Ventas (EV)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14:paraId="564A76FD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14:paraId="01C39C0F" w14:textId="77777777" w:rsidR="00C7061A" w:rsidRDefault="0063791E">
            <w:r>
              <w:t>No aplica</w:t>
            </w:r>
          </w:p>
        </w:tc>
      </w:tr>
      <w:tr w:rsidR="00CD204D" w14:paraId="1AD6D34D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831DCEF" w14:textId="77777777"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0BF5ABF2" w14:textId="77777777" w:rsidR="00CD204D" w:rsidRDefault="00FA542A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434" w:type="dxa"/>
            <w:gridSpan w:val="5"/>
            <w:tcBorders>
              <w:left w:val="nil"/>
            </w:tcBorders>
          </w:tcPr>
          <w:p w14:paraId="6AD224B3" w14:textId="77777777" w:rsidR="00CD204D" w:rsidRDefault="00A5198D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14:paraId="1BA1EBB6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E74F695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28248227" w14:textId="77777777" w:rsidR="00D842C6" w:rsidRPr="00596BA0" w:rsidRDefault="00FA542A">
            <w:r>
              <w:t>Consultar los clientes existentes</w:t>
            </w:r>
          </w:p>
        </w:tc>
      </w:tr>
      <w:tr w:rsidR="00DC19BB" w14:paraId="712D26D3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DDC5AEB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7998ACE1" w14:textId="77777777" w:rsidR="00DC19BB" w:rsidRDefault="00DC19BB"/>
        </w:tc>
      </w:tr>
      <w:tr w:rsidR="005C249A" w14:paraId="6263B752" w14:textId="77777777" w:rsidTr="00F50FA6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C376CDA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14:paraId="2557DF4F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14:paraId="371E93C5" w14:textId="77777777"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14:paraId="48D30496" w14:textId="1BF450C0" w:rsidR="003F5E92" w:rsidRDefault="00FA542A" w:rsidP="000C76DF">
            <w:pPr>
              <w:pStyle w:val="ListParagraph"/>
              <w:numPr>
                <w:ilvl w:val="0"/>
                <w:numId w:val="1"/>
              </w:numPr>
            </w:pPr>
            <w:r>
              <w:t xml:space="preserve">El </w:t>
            </w:r>
            <w:r w:rsidR="003D250E">
              <w:t>Sistema</w:t>
            </w:r>
            <w:r>
              <w:t xml:space="preserve"> muestra los datos encontrados de los clientes.</w:t>
            </w:r>
          </w:p>
        </w:tc>
      </w:tr>
      <w:tr w:rsidR="005C249A" w14:paraId="65E61654" w14:textId="77777777" w:rsidTr="00F50FA6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CB3E9" w14:textId="77777777" w:rsidR="005C249A" w:rsidRDefault="005C249A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190EB36F" w14:textId="77777777"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14:paraId="64066F3B" w14:textId="77777777" w:rsidR="005C249A" w:rsidRDefault="00846E10" w:rsidP="00846E10">
            <w:pPr>
              <w:pStyle w:val="ListParagraph"/>
              <w:numPr>
                <w:ilvl w:val="0"/>
                <w:numId w:val="1"/>
              </w:numPr>
            </w:pPr>
            <w:r>
              <w:t>El EV cancela el CU.</w:t>
            </w:r>
          </w:p>
        </w:tc>
      </w:tr>
      <w:tr w:rsidR="005C249A" w14:paraId="6F8B81D5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383EF" w14:textId="77777777"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9457D" w14:textId="77777777"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14:paraId="61A9384E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0B5C6" w14:textId="5F21E325" w:rsidR="005C249A" w:rsidRPr="008F3E09" w:rsidRDefault="00FA542A" w:rsidP="00B76D9F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CU comienza</w:t>
            </w:r>
            <w:r w:rsidR="00B76D9F">
              <w:t xml:space="preserve"> cuando el </w:t>
            </w:r>
            <w:r>
              <w:t xml:space="preserve">EV selecciona la opción </w:t>
            </w:r>
            <w:r w:rsidRPr="003D250E">
              <w:rPr>
                <w:i/>
              </w:rPr>
              <w:t>Consultar</w:t>
            </w:r>
            <w:r>
              <w:rPr>
                <w:i/>
              </w:rPr>
              <w:t xml:space="preserve"> Cliente.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A4E42" w14:textId="77777777" w:rsidR="00E31140" w:rsidRPr="00960403" w:rsidRDefault="00E31140" w:rsidP="00846E10">
            <w:pPr>
              <w:pStyle w:val="ListParagraph"/>
              <w:ind w:left="230"/>
            </w:pPr>
          </w:p>
        </w:tc>
      </w:tr>
      <w:tr w:rsidR="0064123A" w14:paraId="46D669F8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35512" w14:textId="63D034E9" w:rsidR="0064123A" w:rsidRDefault="0064123A" w:rsidP="00B76D9F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 muestra los clientes con los que trabaja la empresa.</w:t>
            </w:r>
            <w:bookmarkStart w:id="1" w:name="_GoBack"/>
            <w:bookmarkEnd w:id="1"/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34E10" w14:textId="77777777" w:rsidR="0064123A" w:rsidRPr="00960403" w:rsidRDefault="0064123A" w:rsidP="00846E10">
            <w:pPr>
              <w:pStyle w:val="ListParagraph"/>
              <w:ind w:left="230"/>
            </w:pPr>
          </w:p>
        </w:tc>
      </w:tr>
      <w:tr w:rsidR="00934F4B" w14:paraId="7FC4BCC3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04819" w14:textId="5139B28D" w:rsidR="00934F4B" w:rsidRDefault="00934F4B" w:rsidP="007B42E4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7B42E4">
              <w:t>EV busca el cliente mediante los filtros proporcionados.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AF0CD" w14:textId="77777777" w:rsidR="00934F4B" w:rsidRPr="00960403" w:rsidRDefault="00934F4B" w:rsidP="00846E10">
            <w:pPr>
              <w:pStyle w:val="ListParagraph"/>
              <w:ind w:left="230"/>
            </w:pPr>
          </w:p>
        </w:tc>
      </w:tr>
      <w:tr w:rsidR="00934F4B" w14:paraId="21A6E0B5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A924E" w14:textId="63613626" w:rsidR="00934F4B" w:rsidRDefault="00934F4B" w:rsidP="00AC1507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3D250E">
              <w:t>Sistema</w:t>
            </w:r>
            <w:r>
              <w:t xml:space="preserve">, acorde a los datos ingresados, realiza </w:t>
            </w:r>
            <w:r w:rsidR="00AC1507">
              <w:t xml:space="preserve">la búsqueda y </w:t>
            </w:r>
            <w:r>
              <w:t>obtiene resultados.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B91C8" w14:textId="71E752BE" w:rsidR="00934F4B" w:rsidRDefault="00934F4B" w:rsidP="00934F4B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</w:t>
            </w:r>
            <w:r w:rsidR="003D250E">
              <w:t>Sistema</w:t>
            </w:r>
            <w:r>
              <w:t xml:space="preserve"> no encuentra ningún resultado.</w:t>
            </w:r>
          </w:p>
          <w:p w14:paraId="0060187D" w14:textId="4418CFA6" w:rsidR="00F47C39" w:rsidRDefault="00F47C39" w:rsidP="00934F4B">
            <w:pPr>
              <w:pStyle w:val="ListParagraph"/>
              <w:numPr>
                <w:ilvl w:val="2"/>
                <w:numId w:val="3"/>
              </w:numPr>
            </w:pPr>
            <w:r>
              <w:t>Se notifica la situación al EV</w:t>
            </w:r>
          </w:p>
          <w:p w14:paraId="00B4582A" w14:textId="77777777" w:rsidR="00934F4B" w:rsidRPr="00960403" w:rsidRDefault="00934F4B" w:rsidP="00934F4B">
            <w:pPr>
              <w:pStyle w:val="ListParagraph"/>
              <w:numPr>
                <w:ilvl w:val="2"/>
                <w:numId w:val="3"/>
              </w:numPr>
            </w:pPr>
            <w:r>
              <w:t>Ir a paso 2.</w:t>
            </w:r>
          </w:p>
        </w:tc>
      </w:tr>
      <w:tr w:rsidR="00934F4B" w14:paraId="543C0DCE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741FF" w14:textId="135F0596" w:rsidR="00934F4B" w:rsidRDefault="00934F4B" w:rsidP="006A74B6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3D250E">
              <w:t>Sistema</w:t>
            </w:r>
            <w:r>
              <w:t xml:space="preserve"> muestra los </w:t>
            </w:r>
            <w:r w:rsidR="00536F67">
              <w:t xml:space="preserve">resultados </w:t>
            </w:r>
            <w:r>
              <w:t>y los ordena según el criterio por el que fue buscado.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B8222" w14:textId="77777777" w:rsidR="00934F4B" w:rsidRDefault="00934F4B" w:rsidP="00846E10">
            <w:pPr>
              <w:pStyle w:val="ListParagraph"/>
              <w:ind w:left="230"/>
            </w:pPr>
          </w:p>
        </w:tc>
      </w:tr>
      <w:tr w:rsidR="00934F4B" w14:paraId="3CE3C645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A89EB" w14:textId="19E1B808" w:rsidR="00934F4B" w:rsidRDefault="00934F4B" w:rsidP="00F81A75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EV selecciona uno </w:t>
            </w:r>
            <w:r w:rsidR="00F81A75">
              <w:t>de los resultados.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9B1B9" w14:textId="77777777" w:rsidR="00934F4B" w:rsidRDefault="00934F4B" w:rsidP="00846E10">
            <w:pPr>
              <w:pStyle w:val="ListParagraph"/>
              <w:ind w:left="230"/>
            </w:pPr>
          </w:p>
        </w:tc>
      </w:tr>
      <w:tr w:rsidR="00934F4B" w14:paraId="59023615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A2A86" w14:textId="1B1DC95B" w:rsidR="00934F4B" w:rsidRDefault="00934F4B" w:rsidP="00DC2EDA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3D250E">
              <w:t>Sistema</w:t>
            </w:r>
            <w:r w:rsidR="00AA28A0">
              <w:t xml:space="preserve">, para el resultado seleccionado, muestra </w:t>
            </w:r>
            <w:r w:rsidR="005465CD">
              <w:t>los siguientes datos de la</w:t>
            </w:r>
            <w:r w:rsidR="00597334">
              <w:t xml:space="preserve"> empresa cliente</w:t>
            </w:r>
            <w:r w:rsidR="000536FB">
              <w:t xml:space="preserve"> elegida</w:t>
            </w:r>
            <w:r>
              <w:t>:</w:t>
            </w:r>
            <w:r w:rsidR="005465CD">
              <w:t xml:space="preserve"> Razón social</w:t>
            </w:r>
            <w:r>
              <w:t xml:space="preserve">, </w:t>
            </w:r>
            <w:r w:rsidR="005465CD">
              <w:t xml:space="preserve">CUIT, Condición de IVA, </w:t>
            </w:r>
            <w:r>
              <w:t>Domi</w:t>
            </w:r>
            <w:r w:rsidR="005465CD">
              <w:t>cilio</w:t>
            </w:r>
            <w:r w:rsidR="00DC2EDA">
              <w:t>s (altura, código postal, calle, barrio, localidad, provincia)</w:t>
            </w:r>
            <w:r w:rsidR="005465CD">
              <w:t xml:space="preserve"> Teléfono, Celular, fax, </w:t>
            </w:r>
            <w:r w:rsidR="0049593E">
              <w:t>y de los responsables sus nombres, apellidos y mail.</w:t>
            </w:r>
            <w:r>
              <w:t xml:space="preserve"> 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E07E9" w14:textId="77777777" w:rsidR="00934F4B" w:rsidRDefault="00934F4B" w:rsidP="00846E10">
            <w:pPr>
              <w:pStyle w:val="ListParagraph"/>
              <w:ind w:left="230"/>
            </w:pPr>
          </w:p>
        </w:tc>
      </w:tr>
      <w:tr w:rsidR="00846E10" w14:paraId="2AB4FF0F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5F9A6" w14:textId="3C8D1E14" w:rsidR="00846E10" w:rsidRDefault="00846E10" w:rsidP="00415248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Fin del CU</w:t>
            </w:r>
            <w:r w:rsidR="00C46B00">
              <w:t>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713F2" w14:textId="77777777" w:rsidR="00846E10" w:rsidRDefault="00846E10" w:rsidP="00846E10">
            <w:pPr>
              <w:pStyle w:val="ListParagraph"/>
              <w:ind w:left="230"/>
            </w:pPr>
          </w:p>
        </w:tc>
      </w:tr>
      <w:tr w:rsidR="00654C01" w14:paraId="13D84C0A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CA9BB9C" w14:textId="77777777"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68F55B9" w14:textId="77777777" w:rsidR="00654C01" w:rsidRPr="00960403" w:rsidRDefault="00846E10" w:rsidP="00846E10">
            <w:r>
              <w:t>El EV puede cancelar el CU en cualquier momento.</w:t>
            </w:r>
          </w:p>
        </w:tc>
      </w:tr>
      <w:tr w:rsidR="00654C01" w14:paraId="28C593A2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BE9C717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287A4B0" w14:textId="77777777" w:rsidR="00654C01" w:rsidRDefault="00654C01" w:rsidP="00654C01">
            <w:r>
              <w:t>No aplica</w:t>
            </w:r>
          </w:p>
        </w:tc>
      </w:tr>
      <w:tr w:rsidR="00654C01" w14:paraId="1DF21371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EBD8153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71724F9" w14:textId="77777777" w:rsidR="00654C01" w:rsidRDefault="00067369" w:rsidP="00654C01">
            <w:r>
              <w:t>No aplica</w:t>
            </w:r>
          </w:p>
        </w:tc>
      </w:tr>
      <w:tr w:rsidR="00654C01" w14:paraId="36B49F2E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AE08541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264F916" w14:textId="77777777"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14:paraId="5983D585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A4B678D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lastRenderedPageBreak/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9D05CC5" w14:textId="77777777" w:rsidR="00654C01" w:rsidRDefault="00067369" w:rsidP="00654C01">
            <w:r>
              <w:t>No aplica</w:t>
            </w:r>
          </w:p>
        </w:tc>
      </w:tr>
      <w:tr w:rsidR="00654C01" w14:paraId="509FC001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1A334FF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D34E0C5" w14:textId="77777777" w:rsidR="00654C01" w:rsidRDefault="00067369" w:rsidP="00654C01">
            <w:r>
              <w:t>No aplica</w:t>
            </w:r>
          </w:p>
        </w:tc>
      </w:tr>
      <w:tr w:rsidR="00654C01" w14:paraId="73EFBA40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B95C96C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C5CECA7" w14:textId="77777777" w:rsidR="00654C01" w:rsidRDefault="00067369" w:rsidP="00654C01">
            <w:r>
              <w:t>No aplica</w:t>
            </w:r>
          </w:p>
        </w:tc>
      </w:tr>
    </w:tbl>
    <w:p w14:paraId="4EC9258E" w14:textId="77777777"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E36AF8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542A"/>
    <w:rsid w:val="00015274"/>
    <w:rsid w:val="000536FB"/>
    <w:rsid w:val="00067369"/>
    <w:rsid w:val="00074C24"/>
    <w:rsid w:val="000C76DF"/>
    <w:rsid w:val="00217701"/>
    <w:rsid w:val="0022740A"/>
    <w:rsid w:val="003D250E"/>
    <w:rsid w:val="003F5E92"/>
    <w:rsid w:val="00415248"/>
    <w:rsid w:val="0049593E"/>
    <w:rsid w:val="00512B66"/>
    <w:rsid w:val="00536F67"/>
    <w:rsid w:val="005465CD"/>
    <w:rsid w:val="00557AF6"/>
    <w:rsid w:val="00596BA0"/>
    <w:rsid w:val="00597334"/>
    <w:rsid w:val="005C249A"/>
    <w:rsid w:val="00602FA3"/>
    <w:rsid w:val="006245C7"/>
    <w:rsid w:val="0063791E"/>
    <w:rsid w:val="00637C2A"/>
    <w:rsid w:val="0064123A"/>
    <w:rsid w:val="00654C01"/>
    <w:rsid w:val="00682F3C"/>
    <w:rsid w:val="006A74B6"/>
    <w:rsid w:val="006B6D4B"/>
    <w:rsid w:val="007B42E4"/>
    <w:rsid w:val="00812E10"/>
    <w:rsid w:val="00846E10"/>
    <w:rsid w:val="00847BFF"/>
    <w:rsid w:val="008B4D33"/>
    <w:rsid w:val="008E5DFD"/>
    <w:rsid w:val="008F3E09"/>
    <w:rsid w:val="00934F4B"/>
    <w:rsid w:val="00960403"/>
    <w:rsid w:val="00993DBD"/>
    <w:rsid w:val="009F44F1"/>
    <w:rsid w:val="009F72B1"/>
    <w:rsid w:val="00A27474"/>
    <w:rsid w:val="00A5198D"/>
    <w:rsid w:val="00AA28A0"/>
    <w:rsid w:val="00AC1507"/>
    <w:rsid w:val="00B76D9F"/>
    <w:rsid w:val="00BE7251"/>
    <w:rsid w:val="00C32797"/>
    <w:rsid w:val="00C46B00"/>
    <w:rsid w:val="00C7061A"/>
    <w:rsid w:val="00C74D24"/>
    <w:rsid w:val="00CD006F"/>
    <w:rsid w:val="00CD204D"/>
    <w:rsid w:val="00D837B7"/>
    <w:rsid w:val="00D842C6"/>
    <w:rsid w:val="00DC19BB"/>
    <w:rsid w:val="00DC2EDA"/>
    <w:rsid w:val="00E31140"/>
    <w:rsid w:val="00E45490"/>
    <w:rsid w:val="00E70A8B"/>
    <w:rsid w:val="00F47C39"/>
    <w:rsid w:val="00F50FA6"/>
    <w:rsid w:val="00F81A75"/>
    <w:rsid w:val="00F81DF6"/>
    <w:rsid w:val="00FA542A"/>
    <w:rsid w:val="00FB2D55"/>
    <w:rsid w:val="00FE43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21A8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abu\Proyecto%20final\Grupo\02.%20Modelado%20de%20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Fino-Template.dotx</Template>
  <TotalTime>156</TotalTime>
  <Pages>2</Pages>
  <Words>270</Words>
  <Characters>1542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Hernan</dc:creator>
  <cp:lastModifiedBy>apisciol</cp:lastModifiedBy>
  <cp:revision>24</cp:revision>
  <dcterms:created xsi:type="dcterms:W3CDTF">2010-05-29T20:54:00Z</dcterms:created>
  <dcterms:modified xsi:type="dcterms:W3CDTF">2011-11-01T03:05:00Z</dcterms:modified>
</cp:coreProperties>
</file>