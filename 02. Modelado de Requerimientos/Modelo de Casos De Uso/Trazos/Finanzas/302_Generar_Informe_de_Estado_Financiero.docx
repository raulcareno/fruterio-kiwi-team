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472" w:type="dxa"/>
        <w:tblInd w:w="250" w:type="dxa"/>
        <w:tblLayout w:type="fixed"/>
        <w:tblLook w:val="04A0"/>
      </w:tblPr>
      <w:tblGrid>
        <w:gridCol w:w="1809"/>
        <w:gridCol w:w="1889"/>
        <w:gridCol w:w="838"/>
        <w:gridCol w:w="502"/>
        <w:gridCol w:w="975"/>
        <w:gridCol w:w="649"/>
        <w:gridCol w:w="391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3"/>
            <w:tcBorders>
              <w:left w:val="nil"/>
              <w:right w:val="nil"/>
            </w:tcBorders>
          </w:tcPr>
          <w:p w:rsidR="00C7061A" w:rsidRDefault="002F338E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2F338E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6"/>
            <w:tcBorders>
              <w:left w:val="nil"/>
            </w:tcBorders>
          </w:tcPr>
          <w:p w:rsidR="00512B66" w:rsidRDefault="00E63B52" w:rsidP="002C1705">
            <w:r>
              <w:t xml:space="preserve">Generar Informe de </w:t>
            </w:r>
            <w:r w:rsidR="002C1705">
              <w:t>Estado Financiero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2C1705">
            <w:r>
              <w:t>302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8"/>
            <w:tcBorders>
              <w:left w:val="nil"/>
              <w:bottom w:val="single" w:sz="4" w:space="0" w:color="auto"/>
            </w:tcBorders>
          </w:tcPr>
          <w:p w:rsidR="00DC19BB" w:rsidRDefault="00CE1DB7">
            <w:r>
              <w:t>Finanzas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tcBorders>
              <w:left w:val="nil"/>
              <w:right w:val="nil"/>
            </w:tcBorders>
          </w:tcPr>
          <w:p w:rsidR="008F3E09" w:rsidRDefault="002F338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2F338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04CF0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4"/>
            <w:tcBorders>
              <w:left w:val="nil"/>
            </w:tcBorders>
          </w:tcPr>
          <w:p w:rsidR="008F3E09" w:rsidRDefault="002F338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tcBorders>
              <w:left w:val="nil"/>
              <w:right w:val="nil"/>
            </w:tcBorders>
          </w:tcPr>
          <w:p w:rsidR="008F3E09" w:rsidRDefault="002F338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2F338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04CF0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4"/>
            <w:tcBorders>
              <w:left w:val="nil"/>
            </w:tcBorders>
          </w:tcPr>
          <w:p w:rsidR="008F3E09" w:rsidRDefault="002F338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tcBorders>
              <w:left w:val="nil"/>
              <w:right w:val="nil"/>
            </w:tcBorders>
          </w:tcPr>
          <w:p w:rsidR="008F3E09" w:rsidRDefault="002F338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04CF0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2F338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4"/>
            <w:tcBorders>
              <w:left w:val="nil"/>
            </w:tcBorders>
          </w:tcPr>
          <w:p w:rsidR="008F3E09" w:rsidRDefault="002F338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404CF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727" w:type="dxa"/>
            <w:gridSpan w:val="2"/>
            <w:tcBorders>
              <w:left w:val="nil"/>
            </w:tcBorders>
          </w:tcPr>
          <w:p w:rsidR="00C7061A" w:rsidRDefault="00CE1DB7">
            <w:r>
              <w:t>Encargado de Finanzas</w:t>
            </w:r>
            <w:r w:rsidR="00404CF0">
              <w:t xml:space="preserve"> (EF)</w:t>
            </w:r>
          </w:p>
        </w:tc>
        <w:tc>
          <w:tcPr>
            <w:tcW w:w="2126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1810" w:type="dxa"/>
            <w:gridSpan w:val="3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3"/>
            <w:tcBorders>
              <w:left w:val="nil"/>
              <w:right w:val="nil"/>
            </w:tcBorders>
          </w:tcPr>
          <w:p w:rsidR="00CD204D" w:rsidRDefault="002F338E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342E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2F338E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E6406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8"/>
            <w:tcBorders>
              <w:left w:val="nil"/>
              <w:bottom w:val="single" w:sz="4" w:space="0" w:color="auto"/>
            </w:tcBorders>
          </w:tcPr>
          <w:p w:rsidR="00D842C6" w:rsidRPr="00596BA0" w:rsidRDefault="00FB1401" w:rsidP="00B60297">
            <w:r>
              <w:t>Generar un informe sobre el e</w:t>
            </w:r>
            <w:r w:rsidR="00B60297">
              <w:t xml:space="preserve">stado financiero de la empresa dando a conocer el estado actual </w:t>
            </w:r>
            <w:r w:rsidR="0060026B">
              <w:t>de la cuenta de la empresa.</w:t>
            </w:r>
            <w:bookmarkStart w:id="1" w:name="_GoBack"/>
            <w:bookmarkEnd w:id="1"/>
          </w:p>
        </w:tc>
      </w:tr>
      <w:tr w:rsidR="007342E7" w:rsidTr="00E64066">
        <w:trPr>
          <w:cantSplit/>
        </w:trPr>
        <w:tc>
          <w:tcPr>
            <w:tcW w:w="8472" w:type="dxa"/>
            <w:gridSpan w:val="9"/>
            <w:tcBorders>
              <w:left w:val="single" w:sz="4" w:space="0" w:color="auto"/>
              <w:bottom w:val="nil"/>
            </w:tcBorders>
          </w:tcPr>
          <w:p w:rsidR="007342E7" w:rsidRPr="007342E7" w:rsidRDefault="007342E7" w:rsidP="007342E7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7342E7" w:rsidTr="00E64066">
        <w:trPr>
          <w:cantSplit/>
        </w:trPr>
        <w:tc>
          <w:tcPr>
            <w:tcW w:w="8472" w:type="dxa"/>
            <w:gridSpan w:val="9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014367" w:rsidRDefault="007342E7" w:rsidP="00946AE4">
            <w:r>
              <w:t>El CU comienzo cuando</w:t>
            </w:r>
            <w:r w:rsidR="003144D1">
              <w:t xml:space="preserve"> </w:t>
            </w:r>
            <w:r w:rsidR="00404CF0">
              <w:t>el EF selecciona la opción Generar Informe de</w:t>
            </w:r>
            <w:r w:rsidR="00FB1401">
              <w:t xml:space="preserve"> Estado Financiero.</w:t>
            </w:r>
            <w:r w:rsidR="00946AE4">
              <w:t xml:space="preserve"> El EF selecciona el periodo bajo análisis. El Sistema </w:t>
            </w:r>
            <w:r w:rsidR="00C02E73">
              <w:t>utiliza los siguiente</w:t>
            </w:r>
            <w:r w:rsidR="00014367">
              <w:t>s</w:t>
            </w:r>
            <w:r w:rsidR="00C02E73">
              <w:t xml:space="preserve"> datos:</w:t>
            </w:r>
            <w:r w:rsidR="00946AE4">
              <w:t xml:space="preserve"> ventas, compras, pagos a viajante</w:t>
            </w:r>
            <w:r w:rsidR="0007474F">
              <w:t>s</w:t>
            </w:r>
            <w:r w:rsidR="00946AE4">
              <w:t xml:space="preserve">, </w:t>
            </w:r>
            <w:r w:rsidR="00A21840">
              <w:t>y el estado de los cheques.</w:t>
            </w:r>
            <w:r w:rsidR="00C02E73">
              <w:t xml:space="preserve"> El Sistema genera el informe con los siguientes datos: periodo bajo análisis y el estado de cuenta de la empresa.</w:t>
            </w:r>
            <w:r w:rsidR="00014367">
              <w:t xml:space="preserve"> El EF procede o no a imprimir el informe.</w:t>
            </w:r>
          </w:p>
          <w:p w:rsidR="00014367" w:rsidRDefault="00014367" w:rsidP="00946AE4">
            <w:r>
              <w:t>Fin de CU.</w:t>
            </w:r>
          </w:p>
          <w:p w:rsidR="00014367" w:rsidRDefault="00014367" w:rsidP="00946AE4"/>
          <w:p w:rsidR="00946AE4" w:rsidRDefault="00946AE4" w:rsidP="00946AE4">
            <w:pPr>
              <w:rPr>
                <w:b/>
              </w:rPr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E06253" w:rsidP="00E06253">
            <w:r>
              <w:t>El EF puede cancelar el CU en cualquier momento.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E63B52"/>
    <w:rsid w:val="00014367"/>
    <w:rsid w:val="000250E5"/>
    <w:rsid w:val="00067369"/>
    <w:rsid w:val="00071640"/>
    <w:rsid w:val="0007474F"/>
    <w:rsid w:val="00074C24"/>
    <w:rsid w:val="00193E75"/>
    <w:rsid w:val="00200E7B"/>
    <w:rsid w:val="00217701"/>
    <w:rsid w:val="0022740A"/>
    <w:rsid w:val="00281B42"/>
    <w:rsid w:val="002C1705"/>
    <w:rsid w:val="002F338E"/>
    <w:rsid w:val="003144D1"/>
    <w:rsid w:val="003F5E92"/>
    <w:rsid w:val="00404CF0"/>
    <w:rsid w:val="00512B66"/>
    <w:rsid w:val="00556266"/>
    <w:rsid w:val="00596BA0"/>
    <w:rsid w:val="005A1425"/>
    <w:rsid w:val="005C249A"/>
    <w:rsid w:val="0060026B"/>
    <w:rsid w:val="00602FA3"/>
    <w:rsid w:val="006245C7"/>
    <w:rsid w:val="0063791E"/>
    <w:rsid w:val="00654C01"/>
    <w:rsid w:val="00682F3C"/>
    <w:rsid w:val="006B6D4B"/>
    <w:rsid w:val="007342E7"/>
    <w:rsid w:val="007806F8"/>
    <w:rsid w:val="00812E10"/>
    <w:rsid w:val="00847BFF"/>
    <w:rsid w:val="008B4D33"/>
    <w:rsid w:val="008E5DFD"/>
    <w:rsid w:val="008F3E09"/>
    <w:rsid w:val="00946AE4"/>
    <w:rsid w:val="00960403"/>
    <w:rsid w:val="009F44F1"/>
    <w:rsid w:val="009F72B1"/>
    <w:rsid w:val="00A21840"/>
    <w:rsid w:val="00A27474"/>
    <w:rsid w:val="00A5198D"/>
    <w:rsid w:val="00A843A2"/>
    <w:rsid w:val="00B60297"/>
    <w:rsid w:val="00B92B34"/>
    <w:rsid w:val="00C02E73"/>
    <w:rsid w:val="00C32797"/>
    <w:rsid w:val="00C7061A"/>
    <w:rsid w:val="00C74D24"/>
    <w:rsid w:val="00CD204D"/>
    <w:rsid w:val="00CE1DB7"/>
    <w:rsid w:val="00D837B7"/>
    <w:rsid w:val="00D842C6"/>
    <w:rsid w:val="00DC19BB"/>
    <w:rsid w:val="00E06253"/>
    <w:rsid w:val="00E31140"/>
    <w:rsid w:val="00E3779C"/>
    <w:rsid w:val="00E63B52"/>
    <w:rsid w:val="00E64066"/>
    <w:rsid w:val="00E70A8B"/>
    <w:rsid w:val="00F50FA6"/>
    <w:rsid w:val="00F81DF6"/>
    <w:rsid w:val="00FB1401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3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%20BackUP\UTN\PRO\KiWi-Fruterio\02.%20Modelado%20de%20Requerimientos\Kiwi-Trazo%20Grues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Grueso-Template.dotx</Template>
  <TotalTime>6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wa</cp:lastModifiedBy>
  <cp:revision>14</cp:revision>
  <dcterms:created xsi:type="dcterms:W3CDTF">2010-10-16T21:45:00Z</dcterms:created>
  <dcterms:modified xsi:type="dcterms:W3CDTF">2011-11-06T18:01:00Z</dcterms:modified>
</cp:coreProperties>
</file>