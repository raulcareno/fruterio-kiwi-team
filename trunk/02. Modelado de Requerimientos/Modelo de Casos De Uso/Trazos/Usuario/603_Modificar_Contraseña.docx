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16FF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16FF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3599B">
            <w:r>
              <w:t>Modificar Contraseña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3599B">
            <w:r>
              <w:t>603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3599B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599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16F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16FF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599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16FF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3599B">
            <w:r w:rsidRPr="00AD6727">
              <w:rPr>
                <w:rFonts w:ascii="Calibri" w:eastAsia="Times New Roman" w:hAnsi="Calibri" w:cs="Times New Roman"/>
              </w:rPr>
              <w:t>R</w:t>
            </w:r>
            <w:r w:rsidRPr="002A7CF0">
              <w:rPr>
                <w:rFonts w:ascii="Calibri" w:eastAsia="Times New Roman" w:hAnsi="Calibri" w:cs="Times New Roman"/>
              </w:rPr>
              <w:t>egistrar</w:t>
            </w:r>
            <w:r>
              <w:rPr>
                <w:rFonts w:ascii="Calibri" w:hAnsi="Calibri"/>
              </w:rPr>
              <w:t xml:space="preserve">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53599B">
            <w:r>
              <w:t>El usuario debe haber iniciado sesión.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3599B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realizados a la contraseña de un usuario.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A6F65" w:rsidP="005C249A">
            <w:pPr>
              <w:pStyle w:val="ListParagraph"/>
              <w:numPr>
                <w:ilvl w:val="0"/>
                <w:numId w:val="1"/>
              </w:numPr>
            </w:pPr>
            <w:r>
              <w:t>El U no ingresa la contraseña actual.</w:t>
            </w:r>
          </w:p>
          <w:p w:rsidR="003A6F65" w:rsidRDefault="003A6F65" w:rsidP="005C249A">
            <w:pPr>
              <w:pStyle w:val="ListParagraph"/>
              <w:numPr>
                <w:ilvl w:val="0"/>
                <w:numId w:val="1"/>
              </w:numPr>
            </w:pPr>
            <w:r>
              <w:t>El U no ingresa las contraseñas nuevas.</w:t>
            </w:r>
          </w:p>
          <w:p w:rsidR="003A6F65" w:rsidRDefault="003A6F65" w:rsidP="005C249A">
            <w:pPr>
              <w:pStyle w:val="ListParagraph"/>
              <w:numPr>
                <w:ilvl w:val="0"/>
                <w:numId w:val="1"/>
              </w:numPr>
            </w:pPr>
            <w:r>
              <w:t>El U no confirma la modificación de la contraseña.</w:t>
            </w: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3599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U selecciona la opción Modificar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599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9B" w:rsidRDefault="00C12E17" w:rsidP="00C12E1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que se ingrese la contraseña actual.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9B" w:rsidRPr="00960403" w:rsidRDefault="0053599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12E1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Default="00C12E1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ingresa la contraseña actual.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Pr="00960403" w:rsidRDefault="00C12E1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la contraseña actual.</w:t>
            </w:r>
          </w:p>
        </w:tc>
      </w:tr>
      <w:tr w:rsidR="00C12E1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Default="00C12E1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que se ingrese la nueva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Pr="00960403" w:rsidRDefault="00C12E1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12E1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Default="00C12E1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ingresa la nueva contraseña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Pr="00960403" w:rsidRDefault="00C12E1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la nueva contraseña</w:t>
            </w:r>
          </w:p>
        </w:tc>
      </w:tr>
      <w:tr w:rsidR="00C12E1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Default="00C12E1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nuevamente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Pr="00960403" w:rsidRDefault="00C12E1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12E1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Default="00C12E1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ingresa nuevamente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Pr="00960403" w:rsidRDefault="00C12E1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nuevamente  la contraseña.</w:t>
            </w:r>
          </w:p>
        </w:tc>
      </w:tr>
      <w:tr w:rsidR="00C12E1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Default="0016561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la contraseña ingresada y las nuevas contraseñas sean correctas y lo son.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E17" w:rsidRDefault="0016561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contraseña actual no es válida.</w:t>
            </w:r>
          </w:p>
          <w:p w:rsidR="0016561E" w:rsidRDefault="0016561E" w:rsidP="0016561E">
            <w:pPr>
              <w:pStyle w:val="ListParagraph"/>
              <w:numPr>
                <w:ilvl w:val="2"/>
                <w:numId w:val="3"/>
              </w:numPr>
            </w:pPr>
            <w:r>
              <w:t>El sistema solicita que ingrese nuevamente la contraseña actual.</w:t>
            </w:r>
          </w:p>
          <w:p w:rsidR="0016561E" w:rsidRDefault="0016561E" w:rsidP="0016561E">
            <w:pPr>
              <w:pStyle w:val="ListParagraph"/>
              <w:numPr>
                <w:ilvl w:val="3"/>
                <w:numId w:val="3"/>
              </w:numPr>
            </w:pPr>
            <w:r>
              <w:t>El U ingresa nuevamente la contraseña actual.</w:t>
            </w:r>
          </w:p>
          <w:p w:rsidR="0016561E" w:rsidRDefault="0016561E" w:rsidP="0016561E">
            <w:pPr>
              <w:pStyle w:val="ListParagraph"/>
              <w:numPr>
                <w:ilvl w:val="3"/>
                <w:numId w:val="3"/>
              </w:numPr>
            </w:pPr>
            <w:r>
              <w:t>El U no ingresa la contraseña actual.</w:t>
            </w:r>
          </w:p>
          <w:p w:rsidR="0016561E" w:rsidRDefault="0016561E" w:rsidP="0016561E">
            <w:pPr>
              <w:pStyle w:val="ListParagraph"/>
              <w:numPr>
                <w:ilvl w:val="4"/>
                <w:numId w:val="3"/>
              </w:numPr>
            </w:pPr>
            <w:r>
              <w:t>El sistema informa situación.</w:t>
            </w:r>
          </w:p>
          <w:p w:rsidR="0016561E" w:rsidRDefault="0016561E" w:rsidP="0016561E">
            <w:pPr>
              <w:pStyle w:val="ListParagraph"/>
              <w:numPr>
                <w:ilvl w:val="4"/>
                <w:numId w:val="3"/>
              </w:numPr>
            </w:pPr>
            <w:r>
              <w:t>Se cancela el CU</w:t>
            </w:r>
          </w:p>
          <w:p w:rsidR="0016561E" w:rsidRPr="0016561E" w:rsidRDefault="0016561E" w:rsidP="0016561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408"/>
              </w:tabs>
              <w:ind w:hanging="690"/>
            </w:pPr>
            <w:r>
              <w:t xml:space="preserve">Las nuevas contraseñas no </w:t>
            </w:r>
            <w:r>
              <w:rPr>
                <w:lang w:val="es-ES_tradnl"/>
              </w:rPr>
              <w:t>coinciden.</w:t>
            </w:r>
          </w:p>
          <w:p w:rsidR="0016561E" w:rsidRPr="0016561E" w:rsidRDefault="0016561E" w:rsidP="0016561E">
            <w:pPr>
              <w:pStyle w:val="ListParagraph"/>
              <w:numPr>
                <w:ilvl w:val="2"/>
                <w:numId w:val="3"/>
              </w:numPr>
            </w:pPr>
            <w:r w:rsidRPr="0016561E">
              <w:rPr>
                <w:lang w:val="es-ES_tradnl"/>
              </w:rPr>
              <w:t>El sistema solicita ingrese nuevamente las contrase</w:t>
            </w:r>
            <w:r>
              <w:rPr>
                <w:lang w:val="es-ES_tradnl"/>
              </w:rPr>
              <w:t>ñas actuales.</w:t>
            </w:r>
          </w:p>
          <w:p w:rsidR="0016561E" w:rsidRPr="0016561E" w:rsidRDefault="0016561E" w:rsidP="0016561E">
            <w:pPr>
              <w:pStyle w:val="ListParagraph"/>
              <w:numPr>
                <w:ilvl w:val="2"/>
                <w:numId w:val="3"/>
              </w:numPr>
            </w:pPr>
            <w:r>
              <w:rPr>
                <w:lang w:val="es-ES_tradnl"/>
              </w:rPr>
              <w:t>El U ingresa nuevamente las nuevas contraseñas.</w:t>
            </w:r>
          </w:p>
          <w:p w:rsidR="0016561E" w:rsidRPr="0016561E" w:rsidRDefault="0016561E" w:rsidP="0016561E">
            <w:pPr>
              <w:pStyle w:val="ListParagraph"/>
              <w:numPr>
                <w:ilvl w:val="2"/>
                <w:numId w:val="3"/>
              </w:numPr>
            </w:pPr>
            <w:r>
              <w:rPr>
                <w:lang w:val="es-ES_tradnl"/>
              </w:rPr>
              <w:t>El U no ingresa las nuevas contraseñas.</w:t>
            </w:r>
          </w:p>
          <w:p w:rsidR="0016561E" w:rsidRDefault="0016561E" w:rsidP="0016561E">
            <w:pPr>
              <w:pStyle w:val="ListParagraph"/>
              <w:numPr>
                <w:ilvl w:val="3"/>
                <w:numId w:val="3"/>
              </w:numPr>
            </w:pPr>
            <w:r>
              <w:t>El sistema informa situación.</w:t>
            </w:r>
          </w:p>
          <w:p w:rsidR="0016561E" w:rsidRDefault="0016561E" w:rsidP="0016561E">
            <w:pPr>
              <w:pStyle w:val="ListParagraph"/>
              <w:numPr>
                <w:ilvl w:val="3"/>
                <w:numId w:val="3"/>
              </w:numPr>
            </w:pPr>
            <w:r>
              <w:t>Se cancela el CU</w:t>
            </w:r>
          </w:p>
        </w:tc>
      </w:tr>
      <w:tr w:rsidR="003A6F6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F65" w:rsidRDefault="003A6F6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modificación de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F65" w:rsidRDefault="003A6F6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A6F6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F65" w:rsidRDefault="003A6F65" w:rsidP="003A6F6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confirma la modificación de la contraseña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F65" w:rsidRDefault="003A6F6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modificación de la contraseña.</w:t>
            </w:r>
          </w:p>
          <w:p w:rsidR="003A6F65" w:rsidRDefault="003A6F65" w:rsidP="009E296F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3A6F65" w:rsidRDefault="003A6F65" w:rsidP="009E296F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16561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61E" w:rsidRDefault="0016561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actualiza la contraseña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61E" w:rsidRDefault="0016561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561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61E" w:rsidRDefault="0016561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61E" w:rsidRDefault="0016561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3599B"/>
    <w:rsid w:val="00067369"/>
    <w:rsid w:val="00074C24"/>
    <w:rsid w:val="0016561E"/>
    <w:rsid w:val="00217701"/>
    <w:rsid w:val="0022740A"/>
    <w:rsid w:val="00316FFB"/>
    <w:rsid w:val="003A6F65"/>
    <w:rsid w:val="003F5E92"/>
    <w:rsid w:val="00512B66"/>
    <w:rsid w:val="0053599B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E296F"/>
    <w:rsid w:val="009F44F1"/>
    <w:rsid w:val="009F72B1"/>
    <w:rsid w:val="00A27474"/>
    <w:rsid w:val="00A5198D"/>
    <w:rsid w:val="00C12E1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27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3</cp:revision>
  <dcterms:created xsi:type="dcterms:W3CDTF">2010-05-30T19:45:00Z</dcterms:created>
  <dcterms:modified xsi:type="dcterms:W3CDTF">2011-11-06T19:45:00Z</dcterms:modified>
</cp:coreProperties>
</file>