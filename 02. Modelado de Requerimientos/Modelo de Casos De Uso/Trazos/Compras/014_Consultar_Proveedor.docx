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A8A9DB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556ED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D8A1CA1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678FCE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69CF11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D0EB4B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3DF5B1D" w14:textId="77777777" w:rsidR="00512B66" w:rsidRDefault="00CF34FB">
            <w:r>
              <w:t>Consultar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AB72A3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FDB9982" w14:textId="77777777" w:rsidR="00512B66" w:rsidRDefault="00CF34FB">
            <w:r>
              <w:t>014</w:t>
            </w:r>
          </w:p>
        </w:tc>
      </w:tr>
      <w:tr w:rsidR="00DC19BB" w14:paraId="7C2388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DA93B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560C2F1" w14:textId="77777777" w:rsidR="00DC19BB" w:rsidRDefault="00CF34FB">
            <w:r>
              <w:t>Compras</w:t>
            </w:r>
          </w:p>
        </w:tc>
      </w:tr>
      <w:tr w:rsidR="008F3E09" w14:paraId="4ED06C3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4B524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69FB40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7CA225F" w14:textId="77777777" w:rsidR="008F3E09" w:rsidRDefault="00CF34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095685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AC9D08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D3F33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A2737A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8F39B1" w14:textId="77777777" w:rsidR="008F3E09" w:rsidRDefault="00CF34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AA5195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5D616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50E40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94850A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64B29C1" w14:textId="77777777" w:rsidR="008F3E09" w:rsidRDefault="00CF34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8D9A1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41617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6ED90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389B4BE" w14:textId="77777777" w:rsidR="00C7061A" w:rsidRDefault="00CF34FB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4E7C1E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A059AF3" w14:textId="77777777" w:rsidR="00C7061A" w:rsidRDefault="0063791E">
            <w:r>
              <w:t>No aplica</w:t>
            </w:r>
          </w:p>
        </w:tc>
      </w:tr>
      <w:tr w:rsidR="00CD204D" w14:paraId="14C2CA8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8983B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C8F2F5F" w14:textId="77777777" w:rsidR="00CD204D" w:rsidRDefault="00CF34F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C18F6D9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54B407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E0AC3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93C31B2" w14:textId="77777777" w:rsidR="00D842C6" w:rsidRPr="00596BA0" w:rsidRDefault="00CF34FB">
            <w:r>
              <w:t>Informar sobre los datos referidos a un proveedor.</w:t>
            </w:r>
          </w:p>
        </w:tc>
      </w:tr>
      <w:tr w:rsidR="00DC19BB" w14:paraId="737E119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F52E6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30149EE" w14:textId="77777777" w:rsidR="00DC19BB" w:rsidRDefault="00DC19BB"/>
        </w:tc>
      </w:tr>
      <w:tr w:rsidR="005C249A" w14:paraId="1ED8701C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76B24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2A29D4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378387B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761BAD68" w14:textId="77777777" w:rsidR="003F5E92" w:rsidRDefault="00CF34FB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 los proveedores.</w:t>
            </w:r>
          </w:p>
        </w:tc>
      </w:tr>
      <w:tr w:rsidR="005C249A" w14:paraId="449AECF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A94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7D7F11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0248F991" w14:textId="77777777" w:rsidR="005C249A" w:rsidRDefault="00CF34FB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</w:t>
            </w:r>
          </w:p>
        </w:tc>
      </w:tr>
      <w:tr w:rsidR="005C249A" w14:paraId="6F4EA63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AFE7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F82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D49617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A44F" w14:textId="77777777" w:rsidR="005C249A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Proveedor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4F2D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57723FC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FBB3" w14:textId="77777777" w:rsidR="00CF34FB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CUIT, nombre, razón social o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DF18" w14:textId="77777777" w:rsidR="00CF34FB" w:rsidRPr="00960403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50154D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DD7A" w14:textId="77777777" w:rsidR="00CF34FB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6FA8" w14:textId="77777777" w:rsidR="00CF34FB" w:rsidRPr="00960403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089CC45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C681" w14:textId="77777777" w:rsidR="00CF34FB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según los datos ingresados busca los proveedores y muestra los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2792" w14:textId="77777777" w:rsidR="00CF34FB" w:rsidRPr="00960403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53BC26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F45A" w14:textId="77777777" w:rsidR="00CF34FB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proveedor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D884" w14:textId="77777777" w:rsidR="00CF34FB" w:rsidRPr="00960403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3B964F5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A88A" w14:textId="77777777" w:rsidR="00CF34FB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proveedor seleccionado muestra los siguientes datos: CUIT, nombre, razón social, email, celular, teléfono fijo y catálogos.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B86F" w14:textId="77777777" w:rsidR="00CF34FB" w:rsidRPr="00960403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1A9939A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FDF4" w14:textId="77777777" w:rsidR="00CF34FB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bookmarkStart w:id="1" w:name="_GoBack"/>
            <w:bookmarkEnd w:id="1"/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3656" w14:textId="77777777" w:rsidR="00CF34FB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79AFB0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45FFF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7A1621" w14:textId="77777777" w:rsidR="00654C01" w:rsidRPr="00960403" w:rsidRDefault="00CF34FB" w:rsidP="00654C01">
            <w:r>
              <w:t>El EC puede cancelar el CU en cualquier momento.</w:t>
            </w:r>
          </w:p>
        </w:tc>
      </w:tr>
      <w:tr w:rsidR="00654C01" w14:paraId="3D0134D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15FE4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89B79" w14:textId="77777777" w:rsidR="00654C01" w:rsidRDefault="00654C01" w:rsidP="00654C01">
            <w:r>
              <w:t>No aplica</w:t>
            </w:r>
          </w:p>
        </w:tc>
      </w:tr>
      <w:tr w:rsidR="00654C01" w14:paraId="796F462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550BA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DB115" w14:textId="77777777" w:rsidR="00654C01" w:rsidRDefault="00CF34FB" w:rsidP="00654C01">
            <w:r>
              <w:t>CU 019. Consultar Catalogo Proveedor.</w:t>
            </w:r>
          </w:p>
        </w:tc>
      </w:tr>
      <w:tr w:rsidR="00654C01" w14:paraId="3AF528E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E3F42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9704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D5BF2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F59A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8FEBF5" w14:textId="77777777" w:rsidR="00654C01" w:rsidRDefault="00067369" w:rsidP="00654C01">
            <w:r>
              <w:t>No aplica</w:t>
            </w:r>
          </w:p>
        </w:tc>
      </w:tr>
      <w:tr w:rsidR="00654C01" w14:paraId="25E6D36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85BDB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CBB4E0" w14:textId="77777777" w:rsidR="00654C01" w:rsidRDefault="00067369" w:rsidP="00654C01">
            <w:r>
              <w:t>No aplica</w:t>
            </w:r>
          </w:p>
        </w:tc>
      </w:tr>
      <w:tr w:rsidR="00654C01" w14:paraId="7C98CB0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493B6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7903EF" w14:textId="77777777" w:rsidR="00654C01" w:rsidRDefault="00067369" w:rsidP="00654C01">
            <w:r>
              <w:t>No aplica</w:t>
            </w:r>
          </w:p>
        </w:tc>
      </w:tr>
    </w:tbl>
    <w:p w14:paraId="0CB1B84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FB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00E57"/>
    <w:rsid w:val="00C32797"/>
    <w:rsid w:val="00C7061A"/>
    <w:rsid w:val="00C74D24"/>
    <w:rsid w:val="00CD204D"/>
    <w:rsid w:val="00CF34FB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9DD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2010-10-09T04:58:00Z</dcterms:created>
  <dcterms:modified xsi:type="dcterms:W3CDTF">2010-10-18T23:35:00Z</dcterms:modified>
</cp:coreProperties>
</file>