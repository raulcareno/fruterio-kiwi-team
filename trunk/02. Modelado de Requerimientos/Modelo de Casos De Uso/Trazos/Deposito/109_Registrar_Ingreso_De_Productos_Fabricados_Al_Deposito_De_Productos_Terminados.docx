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5FFEDF13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B9D7A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3891F0D7" w14:textId="77777777"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51D1282B" w14:textId="77777777"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65AEE3B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C0B37E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2EB2CF94" w14:textId="77288DC4" w:rsidR="00512B66" w:rsidRDefault="005862D8">
            <w:r>
              <w:t>Registrar ingreso de productos fabricados al depósito de productos terminados.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1CD21C56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4395D23A" w14:textId="69D38CB7" w:rsidR="00512B66" w:rsidRDefault="005862D8">
            <w:r>
              <w:t>109</w:t>
            </w:r>
          </w:p>
        </w:tc>
      </w:tr>
      <w:tr w:rsidR="00DC19BB" w14:paraId="5DFE744C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63E6B7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7096A32A" w14:textId="2F2E5775" w:rsidR="00DC19BB" w:rsidRDefault="005862D8">
            <w:r>
              <w:t>Depósito</w:t>
            </w:r>
          </w:p>
        </w:tc>
      </w:tr>
      <w:tr w:rsidR="008F3E09" w14:paraId="753F8DC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C07E86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4C29845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85874BE" w14:textId="1C1D881C" w:rsidR="008F3E09" w:rsidRDefault="005862D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4838984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7B2A41DB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2E083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5AFF185A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75608C5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0A9B1967" w14:textId="0BAD6E4F" w:rsidR="008F3E09" w:rsidRDefault="005862D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790F2C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2D6CAA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CAE8436" w14:textId="6DE61975" w:rsidR="008F3E09" w:rsidRDefault="005862D8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E12C5E9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713F619F" w14:textId="77777777"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29918E2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BE398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62B187DE" w14:textId="4AD61E96" w:rsidR="00C7061A" w:rsidRDefault="005862D8">
            <w:r>
              <w:t>Encargado de Depósito de Productos Terminados (EDPT)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4FB646DC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1EC93F63" w14:textId="77777777" w:rsidR="00C7061A" w:rsidRDefault="0063791E">
            <w:r>
              <w:t>No aplica</w:t>
            </w:r>
          </w:p>
        </w:tc>
      </w:tr>
      <w:tr w:rsidR="00CD204D" w14:paraId="1809E20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078286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4B274165" w14:textId="396DC06E" w:rsidR="00CD204D" w:rsidRDefault="005862D8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3C049D0D" w14:textId="77777777"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6662E91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2FF184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205134CA" w14:textId="31BAE1AD" w:rsidR="00D842C6" w:rsidRPr="00596BA0" w:rsidRDefault="005862D8">
            <w:r>
              <w:t>Registrar el ingreso de productos fabricados al depósito de productos terminados.</w:t>
            </w:r>
          </w:p>
        </w:tc>
      </w:tr>
      <w:tr w:rsidR="00DC19BB" w14:paraId="05927CF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B944083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017BCDCA" w14:textId="77777777" w:rsidR="00DC19BB" w:rsidRDefault="00DC19BB"/>
        </w:tc>
      </w:tr>
      <w:tr w:rsidR="005C249A" w14:paraId="20B6EF1C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D04374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53B8A1EC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6D28C116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4F84477A" w14:textId="0869B4C1" w:rsidR="003F5E92" w:rsidRDefault="005862D8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 el ingreso de los productos fabricados al depósito de productos terminados.</w:t>
            </w:r>
          </w:p>
        </w:tc>
      </w:tr>
      <w:tr w:rsidR="005C249A" w14:paraId="2D0D4BC4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FCC35" w14:textId="77777777"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449C83A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3F841D21" w14:textId="77777777" w:rsidR="005C249A" w:rsidRDefault="00A55A9E" w:rsidP="005C249A">
            <w:pPr>
              <w:pStyle w:val="Prrafodelista"/>
              <w:numPr>
                <w:ilvl w:val="0"/>
                <w:numId w:val="1"/>
              </w:numPr>
            </w:pPr>
            <w:r>
              <w:t>El sistema no encuentra lote con ese nro.</w:t>
            </w:r>
          </w:p>
          <w:p w14:paraId="1D930AAD" w14:textId="79142D44" w:rsidR="00A55A9E" w:rsidRDefault="00A55A9E" w:rsidP="005C249A">
            <w:pPr>
              <w:pStyle w:val="Prrafodelista"/>
              <w:numPr>
                <w:ilvl w:val="0"/>
                <w:numId w:val="1"/>
              </w:numPr>
            </w:pPr>
            <w:r>
              <w:t>El EDPT no confirma la registración.</w:t>
            </w:r>
            <w:bookmarkStart w:id="1" w:name="_GoBack"/>
            <w:bookmarkEnd w:id="1"/>
          </w:p>
        </w:tc>
      </w:tr>
      <w:tr w:rsidR="005C249A" w14:paraId="4138D8D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6B87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A0544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08A3D60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3B9D3" w14:textId="0DA2AE96" w:rsidR="005C249A" w:rsidRPr="008F3E09" w:rsidRDefault="005862D8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EDPT selecciona la opción </w:t>
            </w:r>
            <w:r>
              <w:rPr>
                <w:i/>
              </w:rPr>
              <w:t>Registrar ingreso de productos fabricados al depósito de productos terminados.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CA7F3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862D8" w14:paraId="0EFBEA40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D7F9A" w14:textId="581A5BEF" w:rsidR="005862D8" w:rsidRDefault="005862D8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ingrese el nro. de lote correspondiente a los productos fabricados.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53054" w14:textId="77777777" w:rsidR="005862D8" w:rsidRPr="00960403" w:rsidRDefault="005862D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862D8" w14:paraId="112866CB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A1038" w14:textId="47C908E8" w:rsidR="005862D8" w:rsidRDefault="005862D8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EDPT ingresa el nro. de lote correspondiente.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D0291" w14:textId="77777777" w:rsidR="005862D8" w:rsidRPr="00960403" w:rsidRDefault="005862D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862D8" w14:paraId="5C7A42E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F65E0" w14:textId="29C4D248" w:rsidR="005862D8" w:rsidRDefault="005862D8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</w:t>
            </w:r>
            <w:r w:rsidR="00E12446">
              <w:t>busca el lote con ese nro. y encuentra uno.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51066" w14:textId="77777777" w:rsidR="005862D8" w:rsidRDefault="00E1244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 lote con ese nro.</w:t>
            </w:r>
          </w:p>
          <w:p w14:paraId="4CB32893" w14:textId="77777777" w:rsidR="00E12446" w:rsidRDefault="00E12446" w:rsidP="00E12446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situación.</w:t>
            </w:r>
          </w:p>
          <w:p w14:paraId="2FE41805" w14:textId="102868F2" w:rsidR="00E12446" w:rsidRPr="00960403" w:rsidRDefault="00E12446" w:rsidP="00E12446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5862D8" w14:paraId="009E0C2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2FA5C" w14:textId="562E982A" w:rsidR="005862D8" w:rsidRDefault="00E1244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para el lote encontrado muestra el nro. , producto fabricado y cantidad producida.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B6C7E" w14:textId="77777777" w:rsidR="005862D8" w:rsidRPr="00960403" w:rsidRDefault="005862D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862D8" w14:paraId="00B062F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A9CB0" w14:textId="60BC32F3" w:rsidR="005862D8" w:rsidRDefault="00E1244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ingrese la cantidad de producto fabricado a ingresar en el depósito.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9F031" w14:textId="77777777" w:rsidR="005862D8" w:rsidRPr="00960403" w:rsidRDefault="005862D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862D8" w14:paraId="403A8C6E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0F2F5" w14:textId="1B1211EB" w:rsidR="005862D8" w:rsidRDefault="00E1244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EDPT ingresa la cantidad real a ingresar al depósito.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56258" w14:textId="77777777" w:rsidR="005862D8" w:rsidRPr="00960403" w:rsidRDefault="005862D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862D8" w14:paraId="0D0214D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76762" w14:textId="44C04B93" w:rsidR="005862D8" w:rsidRDefault="00E1244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se confirme la registración del ingreso de producto fabricado al depósito.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5D891" w14:textId="77777777" w:rsidR="005862D8" w:rsidRPr="00960403" w:rsidRDefault="005862D8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12446" w14:paraId="505C0568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ECCB9" w14:textId="0EC8AD04" w:rsidR="00E12446" w:rsidRDefault="00E1244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EDPT confirma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63B62" w14:textId="77777777" w:rsidR="00E12446" w:rsidRDefault="00E1244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EDPT no confirma la registración.</w:t>
            </w:r>
          </w:p>
          <w:p w14:paraId="4E58915F" w14:textId="77777777" w:rsidR="00E12446" w:rsidRDefault="00E12446" w:rsidP="00E12446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</w:p>
          <w:p w14:paraId="642090B3" w14:textId="3531C19D" w:rsidR="00E12446" w:rsidRPr="00960403" w:rsidRDefault="00E12446" w:rsidP="00E12446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E12446" w14:paraId="3692AE55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C966C" w14:textId="54FE1C1E" w:rsidR="00E12446" w:rsidRDefault="00E1244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sistema registra el ingreso de los productos fabricados al depósito de productos terminados, actualizando el stock actual de los mismos.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8B46" w14:textId="77777777" w:rsidR="00E12446" w:rsidRPr="00960403" w:rsidRDefault="00E1244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12446" w14:paraId="4DF5D41C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0DDBD" w14:textId="33897F7E" w:rsidR="00E12446" w:rsidRDefault="00E12446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77D11" w14:textId="77777777" w:rsidR="00E12446" w:rsidRPr="00960403" w:rsidRDefault="00E12446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14:paraId="410D634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562EE6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51E00E" w14:textId="77777777" w:rsidR="00654C01" w:rsidRPr="00960403" w:rsidRDefault="00654C01" w:rsidP="00654C01">
            <w:r>
              <w:t>No aplica</w:t>
            </w:r>
          </w:p>
        </w:tc>
      </w:tr>
      <w:tr w:rsidR="00654C01" w14:paraId="488C4E6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A5C39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4CCE1F" w14:textId="77777777" w:rsidR="00654C01" w:rsidRDefault="00654C01" w:rsidP="00654C01">
            <w:r>
              <w:t>No aplica</w:t>
            </w:r>
          </w:p>
        </w:tc>
      </w:tr>
      <w:tr w:rsidR="00654C01" w14:paraId="1A4D531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A9C3A0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C2C006" w14:textId="77777777" w:rsidR="00654C01" w:rsidRDefault="00067369" w:rsidP="00654C01">
            <w:r>
              <w:t>No aplica</w:t>
            </w:r>
          </w:p>
        </w:tc>
      </w:tr>
      <w:tr w:rsidR="00654C01" w14:paraId="6AF7AA0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785F16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E49366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3B621BE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431062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D855D8" w14:textId="77777777" w:rsidR="00654C01" w:rsidRDefault="00067369" w:rsidP="00654C01">
            <w:r>
              <w:t>No aplica</w:t>
            </w:r>
          </w:p>
        </w:tc>
      </w:tr>
      <w:tr w:rsidR="00654C01" w14:paraId="2669693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D658D8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1B3913" w14:textId="77777777" w:rsidR="00654C01" w:rsidRDefault="00067369" w:rsidP="00654C01">
            <w:r>
              <w:t>No aplica</w:t>
            </w:r>
          </w:p>
        </w:tc>
      </w:tr>
      <w:tr w:rsidR="00654C01" w14:paraId="1AD8F65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F7331C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708CDF" w14:textId="77777777" w:rsidR="00654C01" w:rsidRDefault="00067369" w:rsidP="00654C01">
            <w:r>
              <w:t>No aplica</w:t>
            </w:r>
          </w:p>
        </w:tc>
      </w:tr>
    </w:tbl>
    <w:p w14:paraId="10704633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AB4"/>
    <w:rsid w:val="00067369"/>
    <w:rsid w:val="00074C24"/>
    <w:rsid w:val="00217701"/>
    <w:rsid w:val="0022740A"/>
    <w:rsid w:val="003F5E92"/>
    <w:rsid w:val="00512B66"/>
    <w:rsid w:val="005862D8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A55A9E"/>
    <w:rsid w:val="00C32797"/>
    <w:rsid w:val="00C7061A"/>
    <w:rsid w:val="00C74D24"/>
    <w:rsid w:val="00CD204D"/>
    <w:rsid w:val="00D837B7"/>
    <w:rsid w:val="00D842C6"/>
    <w:rsid w:val="00DC19BB"/>
    <w:rsid w:val="00E12446"/>
    <w:rsid w:val="00E31140"/>
    <w:rsid w:val="00E70A8B"/>
    <w:rsid w:val="00F24AB4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D8C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23</TotalTime>
  <Pages>2</Pages>
  <Words>343</Words>
  <Characters>1892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antopiscio</dc:creator>
  <cp:lastModifiedBy>antopiscio</cp:lastModifiedBy>
  <cp:revision>3</cp:revision>
  <dcterms:created xsi:type="dcterms:W3CDTF">2010-06-09T23:50:00Z</dcterms:created>
  <dcterms:modified xsi:type="dcterms:W3CDTF">2010-06-10T00:13:00Z</dcterms:modified>
</cp:coreProperties>
</file>