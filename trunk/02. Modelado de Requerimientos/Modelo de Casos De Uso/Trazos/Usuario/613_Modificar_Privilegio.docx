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5915A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5915A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54097">
            <w:r>
              <w:t>Modificar Privilegio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D54097">
            <w:r>
              <w:t>613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D54097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915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915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915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09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915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915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915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09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915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915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915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09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F285E">
            <w:r>
              <w:t>Administrador (A)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915A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09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5915A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54097"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54097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referidos a un privilegio.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723B3C" w:rsidP="00437C1C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El A</w:t>
            </w:r>
            <w:r w:rsidR="00D54097">
              <w:t xml:space="preserve"> no confirma la registración de los cambios realizados.</w:t>
            </w:r>
            <w:bookmarkStart w:id="1" w:name="_GoBack"/>
            <w:bookmarkEnd w:id="1"/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54097" w:rsidP="00CA39A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CA39A1">
              <w:t>A</w:t>
            </w:r>
            <w:r>
              <w:t xml:space="preserve"> selecciona la opción Modificar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Pr="008F3E09" w:rsidRDefault="00D540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privilegios.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Pr="00960403" w:rsidRDefault="00D540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Pr="008F3E09" w:rsidRDefault="00D540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seleccione el privilegio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Pr="00960403" w:rsidRDefault="00D540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Pr="008F3E09" w:rsidRDefault="00D54097" w:rsidP="00CA39A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A39A1">
              <w:t>A</w:t>
            </w:r>
            <w:r>
              <w:t xml:space="preserve"> selecciona el privilegio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Default="004474B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D54097">
              <w:t xml:space="preserve"> no selecciona el privilegio a modificar.</w:t>
            </w:r>
          </w:p>
          <w:p w:rsidR="00D54097" w:rsidRPr="00960403" w:rsidRDefault="00D54097" w:rsidP="00D54097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D5409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Default="00813CB1" w:rsidP="00813CB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A </w:t>
            </w:r>
            <w:r w:rsidR="00D54097">
              <w:t>realiza las modificaciones correspondientes al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Pr="00960403" w:rsidRDefault="00D540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Default="00D540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la registración de los cambios realizados.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Pr="00960403" w:rsidRDefault="00D540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Default="004474B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D54097">
              <w:t xml:space="preserve"> confirma la registración de los cambios realizados.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Default="00DD4A3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D54097">
              <w:t xml:space="preserve"> no confirma la registración de los cambios realizados.</w:t>
            </w:r>
          </w:p>
          <w:p w:rsidR="00D54097" w:rsidRPr="00D54097" w:rsidRDefault="00D54097" w:rsidP="00D54097">
            <w:pPr>
              <w:pStyle w:val="ListParagraph"/>
              <w:numPr>
                <w:ilvl w:val="2"/>
                <w:numId w:val="3"/>
              </w:numPr>
            </w:pPr>
            <w:r>
              <w:rPr>
                <w:lang w:val="en-US"/>
              </w:rPr>
              <w:t xml:space="preserve">El </w:t>
            </w:r>
            <w:r w:rsidRPr="00D54097">
              <w:rPr>
                <w:lang w:val="es-ES_tradnl"/>
              </w:rPr>
              <w:t>sistema informa situación.</w:t>
            </w:r>
          </w:p>
          <w:p w:rsidR="00D54097" w:rsidRPr="00960403" w:rsidRDefault="00D54097" w:rsidP="00D54097">
            <w:pPr>
              <w:pStyle w:val="ListParagraph"/>
              <w:numPr>
                <w:ilvl w:val="2"/>
                <w:numId w:val="3"/>
              </w:numPr>
            </w:pPr>
            <w:r>
              <w:rPr>
                <w:lang w:val="es-ES_tradnl"/>
              </w:rPr>
              <w:t>Se cancela el CU.</w:t>
            </w:r>
          </w:p>
        </w:tc>
      </w:tr>
      <w:tr w:rsidR="00D5409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Default="00D540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cambios realizados al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Pr="00960403" w:rsidRDefault="00D540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Default="00D540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097" w:rsidRPr="00960403" w:rsidRDefault="00D540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54097"/>
    <w:rsid w:val="00067369"/>
    <w:rsid w:val="00074C24"/>
    <w:rsid w:val="00217701"/>
    <w:rsid w:val="0022740A"/>
    <w:rsid w:val="003F5E92"/>
    <w:rsid w:val="00437C1C"/>
    <w:rsid w:val="004474B7"/>
    <w:rsid w:val="00512B66"/>
    <w:rsid w:val="005915A2"/>
    <w:rsid w:val="00596BA0"/>
    <w:rsid w:val="005C249A"/>
    <w:rsid w:val="00602FA3"/>
    <w:rsid w:val="006245C7"/>
    <w:rsid w:val="0063791E"/>
    <w:rsid w:val="00654C01"/>
    <w:rsid w:val="00682F3C"/>
    <w:rsid w:val="006B6D4B"/>
    <w:rsid w:val="00723B3C"/>
    <w:rsid w:val="00812E10"/>
    <w:rsid w:val="00813CB1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A39A1"/>
    <w:rsid w:val="00CD204D"/>
    <w:rsid w:val="00D54097"/>
    <w:rsid w:val="00D837B7"/>
    <w:rsid w:val="00D842C6"/>
    <w:rsid w:val="00DC19BB"/>
    <w:rsid w:val="00DD4A30"/>
    <w:rsid w:val="00E31140"/>
    <w:rsid w:val="00E70A8B"/>
    <w:rsid w:val="00F50FA6"/>
    <w:rsid w:val="00F81DF6"/>
    <w:rsid w:val="00FB2D55"/>
    <w:rsid w:val="00FE4316"/>
    <w:rsid w:val="00FF2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wa</cp:lastModifiedBy>
  <cp:revision>8</cp:revision>
  <dcterms:created xsi:type="dcterms:W3CDTF">2010-05-30T22:26:00Z</dcterms:created>
  <dcterms:modified xsi:type="dcterms:W3CDTF">2011-11-06T21:32:00Z</dcterms:modified>
</cp:coreProperties>
</file>