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pPr w:leftFromText="141" w:rightFromText="141" w:vertAnchor="text" w:horzAnchor="margin" w:tblpXSpec="center" w:tblpY="-906"/>
        <w:tblW w:w="9993" w:type="dxa"/>
        <w:tblLayout w:type="fixed"/>
        <w:tblLook w:val="0000" w:firstRow="0" w:lastRow="0" w:firstColumn="0" w:lastColumn="0" w:noHBand="0" w:noVBand="0"/>
      </w:tblPr>
      <w:tblGrid>
        <w:gridCol w:w="5380"/>
        <w:gridCol w:w="1350"/>
        <w:gridCol w:w="3263"/>
      </w:tblGrid>
      <w:tr w:rsidR="00232C11" w14:paraId="63F76A59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77B7DF1E" w14:textId="52F1174C" w:rsidR="00232C11" w:rsidRPr="002031F3" w:rsidRDefault="00232C11" w:rsidP="002031F3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Nivel del </w:t>
            </w:r>
            <w:r w:rsidR="002031F3">
              <w:rPr>
                <w:rFonts w:asciiTheme="minorHAnsi" w:hAnsiTheme="minorHAnsi" w:cstheme="minorHAnsi"/>
                <w:sz w:val="20"/>
              </w:rPr>
              <w:t>CU</w:t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 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FD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Negocio                        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A8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Sistema de Información                                                  </w:t>
            </w:r>
          </w:p>
        </w:tc>
      </w:tr>
      <w:tr w:rsidR="00232C11" w14:paraId="6222999C" w14:textId="77777777" w:rsidTr="00BB7F48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30" w:type="dxa"/>
            <w:gridSpan w:val="2"/>
          </w:tcPr>
          <w:p w14:paraId="25B7BA44" w14:textId="5B15DF8C" w:rsidR="00232C11" w:rsidRPr="002031F3" w:rsidRDefault="00232C11" w:rsidP="00D15178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Nombre del </w:t>
            </w:r>
            <w:r w:rsidR="002031F3">
              <w:rPr>
                <w:rFonts w:asciiTheme="minorHAnsi" w:hAnsiTheme="minorHAnsi" w:cstheme="minorHAnsi"/>
                <w:sz w:val="20"/>
              </w:rPr>
              <w:t>CU</w:t>
            </w:r>
            <w:r w:rsidRPr="002031F3">
              <w:rPr>
                <w:rFonts w:asciiTheme="minorHAnsi" w:hAnsiTheme="minorHAnsi" w:cstheme="minorHAnsi"/>
                <w:sz w:val="20"/>
              </w:rPr>
              <w:t>:</w:t>
            </w:r>
            <w:r w:rsidR="009370FE" w:rsidRPr="002031F3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D15178">
              <w:rPr>
                <w:rFonts w:asciiTheme="minorHAnsi" w:hAnsiTheme="minorHAnsi" w:cstheme="minorHAnsi"/>
                <w:sz w:val="20"/>
              </w:rPr>
              <w:t>Realizar Devolución de Mercadería</w:t>
            </w:r>
            <w:r w:rsidR="00D11B5D">
              <w:rPr>
                <w:rFonts w:asciiTheme="minorHAnsi" w:hAnsiTheme="minorHAnsi" w:cstheme="minorHAnsi"/>
                <w:sz w:val="20"/>
              </w:rPr>
              <w:t xml:space="preserve"> del Cliente al Viajante</w:t>
            </w:r>
          </w:p>
        </w:tc>
        <w:tc>
          <w:tcPr>
            <w:tcW w:w="3263" w:type="dxa"/>
          </w:tcPr>
          <w:p w14:paraId="147185B1" w14:textId="32DCBC81" w:rsidR="00232C11" w:rsidRPr="002031F3" w:rsidRDefault="00232C11" w:rsidP="00FD3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ID: </w:t>
            </w:r>
            <w:r w:rsidR="00D15178">
              <w:rPr>
                <w:rFonts w:asciiTheme="minorHAnsi" w:hAnsiTheme="minorHAnsi" w:cstheme="minorHAnsi"/>
                <w:sz w:val="20"/>
              </w:rPr>
              <w:t>06</w:t>
            </w:r>
          </w:p>
        </w:tc>
      </w:tr>
      <w:tr w:rsidR="00232C11" w14:paraId="005071A4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0" w:type="dxa"/>
          </w:tcPr>
          <w:p w14:paraId="646BEC5B" w14:textId="6ABECE0C" w:rsidR="00232C11" w:rsidRPr="002031F3" w:rsidRDefault="00232C11" w:rsidP="004E1706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Actor Principal: </w:t>
            </w:r>
            <w:r w:rsidR="004E1706" w:rsidRPr="002031F3">
              <w:rPr>
                <w:rFonts w:asciiTheme="minorHAnsi" w:hAnsiTheme="minorHAnsi" w:cstheme="minorHAnsi"/>
                <w:sz w:val="20"/>
              </w:rPr>
              <w:t>Cliente</w:t>
            </w:r>
          </w:p>
        </w:tc>
        <w:tc>
          <w:tcPr>
            <w:tcW w:w="4613" w:type="dxa"/>
            <w:gridSpan w:val="2"/>
          </w:tcPr>
          <w:p w14:paraId="1B575479" w14:textId="7DD0A3B6" w:rsidR="00232C11" w:rsidRPr="002031F3" w:rsidRDefault="00232C11" w:rsidP="00FD3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Actor Secundario: </w:t>
            </w:r>
            <w:r w:rsidR="00D03FC1" w:rsidRPr="002031F3">
              <w:rPr>
                <w:rFonts w:asciiTheme="minorHAnsi" w:hAnsiTheme="minorHAnsi" w:cstheme="minorHAnsi"/>
                <w:sz w:val="20"/>
              </w:rPr>
              <w:t>No aplica</w:t>
            </w:r>
          </w:p>
        </w:tc>
      </w:tr>
      <w:tr w:rsidR="00232C11" w14:paraId="6E9A52B6" w14:textId="77777777" w:rsidTr="00BB7F48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29243F3A" w14:textId="6E5AD52E" w:rsidR="00232C11" w:rsidRPr="002031F3" w:rsidRDefault="00232C11" w:rsidP="002031F3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Tipo de </w:t>
            </w:r>
            <w:r w:rsidR="002031F3">
              <w:rPr>
                <w:rFonts w:asciiTheme="minorHAnsi" w:hAnsiTheme="minorHAnsi" w:cstheme="minorHAnsi"/>
                <w:sz w:val="20"/>
              </w:rPr>
              <w:t>CU</w:t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: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FD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Concreto                        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A8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Abstracto</w:t>
            </w:r>
          </w:p>
        </w:tc>
      </w:tr>
      <w:tr w:rsidR="00232C11" w14:paraId="62609EBF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3163F2A6" w14:textId="145AEB6E" w:rsidR="00232C11" w:rsidRPr="002031F3" w:rsidRDefault="00232C11" w:rsidP="001A401C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2031F3">
              <w:rPr>
                <w:rFonts w:asciiTheme="minorHAnsi" w:hAnsiTheme="minorHAnsi" w:cstheme="minorHAnsi"/>
              </w:rPr>
              <w:t>Objetivo:</w:t>
            </w:r>
            <w:r w:rsidR="004E1706" w:rsidRPr="002031F3">
              <w:rPr>
                <w:rFonts w:asciiTheme="minorHAnsi" w:hAnsiTheme="minorHAnsi" w:cstheme="minorHAnsi"/>
              </w:rPr>
              <w:t xml:space="preserve"> “</w:t>
            </w:r>
            <w:r w:rsidR="001A401C">
              <w:rPr>
                <w:rFonts w:asciiTheme="minorHAnsi" w:hAnsiTheme="minorHAnsi" w:cstheme="minorHAnsi"/>
              </w:rPr>
              <w:t>Registrar la devolución de mercadería ya entregada</w:t>
            </w:r>
            <w:r w:rsidR="004E1706" w:rsidRPr="002031F3">
              <w:rPr>
                <w:rFonts w:asciiTheme="minorHAnsi" w:hAnsiTheme="minorHAnsi" w:cstheme="minorHAnsi"/>
              </w:rPr>
              <w:t>”</w:t>
            </w:r>
          </w:p>
        </w:tc>
      </w:tr>
      <w:tr w:rsidR="00232C11" w14:paraId="19B1F6CD" w14:textId="77777777" w:rsidTr="00BB7F48">
        <w:trPr>
          <w:trHeight w:val="4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2FB6FA6D" w14:textId="63396F21" w:rsidR="00232C11" w:rsidRPr="002031F3" w:rsidRDefault="00232C11" w:rsidP="001A401C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  <w:u w:val="single"/>
              </w:rPr>
              <w:t>Éxito</w:t>
            </w:r>
            <w:r w:rsidRPr="002031F3">
              <w:rPr>
                <w:rFonts w:asciiTheme="minorHAnsi" w:hAnsiTheme="minorHAnsi" w:cstheme="minorHAnsi"/>
                <w:sz w:val="20"/>
              </w:rPr>
              <w:t>:</w:t>
            </w:r>
            <w:r w:rsidRPr="002031F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A401C">
              <w:rPr>
                <w:rFonts w:asciiTheme="minorHAnsi" w:hAnsiTheme="minorHAnsi" w:cstheme="minorHAnsi"/>
                <w:sz w:val="20"/>
                <w:szCs w:val="20"/>
              </w:rPr>
              <w:t>Se registra la devolución de la mercadería previamente entregada.</w:t>
            </w:r>
          </w:p>
        </w:tc>
      </w:tr>
      <w:tr w:rsidR="00232C11" w14:paraId="720414BC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5B55C9B9" w14:textId="77777777" w:rsidR="001557EB" w:rsidRPr="002031F3" w:rsidRDefault="001557EB" w:rsidP="001557EB">
            <w:pPr>
              <w:rPr>
                <w:rFonts w:asciiTheme="minorHAnsi" w:hAnsiTheme="minorHAnsi" w:cstheme="minorHAnsi"/>
                <w:b/>
                <w:u w:val="single"/>
              </w:rPr>
            </w:pPr>
            <w:r w:rsidRPr="002031F3">
              <w:rPr>
                <w:rFonts w:asciiTheme="minorHAnsi" w:hAnsiTheme="minorHAnsi" w:cstheme="minorHAnsi"/>
                <w:b/>
                <w:u w:val="single"/>
              </w:rPr>
              <w:t>Descripción:</w:t>
            </w:r>
          </w:p>
          <w:p w14:paraId="708C3FB3" w14:textId="49CE599F" w:rsidR="00D15178" w:rsidRDefault="00D15178" w:rsidP="00644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CU comienza cuando el cliente le informa al viajante que desea realizar una devolución de mercadería del pedido ya entregado.</w:t>
            </w:r>
          </w:p>
          <w:p w14:paraId="0C50F9B0" w14:textId="70A071F5" w:rsidR="00D15178" w:rsidRDefault="00D15178" w:rsidP="00644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viajante procede a registrar la cantidad y modelos devue</w:t>
            </w:r>
            <w:bookmarkStart w:id="0" w:name="_GoBack"/>
            <w:bookmarkEnd w:id="0"/>
            <w:r>
              <w:rPr>
                <w:rFonts w:asciiTheme="minorHAnsi" w:hAnsiTheme="minorHAnsi" w:cstheme="minorHAnsi"/>
              </w:rPr>
              <w:t>ltos, los datos del cliente, la fecha y el motivo de la devolución.</w:t>
            </w:r>
            <w:r w:rsidR="001A401C">
              <w:rPr>
                <w:rFonts w:asciiTheme="minorHAnsi" w:hAnsiTheme="minorHAnsi" w:cstheme="minorHAnsi"/>
              </w:rPr>
              <w:t xml:space="preserve"> El viajante Realiza una nota de crédito por el monto devuelto.</w:t>
            </w:r>
          </w:p>
          <w:p w14:paraId="02C24600" w14:textId="1B371599" w:rsidR="00644026" w:rsidRPr="001A401C" w:rsidRDefault="001A401C" w:rsidP="00F142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del CU.</w:t>
            </w:r>
          </w:p>
        </w:tc>
      </w:tr>
    </w:tbl>
    <w:p w14:paraId="219C6CFB" w14:textId="77777777" w:rsidR="00357AD1" w:rsidRDefault="00357AD1"/>
    <w:p w14:paraId="090DAD55" w14:textId="77777777" w:rsidR="00BB7F48" w:rsidRDefault="00BB7F48"/>
    <w:sectPr w:rsidR="00BB7F48" w:rsidSect="00357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C11"/>
    <w:rsid w:val="001344BC"/>
    <w:rsid w:val="001557EB"/>
    <w:rsid w:val="001A401C"/>
    <w:rsid w:val="001B3989"/>
    <w:rsid w:val="001E514E"/>
    <w:rsid w:val="002031F3"/>
    <w:rsid w:val="00232C11"/>
    <w:rsid w:val="002F5B8A"/>
    <w:rsid w:val="00304AD7"/>
    <w:rsid w:val="003169F7"/>
    <w:rsid w:val="00357AD1"/>
    <w:rsid w:val="004248E9"/>
    <w:rsid w:val="00425A44"/>
    <w:rsid w:val="004B4124"/>
    <w:rsid w:val="004E1706"/>
    <w:rsid w:val="00523B1F"/>
    <w:rsid w:val="00573FD0"/>
    <w:rsid w:val="0061407F"/>
    <w:rsid w:val="00644026"/>
    <w:rsid w:val="00697F5F"/>
    <w:rsid w:val="006F0EFB"/>
    <w:rsid w:val="00806CE0"/>
    <w:rsid w:val="008C2BB2"/>
    <w:rsid w:val="009370FE"/>
    <w:rsid w:val="00B261CE"/>
    <w:rsid w:val="00BB7F48"/>
    <w:rsid w:val="00CA1C20"/>
    <w:rsid w:val="00D03FC1"/>
    <w:rsid w:val="00D11B5D"/>
    <w:rsid w:val="00D15178"/>
    <w:rsid w:val="00DF1C3A"/>
    <w:rsid w:val="00E61F20"/>
    <w:rsid w:val="00F142CD"/>
    <w:rsid w:val="00F600D4"/>
    <w:rsid w:val="00F83CE2"/>
    <w:rsid w:val="00FD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41A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32C11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32C1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LightList-Accent1">
    <w:name w:val="Light List Accent 1"/>
    <w:basedOn w:val="TableNormal"/>
    <w:uiPriority w:val="61"/>
    <w:rsid w:val="00BB7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32C11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32C1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LightList-Accent1">
    <w:name w:val="Light List Accent 1"/>
    <w:basedOn w:val="TableNormal"/>
    <w:uiPriority w:val="61"/>
    <w:rsid w:val="00BB7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Driv</cp:lastModifiedBy>
  <cp:revision>3</cp:revision>
  <dcterms:created xsi:type="dcterms:W3CDTF">2010-04-12T13:12:00Z</dcterms:created>
  <dcterms:modified xsi:type="dcterms:W3CDTF">2010-04-12T13:15:00Z</dcterms:modified>
</cp:coreProperties>
</file>