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BF97DA4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64163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EB4CF50" w14:textId="77777777" w:rsidR="00C7061A" w:rsidRDefault="00134E75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98204A9" w14:textId="77777777" w:rsidR="00C7061A" w:rsidRDefault="00134E75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52E824F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55E9E7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33FAF6EB" w14:textId="77777777" w:rsidR="00512B66" w:rsidRDefault="00FD7EDA">
            <w:r>
              <w:t>Modificar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DDF717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0107869" w14:textId="77777777" w:rsidR="00512B66" w:rsidRDefault="00FD7EDA">
            <w:r>
              <w:t>202</w:t>
            </w:r>
          </w:p>
        </w:tc>
      </w:tr>
      <w:tr w:rsidR="00DC19BB" w14:paraId="03916932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DFFDB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621610DA" w14:textId="77777777" w:rsidR="00DC19BB" w:rsidRDefault="001C0D69">
            <w:r>
              <w:t>Ventas</w:t>
            </w:r>
          </w:p>
        </w:tc>
      </w:tr>
      <w:tr w:rsidR="008F3E09" w14:paraId="0DEF781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7D492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D6C3A87" w14:textId="77777777" w:rsidR="008F3E09" w:rsidRDefault="001F6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C0E3351" w14:textId="77777777" w:rsidR="008F3E09" w:rsidRDefault="001F6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7D3A861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E5F179D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DFD98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4A83C6C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522E02B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5FE7870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F1C7D95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199AF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E5B6AD3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1DD9C0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8375DF5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2AF34D9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0AA77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AC6DD63" w14:textId="77777777" w:rsidR="00C7061A" w:rsidRDefault="001C0D69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A280D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D975BF1" w14:textId="77777777" w:rsidR="00C7061A" w:rsidRDefault="0063791E">
            <w:r>
              <w:t>No aplica</w:t>
            </w:r>
          </w:p>
        </w:tc>
      </w:tr>
      <w:tr w:rsidR="00CD204D" w14:paraId="5C20AB5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8B2BE6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41FB979" w14:textId="77777777" w:rsidR="00CD204D" w:rsidRDefault="00134E75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701B2328" w14:textId="77777777" w:rsidR="00CD204D" w:rsidRDefault="00134E75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0501C17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5930F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4B78AAF" w14:textId="77777777" w:rsidR="00D842C6" w:rsidRPr="00596BA0" w:rsidRDefault="00995432">
            <w:r>
              <w:t>Registrar los cambios referidos a</w:t>
            </w:r>
            <w:r w:rsidR="00F67623">
              <w:t xml:space="preserve"> </w:t>
            </w:r>
            <w:r w:rsidR="001C0D69">
              <w:t>los datos de un nuevo cliente</w:t>
            </w:r>
          </w:p>
        </w:tc>
      </w:tr>
      <w:tr w:rsidR="00DC19BB" w14:paraId="25154086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5260E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F5BF00F" w14:textId="77777777" w:rsidR="00DC19BB" w:rsidRDefault="00DC19BB"/>
        </w:tc>
      </w:tr>
      <w:tr w:rsidR="005C249A" w14:paraId="57729275" w14:textId="77777777" w:rsidTr="003C375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91CB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4AE54C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EF6D253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DEF7BF1" w14:textId="77777777" w:rsidR="003F5E92" w:rsidRDefault="00B53BAF" w:rsidP="00E90DCB">
            <w:pPr>
              <w:pStyle w:val="Prrafodelista"/>
              <w:numPr>
                <w:ilvl w:val="0"/>
                <w:numId w:val="1"/>
              </w:numPr>
            </w:pPr>
            <w:r>
              <w:t>Se</w:t>
            </w:r>
            <w:r w:rsidR="00F67623">
              <w:t xml:space="preserve"> </w:t>
            </w:r>
            <w:r w:rsidR="00E90DCB">
              <w:t>modificaron los datos de la empresa</w:t>
            </w:r>
            <w:r>
              <w:t xml:space="preserve"> cliente en el Sistema</w:t>
            </w:r>
          </w:p>
        </w:tc>
      </w:tr>
      <w:tr w:rsidR="005C249A" w14:paraId="4667EA78" w14:textId="77777777" w:rsidTr="003C375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7E66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722FE7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1409A30" w14:textId="6D611F79" w:rsidR="008706CA" w:rsidRDefault="008706CA" w:rsidP="002337AE">
            <w:pPr>
              <w:pStyle w:val="Prrafodelista"/>
              <w:numPr>
                <w:ilvl w:val="0"/>
                <w:numId w:val="1"/>
              </w:numPr>
            </w:pPr>
            <w:r>
              <w:t>El V</w:t>
            </w:r>
            <w:r w:rsidR="00B53BAF">
              <w:t>iajante no confirma la</w:t>
            </w:r>
            <w:r w:rsidR="00F67623">
              <w:t xml:space="preserve"> modificación</w:t>
            </w:r>
            <w:r w:rsidR="00B53BAF">
              <w:t xml:space="preserve"> </w:t>
            </w:r>
            <w:r w:rsidR="00F67623">
              <w:t>efectuada a la empresa</w:t>
            </w:r>
            <w:r w:rsidR="00B53BAF">
              <w:t xml:space="preserve"> cliente</w:t>
            </w:r>
            <w:r w:rsidR="002337AE">
              <w:t>.</w:t>
            </w:r>
          </w:p>
        </w:tc>
      </w:tr>
      <w:tr w:rsidR="005C249A" w14:paraId="4DC70318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DEEE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0211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64F0D6A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7D0B" w14:textId="77777777" w:rsidR="005C249A" w:rsidRPr="008F3E09" w:rsidRDefault="00B53BAF" w:rsidP="00B56C2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 w:rsidR="00B56C2F">
              <w:rPr>
                <w:i/>
              </w:rPr>
              <w:t>Modificar</w:t>
            </w:r>
            <w:r>
              <w:rPr>
                <w:i/>
              </w:rPr>
              <w:t xml:space="preserve">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FA39" w14:textId="77777777" w:rsidR="001C0D69" w:rsidRPr="00960403" w:rsidRDefault="001C0D69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14:paraId="4B12AD04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5189" w14:textId="77777777"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A6D3" w14:textId="77777777" w:rsidR="00771C07" w:rsidRPr="00960403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14:paraId="191D0720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4D6B" w14:textId="77777777"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C8FB" w14:textId="77777777" w:rsidR="00771C07" w:rsidRPr="00960403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14:paraId="64C0B667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7041C" w14:textId="77777777" w:rsidR="00771C07" w:rsidRDefault="00771C07" w:rsidP="0090125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</w:t>
            </w:r>
            <w:r w:rsidR="0090125A">
              <w:t xml:space="preserve"> existe la empresa cliente, y </w:t>
            </w:r>
            <w:r>
              <w:t>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6376" w14:textId="77777777" w:rsidR="00771C07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verifica si existe la empresa cliente, y </w:t>
            </w:r>
            <w:r w:rsidR="0090125A">
              <w:t>no existe</w:t>
            </w:r>
            <w:r>
              <w:t>.</w:t>
            </w:r>
          </w:p>
          <w:p w14:paraId="09E9ADE4" w14:textId="7766477F" w:rsidR="00771C07" w:rsidRPr="00960403" w:rsidRDefault="00771C07" w:rsidP="002337AE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</w:tc>
      </w:tr>
      <w:tr w:rsidR="009E23F7" w14:paraId="72DBFDB0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7E8F" w14:textId="7BC58B2A" w:rsidR="009E23F7" w:rsidRDefault="009E23F7" w:rsidP="00E569D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siguientes datos</w:t>
            </w:r>
            <w:r w:rsidR="00E569D8">
              <w:t xml:space="preserve"> de la empresa cliente</w:t>
            </w:r>
            <w:r>
              <w:t>: Razón social, Condición de IVA teléfono, fax, mail, y cada domicilio registrado de la misma.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186D" w14:textId="77777777" w:rsidR="009E23F7" w:rsidRDefault="009E23F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36242CF5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3EF2" w14:textId="77777777" w:rsidR="00B53BAF" w:rsidRDefault="00BF30BD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los datos </w:t>
            </w:r>
            <w:r w:rsidR="009E23F7">
              <w:t xml:space="preserve">a modificar </w:t>
            </w:r>
            <w:r w:rsidR="00027F95">
              <w:t>de la</w:t>
            </w:r>
            <w:r w:rsidR="007D25BA">
              <w:t xml:space="preserve">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CD6A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7754F" w14:paraId="6187B7A0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777E" w14:textId="77777777" w:rsidR="0037754F" w:rsidRDefault="0037754F" w:rsidP="0037754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ingresa los siguientes datos </w:t>
            </w:r>
            <w:r w:rsidR="009E23F7">
              <w:t xml:space="preserve">a modificar </w:t>
            </w:r>
            <w:r>
              <w:t>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D0FF" w14:textId="77777777" w:rsidR="0037754F" w:rsidRPr="00960403" w:rsidRDefault="0037754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2ADD7CA4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208" w14:textId="77777777" w:rsidR="00B53BAF" w:rsidRDefault="007D25BA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solicita, para cada domicilio de la Empresa Cliente, los datos  </w:t>
            </w:r>
            <w:r w:rsidR="009E23F7">
              <w:t xml:space="preserve">a modificar </w:t>
            </w:r>
            <w:r>
              <w:t>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6EE1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431E7" w14:paraId="0BE2C3E4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5D53" w14:textId="77777777" w:rsidR="00E431E7" w:rsidRDefault="00E431E7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Viajante, para cada domicilio de la Empresa Cliente, ingresa los siguientes datos</w:t>
            </w:r>
            <w:r w:rsidR="009E23F7">
              <w:t xml:space="preserve"> a modificar</w:t>
            </w:r>
            <w:r>
              <w:t>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E00B" w14:textId="77777777" w:rsidR="00E431E7" w:rsidRPr="00960403" w:rsidRDefault="00E431E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10A1476C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B6A8" w14:textId="77777777" w:rsidR="00B53BAF" w:rsidRDefault="007D25BA" w:rsidP="00BB2EE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</w:t>
            </w:r>
            <w:r w:rsidR="00B77E81">
              <w:t xml:space="preserve">no </w:t>
            </w:r>
            <w:r>
              <w:t xml:space="preserve">selecciona la opción </w:t>
            </w:r>
            <w:r w:rsidR="00607CF4" w:rsidRPr="00BB2EEB">
              <w:rPr>
                <w:i/>
              </w:rPr>
              <w:t>R</w:t>
            </w:r>
            <w:r w:rsidRPr="00BB2EEB">
              <w:rPr>
                <w:i/>
              </w:rPr>
              <w:t>eg</w:t>
            </w:r>
            <w:r w:rsidR="00BB2EEB"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00AE" w14:textId="77777777" w:rsidR="00B53BAF" w:rsidRDefault="00607CF4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selecciona la opción registrar Responsable.</w:t>
            </w:r>
          </w:p>
          <w:p w14:paraId="07ABEF27" w14:textId="77777777" w:rsidR="00822675" w:rsidRDefault="00822675" w:rsidP="00822675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>XXX. Registrar Responsable Empresa Cliente</w:t>
            </w:r>
            <w:r>
              <w:t>.</w:t>
            </w:r>
          </w:p>
          <w:p w14:paraId="6A0259C5" w14:textId="044804BA" w:rsidR="00B77E81" w:rsidRPr="00B77E81" w:rsidRDefault="00B77E81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selecciona la </w:t>
            </w:r>
            <w:r w:rsidR="00BE34DA">
              <w:t>opción</w:t>
            </w:r>
            <w:r>
              <w:rPr>
                <w:lang w:val="es-ES"/>
              </w:rPr>
              <w:t xml:space="preserve"> modificar Responsable.</w:t>
            </w:r>
          </w:p>
          <w:p w14:paraId="773ADA04" w14:textId="77777777" w:rsidR="00B77E81" w:rsidRDefault="00B77E81" w:rsidP="00B77E81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modificar, se llama al CU </w:t>
            </w:r>
            <w:r w:rsidRPr="00BB2EEB">
              <w:rPr>
                <w:b/>
              </w:rPr>
              <w:t xml:space="preserve">XXX. </w:t>
            </w:r>
            <w:r>
              <w:rPr>
                <w:b/>
              </w:rPr>
              <w:t xml:space="preserve">Modificar </w:t>
            </w:r>
            <w:r w:rsidRPr="00BB2EEB">
              <w:rPr>
                <w:b/>
              </w:rPr>
              <w:t>Responsable Empresa Cliente</w:t>
            </w:r>
            <w:r>
              <w:t>.</w:t>
            </w:r>
          </w:p>
          <w:p w14:paraId="27CACA89" w14:textId="77777777" w:rsidR="00607CF4" w:rsidRDefault="00B77E81" w:rsidP="00B77E81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selecciona la opción eliminar Responsable.</w:t>
            </w:r>
          </w:p>
          <w:p w14:paraId="29C89FA5" w14:textId="77777777" w:rsidR="00B77E81" w:rsidRPr="00960403" w:rsidRDefault="00B77E81" w:rsidP="00B77E81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 xml:space="preserve">XXX. </w:t>
            </w:r>
            <w:r>
              <w:rPr>
                <w:b/>
              </w:rPr>
              <w:t xml:space="preserve">Eliminar </w:t>
            </w:r>
            <w:r w:rsidRPr="00BB2EEB">
              <w:rPr>
                <w:b/>
              </w:rPr>
              <w:t xml:space="preserve"> Responsable Empresa Cliente</w:t>
            </w:r>
            <w:r>
              <w:t>.</w:t>
            </w:r>
          </w:p>
        </w:tc>
        <w:bookmarkStart w:id="1" w:name="_GoBack"/>
        <w:bookmarkEnd w:id="1"/>
      </w:tr>
      <w:tr w:rsidR="00B53BAF" w14:paraId="4C2A2956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C2D8" w14:textId="77777777" w:rsidR="00B53BAF" w:rsidRDefault="00BB2EEB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Confirma la </w:t>
            </w:r>
            <w:r w:rsidR="009E23F7">
              <w:t>modificación</w:t>
            </w:r>
            <w:r>
              <w:t xml:space="preserve"> de los datos de la Empresa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8C51" w14:textId="77777777" w:rsidR="00B53BAF" w:rsidRDefault="00BB2EEB" w:rsidP="00BB2EE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confirma la </w:t>
            </w:r>
            <w:r w:rsidR="009E23F7">
              <w:t>modificación</w:t>
            </w:r>
            <w:r>
              <w:t xml:space="preserve"> de los datos de la Empresa Cliente.</w:t>
            </w:r>
          </w:p>
          <w:p w14:paraId="77DBF3F0" w14:textId="77777777" w:rsidR="00BB2EEB" w:rsidRPr="00960403" w:rsidRDefault="00BB2EEB" w:rsidP="00BB2EEB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53BAF" w14:paraId="51668A93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9858" w14:textId="77777777" w:rsidR="00B53BAF" w:rsidRDefault="00514125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</w:t>
            </w:r>
            <w:r w:rsidR="00BB2EEB">
              <w:t xml:space="preserve">istema </w:t>
            </w:r>
            <w:r w:rsidR="009E23F7">
              <w:t>modifica</w:t>
            </w:r>
            <w:r w:rsidR="00BB2EEB">
              <w:t xml:space="preserve">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221D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14:paraId="6ED1749B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13A6" w14:textId="77777777" w:rsidR="00514125" w:rsidRDefault="009E23F7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informa el éxito de la modificación</w:t>
            </w:r>
            <w:r w:rsidR="00514125">
              <w:t xml:space="preserve"> al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B6E0" w14:textId="77777777"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14:paraId="54D599DC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5837" w14:textId="77777777" w:rsidR="00514125" w:rsidRDefault="00514125" w:rsidP="0051412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C2434" w14:textId="77777777"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2DFBDBB7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7C64E4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73BBF" w14:textId="77777777" w:rsidR="00654C01" w:rsidRPr="00960403" w:rsidRDefault="00304908" w:rsidP="00304908">
            <w:r>
              <w:t>El Viajante puede cancelar el CU en cualquier paso.</w:t>
            </w:r>
          </w:p>
        </w:tc>
      </w:tr>
      <w:tr w:rsidR="00654C01" w14:paraId="028BC2E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28C05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67A0AC" w14:textId="77777777" w:rsidR="00654C01" w:rsidRDefault="00654C01" w:rsidP="00654C01">
            <w:r>
              <w:t>No aplica</w:t>
            </w:r>
          </w:p>
        </w:tc>
      </w:tr>
      <w:tr w:rsidR="00654C01" w14:paraId="69B4931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FBD6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2E554" w14:textId="77777777" w:rsidR="00654C01" w:rsidRDefault="00304908" w:rsidP="00654C01">
            <w:r>
              <w:t>XXX. Registrar Responsable Empresa Cliente</w:t>
            </w:r>
          </w:p>
        </w:tc>
      </w:tr>
      <w:tr w:rsidR="00654C01" w14:paraId="5420F3DA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7CCA4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69D51A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4228E90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37CEE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088D7D" w14:textId="77777777" w:rsidR="00654C01" w:rsidRDefault="00304908" w:rsidP="00654C01">
            <w:r>
              <w:t xml:space="preserve">XXX. </w:t>
            </w:r>
          </w:p>
        </w:tc>
      </w:tr>
      <w:tr w:rsidR="00654C01" w14:paraId="1A471B3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7F70C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156817" w14:textId="77777777" w:rsidR="00654C01" w:rsidRDefault="00067369" w:rsidP="00654C01">
            <w:r>
              <w:t>No aplica</w:t>
            </w:r>
          </w:p>
        </w:tc>
      </w:tr>
      <w:tr w:rsidR="00654C01" w14:paraId="149323A4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ECC7A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B533DA" w14:textId="77777777" w:rsidR="00654C01" w:rsidRDefault="00067369" w:rsidP="00654C01">
            <w:r>
              <w:t>No aplica</w:t>
            </w:r>
          </w:p>
        </w:tc>
      </w:tr>
    </w:tbl>
    <w:p w14:paraId="6BCAFE34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6B260C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1C0D69"/>
    <w:rsid w:val="00027F95"/>
    <w:rsid w:val="000428F7"/>
    <w:rsid w:val="00067369"/>
    <w:rsid w:val="00074C24"/>
    <w:rsid w:val="00134E75"/>
    <w:rsid w:val="001C0D69"/>
    <w:rsid w:val="001F619A"/>
    <w:rsid w:val="0022740A"/>
    <w:rsid w:val="002337AE"/>
    <w:rsid w:val="00304908"/>
    <w:rsid w:val="0037754F"/>
    <w:rsid w:val="003C3759"/>
    <w:rsid w:val="003F5E92"/>
    <w:rsid w:val="00512B66"/>
    <w:rsid w:val="00514125"/>
    <w:rsid w:val="00596BA0"/>
    <w:rsid w:val="005C249A"/>
    <w:rsid w:val="00602169"/>
    <w:rsid w:val="00602FA3"/>
    <w:rsid w:val="00607CF4"/>
    <w:rsid w:val="006245C7"/>
    <w:rsid w:val="0063791E"/>
    <w:rsid w:val="00654C01"/>
    <w:rsid w:val="00682F3C"/>
    <w:rsid w:val="006B6D4B"/>
    <w:rsid w:val="00771C07"/>
    <w:rsid w:val="007D25BA"/>
    <w:rsid w:val="00812E10"/>
    <w:rsid w:val="00822675"/>
    <w:rsid w:val="00847BFF"/>
    <w:rsid w:val="008706CA"/>
    <w:rsid w:val="008B4D33"/>
    <w:rsid w:val="008E5DFD"/>
    <w:rsid w:val="008F3E09"/>
    <w:rsid w:val="008F6CE0"/>
    <w:rsid w:val="0090125A"/>
    <w:rsid w:val="00960403"/>
    <w:rsid w:val="00995432"/>
    <w:rsid w:val="009E23F7"/>
    <w:rsid w:val="00A5198D"/>
    <w:rsid w:val="00B32627"/>
    <w:rsid w:val="00B53BAF"/>
    <w:rsid w:val="00B56C2F"/>
    <w:rsid w:val="00B77E81"/>
    <w:rsid w:val="00BB2EEB"/>
    <w:rsid w:val="00BE34DA"/>
    <w:rsid w:val="00BF30BD"/>
    <w:rsid w:val="00C32797"/>
    <w:rsid w:val="00C7061A"/>
    <w:rsid w:val="00C74D24"/>
    <w:rsid w:val="00CD204D"/>
    <w:rsid w:val="00D837B7"/>
    <w:rsid w:val="00D842C6"/>
    <w:rsid w:val="00DC19BB"/>
    <w:rsid w:val="00E31140"/>
    <w:rsid w:val="00E35DA0"/>
    <w:rsid w:val="00E431E7"/>
    <w:rsid w:val="00E569D8"/>
    <w:rsid w:val="00E70A8B"/>
    <w:rsid w:val="00E90DCB"/>
    <w:rsid w:val="00F67623"/>
    <w:rsid w:val="00F81DF6"/>
    <w:rsid w:val="00FD7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2F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468</Words>
  <Characters>2579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14</cp:revision>
  <dcterms:created xsi:type="dcterms:W3CDTF">2010-05-08T22:20:00Z</dcterms:created>
  <dcterms:modified xsi:type="dcterms:W3CDTF">2010-06-06T23:22:00Z</dcterms:modified>
</cp:coreProperties>
</file>