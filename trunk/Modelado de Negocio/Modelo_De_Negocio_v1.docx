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NoSpacing"/>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NoSpacing"/>
                  <w:rPr>
                    <w:color w:val="77933C" w:themeColor="accent3" w:themeShade="BF"/>
                  </w:rPr>
                </w:pPr>
              </w:p>
              <w:p w14:paraId="7BC222FA" w14:textId="77777777" w:rsidR="0029046A" w:rsidRDefault="0029046A" w:rsidP="0029046A">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NoSpacing"/>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NoSpacing"/>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NoSpacing"/>
            <w:rPr>
              <w:color w:val="77933C" w:themeColor="accent3" w:themeShade="BF"/>
            </w:rPr>
          </w:pPr>
        </w:p>
        <w:p w14:paraId="3FCDD87E" w14:textId="77777777" w:rsidR="001F73A0" w:rsidRDefault="001F73A0" w:rsidP="001F73A0">
          <w:pPr>
            <w:pStyle w:val="NoSpacing"/>
            <w:rPr>
              <w:sz w:val="28"/>
              <w:szCs w:val="28"/>
            </w:rPr>
          </w:pPr>
        </w:p>
        <w:p w14:paraId="56F72E37" w14:textId="77777777" w:rsidR="001F73A0" w:rsidRDefault="001F73A0" w:rsidP="001F73A0">
          <w:pPr>
            <w:pStyle w:val="NoSpacing"/>
            <w:rPr>
              <w:sz w:val="28"/>
              <w:szCs w:val="28"/>
            </w:rPr>
          </w:pPr>
        </w:p>
        <w:p w14:paraId="63B4E904" w14:textId="77777777" w:rsidR="001F73A0" w:rsidRDefault="001F73A0" w:rsidP="001F73A0">
          <w:pPr>
            <w:pStyle w:val="NoSpacing"/>
            <w:jc w:val="left"/>
          </w:pPr>
          <w:r w:rsidRPr="005B38A1">
            <w:rPr>
              <w:b/>
            </w:rPr>
            <w:t>Empresa</w:t>
          </w:r>
          <w:r w:rsidR="004F3145">
            <w:t xml:space="preserve">: </w:t>
          </w:r>
          <w:r>
            <w:t>“</w:t>
          </w:r>
          <w:proofErr w:type="spellStart"/>
          <w:r>
            <w:t>Eben-Ezer</w:t>
          </w:r>
          <w:proofErr w:type="spellEnd"/>
          <w:r>
            <w:t>”</w:t>
          </w:r>
        </w:p>
        <w:p w14:paraId="2E5C3404" w14:textId="01558F3F" w:rsidR="001F73A0" w:rsidRDefault="001F73A0" w:rsidP="001F73A0">
          <w:pPr>
            <w:pStyle w:val="NoSpacing"/>
            <w:jc w:val="left"/>
          </w:pPr>
          <w:r w:rsidRPr="005B38A1">
            <w:rPr>
              <w:b/>
            </w:rPr>
            <w:t>Sistema de Información</w:t>
          </w:r>
          <w:r>
            <w:t>: “</w:t>
          </w:r>
          <w:r w:rsidR="00AE447C">
            <w:t>SEEE</w:t>
          </w:r>
          <w:r>
            <w:t>”</w:t>
          </w:r>
        </w:p>
        <w:p w14:paraId="22445712" w14:textId="77777777" w:rsidR="001F73A0" w:rsidRDefault="001F73A0" w:rsidP="001F73A0">
          <w:pPr>
            <w:pStyle w:val="NoSpacing"/>
            <w:jc w:val="left"/>
          </w:pPr>
          <w:r w:rsidRPr="005B38A1">
            <w:rPr>
              <w:b/>
            </w:rPr>
            <w:t>Metodología</w:t>
          </w:r>
          <w:r>
            <w:t>: Proceso Unificado de Desarrollo de Software</w:t>
          </w:r>
        </w:p>
        <w:p w14:paraId="32CD0A4F" w14:textId="77777777"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OCHeading"/>
            <w:spacing w:before="0" w:after="0"/>
          </w:pPr>
          <w:r>
            <w:t>ÍNDICE</w:t>
          </w:r>
        </w:p>
        <w:p w14:paraId="04E85D21" w14:textId="77777777" w:rsidR="00E834F6" w:rsidRDefault="006566BD">
          <w:pPr>
            <w:pStyle w:val="TO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58918281" w:history="1">
            <w:r w:rsidR="00E834F6" w:rsidRPr="00FF66DE">
              <w:rPr>
                <w:rStyle w:val="Hyperlink"/>
                <w:noProof/>
              </w:rPr>
              <w:t>Introducción</w:t>
            </w:r>
            <w:r w:rsidR="00E834F6">
              <w:rPr>
                <w:noProof/>
                <w:webHidden/>
              </w:rPr>
              <w:tab/>
            </w:r>
            <w:r w:rsidR="00E834F6">
              <w:rPr>
                <w:noProof/>
                <w:webHidden/>
              </w:rPr>
              <w:fldChar w:fldCharType="begin"/>
            </w:r>
            <w:r w:rsidR="00E834F6">
              <w:rPr>
                <w:noProof/>
                <w:webHidden/>
              </w:rPr>
              <w:instrText xml:space="preserve"> PAGEREF _Toc258918281 \h </w:instrText>
            </w:r>
            <w:r w:rsidR="00E834F6">
              <w:rPr>
                <w:noProof/>
                <w:webHidden/>
              </w:rPr>
            </w:r>
            <w:r w:rsidR="00E834F6">
              <w:rPr>
                <w:noProof/>
                <w:webHidden/>
              </w:rPr>
              <w:fldChar w:fldCharType="separate"/>
            </w:r>
            <w:r w:rsidR="00E834F6">
              <w:rPr>
                <w:noProof/>
                <w:webHidden/>
              </w:rPr>
              <w:t>3</w:t>
            </w:r>
            <w:r w:rsidR="00E834F6">
              <w:rPr>
                <w:noProof/>
                <w:webHidden/>
              </w:rPr>
              <w:fldChar w:fldCharType="end"/>
            </w:r>
          </w:hyperlink>
        </w:p>
        <w:p w14:paraId="614977D5" w14:textId="77777777" w:rsidR="00E834F6" w:rsidRDefault="00E834F6">
          <w:pPr>
            <w:pStyle w:val="TOC1"/>
            <w:tabs>
              <w:tab w:val="right" w:leader="dot" w:pos="8494"/>
            </w:tabs>
            <w:rPr>
              <w:noProof/>
              <w:lang w:val="es-AR" w:eastAsia="es-AR" w:bidi="ar-SA"/>
            </w:rPr>
          </w:pPr>
          <w:hyperlink w:anchor="_Toc258918282" w:history="1">
            <w:r w:rsidRPr="00FF66DE">
              <w:rPr>
                <w:rStyle w:val="Hyperlink"/>
                <w:noProof/>
              </w:rPr>
              <w:t>Modelado de Casos de Usos del Sistema de Negocio</w:t>
            </w:r>
            <w:r>
              <w:rPr>
                <w:noProof/>
                <w:webHidden/>
              </w:rPr>
              <w:tab/>
            </w:r>
            <w:r>
              <w:rPr>
                <w:noProof/>
                <w:webHidden/>
              </w:rPr>
              <w:fldChar w:fldCharType="begin"/>
            </w:r>
            <w:r>
              <w:rPr>
                <w:noProof/>
                <w:webHidden/>
              </w:rPr>
              <w:instrText xml:space="preserve"> PAGEREF _Toc258918282 \h </w:instrText>
            </w:r>
            <w:r>
              <w:rPr>
                <w:noProof/>
                <w:webHidden/>
              </w:rPr>
            </w:r>
            <w:r>
              <w:rPr>
                <w:noProof/>
                <w:webHidden/>
              </w:rPr>
              <w:fldChar w:fldCharType="separate"/>
            </w:r>
            <w:r>
              <w:rPr>
                <w:noProof/>
                <w:webHidden/>
              </w:rPr>
              <w:t>4</w:t>
            </w:r>
            <w:r>
              <w:rPr>
                <w:noProof/>
                <w:webHidden/>
              </w:rPr>
              <w:fldChar w:fldCharType="end"/>
            </w:r>
          </w:hyperlink>
        </w:p>
        <w:p w14:paraId="5A8703BB" w14:textId="77777777" w:rsidR="00E834F6" w:rsidRDefault="00E834F6">
          <w:pPr>
            <w:pStyle w:val="TOC2"/>
            <w:tabs>
              <w:tab w:val="right" w:leader="dot" w:pos="8494"/>
            </w:tabs>
            <w:rPr>
              <w:noProof/>
              <w:lang w:val="es-AR" w:eastAsia="es-AR" w:bidi="ar-SA"/>
            </w:rPr>
          </w:pPr>
          <w:hyperlink w:anchor="_Toc258918283" w:history="1">
            <w:r w:rsidRPr="00FF66DE">
              <w:rPr>
                <w:rStyle w:val="Hyperlink"/>
                <w:noProof/>
              </w:rPr>
              <w:t>Definición de Actores del Negocio</w:t>
            </w:r>
            <w:r>
              <w:rPr>
                <w:noProof/>
                <w:webHidden/>
              </w:rPr>
              <w:tab/>
            </w:r>
            <w:r>
              <w:rPr>
                <w:noProof/>
                <w:webHidden/>
              </w:rPr>
              <w:fldChar w:fldCharType="begin"/>
            </w:r>
            <w:r>
              <w:rPr>
                <w:noProof/>
                <w:webHidden/>
              </w:rPr>
              <w:instrText xml:space="preserve"> PAGEREF _Toc258918283 \h </w:instrText>
            </w:r>
            <w:r>
              <w:rPr>
                <w:noProof/>
                <w:webHidden/>
              </w:rPr>
            </w:r>
            <w:r>
              <w:rPr>
                <w:noProof/>
                <w:webHidden/>
              </w:rPr>
              <w:fldChar w:fldCharType="separate"/>
            </w:r>
            <w:r>
              <w:rPr>
                <w:noProof/>
                <w:webHidden/>
              </w:rPr>
              <w:t>4</w:t>
            </w:r>
            <w:r>
              <w:rPr>
                <w:noProof/>
                <w:webHidden/>
              </w:rPr>
              <w:fldChar w:fldCharType="end"/>
            </w:r>
          </w:hyperlink>
        </w:p>
        <w:p w14:paraId="08A6F3EE" w14:textId="77777777" w:rsidR="00E834F6" w:rsidRDefault="00E834F6">
          <w:pPr>
            <w:pStyle w:val="TOC2"/>
            <w:tabs>
              <w:tab w:val="right" w:leader="dot" w:pos="8494"/>
            </w:tabs>
            <w:rPr>
              <w:noProof/>
              <w:lang w:val="es-AR" w:eastAsia="es-AR" w:bidi="ar-SA"/>
            </w:rPr>
          </w:pPr>
          <w:hyperlink w:anchor="_Toc258918284" w:history="1">
            <w:r w:rsidRPr="00FF66DE">
              <w:rPr>
                <w:rStyle w:val="Hyperlink"/>
                <w:noProof/>
              </w:rPr>
              <w:t>Diagrama de Casos de Uso del Negocio</w:t>
            </w:r>
            <w:r>
              <w:rPr>
                <w:noProof/>
                <w:webHidden/>
              </w:rPr>
              <w:tab/>
            </w:r>
            <w:r>
              <w:rPr>
                <w:noProof/>
                <w:webHidden/>
              </w:rPr>
              <w:fldChar w:fldCharType="begin"/>
            </w:r>
            <w:r>
              <w:rPr>
                <w:noProof/>
                <w:webHidden/>
              </w:rPr>
              <w:instrText xml:space="preserve"> PAGEREF _Toc258918284 \h </w:instrText>
            </w:r>
            <w:r>
              <w:rPr>
                <w:noProof/>
                <w:webHidden/>
              </w:rPr>
            </w:r>
            <w:r>
              <w:rPr>
                <w:noProof/>
                <w:webHidden/>
              </w:rPr>
              <w:fldChar w:fldCharType="separate"/>
            </w:r>
            <w:r>
              <w:rPr>
                <w:noProof/>
                <w:webHidden/>
              </w:rPr>
              <w:t>5</w:t>
            </w:r>
            <w:r>
              <w:rPr>
                <w:noProof/>
                <w:webHidden/>
              </w:rPr>
              <w:fldChar w:fldCharType="end"/>
            </w:r>
          </w:hyperlink>
        </w:p>
        <w:p w14:paraId="07E8A085" w14:textId="77777777" w:rsidR="00E834F6" w:rsidRDefault="00E834F6">
          <w:pPr>
            <w:pStyle w:val="TOC2"/>
            <w:tabs>
              <w:tab w:val="right" w:leader="dot" w:pos="8494"/>
            </w:tabs>
            <w:rPr>
              <w:noProof/>
              <w:lang w:val="es-AR" w:eastAsia="es-AR" w:bidi="ar-SA"/>
            </w:rPr>
          </w:pPr>
          <w:hyperlink w:anchor="_Toc258918285" w:history="1">
            <w:r w:rsidRPr="00FF66DE">
              <w:rPr>
                <w:rStyle w:val="Hyperlink"/>
                <w:noProof/>
              </w:rPr>
              <w:t>Definición de Casos de Uso del negocio</w:t>
            </w:r>
            <w:r>
              <w:rPr>
                <w:noProof/>
                <w:webHidden/>
              </w:rPr>
              <w:tab/>
            </w:r>
            <w:r>
              <w:rPr>
                <w:noProof/>
                <w:webHidden/>
              </w:rPr>
              <w:fldChar w:fldCharType="begin"/>
            </w:r>
            <w:r>
              <w:rPr>
                <w:noProof/>
                <w:webHidden/>
              </w:rPr>
              <w:instrText xml:space="preserve"> PAGEREF _Toc258918285 \h </w:instrText>
            </w:r>
            <w:r>
              <w:rPr>
                <w:noProof/>
                <w:webHidden/>
              </w:rPr>
            </w:r>
            <w:r>
              <w:rPr>
                <w:noProof/>
                <w:webHidden/>
              </w:rPr>
              <w:fldChar w:fldCharType="separate"/>
            </w:r>
            <w:r>
              <w:rPr>
                <w:noProof/>
                <w:webHidden/>
              </w:rPr>
              <w:t>6</w:t>
            </w:r>
            <w:r>
              <w:rPr>
                <w:noProof/>
                <w:webHidden/>
              </w:rPr>
              <w:fldChar w:fldCharType="end"/>
            </w:r>
          </w:hyperlink>
        </w:p>
        <w:p w14:paraId="0262C47E" w14:textId="77777777" w:rsidR="00E834F6" w:rsidRDefault="00E834F6">
          <w:pPr>
            <w:pStyle w:val="TOC1"/>
            <w:tabs>
              <w:tab w:val="right" w:leader="dot" w:pos="8494"/>
            </w:tabs>
            <w:rPr>
              <w:noProof/>
              <w:lang w:val="es-AR" w:eastAsia="es-AR" w:bidi="ar-SA"/>
            </w:rPr>
          </w:pPr>
          <w:hyperlink w:anchor="_Toc258918286" w:history="1">
            <w:r w:rsidRPr="00FF66DE">
              <w:rPr>
                <w:rStyle w:val="Hyperlink"/>
                <w:noProof/>
              </w:rPr>
              <w:t>Modelo de Objetos del Dominio del Problema</w:t>
            </w:r>
            <w:r>
              <w:rPr>
                <w:noProof/>
                <w:webHidden/>
              </w:rPr>
              <w:tab/>
            </w:r>
            <w:r>
              <w:rPr>
                <w:noProof/>
                <w:webHidden/>
              </w:rPr>
              <w:fldChar w:fldCharType="begin"/>
            </w:r>
            <w:r>
              <w:rPr>
                <w:noProof/>
                <w:webHidden/>
              </w:rPr>
              <w:instrText xml:space="preserve"> PAGEREF _Toc258918286 \h </w:instrText>
            </w:r>
            <w:r>
              <w:rPr>
                <w:noProof/>
                <w:webHidden/>
              </w:rPr>
            </w:r>
            <w:r>
              <w:rPr>
                <w:noProof/>
                <w:webHidden/>
              </w:rPr>
              <w:fldChar w:fldCharType="separate"/>
            </w:r>
            <w:r>
              <w:rPr>
                <w:noProof/>
                <w:webHidden/>
              </w:rPr>
              <w:t>16</w:t>
            </w:r>
            <w:r>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77777777" w:rsidR="00D15456" w:rsidRDefault="00D15456" w:rsidP="00D15456">
      <w:pPr>
        <w:pStyle w:val="Heading1"/>
      </w:pPr>
      <w:bookmarkStart w:id="0" w:name="_Toc258918281"/>
      <w:r>
        <w:lastRenderedPageBreak/>
        <w:t>Introducción</w:t>
      </w:r>
      <w:bookmarkEnd w:id="0"/>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Heading1"/>
      </w:pPr>
      <w:bookmarkStart w:id="1" w:name="_Toc258918282"/>
      <w:r>
        <w:lastRenderedPageBreak/>
        <w:t>Modelado de Casos de Usos del Sistema de Negocio</w:t>
      </w:r>
      <w:bookmarkEnd w:id="1"/>
    </w:p>
    <w:p w14:paraId="6DC0E73D" w14:textId="3D40FDCE" w:rsidR="00D15456" w:rsidRDefault="00D15456" w:rsidP="00AE447C">
      <w:pPr>
        <w:pStyle w:val="Heading2"/>
      </w:pPr>
      <w:bookmarkStart w:id="2" w:name="_Toc258918283"/>
      <w:r>
        <w:t>Definición de Actores</w:t>
      </w:r>
      <w:r w:rsidR="00AE447C">
        <w:t xml:space="preserve"> del Negocio</w:t>
      </w:r>
      <w:bookmarkEnd w:id="2"/>
    </w:p>
    <w:p w14:paraId="1C73F19E" w14:textId="77777777" w:rsidR="00DC66F7" w:rsidRDefault="00DC66F7" w:rsidP="00DC66F7">
      <w:pPr>
        <w:pStyle w:val="ListParagraph"/>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ListParagraph"/>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ListParagraph"/>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Heading2"/>
      </w:pPr>
      <w:bookmarkStart w:id="3" w:name="_Toc258918284"/>
      <w:r>
        <w:lastRenderedPageBreak/>
        <w:t>Diagrama de Casos de Uso del Negocio</w:t>
      </w:r>
      <w:bookmarkEnd w:id="3"/>
    </w:p>
    <w:p w14:paraId="4C0A6834" w14:textId="464C6AEE" w:rsidR="00314FCA" w:rsidRPr="00314FCA" w:rsidRDefault="00314FCA" w:rsidP="00314FCA">
      <w:r>
        <w:rPr>
          <w:noProof/>
          <w:lang w:val="es-AR" w:eastAsia="es-AR"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Heading2"/>
      </w:pPr>
      <w:bookmarkStart w:id="4" w:name="_Toc258918285"/>
      <w:r>
        <w:lastRenderedPageBreak/>
        <w:t>Definición de Casos de Uso del negocio</w:t>
      </w:r>
      <w:bookmarkEnd w:id="4"/>
    </w:p>
    <w:p w14:paraId="19FC9B33" w14:textId="05669D69" w:rsidR="00314FCA" w:rsidRDefault="00E834F6" w:rsidP="0002412F">
      <w:r>
        <w:object w:dxaOrig="9064" w:dyaOrig="3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63.4pt" o:ole="">
            <v:imagedata r:id="rId11" o:title=""/>
          </v:shape>
          <o:OLEObject Type="Link" ProgID="Word.Document.12" ShapeID="_x0000_i1025" DrawAspect="Content" r:id="rId12" UpdateMode="Always">
            <o:LinkType>EnhancedMetaFile</o:LinkType>
            <o:LockedField>false</o:LockedField>
            <o:FieldCodes>\f 0</o:FieldCodes>
          </o:OLEObject>
        </w:object>
      </w:r>
      <w:r>
        <w:object w:dxaOrig="9064" w:dyaOrig="4339">
          <v:shape id="_x0000_i1026" type="#_x0000_t75" style="width:453.05pt;height:216.55pt" o:ole="">
            <v:imagedata r:id="rId13" o:title=""/>
          </v:shape>
          <o:OLEObject Type="Link" ProgID="Word.Document.12" ShapeID="_x0000_i1026" DrawAspect="Content" r:id="rId14" UpdateMode="Always">
            <o:LinkType>EnhancedMetaFile</o:LinkType>
            <o:LockedField>false</o:LockedField>
            <o:FieldCodes>\f 0</o:FieldCodes>
          </o:OLEObject>
        </w:object>
      </w:r>
      <w:r>
        <w:object w:dxaOrig="9064" w:dyaOrig="4070">
          <v:shape id="_x0000_i1027" type="#_x0000_t75" style="width:453.05pt;height:203.25pt" o:ole="">
            <v:imagedata r:id="rId15" o:title=""/>
          </v:shape>
          <o:OLEObject Type="Link" ProgID="Word.Document.12" ShapeID="_x0000_i1027" DrawAspect="Content" r:id="rId16" UpdateMode="Always">
            <o:LinkType>EnhancedMetaFile</o:LinkType>
            <o:LockedField>false</o:LockedField>
            <o:FieldCodes>\f 0</o:FieldCodes>
          </o:OLEObject>
        </w:object>
      </w:r>
      <w:r>
        <w:object w:dxaOrig="9064" w:dyaOrig="3543">
          <v:shape id="_x0000_i1028" type="#_x0000_t75" style="width:453.05pt;height:177.25pt" o:ole="">
            <v:imagedata r:id="rId17" o:title=""/>
          </v:shape>
          <o:OLEObject Type="Link" ProgID="Word.Document.12" ShapeID="_x0000_i1028" DrawAspect="Content" r:id="rId18" UpdateMode="Always">
            <o:LinkType>EnhancedMetaFile</o:LinkType>
            <o:LockedField>false</o:LockedField>
            <o:FieldCodes>\f 0</o:FieldCodes>
          </o:OLEObject>
        </w:object>
      </w:r>
      <w:r>
        <w:object w:dxaOrig="9064" w:dyaOrig="3811">
          <v:shape id="_x0000_i1029" type="#_x0000_t75" style="width:453.05pt;height:190.5pt" o:ole="">
            <v:imagedata r:id="rId19" o:title=""/>
          </v:shape>
          <o:OLEObject Type="Link" ProgID="Word.Document.12" ShapeID="_x0000_i1029" DrawAspect="Content" r:id="rId20" UpdateMode="Always">
            <o:LinkType>EnhancedMetaFile</o:LinkType>
            <o:LockedField>false</o:LockedField>
            <o:FieldCodes>\f 0</o:FieldCodes>
          </o:OLEObject>
        </w:object>
      </w:r>
      <w:r>
        <w:object w:dxaOrig="9064" w:dyaOrig="4348">
          <v:shape id="_x0000_i1030" type="#_x0000_t75" style="width:453.05pt;height:217.65pt" o:ole="">
            <v:imagedata r:id="rId21" o:title=""/>
          </v:shape>
          <o:OLEObject Type="Link" ProgID="Word.Document.12" ShapeID="_x0000_i1030" DrawAspect="Content" r:id="rId22" UpdateMode="Always">
            <o:LinkType>EnhancedMetaFile</o:LinkType>
            <o:LockedField>false</o:LockedField>
            <o:FieldCodes>\f 0</o:FieldCodes>
          </o:OLEObject>
        </w:object>
      </w:r>
      <w:r>
        <w:object w:dxaOrig="9064" w:dyaOrig="3811">
          <v:shape id="_x0000_i1031" type="#_x0000_t75" style="width:453.05pt;height:190.5pt" o:ole="">
            <v:imagedata r:id="rId23" o:title=""/>
          </v:shape>
          <o:OLEObject Type="Link" ProgID="Word.Document.12" ShapeID="_x0000_i1031" DrawAspect="Content" r:id="rId24" UpdateMode="Always">
            <o:LinkType>EnhancedMetaFile</o:LinkType>
            <o:LockedField>false</o:LockedField>
            <o:FieldCodes>\f 0</o:FieldCodes>
          </o:OLEObject>
        </w:object>
      </w:r>
      <w:r>
        <w:object w:dxaOrig="9064" w:dyaOrig="4348">
          <v:shape id="_x0000_i1032" type="#_x0000_t75" style="width:453.05pt;height:217.65pt" o:ole="">
            <v:imagedata r:id="rId25" o:title=""/>
          </v:shape>
          <o:OLEObject Type="Link" ProgID="Word.Document.12" ShapeID="_x0000_i1032" DrawAspect="Content" r:id="rId26" UpdateMode="Always">
            <o:LinkType>EnhancedMetaFile</o:LinkType>
            <o:LockedField>false</o:LockedField>
            <o:FieldCodes>\f 0</o:FieldCodes>
          </o:OLEObject>
        </w:object>
      </w:r>
      <w:r>
        <w:object w:dxaOrig="9064" w:dyaOrig="4617">
          <v:shape id="_x0000_i1033" type="#_x0000_t75" style="width:453.05pt;height:230.95pt" o:ole="">
            <v:imagedata r:id="rId27" o:title=""/>
          </v:shape>
          <o:OLEObject Type="Link" ProgID="Word.Document.12" ShapeID="_x0000_i1033" DrawAspect="Content" r:id="rId28" UpdateMode="Always">
            <o:LinkType>EnhancedMetaFile</o:LinkType>
            <o:LockedField>false</o:LockedField>
            <o:FieldCodes>\f 0</o:FieldCodes>
          </o:OLEObject>
        </w:object>
      </w:r>
      <w:r>
        <w:object w:dxaOrig="9064" w:dyaOrig="4886">
          <v:shape id="_x0000_i1034" type="#_x0000_t75" style="width:453.05pt;height:244.8pt" o:ole="">
            <v:imagedata r:id="rId29" o:title=""/>
          </v:shape>
          <o:OLEObject Type="Link" ProgID="Word.Document.12" ShapeID="_x0000_i1034" DrawAspect="Content" r:id="rId30" UpdateMode="Always">
            <o:LinkType>EnhancedMetaFile</o:LinkType>
            <o:LockedField>false</o:LockedField>
            <o:FieldCodes>\f 0</o:FieldCodes>
          </o:OLEObject>
        </w:object>
      </w:r>
      <w:r>
        <w:object w:dxaOrig="9064" w:dyaOrig="4500">
          <v:shape id="_x0000_i1035" type="#_x0000_t75" style="width:453.05pt;height:224.85pt" o:ole="">
            <v:imagedata r:id="rId31" o:title=""/>
          </v:shape>
          <o:OLEObject Type="Link" ProgID="Word.Document.12" ShapeID="_x0000_i1035" DrawAspect="Content" r:id="rId32" UpdateMode="Always">
            <o:LinkType>EnhancedMetaFile</o:LinkType>
            <o:LockedField>false</o:LockedField>
            <o:FieldCodes>\f 0</o:FieldCodes>
          </o:OLEObject>
        </w:object>
      </w:r>
      <w:r>
        <w:object w:dxaOrig="9064" w:dyaOrig="5423">
          <v:shape id="_x0000_i1036" type="#_x0000_t75" style="width:453.05pt;height:271.4pt" o:ole="">
            <v:imagedata r:id="rId33" o:title=""/>
          </v:shape>
          <o:OLEObject Type="Link" ProgID="Word.Document.12" ShapeID="_x0000_i1036" DrawAspect="Content" r:id="rId34" UpdateMode="Always">
            <o:LinkType>EnhancedMetaFile</o:LinkType>
            <o:LockedField>false</o:LockedField>
            <o:FieldCodes>\f 0</o:FieldCodes>
          </o:OLEObject>
        </w:object>
      </w:r>
      <w:r>
        <w:object w:dxaOrig="9064" w:dyaOrig="3849">
          <v:shape id="_x0000_i1037" type="#_x0000_t75" style="width:453.05pt;height:192.75pt" o:ole="">
            <v:imagedata r:id="rId35" o:title=""/>
          </v:shape>
          <o:OLEObject Type="Link" ProgID="Word.Document.12" ShapeID="_x0000_i1037" DrawAspect="Content" r:id="rId36" UpdateMode="Always">
            <o:LinkType>EnhancedMetaFile</o:LinkType>
            <o:LockedField>false</o:LockedField>
            <o:FieldCodes>\f 0</o:FieldCodes>
          </o:OLEObject>
        </w:object>
      </w:r>
      <w:r>
        <w:object w:dxaOrig="9064" w:dyaOrig="4617">
          <v:shape id="_x0000_i1038" type="#_x0000_t75" style="width:453.05pt;height:230.95pt" o:ole="">
            <v:imagedata r:id="rId37" o:title=""/>
          </v:shape>
          <o:OLEObject Type="Link" ProgID="Word.Document.12" ShapeID="_x0000_i1038" DrawAspect="Content" r:id="rId38" UpdateMode="Always">
            <o:LinkType>EnhancedMetaFile</o:LinkType>
            <o:LockedField>false</o:LockedField>
            <o:FieldCodes>\f 0</o:FieldCodes>
          </o:OLEObject>
        </w:object>
      </w:r>
      <w:r>
        <w:object w:dxaOrig="9064" w:dyaOrig="4080">
          <v:shape id="_x0000_i1039" type="#_x0000_t75" style="width:453.05pt;height:203.8pt" o:ole="">
            <v:imagedata r:id="rId39" o:title=""/>
          </v:shape>
          <o:OLEObject Type="Link" ProgID="Word.Document.12" ShapeID="_x0000_i1039" DrawAspect="Content" r:id="rId40" UpdateMode="Always">
            <o:LinkType>EnhancedMetaFile</o:LinkType>
            <o:LockedField>false</o:LockedField>
            <o:FieldCodes>\f 0</o:FieldCodes>
          </o:OLEObject>
        </w:object>
      </w:r>
      <w:r>
        <w:object w:dxaOrig="9064" w:dyaOrig="4080">
          <v:shape id="_x0000_i1040" type="#_x0000_t75" style="width:453.05pt;height:203.8pt" o:ole="">
            <v:imagedata r:id="rId41" o:title=""/>
          </v:shape>
          <o:OLEObject Type="Link" ProgID="Word.Document.12" ShapeID="_x0000_i1040" DrawAspect="Content" r:id="rId42" UpdateMode="Always">
            <o:LinkType>EnhancedMetaFile</o:LinkType>
            <o:LockedField>false</o:LockedField>
            <o:FieldCodes>\f 0</o:FieldCodes>
          </o:OLEObject>
        </w:object>
      </w:r>
      <w:r>
        <w:object w:dxaOrig="9064" w:dyaOrig="3811">
          <v:shape id="_x0000_i1041" type="#_x0000_t75" style="width:453.05pt;height:190.5pt" o:ole="">
            <v:imagedata r:id="rId43" o:title=""/>
          </v:shape>
          <o:OLEObject Type="Link" ProgID="Word.Document.12" ShapeID="_x0000_i1041" DrawAspect="Content" r:id="rId44" UpdateMode="Always">
            <o:LinkType>EnhancedMetaFile</o:LinkType>
            <o:LockedField>false</o:LockedField>
            <o:FieldCodes>\f 0</o:FieldCodes>
          </o:OLEObject>
        </w:object>
      </w:r>
      <w:r>
        <w:object w:dxaOrig="9064" w:dyaOrig="3811">
          <v:shape id="_x0000_i1042" type="#_x0000_t75" style="width:453.05pt;height:190.5pt" o:ole="">
            <v:imagedata r:id="rId45" o:title=""/>
          </v:shape>
          <o:OLEObject Type="Link" ProgID="Word.Document.12" ShapeID="_x0000_i1042" DrawAspect="Content" r:id="rId46" UpdateMode="Always">
            <o:LinkType>EnhancedMetaFile</o:LinkType>
            <o:LockedField>false</o:LockedField>
            <o:FieldCodes>\f 0</o:FieldCodes>
          </o:OLEObject>
        </w:object>
      </w:r>
      <w:r>
        <w:object w:dxaOrig="9064" w:dyaOrig="3543">
          <v:shape id="_x0000_i1043" type="#_x0000_t75" style="width:453.05pt;height:177.25pt" o:ole="">
            <v:imagedata r:id="rId47" o:title=""/>
          </v:shape>
          <o:OLEObject Type="Link" ProgID="Word.Document.12" ShapeID="_x0000_i1043" DrawAspect="Content" r:id="rId48" UpdateMode="Always">
            <o:LinkType>EnhancedMetaFile</o:LinkType>
            <o:LockedField>false</o:LockedField>
            <o:FieldCodes>\f 0</o:FieldCodes>
          </o:OLEObject>
        </w:object>
      </w:r>
      <w:r>
        <w:object w:dxaOrig="9064" w:dyaOrig="4080">
          <v:shape id="_x0000_i1044" type="#_x0000_t75" style="width:453.05pt;height:203.8pt" o:ole="">
            <v:imagedata r:id="rId49" o:title=""/>
          </v:shape>
          <o:OLEObject Type="Link" ProgID="Word.Document.12" ShapeID="_x0000_i1044" DrawAspect="Content" r:id="rId50" UpdateMode="Always">
            <o:LinkType>EnhancedMetaFile</o:LinkType>
            <o:LockedField>false</o:LockedField>
            <o:FieldCodes>\f 0</o:FieldCodes>
          </o:OLEObject>
        </w:object>
      </w:r>
      <w:r>
        <w:object w:dxaOrig="9064" w:dyaOrig="4999">
          <v:shape id="_x0000_i1045" type="#_x0000_t75" style="width:453.05pt;height:249.8pt" o:ole="">
            <v:imagedata r:id="rId51" o:title=""/>
          </v:shape>
          <o:OLEObject Type="Link" ProgID="Word.Document.12" ShapeID="_x0000_i1045" DrawAspect="Content" r:id="rId52" UpdateMode="Always">
            <o:LinkType>EnhancedMetaFile</o:LinkType>
            <o:LockedField>false</o:LockedField>
            <o:FieldCodes>\f 0</o:FieldCodes>
          </o:OLEObject>
        </w:object>
      </w:r>
      <w:r>
        <w:object w:dxaOrig="9064" w:dyaOrig="5000">
          <v:shape id="_x0000_i1046" type="#_x0000_t75" style="width:453.05pt;height:249.8pt" o:ole="">
            <v:imagedata r:id="rId53" o:title=""/>
          </v:shape>
          <o:OLEObject Type="Link" ProgID="Word.Document.12" ShapeID="_x0000_i1046" DrawAspect="Content" r:id="rId54" UpdateMode="Always">
            <o:LinkType>EnhancedMetaFile</o:LinkType>
            <o:LockedField>false</o:LockedField>
            <o:FieldCodes>\f 0</o:FieldCodes>
          </o:OLEObject>
        </w:object>
      </w:r>
      <w:r>
        <w:object w:dxaOrig="9064" w:dyaOrig="5155">
          <v:shape id="_x0000_i1047" type="#_x0000_t75" style="width:453.05pt;height:258.1pt" o:ole="">
            <v:imagedata r:id="rId55" o:title=""/>
          </v:shape>
          <o:OLEObject Type="Link" ProgID="Word.Document.12" ShapeID="_x0000_i1047" DrawAspect="Content" r:id="rId56" UpdateMode="Always">
            <o:LinkType>EnhancedMetaFile</o:LinkType>
            <o:LockedField>false</o:LockedField>
            <o:FieldCodes>\f 0</o:FieldCodes>
          </o:OLEObject>
        </w:object>
      </w:r>
      <w:r>
        <w:object w:dxaOrig="9064" w:dyaOrig="4003">
          <v:shape id="_x0000_i1048" type="#_x0000_t75" style="width:453.05pt;height:199.95pt" o:ole="">
            <v:imagedata r:id="rId57" o:title=""/>
          </v:shape>
          <o:OLEObject Type="Link" ProgID="Word.Document.12" ShapeID="_x0000_i1048" DrawAspect="Content" r:id="rId58" UpdateMode="Always">
            <o:LinkType>EnhancedMetaFile</o:LinkType>
            <o:LockedField>false</o:LockedField>
            <o:FieldCodes>\f 0</o:FieldCodes>
          </o:OLEObject>
        </w:object>
      </w:r>
      <w:r>
        <w:object w:dxaOrig="9064" w:dyaOrig="5155">
          <v:shape id="_x0000_i1049" type="#_x0000_t75" style="width:453.05pt;height:258.1pt" o:ole="">
            <v:imagedata r:id="rId59" o:title=""/>
          </v:shape>
          <o:OLEObject Type="Link" ProgID="Word.Document.12" ShapeID="_x0000_i1049" DrawAspect="Content" r:id="rId60" UpdateMode="Always">
            <o:LinkType>EnhancedMetaFile</o:LinkType>
            <o:LockedField>false</o:LockedField>
            <o:FieldCodes>\f 0</o:FieldCodes>
          </o:OLEObject>
        </w:object>
      </w:r>
    </w:p>
    <w:p w14:paraId="5BC108BB" w14:textId="77777777" w:rsidR="00314FCA" w:rsidRDefault="00314FCA">
      <w:pPr>
        <w:spacing w:after="0"/>
        <w:ind w:firstLine="360"/>
        <w:jc w:val="left"/>
      </w:pPr>
      <w:r>
        <w:br w:type="page"/>
      </w:r>
    </w:p>
    <w:p w14:paraId="016B6EF7" w14:textId="0698AE2C" w:rsidR="00B121D2" w:rsidRDefault="00314FCA" w:rsidP="00314FCA">
      <w:pPr>
        <w:pStyle w:val="Heading1"/>
      </w:pPr>
      <w:bookmarkStart w:id="5" w:name="_Toc258918286"/>
      <w:r>
        <w:lastRenderedPageBreak/>
        <w:t>Modelo de Objetos del Dominio del Problema</w:t>
      </w:r>
      <w:bookmarkEnd w:id="5"/>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0A8753F7" w:rsidR="00314FCA" w:rsidRPr="00314FCA" w:rsidRDefault="00314FCA" w:rsidP="00314FCA">
      <w:pPr>
        <w:pStyle w:val="Title"/>
      </w:pPr>
      <w:r>
        <w:lastRenderedPageBreak/>
        <w:t>Anexo I</w:t>
      </w:r>
    </w:p>
    <w:sectPr w:rsidR="00314FCA" w:rsidRPr="00314FCA" w:rsidSect="002E4F41">
      <w:headerReference w:type="even" r:id="rId61"/>
      <w:headerReference w:type="default" r:id="rId62"/>
      <w:footerReference w:type="even" r:id="rId63"/>
      <w:footerReference w:type="default" r:id="rId64"/>
      <w:headerReference w:type="first" r:id="rId65"/>
      <w:footerReference w:type="first" r:id="rId6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00640" w14:textId="77777777" w:rsidR="00501195" w:rsidRPr="005B0FCA" w:rsidRDefault="00501195" w:rsidP="005B0FCA">
      <w:pPr>
        <w:rPr>
          <w:rFonts w:eastAsia="Times New Roman" w:cs="Times New Roman"/>
          <w:szCs w:val="20"/>
          <w:lang w:eastAsia="es-ES"/>
        </w:rPr>
      </w:pPr>
      <w:r>
        <w:separator/>
      </w:r>
    </w:p>
  </w:endnote>
  <w:endnote w:type="continuationSeparator" w:id="0">
    <w:p w14:paraId="40961DCA" w14:textId="77777777" w:rsidR="00501195" w:rsidRPr="005B0FCA" w:rsidRDefault="00501195"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E81072" w:rsidRPr="004F34FB" w:rsidRDefault="00E81072"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006566BD" w:rsidRPr="004F34FB">
            <w:rPr>
              <w:rStyle w:val="PageNumber"/>
              <w:rFonts w:ascii="Arial" w:hAnsi="Arial" w:cs="Arial"/>
              <w:sz w:val="18"/>
              <w:szCs w:val="18"/>
            </w:rPr>
            <w:fldChar w:fldCharType="separate"/>
          </w:r>
          <w:r w:rsidR="00E834F6">
            <w:rPr>
              <w:rStyle w:val="PageNumber"/>
              <w:rFonts w:ascii="Arial" w:hAnsi="Arial" w:cs="Arial"/>
              <w:noProof/>
              <w:sz w:val="18"/>
              <w:szCs w:val="18"/>
            </w:rPr>
            <w:t>2</w:t>
          </w:r>
          <w:r w:rsidR="006566BD" w:rsidRPr="004F34FB">
            <w:rPr>
              <w:rStyle w:val="PageNumber"/>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E834F6">
            <w:rPr>
              <w:rFonts w:ascii="Arial" w:hAnsi="Arial" w:cs="Arial"/>
              <w:noProof/>
              <w:sz w:val="18"/>
              <w:szCs w:val="18"/>
            </w:rPr>
            <w:t>17</w:t>
          </w:r>
          <w:r w:rsidR="006566BD" w:rsidRPr="004F34FB">
            <w:rPr>
              <w:rFonts w:ascii="Arial" w:hAnsi="Arial" w:cs="Arial"/>
              <w:sz w:val="18"/>
              <w:szCs w:val="18"/>
            </w:rPr>
            <w:fldChar w:fldCharType="end"/>
          </w:r>
        </w:p>
      </w:tc>
    </w:tr>
  </w:tbl>
  <w:p w14:paraId="0A0D5B2E" w14:textId="77777777" w:rsidR="00E81072" w:rsidRDefault="00E81072" w:rsidP="00A90B65">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D4DEA" w14:textId="77777777" w:rsidR="00501195" w:rsidRPr="005B0FCA" w:rsidRDefault="00501195" w:rsidP="005B0FCA">
      <w:pPr>
        <w:rPr>
          <w:rFonts w:eastAsia="Times New Roman" w:cs="Times New Roman"/>
          <w:szCs w:val="20"/>
          <w:lang w:eastAsia="es-ES"/>
        </w:rPr>
      </w:pPr>
      <w:r>
        <w:separator/>
      </w:r>
    </w:p>
  </w:footnote>
  <w:footnote w:type="continuationSeparator" w:id="0">
    <w:p w14:paraId="092643AE" w14:textId="77777777" w:rsidR="00501195" w:rsidRPr="005B0FCA" w:rsidRDefault="00501195"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Header"/>
            <w:spacing w:after="0"/>
            <w:rPr>
              <w:szCs w:val="16"/>
            </w:rPr>
          </w:pPr>
          <w:r>
            <w:rPr>
              <w:szCs w:val="16"/>
            </w:rPr>
            <w:t>Universidad Tecnológica Nacional</w:t>
          </w:r>
        </w:p>
      </w:tc>
      <w:tc>
        <w:tcPr>
          <w:tcW w:w="4149" w:type="dxa"/>
        </w:tcPr>
        <w:p w14:paraId="76ADF260" w14:textId="77777777" w:rsidR="00E81072" w:rsidRDefault="00E81072" w:rsidP="00A90B65">
          <w:pPr>
            <w:pStyle w:val="Header"/>
            <w:spacing w:after="0"/>
            <w:rPr>
              <w:szCs w:val="16"/>
            </w:rPr>
          </w:pPr>
        </w:p>
      </w:tc>
      <w:tc>
        <w:tcPr>
          <w:tcW w:w="1843" w:type="dxa"/>
        </w:tcPr>
        <w:p w14:paraId="0A384729" w14:textId="77777777" w:rsidR="00E81072" w:rsidRDefault="00E81072" w:rsidP="00A90B65">
          <w:pPr>
            <w:pStyle w:val="Header"/>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Header"/>
            <w:spacing w:after="0"/>
            <w:rPr>
              <w:szCs w:val="16"/>
            </w:rPr>
          </w:pPr>
          <w:r>
            <w:rPr>
              <w:szCs w:val="16"/>
            </w:rPr>
            <w:t>Facultad Regional Córdoba</w:t>
          </w:r>
        </w:p>
      </w:tc>
      <w:tc>
        <w:tcPr>
          <w:tcW w:w="4149" w:type="dxa"/>
        </w:tcPr>
        <w:p w14:paraId="786D9CF8" w14:textId="77777777" w:rsidR="00E81072" w:rsidRPr="00E81072" w:rsidRDefault="00E81072" w:rsidP="00A90B65">
          <w:pPr>
            <w:pStyle w:val="Header"/>
            <w:spacing w:after="0"/>
            <w:rPr>
              <w:szCs w:val="16"/>
            </w:rPr>
          </w:pPr>
        </w:p>
      </w:tc>
      <w:tc>
        <w:tcPr>
          <w:tcW w:w="1843" w:type="dxa"/>
        </w:tcPr>
        <w:p w14:paraId="202BD1E1" w14:textId="67598045" w:rsidR="00E81072" w:rsidRPr="00E81072" w:rsidRDefault="00FF7218" w:rsidP="00A90B65">
          <w:pPr>
            <w:pStyle w:val="Header"/>
            <w:spacing w:after="0"/>
            <w:rPr>
              <w:szCs w:val="16"/>
            </w:rPr>
          </w:pPr>
          <w:r>
            <w:rPr>
              <w:szCs w:val="16"/>
            </w:rPr>
            <w:t>SEEE</w:t>
          </w:r>
        </w:p>
      </w:tc>
    </w:tr>
  </w:tbl>
  <w:p w14:paraId="69EF82FF" w14:textId="77777777" w:rsidR="00E81072" w:rsidRPr="00E81072" w:rsidRDefault="00E81072" w:rsidP="00A90B65">
    <w:pPr>
      <w:pStyle w:val="Header"/>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2412F"/>
    <w:rsid w:val="00054A30"/>
    <w:rsid w:val="000602FE"/>
    <w:rsid w:val="00111B1F"/>
    <w:rsid w:val="001435B9"/>
    <w:rsid w:val="001F73A0"/>
    <w:rsid w:val="0023424A"/>
    <w:rsid w:val="00236508"/>
    <w:rsid w:val="002633D2"/>
    <w:rsid w:val="00263A58"/>
    <w:rsid w:val="00270C52"/>
    <w:rsid w:val="0029046A"/>
    <w:rsid w:val="002A5663"/>
    <w:rsid w:val="002D0DCF"/>
    <w:rsid w:val="002E4F41"/>
    <w:rsid w:val="00314FCA"/>
    <w:rsid w:val="00326815"/>
    <w:rsid w:val="00353CBE"/>
    <w:rsid w:val="00356D44"/>
    <w:rsid w:val="00367821"/>
    <w:rsid w:val="004424CE"/>
    <w:rsid w:val="004C6FD1"/>
    <w:rsid w:val="004F3145"/>
    <w:rsid w:val="004F3B6A"/>
    <w:rsid w:val="00501195"/>
    <w:rsid w:val="00524BEB"/>
    <w:rsid w:val="0053509A"/>
    <w:rsid w:val="005427EE"/>
    <w:rsid w:val="005B0FCA"/>
    <w:rsid w:val="005F175D"/>
    <w:rsid w:val="006566BD"/>
    <w:rsid w:val="006C7532"/>
    <w:rsid w:val="006F32B3"/>
    <w:rsid w:val="007F593F"/>
    <w:rsid w:val="00811FE5"/>
    <w:rsid w:val="008502FE"/>
    <w:rsid w:val="00874645"/>
    <w:rsid w:val="008957CE"/>
    <w:rsid w:val="008C7A3C"/>
    <w:rsid w:val="00942644"/>
    <w:rsid w:val="0099436B"/>
    <w:rsid w:val="009D5171"/>
    <w:rsid w:val="00A23F05"/>
    <w:rsid w:val="00A27A88"/>
    <w:rsid w:val="00A71A6A"/>
    <w:rsid w:val="00A90B65"/>
    <w:rsid w:val="00AD5F94"/>
    <w:rsid w:val="00AE447C"/>
    <w:rsid w:val="00B121D2"/>
    <w:rsid w:val="00BD74A3"/>
    <w:rsid w:val="00C00A4F"/>
    <w:rsid w:val="00C35A6E"/>
    <w:rsid w:val="00C46E1D"/>
    <w:rsid w:val="00C86614"/>
    <w:rsid w:val="00C90A7F"/>
    <w:rsid w:val="00CA6AEB"/>
    <w:rsid w:val="00CB26A0"/>
    <w:rsid w:val="00CE5389"/>
    <w:rsid w:val="00D04AC7"/>
    <w:rsid w:val="00D07228"/>
    <w:rsid w:val="00D15456"/>
    <w:rsid w:val="00D51E01"/>
    <w:rsid w:val="00DC66F7"/>
    <w:rsid w:val="00E81072"/>
    <w:rsid w:val="00E834F6"/>
    <w:rsid w:val="00E84674"/>
    <w:rsid w:val="00EB7817"/>
    <w:rsid w:val="00F24BD8"/>
    <w:rsid w:val="00F25891"/>
    <w:rsid w:val="00F46801"/>
    <w:rsid w:val="00F7729A"/>
    <w:rsid w:val="00F97A78"/>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76092"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file:///D:\Documenti-Federico\UTN\PRO\RepositorioGoogle\Modelado%20de%20Negocio\Casos%20de%20uso\09_Ingresar_Mercader&#237;a_a_Dep&#243;sito_de_Productos_Terminados.docx" TargetMode="External"/><Relationship Id="rId21" Type="http://schemas.openxmlformats.org/officeDocument/2006/relationships/image" Target="media/image7.emf"/><Relationship Id="rId34" Type="http://schemas.openxmlformats.org/officeDocument/2006/relationships/oleObject" Target="file:///D:\Documenti-Federico\UTN\PRO\RepositorioGoogle\Modelado%20de%20Negocio\Casos%20de%20uso\13_Realizar_Devoluci&#243;n_Mercader&#237;a_Del_Viajante.docx" TargetMode="External"/><Relationship Id="rId42" Type="http://schemas.openxmlformats.org/officeDocument/2006/relationships/oleObject" Target="file:///D:\Documenti-Federico\UTN\PRO\RepositorioGoogle\Modelado%20de%20Negocio\Casos%20de%20uso\17_Elaborar_Informe_De_Clientes.docx" TargetMode="External"/><Relationship Id="rId47" Type="http://schemas.openxmlformats.org/officeDocument/2006/relationships/image" Target="media/image20.emf"/><Relationship Id="rId50" Type="http://schemas.openxmlformats.org/officeDocument/2006/relationships/oleObject" Target="file:///D:\Documenti-Federico\UTN\PRO\RepositorioGoogle\Modelado%20de%20Negocio\Casos%20de%20uso\22_Elaborar_Informe_De_Estado_Financiero.docx" TargetMode="External"/><Relationship Id="rId55" Type="http://schemas.openxmlformats.org/officeDocument/2006/relationships/image" Target="media/image24.emf"/><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oleObject" Target="file:///D:\Documenti-Federico\UTN\PRO\RepositorioGoogle\Modelado%20de%20Negocio\Casos%20de%20uso\04_Realizar_Entrega_De_Pedido.docx" TargetMode="External"/><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file:///D:\Documenti-Federico\UTN\PRO\RepositorioGoogle\Modelado%20de%20Negocio\Casos%20de%20uso\08_Cancelar_Orden_Pedido_Cliente.docx" TargetMode="External"/><Relationship Id="rId32" Type="http://schemas.openxmlformats.org/officeDocument/2006/relationships/oleObject" Target="file:///D:\Documenti-Federico\UTN\PRO\RepositorioGoogle\Modelado%20de%20Negocio\Casos%20de%20uso\12_Confeccionar_Pedidos.docx" TargetMode="External"/><Relationship Id="rId37" Type="http://schemas.openxmlformats.org/officeDocument/2006/relationships/image" Target="media/image15.emf"/><Relationship Id="rId40" Type="http://schemas.openxmlformats.org/officeDocument/2006/relationships/oleObject" Target="file:///D:\Documenti-Federico\UTN\PRO\RepositorioGoogle\Modelado%20de%20Negocio\Casos%20de%20uso\16_Administrar_Asistencia_Empleados.docx" TargetMode="External"/><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file:///D:\Documenti-Federico\UTN\PRO\RepositorioGoogle\Modelado%20de%20Negocio\Casos%20de%20uso\26_Realizar_Pago_a_proveedores.docx" TargetMode="External"/><Relationship Id="rId66" Type="http://schemas.openxmlformats.org/officeDocument/2006/relationships/footer" Target="footer3.xml"/><Relationship Id="rId5" Type="http://schemas.microsoft.com/office/2007/relationships/stylesWithEffects" Target="stylesWithEffects.xml"/><Relationship Id="rId61" Type="http://schemas.openxmlformats.org/officeDocument/2006/relationships/header" Target="header1.xml"/><Relationship Id="rId19" Type="http://schemas.openxmlformats.org/officeDocument/2006/relationships/image" Target="media/image6.emf"/><Relationship Id="rId14" Type="http://schemas.openxmlformats.org/officeDocument/2006/relationships/oleObject" Target="file:///D:\Documenti-Federico\UTN\PRO\RepositorioGoogle\Modelado%20de%20Negocio\Casos%20de%20uso\03_Tomar_Pedido.docx" TargetMode="External"/><Relationship Id="rId22" Type="http://schemas.openxmlformats.org/officeDocument/2006/relationships/oleObject" Target="file:///D:\Documenti-Federico\UTN\PRO\RepositorioGoogle\Modelado%20de%20Negocio\Casos%20de%20uso\07_Modificar_Orden_Pedido_Cliente.docx" TargetMode="External"/><Relationship Id="rId27" Type="http://schemas.openxmlformats.org/officeDocument/2006/relationships/image" Target="media/image10.emf"/><Relationship Id="rId30" Type="http://schemas.openxmlformats.org/officeDocument/2006/relationships/oleObject" Target="file:///D:\Documenti-Federico\UTN\PRO\RepositorioGoogle\Modelado%20de%20Negocio\Casos%20de%20uso\11_Administrar_Stock.docx" TargetMode="External"/><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file:///D:\Documenti-Federico\UTN\PRO\RepositorioGoogle\Modelado%20de%20Negocio\Casos%20de%20uso\21_Elaborar_Informe_De_Viajantes.docx" TargetMode="External"/><Relationship Id="rId56" Type="http://schemas.openxmlformats.org/officeDocument/2006/relationships/oleObject" Target="file:///D:\Documenti-Federico\UTN\PRO\RepositorioGoogle\Modelado%20de%20Negocio\Casos%20de%20uso\25_Recibir_mercader&#237;a_importada.docx" TargetMode="External"/><Relationship Id="rId64"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oleObject" Target="file:///D:\Documenti-Federico\UTN\PRO\RepositorioGoogle\Modelado%20de%20Negocio\Casos%20de%20uso\02_Consultar_Muestrario.docx"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file:///D:\Documenti-Federico\UTN\PRO\RepositorioGoogle\Modelado%20de%20Negocio\Casos%20de%20uso\15_Administrar_Empleados.docx" TargetMode="External"/><Relationship Id="rId46" Type="http://schemas.openxmlformats.org/officeDocument/2006/relationships/oleObject" Target="file:///D:\Documenti-Federico\UTN\PRO\RepositorioGoogle\Modelado%20de%20Negocio\Casos%20de%20uso\20_Elaborar_Informe_De_Calidad_De_Productos_Importados.docx" TargetMode="External"/><Relationship Id="rId59" Type="http://schemas.openxmlformats.org/officeDocument/2006/relationships/image" Target="media/image26.emf"/><Relationship Id="rId67" Type="http://schemas.openxmlformats.org/officeDocument/2006/relationships/fontTable" Target="fontTable.xml"/><Relationship Id="rId20" Type="http://schemas.openxmlformats.org/officeDocument/2006/relationships/oleObject" Target="file:///D:\Documenti-Federico\UTN\PRO\RepositorioGoogle\Modelado%20de%20Negocio\Casos%20de%20uso\06_Realizar_Devoluci&#243;n_Mercader&#237;a_Del_Cliente_Al_Viajante.docx" TargetMode="External"/><Relationship Id="rId41" Type="http://schemas.openxmlformats.org/officeDocument/2006/relationships/image" Target="media/image17.emf"/><Relationship Id="rId54" Type="http://schemas.openxmlformats.org/officeDocument/2006/relationships/oleObject" Target="file:///D:\Documenti-Federico\UTN\PRO\RepositorioGoogle\Modelado%20de%20Negocio\Casos%20de%20uso\24_Confeccionar_pedido_de_Materia_Prima.docx"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file:///D:\Documenti-Federico\UTN\PRO\RepositorioGoogle\Modelado%20de%20Negocio\Casos%20de%20uso\10_Retirar_Mercader&#237;a_del_Dep&#243;sito_de_Productos_Terminados.docx" TargetMode="External"/><Relationship Id="rId36" Type="http://schemas.openxmlformats.org/officeDocument/2006/relationships/oleObject" Target="file:///D:\Documenti-Federico\UTN\PRO\RepositorioGoogle\Modelado%20de%20Negocio\Casos%20de%20uso\14_Administrar_Pago_A_Empleado.docx" TargetMode="External"/><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image" Target="media/image1.emf"/><Relationship Id="rId31" Type="http://schemas.openxmlformats.org/officeDocument/2006/relationships/image" Target="media/image12.emf"/><Relationship Id="rId44" Type="http://schemas.openxmlformats.org/officeDocument/2006/relationships/oleObject" Target="file:///D:\Documenti-Federico\UTN\PRO\RepositorioGoogle\Modelado%20de%20Negocio\Casos%20de%20uso\19_Elaborar_Informe_De_Ventas.docx" TargetMode="External"/><Relationship Id="rId52" Type="http://schemas.openxmlformats.org/officeDocument/2006/relationships/oleObject" Target="file:///D:\Documenti-Federico\UTN\PRO\RepositorioGoogle\Modelado%20de%20Negocio\Casos%20de%20uso\23_Confeccionar_pedido_de_Productos.docx" TargetMode="External"/><Relationship Id="rId60" Type="http://schemas.openxmlformats.org/officeDocument/2006/relationships/oleObject" Target="file:///D:\Documenti-Federico\UTN\PRO\RepositorioGoogle\Modelado%20de%20Negocio\Casos%20de%20uso\27_Adminstrar_Importaci&#243;n.docx" TargetMode="External"/><Relationship Id="rId65"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file:///D:\Documenti-Federico\UTN\PRO\RepositorioGoogle\Modelado%20de%20Negocio\Casos%20de%20uso\05_Realizar_Cobro_Pedido.docx" TargetMode="External"/><Relationship Id="rId39"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ACE8F-4C07-432A-B3BD-D8C4F040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193</TotalTime>
  <Pages>17</Pages>
  <Words>1196</Words>
  <Characters>6584</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Driv</cp:lastModifiedBy>
  <cp:revision>17</cp:revision>
  <cp:lastPrinted>2010-04-13T11:09:00Z</cp:lastPrinted>
  <dcterms:created xsi:type="dcterms:W3CDTF">2010-04-08T22:34:00Z</dcterms:created>
  <dcterms:modified xsi:type="dcterms:W3CDTF">2010-04-13T13:40:00Z</dcterms:modified>
</cp:coreProperties>
</file>