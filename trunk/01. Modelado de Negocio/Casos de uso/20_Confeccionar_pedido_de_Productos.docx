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4B331C" w14:paraId="2FB9F1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937BE" w14:textId="77777777" w:rsidR="00C7061A" w:rsidRPr="0081533B" w:rsidRDefault="00C7061A">
            <w:pPr>
              <w:rPr>
                <w:b/>
              </w:rPr>
            </w:pPr>
            <w:bookmarkStart w:id="0" w:name="_GoBack" w:colFirst="0" w:colLast="0"/>
            <w:r w:rsidRPr="0081533B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5C4F83" w14:textId="77777777" w:rsidR="00C7061A" w:rsidRPr="0081533B" w:rsidRDefault="00C7061A" w:rsidP="00C7061A">
            <w:r w:rsidRPr="0081533B">
              <w:rPr>
                <w:rFonts w:cstheme="minorHAnsi"/>
              </w:rPr>
              <w:sym w:font="Wingdings" w:char="F0FD"/>
            </w:r>
            <w:r w:rsidRPr="0081533B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63261E" w14:textId="77777777" w:rsidR="00C7061A" w:rsidRPr="0081533B" w:rsidRDefault="00C7061A">
            <w:r w:rsidRPr="0081533B">
              <w:rPr>
                <w:rFonts w:cstheme="minorHAnsi"/>
              </w:rPr>
              <w:sym w:font="Wingdings" w:char="F0A8"/>
            </w:r>
            <w:r w:rsidRPr="0081533B">
              <w:rPr>
                <w:rFonts w:cstheme="minorHAnsi"/>
              </w:rPr>
              <w:t>Sistema</w:t>
            </w:r>
          </w:p>
        </w:tc>
      </w:tr>
      <w:tr w:rsidR="00512B66" w:rsidRPr="004B331C" w14:paraId="79629F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4D62" w14:textId="77777777" w:rsidR="00512B66" w:rsidRPr="0081533B" w:rsidRDefault="00512B66">
            <w:pPr>
              <w:rPr>
                <w:b/>
              </w:rPr>
            </w:pPr>
            <w:r w:rsidRPr="0081533B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3F64D3F" w14:textId="735834B6" w:rsidR="00512B66" w:rsidRPr="0081533B" w:rsidRDefault="004633A6" w:rsidP="00980D17">
            <w:r w:rsidRPr="0081533B">
              <w:t xml:space="preserve">Confeccionar </w:t>
            </w:r>
            <w:r w:rsidR="00980D17" w:rsidRPr="0081533B">
              <w:t>orden de compra</w:t>
            </w:r>
            <w:r w:rsidRPr="0081533B">
              <w:t xml:space="preserve">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FE168B" w14:textId="77777777" w:rsidR="00512B66" w:rsidRPr="0081533B" w:rsidRDefault="006245C7">
            <w:pPr>
              <w:rPr>
                <w:b/>
              </w:rPr>
            </w:pPr>
            <w:r w:rsidRPr="0081533B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0B3B63A" w14:textId="4E6177B3" w:rsidR="00512B66" w:rsidRPr="0081533B" w:rsidRDefault="00151AFE">
            <w:r w:rsidRPr="0081533B">
              <w:t>20</w:t>
            </w:r>
          </w:p>
        </w:tc>
      </w:tr>
      <w:tr w:rsidR="00C7061A" w:rsidRPr="004B331C" w14:paraId="3FC4B45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DD3D6" w14:textId="77777777" w:rsidR="00C7061A" w:rsidRPr="0081533B" w:rsidRDefault="00C7061A">
            <w:pPr>
              <w:rPr>
                <w:b/>
              </w:rPr>
            </w:pPr>
            <w:r w:rsidRPr="0081533B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CD48E16" w14:textId="77777777" w:rsidR="00C7061A" w:rsidRPr="0081533B" w:rsidRDefault="004633A6">
            <w:r w:rsidRPr="0081533B"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15BB78F" w14:textId="77777777" w:rsidR="00C7061A" w:rsidRPr="0081533B" w:rsidRDefault="00C7061A">
            <w:pPr>
              <w:rPr>
                <w:b/>
              </w:rPr>
            </w:pPr>
            <w:r w:rsidRPr="0081533B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69DD36D" w14:textId="77777777" w:rsidR="00C7061A" w:rsidRPr="0081533B" w:rsidRDefault="004633A6">
            <w:r w:rsidRPr="0081533B">
              <w:t>No aplica</w:t>
            </w:r>
          </w:p>
        </w:tc>
      </w:tr>
      <w:tr w:rsidR="00CD204D" w:rsidRPr="004B331C" w14:paraId="207566F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77333" w14:textId="77777777" w:rsidR="00CD204D" w:rsidRPr="0081533B" w:rsidRDefault="00CD204D" w:rsidP="00190A8C">
            <w:pPr>
              <w:rPr>
                <w:b/>
              </w:rPr>
            </w:pPr>
            <w:r w:rsidRPr="0081533B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81B668F" w14:textId="77777777" w:rsidR="00CD204D" w:rsidRPr="0081533B" w:rsidRDefault="00CD204D" w:rsidP="00CD204D">
            <w:r w:rsidRPr="0081533B">
              <w:rPr>
                <w:rFonts w:cstheme="minorHAnsi"/>
              </w:rPr>
              <w:sym w:font="Wingdings" w:char="F0FD"/>
            </w:r>
            <w:r w:rsidRPr="0081533B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3A5FAD" w14:textId="77777777" w:rsidR="00CD204D" w:rsidRPr="0081533B" w:rsidRDefault="00CD204D" w:rsidP="00CD204D">
            <w:r w:rsidRPr="0081533B">
              <w:rPr>
                <w:rFonts w:cstheme="minorHAnsi"/>
              </w:rPr>
              <w:sym w:font="Wingdings" w:char="F0A8"/>
            </w:r>
            <w:r w:rsidRPr="0081533B">
              <w:rPr>
                <w:rFonts w:cstheme="minorHAnsi"/>
              </w:rPr>
              <w:t>Abstracto</w:t>
            </w:r>
          </w:p>
        </w:tc>
      </w:tr>
      <w:tr w:rsidR="00D842C6" w:rsidRPr="004B331C" w14:paraId="7C347F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CA431" w14:textId="77777777" w:rsidR="00D842C6" w:rsidRPr="0081533B" w:rsidRDefault="00C7061A">
            <w:pPr>
              <w:rPr>
                <w:b/>
              </w:rPr>
            </w:pPr>
            <w:r w:rsidRPr="0081533B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133D30D" w14:textId="77777777" w:rsidR="00D842C6" w:rsidRPr="0081533B" w:rsidRDefault="004633A6">
            <w:r w:rsidRPr="0081533B">
              <w:t>Elaborar, emitir y enviar  una Orden de Pedido de Productos Importados</w:t>
            </w:r>
          </w:p>
        </w:tc>
      </w:tr>
      <w:tr w:rsidR="00D842C6" w:rsidRPr="004B331C" w14:paraId="39143CA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FCD912" w14:textId="77777777" w:rsidR="00D842C6" w:rsidRPr="0081533B" w:rsidRDefault="00C7061A">
            <w:pPr>
              <w:rPr>
                <w:b/>
              </w:rPr>
            </w:pPr>
            <w:r w:rsidRPr="0081533B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3204C18" w14:textId="4E39C7E0" w:rsidR="00D842C6" w:rsidRPr="0081533B" w:rsidRDefault="00323E4F" w:rsidP="00323E4F">
            <w:r w:rsidRPr="0081533B">
              <w:t>Se efectuó el envío de u</w:t>
            </w:r>
            <w:r w:rsidR="004633A6" w:rsidRPr="0081533B">
              <w:t xml:space="preserve">na copia de la orden de pedido de productos importados </w:t>
            </w:r>
            <w:r w:rsidRPr="0081533B">
              <w:t xml:space="preserve"> </w:t>
            </w:r>
            <w:r w:rsidR="004633A6" w:rsidRPr="0081533B">
              <w:t>al proveedor correspondiente y la otra es almacenada.</w:t>
            </w:r>
          </w:p>
        </w:tc>
      </w:tr>
      <w:tr w:rsidR="00682F3C" w:rsidRPr="004B331C" w14:paraId="0832B0A7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7263C" w14:textId="77777777" w:rsidR="00682F3C" w:rsidRPr="0081533B" w:rsidRDefault="00682F3C">
            <w:r w:rsidRPr="0081533B">
              <w:rPr>
                <w:b/>
              </w:rPr>
              <w:t>Descripción:</w:t>
            </w:r>
          </w:p>
        </w:tc>
      </w:tr>
      <w:tr w:rsidR="00C7061A" w:rsidRPr="004B331C" w14:paraId="1EBCDD9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BCE1" w14:textId="752BC42C" w:rsidR="004633A6" w:rsidRPr="0081533B" w:rsidRDefault="004633A6" w:rsidP="004633A6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81533B">
              <w:rPr>
                <w:rFonts w:asciiTheme="minorHAnsi" w:hAnsiTheme="minorHAnsi"/>
                <w:sz w:val="22"/>
                <w:szCs w:val="22"/>
              </w:rPr>
              <w:t xml:space="preserve">El CU comienza cuando el Encargado de Compras decide realizar un nuevo pedido de productos importados. El Encargado de Compras acude a los catálogos de productos importados y en función de estos decide </w:t>
            </w:r>
            <w:r w:rsidR="00526604" w:rsidRPr="0081533B">
              <w:rPr>
                <w:rFonts w:asciiTheme="minorHAnsi" w:hAnsiTheme="minorHAnsi"/>
                <w:sz w:val="22"/>
                <w:szCs w:val="22"/>
              </w:rPr>
              <w:t>a que proveedor dirigirá la o</w:t>
            </w:r>
            <w:r w:rsidRPr="0081533B">
              <w:rPr>
                <w:rFonts w:asciiTheme="minorHAnsi" w:hAnsiTheme="minorHAnsi"/>
                <w:sz w:val="22"/>
                <w:szCs w:val="22"/>
              </w:rPr>
              <w:t>rden</w:t>
            </w:r>
            <w:r w:rsidR="00526604" w:rsidRPr="0081533B">
              <w:rPr>
                <w:rFonts w:asciiTheme="minorHAnsi" w:hAnsiTheme="minorHAnsi"/>
                <w:sz w:val="22"/>
                <w:szCs w:val="22"/>
              </w:rPr>
              <w:t xml:space="preserve"> de pedido</w:t>
            </w:r>
            <w:r w:rsidRPr="0081533B">
              <w:rPr>
                <w:rFonts w:asciiTheme="minorHAnsi" w:hAnsiTheme="minorHAnsi"/>
                <w:sz w:val="22"/>
                <w:szCs w:val="22"/>
              </w:rPr>
              <w:t>. En base al catálogo del proveedor elegido, determina que productos pueden incluirse en el próximo pedido a realizarse. El Encargado de Compras se comunica con Proveedor</w:t>
            </w:r>
            <w:r w:rsidR="00906E7A" w:rsidRPr="0081533B">
              <w:rPr>
                <w:rFonts w:asciiTheme="minorHAnsi" w:hAnsiTheme="minorHAnsi"/>
                <w:sz w:val="22"/>
                <w:szCs w:val="22"/>
              </w:rPr>
              <w:t>,</w:t>
            </w:r>
            <w:r w:rsidRPr="0081533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E302E" w:rsidRPr="0081533B">
              <w:rPr>
                <w:rFonts w:asciiTheme="minorHAnsi" w:hAnsiTheme="minorHAnsi"/>
                <w:sz w:val="22"/>
                <w:szCs w:val="22"/>
              </w:rPr>
              <w:t>a través de mail</w:t>
            </w:r>
            <w:r w:rsidR="00906E7A" w:rsidRPr="0081533B">
              <w:rPr>
                <w:rFonts w:asciiTheme="minorHAnsi" w:hAnsiTheme="minorHAnsi"/>
                <w:sz w:val="22"/>
                <w:szCs w:val="22"/>
              </w:rPr>
              <w:t>,</w:t>
            </w:r>
            <w:r w:rsidR="001E302E" w:rsidRPr="0081533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1533B">
              <w:rPr>
                <w:rFonts w:asciiTheme="minorHAnsi" w:hAnsiTheme="minorHAnsi"/>
                <w:sz w:val="22"/>
                <w:szCs w:val="22"/>
              </w:rPr>
              <w:t>para acordar las cantidades y los precios del pedido. El Encargado</w:t>
            </w:r>
            <w:r w:rsidR="00C24FE1" w:rsidRPr="0081533B">
              <w:rPr>
                <w:rFonts w:asciiTheme="minorHAnsi" w:hAnsiTheme="minorHAnsi"/>
                <w:sz w:val="22"/>
                <w:szCs w:val="22"/>
              </w:rPr>
              <w:t xml:space="preserve"> de Compras genera la orden de p</w:t>
            </w:r>
            <w:r w:rsidRPr="0081533B">
              <w:rPr>
                <w:rFonts w:asciiTheme="minorHAnsi" w:hAnsiTheme="minorHAnsi"/>
                <w:sz w:val="22"/>
                <w:szCs w:val="22"/>
              </w:rPr>
              <w:t xml:space="preserve">edido </w:t>
            </w:r>
            <w:r w:rsidR="00A170A7" w:rsidRPr="0081533B">
              <w:rPr>
                <w:rFonts w:asciiTheme="minorHAnsi" w:hAnsiTheme="minorHAnsi"/>
                <w:sz w:val="22"/>
                <w:szCs w:val="22"/>
              </w:rPr>
              <w:t xml:space="preserve">de productos importados </w:t>
            </w:r>
            <w:r w:rsidR="00C24FE1" w:rsidRPr="0081533B">
              <w:rPr>
                <w:rFonts w:asciiTheme="minorHAnsi" w:hAnsiTheme="minorHAnsi"/>
                <w:sz w:val="22"/>
                <w:szCs w:val="22"/>
              </w:rPr>
              <w:t xml:space="preserve">por </w:t>
            </w:r>
            <w:r w:rsidRPr="0081533B">
              <w:rPr>
                <w:rFonts w:asciiTheme="minorHAnsi" w:hAnsiTheme="minorHAnsi"/>
                <w:sz w:val="22"/>
                <w:szCs w:val="22"/>
              </w:rPr>
              <w:t>duplicado y envía</w:t>
            </w:r>
            <w:r w:rsidR="00F56CC1" w:rsidRPr="0081533B">
              <w:rPr>
                <w:rFonts w:asciiTheme="minorHAnsi" w:hAnsiTheme="minorHAnsi"/>
                <w:sz w:val="22"/>
                <w:szCs w:val="22"/>
              </w:rPr>
              <w:t xml:space="preserve">, a través de mail, </w:t>
            </w:r>
            <w:r w:rsidRPr="0081533B">
              <w:rPr>
                <w:rFonts w:asciiTheme="minorHAnsi" w:hAnsiTheme="minorHAnsi"/>
                <w:sz w:val="22"/>
                <w:szCs w:val="22"/>
              </w:rPr>
              <w:t>una copia al proveedor correspondiente, conservando la otra.</w:t>
            </w:r>
          </w:p>
          <w:p w14:paraId="3FEDBEC8" w14:textId="77777777" w:rsidR="00C7061A" w:rsidRPr="0081533B" w:rsidRDefault="004633A6" w:rsidP="004633A6">
            <w:r w:rsidRPr="0081533B">
              <w:t>Fin del CU.</w:t>
            </w:r>
          </w:p>
        </w:tc>
      </w:tr>
      <w:bookmarkEnd w:id="0"/>
    </w:tbl>
    <w:p w14:paraId="4E8DC904" w14:textId="77777777" w:rsidR="00812E10" w:rsidRPr="004B331C" w:rsidRDefault="00812E10"/>
    <w:sectPr w:rsidR="00812E10" w:rsidRPr="004B3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6"/>
    <w:rsid w:val="00151AFE"/>
    <w:rsid w:val="001E302E"/>
    <w:rsid w:val="00323E4F"/>
    <w:rsid w:val="004633A6"/>
    <w:rsid w:val="004B331C"/>
    <w:rsid w:val="00512B66"/>
    <w:rsid w:val="00526604"/>
    <w:rsid w:val="00602FA3"/>
    <w:rsid w:val="006245C7"/>
    <w:rsid w:val="00682F3C"/>
    <w:rsid w:val="006B6D4B"/>
    <w:rsid w:val="00812E10"/>
    <w:rsid w:val="0081533B"/>
    <w:rsid w:val="00906E7A"/>
    <w:rsid w:val="00980D17"/>
    <w:rsid w:val="00A170A7"/>
    <w:rsid w:val="00B521A9"/>
    <w:rsid w:val="00C24FE1"/>
    <w:rsid w:val="00C7061A"/>
    <w:rsid w:val="00CD204D"/>
    <w:rsid w:val="00D837B7"/>
    <w:rsid w:val="00D842C6"/>
    <w:rsid w:val="00E70A8B"/>
    <w:rsid w:val="00F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F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14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13</cp:revision>
  <dcterms:created xsi:type="dcterms:W3CDTF">2010-04-13T04:04:00Z</dcterms:created>
  <dcterms:modified xsi:type="dcterms:W3CDTF">2010-05-10T21:49:00Z</dcterms:modified>
</cp:coreProperties>
</file>