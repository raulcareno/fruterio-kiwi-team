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29046A" w14:paraId="28ED5B27" w14:textId="77777777" w:rsidTr="0029046A">
            <w:trPr>
              <w:trHeight w:val="1440"/>
            </w:trPr>
            <w:tc>
              <w:tcPr>
                <w:tcW w:w="1440" w:type="dxa"/>
                <w:tcBorders>
                  <w:right w:val="single" w:sz="4" w:space="0" w:color="FFFFFF" w:themeColor="background1"/>
                </w:tcBorders>
                <w:shd w:val="clear" w:color="auto" w:fill="B9CDE5" w:themeFill="accent1" w:themeFillTint="66"/>
              </w:tcPr>
              <w:p w14:paraId="73D3121B" w14:textId="77777777" w:rsidR="0029046A" w:rsidRDefault="0029046A"/>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B9CDE5" w:themeFill="accent1" w:themeFillTint="66"/>
                    <w:vAlign w:val="bottom"/>
                  </w:tcPr>
                  <w:p w14:paraId="036A87EE" w14:textId="77777777" w:rsidR="0029046A" w:rsidRDefault="0029046A" w:rsidP="0029046A">
                    <w:pPr>
                      <w:pStyle w:val="Sinespaciado"/>
                      <w:rPr>
                        <w:rFonts w:asciiTheme="majorHAnsi" w:eastAsiaTheme="majorEastAsia" w:hAnsiTheme="majorHAnsi" w:cstheme="majorBidi"/>
                        <w:b/>
                        <w:bCs/>
                        <w:color w:val="FFFFFF" w:themeColor="background1"/>
                        <w:sz w:val="72"/>
                        <w:szCs w:val="72"/>
                      </w:rPr>
                    </w:pPr>
                    <w:r w:rsidRPr="0029046A">
                      <w:rPr>
                        <w:rFonts w:asciiTheme="majorHAnsi" w:eastAsiaTheme="majorEastAsia" w:hAnsiTheme="majorHAnsi" w:cstheme="majorBidi"/>
                        <w:b/>
                        <w:bCs/>
                        <w:color w:val="FFFFFF" w:themeColor="background1"/>
                        <w:sz w:val="72"/>
                        <w:szCs w:val="72"/>
                      </w:rPr>
                      <w:t>2010</w:t>
                    </w:r>
                  </w:p>
                </w:tc>
              </w:sdtContent>
            </w:sdt>
          </w:tr>
          <w:tr w:rsidR="0029046A" w14:paraId="61C4BEBD" w14:textId="77777777">
            <w:trPr>
              <w:trHeight w:val="2880"/>
            </w:trPr>
            <w:tc>
              <w:tcPr>
                <w:tcW w:w="1440" w:type="dxa"/>
                <w:tcBorders>
                  <w:right w:val="single" w:sz="4" w:space="0" w:color="000000" w:themeColor="text1"/>
                </w:tcBorders>
              </w:tcPr>
              <w:p w14:paraId="34CEA8A8" w14:textId="77777777" w:rsidR="0029046A" w:rsidRDefault="0029046A"/>
            </w:tc>
            <w:tc>
              <w:tcPr>
                <w:tcW w:w="2520" w:type="dxa"/>
                <w:tcBorders>
                  <w:left w:val="single" w:sz="4" w:space="0" w:color="000000" w:themeColor="text1"/>
                </w:tcBorders>
                <w:vAlign w:val="center"/>
              </w:tcPr>
              <w:p w14:paraId="7729056D" w14:textId="77777777" w:rsidR="0029046A" w:rsidRDefault="0029046A">
                <w:pPr>
                  <w:pStyle w:val="Sinespaciado"/>
                  <w:rPr>
                    <w:color w:val="77933C" w:themeColor="accent3" w:themeShade="BF"/>
                  </w:rPr>
                </w:pPr>
              </w:p>
              <w:p w14:paraId="7BC222FA" w14:textId="77777777" w:rsidR="0029046A" w:rsidRDefault="0029046A" w:rsidP="0029046A">
                <w:pPr>
                  <w:pStyle w:val="Sinespaciado"/>
                  <w:rPr>
                    <w:color w:val="77933C" w:themeColor="accent3" w:themeShade="BF"/>
                  </w:rPr>
                </w:pPr>
              </w:p>
            </w:tc>
          </w:tr>
        </w:tbl>
        <w:sdt>
          <w:sdtPr>
            <w:rPr>
              <w:sz w:val="36"/>
              <w:szCs w:val="36"/>
            </w:rPr>
            <w:alias w:val="Organización"/>
            <w:id w:val="15676123"/>
            <w:dataBinding w:prefixMappings="xmlns:ns0='http://schemas.openxmlformats.org/officeDocument/2006/extended-properties'" w:xpath="/ns0:Properties[1]/ns0:Company[1]" w:storeItemID="{6668398D-A668-4E3E-A5EB-62B293D839F1}"/>
            <w:text/>
          </w:sdtPr>
          <w:sdtEndPr/>
          <w:sdtContent>
            <w:p w14:paraId="53D6447B" w14:textId="6F6E4F92" w:rsidR="004F3145" w:rsidRPr="0029046A" w:rsidRDefault="004F3145" w:rsidP="004F3145">
              <w:pPr>
                <w:pStyle w:val="Sinespaciado"/>
                <w:jc w:val="center"/>
                <w:rPr>
                  <w:color w:val="77933C" w:themeColor="accent3" w:themeShade="BF"/>
                  <w:sz w:val="48"/>
                  <w:szCs w:val="48"/>
                </w:rPr>
              </w:pPr>
              <w:r w:rsidRPr="001F73A0">
                <w:rPr>
                  <w:sz w:val="36"/>
                  <w:szCs w:val="36"/>
                  <w:lang w:val="es-ES_tradnl"/>
                </w:rPr>
                <w:t>UN</w:t>
              </w:r>
              <w:r w:rsidR="00E834F6">
                <w:rPr>
                  <w:sz w:val="36"/>
                  <w:szCs w:val="36"/>
                  <w:lang w:val="es-ES_tradnl"/>
                </w:rPr>
                <w:t>IVERSIDAD TECNOLÓGICA NACIONAL</w:t>
              </w:r>
              <w:r w:rsidRPr="001F73A0">
                <w:rPr>
                  <w:sz w:val="36"/>
                  <w:szCs w:val="36"/>
                  <w:lang w:val="es-ES_tradnl"/>
                </w:rPr>
                <w:t xml:space="preserve"> FACULTAD REGIONAL CÓRDOBA</w:t>
              </w:r>
            </w:p>
          </w:sdtContent>
        </w:sdt>
        <w:p w14:paraId="5E0E0B22" w14:textId="77777777" w:rsidR="0029046A" w:rsidRDefault="0029046A"/>
        <w:p w14:paraId="5BCDF922" w14:textId="77777777" w:rsidR="0029046A" w:rsidRPr="004F3145" w:rsidRDefault="004F3145" w:rsidP="004F3145">
          <w:pPr>
            <w:jc w:val="center"/>
            <w:rPr>
              <w:sz w:val="32"/>
              <w:szCs w:val="32"/>
            </w:rPr>
          </w:pPr>
          <w:r w:rsidRPr="004F3145">
            <w:rPr>
              <w:sz w:val="32"/>
              <w:szCs w:val="32"/>
            </w:rPr>
            <w:t>Ingeniería en Sistemas de Información</w:t>
          </w:r>
        </w:p>
        <w:p w14:paraId="07DB68C5" w14:textId="77777777" w:rsidR="0029046A" w:rsidRDefault="0029046A"/>
        <w:p w14:paraId="074EF1C3" w14:textId="77777777" w:rsidR="001F73A0" w:rsidRDefault="001F73A0">
          <w:pPr>
            <w:spacing w:after="0"/>
            <w:ind w:firstLine="360"/>
            <w:jc w:val="left"/>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firstRow="1" w:lastRow="0" w:firstColumn="1" w:lastColumn="0" w:noHBand="0" w:noVBand="1"/>
          </w:tblPr>
          <w:tblGrid>
            <w:gridCol w:w="9126"/>
          </w:tblGrid>
          <w:tr w:rsidR="001F73A0" w14:paraId="04BA1BD2" w14:textId="77777777" w:rsidTr="004F3145">
            <w:trPr>
              <w:trHeight w:val="1165"/>
            </w:trPr>
            <w:tc>
              <w:tcPr>
                <w:tcW w:w="0" w:type="auto"/>
              </w:tcPr>
              <w:p w14:paraId="7A9D6F0C" w14:textId="77777777" w:rsidR="001F73A0" w:rsidRDefault="001F73A0" w:rsidP="001F73A0">
                <w:pPr>
                  <w:pStyle w:val="Sinespaciado"/>
                  <w:rPr>
                    <w:b/>
                    <w:bCs/>
                    <w:caps/>
                    <w:sz w:val="72"/>
                    <w:szCs w:val="72"/>
                  </w:rPr>
                </w:pPr>
                <w:r w:rsidRPr="004F3145">
                  <w:rPr>
                    <w:b/>
                    <w:bCs/>
                    <w:caps/>
                    <w:color w:val="7793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4F3145">
                      <w:rPr>
                        <w:b/>
                        <w:bCs/>
                        <w:caps/>
                        <w:sz w:val="86"/>
                        <w:szCs w:val="86"/>
                        <w:lang w:val="es-ES_tradnl"/>
                      </w:rPr>
                      <w:t>PROYECTO FINAL</w:t>
                    </w:r>
                  </w:sdtContent>
                </w:sdt>
                <w:r w:rsidRPr="004F3145">
                  <w:rPr>
                    <w:b/>
                    <w:bCs/>
                    <w:caps/>
                    <w:color w:val="77933C" w:themeColor="accent3" w:themeShade="BF"/>
                    <w:sz w:val="90"/>
                    <w:szCs w:val="90"/>
                  </w:rPr>
                  <w:t>]</w:t>
                </w:r>
              </w:p>
            </w:tc>
          </w:tr>
          <w:tr w:rsidR="001F73A0" w14:paraId="47F6D646" w14:textId="77777777" w:rsidTr="004F3145">
            <w:trPr>
              <w:trHeight w:val="922"/>
            </w:trPr>
            <w:sdt>
              <w:sdtPr>
                <w:rPr>
                  <w:color w:val="808080"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EndPr/>
              <w:sdtContent>
                <w:tc>
                  <w:tcPr>
                    <w:tcW w:w="0" w:type="auto"/>
                  </w:tcPr>
                  <w:p w14:paraId="72C9EF86" w14:textId="77777777" w:rsidR="001F73A0" w:rsidRDefault="0099436B" w:rsidP="0099436B">
                    <w:pPr>
                      <w:pStyle w:val="Sinespaciado"/>
                      <w:rPr>
                        <w:color w:val="808080" w:themeColor="background1" w:themeShade="7F"/>
                      </w:rPr>
                    </w:pPr>
                    <w:r>
                      <w:rPr>
                        <w:color w:val="808080" w:themeColor="background1" w:themeShade="7F"/>
                        <w:sz w:val="56"/>
                        <w:szCs w:val="56"/>
                      </w:rPr>
                      <w:t>Modelo de Negocio</w:t>
                    </w:r>
                  </w:p>
                </w:tc>
              </w:sdtContent>
            </w:sdt>
          </w:tr>
        </w:tbl>
        <w:p w14:paraId="6387192A" w14:textId="77777777" w:rsidR="001F73A0" w:rsidRDefault="001F73A0" w:rsidP="001F73A0">
          <w:pPr>
            <w:spacing w:after="0"/>
            <w:ind w:firstLine="360"/>
            <w:jc w:val="left"/>
            <w:rPr>
              <w:rFonts w:asciiTheme="majorHAnsi" w:eastAsiaTheme="majorEastAsia" w:hAnsiTheme="majorHAnsi" w:cstheme="majorBidi"/>
              <w:sz w:val="76"/>
              <w:szCs w:val="72"/>
            </w:rPr>
          </w:pPr>
        </w:p>
        <w:p w14:paraId="50DD4303" w14:textId="77777777" w:rsidR="001F73A0" w:rsidRDefault="001F73A0" w:rsidP="001F73A0">
          <w:pPr>
            <w:spacing w:after="0"/>
            <w:ind w:firstLine="360"/>
            <w:jc w:val="left"/>
            <w:rPr>
              <w:rFonts w:asciiTheme="majorHAnsi" w:eastAsiaTheme="majorEastAsia" w:hAnsiTheme="majorHAnsi" w:cstheme="majorBidi"/>
              <w:sz w:val="76"/>
              <w:szCs w:val="72"/>
            </w:rPr>
          </w:pPr>
        </w:p>
        <w:p w14:paraId="5360B35D" w14:textId="77777777" w:rsidR="001F73A0" w:rsidRDefault="001F73A0" w:rsidP="001F73A0">
          <w:pPr>
            <w:pStyle w:val="Sinespaciado"/>
            <w:rPr>
              <w:color w:val="77933C" w:themeColor="accent3" w:themeShade="BF"/>
            </w:rPr>
          </w:pPr>
        </w:p>
        <w:p w14:paraId="3FCDD87E" w14:textId="77777777" w:rsidR="001F73A0" w:rsidRDefault="001F73A0" w:rsidP="001F73A0">
          <w:pPr>
            <w:pStyle w:val="Sinespaciado"/>
            <w:rPr>
              <w:sz w:val="28"/>
              <w:szCs w:val="28"/>
            </w:rPr>
          </w:pPr>
        </w:p>
        <w:p w14:paraId="56F72E37" w14:textId="77777777" w:rsidR="001F73A0" w:rsidRDefault="001F73A0" w:rsidP="001F73A0">
          <w:pPr>
            <w:pStyle w:val="Sinespaciado"/>
            <w:rPr>
              <w:sz w:val="28"/>
              <w:szCs w:val="28"/>
            </w:rPr>
          </w:pPr>
        </w:p>
        <w:p w14:paraId="63B4E904" w14:textId="77777777" w:rsidR="001F73A0" w:rsidRDefault="001F73A0" w:rsidP="001F73A0">
          <w:pPr>
            <w:pStyle w:val="Sinespaciado"/>
            <w:jc w:val="left"/>
          </w:pPr>
          <w:r w:rsidRPr="005B38A1">
            <w:rPr>
              <w:b/>
            </w:rPr>
            <w:t>Empresa</w:t>
          </w:r>
          <w:r w:rsidR="004F3145">
            <w:t xml:space="preserve">: </w:t>
          </w:r>
          <w:r>
            <w:t>“Eben-Ezer”</w:t>
          </w:r>
        </w:p>
        <w:p w14:paraId="2E5C3404" w14:textId="01558F3F" w:rsidR="001F73A0" w:rsidRDefault="001F73A0" w:rsidP="001F73A0">
          <w:pPr>
            <w:pStyle w:val="Sinespaciado"/>
            <w:jc w:val="left"/>
          </w:pPr>
          <w:r w:rsidRPr="005B38A1">
            <w:rPr>
              <w:b/>
            </w:rPr>
            <w:t>Sistema de Información</w:t>
          </w:r>
          <w:r>
            <w:t>: “</w:t>
          </w:r>
          <w:r w:rsidR="00AE447C">
            <w:t>SEEE</w:t>
          </w:r>
          <w:r>
            <w:t>”</w:t>
          </w:r>
        </w:p>
        <w:p w14:paraId="22445712" w14:textId="77777777" w:rsidR="001F73A0" w:rsidRDefault="001F73A0" w:rsidP="001F73A0">
          <w:pPr>
            <w:pStyle w:val="Sinespaciado"/>
            <w:jc w:val="left"/>
          </w:pPr>
          <w:r w:rsidRPr="005B38A1">
            <w:rPr>
              <w:b/>
            </w:rPr>
            <w:t>Metodología</w:t>
          </w:r>
          <w:r>
            <w:t>: Proceso Unificado de Desarrollo de Software</w:t>
          </w:r>
        </w:p>
        <w:p w14:paraId="32CD0A4F" w14:textId="77777777" w:rsidR="001F73A0" w:rsidRDefault="001F73A0" w:rsidP="001F73A0">
          <w:pPr>
            <w:pStyle w:val="Sinespaciado"/>
            <w:jc w:val="lef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9"/>
          </w:tblGrid>
          <w:tr w:rsidR="001F73A0" w:rsidRPr="00E1422C" w14:paraId="52A19775" w14:textId="77777777" w:rsidTr="00254168">
            <w:trPr>
              <w:trHeight w:val="80"/>
            </w:trPr>
            <w:tc>
              <w:tcPr>
                <w:tcW w:w="3669" w:type="dxa"/>
              </w:tcPr>
              <w:p w14:paraId="7F113816" w14:textId="77777777" w:rsidR="001F73A0" w:rsidRPr="00E1422C" w:rsidRDefault="001F73A0" w:rsidP="00254168">
                <w:pPr>
                  <w:spacing w:after="0"/>
                  <w:rPr>
                    <w:b/>
                  </w:rPr>
                </w:pPr>
                <w:r w:rsidRPr="00E1422C">
                  <w:rPr>
                    <w:b/>
                  </w:rPr>
                  <w:t>Profesores</w:t>
                </w:r>
              </w:p>
            </w:tc>
          </w:tr>
          <w:tr w:rsidR="001F73A0" w:rsidRPr="00E1422C" w14:paraId="4D85F097" w14:textId="77777777" w:rsidTr="00254168">
            <w:trPr>
              <w:trHeight w:val="238"/>
            </w:trPr>
            <w:tc>
              <w:tcPr>
                <w:tcW w:w="3669" w:type="dxa"/>
              </w:tcPr>
              <w:p w14:paraId="1C3C39E6" w14:textId="77777777" w:rsidR="001F73A0" w:rsidRPr="00E1422C" w:rsidRDefault="004F3145" w:rsidP="00254168">
                <w:pPr>
                  <w:spacing w:after="0"/>
                </w:pPr>
                <w:r>
                  <w:t>Ortiz, Marí</w:t>
                </w:r>
                <w:r w:rsidR="001F73A0" w:rsidRPr="00E1422C">
                  <w:t>a Cecilia (Adjunto)</w:t>
                </w:r>
              </w:p>
            </w:tc>
          </w:tr>
          <w:tr w:rsidR="001F73A0" w:rsidRPr="00E1422C" w14:paraId="0B18C4FF" w14:textId="77777777" w:rsidTr="00254168">
            <w:tc>
              <w:tcPr>
                <w:tcW w:w="3669" w:type="dxa"/>
              </w:tcPr>
              <w:p w14:paraId="266BA800" w14:textId="77777777" w:rsidR="001F73A0" w:rsidRPr="00E1422C" w:rsidRDefault="001F73A0" w:rsidP="00254168">
                <w:pPr>
                  <w:spacing w:after="0"/>
                </w:pPr>
                <w:r w:rsidRPr="00E1422C">
                  <w:t>Savi, Cecilia Andrea (JTP)</w:t>
                </w:r>
              </w:p>
            </w:tc>
          </w:tr>
        </w:tbl>
        <w:p w14:paraId="504A1891" w14:textId="77777777" w:rsidR="004F3145" w:rsidRDefault="004F3145" w:rsidP="001F73A0">
          <w:pPr>
            <w:spacing w:after="0"/>
            <w:jc w:val="left"/>
            <w:rPr>
              <w:rFonts w:asciiTheme="majorHAnsi" w:eastAsiaTheme="majorEastAsia" w:hAnsiTheme="majorHAnsi" w:cstheme="majorBidi"/>
            </w:rPr>
          </w:pPr>
        </w:p>
        <w:p w14:paraId="459D59C7" w14:textId="77777777" w:rsidR="001F73A0" w:rsidRPr="004F3145" w:rsidRDefault="004F3145" w:rsidP="001F73A0">
          <w:pPr>
            <w:spacing w:after="0"/>
            <w:jc w:val="left"/>
            <w:rPr>
              <w:rFonts w:asciiTheme="majorHAnsi" w:eastAsiaTheme="majorEastAsia" w:hAnsiTheme="majorHAnsi" w:cstheme="majorBidi"/>
            </w:rPr>
          </w:pPr>
          <w:r w:rsidRPr="004F3145">
            <w:rPr>
              <w:rFonts w:eastAsiaTheme="majorEastAsia" w:cstheme="majorBidi"/>
              <w:b/>
            </w:rPr>
            <w:t>Curso</w:t>
          </w:r>
          <w:r w:rsidRPr="004F3145">
            <w:rPr>
              <w:rFonts w:eastAsiaTheme="majorEastAsia" w:cstheme="majorBidi"/>
            </w:rPr>
            <w:t>: 5k1</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44"/>
      </w:tblGrid>
      <w:tr w:rsidR="001F73A0" w:rsidRPr="00E1422C" w14:paraId="08FE4B2A" w14:textId="77777777" w:rsidTr="001F73A0">
        <w:tc>
          <w:tcPr>
            <w:tcW w:w="4505" w:type="dxa"/>
            <w:gridSpan w:val="2"/>
          </w:tcPr>
          <w:p w14:paraId="4089FEBC" w14:textId="77777777" w:rsidR="001F73A0" w:rsidRPr="00E1422C" w:rsidRDefault="001F73A0" w:rsidP="001F73A0">
            <w:pPr>
              <w:spacing w:after="0"/>
              <w:rPr>
                <w:b/>
              </w:rPr>
            </w:pPr>
            <w:r w:rsidRPr="00E1422C">
              <w:rPr>
                <w:b/>
              </w:rPr>
              <w:t>Grupo Nº 2</w:t>
            </w:r>
          </w:p>
        </w:tc>
      </w:tr>
      <w:tr w:rsidR="001F73A0" w:rsidRPr="00E1422C" w14:paraId="073DCAC8" w14:textId="77777777" w:rsidTr="001F73A0">
        <w:tc>
          <w:tcPr>
            <w:tcW w:w="4505" w:type="dxa"/>
            <w:gridSpan w:val="2"/>
          </w:tcPr>
          <w:p w14:paraId="1E964E12" w14:textId="77777777" w:rsidR="001F73A0" w:rsidRPr="00E1422C" w:rsidRDefault="001F73A0" w:rsidP="001F73A0">
            <w:pPr>
              <w:spacing w:after="0"/>
              <w:rPr>
                <w:b/>
              </w:rPr>
            </w:pPr>
            <w:r w:rsidRPr="00E1422C">
              <w:rPr>
                <w:b/>
              </w:rPr>
              <w:t>Integrantes</w:t>
            </w:r>
          </w:p>
        </w:tc>
      </w:tr>
      <w:tr w:rsidR="001F73A0" w:rsidRPr="00E1422C" w14:paraId="664ABF9F" w14:textId="77777777" w:rsidTr="001F73A0">
        <w:tc>
          <w:tcPr>
            <w:tcW w:w="3261" w:type="dxa"/>
          </w:tcPr>
          <w:p w14:paraId="6898FDA5" w14:textId="77777777" w:rsidR="001F73A0" w:rsidRPr="00E1422C" w:rsidRDefault="001F73A0" w:rsidP="001F73A0">
            <w:pPr>
              <w:spacing w:after="0"/>
            </w:pPr>
            <w:r w:rsidRPr="00E1422C">
              <w:t>AGÜERO, Santiago Alejandro</w:t>
            </w:r>
          </w:p>
        </w:tc>
        <w:tc>
          <w:tcPr>
            <w:tcW w:w="1244" w:type="dxa"/>
          </w:tcPr>
          <w:p w14:paraId="50479C79" w14:textId="77777777" w:rsidR="001F73A0" w:rsidRPr="00E1422C" w:rsidRDefault="001F73A0" w:rsidP="001F73A0">
            <w:pPr>
              <w:spacing w:after="0"/>
            </w:pPr>
            <w:r w:rsidRPr="00E1422C">
              <w:t>51800</w:t>
            </w:r>
          </w:p>
        </w:tc>
      </w:tr>
      <w:tr w:rsidR="001F73A0" w:rsidRPr="00E1422C" w14:paraId="1EA98311" w14:textId="77777777" w:rsidTr="001F73A0">
        <w:tc>
          <w:tcPr>
            <w:tcW w:w="3261" w:type="dxa"/>
          </w:tcPr>
          <w:p w14:paraId="5CA625A7" w14:textId="77777777" w:rsidR="001F73A0" w:rsidRPr="00E1422C" w:rsidRDefault="001F73A0" w:rsidP="001F73A0">
            <w:pPr>
              <w:spacing w:after="0"/>
            </w:pPr>
            <w:r w:rsidRPr="00E1422C">
              <w:t>NAFRIA, Federico</w:t>
            </w:r>
          </w:p>
        </w:tc>
        <w:tc>
          <w:tcPr>
            <w:tcW w:w="1244" w:type="dxa"/>
          </w:tcPr>
          <w:p w14:paraId="6CFF7146" w14:textId="77777777" w:rsidR="001F73A0" w:rsidRPr="00E1422C" w:rsidRDefault="001F73A0" w:rsidP="001F73A0">
            <w:pPr>
              <w:spacing w:after="0"/>
            </w:pPr>
            <w:r w:rsidRPr="00E1422C">
              <w:t>51828</w:t>
            </w:r>
          </w:p>
        </w:tc>
      </w:tr>
      <w:tr w:rsidR="001F73A0" w:rsidRPr="00E1422C" w14:paraId="4EC2B011" w14:textId="77777777" w:rsidTr="001F73A0">
        <w:tc>
          <w:tcPr>
            <w:tcW w:w="3261" w:type="dxa"/>
          </w:tcPr>
          <w:p w14:paraId="6815E7BC" w14:textId="77777777" w:rsidR="001F73A0" w:rsidRPr="00E1422C" w:rsidRDefault="001F73A0" w:rsidP="001F73A0">
            <w:pPr>
              <w:spacing w:after="0"/>
            </w:pPr>
            <w:r w:rsidRPr="00E1422C">
              <w:t>PISCIOLARI, Antonela</w:t>
            </w:r>
          </w:p>
        </w:tc>
        <w:tc>
          <w:tcPr>
            <w:tcW w:w="1244" w:type="dxa"/>
          </w:tcPr>
          <w:p w14:paraId="2B67F8DB" w14:textId="77777777" w:rsidR="001F73A0" w:rsidRPr="00E1422C" w:rsidRDefault="001F73A0" w:rsidP="001F73A0">
            <w:pPr>
              <w:spacing w:after="0"/>
            </w:pPr>
            <w:r w:rsidRPr="00E1422C">
              <w:t>51543</w:t>
            </w:r>
          </w:p>
        </w:tc>
      </w:tr>
      <w:tr w:rsidR="001F73A0" w:rsidRPr="00E1422C" w14:paraId="0ACBE848" w14:textId="77777777" w:rsidTr="001F73A0">
        <w:tc>
          <w:tcPr>
            <w:tcW w:w="3261" w:type="dxa"/>
          </w:tcPr>
          <w:p w14:paraId="1DE95318" w14:textId="77777777" w:rsidR="001F73A0" w:rsidRPr="00E1422C" w:rsidRDefault="001F73A0" w:rsidP="001F73A0">
            <w:pPr>
              <w:spacing w:after="0"/>
            </w:pPr>
            <w:r w:rsidRPr="00E1422C">
              <w:t>QUIROGA, Gastón Mauricio</w:t>
            </w:r>
          </w:p>
        </w:tc>
        <w:tc>
          <w:tcPr>
            <w:tcW w:w="1244" w:type="dxa"/>
          </w:tcPr>
          <w:p w14:paraId="1B258E2C" w14:textId="77777777" w:rsidR="001F73A0" w:rsidRPr="00E1422C" w:rsidRDefault="001F73A0" w:rsidP="001F73A0">
            <w:pPr>
              <w:spacing w:after="0"/>
            </w:pPr>
            <w:r w:rsidRPr="00E1422C">
              <w:t>51969</w:t>
            </w:r>
          </w:p>
        </w:tc>
      </w:tr>
      <w:tr w:rsidR="001F73A0" w:rsidRPr="00E1422C" w14:paraId="5CAF555B" w14:textId="77777777" w:rsidTr="001F73A0">
        <w:tc>
          <w:tcPr>
            <w:tcW w:w="3261" w:type="dxa"/>
          </w:tcPr>
          <w:p w14:paraId="4B9AD1C5" w14:textId="77777777" w:rsidR="001F73A0" w:rsidRPr="00E1422C" w:rsidRDefault="001F73A0" w:rsidP="001F73A0">
            <w:pPr>
              <w:spacing w:after="0"/>
            </w:pPr>
            <w:r w:rsidRPr="00E1422C">
              <w:t>WAISMAN, Gabriel Leandro</w:t>
            </w:r>
          </w:p>
        </w:tc>
        <w:tc>
          <w:tcPr>
            <w:tcW w:w="1244" w:type="dxa"/>
          </w:tcPr>
          <w:p w14:paraId="0D6E5493" w14:textId="77777777" w:rsidR="001F73A0" w:rsidRPr="00E1422C" w:rsidRDefault="001F73A0" w:rsidP="001F73A0">
            <w:r w:rsidRPr="00E1422C">
              <w:t>51934</w:t>
            </w:r>
          </w:p>
        </w:tc>
      </w:tr>
    </w:tbl>
    <w:p w14:paraId="4D6A689D" w14:textId="77777777" w:rsidR="00BD74A3" w:rsidRPr="001F73A0" w:rsidRDefault="00BD74A3" w:rsidP="001F73A0">
      <w:pPr>
        <w:spacing w:after="0"/>
        <w:ind w:firstLine="360"/>
        <w:jc w:val="left"/>
        <w:rPr>
          <w:rFonts w:asciiTheme="majorHAnsi" w:eastAsiaTheme="majorEastAsia" w:hAnsiTheme="majorHAnsi" w:cstheme="majorBidi"/>
          <w:sz w:val="76"/>
          <w:szCs w:val="72"/>
        </w:rPr>
      </w:pPr>
      <w:r>
        <w:br w:type="page"/>
      </w:r>
    </w:p>
    <w:sdt>
      <w:sdtPr>
        <w:rPr>
          <w:rFonts w:asciiTheme="minorHAnsi" w:eastAsiaTheme="minorEastAsia" w:hAnsiTheme="minorHAnsi" w:cstheme="minorBidi"/>
          <w:b w:val="0"/>
          <w:bCs w:val="0"/>
          <w:color w:val="auto"/>
          <w:sz w:val="22"/>
          <w:szCs w:val="22"/>
        </w:rPr>
        <w:id w:val="502549554"/>
        <w:docPartObj>
          <w:docPartGallery w:val="Table of Contents"/>
          <w:docPartUnique/>
        </w:docPartObj>
      </w:sdtPr>
      <w:sdtEndPr/>
      <w:sdtContent>
        <w:p w14:paraId="063C1FBD" w14:textId="77777777" w:rsidR="00BD74A3" w:rsidRPr="00BD74A3" w:rsidRDefault="00BD74A3" w:rsidP="00367821">
          <w:pPr>
            <w:pStyle w:val="TtulodeTDC"/>
            <w:spacing w:before="0" w:after="0"/>
          </w:pPr>
          <w:r>
            <w:t>ÍNDICE</w:t>
          </w:r>
        </w:p>
        <w:p w14:paraId="5152D472" w14:textId="77777777" w:rsidR="000906FC" w:rsidRDefault="006566BD">
          <w:pPr>
            <w:pStyle w:val="TDC1"/>
            <w:tabs>
              <w:tab w:val="right" w:leader="dot" w:pos="8494"/>
            </w:tabs>
            <w:rPr>
              <w:noProof/>
              <w:lang w:eastAsia="es-ES" w:bidi="ar-SA"/>
            </w:rPr>
          </w:pPr>
          <w:r>
            <w:fldChar w:fldCharType="begin"/>
          </w:r>
          <w:r w:rsidR="00BD74A3">
            <w:instrText xml:space="preserve"> TOC \o "1-3" \h \z \u </w:instrText>
          </w:r>
          <w:r>
            <w:fldChar w:fldCharType="separate"/>
          </w:r>
          <w:hyperlink w:anchor="_Toc260681572" w:history="1">
            <w:r w:rsidR="000906FC" w:rsidRPr="00DD41E9">
              <w:rPr>
                <w:rStyle w:val="Hipervnculo"/>
                <w:noProof/>
              </w:rPr>
              <w:t>Introducción</w:t>
            </w:r>
            <w:r w:rsidR="000906FC">
              <w:rPr>
                <w:noProof/>
                <w:webHidden/>
              </w:rPr>
              <w:tab/>
            </w:r>
            <w:r w:rsidR="000906FC">
              <w:rPr>
                <w:noProof/>
                <w:webHidden/>
              </w:rPr>
              <w:fldChar w:fldCharType="begin"/>
            </w:r>
            <w:r w:rsidR="000906FC">
              <w:rPr>
                <w:noProof/>
                <w:webHidden/>
              </w:rPr>
              <w:instrText xml:space="preserve"> PAGEREF _Toc260681572 \h </w:instrText>
            </w:r>
            <w:r w:rsidR="000906FC">
              <w:rPr>
                <w:noProof/>
                <w:webHidden/>
              </w:rPr>
            </w:r>
            <w:r w:rsidR="000906FC">
              <w:rPr>
                <w:noProof/>
                <w:webHidden/>
              </w:rPr>
              <w:fldChar w:fldCharType="separate"/>
            </w:r>
            <w:r w:rsidR="000906FC">
              <w:rPr>
                <w:noProof/>
                <w:webHidden/>
              </w:rPr>
              <w:t>3</w:t>
            </w:r>
            <w:r w:rsidR="000906FC">
              <w:rPr>
                <w:noProof/>
                <w:webHidden/>
              </w:rPr>
              <w:fldChar w:fldCharType="end"/>
            </w:r>
          </w:hyperlink>
        </w:p>
        <w:p w14:paraId="71ACEF21" w14:textId="77777777" w:rsidR="000906FC" w:rsidRDefault="000906FC">
          <w:pPr>
            <w:pStyle w:val="TDC1"/>
            <w:tabs>
              <w:tab w:val="right" w:leader="dot" w:pos="8494"/>
            </w:tabs>
            <w:rPr>
              <w:noProof/>
              <w:lang w:eastAsia="es-ES" w:bidi="ar-SA"/>
            </w:rPr>
          </w:pPr>
          <w:hyperlink w:anchor="_Toc260681573" w:history="1">
            <w:r w:rsidRPr="00DD41E9">
              <w:rPr>
                <w:rStyle w:val="Hipervnculo"/>
                <w:noProof/>
              </w:rPr>
              <w:t>Modelado de Casos de Usos del Sistema de Negocio</w:t>
            </w:r>
            <w:r>
              <w:rPr>
                <w:noProof/>
                <w:webHidden/>
              </w:rPr>
              <w:tab/>
            </w:r>
            <w:r>
              <w:rPr>
                <w:noProof/>
                <w:webHidden/>
              </w:rPr>
              <w:fldChar w:fldCharType="begin"/>
            </w:r>
            <w:r>
              <w:rPr>
                <w:noProof/>
                <w:webHidden/>
              </w:rPr>
              <w:instrText xml:space="preserve"> PAGEREF _Toc260681573 \h </w:instrText>
            </w:r>
            <w:r>
              <w:rPr>
                <w:noProof/>
                <w:webHidden/>
              </w:rPr>
            </w:r>
            <w:r>
              <w:rPr>
                <w:noProof/>
                <w:webHidden/>
              </w:rPr>
              <w:fldChar w:fldCharType="separate"/>
            </w:r>
            <w:r>
              <w:rPr>
                <w:noProof/>
                <w:webHidden/>
              </w:rPr>
              <w:t>4</w:t>
            </w:r>
            <w:r>
              <w:rPr>
                <w:noProof/>
                <w:webHidden/>
              </w:rPr>
              <w:fldChar w:fldCharType="end"/>
            </w:r>
          </w:hyperlink>
        </w:p>
        <w:p w14:paraId="125EBD67" w14:textId="77777777" w:rsidR="000906FC" w:rsidRDefault="000906FC">
          <w:pPr>
            <w:pStyle w:val="TDC2"/>
            <w:tabs>
              <w:tab w:val="right" w:leader="dot" w:pos="8494"/>
            </w:tabs>
            <w:rPr>
              <w:noProof/>
              <w:lang w:eastAsia="es-ES" w:bidi="ar-SA"/>
            </w:rPr>
          </w:pPr>
          <w:hyperlink w:anchor="_Toc260681574" w:history="1">
            <w:r w:rsidRPr="00DD41E9">
              <w:rPr>
                <w:rStyle w:val="Hipervnculo"/>
                <w:noProof/>
              </w:rPr>
              <w:t>Definición de Actores del Negocio</w:t>
            </w:r>
            <w:r>
              <w:rPr>
                <w:noProof/>
                <w:webHidden/>
              </w:rPr>
              <w:tab/>
            </w:r>
            <w:r>
              <w:rPr>
                <w:noProof/>
                <w:webHidden/>
              </w:rPr>
              <w:fldChar w:fldCharType="begin"/>
            </w:r>
            <w:r>
              <w:rPr>
                <w:noProof/>
                <w:webHidden/>
              </w:rPr>
              <w:instrText xml:space="preserve"> PAGEREF _Toc260681574 \h </w:instrText>
            </w:r>
            <w:r>
              <w:rPr>
                <w:noProof/>
                <w:webHidden/>
              </w:rPr>
            </w:r>
            <w:r>
              <w:rPr>
                <w:noProof/>
                <w:webHidden/>
              </w:rPr>
              <w:fldChar w:fldCharType="separate"/>
            </w:r>
            <w:r>
              <w:rPr>
                <w:noProof/>
                <w:webHidden/>
              </w:rPr>
              <w:t>4</w:t>
            </w:r>
            <w:r>
              <w:rPr>
                <w:noProof/>
                <w:webHidden/>
              </w:rPr>
              <w:fldChar w:fldCharType="end"/>
            </w:r>
          </w:hyperlink>
        </w:p>
        <w:p w14:paraId="5794C7FF" w14:textId="77777777" w:rsidR="000906FC" w:rsidRDefault="000906FC">
          <w:pPr>
            <w:pStyle w:val="TDC2"/>
            <w:tabs>
              <w:tab w:val="right" w:leader="dot" w:pos="8494"/>
            </w:tabs>
            <w:rPr>
              <w:noProof/>
              <w:lang w:eastAsia="es-ES" w:bidi="ar-SA"/>
            </w:rPr>
          </w:pPr>
          <w:hyperlink w:anchor="_Toc260681575" w:history="1">
            <w:r w:rsidRPr="00DD41E9">
              <w:rPr>
                <w:rStyle w:val="Hipervnculo"/>
                <w:noProof/>
              </w:rPr>
              <w:t>Diagrama de Casos de Uso del Negocio</w:t>
            </w:r>
            <w:r>
              <w:rPr>
                <w:noProof/>
                <w:webHidden/>
              </w:rPr>
              <w:tab/>
            </w:r>
            <w:r>
              <w:rPr>
                <w:noProof/>
                <w:webHidden/>
              </w:rPr>
              <w:fldChar w:fldCharType="begin"/>
            </w:r>
            <w:r>
              <w:rPr>
                <w:noProof/>
                <w:webHidden/>
              </w:rPr>
              <w:instrText xml:space="preserve"> PAGEREF _Toc260681575 \h </w:instrText>
            </w:r>
            <w:r>
              <w:rPr>
                <w:noProof/>
                <w:webHidden/>
              </w:rPr>
            </w:r>
            <w:r>
              <w:rPr>
                <w:noProof/>
                <w:webHidden/>
              </w:rPr>
              <w:fldChar w:fldCharType="separate"/>
            </w:r>
            <w:r>
              <w:rPr>
                <w:noProof/>
                <w:webHidden/>
              </w:rPr>
              <w:t>5</w:t>
            </w:r>
            <w:r>
              <w:rPr>
                <w:noProof/>
                <w:webHidden/>
              </w:rPr>
              <w:fldChar w:fldCharType="end"/>
            </w:r>
          </w:hyperlink>
        </w:p>
        <w:p w14:paraId="01C96898" w14:textId="77777777" w:rsidR="000906FC" w:rsidRDefault="000906FC">
          <w:pPr>
            <w:pStyle w:val="TDC2"/>
            <w:tabs>
              <w:tab w:val="right" w:leader="dot" w:pos="8494"/>
            </w:tabs>
            <w:rPr>
              <w:noProof/>
              <w:lang w:eastAsia="es-ES" w:bidi="ar-SA"/>
            </w:rPr>
          </w:pPr>
          <w:hyperlink w:anchor="_Toc260681576" w:history="1">
            <w:r w:rsidRPr="00DD41E9">
              <w:rPr>
                <w:rStyle w:val="Hipervnculo"/>
                <w:noProof/>
              </w:rPr>
              <w:t>Definición de Casos de Uso del negocio</w:t>
            </w:r>
            <w:r>
              <w:rPr>
                <w:noProof/>
                <w:webHidden/>
              </w:rPr>
              <w:tab/>
            </w:r>
            <w:r>
              <w:rPr>
                <w:noProof/>
                <w:webHidden/>
              </w:rPr>
              <w:fldChar w:fldCharType="begin"/>
            </w:r>
            <w:r>
              <w:rPr>
                <w:noProof/>
                <w:webHidden/>
              </w:rPr>
              <w:instrText xml:space="preserve"> PAGEREF _Toc260681576 \h </w:instrText>
            </w:r>
            <w:r>
              <w:rPr>
                <w:noProof/>
                <w:webHidden/>
              </w:rPr>
            </w:r>
            <w:r>
              <w:rPr>
                <w:noProof/>
                <w:webHidden/>
              </w:rPr>
              <w:fldChar w:fldCharType="separate"/>
            </w:r>
            <w:r>
              <w:rPr>
                <w:noProof/>
                <w:webHidden/>
              </w:rPr>
              <w:t>6</w:t>
            </w:r>
            <w:r>
              <w:rPr>
                <w:noProof/>
                <w:webHidden/>
              </w:rPr>
              <w:fldChar w:fldCharType="end"/>
            </w:r>
          </w:hyperlink>
        </w:p>
        <w:p w14:paraId="26BE325D" w14:textId="77777777" w:rsidR="000906FC" w:rsidRDefault="000906FC">
          <w:pPr>
            <w:pStyle w:val="TDC1"/>
            <w:tabs>
              <w:tab w:val="right" w:leader="dot" w:pos="8494"/>
            </w:tabs>
            <w:rPr>
              <w:noProof/>
              <w:lang w:eastAsia="es-ES" w:bidi="ar-SA"/>
            </w:rPr>
          </w:pPr>
          <w:hyperlink w:anchor="_Toc260681577" w:history="1">
            <w:r w:rsidRPr="00DD41E9">
              <w:rPr>
                <w:rStyle w:val="Hipervnculo"/>
                <w:noProof/>
              </w:rPr>
              <w:t>Modelo de Objetos del Dominio del Problema</w:t>
            </w:r>
            <w:r>
              <w:rPr>
                <w:noProof/>
                <w:webHidden/>
              </w:rPr>
              <w:tab/>
            </w:r>
            <w:r>
              <w:rPr>
                <w:noProof/>
                <w:webHidden/>
              </w:rPr>
              <w:fldChar w:fldCharType="begin"/>
            </w:r>
            <w:r>
              <w:rPr>
                <w:noProof/>
                <w:webHidden/>
              </w:rPr>
              <w:instrText xml:space="preserve"> PAGEREF _Toc260681577 \h </w:instrText>
            </w:r>
            <w:r>
              <w:rPr>
                <w:noProof/>
                <w:webHidden/>
              </w:rPr>
            </w:r>
            <w:r>
              <w:rPr>
                <w:noProof/>
                <w:webHidden/>
              </w:rPr>
              <w:fldChar w:fldCharType="separate"/>
            </w:r>
            <w:r>
              <w:rPr>
                <w:noProof/>
                <w:webHidden/>
              </w:rPr>
              <w:t>20</w:t>
            </w:r>
            <w:r>
              <w:rPr>
                <w:noProof/>
                <w:webHidden/>
              </w:rPr>
              <w:fldChar w:fldCharType="end"/>
            </w:r>
          </w:hyperlink>
        </w:p>
        <w:p w14:paraId="789C2988" w14:textId="77777777" w:rsidR="00BD74A3" w:rsidRDefault="006566BD" w:rsidP="00367821">
          <w:pPr>
            <w:spacing w:after="0"/>
          </w:pPr>
          <w:r>
            <w:fldChar w:fldCharType="end"/>
          </w:r>
        </w:p>
      </w:sdtContent>
    </w:sdt>
    <w:p w14:paraId="19F24710" w14:textId="77777777" w:rsidR="00BD74A3" w:rsidRDefault="00BD74A3" w:rsidP="00BD74A3"/>
    <w:p w14:paraId="7E9CDFA4" w14:textId="77777777" w:rsidR="00D15456" w:rsidRDefault="00D15456">
      <w:pPr>
        <w:spacing w:after="0"/>
        <w:ind w:firstLine="360"/>
        <w:jc w:val="left"/>
      </w:pPr>
      <w:r>
        <w:br w:type="page"/>
      </w:r>
    </w:p>
    <w:p w14:paraId="633C8492" w14:textId="699ED487" w:rsidR="00D15456" w:rsidRDefault="00D15456" w:rsidP="00D15456">
      <w:pPr>
        <w:pStyle w:val="Ttulo1"/>
      </w:pPr>
      <w:bookmarkStart w:id="0" w:name="_Toc260681572"/>
      <w:r>
        <w:lastRenderedPageBreak/>
        <w:t>Introducción</w:t>
      </w:r>
      <w:bookmarkEnd w:id="0"/>
      <w:r w:rsidR="000906FC">
        <w:t xml:space="preserve"> //TODO </w:t>
      </w:r>
    </w:p>
    <w:p w14:paraId="23B6C7C2" w14:textId="77777777" w:rsidR="00E84674" w:rsidRPr="00E84674" w:rsidRDefault="00E84674" w:rsidP="00E84674">
      <w:pPr>
        <w:rPr>
          <w:rFonts w:cs="Arial"/>
          <w:lang w:val="es-AR"/>
        </w:rPr>
      </w:pPr>
      <w:r w:rsidRPr="00E84674">
        <w:rPr>
          <w:rFonts w:cs="Arial"/>
          <w:lang w:val="es-AR"/>
        </w:rPr>
        <w:t>En la presente entrega del trabajo,</w:t>
      </w:r>
      <w:r>
        <w:rPr>
          <w:rFonts w:cs="Arial"/>
          <w:lang w:val="es-AR"/>
        </w:rPr>
        <w:t xml:space="preserve"> se realiza </w:t>
      </w:r>
      <w:r w:rsidRPr="00E84674">
        <w:rPr>
          <w:rFonts w:cs="Arial"/>
          <w:lang w:val="es-AR"/>
        </w:rPr>
        <w:t>el modelo del sistema de</w:t>
      </w:r>
      <w:r>
        <w:rPr>
          <w:rFonts w:cs="Arial"/>
          <w:lang w:val="es-AR"/>
        </w:rPr>
        <w:t xml:space="preserve"> negocio, en donde se describe</w:t>
      </w:r>
      <w:r w:rsidRPr="00E84674">
        <w:rPr>
          <w:rFonts w:cs="Arial"/>
          <w:lang w:val="es-AR"/>
        </w:rPr>
        <w:t xml:space="preserve"> la organización en donde se implementará el siste</w:t>
      </w:r>
      <w:r>
        <w:rPr>
          <w:rFonts w:cs="Arial"/>
          <w:lang w:val="es-AR"/>
        </w:rPr>
        <w:t>ma en construcción. Se realiza</w:t>
      </w:r>
      <w:r w:rsidRPr="00E84674">
        <w:rPr>
          <w:rFonts w:cs="Arial"/>
          <w:lang w:val="es-AR"/>
        </w:rPr>
        <w:t xml:space="preserve"> el modelado de negocio con el fin comprender los procesos de negocio que se realizan en la organización, para poder determinar como la organización interactuará con el sistema de información</w:t>
      </w:r>
      <w:r>
        <w:rPr>
          <w:rFonts w:cs="Arial"/>
          <w:lang w:val="es-AR"/>
        </w:rPr>
        <w:t>.</w:t>
      </w:r>
    </w:p>
    <w:p w14:paraId="361A147A" w14:textId="77777777" w:rsidR="00E84674" w:rsidRPr="00E84674" w:rsidRDefault="00E84674" w:rsidP="00E84674">
      <w:pPr>
        <w:rPr>
          <w:rFonts w:cs="Arial"/>
          <w:lang w:val="es-AR"/>
        </w:rPr>
      </w:pPr>
      <w:r w:rsidRPr="00E84674">
        <w:rPr>
          <w:rFonts w:cs="Arial"/>
          <w:lang w:val="es-AR"/>
        </w:rPr>
        <w:t xml:space="preserve">Para realizar el modelado </w:t>
      </w:r>
      <w:r>
        <w:rPr>
          <w:rFonts w:cs="Arial"/>
          <w:lang w:val="es-AR"/>
        </w:rPr>
        <w:t>del negocio primero analizamos</w:t>
      </w:r>
      <w:r w:rsidRPr="00E84674">
        <w:rPr>
          <w:rFonts w:cs="Arial"/>
          <w:lang w:val="es-AR"/>
        </w:rPr>
        <w:t xml:space="preserve"> los procesos que dan vida a la empresa y los que sirven de soporte para el desarrollo eficiente de las actividades del negocio. Constituyendo estos procesos como casos de uso de negocio, confeccionaremos el modelo de casos de uso de negocio, en el que se incluyen los actores de negocio que interactúan con la empresa</w:t>
      </w:r>
      <w:r>
        <w:rPr>
          <w:rFonts w:cs="Arial"/>
          <w:lang w:val="es-AR"/>
        </w:rPr>
        <w:t xml:space="preserve">. </w:t>
      </w:r>
      <w:r w:rsidRPr="00E84674">
        <w:rPr>
          <w:rFonts w:cs="Arial"/>
          <w:lang w:val="es-AR"/>
        </w:rPr>
        <w:t>Luego procederemos a realizar las descripciones en trazo grueso de todos los casos de uso de negocio y la descripción de los roles de cada actor de negocio que participa, para poder comprender mejor como son realizados los procesos de negocio en la organización.</w:t>
      </w:r>
    </w:p>
    <w:p w14:paraId="21904C3D" w14:textId="77777777" w:rsidR="00E84674" w:rsidRPr="00E84674" w:rsidRDefault="00E84674" w:rsidP="00E84674">
      <w:pPr>
        <w:rPr>
          <w:rFonts w:cs="Arial"/>
          <w:lang w:val="es-AR"/>
        </w:rPr>
      </w:pPr>
      <w:r w:rsidRPr="00E84674">
        <w:rPr>
          <w:rFonts w:cs="Arial"/>
          <w:lang w:val="es-AR"/>
        </w:rPr>
        <w:t>De este modo, podremos obtener un conocimiento acabado de la estructura y la dinámica de la organización, con el fin de conocer el contexto en el tendrá función el sistema de información que dará soporte a los proceso de negocio.</w:t>
      </w:r>
    </w:p>
    <w:p w14:paraId="37C97150" w14:textId="77777777" w:rsidR="00D15456" w:rsidRPr="00D15456" w:rsidRDefault="00D15456" w:rsidP="00D15456"/>
    <w:p w14:paraId="460CE9E5" w14:textId="77777777" w:rsidR="00D15456" w:rsidRPr="00D15456" w:rsidRDefault="00D15456" w:rsidP="00D15456"/>
    <w:p w14:paraId="7875DC3E" w14:textId="77777777" w:rsidR="00D15456" w:rsidRPr="00D15456" w:rsidRDefault="00D15456" w:rsidP="00D15456"/>
    <w:p w14:paraId="5C8F1F7F" w14:textId="77777777" w:rsidR="00D15456" w:rsidRPr="00D15456" w:rsidRDefault="00D15456" w:rsidP="00D15456"/>
    <w:p w14:paraId="79B83768" w14:textId="77777777" w:rsidR="00D15456" w:rsidRPr="00D15456" w:rsidRDefault="00D15456" w:rsidP="00D15456"/>
    <w:p w14:paraId="2B327CAE" w14:textId="77777777" w:rsidR="00D15456" w:rsidRPr="00D15456" w:rsidRDefault="00D15456" w:rsidP="00D15456"/>
    <w:p w14:paraId="4AE5E844" w14:textId="77777777" w:rsidR="00D15456" w:rsidRPr="00D15456" w:rsidRDefault="00D15456" w:rsidP="00D15456"/>
    <w:p w14:paraId="710C565C" w14:textId="77777777" w:rsidR="00D15456" w:rsidRPr="00D15456" w:rsidRDefault="00D15456" w:rsidP="00D15456"/>
    <w:p w14:paraId="015A0994" w14:textId="77777777" w:rsidR="00D15456" w:rsidRPr="00D15456" w:rsidRDefault="00D15456" w:rsidP="00D15456"/>
    <w:p w14:paraId="762E1382" w14:textId="77777777" w:rsidR="00D15456" w:rsidRPr="00D15456" w:rsidRDefault="00D15456" w:rsidP="00D15456"/>
    <w:p w14:paraId="60AF4A87" w14:textId="77777777" w:rsidR="00D15456" w:rsidRPr="00D15456" w:rsidRDefault="00D15456" w:rsidP="00D15456"/>
    <w:p w14:paraId="3FCAFC6D" w14:textId="77777777" w:rsidR="00D15456" w:rsidRPr="00D15456" w:rsidRDefault="00D15456" w:rsidP="00D15456"/>
    <w:p w14:paraId="6942C433" w14:textId="77777777" w:rsidR="00D15456" w:rsidRPr="00D15456" w:rsidRDefault="00D15456" w:rsidP="00D15456"/>
    <w:p w14:paraId="416DDA3A" w14:textId="77777777" w:rsidR="00D15456" w:rsidRPr="00D15456" w:rsidRDefault="00D15456" w:rsidP="00D15456"/>
    <w:p w14:paraId="2E59CD05" w14:textId="77777777" w:rsidR="00D15456" w:rsidRPr="00D15456" w:rsidRDefault="00D15456" w:rsidP="00D15456"/>
    <w:p w14:paraId="461B0C83" w14:textId="77777777" w:rsidR="00D15456" w:rsidRPr="00D15456" w:rsidRDefault="00D15456" w:rsidP="00D15456"/>
    <w:p w14:paraId="16BBD350" w14:textId="77777777" w:rsidR="00D15456" w:rsidRPr="00D15456" w:rsidRDefault="00D15456" w:rsidP="00D15456"/>
    <w:p w14:paraId="3EA64FBF" w14:textId="77777777" w:rsidR="00D15456" w:rsidRPr="00D15456" w:rsidRDefault="00D15456" w:rsidP="00D15456"/>
    <w:p w14:paraId="0D4E2842" w14:textId="77777777" w:rsidR="00D15456" w:rsidRPr="00D15456" w:rsidRDefault="00D15456" w:rsidP="00D15456"/>
    <w:p w14:paraId="0A6B259A" w14:textId="77777777" w:rsidR="00D15456" w:rsidRPr="00D15456" w:rsidRDefault="00D15456" w:rsidP="00D15456"/>
    <w:p w14:paraId="4B8E2C35" w14:textId="77777777" w:rsidR="00D15456" w:rsidRPr="00D15456" w:rsidRDefault="00D15456" w:rsidP="00D15456"/>
    <w:p w14:paraId="2842CDFD" w14:textId="77777777" w:rsidR="00D15456" w:rsidRPr="00D15456" w:rsidRDefault="00D15456" w:rsidP="00D15456"/>
    <w:p w14:paraId="25E5297F" w14:textId="77777777" w:rsidR="00D15456" w:rsidRPr="00D15456" w:rsidRDefault="00D15456" w:rsidP="00D15456"/>
    <w:p w14:paraId="6375A4A8" w14:textId="77777777" w:rsidR="00D15456" w:rsidRDefault="00D15456" w:rsidP="00D15456">
      <w:pPr>
        <w:pStyle w:val="Ttulo1"/>
      </w:pPr>
      <w:bookmarkStart w:id="1" w:name="_Toc260681573"/>
      <w:r>
        <w:lastRenderedPageBreak/>
        <w:t>Modelado de Casos de Usos del Sistema de Negocio</w:t>
      </w:r>
      <w:bookmarkEnd w:id="1"/>
    </w:p>
    <w:p w14:paraId="6DC0E73D" w14:textId="3D40FDCE" w:rsidR="00D15456" w:rsidRDefault="00D15456" w:rsidP="00AE447C">
      <w:pPr>
        <w:pStyle w:val="Ttulo2"/>
      </w:pPr>
      <w:bookmarkStart w:id="2" w:name="_Toc260681574"/>
      <w:r>
        <w:t>Definición de Actores</w:t>
      </w:r>
      <w:r w:rsidR="00AE447C">
        <w:t xml:space="preserve"> del Negocio</w:t>
      </w:r>
      <w:bookmarkEnd w:id="2"/>
    </w:p>
    <w:p w14:paraId="1C73F19E" w14:textId="77777777" w:rsidR="00DC66F7" w:rsidRDefault="00DC66F7" w:rsidP="00DC66F7">
      <w:pPr>
        <w:pStyle w:val="Prrafodelista"/>
        <w:numPr>
          <w:ilvl w:val="0"/>
          <w:numId w:val="1"/>
        </w:numPr>
      </w:pPr>
      <w:r w:rsidRPr="00236508">
        <w:rPr>
          <w:u w:val="single"/>
        </w:rPr>
        <w:t>Cliente</w:t>
      </w:r>
      <w:r>
        <w:t>: Representa a todas las ópticas que realizan pedidos a la empresa</w:t>
      </w:r>
    </w:p>
    <w:p w14:paraId="270907F3" w14:textId="77777777" w:rsidR="00DC66F7" w:rsidRDefault="00DC66F7" w:rsidP="00DC66F7">
      <w:pPr>
        <w:pStyle w:val="Prrafodelista"/>
        <w:numPr>
          <w:ilvl w:val="0"/>
          <w:numId w:val="1"/>
        </w:numPr>
      </w:pPr>
      <w:r w:rsidRPr="00236508">
        <w:rPr>
          <w:u w:val="single"/>
        </w:rPr>
        <w:t>Proveedor</w:t>
      </w:r>
      <w:r>
        <w:t>: Representa a todos los proveedores con los cuales trabaja la empresa, ya sean proveedores de materia prima o de productos importados.</w:t>
      </w:r>
    </w:p>
    <w:p w14:paraId="2082CF0B" w14:textId="77777777" w:rsidR="00DC66F7" w:rsidRDefault="00DC66F7" w:rsidP="00DC66F7">
      <w:pPr>
        <w:pStyle w:val="Prrafodelista"/>
        <w:numPr>
          <w:ilvl w:val="0"/>
          <w:numId w:val="1"/>
        </w:numPr>
      </w:pPr>
      <w:r w:rsidRPr="00236508">
        <w:rPr>
          <w:u w:val="single"/>
        </w:rPr>
        <w:t>Proveedor de Materia Prima</w:t>
      </w:r>
      <w:r>
        <w:t>: Representa a todos los proveedores que suministran materia prima a la empresa.</w:t>
      </w:r>
    </w:p>
    <w:p w14:paraId="554DA3B3" w14:textId="77777777" w:rsidR="00DC66F7" w:rsidRDefault="00DC66F7" w:rsidP="00DC66F7">
      <w:pPr>
        <w:pStyle w:val="Prrafodelista"/>
        <w:numPr>
          <w:ilvl w:val="0"/>
          <w:numId w:val="1"/>
        </w:numPr>
      </w:pPr>
      <w:r w:rsidRPr="00236508">
        <w:rPr>
          <w:u w:val="single"/>
        </w:rPr>
        <w:t>Proveedor de Productos Importados</w:t>
      </w:r>
      <w:r>
        <w:t>: Representa a todos los proveedores que abastecen productos importados a la empresa.</w:t>
      </w:r>
    </w:p>
    <w:p w14:paraId="1E8DE78A" w14:textId="77777777" w:rsidR="008502FE" w:rsidRDefault="008502FE" w:rsidP="00DC66F7">
      <w:pPr>
        <w:pStyle w:val="Prrafodelista"/>
        <w:numPr>
          <w:ilvl w:val="0"/>
          <w:numId w:val="1"/>
        </w:numPr>
      </w:pPr>
      <w:r w:rsidRPr="00236508">
        <w:rPr>
          <w:u w:val="single"/>
        </w:rPr>
        <w:t>Empresa de Transporte</w:t>
      </w:r>
      <w:r>
        <w:t>: Representa a la empresa encargada de transportar los productos importados hasta las instalaciones de la empresa.</w:t>
      </w:r>
    </w:p>
    <w:p w14:paraId="44F866FC" w14:textId="77777777" w:rsidR="00DC66F7" w:rsidRDefault="00DC66F7" w:rsidP="00D15456"/>
    <w:p w14:paraId="0893A0D3" w14:textId="77777777" w:rsidR="00B121D2" w:rsidRDefault="00B121D2" w:rsidP="00D15456"/>
    <w:p w14:paraId="228D78E0" w14:textId="77777777" w:rsidR="00B121D2" w:rsidRPr="00B121D2" w:rsidRDefault="00B121D2" w:rsidP="00B121D2"/>
    <w:p w14:paraId="2862E206" w14:textId="77777777" w:rsidR="00B121D2" w:rsidRPr="00B121D2" w:rsidRDefault="00B121D2" w:rsidP="00B121D2"/>
    <w:p w14:paraId="7485BFF1" w14:textId="77777777" w:rsidR="00B121D2" w:rsidRPr="00B121D2" w:rsidRDefault="00B121D2" w:rsidP="00B121D2"/>
    <w:p w14:paraId="4A21707E" w14:textId="77777777" w:rsidR="00B121D2" w:rsidRPr="00B121D2" w:rsidRDefault="00B121D2" w:rsidP="00B121D2"/>
    <w:p w14:paraId="7FE579FF" w14:textId="77777777" w:rsidR="00B121D2" w:rsidRPr="00B121D2" w:rsidRDefault="00B121D2" w:rsidP="00B121D2"/>
    <w:p w14:paraId="21861EE1" w14:textId="77777777" w:rsidR="00B121D2" w:rsidRPr="00B121D2" w:rsidRDefault="00B121D2" w:rsidP="00B121D2"/>
    <w:p w14:paraId="315B5F4D" w14:textId="77777777" w:rsidR="00B121D2" w:rsidRPr="00B121D2" w:rsidRDefault="00B121D2" w:rsidP="00B121D2"/>
    <w:p w14:paraId="1963E457" w14:textId="77777777" w:rsidR="00B121D2" w:rsidRPr="00B121D2" w:rsidRDefault="00B121D2" w:rsidP="00B121D2"/>
    <w:p w14:paraId="283BAF81" w14:textId="77777777" w:rsidR="00B121D2" w:rsidRPr="00B121D2" w:rsidRDefault="00B121D2" w:rsidP="00B121D2"/>
    <w:p w14:paraId="14C8AFCC" w14:textId="77777777" w:rsidR="00B121D2" w:rsidRPr="00B121D2" w:rsidRDefault="00B121D2" w:rsidP="00B121D2"/>
    <w:p w14:paraId="720CE6F8" w14:textId="77777777" w:rsidR="00B121D2" w:rsidRPr="00B121D2" w:rsidRDefault="00B121D2" w:rsidP="00B121D2"/>
    <w:p w14:paraId="7405AB55" w14:textId="77777777" w:rsidR="00B121D2" w:rsidRPr="00B121D2" w:rsidRDefault="00B121D2" w:rsidP="00B121D2"/>
    <w:p w14:paraId="188AC3CF" w14:textId="77777777" w:rsidR="00B121D2" w:rsidRPr="00B121D2" w:rsidRDefault="00B121D2" w:rsidP="00B121D2"/>
    <w:p w14:paraId="1E868D48" w14:textId="77777777" w:rsidR="00B121D2" w:rsidRPr="00B121D2" w:rsidRDefault="00B121D2" w:rsidP="00B121D2"/>
    <w:p w14:paraId="2AE6B5A9" w14:textId="77777777" w:rsidR="00B121D2" w:rsidRDefault="00B121D2" w:rsidP="00B121D2"/>
    <w:p w14:paraId="6FD3D834" w14:textId="77777777" w:rsidR="00DC66F7" w:rsidRDefault="00B121D2" w:rsidP="00B121D2">
      <w:pPr>
        <w:tabs>
          <w:tab w:val="left" w:pos="1170"/>
        </w:tabs>
      </w:pPr>
      <w:r>
        <w:tab/>
      </w:r>
    </w:p>
    <w:p w14:paraId="2D1A2B7E" w14:textId="77777777" w:rsidR="00B121D2" w:rsidRDefault="00B121D2" w:rsidP="00B121D2">
      <w:pPr>
        <w:tabs>
          <w:tab w:val="left" w:pos="1170"/>
        </w:tabs>
      </w:pPr>
    </w:p>
    <w:p w14:paraId="60034A20" w14:textId="77777777" w:rsidR="00B121D2" w:rsidRDefault="00B121D2">
      <w:pPr>
        <w:spacing w:after="0"/>
        <w:ind w:firstLine="360"/>
        <w:jc w:val="left"/>
      </w:pPr>
      <w:r>
        <w:br w:type="page"/>
      </w:r>
    </w:p>
    <w:p w14:paraId="73F4A703" w14:textId="73E5A57B" w:rsidR="00AE447C" w:rsidRDefault="00B121D2" w:rsidP="00314FCA">
      <w:pPr>
        <w:pStyle w:val="Ttulo2"/>
      </w:pPr>
      <w:bookmarkStart w:id="3" w:name="_Toc260681575"/>
      <w:r>
        <w:lastRenderedPageBreak/>
        <w:t>Diagrama de Casos de Uso del Negocio</w:t>
      </w:r>
      <w:bookmarkEnd w:id="3"/>
    </w:p>
    <w:p w14:paraId="4C0A6834" w14:textId="464C6AEE" w:rsidR="00314FCA" w:rsidRPr="00314FCA" w:rsidRDefault="00314FCA" w:rsidP="00314FCA">
      <w:r>
        <w:rPr>
          <w:noProof/>
          <w:lang w:eastAsia="es-ES" w:bidi="ar-SA"/>
        </w:rPr>
        <w:drawing>
          <wp:inline distT="0" distB="0" distL="0" distR="0" wp14:editId="7D96EE75">
            <wp:extent cx="5950800" cy="711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l="5339" t="3776" r="7292" b="5725"/>
                    <a:stretch>
                      <a:fillRect/>
                    </a:stretch>
                  </pic:blipFill>
                  <pic:spPr bwMode="auto">
                    <a:xfrm>
                      <a:off x="0" y="0"/>
                      <a:ext cx="5950800" cy="7110000"/>
                    </a:xfrm>
                    <a:prstGeom prst="rect">
                      <a:avLst/>
                    </a:prstGeom>
                    <a:noFill/>
                    <a:ln w="9525">
                      <a:noFill/>
                      <a:miter lim="800000"/>
                      <a:headEnd/>
                      <a:tailEnd/>
                    </a:ln>
                  </pic:spPr>
                </pic:pic>
              </a:graphicData>
            </a:graphic>
          </wp:inline>
        </w:drawing>
      </w:r>
    </w:p>
    <w:p w14:paraId="18C01644" w14:textId="77777777" w:rsidR="00314FCA" w:rsidRDefault="00314FCA">
      <w:pPr>
        <w:spacing w:after="0"/>
        <w:ind w:firstLine="360"/>
        <w:jc w:val="left"/>
        <w:rPr>
          <w:rFonts w:asciiTheme="majorHAnsi" w:eastAsiaTheme="majorEastAsia" w:hAnsiTheme="majorHAnsi" w:cstheme="majorBidi"/>
          <w:color w:val="376092" w:themeColor="accent1" w:themeShade="BF"/>
          <w:sz w:val="24"/>
          <w:szCs w:val="24"/>
        </w:rPr>
      </w:pPr>
      <w:r>
        <w:br w:type="page"/>
      </w:r>
    </w:p>
    <w:p w14:paraId="40EDF882" w14:textId="2246FF62" w:rsidR="00B121D2" w:rsidRDefault="00AE447C" w:rsidP="00AE447C">
      <w:pPr>
        <w:pStyle w:val="Ttulo2"/>
      </w:pPr>
      <w:bookmarkStart w:id="4" w:name="_Toc260681576"/>
      <w:r>
        <w:lastRenderedPageBreak/>
        <w:t>Definición de Casos de Uso del negocio</w:t>
      </w:r>
      <w:bookmarkEnd w:id="4"/>
    </w:p>
    <w:p w14:paraId="7FF25513" w14:textId="5DCE7FCA" w:rsidR="00746A25" w:rsidRDefault="00A616EF" w:rsidP="0002412F">
      <w:r>
        <w:object w:dxaOrig="9064" w:dyaOrig="3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2.95pt;height:176.65pt" o:ole="">
            <v:imagedata r:id="rId11" o:title=""/>
          </v:shape>
          <o:OLEObject Type="Link" ProgID="Word.Document.12" ShapeID="_x0000_i1026" DrawAspect="Content" r:id="rId12" UpdateMode="Always">
            <o:LinkType>EnhancedMetaFile</o:LinkType>
            <o:LockedField>false</o:LockedField>
            <o:FieldCodes>\f 0</o:FieldCodes>
          </o:OLEObject>
        </w:object>
      </w:r>
      <w:r>
        <w:object w:dxaOrig="9064" w:dyaOrig="5144">
          <v:shape id="_x0000_i1027" type="#_x0000_t75" style="width:452.95pt;height:257pt" o:ole="">
            <v:imagedata r:id="rId13" o:title=""/>
          </v:shape>
          <o:OLEObject Type="Link" ProgID="Word.Document.12" ShapeID="_x0000_i1027" DrawAspect="Content" r:id="rId14" UpdateMode="Always">
            <o:LinkType>Picture</o:LinkType>
            <o:LockedField>false</o:LockedField>
            <o:FieldCodes>\f 0</o:FieldCodes>
          </o:OLEObject>
        </w:object>
      </w:r>
      <w:r>
        <w:object w:dxaOrig="9064" w:dyaOrig="4876">
          <v:shape id="_x0000_i1028" type="#_x0000_t75" style="width:452.95pt;height:243.65pt" o:ole="">
            <v:imagedata r:id="rId15" o:title=""/>
          </v:shape>
          <o:OLEObject Type="Link" ProgID="Word.Document.12" ShapeID="_x0000_i1028" DrawAspect="Content" r:id="rId16" UpdateMode="Always">
            <o:LinkType>Picture</o:LinkType>
            <o:LockedField>false</o:LockedField>
            <o:FieldCodes>\f 0</o:FieldCodes>
          </o:OLEObject>
        </w:object>
      </w:r>
      <w:r>
        <w:object w:dxaOrig="9064" w:dyaOrig="4348">
          <v:shape id="_x0000_i1029" type="#_x0000_t75" style="width:452.95pt;height:217.65pt" o:ole="">
            <v:imagedata r:id="rId17" o:title=""/>
          </v:shape>
          <o:OLEObject Type="Link" ProgID="Word.Document.12" ShapeID="_x0000_i1029" DrawAspect="Content" r:id="rId18" UpdateMode="Always">
            <o:LinkType>Picture</o:LinkType>
            <o:LockedField>false</o:LockedField>
            <o:FieldCodes>\f 0</o:FieldCodes>
          </o:OLEObject>
        </w:object>
      </w:r>
      <w:r>
        <w:object w:dxaOrig="9064" w:dyaOrig="4617">
          <v:shape id="_x0000_i1030" type="#_x0000_t75" style="width:437pt;height:231.05pt" o:ole="">
            <v:imagedata r:id="rId19" o:title=""/>
          </v:shape>
          <o:OLEObject Type="Link" ProgID="Word.Document.12" ShapeID="_x0000_i1030" DrawAspect="Content" r:id="rId20" UpdateMode="Always">
            <o:LinkType>EnhancedMetaFile</o:LinkType>
            <o:LockedField>false</o:LockedField>
            <o:FieldCodes>\f 0</o:FieldCodes>
          </o:OLEObject>
        </w:object>
      </w:r>
      <w:r>
        <w:object w:dxaOrig="9064" w:dyaOrig="4348">
          <v:shape id="_x0000_i1031" type="#_x0000_t75" style="width:452.95pt;height:217.65pt" o:ole="">
            <v:imagedata r:id="rId21" o:title=""/>
          </v:shape>
          <o:OLEObject Type="Link" ProgID="Word.Document.12" ShapeID="_x0000_i1031" DrawAspect="Content" r:id="rId22" UpdateMode="Always">
            <o:LinkType>Picture</o:LinkType>
            <o:LockedField>false</o:LockedField>
            <o:FieldCodes>\f 0</o:FieldCodes>
          </o:OLEObject>
        </w:object>
      </w:r>
      <w:r>
        <w:object w:dxaOrig="9064" w:dyaOrig="4080">
          <v:shape id="_x0000_i1032" type="#_x0000_t75" style="width:452.95pt;height:204.3pt" o:ole="">
            <v:imagedata r:id="rId23" o:title=""/>
          </v:shape>
          <o:OLEObject Type="Link" ProgID="Word.Document.12" ShapeID="_x0000_i1032" DrawAspect="Content" r:id="rId24" UpdateMode="Always">
            <o:LinkType>Picture</o:LinkType>
            <o:LockedField>false</o:LockedField>
            <o:FieldCodes>\f 0</o:FieldCodes>
          </o:OLEObject>
        </w:object>
      </w:r>
      <w:r w:rsidR="00075CA7">
        <w:object w:dxaOrig="9064" w:dyaOrig="4617">
          <v:shape id="_x0000_i1039" type="#_x0000_t75" style="width:452.95pt;height:231.05pt" o:ole="">
            <v:imagedata r:id="rId25" o:title=""/>
          </v:shape>
          <o:OLEObject Type="Link" ProgID="Word.Document.12" ShapeID="_x0000_i1039" DrawAspect="Content" r:id="rId26" UpdateMode="Always">
            <o:LinkType>Picture</o:LinkType>
            <o:LockedField>false</o:LockedField>
            <o:FieldCodes>\f 0</o:FieldCodes>
          </o:OLEObject>
        </w:object>
      </w:r>
      <w:r w:rsidR="00F222EA">
        <w:object w:dxaOrig="9064" w:dyaOrig="4617">
          <v:shape id="_x0000_i1040" type="#_x0000_t75" style="width:452.95pt;height:231.05pt" o:ole="">
            <v:imagedata r:id="rId27" o:title=""/>
          </v:shape>
          <o:OLEObject Type="Link" ProgID="Word.Document.12" ShapeID="_x0000_i1040" DrawAspect="Content" r:id="rId28" UpdateMode="Always">
            <o:LinkType>Picture</o:LinkType>
            <o:LockedField>false</o:LockedField>
            <o:FieldCodes>\f 0</o:FieldCodes>
          </o:OLEObject>
        </w:object>
      </w:r>
      <w:r w:rsidR="00454E8F">
        <w:fldChar w:fldCharType="begin"/>
      </w:r>
      <w:r w:rsidR="00454E8F">
        <w:instrText xml:space="preserve"> LINK Word.Document.12 "D:\\Mis Documentos BackUP\\UTN\\PRO\\KiWi-Fruterio\\Modelado de Negocio\\Casos de uso\\11_Administrar_Stock.docx" "" \a \p \f 0 </w:instrText>
      </w:r>
      <w:r w:rsidR="00454E8F">
        <w:fldChar w:fldCharType="separate"/>
      </w:r>
      <w:r w:rsidR="00335A30">
        <w:object w:dxaOrig="9061" w:dyaOrig="4891">
          <v:shape id="_x0000_i1025" type="#_x0000_t75" style="width:452.95pt;height:244.45pt">
            <v:imagedata r:id="rId29" o:title=""/>
          </v:shape>
        </w:object>
      </w:r>
      <w:r w:rsidR="00454E8F">
        <w:fldChar w:fldCharType="end"/>
      </w:r>
      <w:r w:rsidR="00715FFE">
        <w:object w:dxaOrig="9064" w:dyaOrig="4617">
          <v:shape id="_x0000_i1041" type="#_x0000_t75" style="width:452.95pt;height:230.25pt" o:ole="">
            <v:imagedata r:id="rId30" o:title=""/>
          </v:shape>
          <o:OLEObject Type="Link" ProgID="Word.Document.12" ShapeID="_x0000_i1041" DrawAspect="Content" r:id="rId31" UpdateMode="Always">
            <o:LinkType>Picture</o:LinkType>
            <o:LockedField>false</o:LockedField>
            <o:FieldCodes>\f 0</o:FieldCodes>
          </o:OLEObject>
        </w:object>
      </w:r>
      <w:r w:rsidR="00715FFE">
        <w:object w:dxaOrig="9064" w:dyaOrig="6228">
          <v:shape id="_x0000_i1042" type="#_x0000_t75" style="width:452.95pt;height:312.3pt" o:ole="">
            <v:imagedata r:id="rId32" o:title=""/>
          </v:shape>
          <o:OLEObject Type="Link" ProgID="Word.Document.12" ShapeID="_x0000_i1042" DrawAspect="Content" r:id="rId33" UpdateMode="Always">
            <o:LinkType>Picture</o:LinkType>
            <o:LockedField>false</o:LockedField>
            <o:FieldCodes>\f 0</o:FieldCodes>
          </o:OLEObject>
        </w:object>
      </w:r>
      <w:r w:rsidR="00C92B6A">
        <w:object w:dxaOrig="9064" w:dyaOrig="3849">
          <v:shape id="_x0000_i1043" type="#_x0000_t75" style="width:452.95pt;height:192.55pt" o:ole="">
            <v:imagedata r:id="rId34" o:title=""/>
          </v:shape>
          <o:OLEObject Type="Link" ProgID="Word.Document.12" ShapeID="_x0000_i1043" DrawAspect="Content" r:id="rId35" UpdateMode="Always">
            <o:LinkType>Picture</o:LinkType>
            <o:LockedField>false</o:LockedField>
            <o:FieldCodes>\f 0</o:FieldCodes>
          </o:OLEObject>
        </w:object>
      </w:r>
      <w:r w:rsidR="00C92B6A">
        <w:object w:dxaOrig="9064" w:dyaOrig="4886">
          <v:shape id="_x0000_i1044" type="#_x0000_t75" style="width:452.95pt;height:244.45pt" o:ole="">
            <v:imagedata r:id="rId36" o:title=""/>
          </v:shape>
          <o:OLEObject Type="Link" ProgID="Word.Document.12" ShapeID="_x0000_i1044" DrawAspect="Content" r:id="rId37" UpdateMode="Always">
            <o:LinkType>Picture</o:LinkType>
            <o:LockedField>false</o:LockedField>
            <o:FieldCodes>\f 0</o:FieldCodes>
          </o:OLEObject>
        </w:object>
      </w:r>
      <w:r w:rsidR="009E4D49">
        <w:tab/>
      </w:r>
      <w:r w:rsidR="00075CA7">
        <w:object w:dxaOrig="9064" w:dyaOrig="4886">
          <v:shape id="_x0000_i1038" type="#_x0000_t75" style="width:452.95pt;height:244.45pt" o:ole="">
            <v:imagedata r:id="rId38" o:title=""/>
          </v:shape>
          <o:OLEObject Type="Link" ProgID="Word.Document.12" ShapeID="_x0000_i1038" DrawAspect="Content" r:id="rId39" UpdateMode="Always">
            <o:LinkType>Picture</o:LinkType>
            <o:LockedField>false</o:LockedField>
            <o:FieldCodes>\f 0</o:FieldCodes>
          </o:OLEObject>
        </w:object>
      </w:r>
      <w:r>
        <w:object w:dxaOrig="9064" w:dyaOrig="3811">
          <v:shape id="_x0000_i1033" type="#_x0000_t75" style="width:452.95pt;height:190.9pt" o:ole="">
            <v:imagedata r:id="rId40" o:title=""/>
          </v:shape>
          <o:OLEObject Type="Link" ProgID="Word.Document.12" ShapeID="_x0000_i1033" DrawAspect="Content" r:id="rId41" UpdateMode="Always">
            <o:LinkType>Picture</o:LinkType>
            <o:LockedField>false</o:LockedField>
            <o:FieldCodes>\f 0</o:FieldCodes>
          </o:OLEObject>
        </w:object>
      </w:r>
      <w:r>
        <w:object w:dxaOrig="9064" w:dyaOrig="3811">
          <v:shape id="_x0000_i1034" type="#_x0000_t75" style="width:452.95pt;height:190.9pt" o:ole="">
            <v:imagedata r:id="rId42" o:title=""/>
          </v:shape>
          <o:OLEObject Type="Link" ProgID="Word.Document.12" ShapeID="_x0000_i1034" DrawAspect="Content" r:id="rId43" UpdateMode="Always">
            <o:LinkType>Picture</o:LinkType>
            <o:LockedField>false</o:LockedField>
            <o:FieldCodes>\f 0</o:FieldCodes>
          </o:OLEObject>
        </w:object>
      </w:r>
      <w:r>
        <w:object w:dxaOrig="9064" w:dyaOrig="3543">
          <v:shape id="_x0000_i1035" type="#_x0000_t75" style="width:452.95pt;height:177.5pt" o:ole="">
            <v:imagedata r:id="rId44" o:title=""/>
          </v:shape>
          <o:OLEObject Type="Link" ProgID="Word.Document.12" ShapeID="_x0000_i1035" DrawAspect="Content" r:id="rId45" UpdateMode="Always">
            <o:LinkType>Picture</o:LinkType>
            <o:LockedField>false</o:LockedField>
            <o:FieldCodes>\f 0</o:FieldCodes>
          </o:OLEObject>
        </w:object>
      </w:r>
      <w:r>
        <w:object w:dxaOrig="9064" w:dyaOrig="4080">
          <v:shape id="_x0000_i1036" type="#_x0000_t75" style="width:452.95pt;height:203.45pt" o:ole="">
            <v:imagedata r:id="rId46" o:title=""/>
          </v:shape>
          <o:OLEObject Type="Link" ProgID="Word.Document.12" ShapeID="_x0000_i1036" DrawAspect="Content" r:id="rId47" UpdateMode="Always">
            <o:LinkType>Picture</o:LinkType>
            <o:LockedField>false</o:LockedField>
            <o:FieldCodes>\f 0</o:FieldCodes>
          </o:OLEObject>
        </w:object>
      </w:r>
      <w:r w:rsidR="000A4FB7">
        <w:object w:dxaOrig="9064" w:dyaOrig="4999">
          <v:shape id="_x0000_i1046" type="#_x0000_t75" style="width:452.95pt;height:250.35pt" o:ole="">
            <v:imagedata r:id="rId48" o:title=""/>
          </v:shape>
          <o:OLEObject Type="Link" ProgID="Word.Document.12" ShapeID="_x0000_i1046" DrawAspect="Content" r:id="rId49" UpdateMode="Always">
            <o:LinkType>Picture</o:LinkType>
            <o:LockedField>false</o:LockedField>
            <o:FieldCodes>\f 0</o:FieldCodes>
          </o:OLEObject>
        </w:object>
      </w:r>
      <w:r w:rsidR="000A4FB7">
        <w:object w:dxaOrig="9064" w:dyaOrig="5268">
          <v:shape id="_x0000_i1045" type="#_x0000_t75" style="width:452.95pt;height:263.7pt" o:ole="">
            <v:imagedata r:id="rId50" o:title=""/>
          </v:shape>
          <o:OLEObject Type="Link" ProgID="Word.Document.12" ShapeID="_x0000_i1045" DrawAspect="Content" r:id="rId51" UpdateMode="Always">
            <o:LinkType>Picture</o:LinkType>
            <o:LockedField>false</o:LockedField>
            <o:FieldCodes>\f 0</o:FieldCodes>
          </o:OLEObject>
        </w:object>
      </w:r>
      <w:r w:rsidR="000A4FB7">
        <w:object w:dxaOrig="9064" w:dyaOrig="5423">
          <v:shape id="_x0000_i1047" type="#_x0000_t75" style="width:452.95pt;height:271.25pt" o:ole="">
            <v:imagedata r:id="rId52" o:title=""/>
          </v:shape>
          <o:OLEObject Type="Link" ProgID="Word.Document.12" ShapeID="_x0000_i1047" DrawAspect="Content" r:id="rId53" UpdateMode="Always">
            <o:LinkType>Picture</o:LinkType>
            <o:LockedField>false</o:LockedField>
            <o:FieldCodes>\f 0</o:FieldCodes>
          </o:OLEObject>
        </w:object>
      </w:r>
      <w:r w:rsidR="00015966">
        <w:object w:dxaOrig="9064" w:dyaOrig="4271">
          <v:shape id="_x0000_i1048" type="#_x0000_t75" style="width:452.95pt;height:213.5pt" o:ole="">
            <v:imagedata r:id="rId54" o:title=""/>
          </v:shape>
          <o:OLEObject Type="Link" ProgID="Word.Document.12" ShapeID="_x0000_i1048" DrawAspect="Content" r:id="rId55" UpdateMode="Always">
            <o:LinkType>Picture</o:LinkType>
            <o:LockedField>false</o:LockedField>
            <o:FieldCodes>\f 0</o:FieldCodes>
          </o:OLEObject>
        </w:object>
      </w:r>
      <w:r w:rsidR="00A25EDF">
        <w:object w:dxaOrig="9064" w:dyaOrig="5960">
          <v:shape id="_x0000_i1049" type="#_x0000_t75" style="width:452.95pt;height:298.05pt" o:ole="">
            <v:imagedata r:id="rId56" o:title=""/>
          </v:shape>
          <o:OLEObject Type="Link" ProgID="Word.Document.12" ShapeID="_x0000_i1049" DrawAspect="Content" r:id="rId57" UpdateMode="Always">
            <o:LinkType>Picture</o:LinkType>
            <o:LockedField>false</o:LockedField>
            <o:FieldCodes>\f 0</o:FieldCodes>
          </o:OLEObject>
        </w:object>
      </w:r>
      <w:r w:rsidR="00A25EDF">
        <w:object w:dxaOrig="8730" w:dyaOrig="4617">
          <v:shape id="_x0000_i1050" type="#_x0000_t75" style="width:437pt;height:231.05pt" o:ole="">
            <v:imagedata r:id="rId58" o:title=""/>
          </v:shape>
          <o:OLEObject Type="Link" ProgID="Word.Document.12" ShapeID="_x0000_i1050" DrawAspect="Content" r:id="rId59" UpdateMode="Always">
            <o:LinkType>EnhancedMetaFile</o:LinkType>
            <o:LockedField>false</o:LockedField>
            <o:FieldCodes>\f 0</o:FieldCodes>
          </o:OLEObject>
        </w:object>
      </w:r>
      <w:r>
        <w:object w:dxaOrig="9064" w:dyaOrig="4886">
          <v:shape id="_x0000_i1037" type="#_x0000_t75" style="width:452.95pt;height:244.45pt" o:ole="">
            <v:imagedata r:id="rId60" o:title=""/>
          </v:shape>
          <o:OLEObject Type="Link" ProgID="Word.Document.12" ShapeID="_x0000_i1037" DrawAspect="Content" r:id="rId61" UpdateMode="Always">
            <o:LinkType>EnhancedMetaFile</o:LinkType>
            <o:LockedField>false</o:LockedField>
            <o:FieldCodes>\f 0</o:FieldCodes>
          </o:OLEObject>
        </w:object>
      </w:r>
      <w:r w:rsidR="007719F4">
        <w:object w:dxaOrig="9064" w:dyaOrig="4348">
          <v:shape id="_x0000_i1051" type="#_x0000_t75" style="width:452.95pt;height:217.65pt" o:ole="">
            <v:imagedata r:id="rId62" o:title=""/>
          </v:shape>
          <o:OLEObject Type="Link" ProgID="Word.Document.12" ShapeID="_x0000_i1051" DrawAspect="Content" r:id="rId63" UpdateMode="Always">
            <o:LinkType>EnhancedMetaFile</o:LinkType>
            <o:LockedField>false</o:LockedField>
            <o:FieldCodes>\f 0</o:FieldCodes>
          </o:OLEObject>
        </w:object>
      </w:r>
      <w:r w:rsidR="007719F4">
        <w:object w:dxaOrig="9064" w:dyaOrig="4617">
          <v:shape id="_x0000_i1056" type="#_x0000_t75" style="width:452.95pt;height:231.05pt" o:ole="">
            <v:imagedata r:id="rId64" o:title=""/>
          </v:shape>
          <o:OLEObject Type="Link" ProgID="Word.Document.12" ShapeID="_x0000_i1056" DrawAspect="Content" r:id="rId65" UpdateMode="Always">
            <o:LinkType>EnhancedMetaFile</o:LinkType>
            <o:LockedField>false</o:LockedField>
            <o:FieldCodes>\f 0</o:FieldCodes>
          </o:OLEObject>
        </w:object>
      </w:r>
      <w:r w:rsidR="007719F4">
        <w:object w:dxaOrig="9064" w:dyaOrig="4348">
          <v:shape id="_x0000_i1054" type="#_x0000_t75" style="width:452.95pt;height:217.65pt" o:ole="">
            <v:imagedata r:id="rId66" o:title=""/>
          </v:shape>
          <o:OLEObject Type="Link" ProgID="Word.Document.12" ShapeID="_x0000_i1054" DrawAspect="Content" r:id="rId67" UpdateMode="Always">
            <o:LinkType>EnhancedMetaFile</o:LinkType>
            <o:LockedField>false</o:LockedField>
            <o:FieldCodes>\f 0</o:FieldCodes>
          </o:OLEObject>
        </w:object>
      </w:r>
      <w:r w:rsidR="007719F4">
        <w:object w:dxaOrig="9064" w:dyaOrig="4348">
          <v:shape id="_x0000_i1055" type="#_x0000_t75" style="width:452.95pt;height:217.65pt" o:ole="">
            <v:imagedata r:id="rId68" o:title=""/>
          </v:shape>
          <o:OLEObject Type="Link" ProgID="Word.Document.12" ShapeID="_x0000_i1055" DrawAspect="Content" r:id="rId69" UpdateMode="Always">
            <o:LinkType>EnhancedMetaFile</o:LinkType>
            <o:LockedField>false</o:LockedField>
            <o:FieldCodes>\f 0</o:FieldCodes>
          </o:OLEObject>
        </w:object>
      </w:r>
    </w:p>
    <w:p w14:paraId="19FC9B33" w14:textId="6AEB3CD9" w:rsidR="00314FCA" w:rsidRDefault="007719F4" w:rsidP="0002412F">
      <w:r>
        <w:object w:dxaOrig="9064" w:dyaOrig="4348">
          <v:shape id="_x0000_i1052" type="#_x0000_t75" style="width:452.95pt;height:216.85pt" o:ole="">
            <v:imagedata r:id="rId70" o:title=""/>
          </v:shape>
          <o:OLEObject Type="Link" ProgID="Word.Document.12" ShapeID="_x0000_i1052" DrawAspect="Content" r:id="rId71" UpdateMode="Always">
            <o:LinkType>EnhancedMetaFile</o:LinkType>
            <o:LockedField>false</o:LockedField>
            <o:FieldCodes>\f 0</o:FieldCodes>
          </o:OLEObject>
        </w:object>
      </w:r>
      <w:r w:rsidR="00746A25">
        <w:t xml:space="preserve"> </w:t>
      </w:r>
    </w:p>
    <w:p w14:paraId="6D2475A7" w14:textId="27B7BC56" w:rsidR="00746A25" w:rsidRPr="00815391" w:rsidRDefault="007719F4" w:rsidP="0002412F">
      <w:pPr>
        <w:rPr>
          <w:b/>
        </w:rPr>
      </w:pPr>
      <w:r>
        <w:rPr>
          <w:b/>
        </w:rPr>
        <w:object w:dxaOrig="9064" w:dyaOrig="4348">
          <v:shape id="_x0000_i1053" type="#_x0000_t75" style="width:452.95pt;height:217.65pt" o:ole="">
            <v:imagedata r:id="rId72" o:title=""/>
          </v:shape>
          <o:OLEObject Type="Link" ProgID="Word.Document.12" ShapeID="_x0000_i1053" DrawAspect="Content" r:id="rId73" UpdateMode="Always">
            <o:LinkType>EnhancedMetaFile</o:LinkType>
            <o:LockedField>false</o:LockedField>
            <o:FieldCodes>\f 0</o:FieldCodes>
          </o:OLEObject>
        </w:object>
      </w:r>
      <w:r w:rsidR="000906FC">
        <w:rPr>
          <w:b/>
        </w:rPr>
        <w:object w:dxaOrig="9064" w:dyaOrig="4886">
          <v:shape id="_x0000_i1057" type="#_x0000_t75" style="width:452.95pt;height:244.45pt" o:ole="">
            <v:imagedata r:id="rId74" o:title=""/>
          </v:shape>
          <o:OLEObject Type="Link" ProgID="Word.Document.12" ShapeID="_x0000_i1057" DrawAspect="Content" r:id="rId75" UpdateMode="Always">
            <o:LinkType>EnhancedMetaFile</o:LinkType>
            <o:LockedField>false</o:LockedField>
            <o:FieldCodes>\f 0</o:FieldCodes>
          </o:OLEObject>
        </w:object>
      </w:r>
      <w:r w:rsidR="000906FC">
        <w:rPr>
          <w:b/>
        </w:rPr>
        <w:object w:dxaOrig="9064" w:dyaOrig="4080">
          <v:shape id="_x0000_i1058" type="#_x0000_t75" style="width:452.95pt;height:203.45pt" o:ole="">
            <v:imagedata r:id="rId76" o:title=""/>
          </v:shape>
          <o:OLEObject Type="Link" ProgID="Word.Document.12" ShapeID="_x0000_i1058" DrawAspect="Content" r:id="rId77" UpdateMode="Always">
            <o:LinkType>EnhancedMetaFile</o:LinkType>
            <o:LockedField>false</o:LockedField>
            <o:FieldCodes>\f 0</o:FieldCodes>
          </o:OLEObject>
        </w:object>
      </w:r>
      <w:r w:rsidR="000906FC">
        <w:rPr>
          <w:b/>
        </w:rPr>
        <w:object w:dxaOrig="9064" w:dyaOrig="3543">
          <v:shape id="_x0000_i1059" type="#_x0000_t75" style="width:452.95pt;height:177.5pt" o:ole="">
            <v:imagedata r:id="rId78" o:title=""/>
          </v:shape>
          <o:OLEObject Type="Link" ProgID="Word.Document.12" ShapeID="_x0000_i1059" DrawAspect="Content" r:id="rId79" UpdateMode="Always">
            <o:LinkType>EnhancedMetaFile</o:LinkType>
            <o:LockedField>false</o:LockedField>
            <o:FieldCodes>\f 0</o:FieldCodes>
          </o:OLEObject>
        </w:object>
      </w:r>
    </w:p>
    <w:p w14:paraId="5BC108BB" w14:textId="77777777" w:rsidR="00314FCA" w:rsidRDefault="00314FCA">
      <w:pPr>
        <w:spacing w:after="0"/>
        <w:ind w:firstLine="360"/>
        <w:jc w:val="left"/>
      </w:pPr>
      <w:r>
        <w:br w:type="page"/>
      </w:r>
    </w:p>
    <w:p w14:paraId="016B6EF7" w14:textId="0698AE2C" w:rsidR="00B121D2" w:rsidRDefault="00314FCA" w:rsidP="00314FCA">
      <w:pPr>
        <w:pStyle w:val="Ttulo1"/>
      </w:pPr>
      <w:bookmarkStart w:id="5" w:name="_Toc260681577"/>
      <w:r>
        <w:lastRenderedPageBreak/>
        <w:t>Modelo de Objetos del Dominio del Problema</w:t>
      </w:r>
      <w:bookmarkEnd w:id="5"/>
    </w:p>
    <w:p w14:paraId="2A5E90D2" w14:textId="5DD1059E" w:rsidR="00314FCA" w:rsidRDefault="00314FCA" w:rsidP="00314FCA">
      <w:r>
        <w:t>A continuación se presentan las principales clases detectadas en el análisis del Negocio, a partir de estas clases</w:t>
      </w:r>
      <w:r w:rsidR="0053509A">
        <w:t>, luego se</w:t>
      </w:r>
      <w:r>
        <w:t xml:space="preserve"> derivarán las clases del Modelo de Análisis.</w:t>
      </w:r>
    </w:p>
    <w:p w14:paraId="3C3A6FD9" w14:textId="393B864E" w:rsidR="00314FCA" w:rsidRDefault="0053509A" w:rsidP="00314FCA">
      <w:pPr>
        <w:rPr>
          <w:i/>
        </w:rPr>
      </w:pPr>
      <w:r>
        <w:t>Por cuestiones de formato, el Modelo de Objetos Dominio del Problema se incluye en el “</w:t>
      </w:r>
      <w:r>
        <w:rPr>
          <w:i/>
        </w:rPr>
        <w:t>Anexo I”.</w:t>
      </w:r>
    </w:p>
    <w:p w14:paraId="43365464" w14:textId="77777777" w:rsidR="00314FCA" w:rsidRDefault="00314FCA">
      <w:pPr>
        <w:spacing w:after="0"/>
        <w:ind w:firstLine="360"/>
        <w:jc w:val="left"/>
        <w:rPr>
          <w:i/>
        </w:rPr>
      </w:pPr>
      <w:r>
        <w:rPr>
          <w:i/>
        </w:rPr>
        <w:br w:type="page"/>
      </w:r>
    </w:p>
    <w:p w14:paraId="6F8C3017" w14:textId="32A0B3F3" w:rsidR="00314FCA" w:rsidRPr="00314FCA" w:rsidRDefault="00314FCA" w:rsidP="00314FCA">
      <w:pPr>
        <w:pStyle w:val="Ttulo"/>
      </w:pPr>
      <w:r>
        <w:lastRenderedPageBreak/>
        <w:t>Anexo I</w:t>
      </w:r>
      <w:r w:rsidR="009E7CD8">
        <w:t xml:space="preserve"> //TODO faltan cambios de fede en MODP</w:t>
      </w:r>
      <w:bookmarkStart w:id="6" w:name="_GoBack"/>
      <w:bookmarkEnd w:id="6"/>
    </w:p>
    <w:sectPr w:rsidR="00314FCA" w:rsidRPr="00314FCA" w:rsidSect="002E4F41">
      <w:headerReference w:type="even" r:id="rId80"/>
      <w:headerReference w:type="default" r:id="rId81"/>
      <w:footerReference w:type="even" r:id="rId82"/>
      <w:footerReference w:type="default" r:id="rId83"/>
      <w:headerReference w:type="first" r:id="rId84"/>
      <w:footerReference w:type="first" r:id="rId8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5ADF9C" w14:textId="77777777" w:rsidR="00335A30" w:rsidRPr="005B0FCA" w:rsidRDefault="00335A30" w:rsidP="005B0FCA">
      <w:pPr>
        <w:rPr>
          <w:rFonts w:eastAsia="Times New Roman" w:cs="Times New Roman"/>
          <w:szCs w:val="20"/>
          <w:lang w:eastAsia="es-ES"/>
        </w:rPr>
      </w:pPr>
      <w:r>
        <w:separator/>
      </w:r>
    </w:p>
  </w:endnote>
  <w:endnote w:type="continuationSeparator" w:id="0">
    <w:p w14:paraId="1BC9374F" w14:textId="77777777" w:rsidR="00335A30" w:rsidRPr="005B0FCA" w:rsidRDefault="00335A30" w:rsidP="005B0FCA">
      <w:pPr>
        <w:rPr>
          <w:rFonts w:eastAsia="Times New Roman" w:cs="Times New Roman"/>
          <w:szCs w:val="20"/>
          <w:lang w:eastAsia="es-E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EE062" w14:textId="77777777" w:rsidR="00FF7218" w:rsidRDefault="00FF721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387"/>
      <w:gridCol w:w="5216"/>
    </w:tblGrid>
    <w:tr w:rsidR="00E81072" w:rsidRPr="004F34FB" w14:paraId="75EC6C8D" w14:textId="77777777" w:rsidTr="00A27A88">
      <w:trPr>
        <w:jc w:val="center"/>
      </w:trPr>
      <w:tc>
        <w:tcPr>
          <w:tcW w:w="4387" w:type="dxa"/>
        </w:tcPr>
        <w:p w14:paraId="0FC533FA" w14:textId="77777777" w:rsidR="00E81072" w:rsidRPr="004F34FB" w:rsidRDefault="00A27A88" w:rsidP="00A90B65">
          <w:pPr>
            <w:pStyle w:val="Piedepgina"/>
            <w:spacing w:after="0"/>
            <w:rPr>
              <w:rFonts w:ascii="Arial" w:hAnsi="Arial" w:cs="Arial"/>
              <w:sz w:val="18"/>
              <w:szCs w:val="18"/>
              <w:lang w:val="es-AR"/>
            </w:rPr>
          </w:pPr>
          <w:r>
            <w:rPr>
              <w:rFonts w:ascii="Arial" w:hAnsi="Arial" w:cs="Arial"/>
              <w:sz w:val="18"/>
              <w:szCs w:val="18"/>
              <w:lang w:val="es-AR"/>
            </w:rPr>
            <w:t>Agüero, Nafria, Pisciolari, Quiroga, Waisman</w:t>
          </w:r>
        </w:p>
      </w:tc>
      <w:tc>
        <w:tcPr>
          <w:tcW w:w="5216" w:type="dxa"/>
        </w:tcPr>
        <w:p w14:paraId="1B67BDE3" w14:textId="77777777" w:rsidR="00E81072" w:rsidRPr="004F34FB" w:rsidRDefault="00E81072" w:rsidP="00A90B65">
          <w:pPr>
            <w:pStyle w:val="Piedepgina"/>
            <w:spacing w:after="0"/>
            <w:jc w:val="right"/>
            <w:rPr>
              <w:rFonts w:ascii="Arial" w:hAnsi="Arial" w:cs="Arial"/>
              <w:sz w:val="18"/>
              <w:szCs w:val="18"/>
            </w:rPr>
          </w:pPr>
          <w:r w:rsidRPr="004F34FB">
            <w:rPr>
              <w:rFonts w:ascii="Arial" w:hAnsi="Arial" w:cs="Arial"/>
              <w:sz w:val="18"/>
              <w:szCs w:val="18"/>
            </w:rPr>
            <w:t xml:space="preserve">Página </w:t>
          </w:r>
          <w:r w:rsidR="006566BD"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6566BD" w:rsidRPr="004F34FB">
            <w:rPr>
              <w:rStyle w:val="Nmerodepgina"/>
              <w:rFonts w:ascii="Arial" w:hAnsi="Arial" w:cs="Arial"/>
              <w:sz w:val="18"/>
              <w:szCs w:val="18"/>
            </w:rPr>
            <w:fldChar w:fldCharType="separate"/>
          </w:r>
          <w:r w:rsidR="009E7CD8">
            <w:rPr>
              <w:rStyle w:val="Nmerodepgina"/>
              <w:rFonts w:ascii="Arial" w:hAnsi="Arial" w:cs="Arial"/>
              <w:noProof/>
              <w:sz w:val="18"/>
              <w:szCs w:val="18"/>
            </w:rPr>
            <w:t>21</w:t>
          </w:r>
          <w:r w:rsidR="006566BD"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6566BD"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6566BD" w:rsidRPr="004F34FB">
            <w:rPr>
              <w:rFonts w:ascii="Arial" w:hAnsi="Arial" w:cs="Arial"/>
              <w:sz w:val="18"/>
              <w:szCs w:val="18"/>
            </w:rPr>
            <w:fldChar w:fldCharType="separate"/>
          </w:r>
          <w:r w:rsidR="009E7CD8">
            <w:rPr>
              <w:rFonts w:ascii="Arial" w:hAnsi="Arial" w:cs="Arial"/>
              <w:noProof/>
              <w:sz w:val="18"/>
              <w:szCs w:val="18"/>
            </w:rPr>
            <w:t>21</w:t>
          </w:r>
          <w:r w:rsidR="006566BD" w:rsidRPr="004F34FB">
            <w:rPr>
              <w:rFonts w:ascii="Arial" w:hAnsi="Arial" w:cs="Arial"/>
              <w:sz w:val="18"/>
              <w:szCs w:val="18"/>
            </w:rPr>
            <w:fldChar w:fldCharType="end"/>
          </w:r>
        </w:p>
      </w:tc>
    </w:tr>
  </w:tbl>
  <w:p w14:paraId="0A0D5B2E" w14:textId="77777777" w:rsidR="00E81072" w:rsidRDefault="00E81072" w:rsidP="00A90B65">
    <w:pPr>
      <w:pStyle w:val="Piedepgina"/>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C0CF3" w14:textId="77777777" w:rsidR="00FF7218" w:rsidRDefault="00FF72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727A0" w14:textId="77777777" w:rsidR="00335A30" w:rsidRPr="005B0FCA" w:rsidRDefault="00335A30" w:rsidP="005B0FCA">
      <w:pPr>
        <w:rPr>
          <w:rFonts w:eastAsia="Times New Roman" w:cs="Times New Roman"/>
          <w:szCs w:val="20"/>
          <w:lang w:eastAsia="es-ES"/>
        </w:rPr>
      </w:pPr>
      <w:r>
        <w:separator/>
      </w:r>
    </w:p>
  </w:footnote>
  <w:footnote w:type="continuationSeparator" w:id="0">
    <w:p w14:paraId="18B243D0" w14:textId="77777777" w:rsidR="00335A30" w:rsidRPr="005B0FCA" w:rsidRDefault="00335A30" w:rsidP="005B0FCA">
      <w:pPr>
        <w:rPr>
          <w:rFonts w:eastAsia="Times New Roman" w:cs="Times New Roman"/>
          <w:szCs w:val="20"/>
          <w:lang w:eastAsia="es-ES"/>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4F271" w14:textId="77777777" w:rsidR="00FF7218" w:rsidRDefault="00FF721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4149"/>
      <w:gridCol w:w="1843"/>
    </w:tblGrid>
    <w:tr w:rsidR="00E81072" w14:paraId="2C0EB428" w14:textId="77777777" w:rsidTr="00C90A7F">
      <w:tc>
        <w:tcPr>
          <w:tcW w:w="3506" w:type="dxa"/>
        </w:tcPr>
        <w:p w14:paraId="4324D28B" w14:textId="77777777" w:rsidR="00E81072" w:rsidRDefault="00E81072" w:rsidP="00A90B65">
          <w:pPr>
            <w:pStyle w:val="Encabezado"/>
            <w:spacing w:after="0"/>
            <w:rPr>
              <w:szCs w:val="16"/>
            </w:rPr>
          </w:pPr>
          <w:r>
            <w:rPr>
              <w:szCs w:val="16"/>
            </w:rPr>
            <w:t>Universidad Tecnológica Nacional</w:t>
          </w:r>
        </w:p>
      </w:tc>
      <w:tc>
        <w:tcPr>
          <w:tcW w:w="4149" w:type="dxa"/>
        </w:tcPr>
        <w:p w14:paraId="76ADF260" w14:textId="77777777" w:rsidR="00E81072" w:rsidRDefault="00E81072" w:rsidP="00A90B65">
          <w:pPr>
            <w:pStyle w:val="Encabezado"/>
            <w:spacing w:after="0"/>
            <w:rPr>
              <w:szCs w:val="16"/>
            </w:rPr>
          </w:pPr>
        </w:p>
      </w:tc>
      <w:tc>
        <w:tcPr>
          <w:tcW w:w="1843" w:type="dxa"/>
        </w:tcPr>
        <w:p w14:paraId="0A384729" w14:textId="77777777" w:rsidR="00E81072" w:rsidRDefault="00E81072" w:rsidP="00A90B65">
          <w:pPr>
            <w:pStyle w:val="Encabezado"/>
            <w:spacing w:after="0"/>
            <w:rPr>
              <w:szCs w:val="16"/>
            </w:rPr>
          </w:pPr>
          <w:r>
            <w:rPr>
              <w:szCs w:val="16"/>
            </w:rPr>
            <w:t>Proyecto Final</w:t>
          </w:r>
        </w:p>
      </w:tc>
    </w:tr>
    <w:tr w:rsidR="00E81072" w:rsidRPr="00E81072" w14:paraId="4C1F5AE9" w14:textId="77777777" w:rsidTr="00C90A7F">
      <w:tc>
        <w:tcPr>
          <w:tcW w:w="3506" w:type="dxa"/>
        </w:tcPr>
        <w:p w14:paraId="4B222837" w14:textId="77777777" w:rsidR="00E81072" w:rsidRDefault="00E81072" w:rsidP="00A90B65">
          <w:pPr>
            <w:pStyle w:val="Encabezado"/>
            <w:spacing w:after="0"/>
            <w:rPr>
              <w:szCs w:val="16"/>
            </w:rPr>
          </w:pPr>
          <w:r>
            <w:rPr>
              <w:szCs w:val="16"/>
            </w:rPr>
            <w:t>Facultad Regional Córdoba</w:t>
          </w:r>
        </w:p>
      </w:tc>
      <w:tc>
        <w:tcPr>
          <w:tcW w:w="4149" w:type="dxa"/>
        </w:tcPr>
        <w:p w14:paraId="786D9CF8" w14:textId="77777777" w:rsidR="00E81072" w:rsidRPr="00E81072" w:rsidRDefault="00E81072" w:rsidP="00A90B65">
          <w:pPr>
            <w:pStyle w:val="Encabezado"/>
            <w:spacing w:after="0"/>
            <w:rPr>
              <w:szCs w:val="16"/>
            </w:rPr>
          </w:pPr>
        </w:p>
      </w:tc>
      <w:tc>
        <w:tcPr>
          <w:tcW w:w="1843" w:type="dxa"/>
        </w:tcPr>
        <w:p w14:paraId="202BD1E1" w14:textId="67598045" w:rsidR="00E81072" w:rsidRPr="00E81072" w:rsidRDefault="00FF7218" w:rsidP="00A90B65">
          <w:pPr>
            <w:pStyle w:val="Encabezado"/>
            <w:spacing w:after="0"/>
            <w:rPr>
              <w:szCs w:val="16"/>
            </w:rPr>
          </w:pPr>
          <w:r>
            <w:rPr>
              <w:szCs w:val="16"/>
            </w:rPr>
            <w:t>SEEE</w:t>
          </w:r>
        </w:p>
      </w:tc>
    </w:tr>
  </w:tbl>
  <w:p w14:paraId="69EF82FF" w14:textId="77777777" w:rsidR="00E81072" w:rsidRPr="00E81072" w:rsidRDefault="00E81072" w:rsidP="00A90B65">
    <w:pPr>
      <w:pStyle w:val="Encabezado"/>
      <w:spacing w:after="0"/>
      <w:rPr>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1E957" w14:textId="77777777" w:rsidR="00FF7218" w:rsidRDefault="00FF721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07D0C"/>
    <w:multiLevelType w:val="hybridMultilevel"/>
    <w:tmpl w:val="F8C412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F73A0"/>
    <w:rsid w:val="00015966"/>
    <w:rsid w:val="0002412F"/>
    <w:rsid w:val="00054A30"/>
    <w:rsid w:val="000602FE"/>
    <w:rsid w:val="000612C0"/>
    <w:rsid w:val="00075CA7"/>
    <w:rsid w:val="000906FC"/>
    <w:rsid w:val="000A4FB7"/>
    <w:rsid w:val="000D1534"/>
    <w:rsid w:val="00111B1F"/>
    <w:rsid w:val="00123CD8"/>
    <w:rsid w:val="001435B9"/>
    <w:rsid w:val="00144D3F"/>
    <w:rsid w:val="001F20BD"/>
    <w:rsid w:val="001F73A0"/>
    <w:rsid w:val="0023424A"/>
    <w:rsid w:val="00236508"/>
    <w:rsid w:val="002633D2"/>
    <w:rsid w:val="00263A58"/>
    <w:rsid w:val="00270C52"/>
    <w:rsid w:val="0029046A"/>
    <w:rsid w:val="002A5663"/>
    <w:rsid w:val="002D0DCF"/>
    <w:rsid w:val="002E4F41"/>
    <w:rsid w:val="00314FCA"/>
    <w:rsid w:val="00326815"/>
    <w:rsid w:val="00335A30"/>
    <w:rsid w:val="00353CBE"/>
    <w:rsid w:val="00356D44"/>
    <w:rsid w:val="00367821"/>
    <w:rsid w:val="004424CE"/>
    <w:rsid w:val="00454E8F"/>
    <w:rsid w:val="004A5987"/>
    <w:rsid w:val="004C6FD1"/>
    <w:rsid w:val="004F3145"/>
    <w:rsid w:val="004F3B6A"/>
    <w:rsid w:val="00501195"/>
    <w:rsid w:val="00511239"/>
    <w:rsid w:val="00515F59"/>
    <w:rsid w:val="00524BEB"/>
    <w:rsid w:val="0053509A"/>
    <w:rsid w:val="005427EE"/>
    <w:rsid w:val="00572E43"/>
    <w:rsid w:val="005B0FCA"/>
    <w:rsid w:val="005C5824"/>
    <w:rsid w:val="005F175D"/>
    <w:rsid w:val="006566BD"/>
    <w:rsid w:val="006851BE"/>
    <w:rsid w:val="006C7532"/>
    <w:rsid w:val="006E1A33"/>
    <w:rsid w:val="006F32B3"/>
    <w:rsid w:val="007157C0"/>
    <w:rsid w:val="00715FFE"/>
    <w:rsid w:val="00746A25"/>
    <w:rsid w:val="007719F4"/>
    <w:rsid w:val="007F593F"/>
    <w:rsid w:val="00811FE5"/>
    <w:rsid w:val="00815391"/>
    <w:rsid w:val="008502FE"/>
    <w:rsid w:val="00874645"/>
    <w:rsid w:val="00881848"/>
    <w:rsid w:val="008957CE"/>
    <w:rsid w:val="008C7A3C"/>
    <w:rsid w:val="00942644"/>
    <w:rsid w:val="0095648E"/>
    <w:rsid w:val="00966560"/>
    <w:rsid w:val="0099436B"/>
    <w:rsid w:val="009B0214"/>
    <w:rsid w:val="009D5171"/>
    <w:rsid w:val="009E4D49"/>
    <w:rsid w:val="009E7CD8"/>
    <w:rsid w:val="00A03DFA"/>
    <w:rsid w:val="00A23F05"/>
    <w:rsid w:val="00A25EDF"/>
    <w:rsid w:val="00A27A88"/>
    <w:rsid w:val="00A3125C"/>
    <w:rsid w:val="00A52C6D"/>
    <w:rsid w:val="00A616EF"/>
    <w:rsid w:val="00A71A6A"/>
    <w:rsid w:val="00A90B65"/>
    <w:rsid w:val="00AC14C9"/>
    <w:rsid w:val="00AD5F94"/>
    <w:rsid w:val="00AE447C"/>
    <w:rsid w:val="00B10CD6"/>
    <w:rsid w:val="00B121D2"/>
    <w:rsid w:val="00B400C3"/>
    <w:rsid w:val="00BD74A3"/>
    <w:rsid w:val="00C00A4F"/>
    <w:rsid w:val="00C35A6E"/>
    <w:rsid w:val="00C46E1D"/>
    <w:rsid w:val="00C77F15"/>
    <w:rsid w:val="00C86614"/>
    <w:rsid w:val="00C90A7F"/>
    <w:rsid w:val="00C92B6A"/>
    <w:rsid w:val="00CA6AEB"/>
    <w:rsid w:val="00CB26A0"/>
    <w:rsid w:val="00CE5389"/>
    <w:rsid w:val="00D04AC7"/>
    <w:rsid w:val="00D07228"/>
    <w:rsid w:val="00D15456"/>
    <w:rsid w:val="00D51E01"/>
    <w:rsid w:val="00D9077F"/>
    <w:rsid w:val="00DC66F7"/>
    <w:rsid w:val="00E20085"/>
    <w:rsid w:val="00E57959"/>
    <w:rsid w:val="00E81072"/>
    <w:rsid w:val="00E834F6"/>
    <w:rsid w:val="00E84674"/>
    <w:rsid w:val="00EB7817"/>
    <w:rsid w:val="00F222EA"/>
    <w:rsid w:val="00F24BD8"/>
    <w:rsid w:val="00F25891"/>
    <w:rsid w:val="00F46801"/>
    <w:rsid w:val="00F7729A"/>
    <w:rsid w:val="00F97A78"/>
    <w:rsid w:val="00FE0905"/>
    <w:rsid w:val="00FE796A"/>
    <w:rsid w:val="00FF721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01"/>
    <w:pPr>
      <w:spacing w:after="120"/>
      <w:ind w:firstLine="0"/>
      <w:jc w:val="both"/>
    </w:pPr>
    <w:rPr>
      <w:lang w:val="es-ES"/>
    </w:rPr>
  </w:style>
  <w:style w:type="paragraph" w:styleId="Ttulo1">
    <w:name w:val="heading 1"/>
    <w:basedOn w:val="Normal"/>
    <w:next w:val="Normal"/>
    <w:link w:val="Ttulo1Car"/>
    <w:uiPriority w:val="9"/>
    <w:qFormat/>
    <w:rsid w:val="00F24BD8"/>
    <w:pPr>
      <w:pBdr>
        <w:bottom w:val="single" w:sz="12" w:space="1" w:color="376092" w:themeColor="accent1" w:themeShade="BF"/>
      </w:pBdr>
      <w:spacing w:before="600" w:after="80"/>
      <w:outlineLvl w:val="0"/>
    </w:pPr>
    <w:rPr>
      <w:rFonts w:asciiTheme="majorHAnsi" w:eastAsiaTheme="majorEastAsia" w:hAnsiTheme="majorHAnsi" w:cstheme="majorBidi"/>
      <w:b/>
      <w:bCs/>
      <w:color w:val="376092" w:themeColor="accent1" w:themeShade="BF"/>
      <w:sz w:val="24"/>
      <w:szCs w:val="24"/>
    </w:rPr>
  </w:style>
  <w:style w:type="paragraph" w:styleId="Ttulo2">
    <w:name w:val="heading 2"/>
    <w:basedOn w:val="Normal"/>
    <w:next w:val="Normal"/>
    <w:link w:val="Ttulo2Car"/>
    <w:uiPriority w:val="9"/>
    <w:unhideWhenUsed/>
    <w:qFormat/>
    <w:rsid w:val="00F24BD8"/>
    <w:pPr>
      <w:pBdr>
        <w:bottom w:val="single" w:sz="8" w:space="1" w:color="4F81BD" w:themeColor="accent1"/>
      </w:pBdr>
      <w:spacing w:before="200" w:after="80"/>
      <w:outlineLvl w:val="1"/>
    </w:pPr>
    <w:rPr>
      <w:rFonts w:asciiTheme="majorHAnsi" w:eastAsiaTheme="majorEastAsia" w:hAnsiTheme="majorHAnsi" w:cstheme="majorBidi"/>
      <w:color w:val="376092" w:themeColor="accent1" w:themeShade="BF"/>
      <w:sz w:val="24"/>
      <w:szCs w:val="24"/>
    </w:rPr>
  </w:style>
  <w:style w:type="paragraph" w:styleId="Ttulo3">
    <w:name w:val="heading 3"/>
    <w:basedOn w:val="Normal"/>
    <w:next w:val="Normal"/>
    <w:link w:val="Ttulo3Car"/>
    <w:uiPriority w:val="9"/>
    <w:unhideWhenUsed/>
    <w:qFormat/>
    <w:rsid w:val="00F24BD8"/>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Ttulo4">
    <w:name w:val="heading 4"/>
    <w:basedOn w:val="Normal"/>
    <w:next w:val="Normal"/>
    <w:link w:val="Ttulo4Car"/>
    <w:uiPriority w:val="9"/>
    <w:unhideWhenUsed/>
    <w:qFormat/>
    <w:rsid w:val="00F24BD8"/>
    <w:pPr>
      <w:pBdr>
        <w:bottom w:val="single" w:sz="4" w:space="2" w:color="B9CDE5"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Ttulo5">
    <w:name w:val="heading 5"/>
    <w:basedOn w:val="Normal"/>
    <w:next w:val="Normal"/>
    <w:link w:val="Ttulo5Car"/>
    <w:uiPriority w:val="9"/>
    <w:semiHidden/>
    <w:unhideWhenUsed/>
    <w:qFormat/>
    <w:rsid w:val="00F24BD8"/>
    <w:pPr>
      <w:spacing w:before="200" w:after="80"/>
      <w:outlineLvl w:val="4"/>
    </w:pPr>
    <w:rPr>
      <w:rFonts w:asciiTheme="majorHAnsi" w:eastAsiaTheme="majorEastAsia" w:hAnsiTheme="majorHAnsi" w:cstheme="majorBidi"/>
      <w:color w:val="4F81BD" w:themeColor="accent1"/>
    </w:rPr>
  </w:style>
  <w:style w:type="paragraph" w:styleId="Ttulo6">
    <w:name w:val="heading 6"/>
    <w:basedOn w:val="Normal"/>
    <w:next w:val="Normal"/>
    <w:link w:val="Ttulo6Car"/>
    <w:uiPriority w:val="9"/>
    <w:semiHidden/>
    <w:unhideWhenUsed/>
    <w:qFormat/>
    <w:rsid w:val="00F24BD8"/>
    <w:pPr>
      <w:spacing w:before="280" w:after="100"/>
      <w:outlineLvl w:val="5"/>
    </w:pPr>
    <w:rPr>
      <w:rFonts w:asciiTheme="majorHAnsi" w:eastAsiaTheme="majorEastAsia" w:hAnsiTheme="majorHAnsi" w:cstheme="majorBidi"/>
      <w:i/>
      <w:iCs/>
      <w:color w:val="4F81BD" w:themeColor="accent1"/>
    </w:rPr>
  </w:style>
  <w:style w:type="paragraph" w:styleId="Ttulo7">
    <w:name w:val="heading 7"/>
    <w:basedOn w:val="Normal"/>
    <w:next w:val="Normal"/>
    <w:link w:val="Ttulo7Car"/>
    <w:uiPriority w:val="9"/>
    <w:semiHidden/>
    <w:unhideWhenUsed/>
    <w:qFormat/>
    <w:rsid w:val="00F24BD8"/>
    <w:pPr>
      <w:spacing w:before="320" w:after="100"/>
      <w:outlineLvl w:val="6"/>
    </w:pPr>
    <w:rPr>
      <w:rFonts w:asciiTheme="majorHAnsi" w:eastAsiaTheme="majorEastAsia" w:hAnsiTheme="majorHAnsi" w:cstheme="majorBidi"/>
      <w:b/>
      <w:bCs/>
      <w:color w:val="9BBB59" w:themeColor="accent3"/>
      <w:sz w:val="20"/>
      <w:szCs w:val="20"/>
    </w:rPr>
  </w:style>
  <w:style w:type="paragraph" w:styleId="Ttulo8">
    <w:name w:val="heading 8"/>
    <w:basedOn w:val="Normal"/>
    <w:next w:val="Normal"/>
    <w:link w:val="Ttulo8Car"/>
    <w:uiPriority w:val="9"/>
    <w:semiHidden/>
    <w:unhideWhenUsed/>
    <w:qFormat/>
    <w:rsid w:val="00F24BD8"/>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Ttulo9">
    <w:name w:val="heading 9"/>
    <w:basedOn w:val="Normal"/>
    <w:next w:val="Normal"/>
    <w:link w:val="Ttulo9Car"/>
    <w:uiPriority w:val="9"/>
    <w:semiHidden/>
    <w:unhideWhenUsed/>
    <w:qFormat/>
    <w:rsid w:val="00F24BD8"/>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4BD8"/>
    <w:pPr>
      <w:pBdr>
        <w:top w:val="single" w:sz="8" w:space="10" w:color="A7C0DE" w:themeColor="accent1" w:themeTint="7F"/>
        <w:bottom w:val="single" w:sz="24" w:space="15" w:color="9BBB59" w:themeColor="accent3"/>
      </w:pBdr>
      <w:jc w:val="center"/>
    </w:pPr>
    <w:rPr>
      <w:rFonts w:asciiTheme="majorHAnsi" w:eastAsiaTheme="majorEastAsia" w:hAnsiTheme="majorHAnsi" w:cstheme="majorBidi"/>
      <w:i/>
      <w:iCs/>
      <w:color w:val="254061" w:themeColor="accent1" w:themeShade="7F"/>
      <w:sz w:val="60"/>
      <w:szCs w:val="60"/>
    </w:rPr>
  </w:style>
  <w:style w:type="character" w:customStyle="1" w:styleId="TtuloCar">
    <w:name w:val="Título Car"/>
    <w:basedOn w:val="Fuentedeprrafopredeter"/>
    <w:link w:val="Ttulo"/>
    <w:uiPriority w:val="10"/>
    <w:rsid w:val="00F24BD8"/>
    <w:rPr>
      <w:rFonts w:asciiTheme="majorHAnsi" w:eastAsiaTheme="majorEastAsia" w:hAnsiTheme="majorHAnsi" w:cstheme="majorBidi"/>
      <w:i/>
      <w:iCs/>
      <w:color w:val="254061" w:themeColor="accent1" w:themeShade="7F"/>
      <w:sz w:val="60"/>
      <w:szCs w:val="60"/>
    </w:rPr>
  </w:style>
  <w:style w:type="paragraph" w:styleId="Encabezado">
    <w:name w:val="header"/>
    <w:basedOn w:val="Normal"/>
    <w:link w:val="EncabezadoCar"/>
    <w:rsid w:val="008C7A3C"/>
    <w:pPr>
      <w:tabs>
        <w:tab w:val="center" w:pos="4419"/>
        <w:tab w:val="right" w:pos="8838"/>
      </w:tabs>
    </w:pPr>
    <w:rPr>
      <w:sz w:val="20"/>
    </w:rPr>
  </w:style>
  <w:style w:type="character" w:customStyle="1" w:styleId="EncabezadoCar">
    <w:name w:val="Encabezado Car"/>
    <w:basedOn w:val="Fuentedeprrafopredeter"/>
    <w:link w:val="Encabezado"/>
    <w:rsid w:val="008C7A3C"/>
    <w:rPr>
      <w:rFonts w:ascii="Arial Narrow" w:eastAsia="Times New Roman" w:hAnsi="Arial Narrow" w:cs="Times New Roman"/>
      <w:sz w:val="20"/>
      <w:szCs w:val="20"/>
      <w:lang w:eastAsia="es-ES"/>
    </w:rPr>
  </w:style>
  <w:style w:type="paragraph" w:customStyle="1" w:styleId="Sutitulo2">
    <w:name w:val="Sutitulo2"/>
    <w:basedOn w:val="Normal"/>
    <w:rsid w:val="008C7A3C"/>
    <w:pPr>
      <w:widowControl w:val="0"/>
      <w:jc w:val="right"/>
      <w:outlineLvl w:val="1"/>
    </w:pPr>
    <w:rPr>
      <w:rFonts w:cs="Arial"/>
      <w:b/>
      <w:bCs/>
      <w:sz w:val="26"/>
      <w:szCs w:val="24"/>
    </w:rPr>
  </w:style>
  <w:style w:type="paragraph" w:styleId="Textodeglobo">
    <w:name w:val="Balloon Text"/>
    <w:basedOn w:val="Normal"/>
    <w:link w:val="TextodegloboCar"/>
    <w:uiPriority w:val="99"/>
    <w:semiHidden/>
    <w:unhideWhenUsed/>
    <w:rsid w:val="008C7A3C"/>
    <w:rPr>
      <w:rFonts w:ascii="Tahoma" w:hAnsi="Tahoma" w:cs="Tahoma"/>
      <w:sz w:val="16"/>
      <w:szCs w:val="16"/>
    </w:rPr>
  </w:style>
  <w:style w:type="character" w:customStyle="1" w:styleId="TextodegloboCar">
    <w:name w:val="Texto de globo Car"/>
    <w:basedOn w:val="Fuentedeprrafopredeter"/>
    <w:link w:val="Textodeglobo"/>
    <w:uiPriority w:val="99"/>
    <w:semiHidden/>
    <w:rsid w:val="008C7A3C"/>
    <w:rPr>
      <w:rFonts w:ascii="Tahoma" w:eastAsia="Times New Roman" w:hAnsi="Tahoma" w:cs="Tahoma"/>
      <w:sz w:val="16"/>
      <w:szCs w:val="16"/>
      <w:lang w:eastAsia="es-ES"/>
    </w:rPr>
  </w:style>
  <w:style w:type="paragraph" w:styleId="Sinespaciado">
    <w:name w:val="No Spacing"/>
    <w:basedOn w:val="Normal"/>
    <w:link w:val="SinespaciadoCar"/>
    <w:uiPriority w:val="1"/>
    <w:qFormat/>
    <w:rsid w:val="00F24BD8"/>
  </w:style>
  <w:style w:type="character" w:customStyle="1" w:styleId="SinespaciadoCar">
    <w:name w:val="Sin espaciado Car"/>
    <w:basedOn w:val="Fuentedeprrafopredeter"/>
    <w:link w:val="Sinespaciado"/>
    <w:uiPriority w:val="1"/>
    <w:rsid w:val="00F24BD8"/>
  </w:style>
  <w:style w:type="table" w:styleId="Tablaconcuadrcula">
    <w:name w:val="Table Grid"/>
    <w:basedOn w:val="Tablanormal"/>
    <w:uiPriority w:val="59"/>
    <w:rsid w:val="0087464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F24BD8"/>
    <w:rPr>
      <w:b/>
      <w:bCs/>
      <w:spacing w:val="0"/>
    </w:rPr>
  </w:style>
  <w:style w:type="character" w:customStyle="1" w:styleId="Ttulo1Car">
    <w:name w:val="Título 1 Car"/>
    <w:basedOn w:val="Fuentedeprrafopredeter"/>
    <w:link w:val="Ttulo1"/>
    <w:uiPriority w:val="9"/>
    <w:rsid w:val="00F24BD8"/>
    <w:rPr>
      <w:rFonts w:asciiTheme="majorHAnsi" w:eastAsiaTheme="majorEastAsia" w:hAnsiTheme="majorHAnsi" w:cstheme="majorBidi"/>
      <w:b/>
      <w:bCs/>
      <w:color w:val="376092" w:themeColor="accent1" w:themeShade="BF"/>
      <w:sz w:val="24"/>
      <w:szCs w:val="24"/>
    </w:rPr>
  </w:style>
  <w:style w:type="paragraph" w:styleId="TtulodeTDC">
    <w:name w:val="TOC Heading"/>
    <w:basedOn w:val="Ttulo1"/>
    <w:next w:val="Normal"/>
    <w:uiPriority w:val="39"/>
    <w:unhideWhenUsed/>
    <w:qFormat/>
    <w:rsid w:val="00F24BD8"/>
    <w:pPr>
      <w:outlineLvl w:val="9"/>
    </w:pPr>
  </w:style>
  <w:style w:type="paragraph" w:styleId="TDC2">
    <w:name w:val="toc 2"/>
    <w:basedOn w:val="Normal"/>
    <w:next w:val="Normal"/>
    <w:autoRedefine/>
    <w:uiPriority w:val="39"/>
    <w:unhideWhenUsed/>
    <w:qFormat/>
    <w:rsid w:val="005B0FCA"/>
    <w:pPr>
      <w:spacing w:after="100" w:line="276" w:lineRule="auto"/>
      <w:ind w:left="220"/>
    </w:pPr>
  </w:style>
  <w:style w:type="paragraph" w:styleId="TDC1">
    <w:name w:val="toc 1"/>
    <w:basedOn w:val="Normal"/>
    <w:next w:val="Normal"/>
    <w:autoRedefine/>
    <w:uiPriority w:val="39"/>
    <w:unhideWhenUsed/>
    <w:qFormat/>
    <w:rsid w:val="005B0FCA"/>
    <w:pPr>
      <w:spacing w:after="100" w:line="276" w:lineRule="auto"/>
    </w:pPr>
  </w:style>
  <w:style w:type="paragraph" w:styleId="TDC3">
    <w:name w:val="toc 3"/>
    <w:basedOn w:val="Normal"/>
    <w:next w:val="Normal"/>
    <w:autoRedefine/>
    <w:uiPriority w:val="39"/>
    <w:unhideWhenUsed/>
    <w:qFormat/>
    <w:rsid w:val="005B0FCA"/>
    <w:pPr>
      <w:spacing w:after="100" w:line="276" w:lineRule="auto"/>
      <w:ind w:left="440"/>
    </w:pPr>
  </w:style>
  <w:style w:type="paragraph" w:styleId="Piedepgina">
    <w:name w:val="footer"/>
    <w:basedOn w:val="Normal"/>
    <w:link w:val="PiedepginaCar"/>
    <w:unhideWhenUsed/>
    <w:rsid w:val="005B0FCA"/>
    <w:pPr>
      <w:tabs>
        <w:tab w:val="center" w:pos="4252"/>
        <w:tab w:val="right" w:pos="8504"/>
      </w:tabs>
    </w:pPr>
  </w:style>
  <w:style w:type="character" w:customStyle="1" w:styleId="PiedepginaCar">
    <w:name w:val="Pie de página Car"/>
    <w:basedOn w:val="Fuentedeprrafopredeter"/>
    <w:link w:val="Piedepgina"/>
    <w:uiPriority w:val="99"/>
    <w:semiHidden/>
    <w:rsid w:val="005B0FCA"/>
    <w:rPr>
      <w:rFonts w:eastAsia="Times New Roman" w:cs="Times New Roman"/>
      <w:szCs w:val="20"/>
      <w:lang w:eastAsia="es-ES"/>
    </w:rPr>
  </w:style>
  <w:style w:type="character" w:customStyle="1" w:styleId="Ttulo2Car">
    <w:name w:val="Título 2 Car"/>
    <w:basedOn w:val="Fuentedeprrafopredeter"/>
    <w:link w:val="Ttulo2"/>
    <w:uiPriority w:val="9"/>
    <w:rsid w:val="00F24BD8"/>
    <w:rPr>
      <w:rFonts w:asciiTheme="majorHAnsi" w:eastAsiaTheme="majorEastAsia" w:hAnsiTheme="majorHAnsi" w:cstheme="majorBidi"/>
      <w:color w:val="376092" w:themeColor="accent1" w:themeShade="BF"/>
      <w:sz w:val="24"/>
      <w:szCs w:val="24"/>
    </w:rPr>
  </w:style>
  <w:style w:type="character" w:customStyle="1" w:styleId="Ttulo3Car">
    <w:name w:val="Título 3 Car"/>
    <w:basedOn w:val="Fuentedeprrafopredeter"/>
    <w:link w:val="Ttulo3"/>
    <w:uiPriority w:val="9"/>
    <w:rsid w:val="00F24BD8"/>
    <w:rPr>
      <w:rFonts w:asciiTheme="majorHAnsi" w:eastAsiaTheme="majorEastAsia" w:hAnsiTheme="majorHAnsi" w:cstheme="majorBidi"/>
      <w:color w:val="4F81BD" w:themeColor="accent1"/>
      <w:sz w:val="24"/>
      <w:szCs w:val="24"/>
    </w:rPr>
  </w:style>
  <w:style w:type="character" w:customStyle="1" w:styleId="Ttulo4Car">
    <w:name w:val="Título 4 Car"/>
    <w:basedOn w:val="Fuentedeprrafopredeter"/>
    <w:link w:val="Ttulo4"/>
    <w:uiPriority w:val="9"/>
    <w:rsid w:val="00F24BD8"/>
    <w:rPr>
      <w:rFonts w:asciiTheme="majorHAnsi" w:eastAsiaTheme="majorEastAsia" w:hAnsiTheme="majorHAnsi" w:cstheme="majorBidi"/>
      <w:i/>
      <w:iCs/>
      <w:color w:val="4F81BD" w:themeColor="accent1"/>
      <w:sz w:val="24"/>
      <w:szCs w:val="24"/>
    </w:rPr>
  </w:style>
  <w:style w:type="character" w:customStyle="1" w:styleId="Ttulo5Car">
    <w:name w:val="Título 5 Car"/>
    <w:basedOn w:val="Fuentedeprrafopredeter"/>
    <w:link w:val="Ttulo5"/>
    <w:uiPriority w:val="9"/>
    <w:semiHidden/>
    <w:rsid w:val="00F24BD8"/>
    <w:rPr>
      <w:rFonts w:asciiTheme="majorHAnsi" w:eastAsiaTheme="majorEastAsia" w:hAnsiTheme="majorHAnsi" w:cstheme="majorBidi"/>
      <w:color w:val="4F81BD" w:themeColor="accent1"/>
    </w:rPr>
  </w:style>
  <w:style w:type="character" w:customStyle="1" w:styleId="Ttulo6Car">
    <w:name w:val="Título 6 Car"/>
    <w:basedOn w:val="Fuentedeprrafopredeter"/>
    <w:link w:val="Ttulo6"/>
    <w:uiPriority w:val="9"/>
    <w:semiHidden/>
    <w:rsid w:val="00F24BD8"/>
    <w:rPr>
      <w:rFonts w:asciiTheme="majorHAnsi" w:eastAsiaTheme="majorEastAsia" w:hAnsiTheme="majorHAnsi" w:cstheme="majorBidi"/>
      <w:i/>
      <w:iCs/>
      <w:color w:val="4F81BD" w:themeColor="accent1"/>
    </w:rPr>
  </w:style>
  <w:style w:type="character" w:customStyle="1" w:styleId="Ttulo7Car">
    <w:name w:val="Título 7 Car"/>
    <w:basedOn w:val="Fuentedeprrafopredeter"/>
    <w:link w:val="Ttulo7"/>
    <w:uiPriority w:val="9"/>
    <w:semiHidden/>
    <w:rsid w:val="00F24BD8"/>
    <w:rPr>
      <w:rFonts w:asciiTheme="majorHAnsi" w:eastAsiaTheme="majorEastAsia" w:hAnsiTheme="majorHAnsi" w:cstheme="majorBidi"/>
      <w:b/>
      <w:bCs/>
      <w:color w:val="9BBB59" w:themeColor="accent3"/>
      <w:sz w:val="20"/>
      <w:szCs w:val="20"/>
    </w:rPr>
  </w:style>
  <w:style w:type="character" w:customStyle="1" w:styleId="Ttulo8Car">
    <w:name w:val="Título 8 Car"/>
    <w:basedOn w:val="Fuentedeprrafopredeter"/>
    <w:link w:val="Ttulo8"/>
    <w:uiPriority w:val="9"/>
    <w:semiHidden/>
    <w:rsid w:val="00F24BD8"/>
    <w:rPr>
      <w:rFonts w:asciiTheme="majorHAnsi" w:eastAsiaTheme="majorEastAsia" w:hAnsiTheme="majorHAnsi" w:cstheme="majorBidi"/>
      <w:b/>
      <w:bCs/>
      <w:i/>
      <w:iCs/>
      <w:color w:val="9BBB59" w:themeColor="accent3"/>
      <w:sz w:val="20"/>
      <w:szCs w:val="20"/>
    </w:rPr>
  </w:style>
  <w:style w:type="character" w:customStyle="1" w:styleId="Ttulo9Car">
    <w:name w:val="Título 9 Car"/>
    <w:basedOn w:val="Fuentedeprrafopredeter"/>
    <w:link w:val="Ttulo9"/>
    <w:uiPriority w:val="9"/>
    <w:semiHidden/>
    <w:rsid w:val="00F24BD8"/>
    <w:rPr>
      <w:rFonts w:asciiTheme="majorHAnsi" w:eastAsiaTheme="majorEastAsia" w:hAnsiTheme="majorHAnsi" w:cstheme="majorBidi"/>
      <w:i/>
      <w:iCs/>
      <w:color w:val="9BBB59" w:themeColor="accent3"/>
      <w:sz w:val="20"/>
      <w:szCs w:val="20"/>
    </w:rPr>
  </w:style>
  <w:style w:type="paragraph" w:styleId="Epgrafe">
    <w:name w:val="caption"/>
    <w:basedOn w:val="Normal"/>
    <w:next w:val="Normal"/>
    <w:uiPriority w:val="35"/>
    <w:semiHidden/>
    <w:unhideWhenUsed/>
    <w:qFormat/>
    <w:rsid w:val="00F24BD8"/>
    <w:rPr>
      <w:b/>
      <w:bCs/>
      <w:sz w:val="18"/>
      <w:szCs w:val="18"/>
    </w:rPr>
  </w:style>
  <w:style w:type="paragraph" w:styleId="Subttulo">
    <w:name w:val="Subtitle"/>
    <w:basedOn w:val="Normal"/>
    <w:next w:val="Normal"/>
    <w:link w:val="SubttuloCar"/>
    <w:uiPriority w:val="11"/>
    <w:qFormat/>
    <w:rsid w:val="00F24BD8"/>
    <w:pPr>
      <w:spacing w:before="200" w:after="900"/>
      <w:jc w:val="right"/>
    </w:pPr>
    <w:rPr>
      <w:i/>
      <w:iCs/>
      <w:sz w:val="24"/>
      <w:szCs w:val="24"/>
    </w:rPr>
  </w:style>
  <w:style w:type="character" w:customStyle="1" w:styleId="SubttuloCar">
    <w:name w:val="Subtítulo Car"/>
    <w:basedOn w:val="Fuentedeprrafopredeter"/>
    <w:link w:val="Subttulo"/>
    <w:uiPriority w:val="11"/>
    <w:rsid w:val="00F24BD8"/>
    <w:rPr>
      <w:rFonts w:asciiTheme="minorHAnsi"/>
      <w:i/>
      <w:iCs/>
      <w:sz w:val="24"/>
      <w:szCs w:val="24"/>
    </w:rPr>
  </w:style>
  <w:style w:type="character" w:styleId="nfasis">
    <w:name w:val="Emphasis"/>
    <w:uiPriority w:val="20"/>
    <w:qFormat/>
    <w:rsid w:val="00F24BD8"/>
    <w:rPr>
      <w:b/>
      <w:bCs/>
      <w:i/>
      <w:iCs/>
      <w:color w:val="595959" w:themeColor="text1" w:themeTint="A5"/>
    </w:rPr>
  </w:style>
  <w:style w:type="paragraph" w:styleId="Prrafodelista">
    <w:name w:val="List Paragraph"/>
    <w:basedOn w:val="Normal"/>
    <w:uiPriority w:val="34"/>
    <w:qFormat/>
    <w:rsid w:val="00F24BD8"/>
    <w:pPr>
      <w:ind w:left="720"/>
      <w:contextualSpacing/>
    </w:pPr>
  </w:style>
  <w:style w:type="paragraph" w:styleId="Cita">
    <w:name w:val="Quote"/>
    <w:basedOn w:val="Normal"/>
    <w:next w:val="Normal"/>
    <w:link w:val="CitaCar"/>
    <w:uiPriority w:val="29"/>
    <w:qFormat/>
    <w:rsid w:val="00F24BD8"/>
    <w:rPr>
      <w:rFonts w:asciiTheme="majorHAnsi" w:eastAsiaTheme="majorEastAsia" w:hAnsiTheme="majorHAnsi" w:cstheme="majorBidi"/>
      <w:i/>
      <w:iCs/>
      <w:color w:val="595959" w:themeColor="text1" w:themeTint="A5"/>
    </w:rPr>
  </w:style>
  <w:style w:type="character" w:customStyle="1" w:styleId="CitaCar">
    <w:name w:val="Cita Car"/>
    <w:basedOn w:val="Fuentedeprrafopredeter"/>
    <w:link w:val="Cita"/>
    <w:uiPriority w:val="29"/>
    <w:rsid w:val="00F24BD8"/>
    <w:rPr>
      <w:rFonts w:asciiTheme="majorHAnsi" w:eastAsiaTheme="majorEastAsia" w:hAnsiTheme="majorHAnsi" w:cstheme="majorBidi"/>
      <w:i/>
      <w:iCs/>
      <w:color w:val="595959" w:themeColor="text1" w:themeTint="A5"/>
    </w:rPr>
  </w:style>
  <w:style w:type="paragraph" w:styleId="Citadestacada">
    <w:name w:val="Intense Quote"/>
    <w:basedOn w:val="Normal"/>
    <w:next w:val="Normal"/>
    <w:link w:val="CitadestacadaCar"/>
    <w:uiPriority w:val="30"/>
    <w:qFormat/>
    <w:rsid w:val="00F24BD8"/>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F24BD8"/>
    <w:rPr>
      <w:rFonts w:asciiTheme="majorHAnsi" w:eastAsiaTheme="majorEastAsia" w:hAnsiTheme="majorHAnsi" w:cstheme="majorBidi"/>
      <w:i/>
      <w:iCs/>
      <w:color w:val="FFFFFF" w:themeColor="background1"/>
      <w:sz w:val="24"/>
      <w:szCs w:val="24"/>
      <w:shd w:val="clear" w:color="auto" w:fill="4F81BD" w:themeFill="accent1"/>
    </w:rPr>
  </w:style>
  <w:style w:type="character" w:styleId="nfasissutil">
    <w:name w:val="Subtle Emphasis"/>
    <w:uiPriority w:val="19"/>
    <w:qFormat/>
    <w:rsid w:val="00F24BD8"/>
    <w:rPr>
      <w:i/>
      <w:iCs/>
      <w:color w:val="595959" w:themeColor="text1" w:themeTint="A5"/>
    </w:rPr>
  </w:style>
  <w:style w:type="character" w:styleId="nfasisintenso">
    <w:name w:val="Intense Emphasis"/>
    <w:uiPriority w:val="21"/>
    <w:qFormat/>
    <w:rsid w:val="00F24BD8"/>
    <w:rPr>
      <w:b/>
      <w:bCs/>
      <w:i/>
      <w:iCs/>
      <w:color w:val="4F81BD" w:themeColor="accent1"/>
      <w:sz w:val="22"/>
      <w:szCs w:val="22"/>
    </w:rPr>
  </w:style>
  <w:style w:type="character" w:styleId="Referenciasutil">
    <w:name w:val="Subtle Reference"/>
    <w:uiPriority w:val="31"/>
    <w:qFormat/>
    <w:rsid w:val="00F24BD8"/>
    <w:rPr>
      <w:color w:val="auto"/>
      <w:u w:val="single" w:color="9BBB59" w:themeColor="accent3"/>
    </w:rPr>
  </w:style>
  <w:style w:type="character" w:styleId="Referenciaintensa">
    <w:name w:val="Intense Reference"/>
    <w:basedOn w:val="Fuentedeprrafopredeter"/>
    <w:uiPriority w:val="32"/>
    <w:qFormat/>
    <w:rsid w:val="00F24BD8"/>
    <w:rPr>
      <w:b/>
      <w:bCs/>
      <w:color w:val="77933C" w:themeColor="accent3" w:themeShade="BF"/>
      <w:u w:val="single" w:color="9BBB59" w:themeColor="accent3"/>
    </w:rPr>
  </w:style>
  <w:style w:type="character" w:styleId="Ttulodellibro">
    <w:name w:val="Book Title"/>
    <w:basedOn w:val="Fuentedeprrafopredeter"/>
    <w:uiPriority w:val="33"/>
    <w:qFormat/>
    <w:rsid w:val="00F24BD8"/>
    <w:rPr>
      <w:rFonts w:asciiTheme="majorHAnsi" w:eastAsiaTheme="majorEastAsia" w:hAnsiTheme="majorHAnsi" w:cstheme="majorBidi"/>
      <w:b/>
      <w:bCs/>
      <w:i/>
      <w:iCs/>
      <w:color w:val="auto"/>
    </w:rPr>
  </w:style>
  <w:style w:type="character" w:styleId="Nmerodepgina">
    <w:name w:val="page number"/>
    <w:basedOn w:val="Fuentedeprrafopredeter"/>
    <w:rsid w:val="00E81072"/>
  </w:style>
  <w:style w:type="character" w:styleId="Hipervnculo">
    <w:name w:val="Hyperlink"/>
    <w:basedOn w:val="Fuentedeprrafopredeter"/>
    <w:uiPriority w:val="99"/>
    <w:unhideWhenUsed/>
    <w:rsid w:val="00BD74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11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file:///D:\Mis%20Documentos%20BackUP\UTN\PRO\KiWi-Fruterio\Modelado%20de%20Negocio\Casos%20de%20uso\05_Realizar_Cobro_Pedido.docx" TargetMode="External"/><Relationship Id="rId26" Type="http://schemas.openxmlformats.org/officeDocument/2006/relationships/oleObject" Target="file:///D:\Mis%20Documentos%20BackUP\UTN\PRO\KiWi-Fruterio\Modelado%20de%20Negocio\Casos%20de%20uso\09_Ingresar_Mercader&#237;a_a_Dep&#243;sito_de_Productos_Terminados.docx" TargetMode="External"/><Relationship Id="rId39" Type="http://schemas.openxmlformats.org/officeDocument/2006/relationships/oleObject" Target="file:///D:\Mis%20Documentos%20BackUP\UTN\PRO\KiWi-Fruterio\Modelado%20de%20Negocio\Casos%20de%20uso\16_Pedir_productos_importados_para_el_deposito_de_productos_terminados.docx" TargetMode="External"/><Relationship Id="rId21" Type="http://schemas.openxmlformats.org/officeDocument/2006/relationships/image" Target="media/image7.wmf"/><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file:///D:\Mis%20Documentos%20BackUP\UTN\PRO\KiWi-Fruterio\Modelado%20de%20Negocio\Casos%20de%20uso\22_Elaborar_Informe_De_Estado_Financiero.docx" TargetMode="External"/><Relationship Id="rId50" Type="http://schemas.openxmlformats.org/officeDocument/2006/relationships/image" Target="media/image22.wmf"/><Relationship Id="rId55" Type="http://schemas.openxmlformats.org/officeDocument/2006/relationships/oleObject" Target="file:///D:\Mis%20Documentos%20BackUP\UTN\PRO\KiWi-Fruterio\Modelado%20de%20Negocio\Casos%20de%20uso\26_Realizar_Pago_a_proveedores.docx" TargetMode="External"/><Relationship Id="rId63" Type="http://schemas.openxmlformats.org/officeDocument/2006/relationships/oleObject" Target="file:///D:\Mis%20Documentos%20BackUP\UTN\PRO\KiWi-Fruterio\Modelado%20de%20Negocio\Casos%20de%20uso\30_Elaborar_Informe_de_Rendimiento_de_cuenta_de_Cliente.docx" TargetMode="External"/><Relationship Id="rId68" Type="http://schemas.openxmlformats.org/officeDocument/2006/relationships/image" Target="media/image31.emf"/><Relationship Id="rId76" Type="http://schemas.openxmlformats.org/officeDocument/2006/relationships/image" Target="media/image35.emf"/><Relationship Id="rId84" Type="http://schemas.openxmlformats.org/officeDocument/2006/relationships/header" Target="header3.xml"/><Relationship Id="rId7" Type="http://schemas.openxmlformats.org/officeDocument/2006/relationships/webSettings" Target="webSettings.xml"/><Relationship Id="rId71" Type="http://schemas.openxmlformats.org/officeDocument/2006/relationships/oleObject" Target="file:///D:\Mis%20Documentos%20BackUP\UTN\PRO\KiWi-Fruterio\Modelado%20de%20Negocio\Casos%20de%20uso\34_Enviar_materia_prima_a_produccion.docx" TargetMode="External"/><Relationship Id="rId2" Type="http://schemas.openxmlformats.org/officeDocument/2006/relationships/customXml" Target="../customXml/item2.xml"/><Relationship Id="rId16" Type="http://schemas.openxmlformats.org/officeDocument/2006/relationships/oleObject" Target="file:///D:\Mis%20Documentos%20BackUP\UTN\PRO\KiWi-Fruterio\Modelado%20de%20Negocio\Casos%20de%20uso\04_Realizar_Entrega_De_Pedido.docx" TargetMode="External"/><Relationship Id="rId29" Type="http://schemas.openxmlformats.org/officeDocument/2006/relationships/image" Target="media/image11.wmf"/><Relationship Id="rId11" Type="http://schemas.openxmlformats.org/officeDocument/2006/relationships/image" Target="media/image2.emf"/><Relationship Id="rId24" Type="http://schemas.openxmlformats.org/officeDocument/2006/relationships/oleObject" Target="file:///D:\Mis%20Documentos%20BackUP\UTN\PRO\KiWi-Fruterio\Modelado%20de%20Negocio\Casos%20de%20uso\08_Cancelar_Orden_Pedido_Cliente.docx" TargetMode="External"/><Relationship Id="rId32" Type="http://schemas.openxmlformats.org/officeDocument/2006/relationships/image" Target="media/image13.wmf"/><Relationship Id="rId37" Type="http://schemas.openxmlformats.org/officeDocument/2006/relationships/oleObject" Target="file:///D:\Mis%20Documentos%20BackUP\UTN\PRO\KiWi-Fruterio\Modelado%20de%20Negocio\Casos%20de%20uso\15_Administrar_Empleados.docx" TargetMode="External"/><Relationship Id="rId40" Type="http://schemas.openxmlformats.org/officeDocument/2006/relationships/image" Target="media/image17.wmf"/><Relationship Id="rId45" Type="http://schemas.openxmlformats.org/officeDocument/2006/relationships/oleObject" Target="file:///D:\Mis%20Documentos%20BackUP\UTN\PRO\KiWi-Fruterio\Modelado%20de%20Negocio\Casos%20de%20uso\21_Elaborar_Informe_De_Viajantes.docx" TargetMode="External"/><Relationship Id="rId53" Type="http://schemas.openxmlformats.org/officeDocument/2006/relationships/oleObject" Target="file:///D:\Mis%20Documentos%20BackUP\UTN\PRO\KiWi-Fruterio\Modelado%20de%20Negocio\Casos%20de%20uso\25_Recibir_mercader&#237;a_importada.docx" TargetMode="External"/><Relationship Id="rId58" Type="http://schemas.openxmlformats.org/officeDocument/2006/relationships/image" Target="media/image26.emf"/><Relationship Id="rId66" Type="http://schemas.openxmlformats.org/officeDocument/2006/relationships/image" Target="media/image30.emf"/><Relationship Id="rId74" Type="http://schemas.openxmlformats.org/officeDocument/2006/relationships/image" Target="media/image34.emf"/><Relationship Id="rId79" Type="http://schemas.openxmlformats.org/officeDocument/2006/relationships/oleObject" Target="file:///D:\Mis%20Documentos%20BackUP\UTN\PRO\KiWi-Fruterio\Modelado%20de%20Negocio\Casos%20de%20uso\38_Consultar_el_estado_de_cheques_a_cobrar.docx" TargetMode="External"/><Relationship Id="rId87" Type="http://schemas.openxmlformats.org/officeDocument/2006/relationships/theme" Target="theme/theme1.xml"/><Relationship Id="rId5" Type="http://schemas.microsoft.com/office/2007/relationships/stylesWithEffects" Target="stylesWithEffects.xml"/><Relationship Id="rId61" Type="http://schemas.openxmlformats.org/officeDocument/2006/relationships/oleObject" Target="file:///D:\Mis%20Documentos%20BackUP\UTN\PRO\KiWi-Fruterio\Modelado%20de%20Negocio\Casos%20de%20uso\29_Definir_Hoja_de_Ruta.docx" TargetMode="External"/><Relationship Id="rId82"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file:///D:\Mis%20Documentos%20BackUP\UTN\PRO\KiWi-Fruterio\Modelado%20de%20Negocio\Casos%20de%20uso\03_Tomar_Pedido.docx" TargetMode="External"/><Relationship Id="rId22" Type="http://schemas.openxmlformats.org/officeDocument/2006/relationships/oleObject" Target="file:///D:\Mis%20Documentos%20BackUP\UTN\PRO\KiWi-Fruterio\Modelado%20de%20Negocio\Casos%20de%20uso\07_Modificar_Orden_Pedido_Cliente.docx" TargetMode="External"/><Relationship Id="rId27" Type="http://schemas.openxmlformats.org/officeDocument/2006/relationships/image" Target="media/image10.wmf"/><Relationship Id="rId30" Type="http://schemas.openxmlformats.org/officeDocument/2006/relationships/image" Target="media/image12.wmf"/><Relationship Id="rId35" Type="http://schemas.openxmlformats.org/officeDocument/2006/relationships/oleObject" Target="file:///D:\Mis%20Documentos%20BackUP\UTN\PRO\KiWi-Fruterio\Modelado%20de%20Negocio\Casos%20de%20uso\14_Administrar_Pago_A_Empleado.docx" TargetMode="External"/><Relationship Id="rId43" Type="http://schemas.openxmlformats.org/officeDocument/2006/relationships/oleObject" Target="file:///D:\Mis%20Documentos%20BackUP\UTN\PRO\KiWi-Fruterio\Modelado%20de%20Negocio\Casos%20de%20uso\20_Elaborar_Informe_De_Calidad_De_Productos_Importados.docx" TargetMode="External"/><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emf"/><Relationship Id="rId69" Type="http://schemas.openxmlformats.org/officeDocument/2006/relationships/oleObject" Target="file:///D:\Mis%20Documentos%20BackUP\UTN\PRO\KiWi-Fruterio\Modelado%20de%20Negocio\Casos%20de%20uso\33_Elaborar_Informe_de_rendimiento_de_Productos_Fabricados.docx" TargetMode="External"/><Relationship Id="rId77" Type="http://schemas.openxmlformats.org/officeDocument/2006/relationships/oleObject" Target="file:///D:\Mis%20Documentos%20BackUP\UTN\PRO\KiWi-Fruterio\Modelado%20de%20Negocio\Casos%20de%20uso\37_Elaborar_informe_de_proyecciones_financieras.docx" TargetMode="External"/><Relationship Id="rId8" Type="http://schemas.openxmlformats.org/officeDocument/2006/relationships/footnotes" Target="footnotes.xml"/><Relationship Id="rId51" Type="http://schemas.openxmlformats.org/officeDocument/2006/relationships/oleObject" Target="file:///D:\Mis%20Documentos%20BackUP\UTN\PRO\KiWi-Fruterio\Modelado%20de%20Negocio\Casos%20de%20uso\24_Confeccionar_pedido_de_Materia_Prima.docx" TargetMode="External"/><Relationship Id="rId72" Type="http://schemas.openxmlformats.org/officeDocument/2006/relationships/image" Target="media/image33.emf"/><Relationship Id="rId80" Type="http://schemas.openxmlformats.org/officeDocument/2006/relationships/header" Target="header1.xml"/><Relationship Id="rId85" Type="http://schemas.openxmlformats.org/officeDocument/2006/relationships/footer" Target="footer3.xml"/><Relationship Id="rId3" Type="http://schemas.openxmlformats.org/officeDocument/2006/relationships/numbering" Target="numbering.xml"/><Relationship Id="rId12" Type="http://schemas.openxmlformats.org/officeDocument/2006/relationships/oleObject" Target="file:///D:\Mis%20Documentos%20BackUP\UTN\PRO\KiWi-Fruterio\Modelado%20de%20Negocio\Casos%20de%20uso\02_Consultar_Muestrario.docx" TargetMode="Externa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file:///D:\Mis%20Documentos%20BackUP\UTN\PRO\KiWi-Fruterio\Modelado%20de%20Negocio\Casos%20de%20uso\13_Realizar_Devoluci&#243;n_de_Productos_Terminados_del_Viajante.docx" TargetMode="External"/><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file:///D:\Mis%20Documentos%20BackUP\UTN\PRO\KiWi-Fruterio\Modelado%20de%20Negocio\Casos%20de%20uso\28_Administrar_zonas_de_Viajantes.docx" TargetMode="External"/><Relationship Id="rId67" Type="http://schemas.openxmlformats.org/officeDocument/2006/relationships/oleObject" Target="file:///D:\Mis%20Documentos%20BackUP\UTN\PRO\KiWi-Fruterio\Modelado%20de%20Negocio\Casos%20de%20uso\32_Elaborar_Informe_de_rendimiento_estimado_de_Productos_Importados.docx" TargetMode="External"/><Relationship Id="rId20" Type="http://schemas.openxmlformats.org/officeDocument/2006/relationships/oleObject" Target="file:///D:\Mis%20Documentos%20BackUP\UTN\PRO\KiWi-Fruterio\Modelado%20de%20Negocio\Casos%20de%20uso\06_Realizar_Devoluci&#243;n_Productos_Terminados_Del_Cliente_Al_Viajante.docx" TargetMode="External"/><Relationship Id="rId41" Type="http://schemas.openxmlformats.org/officeDocument/2006/relationships/oleObject" Target="file:///D:\Mis%20Documentos%20BackUP\UTN\PRO\KiWi-Fruterio\Modelado%20de%20Negocio\Casos%20de%20uso\19_Elaborar_Informe_De_Ventas.docx" TargetMode="External"/><Relationship Id="rId54" Type="http://schemas.openxmlformats.org/officeDocument/2006/relationships/image" Target="media/image24.wmf"/><Relationship Id="rId62" Type="http://schemas.openxmlformats.org/officeDocument/2006/relationships/image" Target="media/image28.emf"/><Relationship Id="rId70" Type="http://schemas.openxmlformats.org/officeDocument/2006/relationships/image" Target="media/image32.emf"/><Relationship Id="rId75" Type="http://schemas.openxmlformats.org/officeDocument/2006/relationships/oleObject" Target="file:///D:\Mis%20Documentos%20BackUP\UTN\PRO\KiWi-Fruterio\Modelado%20de%20Negocio\Casos%20de%20uso\36_Elaborar_informe_de_proyecci&#243;n_de_rendimiento_de_producto.docx" TargetMode="External"/><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file:///D:\Mis%20Documentos%20BackUP\UTN\PRO\KiWi-Fruterio\Modelado%20de%20Negocio\Casos%20de%20uso\10_Retirar_Mercader&#237;a_del_Dep&#243;sito_de_Productos_Terminados.docx" TargetMode="External"/><Relationship Id="rId36" Type="http://schemas.openxmlformats.org/officeDocument/2006/relationships/image" Target="media/image15.wmf"/><Relationship Id="rId49" Type="http://schemas.openxmlformats.org/officeDocument/2006/relationships/oleObject" Target="file:///D:\Mis%20Documentos%20BackUP\UTN\PRO\KiWi-Fruterio\Modelado%20de%20Negocio\Casos%20de%20uso\23_Confeccionar_pedido_de_Productos.docx" TargetMode="External"/><Relationship Id="rId57" Type="http://schemas.openxmlformats.org/officeDocument/2006/relationships/oleObject" Target="file:///D:\Mis%20Documentos%20BackUP\UTN\PRO\KiWi-Fruterio\Modelado%20de%20Negocio\Casos%20de%20uso\27_Adminstrar_Importaci&#243;n.docx" TargetMode="External"/><Relationship Id="rId10" Type="http://schemas.openxmlformats.org/officeDocument/2006/relationships/image" Target="media/image1.emf"/><Relationship Id="rId31" Type="http://schemas.openxmlformats.org/officeDocument/2006/relationships/oleObject" Target="file:///D:\Mis%20Documentos%20BackUP\UTN\PRO\KiWi-Fruterio\Modelado%20de%20Negocio\Casos%20de%20uso\12_Confeccionar_Pedidos.docx" TargetMode="External"/><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emf"/><Relationship Id="rId65" Type="http://schemas.openxmlformats.org/officeDocument/2006/relationships/oleObject" Target="file:///D:\Mis%20Documentos%20BackUP\UTN\PRO\KiWi-Fruterio\Modelado%20de%20Negocio\Casos%20de%20uso\31_Elaborar_Informe_de_proyecciones_de_Ventas.docx" TargetMode="External"/><Relationship Id="rId73" Type="http://schemas.openxmlformats.org/officeDocument/2006/relationships/oleObject" Target="file:///D:\Mis%20Documentos%20BackUP\UTN\PRO\KiWi-Fruterio\Modelado%20de%20Negocio\Casos%20de%20uso\35_Elaborar_informe_de_defectos_por_proveedor.docx" TargetMode="External"/><Relationship Id="rId78" Type="http://schemas.openxmlformats.org/officeDocument/2006/relationships/image" Target="media/image36.emf"/><Relationship Id="rId81" Type="http://schemas.openxmlformats.org/officeDocument/2006/relationships/header" Target="header2.xml"/><Relationship Id="rId86"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10\Proy\Kiwi-Team\Kiwi-A4-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Modelo de Negocio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30F574-F9D1-4418-82D9-8E86AF4E6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Kiwi-A4-Template.dotx</Template>
  <TotalTime>663</TotalTime>
  <Pages>1</Pages>
  <Words>1490</Words>
  <Characters>8195</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UNIVERSIDAD TECNOLÓGICA NACIONAL FACULTAD REGIONAL CÓRDOBA</Company>
  <LinksUpToDate>false</LinksUpToDate>
  <CharactersWithSpaces>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Empresa: “Eben-Ezer”</dc:creator>
  <cp:lastModifiedBy>wasaaa</cp:lastModifiedBy>
  <cp:revision>35</cp:revision>
  <cp:lastPrinted>2010-04-13T11:09:00Z</cp:lastPrinted>
  <dcterms:created xsi:type="dcterms:W3CDTF">2010-04-08T22:34:00Z</dcterms:created>
  <dcterms:modified xsi:type="dcterms:W3CDTF">2010-05-03T23:25:00Z</dcterms:modified>
</cp:coreProperties>
</file>