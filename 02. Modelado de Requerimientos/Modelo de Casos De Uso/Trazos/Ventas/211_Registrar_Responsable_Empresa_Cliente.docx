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6E75BC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6E75BC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0B2818">
            <w:r>
              <w:t>Registrar Responsable Empresa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0B2818">
            <w:r>
              <w:t>211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0B2818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E75B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E75B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81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E75B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E75B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E75B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81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E75B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281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6E75B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81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E75B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6E75B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0B2818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6E75B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81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6E75BC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0B2818">
            <w:r>
              <w:t>Registrar los datos referidos a un responsable de una empresa cliente.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0B2818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registrar un nuevo responsable.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F7289A" w:rsidP="005C249A">
            <w:pPr>
              <w:pStyle w:val="ListParagraph"/>
              <w:numPr>
                <w:ilvl w:val="0"/>
                <w:numId w:val="1"/>
              </w:numPr>
            </w:pPr>
            <w:r>
              <w:t>El responsable de la empresa cliente ya se encuentra registrado.</w:t>
            </w:r>
          </w:p>
          <w:p w:rsidR="00F7289A" w:rsidRDefault="00F7289A" w:rsidP="005C249A">
            <w:pPr>
              <w:pStyle w:val="ListParagraph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0B2818" w:rsidP="00B9459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 cuando el V selecciona la opción “</w:t>
            </w:r>
            <w:r w:rsidR="00B94591">
              <w:rPr>
                <w:i/>
              </w:rPr>
              <w:t>Registrar</w:t>
            </w:r>
            <w:r>
              <w:rPr>
                <w:i/>
              </w:rPr>
              <w:t xml:space="preserve"> Responsable</w:t>
            </w:r>
            <w:r w:rsidR="00C27804">
              <w:rPr>
                <w:i/>
              </w:rPr>
              <w:t xml:space="preserve"> Empresa Cliente</w:t>
            </w:r>
            <w:bookmarkStart w:id="1" w:name="_GoBack"/>
            <w:bookmarkEnd w:id="1"/>
            <w:r>
              <w:rPr>
                <w:i/>
              </w:rPr>
              <w:t>”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591" w:rsidRDefault="00B94591" w:rsidP="00B9459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seleccione el tipo de documento e ingrese el nro. Del mismo.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591" w:rsidRPr="00960403" w:rsidRDefault="00B9459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591" w:rsidRDefault="00B94591" w:rsidP="00B9459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selecciona el tipo de documento e ingresa el nro.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591" w:rsidRPr="00960403" w:rsidRDefault="00B9459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591" w:rsidRDefault="00B94591" w:rsidP="00B9459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</w:t>
            </w:r>
            <w:r w:rsidR="00197833">
              <w:t>ma verifica la existencia de un</w:t>
            </w:r>
            <w:r>
              <w:t xml:space="preserve"> responsable con ese tipo y nro. De documento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591" w:rsidRDefault="00B9459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encuentra un responsable con ese tipo y nro. De documento.</w:t>
            </w:r>
          </w:p>
          <w:p w:rsidR="00B94591" w:rsidRDefault="00B94591" w:rsidP="00B94591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B94591" w:rsidRPr="00960403" w:rsidRDefault="00F7289A" w:rsidP="00B94591">
            <w:pPr>
              <w:pStyle w:val="ListParagraph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0B281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18" w:rsidRDefault="000B2818" w:rsidP="00B9459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</w:t>
            </w:r>
            <w:r w:rsidR="00812ABF">
              <w:t xml:space="preserve"> se</w:t>
            </w:r>
            <w:r>
              <w:t xml:space="preserve"> ingrese</w:t>
            </w:r>
            <w:r w:rsidR="00812ABF">
              <w:t>n</w:t>
            </w:r>
            <w:r>
              <w:t xml:space="preserve"> los datos corre</w:t>
            </w:r>
            <w:r w:rsidR="00B94591">
              <w:t xml:space="preserve">spondientes al nuevo responsable: nombre y apellido.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18" w:rsidRPr="00960403" w:rsidRDefault="000B281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281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18" w:rsidRDefault="00B94591" w:rsidP="00B9459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ingresa los siguientes datos: nombre y apellido.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818" w:rsidRPr="00960403" w:rsidRDefault="000B2818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591" w:rsidRDefault="00B94591" w:rsidP="0008646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ingrese los demás datos del responsable: </w:t>
            </w:r>
            <w:r w:rsidR="00086469">
              <w:t>mail</w:t>
            </w:r>
            <w:r>
              <w:t>,</w:t>
            </w:r>
            <w:r w:rsidR="00086469">
              <w:t xml:space="preserve"> teléfono y celular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591" w:rsidRPr="00960403" w:rsidRDefault="00B9459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591" w:rsidRDefault="00B94591" w:rsidP="000B281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ingresa los datos del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591" w:rsidRPr="00960403" w:rsidRDefault="00B9459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591" w:rsidRDefault="00B94591" w:rsidP="000B281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 registración del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591" w:rsidRPr="00960403" w:rsidRDefault="00B9459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591" w:rsidRDefault="00B94591" w:rsidP="000B281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591" w:rsidRDefault="00B9459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 no confirma la registración.</w:t>
            </w:r>
          </w:p>
          <w:p w:rsidR="00B94591" w:rsidRPr="00960403" w:rsidRDefault="00B94591" w:rsidP="00B94591">
            <w:pPr>
              <w:pStyle w:val="ListParagraph"/>
              <w:numPr>
                <w:ilvl w:val="2"/>
                <w:numId w:val="3"/>
              </w:numPr>
            </w:pPr>
            <w:r w:rsidRPr="00B94591">
              <w:t>No se procesa  la registración.</w:t>
            </w:r>
          </w:p>
        </w:tc>
      </w:tr>
      <w:tr w:rsidR="00B9459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591" w:rsidRDefault="00B94591" w:rsidP="000B281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los datos correspondientes al responsable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591" w:rsidRPr="00960403" w:rsidRDefault="00B9459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9459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591" w:rsidRDefault="00B94591" w:rsidP="000B281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591" w:rsidRPr="00960403" w:rsidRDefault="00B9459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F7289A" w:rsidP="00654C01">
            <w:r>
              <w:t xml:space="preserve">El V puede cancelar el CU en cualquier momento. 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0B2818"/>
    <w:rsid w:val="00067369"/>
    <w:rsid w:val="00074C24"/>
    <w:rsid w:val="00086469"/>
    <w:rsid w:val="000B2818"/>
    <w:rsid w:val="00197833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6E75BC"/>
    <w:rsid w:val="00812ABF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B94591"/>
    <w:rsid w:val="00C27804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7289A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21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Federico Nafria</cp:lastModifiedBy>
  <cp:revision>5</cp:revision>
  <dcterms:created xsi:type="dcterms:W3CDTF">2010-09-29T20:38:00Z</dcterms:created>
  <dcterms:modified xsi:type="dcterms:W3CDTF">2011-11-06T23:06:00Z</dcterms:modified>
</cp:coreProperties>
</file>