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1189"/>
        <w:gridCol w:w="3597"/>
        <w:gridCol w:w="3934"/>
      </w:tblGrid>
      <w:tr w:rsidR="005A4C60" w14:paraId="7A9D188E" w14:textId="77777777" w:rsidTr="00043F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C1C26EA" w14:textId="77777777" w:rsidR="005A4C60" w:rsidRDefault="005A4C60" w:rsidP="005A4C60">
            <w:pPr>
              <w:jc w:val="center"/>
            </w:pPr>
            <w:r>
              <w:t>ID CU</w:t>
            </w:r>
          </w:p>
        </w:tc>
        <w:tc>
          <w:tcPr>
            <w:tcW w:w="3597" w:type="dxa"/>
          </w:tcPr>
          <w:p w14:paraId="5F0DCA74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</w:t>
            </w:r>
          </w:p>
        </w:tc>
        <w:tc>
          <w:tcPr>
            <w:tcW w:w="3934" w:type="dxa"/>
          </w:tcPr>
          <w:p w14:paraId="2F1CB01D" w14:textId="77777777" w:rsidR="005A4C60" w:rsidRDefault="005A4C60" w:rsidP="005A4C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</w:tr>
      <w:tr w:rsidR="0081592E" w14:paraId="796D137E" w14:textId="77777777" w:rsidTr="00043F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7C3FF7C" w14:textId="77777777" w:rsidR="0081592E" w:rsidRDefault="0081592E" w:rsidP="005A4C60">
            <w:pPr>
              <w:jc w:val="center"/>
            </w:pPr>
            <w:r>
              <w:t>Compras</w:t>
            </w:r>
          </w:p>
        </w:tc>
        <w:tc>
          <w:tcPr>
            <w:tcW w:w="3597" w:type="dxa"/>
          </w:tcPr>
          <w:p w14:paraId="352D3AA6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232FBCDC" w14:textId="77777777" w:rsidR="0081592E" w:rsidRDefault="0081592E" w:rsidP="005A4C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3FA3" w14:paraId="6D76383C" w14:textId="77777777" w:rsidTr="00043F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891C53A" w14:textId="77777777" w:rsidR="00043FA3" w:rsidRPr="00043FA3" w:rsidRDefault="0004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001</w:t>
            </w:r>
          </w:p>
        </w:tc>
        <w:tc>
          <w:tcPr>
            <w:tcW w:w="3597" w:type="dxa"/>
          </w:tcPr>
          <w:p w14:paraId="3B483709" w14:textId="2F5DDAB2" w:rsidR="00043FA3" w:rsidRDefault="00E37D6C" w:rsidP="00031D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</w:t>
            </w:r>
            <w:r w:rsidR="00043FA3">
              <w:t xml:space="preserve"> seguimiento de Mercadería</w:t>
            </w:r>
          </w:p>
        </w:tc>
        <w:tc>
          <w:tcPr>
            <w:tcW w:w="3934" w:type="dxa"/>
          </w:tcPr>
          <w:p w14:paraId="5C741C80" w14:textId="59DC7BE0" w:rsidR="00043FA3" w:rsidRDefault="0000459D" w:rsidP="00031DC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</w:t>
            </w:r>
            <w:r w:rsidR="00043FA3">
              <w:t xml:space="preserve"> informar sobre el estado de las </w:t>
            </w:r>
            <w:r>
              <w:t>órdenes</w:t>
            </w:r>
            <w:r w:rsidR="00043FA3">
              <w:t xml:space="preserve"> de pedido</w:t>
            </w:r>
            <w:r>
              <w:t xml:space="preserve"> de compra.</w:t>
            </w:r>
          </w:p>
        </w:tc>
      </w:tr>
      <w:tr w:rsidR="005A4C60" w14:paraId="43F2A9C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B58388D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 w:rsidRPr="005A4C60">
              <w:rPr>
                <w:b w:val="0"/>
              </w:rPr>
              <w:t>002</w:t>
            </w:r>
          </w:p>
        </w:tc>
        <w:tc>
          <w:tcPr>
            <w:tcW w:w="3597" w:type="dxa"/>
          </w:tcPr>
          <w:p w14:paraId="327E6280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Pago a Proveedores</w:t>
            </w:r>
          </w:p>
        </w:tc>
        <w:tc>
          <w:tcPr>
            <w:tcW w:w="3934" w:type="dxa"/>
          </w:tcPr>
          <w:p w14:paraId="359583EB" w14:textId="77777777" w:rsidR="005A4C60" w:rsidRDefault="00B03B72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pago a proveedores, emitiendo la documentación correspondiente al mismo.</w:t>
            </w:r>
          </w:p>
        </w:tc>
      </w:tr>
      <w:tr w:rsidR="005A4C60" w14:paraId="780F079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F684E93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003</w:t>
            </w:r>
          </w:p>
        </w:tc>
        <w:tc>
          <w:tcPr>
            <w:tcW w:w="3597" w:type="dxa"/>
          </w:tcPr>
          <w:p w14:paraId="6F9B2CF9" w14:textId="77777777" w:rsidR="005A4C60" w:rsidRDefault="005A4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Orden de Compra</w:t>
            </w:r>
          </w:p>
        </w:tc>
        <w:tc>
          <w:tcPr>
            <w:tcW w:w="3934" w:type="dxa"/>
          </w:tcPr>
          <w:p w14:paraId="2F1948EA" w14:textId="77777777" w:rsidR="005A4C60" w:rsidRDefault="00953D31" w:rsidP="00953D3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/>
              </w:rPr>
              <w:t>Informar sobre los datos de una orden de compra.</w:t>
            </w:r>
          </w:p>
        </w:tc>
      </w:tr>
      <w:tr w:rsidR="005A4C60" w14:paraId="729CAF6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A3B3E6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004</w:t>
            </w:r>
          </w:p>
        </w:tc>
        <w:tc>
          <w:tcPr>
            <w:tcW w:w="3597" w:type="dxa"/>
          </w:tcPr>
          <w:p w14:paraId="6A3982A7" w14:textId="77777777" w:rsidR="005A4C60" w:rsidRDefault="005A4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Orden de Compra</w:t>
            </w:r>
          </w:p>
        </w:tc>
        <w:tc>
          <w:tcPr>
            <w:tcW w:w="3934" w:type="dxa"/>
          </w:tcPr>
          <w:p w14:paraId="3B562380" w14:textId="77777777" w:rsidR="005A4C60" w:rsidRDefault="00953D31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orden de compra, ya sea de materia prima o de producto importado, detallando los datos relacionados a la misma y emitiendo el comprobante correspondiente.</w:t>
            </w:r>
          </w:p>
        </w:tc>
      </w:tr>
      <w:tr w:rsidR="005A4C60" w14:paraId="6C1BCBE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00F9D4" w14:textId="77777777" w:rsidR="005A4C60" w:rsidRPr="005A4C60" w:rsidRDefault="005A4C60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005</w:t>
            </w:r>
          </w:p>
        </w:tc>
        <w:tc>
          <w:tcPr>
            <w:tcW w:w="3597" w:type="dxa"/>
          </w:tcPr>
          <w:p w14:paraId="407CE88C" w14:textId="77777777" w:rsidR="005A4C60" w:rsidRDefault="00FC71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Anular </w:t>
            </w:r>
            <w:r w:rsidR="005A4C60">
              <w:t xml:space="preserve"> Orden de Compra</w:t>
            </w:r>
          </w:p>
        </w:tc>
        <w:tc>
          <w:tcPr>
            <w:tcW w:w="3934" w:type="dxa"/>
          </w:tcPr>
          <w:p w14:paraId="12F214FC" w14:textId="77777777" w:rsidR="005A4C60" w:rsidRDefault="00FC719F" w:rsidP="00FC71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Anular los datos de</w:t>
            </w:r>
            <w:r w:rsidR="00953D31">
              <w:t xml:space="preserve"> una orden de compra.</w:t>
            </w:r>
          </w:p>
        </w:tc>
      </w:tr>
      <w:tr w:rsidR="00713FA3" w14:paraId="409B27F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16969C2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006</w:t>
            </w:r>
          </w:p>
        </w:tc>
        <w:tc>
          <w:tcPr>
            <w:tcW w:w="3597" w:type="dxa"/>
          </w:tcPr>
          <w:p w14:paraId="440AE40F" w14:textId="77777777" w:rsidR="00713FA3" w:rsidRDefault="00713FA3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Cta. Cte. Proveedor</w:t>
            </w:r>
          </w:p>
        </w:tc>
        <w:tc>
          <w:tcPr>
            <w:tcW w:w="3934" w:type="dxa"/>
          </w:tcPr>
          <w:p w14:paraId="70DBF035" w14:textId="77777777" w:rsidR="00713FA3" w:rsidRDefault="00E17C49" w:rsidP="00FC71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las cuentas corrientes de los proveedores con los cuales se trabaja.</w:t>
            </w:r>
          </w:p>
        </w:tc>
      </w:tr>
      <w:tr w:rsidR="00713FA3" w14:paraId="6B39E3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596BED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007</w:t>
            </w:r>
          </w:p>
        </w:tc>
        <w:tc>
          <w:tcPr>
            <w:tcW w:w="3597" w:type="dxa"/>
          </w:tcPr>
          <w:p w14:paraId="508E2F39" w14:textId="77777777" w:rsidR="00713FA3" w:rsidRDefault="00713FA3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Pedidos a Proveedor</w:t>
            </w:r>
          </w:p>
        </w:tc>
        <w:tc>
          <w:tcPr>
            <w:tcW w:w="3934" w:type="dxa"/>
          </w:tcPr>
          <w:p w14:paraId="79B68C86" w14:textId="2CC7AF33" w:rsidR="00713FA3" w:rsidRDefault="00E17C49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los pedidos</w:t>
            </w:r>
            <w:r w:rsidR="00D74941">
              <w:t xml:space="preserve"> (órdenes de compras)</w:t>
            </w:r>
            <w:r>
              <w:t>, ya sean de materia prima o productos importados, realizados a proveedores, detallando las características de los mismos.</w:t>
            </w:r>
          </w:p>
        </w:tc>
      </w:tr>
      <w:tr w:rsidR="00713FA3" w14:paraId="765B094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D2972F" w14:textId="77777777" w:rsidR="00713FA3" w:rsidRPr="00713FA3" w:rsidRDefault="00713FA3" w:rsidP="00713FA3">
            <w:pPr>
              <w:jc w:val="center"/>
              <w:rPr>
                <w:b w:val="0"/>
              </w:rPr>
            </w:pPr>
            <w:r w:rsidRPr="00713FA3">
              <w:rPr>
                <w:b w:val="0"/>
              </w:rPr>
              <w:t>008</w:t>
            </w:r>
          </w:p>
        </w:tc>
        <w:tc>
          <w:tcPr>
            <w:tcW w:w="3597" w:type="dxa"/>
          </w:tcPr>
          <w:p w14:paraId="77FEAA2E" w14:textId="77777777" w:rsidR="00713FA3" w:rsidRDefault="00713FA3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estado Cuentas proveedores</w:t>
            </w:r>
          </w:p>
        </w:tc>
        <w:tc>
          <w:tcPr>
            <w:tcW w:w="3934" w:type="dxa"/>
          </w:tcPr>
          <w:p w14:paraId="7FD3AB2E" w14:textId="77777777" w:rsidR="00713FA3" w:rsidRDefault="00E17C49" w:rsidP="007B7E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el estado de cuenta de los proveedores, detallando fechas de pago, saldos, pedidos realizados y descuentos.</w:t>
            </w:r>
          </w:p>
        </w:tc>
      </w:tr>
      <w:tr w:rsidR="00F8364B" w14:paraId="183BD5F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7029E8E" w14:textId="4A8C241F" w:rsidR="00F8364B" w:rsidRPr="00F8364B" w:rsidRDefault="00F8364B" w:rsidP="00713FA3">
            <w:pPr>
              <w:jc w:val="center"/>
              <w:rPr>
                <w:b w:val="0"/>
              </w:rPr>
            </w:pPr>
            <w:r w:rsidRPr="00F8364B">
              <w:rPr>
                <w:b w:val="0"/>
              </w:rPr>
              <w:t>010</w:t>
            </w:r>
          </w:p>
        </w:tc>
        <w:tc>
          <w:tcPr>
            <w:tcW w:w="3597" w:type="dxa"/>
          </w:tcPr>
          <w:p w14:paraId="0A89566D" w14:textId="2E735324" w:rsidR="00F8364B" w:rsidRDefault="00F8364B" w:rsidP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Seguimiento de Importación</w:t>
            </w:r>
          </w:p>
        </w:tc>
        <w:tc>
          <w:tcPr>
            <w:tcW w:w="3934" w:type="dxa"/>
          </w:tcPr>
          <w:p w14:paraId="51C546D9" w14:textId="7EC975A7" w:rsidR="00F8364B" w:rsidRDefault="00F8364B" w:rsidP="007B7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e informar sobre el estado de una importación.</w:t>
            </w:r>
          </w:p>
        </w:tc>
      </w:tr>
      <w:tr w:rsidR="00060E16" w14:paraId="36E9FF7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28D4463" w14:textId="25CD583B" w:rsidR="00060E16" w:rsidRPr="00060E16" w:rsidRDefault="00060E16" w:rsidP="00713FA3">
            <w:pPr>
              <w:jc w:val="center"/>
              <w:rPr>
                <w:b w:val="0"/>
              </w:rPr>
            </w:pPr>
            <w:r w:rsidRPr="00060E16">
              <w:rPr>
                <w:b w:val="0"/>
              </w:rPr>
              <w:t>021</w:t>
            </w:r>
          </w:p>
        </w:tc>
        <w:tc>
          <w:tcPr>
            <w:tcW w:w="3597" w:type="dxa"/>
          </w:tcPr>
          <w:p w14:paraId="00853CD8" w14:textId="425A12A9" w:rsidR="00060E16" w:rsidRDefault="00060E16" w:rsidP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importación</w:t>
            </w:r>
          </w:p>
        </w:tc>
        <w:tc>
          <w:tcPr>
            <w:tcW w:w="3934" w:type="dxa"/>
          </w:tcPr>
          <w:p w14:paraId="127BEAC3" w14:textId="0B0EDAF7" w:rsidR="00060E16" w:rsidRDefault="00B12AC5" w:rsidP="00B12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nueva importación, detallando los datos relacionados a la misma y emitiendo el comprobante </w:t>
            </w:r>
            <w:r w:rsidRPr="00B12AC5">
              <w:rPr>
                <w:u w:val="single"/>
              </w:rPr>
              <w:t>correspondiente</w:t>
            </w:r>
            <w:r>
              <w:t>.</w:t>
            </w:r>
          </w:p>
        </w:tc>
      </w:tr>
      <w:tr w:rsidR="00713FA3" w14:paraId="1044F36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D80F072" w14:textId="77777777" w:rsidR="00713FA3" w:rsidRPr="0081592E" w:rsidRDefault="00713FA3" w:rsidP="005A4C60">
            <w:pPr>
              <w:jc w:val="center"/>
            </w:pPr>
            <w:r>
              <w:t>Depósito</w:t>
            </w:r>
          </w:p>
        </w:tc>
        <w:tc>
          <w:tcPr>
            <w:tcW w:w="3597" w:type="dxa"/>
          </w:tcPr>
          <w:p w14:paraId="769509AC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EA0F788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13FA3" w14:paraId="7B34B91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3A6579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101</w:t>
            </w:r>
          </w:p>
        </w:tc>
        <w:tc>
          <w:tcPr>
            <w:tcW w:w="3597" w:type="dxa"/>
          </w:tcPr>
          <w:p w14:paraId="1B53AF7F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Ingreso de Productos Importados</w:t>
            </w:r>
          </w:p>
        </w:tc>
        <w:tc>
          <w:tcPr>
            <w:tcW w:w="3934" w:type="dxa"/>
          </w:tcPr>
          <w:p w14:paraId="74805B1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 nuevo ingreso de productos importados a la empresa.</w:t>
            </w:r>
          </w:p>
        </w:tc>
      </w:tr>
      <w:tr w:rsidR="00713FA3" w14:paraId="69DE67D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0AE42F6" w14:textId="77777777" w:rsidR="00713FA3" w:rsidRPr="005A4C6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102</w:t>
            </w:r>
          </w:p>
        </w:tc>
        <w:tc>
          <w:tcPr>
            <w:tcW w:w="3597" w:type="dxa"/>
          </w:tcPr>
          <w:p w14:paraId="284B9E7A" w14:textId="77777777" w:rsidR="00713FA3" w:rsidRDefault="0071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Ingresos de Materia Prima</w:t>
            </w:r>
          </w:p>
        </w:tc>
        <w:tc>
          <w:tcPr>
            <w:tcW w:w="3934" w:type="dxa"/>
          </w:tcPr>
          <w:p w14:paraId="780B704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materia prima a la empresa.</w:t>
            </w:r>
          </w:p>
        </w:tc>
      </w:tr>
      <w:tr w:rsidR="00713FA3" w14:paraId="38C4100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441C706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103</w:t>
            </w:r>
          </w:p>
        </w:tc>
        <w:tc>
          <w:tcPr>
            <w:tcW w:w="3597" w:type="dxa"/>
          </w:tcPr>
          <w:p w14:paraId="3A7CDB97" w14:textId="77777777" w:rsidR="00713FA3" w:rsidRDefault="00713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Materia Prima a producción</w:t>
            </w:r>
          </w:p>
        </w:tc>
        <w:tc>
          <w:tcPr>
            <w:tcW w:w="3934" w:type="dxa"/>
          </w:tcPr>
          <w:p w14:paraId="6301025A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una nueva salida de materia prima para realizar la producción.</w:t>
            </w:r>
          </w:p>
        </w:tc>
      </w:tr>
      <w:tr w:rsidR="00713FA3" w14:paraId="5A4709F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4A70A59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104</w:t>
            </w:r>
          </w:p>
        </w:tc>
        <w:tc>
          <w:tcPr>
            <w:tcW w:w="3597" w:type="dxa"/>
          </w:tcPr>
          <w:p w14:paraId="2744C835" w14:textId="77777777" w:rsidR="00713FA3" w:rsidRDefault="00713FA3" w:rsidP="00F269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</w:t>
            </w:r>
          </w:p>
        </w:tc>
        <w:tc>
          <w:tcPr>
            <w:tcW w:w="3934" w:type="dxa"/>
          </w:tcPr>
          <w:p w14:paraId="14C164DC" w14:textId="53CF7654" w:rsidR="00713FA3" w:rsidRDefault="00F86AB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 de reabastecimiento de productos importados.</w:t>
            </w:r>
          </w:p>
        </w:tc>
      </w:tr>
      <w:tr w:rsidR="00713FA3" w14:paraId="3B637A0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560B7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105</w:t>
            </w:r>
          </w:p>
        </w:tc>
        <w:tc>
          <w:tcPr>
            <w:tcW w:w="3597" w:type="dxa"/>
          </w:tcPr>
          <w:p w14:paraId="6A03B48B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Inconsistencia en Depósito</w:t>
            </w:r>
          </w:p>
        </w:tc>
        <w:tc>
          <w:tcPr>
            <w:tcW w:w="3934" w:type="dxa"/>
          </w:tcPr>
          <w:p w14:paraId="2B32152F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las faltas y/o sobrantes de materia prima, productos importados y </w:t>
            </w:r>
            <w:r w:rsidRPr="00F86AB3">
              <w:rPr>
                <w:u w:val="single"/>
              </w:rPr>
              <w:t>productos</w:t>
            </w:r>
            <w:r>
              <w:t xml:space="preserve"> terminados dentro de la empresa.</w:t>
            </w:r>
          </w:p>
        </w:tc>
      </w:tr>
      <w:tr w:rsidR="00713FA3" w14:paraId="2BD0052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24C283D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106</w:t>
            </w:r>
          </w:p>
        </w:tc>
        <w:tc>
          <w:tcPr>
            <w:tcW w:w="3597" w:type="dxa"/>
          </w:tcPr>
          <w:p w14:paraId="6EB0AEFC" w14:textId="16FA17C1" w:rsidR="00713FA3" w:rsidRDefault="00713FA3" w:rsidP="00B01E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</w:t>
            </w:r>
            <w:r w:rsidR="00E37D6C">
              <w:t xml:space="preserve"> Entrada</w:t>
            </w:r>
            <w:r>
              <w:t xml:space="preserve"> </w:t>
            </w:r>
            <w:r w:rsidR="00B01E88">
              <w:t>reabastecimiento</w:t>
            </w:r>
            <w:r>
              <w:t xml:space="preserve"> interno</w:t>
            </w:r>
          </w:p>
        </w:tc>
        <w:tc>
          <w:tcPr>
            <w:tcW w:w="3934" w:type="dxa"/>
          </w:tcPr>
          <w:p w14:paraId="0B35D8EF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los productos importados al depósito de productos terminados</w:t>
            </w:r>
          </w:p>
        </w:tc>
      </w:tr>
      <w:tr w:rsidR="00713FA3" w14:paraId="3D5054F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A9EB41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108</w:t>
            </w:r>
          </w:p>
        </w:tc>
        <w:tc>
          <w:tcPr>
            <w:tcW w:w="3597" w:type="dxa"/>
          </w:tcPr>
          <w:p w14:paraId="1BB2CDFE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Armado de Pedido</w:t>
            </w:r>
          </w:p>
        </w:tc>
        <w:tc>
          <w:tcPr>
            <w:tcW w:w="3934" w:type="dxa"/>
          </w:tcPr>
          <w:p w14:paraId="359557A6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el armado de un pedido, </w:t>
            </w:r>
            <w:r>
              <w:lastRenderedPageBreak/>
              <w:t>especificando los productos y las cantidades de los mismos.</w:t>
            </w:r>
          </w:p>
        </w:tc>
      </w:tr>
      <w:tr w:rsidR="00713FA3" w14:paraId="230A062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DD97E5F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109</w:t>
            </w:r>
          </w:p>
        </w:tc>
        <w:tc>
          <w:tcPr>
            <w:tcW w:w="3597" w:type="dxa"/>
          </w:tcPr>
          <w:p w14:paraId="2BD1E425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salida de Producción</w:t>
            </w:r>
          </w:p>
        </w:tc>
        <w:tc>
          <w:tcPr>
            <w:tcW w:w="3934" w:type="dxa"/>
          </w:tcPr>
          <w:p w14:paraId="2E2A2CEB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el ingreso de productos fabricados al depósito de productos terminados.</w:t>
            </w:r>
          </w:p>
        </w:tc>
      </w:tr>
      <w:tr w:rsidR="00713FA3" w14:paraId="298ABD1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29B6E72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110</w:t>
            </w:r>
          </w:p>
        </w:tc>
        <w:tc>
          <w:tcPr>
            <w:tcW w:w="3597" w:type="dxa"/>
          </w:tcPr>
          <w:p w14:paraId="2FE8E88D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Salida de Pedido</w:t>
            </w:r>
          </w:p>
        </w:tc>
        <w:tc>
          <w:tcPr>
            <w:tcW w:w="3934" w:type="dxa"/>
          </w:tcPr>
          <w:p w14:paraId="152E3A99" w14:textId="77777777" w:rsidR="00713FA3" w:rsidRDefault="00713FA3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salida de un pedido para la entrega a su correspondiente cliente.</w:t>
            </w:r>
          </w:p>
        </w:tc>
      </w:tr>
      <w:tr w:rsidR="00713FA3" w14:paraId="222C426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A8546CB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111</w:t>
            </w:r>
          </w:p>
        </w:tc>
        <w:tc>
          <w:tcPr>
            <w:tcW w:w="3597" w:type="dxa"/>
          </w:tcPr>
          <w:p w14:paraId="75F9A3FF" w14:textId="77777777" w:rsidR="00713FA3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Producto</w:t>
            </w:r>
          </w:p>
        </w:tc>
        <w:tc>
          <w:tcPr>
            <w:tcW w:w="3934" w:type="dxa"/>
          </w:tcPr>
          <w:p w14:paraId="05156E11" w14:textId="77777777" w:rsidR="00713FA3" w:rsidRDefault="00713FA3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referidos a un producto.</w:t>
            </w:r>
          </w:p>
        </w:tc>
      </w:tr>
      <w:tr w:rsidR="00713FA3" w14:paraId="46DD041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A1AB2B4" w14:textId="77777777" w:rsidR="00713FA3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113</w:t>
            </w:r>
          </w:p>
        </w:tc>
        <w:tc>
          <w:tcPr>
            <w:tcW w:w="3597" w:type="dxa"/>
          </w:tcPr>
          <w:p w14:paraId="1D468FD0" w14:textId="77777777" w:rsidR="00713FA3" w:rsidRDefault="00713FA3" w:rsidP="00B036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Productos Terminados.</w:t>
            </w:r>
          </w:p>
        </w:tc>
        <w:tc>
          <w:tcPr>
            <w:tcW w:w="3934" w:type="dxa"/>
          </w:tcPr>
          <w:p w14:paraId="3707F209" w14:textId="77777777" w:rsidR="00713FA3" w:rsidRDefault="00713FA3" w:rsidP="00002BE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el ingreso de los productos que el viajante ha retirado para la venta y devuelve a la fábrica, detallando el motivo.</w:t>
            </w:r>
          </w:p>
        </w:tc>
      </w:tr>
      <w:tr w:rsidR="00713FA3" w14:paraId="1D36595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7F2780A" w14:textId="77777777" w:rsidR="00713FA3" w:rsidRPr="00253DB5" w:rsidRDefault="00713FA3" w:rsidP="005A4C60">
            <w:pPr>
              <w:jc w:val="center"/>
              <w:rPr>
                <w:b w:val="0"/>
              </w:rPr>
            </w:pPr>
            <w:r w:rsidRPr="00253DB5">
              <w:rPr>
                <w:b w:val="0"/>
              </w:rPr>
              <w:t>114</w:t>
            </w:r>
          </w:p>
        </w:tc>
        <w:tc>
          <w:tcPr>
            <w:tcW w:w="3597" w:type="dxa"/>
          </w:tcPr>
          <w:p w14:paraId="1BF3EC61" w14:textId="77777777" w:rsidR="00713FA3" w:rsidRPr="00253DB5" w:rsidRDefault="00713FA3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Producto</w:t>
            </w:r>
          </w:p>
        </w:tc>
        <w:tc>
          <w:tcPr>
            <w:tcW w:w="3934" w:type="dxa"/>
          </w:tcPr>
          <w:p w14:paraId="77C0096C" w14:textId="77777777" w:rsidR="00713FA3" w:rsidRPr="00253DB5" w:rsidRDefault="00713FA3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referidos a un producto.</w:t>
            </w:r>
          </w:p>
        </w:tc>
      </w:tr>
      <w:tr w:rsidR="00713FA3" w14:paraId="4C7E32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0D2D40" w14:textId="77777777" w:rsidR="00713FA3" w:rsidRPr="00C043E0" w:rsidRDefault="00713FA3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115</w:t>
            </w:r>
          </w:p>
        </w:tc>
        <w:tc>
          <w:tcPr>
            <w:tcW w:w="3597" w:type="dxa"/>
          </w:tcPr>
          <w:p w14:paraId="198DCC44" w14:textId="77777777" w:rsidR="00713FA3" w:rsidRDefault="00713FA3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Materia Prima</w:t>
            </w:r>
          </w:p>
        </w:tc>
        <w:tc>
          <w:tcPr>
            <w:tcW w:w="3934" w:type="dxa"/>
          </w:tcPr>
          <w:p w14:paraId="6FE20246" w14:textId="77777777" w:rsidR="00713FA3" w:rsidRDefault="00713FA3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una nueva materia prima.</w:t>
            </w:r>
          </w:p>
        </w:tc>
      </w:tr>
      <w:tr w:rsidR="009F1685" w14:paraId="6EAFF58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FCDFF3" w14:textId="6F6C0CD8" w:rsidR="009F1685" w:rsidRPr="009F1685" w:rsidRDefault="009F1685" w:rsidP="005A4C60">
            <w:pPr>
              <w:jc w:val="center"/>
              <w:rPr>
                <w:b w:val="0"/>
              </w:rPr>
            </w:pPr>
            <w:r w:rsidRPr="009F1685">
              <w:rPr>
                <w:b w:val="0"/>
              </w:rPr>
              <w:t>118</w:t>
            </w:r>
          </w:p>
        </w:tc>
        <w:tc>
          <w:tcPr>
            <w:tcW w:w="3597" w:type="dxa"/>
          </w:tcPr>
          <w:p w14:paraId="3C2863D1" w14:textId="012FB69F" w:rsidR="009F1685" w:rsidRPr="009F1685" w:rsidRDefault="00E37D6C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</w:t>
            </w:r>
            <w:r w:rsidR="009F1685" w:rsidRPr="009F1685">
              <w:t xml:space="preserve"> Pedido de Reabastecimiento interno</w:t>
            </w:r>
          </w:p>
        </w:tc>
        <w:tc>
          <w:tcPr>
            <w:tcW w:w="3934" w:type="dxa"/>
          </w:tcPr>
          <w:p w14:paraId="748A0A09" w14:textId="0E18BE37" w:rsidR="009F1685" w:rsidRPr="009F1685" w:rsidRDefault="009F1685" w:rsidP="00EB4F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F1685">
              <w:t>Detectar necesidad de reabastecimiento entre el Depósito de Productos Importados y el Depósito de Productos Terminados y generar el pedido correspondiente.</w:t>
            </w:r>
          </w:p>
        </w:tc>
      </w:tr>
      <w:tr w:rsidR="007F5156" w14:paraId="2070DB5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735A9E6" w14:textId="2818136E" w:rsidR="007F5156" w:rsidRPr="009F1685" w:rsidRDefault="007F5156" w:rsidP="005A4C60">
            <w:pPr>
              <w:jc w:val="center"/>
            </w:pPr>
            <w:r>
              <w:rPr>
                <w:b w:val="0"/>
              </w:rPr>
              <w:t>119</w:t>
            </w:r>
          </w:p>
        </w:tc>
        <w:tc>
          <w:tcPr>
            <w:tcW w:w="3597" w:type="dxa"/>
          </w:tcPr>
          <w:p w14:paraId="70C3BFE8" w14:textId="54615088" w:rsidR="007F5156" w:rsidRPr="009F1685" w:rsidRDefault="00E37D6C" w:rsidP="007F51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</w:t>
            </w:r>
            <w:r w:rsidR="007F5156" w:rsidRPr="009F1685">
              <w:t xml:space="preserve"> Pedido de Reabastecimiento </w:t>
            </w:r>
            <w:r w:rsidR="007F5156">
              <w:t>materia prima</w:t>
            </w:r>
          </w:p>
        </w:tc>
        <w:tc>
          <w:tcPr>
            <w:tcW w:w="3934" w:type="dxa"/>
          </w:tcPr>
          <w:p w14:paraId="20A621F1" w14:textId="7C70621B" w:rsidR="007F5156" w:rsidRPr="009F1685" w:rsidRDefault="007F5156" w:rsidP="00EB4F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Detectar necesidad de reabastecimiento en el depósito de materia prima y generar el pedido correspondiente.</w:t>
            </w:r>
          </w:p>
        </w:tc>
      </w:tr>
      <w:tr w:rsidR="007F5156" w14:paraId="6514CCB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D71A3C0" w14:textId="77777777" w:rsidR="007F5156" w:rsidRPr="0081592E" w:rsidRDefault="007F5156" w:rsidP="005A4C60">
            <w:pPr>
              <w:jc w:val="center"/>
            </w:pPr>
            <w:r>
              <w:t>Calidad</w:t>
            </w:r>
          </w:p>
        </w:tc>
        <w:tc>
          <w:tcPr>
            <w:tcW w:w="3597" w:type="dxa"/>
          </w:tcPr>
          <w:p w14:paraId="5BA3B2C6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320E2E59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3CE1E32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9FDA3A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181</w:t>
            </w:r>
          </w:p>
        </w:tc>
        <w:tc>
          <w:tcPr>
            <w:tcW w:w="3597" w:type="dxa"/>
          </w:tcPr>
          <w:p w14:paraId="427B1E98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Productos Defectuosos importados</w:t>
            </w:r>
          </w:p>
        </w:tc>
        <w:tc>
          <w:tcPr>
            <w:tcW w:w="3934" w:type="dxa"/>
          </w:tcPr>
          <w:p w14:paraId="08519586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detección de un producto importado defectuoso, especificando su defecto y posible causa.</w:t>
            </w:r>
          </w:p>
        </w:tc>
      </w:tr>
      <w:tr w:rsidR="007F5156" w14:paraId="204F72D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0D47F8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182</w:t>
            </w:r>
          </w:p>
        </w:tc>
        <w:tc>
          <w:tcPr>
            <w:tcW w:w="3597" w:type="dxa"/>
          </w:tcPr>
          <w:p w14:paraId="332E0E07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Calidad de Productos Importados</w:t>
            </w:r>
          </w:p>
        </w:tc>
        <w:tc>
          <w:tcPr>
            <w:tcW w:w="3934" w:type="dxa"/>
          </w:tcPr>
          <w:p w14:paraId="08DCF92A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la calidad de los productos importados,  describiendo la implementación de las herramientas para detectar la misma y determinando si los productos son aceptados o no.</w:t>
            </w:r>
          </w:p>
        </w:tc>
      </w:tr>
      <w:tr w:rsidR="007F5156" w14:paraId="1EB856C2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2F54686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183</w:t>
            </w:r>
          </w:p>
        </w:tc>
        <w:tc>
          <w:tcPr>
            <w:tcW w:w="3597" w:type="dxa"/>
          </w:tcPr>
          <w:p w14:paraId="369F40CC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Defectos por Proveedor</w:t>
            </w:r>
          </w:p>
        </w:tc>
        <w:tc>
          <w:tcPr>
            <w:tcW w:w="3934" w:type="dxa"/>
          </w:tcPr>
          <w:p w14:paraId="16859BD7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los defectos encontrados en los productos comprados a proveedores, ya sean materia prima o productos importados, especificando un detalle de los mismos.</w:t>
            </w:r>
          </w:p>
        </w:tc>
      </w:tr>
      <w:tr w:rsidR="007F5156" w14:paraId="25AA68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0E5072D" w14:textId="77777777" w:rsidR="007F5156" w:rsidRPr="0081592E" w:rsidRDefault="007F5156" w:rsidP="005A4C60">
            <w:pPr>
              <w:jc w:val="center"/>
            </w:pPr>
            <w:r w:rsidRPr="0081592E">
              <w:t>Ventas</w:t>
            </w:r>
          </w:p>
        </w:tc>
        <w:tc>
          <w:tcPr>
            <w:tcW w:w="3597" w:type="dxa"/>
          </w:tcPr>
          <w:p w14:paraId="0D5113C1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7A6F94BF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5156" w14:paraId="65E0285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67E1D8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201</w:t>
            </w:r>
          </w:p>
        </w:tc>
        <w:tc>
          <w:tcPr>
            <w:tcW w:w="3597" w:type="dxa"/>
          </w:tcPr>
          <w:p w14:paraId="4D4FEABE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Cliente</w:t>
            </w:r>
          </w:p>
        </w:tc>
        <w:tc>
          <w:tcPr>
            <w:tcW w:w="3934" w:type="dxa"/>
          </w:tcPr>
          <w:p w14:paraId="0DED5B9C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cliente</w:t>
            </w:r>
          </w:p>
        </w:tc>
      </w:tr>
      <w:tr w:rsidR="007F5156" w14:paraId="4B8F5742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377918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202</w:t>
            </w:r>
          </w:p>
        </w:tc>
        <w:tc>
          <w:tcPr>
            <w:tcW w:w="3597" w:type="dxa"/>
          </w:tcPr>
          <w:p w14:paraId="7D17BE2A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Cliente</w:t>
            </w:r>
          </w:p>
        </w:tc>
        <w:tc>
          <w:tcPr>
            <w:tcW w:w="3934" w:type="dxa"/>
          </w:tcPr>
          <w:p w14:paraId="12E73956" w14:textId="77777777" w:rsidR="007F5156" w:rsidRDefault="007F5156" w:rsidP="006D64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datos relacionados con un  cliente determinado.</w:t>
            </w:r>
          </w:p>
        </w:tc>
      </w:tr>
      <w:tr w:rsidR="007F5156" w14:paraId="0789B6B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5134F99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203</w:t>
            </w:r>
          </w:p>
        </w:tc>
        <w:tc>
          <w:tcPr>
            <w:tcW w:w="3597" w:type="dxa"/>
          </w:tcPr>
          <w:p w14:paraId="60E18B81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Catálogo</w:t>
            </w:r>
          </w:p>
        </w:tc>
        <w:tc>
          <w:tcPr>
            <w:tcW w:w="3934" w:type="dxa"/>
          </w:tcPr>
          <w:p w14:paraId="47B1B56B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diferentes productos con los que cuenta la empresa.</w:t>
            </w:r>
          </w:p>
        </w:tc>
      </w:tr>
      <w:tr w:rsidR="007F5156" w14:paraId="1DE6E00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346DF1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204</w:t>
            </w:r>
          </w:p>
        </w:tc>
        <w:tc>
          <w:tcPr>
            <w:tcW w:w="3597" w:type="dxa"/>
          </w:tcPr>
          <w:p w14:paraId="7B6A84FF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Rendición de Ventas de Viajante</w:t>
            </w:r>
          </w:p>
        </w:tc>
        <w:tc>
          <w:tcPr>
            <w:tcW w:w="3934" w:type="dxa"/>
          </w:tcPr>
          <w:p w14:paraId="407D31A8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la entrega de los cobros realizados  por los diferentes viajantes.</w:t>
            </w:r>
          </w:p>
        </w:tc>
      </w:tr>
      <w:tr w:rsidR="007F5156" w14:paraId="6E2E4A8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D2C8EBC" w14:textId="77777777" w:rsidR="007F5156" w:rsidRPr="00895667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205</w:t>
            </w:r>
          </w:p>
        </w:tc>
        <w:tc>
          <w:tcPr>
            <w:tcW w:w="3597" w:type="dxa"/>
          </w:tcPr>
          <w:p w14:paraId="716C8C40" w14:textId="77777777" w:rsidR="007F5156" w:rsidRDefault="007F5156" w:rsidP="003857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Devolución de Venta</w:t>
            </w:r>
          </w:p>
        </w:tc>
        <w:tc>
          <w:tcPr>
            <w:tcW w:w="3934" w:type="dxa"/>
          </w:tcPr>
          <w:p w14:paraId="6C4D57CD" w14:textId="77777777" w:rsidR="007F5156" w:rsidRDefault="007F5156" w:rsidP="0079546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una devolución de una venta realizada anteriormente, detallando el motivo de la devolución y  generando la </w:t>
            </w:r>
            <w:r>
              <w:lastRenderedPageBreak/>
              <w:t>nota de crédito correspondiente.</w:t>
            </w:r>
          </w:p>
        </w:tc>
      </w:tr>
      <w:tr w:rsidR="007F5156" w14:paraId="04DD5C7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0EE3560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206</w:t>
            </w:r>
          </w:p>
        </w:tc>
        <w:tc>
          <w:tcPr>
            <w:tcW w:w="3597" w:type="dxa"/>
          </w:tcPr>
          <w:p w14:paraId="4D8261FD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Cliente</w:t>
            </w:r>
          </w:p>
        </w:tc>
        <w:tc>
          <w:tcPr>
            <w:tcW w:w="3934" w:type="dxa"/>
          </w:tcPr>
          <w:p w14:paraId="1DF61702" w14:textId="77777777" w:rsidR="007F5156" w:rsidRDefault="007F5156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cliente con el que trabaja la empresa.</w:t>
            </w:r>
          </w:p>
        </w:tc>
      </w:tr>
      <w:tr w:rsidR="007F5156" w14:paraId="79EBFD7F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B31895D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207</w:t>
            </w:r>
          </w:p>
        </w:tc>
        <w:tc>
          <w:tcPr>
            <w:tcW w:w="3597" w:type="dxa"/>
          </w:tcPr>
          <w:p w14:paraId="766F94D7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Cuentas de Clientes</w:t>
            </w:r>
          </w:p>
        </w:tc>
        <w:tc>
          <w:tcPr>
            <w:tcW w:w="3934" w:type="dxa"/>
          </w:tcPr>
          <w:p w14:paraId="31ADF710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sobre el estado de las cuentas corrientes de los clientes.</w:t>
            </w:r>
          </w:p>
        </w:tc>
      </w:tr>
      <w:tr w:rsidR="007F5156" w14:paraId="6817FA0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D68E56C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208</w:t>
            </w:r>
          </w:p>
        </w:tc>
        <w:tc>
          <w:tcPr>
            <w:tcW w:w="3597" w:type="dxa"/>
          </w:tcPr>
          <w:p w14:paraId="6C365CD6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Ventas</w:t>
            </w:r>
          </w:p>
        </w:tc>
        <w:tc>
          <w:tcPr>
            <w:tcW w:w="3934" w:type="dxa"/>
          </w:tcPr>
          <w:p w14:paraId="7C9480A3" w14:textId="77777777" w:rsidR="007F5156" w:rsidRDefault="007F5156" w:rsidP="004769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Generar un informe especificando las ventas realizadas en un periodo determinado, especificando producto vendido,  su cantidad, su precio, su cliente y su viajante. </w:t>
            </w:r>
          </w:p>
        </w:tc>
      </w:tr>
      <w:tr w:rsidR="007F5156" w14:paraId="041CD64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ADEDDE3" w14:textId="77777777" w:rsidR="007F5156" w:rsidRDefault="007F5156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209</w:t>
            </w:r>
          </w:p>
        </w:tc>
        <w:tc>
          <w:tcPr>
            <w:tcW w:w="3597" w:type="dxa"/>
          </w:tcPr>
          <w:p w14:paraId="52F35263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Venta</w:t>
            </w:r>
          </w:p>
        </w:tc>
        <w:tc>
          <w:tcPr>
            <w:tcW w:w="3934" w:type="dxa"/>
          </w:tcPr>
          <w:p w14:paraId="5BAC82A5" w14:textId="77777777" w:rsidR="007F5156" w:rsidRDefault="007F5156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entrega y el cobro de una venta.</w:t>
            </w:r>
          </w:p>
        </w:tc>
      </w:tr>
      <w:tr w:rsidR="007F5156" w14:paraId="5CA2D7C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15414B6" w14:textId="77777777" w:rsidR="007F5156" w:rsidRDefault="007F5156" w:rsidP="00AF201E">
            <w:pPr>
              <w:jc w:val="center"/>
              <w:rPr>
                <w:b w:val="0"/>
              </w:rPr>
            </w:pPr>
            <w:r>
              <w:rPr>
                <w:b w:val="0"/>
              </w:rPr>
              <w:t>210</w:t>
            </w:r>
          </w:p>
        </w:tc>
        <w:tc>
          <w:tcPr>
            <w:tcW w:w="3597" w:type="dxa"/>
          </w:tcPr>
          <w:p w14:paraId="71AB848C" w14:textId="77777777" w:rsidR="007F5156" w:rsidRDefault="007F5156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Viajante</w:t>
            </w:r>
          </w:p>
        </w:tc>
        <w:tc>
          <w:tcPr>
            <w:tcW w:w="3934" w:type="dxa"/>
          </w:tcPr>
          <w:p w14:paraId="5C08E76B" w14:textId="77777777" w:rsidR="007F5156" w:rsidRDefault="007F5156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viajante.</w:t>
            </w:r>
          </w:p>
        </w:tc>
      </w:tr>
      <w:tr w:rsidR="007F5156" w14:paraId="5BF6159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E3BBF75" w14:textId="77777777" w:rsidR="007F5156" w:rsidRPr="006466DE" w:rsidRDefault="007F5156" w:rsidP="00AF201E">
            <w:pPr>
              <w:jc w:val="center"/>
              <w:rPr>
                <w:b w:val="0"/>
              </w:rPr>
            </w:pPr>
            <w:r w:rsidRPr="006466DE">
              <w:rPr>
                <w:b w:val="0"/>
              </w:rPr>
              <w:t>211</w:t>
            </w:r>
          </w:p>
        </w:tc>
        <w:tc>
          <w:tcPr>
            <w:tcW w:w="3597" w:type="dxa"/>
          </w:tcPr>
          <w:p w14:paraId="052CDC20" w14:textId="77777777" w:rsidR="007F5156" w:rsidRDefault="007F5156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Responsable Empresa Cliente</w:t>
            </w:r>
          </w:p>
        </w:tc>
        <w:tc>
          <w:tcPr>
            <w:tcW w:w="3934" w:type="dxa"/>
          </w:tcPr>
          <w:p w14:paraId="25056B67" w14:textId="77777777" w:rsidR="007F5156" w:rsidRDefault="007F5156" w:rsidP="00AF201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referidos a un responsable de una empresa cliente.</w:t>
            </w:r>
          </w:p>
        </w:tc>
      </w:tr>
      <w:tr w:rsidR="00F8364B" w14:paraId="01155F14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522D1FE" w14:textId="2BED3871" w:rsidR="00F8364B" w:rsidRPr="00F8364B" w:rsidRDefault="00F8364B" w:rsidP="00AF201E">
            <w:pPr>
              <w:jc w:val="center"/>
              <w:rPr>
                <w:b w:val="0"/>
              </w:rPr>
            </w:pPr>
            <w:r w:rsidRPr="00F8364B">
              <w:rPr>
                <w:b w:val="0"/>
              </w:rPr>
              <w:t>212</w:t>
            </w:r>
          </w:p>
        </w:tc>
        <w:tc>
          <w:tcPr>
            <w:tcW w:w="3597" w:type="dxa"/>
          </w:tcPr>
          <w:p w14:paraId="63DEE951" w14:textId="4469F49E" w:rsidR="00F8364B" w:rsidRP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AR"/>
              </w:rPr>
            </w:pPr>
            <w:r>
              <w:t xml:space="preserve">Crear </w:t>
            </w:r>
            <w:proofErr w:type="spellStart"/>
            <w:r>
              <w:t>Cat</w:t>
            </w:r>
            <w:r>
              <w:rPr>
                <w:lang w:val="es-AR"/>
              </w:rPr>
              <w:t>álogo</w:t>
            </w:r>
            <w:proofErr w:type="spellEnd"/>
          </w:p>
        </w:tc>
        <w:tc>
          <w:tcPr>
            <w:tcW w:w="3934" w:type="dxa"/>
          </w:tcPr>
          <w:p w14:paraId="79A9C5C7" w14:textId="1C7458B4" w:rsidR="00F8364B" w:rsidRDefault="00F8364B" w:rsidP="00AF201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un catálogo con productos terminados y una fecha de vigencia</w:t>
            </w:r>
          </w:p>
        </w:tc>
      </w:tr>
      <w:tr w:rsidR="00F8364B" w14:paraId="254C3F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AA77DDB" w14:textId="77777777" w:rsidR="00F8364B" w:rsidRPr="00370042" w:rsidRDefault="00F8364B" w:rsidP="005A4C60">
            <w:pPr>
              <w:jc w:val="center"/>
            </w:pPr>
            <w:r w:rsidRPr="00370042">
              <w:t>Logística</w:t>
            </w:r>
          </w:p>
        </w:tc>
        <w:tc>
          <w:tcPr>
            <w:tcW w:w="3597" w:type="dxa"/>
          </w:tcPr>
          <w:p w14:paraId="5693E3EB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29B9268" w14:textId="77777777" w:rsidR="00F8364B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64B" w14:paraId="7EDC1EA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349E67" w14:textId="77777777" w:rsidR="00F8364B" w:rsidRPr="00895667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261</w:t>
            </w:r>
          </w:p>
        </w:tc>
        <w:tc>
          <w:tcPr>
            <w:tcW w:w="3597" w:type="dxa"/>
          </w:tcPr>
          <w:p w14:paraId="72ADC73B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Hoja de Ruta</w:t>
            </w:r>
          </w:p>
        </w:tc>
        <w:tc>
          <w:tcPr>
            <w:tcW w:w="3934" w:type="dxa"/>
          </w:tcPr>
          <w:p w14:paraId="0FC11F58" w14:textId="7777777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Registrar una nueva hoja de ruta, especificando la ubicación del cliente y la ruta más óptima. </w:t>
            </w:r>
          </w:p>
        </w:tc>
      </w:tr>
      <w:tr w:rsidR="00F8364B" w14:paraId="40201759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558165A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263</w:t>
            </w:r>
          </w:p>
        </w:tc>
        <w:tc>
          <w:tcPr>
            <w:tcW w:w="3597" w:type="dxa"/>
          </w:tcPr>
          <w:p w14:paraId="3F5E3930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Hoja de Ruta</w:t>
            </w:r>
          </w:p>
        </w:tc>
        <w:tc>
          <w:tcPr>
            <w:tcW w:w="3934" w:type="dxa"/>
          </w:tcPr>
          <w:p w14:paraId="1CC4ACA6" w14:textId="77777777" w:rsidR="00F8364B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una hoja de ruta.</w:t>
            </w:r>
          </w:p>
        </w:tc>
      </w:tr>
      <w:tr w:rsidR="00F8364B" w14:paraId="1B4FA1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2C9045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264</w:t>
            </w:r>
          </w:p>
        </w:tc>
        <w:tc>
          <w:tcPr>
            <w:tcW w:w="3597" w:type="dxa"/>
          </w:tcPr>
          <w:p w14:paraId="0AA75FDE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Hoja de Ruta</w:t>
            </w:r>
          </w:p>
        </w:tc>
        <w:tc>
          <w:tcPr>
            <w:tcW w:w="3934" w:type="dxa"/>
          </w:tcPr>
          <w:p w14:paraId="52156EFC" w14:textId="7777777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baja a una hoja de ruta.</w:t>
            </w:r>
          </w:p>
        </w:tc>
      </w:tr>
      <w:tr w:rsidR="00F8364B" w14:paraId="20B41AC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8E9D6B6" w14:textId="77777777" w:rsidR="00F8364B" w:rsidRPr="00370042" w:rsidRDefault="00F8364B" w:rsidP="005A4C60">
            <w:pPr>
              <w:jc w:val="center"/>
            </w:pPr>
            <w:r>
              <w:t>Pedido</w:t>
            </w:r>
          </w:p>
        </w:tc>
        <w:tc>
          <w:tcPr>
            <w:tcW w:w="3597" w:type="dxa"/>
          </w:tcPr>
          <w:p w14:paraId="1DDEE261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0A9F6A0D" w14:textId="77777777" w:rsidR="00F8364B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64B" w14:paraId="14FF0E4A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8747559" w14:textId="77777777" w:rsidR="00F8364B" w:rsidRPr="00895667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281</w:t>
            </w:r>
          </w:p>
        </w:tc>
        <w:tc>
          <w:tcPr>
            <w:tcW w:w="3597" w:type="dxa"/>
          </w:tcPr>
          <w:p w14:paraId="66C6B97C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Pedido</w:t>
            </w:r>
          </w:p>
        </w:tc>
        <w:tc>
          <w:tcPr>
            <w:tcW w:w="3934" w:type="dxa"/>
          </w:tcPr>
          <w:p w14:paraId="70C6C84C" w14:textId="7777777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Dar de alta un nuevo pedido asentando tipos y cantidades de productos, así como Viajante y Cliente en el caso que corresponda.</w:t>
            </w:r>
          </w:p>
        </w:tc>
      </w:tr>
      <w:tr w:rsidR="00F8364B" w14:paraId="1F0966B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7D3D7F8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282</w:t>
            </w:r>
          </w:p>
        </w:tc>
        <w:tc>
          <w:tcPr>
            <w:tcW w:w="3597" w:type="dxa"/>
          </w:tcPr>
          <w:p w14:paraId="35110994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Pedido</w:t>
            </w:r>
          </w:p>
        </w:tc>
        <w:tc>
          <w:tcPr>
            <w:tcW w:w="3934" w:type="dxa"/>
          </w:tcPr>
          <w:p w14:paraId="69A94D5A" w14:textId="77777777" w:rsidR="00F8364B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datos referidos a un pedido en particular</w:t>
            </w:r>
          </w:p>
        </w:tc>
      </w:tr>
      <w:tr w:rsidR="00F8364B" w14:paraId="43B2519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B5447B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283</w:t>
            </w:r>
          </w:p>
        </w:tc>
        <w:tc>
          <w:tcPr>
            <w:tcW w:w="3597" w:type="dxa"/>
          </w:tcPr>
          <w:p w14:paraId="3310F4A8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Pedido</w:t>
            </w:r>
          </w:p>
        </w:tc>
        <w:tc>
          <w:tcPr>
            <w:tcW w:w="3934" w:type="dxa"/>
          </w:tcPr>
          <w:p w14:paraId="2C869FEF" w14:textId="7777777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Actualizar un pedido, registrando los cambios pertinentes.</w:t>
            </w:r>
          </w:p>
        </w:tc>
      </w:tr>
      <w:tr w:rsidR="00F8364B" w14:paraId="73C3C11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AEFF4EE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284</w:t>
            </w:r>
          </w:p>
        </w:tc>
        <w:tc>
          <w:tcPr>
            <w:tcW w:w="3597" w:type="dxa"/>
          </w:tcPr>
          <w:p w14:paraId="52940C5A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Anular Pedido</w:t>
            </w:r>
          </w:p>
        </w:tc>
        <w:tc>
          <w:tcPr>
            <w:tcW w:w="3934" w:type="dxa"/>
          </w:tcPr>
          <w:p w14:paraId="14AAB3E3" w14:textId="77777777" w:rsidR="00F8364B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la anulación de un pedido, por parte del cliente.</w:t>
            </w:r>
          </w:p>
        </w:tc>
      </w:tr>
      <w:tr w:rsidR="00F8364B" w14:paraId="0214F80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7D45179" w14:textId="77777777" w:rsidR="00F8364B" w:rsidRDefault="00F8364B" w:rsidP="005A4C60">
            <w:pPr>
              <w:jc w:val="center"/>
            </w:pPr>
            <w:r>
              <w:t>Finanzas</w:t>
            </w:r>
          </w:p>
        </w:tc>
        <w:tc>
          <w:tcPr>
            <w:tcW w:w="3597" w:type="dxa"/>
          </w:tcPr>
          <w:p w14:paraId="67466400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2773410" w14:textId="7777777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64B" w14:paraId="3717729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97C9A9B" w14:textId="77777777" w:rsidR="00F8364B" w:rsidRPr="007D0B9A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301</w:t>
            </w:r>
          </w:p>
        </w:tc>
        <w:tc>
          <w:tcPr>
            <w:tcW w:w="3597" w:type="dxa"/>
          </w:tcPr>
          <w:p w14:paraId="3C4419A2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Cheques</w:t>
            </w:r>
          </w:p>
        </w:tc>
        <w:tc>
          <w:tcPr>
            <w:tcW w:w="3934" w:type="dxa"/>
          </w:tcPr>
          <w:p w14:paraId="1B9826DB" w14:textId="77777777" w:rsidR="00F8364B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Informar sobre los cheques emitidos a la empresa, y mostrar el seguimiento de los mismos.</w:t>
            </w:r>
          </w:p>
        </w:tc>
      </w:tr>
      <w:tr w:rsidR="00F8364B" w14:paraId="20E9E665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937B7F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302</w:t>
            </w:r>
          </w:p>
        </w:tc>
        <w:tc>
          <w:tcPr>
            <w:tcW w:w="3597" w:type="dxa"/>
          </w:tcPr>
          <w:p w14:paraId="49F587E9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Estado Financiero</w:t>
            </w:r>
          </w:p>
        </w:tc>
        <w:tc>
          <w:tcPr>
            <w:tcW w:w="3934" w:type="dxa"/>
          </w:tcPr>
          <w:p w14:paraId="6B6BC823" w14:textId="134FB14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sobre el estado financiero de la empresa dando a conocer el estado actual de la cuenta de la empresa.</w:t>
            </w:r>
          </w:p>
        </w:tc>
      </w:tr>
      <w:tr w:rsidR="00F8364B" w14:paraId="47AC7DF8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83877F3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303</w:t>
            </w:r>
          </w:p>
        </w:tc>
        <w:tc>
          <w:tcPr>
            <w:tcW w:w="3597" w:type="dxa"/>
          </w:tcPr>
          <w:p w14:paraId="395E7527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Proyecciones Financieras</w:t>
            </w:r>
          </w:p>
        </w:tc>
        <w:tc>
          <w:tcPr>
            <w:tcW w:w="3934" w:type="dxa"/>
          </w:tcPr>
          <w:p w14:paraId="77C124C4" w14:textId="4E051690" w:rsidR="00F8364B" w:rsidRDefault="00F8364B" w:rsidP="00E6034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proyecciones de los balances de pérdidas y ganancias.</w:t>
            </w:r>
          </w:p>
        </w:tc>
      </w:tr>
      <w:tr w:rsidR="00F8364B" w14:paraId="0E23FDA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F697C38" w14:textId="77777777" w:rsidR="00F8364B" w:rsidRDefault="00F8364B" w:rsidP="005A4C60">
            <w:pPr>
              <w:jc w:val="center"/>
            </w:pPr>
            <w:r>
              <w:t>RRHH</w:t>
            </w:r>
          </w:p>
        </w:tc>
        <w:tc>
          <w:tcPr>
            <w:tcW w:w="3597" w:type="dxa"/>
          </w:tcPr>
          <w:p w14:paraId="4CCF441D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4674E939" w14:textId="7777777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64B" w14:paraId="2531AA5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5C60619" w14:textId="77777777" w:rsidR="00F8364B" w:rsidRPr="007D0B9A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401</w:t>
            </w:r>
          </w:p>
        </w:tc>
        <w:tc>
          <w:tcPr>
            <w:tcW w:w="3597" w:type="dxa"/>
          </w:tcPr>
          <w:p w14:paraId="68E4A32E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Viajante</w:t>
            </w:r>
          </w:p>
        </w:tc>
        <w:tc>
          <w:tcPr>
            <w:tcW w:w="3934" w:type="dxa"/>
          </w:tcPr>
          <w:p w14:paraId="2654FB19" w14:textId="77777777" w:rsidR="00F8364B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datos de un nuevo viajante.</w:t>
            </w:r>
          </w:p>
        </w:tc>
      </w:tr>
      <w:tr w:rsidR="00F8364B" w14:paraId="5EBC2B9D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D600D7D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402</w:t>
            </w:r>
          </w:p>
        </w:tc>
        <w:tc>
          <w:tcPr>
            <w:tcW w:w="3597" w:type="dxa"/>
          </w:tcPr>
          <w:p w14:paraId="68F25E5B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Viajante</w:t>
            </w:r>
          </w:p>
        </w:tc>
        <w:tc>
          <w:tcPr>
            <w:tcW w:w="3934" w:type="dxa"/>
          </w:tcPr>
          <w:p w14:paraId="351AC31E" w14:textId="7777777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los cambios referidos a los datos de un viajante</w:t>
            </w:r>
          </w:p>
        </w:tc>
      </w:tr>
      <w:tr w:rsidR="00F8364B" w14:paraId="50BE0DB4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3E21E71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403</w:t>
            </w:r>
          </w:p>
        </w:tc>
        <w:tc>
          <w:tcPr>
            <w:tcW w:w="3597" w:type="dxa"/>
          </w:tcPr>
          <w:p w14:paraId="44B6D148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Empleado</w:t>
            </w:r>
          </w:p>
        </w:tc>
        <w:tc>
          <w:tcPr>
            <w:tcW w:w="3934" w:type="dxa"/>
          </w:tcPr>
          <w:p w14:paraId="34879724" w14:textId="77777777" w:rsidR="00F8364B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Registrar los datos de un nuevo </w:t>
            </w:r>
            <w:r>
              <w:lastRenderedPageBreak/>
              <w:t>empleado.</w:t>
            </w:r>
          </w:p>
        </w:tc>
      </w:tr>
      <w:tr w:rsidR="00F8364B" w14:paraId="0A6BE369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6209320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404</w:t>
            </w:r>
          </w:p>
        </w:tc>
        <w:tc>
          <w:tcPr>
            <w:tcW w:w="3597" w:type="dxa"/>
          </w:tcPr>
          <w:p w14:paraId="4AB8F935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Empleado</w:t>
            </w:r>
          </w:p>
        </w:tc>
        <w:tc>
          <w:tcPr>
            <w:tcW w:w="3934" w:type="dxa"/>
          </w:tcPr>
          <w:p w14:paraId="353D4424" w14:textId="7777777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Informar sobre los datos de un empleado</w:t>
            </w:r>
          </w:p>
        </w:tc>
      </w:tr>
      <w:tr w:rsidR="00F8364B" w14:paraId="1004082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7FFEDD0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405</w:t>
            </w:r>
          </w:p>
        </w:tc>
        <w:tc>
          <w:tcPr>
            <w:tcW w:w="3597" w:type="dxa"/>
          </w:tcPr>
          <w:p w14:paraId="60532704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Empleado</w:t>
            </w:r>
          </w:p>
        </w:tc>
        <w:tc>
          <w:tcPr>
            <w:tcW w:w="3934" w:type="dxa"/>
          </w:tcPr>
          <w:p w14:paraId="710CB837" w14:textId="77777777" w:rsidR="00F8364B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Registrar los cambios referidos a los datos de un empleado.</w:t>
            </w:r>
          </w:p>
        </w:tc>
      </w:tr>
      <w:tr w:rsidR="00F8364B" w14:paraId="467A0211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A52EF" w14:textId="77777777" w:rsidR="00F8364B" w:rsidRDefault="00F8364B" w:rsidP="005A4C60">
            <w:pPr>
              <w:jc w:val="center"/>
            </w:pPr>
            <w:r>
              <w:t>Toma de Decisiones</w:t>
            </w:r>
          </w:p>
        </w:tc>
        <w:tc>
          <w:tcPr>
            <w:tcW w:w="3597" w:type="dxa"/>
          </w:tcPr>
          <w:p w14:paraId="580C5139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6B94CC99" w14:textId="7777777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364B" w14:paraId="0ECF83CB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1AE2303" w14:textId="77777777" w:rsidR="00F8364B" w:rsidRPr="005E1EA7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501</w:t>
            </w:r>
          </w:p>
        </w:tc>
        <w:tc>
          <w:tcPr>
            <w:tcW w:w="3597" w:type="dxa"/>
          </w:tcPr>
          <w:p w14:paraId="208205F4" w14:textId="44701D1F" w:rsidR="00F8364B" w:rsidRPr="00A27FC1" w:rsidRDefault="00F8364B" w:rsidP="00A27F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Generar Informe de Rentabilidad de Producto</w:t>
            </w:r>
          </w:p>
        </w:tc>
        <w:tc>
          <w:tcPr>
            <w:tcW w:w="3934" w:type="dxa"/>
          </w:tcPr>
          <w:p w14:paraId="372B2FA4" w14:textId="223B4E17" w:rsidR="00F8364B" w:rsidRDefault="00F8364B" w:rsidP="000064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sobre la rentabilidad económica de los productos terminados.</w:t>
            </w:r>
          </w:p>
        </w:tc>
      </w:tr>
      <w:tr w:rsidR="00F8364B" w14:paraId="298D0EBC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9FFB4B9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502</w:t>
            </w:r>
          </w:p>
        </w:tc>
        <w:tc>
          <w:tcPr>
            <w:tcW w:w="3597" w:type="dxa"/>
          </w:tcPr>
          <w:p w14:paraId="71C4FCF6" w14:textId="6602B909" w:rsidR="00F8364B" w:rsidRDefault="00F8364B" w:rsidP="00722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Informe de Proyección de Rentabilidad de Producto</w:t>
            </w:r>
          </w:p>
        </w:tc>
        <w:tc>
          <w:tcPr>
            <w:tcW w:w="3934" w:type="dxa"/>
          </w:tcPr>
          <w:p w14:paraId="2D296ED1" w14:textId="1D9A795A" w:rsidR="00F8364B" w:rsidRDefault="00F8364B" w:rsidP="00722B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Generar un informe de la proyección generada sobre la rentabilidad económica futuras de los productos terminados.</w:t>
            </w:r>
          </w:p>
        </w:tc>
      </w:tr>
      <w:tr w:rsidR="00F8364B" w14:paraId="3C0D0BFD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37B0EBA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503</w:t>
            </w:r>
          </w:p>
        </w:tc>
        <w:tc>
          <w:tcPr>
            <w:tcW w:w="3597" w:type="dxa"/>
          </w:tcPr>
          <w:p w14:paraId="42F0B389" w14:textId="3A5B1F4A" w:rsidR="00F8364B" w:rsidRDefault="00F8364B" w:rsidP="00722B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Informe de Proyección de Ventas</w:t>
            </w:r>
          </w:p>
        </w:tc>
        <w:tc>
          <w:tcPr>
            <w:tcW w:w="3934" w:type="dxa"/>
          </w:tcPr>
          <w:p w14:paraId="272470ED" w14:textId="75E35599" w:rsidR="00F8364B" w:rsidRDefault="00F8364B" w:rsidP="00722B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un informe de la proyección generada sobre las ventas futuras de los productos terminados.</w:t>
            </w:r>
          </w:p>
        </w:tc>
      </w:tr>
      <w:tr w:rsidR="00F8364B" w14:paraId="7142600B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B91C538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504</w:t>
            </w:r>
          </w:p>
        </w:tc>
        <w:tc>
          <w:tcPr>
            <w:tcW w:w="3597" w:type="dxa"/>
          </w:tcPr>
          <w:p w14:paraId="0247ED28" w14:textId="16D45350" w:rsidR="00F8364B" w:rsidRDefault="00F8364B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Rentabilidad de Producto</w:t>
            </w:r>
          </w:p>
        </w:tc>
        <w:tc>
          <w:tcPr>
            <w:tcW w:w="3934" w:type="dxa"/>
          </w:tcPr>
          <w:p w14:paraId="1C61DC05" w14:textId="48C71125" w:rsidR="00F8364B" w:rsidRDefault="00F8364B" w:rsidP="00FC69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los cálculos necesarios para generar las proyecciones de rentabilidad económica futuras de los productos terminados. </w:t>
            </w:r>
          </w:p>
        </w:tc>
      </w:tr>
      <w:tr w:rsidR="00F8364B" w14:paraId="07CE49C3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A6B67A1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505</w:t>
            </w:r>
          </w:p>
        </w:tc>
        <w:tc>
          <w:tcPr>
            <w:tcW w:w="3597" w:type="dxa"/>
          </w:tcPr>
          <w:p w14:paraId="2573590A" w14:textId="1E4DE889" w:rsidR="00F8364B" w:rsidRDefault="00F8364B" w:rsidP="00433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Calcular la Proyección de Ventas</w:t>
            </w:r>
          </w:p>
        </w:tc>
        <w:tc>
          <w:tcPr>
            <w:tcW w:w="3934" w:type="dxa"/>
          </w:tcPr>
          <w:p w14:paraId="552BAE65" w14:textId="17E9961B" w:rsidR="00F8364B" w:rsidRDefault="00F8364B" w:rsidP="00FC69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los cálculos necesarios para generar las proyecciones de ventas futuras de los productos terminados.</w:t>
            </w:r>
          </w:p>
        </w:tc>
      </w:tr>
      <w:tr w:rsidR="00F8364B" w14:paraId="0E8736A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2B8A27A" w14:textId="74496FB3" w:rsidR="00F8364B" w:rsidRDefault="00F8364B" w:rsidP="005A4C60">
            <w:pPr>
              <w:jc w:val="center"/>
            </w:pPr>
            <w:r w:rsidRPr="00424979">
              <w:rPr>
                <w:b w:val="0"/>
              </w:rPr>
              <w:t>506</w:t>
            </w:r>
          </w:p>
        </w:tc>
        <w:tc>
          <w:tcPr>
            <w:tcW w:w="3597" w:type="dxa"/>
          </w:tcPr>
          <w:p w14:paraId="603E1F60" w14:textId="404F1299" w:rsidR="00F8364B" w:rsidRDefault="00F8364B" w:rsidP="00433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Calcular la Proyección de Costos</w:t>
            </w:r>
          </w:p>
        </w:tc>
        <w:tc>
          <w:tcPr>
            <w:tcW w:w="3934" w:type="dxa"/>
          </w:tcPr>
          <w:p w14:paraId="4A4685C8" w14:textId="5BFC9A33" w:rsidR="00F8364B" w:rsidRDefault="00F8364B" w:rsidP="0042497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los cálculos necesarios para generar los costos de fabricación e importación futura.</w:t>
            </w:r>
          </w:p>
        </w:tc>
      </w:tr>
      <w:tr w:rsidR="00F8364B" w14:paraId="51C5141E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FF074FE" w14:textId="77777777" w:rsidR="00F8364B" w:rsidRPr="00370042" w:rsidRDefault="00F8364B" w:rsidP="005A4C60">
            <w:pPr>
              <w:jc w:val="center"/>
            </w:pPr>
            <w:r w:rsidRPr="00370042">
              <w:t>Usuario</w:t>
            </w:r>
          </w:p>
        </w:tc>
        <w:tc>
          <w:tcPr>
            <w:tcW w:w="3597" w:type="dxa"/>
          </w:tcPr>
          <w:p w14:paraId="16C4DBC3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34" w:type="dxa"/>
          </w:tcPr>
          <w:p w14:paraId="192F971E" w14:textId="77777777" w:rsidR="00F8364B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364B" w14:paraId="5B219148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0A1A1E9" w14:textId="77777777" w:rsidR="00F8364B" w:rsidRPr="00370042" w:rsidRDefault="00F8364B" w:rsidP="005A4C60">
            <w:pPr>
              <w:jc w:val="center"/>
              <w:rPr>
                <w:b w:val="0"/>
              </w:rPr>
            </w:pPr>
            <w:r w:rsidRPr="00370042">
              <w:rPr>
                <w:b w:val="0"/>
              </w:rPr>
              <w:t>601</w:t>
            </w:r>
          </w:p>
        </w:tc>
        <w:tc>
          <w:tcPr>
            <w:tcW w:w="3597" w:type="dxa"/>
          </w:tcPr>
          <w:p w14:paraId="23CD2769" w14:textId="36DD115B" w:rsidR="00F8364B" w:rsidRDefault="001F339F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Abrir</w:t>
            </w:r>
            <w:r w:rsidR="00F8364B">
              <w:t xml:space="preserve"> Sesión</w:t>
            </w:r>
          </w:p>
        </w:tc>
        <w:tc>
          <w:tcPr>
            <w:tcW w:w="3934" w:type="dxa"/>
          </w:tcPr>
          <w:p w14:paraId="106DB0BA" w14:textId="77777777" w:rsidR="00F8364B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6727">
              <w:rPr>
                <w:rFonts w:ascii="Calibri" w:eastAsia="Times New Roman" w:hAnsi="Calibri" w:cs="Times New Roman"/>
              </w:rPr>
              <w:t>Validar el usuario que desea ingresar al sistema e iniciar la sesión correspondiente habilitando las opciones del sistema que tiene autorizado dicho usuario.</w:t>
            </w:r>
          </w:p>
        </w:tc>
      </w:tr>
      <w:tr w:rsidR="00F8364B" w14:paraId="7549F79A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CF5C76" w14:textId="77777777" w:rsidR="00F8364B" w:rsidRPr="00370042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602</w:t>
            </w:r>
          </w:p>
        </w:tc>
        <w:tc>
          <w:tcPr>
            <w:tcW w:w="3597" w:type="dxa"/>
          </w:tcPr>
          <w:p w14:paraId="7B1AE485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3934" w:type="dxa"/>
          </w:tcPr>
          <w:p w14:paraId="51BDB15C" w14:textId="77777777" w:rsidR="00F8364B" w:rsidRPr="00AD6727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Finalizar la sesión del usuario en el sistema</w:t>
            </w:r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F8364B" w14:paraId="1CCEDC9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31ACBF57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603</w:t>
            </w:r>
          </w:p>
        </w:tc>
        <w:tc>
          <w:tcPr>
            <w:tcW w:w="3597" w:type="dxa"/>
          </w:tcPr>
          <w:p w14:paraId="4B3531C4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Contraseña</w:t>
            </w:r>
          </w:p>
        </w:tc>
        <w:tc>
          <w:tcPr>
            <w:tcW w:w="3934" w:type="dxa"/>
          </w:tcPr>
          <w:p w14:paraId="52C2F8C7" w14:textId="77777777" w:rsidR="00F8364B" w:rsidRPr="00AD6727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AD6727">
              <w:rPr>
                <w:rFonts w:ascii="Calibri" w:eastAsia="Times New Roman" w:hAnsi="Calibri" w:cs="Times New Roman"/>
              </w:rPr>
              <w:t>R</w:t>
            </w:r>
            <w:r>
              <w:rPr>
                <w:rFonts w:ascii="Calibri" w:hAnsi="Calibri"/>
              </w:rPr>
              <w:t>egistrar el cambio de contraseña</w:t>
            </w:r>
            <w:r w:rsidRPr="00AD6727">
              <w:rPr>
                <w:rFonts w:ascii="Calibri" w:eastAsia="Times New Roman" w:hAnsi="Calibri" w:cs="Times New Roman"/>
              </w:rPr>
              <w:t xml:space="preserve"> clave realizado por el usuario del sistema.</w:t>
            </w:r>
          </w:p>
        </w:tc>
      </w:tr>
      <w:tr w:rsidR="00F8364B" w14:paraId="0C1E5EC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F033DD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604</w:t>
            </w:r>
          </w:p>
        </w:tc>
        <w:tc>
          <w:tcPr>
            <w:tcW w:w="3597" w:type="dxa"/>
          </w:tcPr>
          <w:p w14:paraId="08027DEE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Crear Usuario</w:t>
            </w:r>
          </w:p>
        </w:tc>
        <w:tc>
          <w:tcPr>
            <w:tcW w:w="3934" w:type="dxa"/>
          </w:tcPr>
          <w:p w14:paraId="62A5C25D" w14:textId="77777777" w:rsidR="00F8364B" w:rsidRPr="00AD6727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la creación de un nuevo usuario con su nombre y contraseña correspondiente.</w:t>
            </w:r>
          </w:p>
        </w:tc>
      </w:tr>
      <w:tr w:rsidR="00F8364B" w14:paraId="55AF6FE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425B3FC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605</w:t>
            </w:r>
          </w:p>
        </w:tc>
        <w:tc>
          <w:tcPr>
            <w:tcW w:w="3597" w:type="dxa"/>
          </w:tcPr>
          <w:p w14:paraId="357681EB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Usuario</w:t>
            </w:r>
          </w:p>
        </w:tc>
        <w:tc>
          <w:tcPr>
            <w:tcW w:w="3934" w:type="dxa"/>
          </w:tcPr>
          <w:p w14:paraId="1E62F721" w14:textId="77777777" w:rsidR="00F8364B" w:rsidRPr="00AD6727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un usuario.</w:t>
            </w:r>
          </w:p>
        </w:tc>
      </w:tr>
      <w:tr w:rsidR="00F8364B" w14:paraId="6C1F3EDC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4664AC43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606</w:t>
            </w:r>
          </w:p>
        </w:tc>
        <w:tc>
          <w:tcPr>
            <w:tcW w:w="3597" w:type="dxa"/>
          </w:tcPr>
          <w:p w14:paraId="1F315AC9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Usuario</w:t>
            </w:r>
          </w:p>
        </w:tc>
        <w:tc>
          <w:tcPr>
            <w:tcW w:w="3934" w:type="dxa"/>
          </w:tcPr>
          <w:p w14:paraId="43749FB2" w14:textId="77777777" w:rsidR="00F8364B" w:rsidRPr="00AD6727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usuario.</w:t>
            </w:r>
          </w:p>
        </w:tc>
      </w:tr>
      <w:tr w:rsidR="00F8364B" w14:paraId="57DAC19E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05BB7DE7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607</w:t>
            </w:r>
          </w:p>
        </w:tc>
        <w:tc>
          <w:tcPr>
            <w:tcW w:w="3597" w:type="dxa"/>
          </w:tcPr>
          <w:p w14:paraId="04D9C3B0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Rol</w:t>
            </w:r>
          </w:p>
        </w:tc>
        <w:tc>
          <w:tcPr>
            <w:tcW w:w="3934" w:type="dxa"/>
          </w:tcPr>
          <w:p w14:paraId="3134F654" w14:textId="77777777" w:rsidR="00F8364B" w:rsidRPr="00AD6727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un nuevo rol, especificando sus datos.</w:t>
            </w:r>
          </w:p>
        </w:tc>
      </w:tr>
      <w:tr w:rsidR="00F8364B" w14:paraId="7D113F2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E42A0B6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608</w:t>
            </w:r>
          </w:p>
        </w:tc>
        <w:tc>
          <w:tcPr>
            <w:tcW w:w="3597" w:type="dxa"/>
          </w:tcPr>
          <w:p w14:paraId="5D1C6FE9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Modificar Rol</w:t>
            </w:r>
          </w:p>
        </w:tc>
        <w:tc>
          <w:tcPr>
            <w:tcW w:w="3934" w:type="dxa"/>
          </w:tcPr>
          <w:p w14:paraId="26FE18FC" w14:textId="77777777" w:rsidR="00F8364B" w:rsidRPr="00AD6727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rol determinado.</w:t>
            </w:r>
          </w:p>
        </w:tc>
      </w:tr>
      <w:tr w:rsidR="00F8364B" w14:paraId="186266D3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9AFCF0D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609</w:t>
            </w:r>
          </w:p>
        </w:tc>
        <w:tc>
          <w:tcPr>
            <w:tcW w:w="3597" w:type="dxa"/>
          </w:tcPr>
          <w:p w14:paraId="08A6D528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Rol</w:t>
            </w:r>
          </w:p>
        </w:tc>
        <w:tc>
          <w:tcPr>
            <w:tcW w:w="3934" w:type="dxa"/>
          </w:tcPr>
          <w:p w14:paraId="034C1230" w14:textId="77777777" w:rsidR="00F8364B" w:rsidRPr="00AD6727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a un rol determinado.</w:t>
            </w:r>
          </w:p>
        </w:tc>
      </w:tr>
      <w:tr w:rsidR="00F8364B" w14:paraId="58272265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20F66A7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610 </w:t>
            </w:r>
          </w:p>
        </w:tc>
        <w:tc>
          <w:tcPr>
            <w:tcW w:w="3597" w:type="dxa"/>
          </w:tcPr>
          <w:p w14:paraId="73E1CF69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Rol</w:t>
            </w:r>
          </w:p>
        </w:tc>
        <w:tc>
          <w:tcPr>
            <w:tcW w:w="3934" w:type="dxa"/>
          </w:tcPr>
          <w:p w14:paraId="38DED892" w14:textId="77777777" w:rsidR="00F8364B" w:rsidRPr="00AD6727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rol determinado.</w:t>
            </w:r>
          </w:p>
        </w:tc>
      </w:tr>
      <w:tr w:rsidR="00F8364B" w14:paraId="10372A16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705F4FDC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611</w:t>
            </w:r>
          </w:p>
        </w:tc>
        <w:tc>
          <w:tcPr>
            <w:tcW w:w="3597" w:type="dxa"/>
          </w:tcPr>
          <w:p w14:paraId="13879C97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Crear Privilegio</w:t>
            </w:r>
          </w:p>
        </w:tc>
        <w:tc>
          <w:tcPr>
            <w:tcW w:w="3934" w:type="dxa"/>
          </w:tcPr>
          <w:p w14:paraId="548F1576" w14:textId="77777777" w:rsidR="00F8364B" w:rsidRPr="00AD6727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datos de un privilegio.</w:t>
            </w:r>
          </w:p>
        </w:tc>
      </w:tr>
      <w:tr w:rsidR="00F8364B" w14:paraId="39696350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2F5635C8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612</w:t>
            </w:r>
          </w:p>
        </w:tc>
        <w:tc>
          <w:tcPr>
            <w:tcW w:w="3597" w:type="dxa"/>
          </w:tcPr>
          <w:p w14:paraId="1959FE71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Asignar Privilegio</w:t>
            </w:r>
          </w:p>
        </w:tc>
        <w:tc>
          <w:tcPr>
            <w:tcW w:w="3934" w:type="dxa"/>
          </w:tcPr>
          <w:p w14:paraId="2C830527" w14:textId="77777777" w:rsidR="00F8364B" w:rsidRPr="00AD6727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Asignar un privilegio determinado a un </w:t>
            </w:r>
            <w:r>
              <w:rPr>
                <w:rFonts w:ascii="Calibri" w:hAnsi="Calibri"/>
              </w:rPr>
              <w:lastRenderedPageBreak/>
              <w:t>rol.</w:t>
            </w:r>
          </w:p>
        </w:tc>
      </w:tr>
      <w:tr w:rsidR="00F8364B" w14:paraId="10AA3440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1B13CC1B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613</w:t>
            </w:r>
          </w:p>
        </w:tc>
        <w:tc>
          <w:tcPr>
            <w:tcW w:w="3597" w:type="dxa"/>
          </w:tcPr>
          <w:p w14:paraId="6189EBB1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Modificar Privilegio</w:t>
            </w:r>
          </w:p>
        </w:tc>
        <w:tc>
          <w:tcPr>
            <w:tcW w:w="3934" w:type="dxa"/>
          </w:tcPr>
          <w:p w14:paraId="0323D4DF" w14:textId="77777777" w:rsidR="00F8364B" w:rsidRPr="00AD6727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Registrar los cambios referidos a los datos de un privilegio.</w:t>
            </w:r>
          </w:p>
        </w:tc>
      </w:tr>
      <w:tr w:rsidR="00F8364B" w14:paraId="56960081" w14:textId="77777777" w:rsidTr="007D0B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6CA3286F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614</w:t>
            </w:r>
          </w:p>
        </w:tc>
        <w:tc>
          <w:tcPr>
            <w:tcW w:w="3597" w:type="dxa"/>
          </w:tcPr>
          <w:p w14:paraId="4A53091C" w14:textId="77777777" w:rsidR="00F8364B" w:rsidRDefault="00F8364B" w:rsidP="00AF20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Privilegio</w:t>
            </w:r>
          </w:p>
        </w:tc>
        <w:tc>
          <w:tcPr>
            <w:tcW w:w="3934" w:type="dxa"/>
          </w:tcPr>
          <w:p w14:paraId="6E914877" w14:textId="77777777" w:rsidR="00F8364B" w:rsidRPr="00AD6727" w:rsidRDefault="00F8364B" w:rsidP="00B03B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Dar de baja un privilegio determinado.</w:t>
            </w:r>
          </w:p>
        </w:tc>
      </w:tr>
      <w:tr w:rsidR="00F8364B" w14:paraId="06E25D87" w14:textId="77777777" w:rsidTr="007D0B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9" w:type="dxa"/>
          </w:tcPr>
          <w:p w14:paraId="539E37B1" w14:textId="77777777" w:rsidR="00F8364B" w:rsidRDefault="00F8364B" w:rsidP="005A4C60">
            <w:pPr>
              <w:jc w:val="center"/>
              <w:rPr>
                <w:b w:val="0"/>
              </w:rPr>
            </w:pPr>
            <w:r>
              <w:rPr>
                <w:b w:val="0"/>
              </w:rPr>
              <w:t>615</w:t>
            </w:r>
          </w:p>
        </w:tc>
        <w:tc>
          <w:tcPr>
            <w:tcW w:w="3597" w:type="dxa"/>
          </w:tcPr>
          <w:p w14:paraId="77CB718A" w14:textId="77777777" w:rsidR="00F8364B" w:rsidRDefault="00F8364B" w:rsidP="00AF20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Privilegio</w:t>
            </w:r>
          </w:p>
        </w:tc>
        <w:tc>
          <w:tcPr>
            <w:tcW w:w="3934" w:type="dxa"/>
          </w:tcPr>
          <w:p w14:paraId="52CFBF15" w14:textId="77777777" w:rsidR="00F8364B" w:rsidRPr="00AD6727" w:rsidRDefault="00F8364B" w:rsidP="00B03B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Informar sobre los datos de un privilegio.</w:t>
            </w:r>
          </w:p>
        </w:tc>
      </w:tr>
    </w:tbl>
    <w:p w14:paraId="352AAFCD" w14:textId="77777777" w:rsidR="00083E13" w:rsidRDefault="00083E13"/>
    <w:p w14:paraId="41A7284F" w14:textId="77777777" w:rsidR="00370042" w:rsidRDefault="00370042"/>
    <w:p w14:paraId="44C23A90" w14:textId="77777777" w:rsidR="00370042" w:rsidRDefault="00370042"/>
    <w:p w14:paraId="6A4D7450" w14:textId="77777777" w:rsidR="00370042" w:rsidRDefault="00370042"/>
    <w:p w14:paraId="3873FE46" w14:textId="77777777" w:rsidR="00370042" w:rsidRDefault="00370042"/>
    <w:p w14:paraId="54EE9BC5" w14:textId="77777777" w:rsidR="00370042" w:rsidRDefault="00370042"/>
    <w:p w14:paraId="60DAB453" w14:textId="77777777" w:rsidR="00370042" w:rsidRDefault="00370042"/>
    <w:p w14:paraId="4144B33D" w14:textId="77777777" w:rsidR="00370042" w:rsidRDefault="00370042"/>
    <w:p w14:paraId="039CF1E5" w14:textId="77777777" w:rsidR="00370042" w:rsidRDefault="00370042"/>
    <w:p w14:paraId="36F8A3A7" w14:textId="77777777" w:rsidR="00370042" w:rsidRDefault="00370042"/>
    <w:p w14:paraId="7BAAFFC0" w14:textId="77777777" w:rsidR="00370042" w:rsidRDefault="00370042"/>
    <w:p w14:paraId="6A2270E4" w14:textId="77777777" w:rsidR="00370042" w:rsidRDefault="00370042">
      <w:bookmarkStart w:id="0" w:name="_GoBack"/>
      <w:bookmarkEnd w:id="0"/>
    </w:p>
    <w:p w14:paraId="4651DCAE" w14:textId="77777777" w:rsidR="00370042" w:rsidRDefault="00370042"/>
    <w:p w14:paraId="4D8BD0BB" w14:textId="77777777" w:rsidR="00370042" w:rsidRDefault="00370042"/>
    <w:p w14:paraId="07D387C1" w14:textId="77777777" w:rsidR="00370042" w:rsidRDefault="00370042"/>
    <w:p w14:paraId="590BA737" w14:textId="77777777" w:rsidR="00370042" w:rsidRDefault="00370042"/>
    <w:p w14:paraId="2F1ADA59" w14:textId="77777777" w:rsidR="00370042" w:rsidRDefault="00370042"/>
    <w:p w14:paraId="34375B5B" w14:textId="77777777" w:rsidR="00370042" w:rsidRDefault="00370042"/>
    <w:p w14:paraId="4AB86F6D" w14:textId="77777777" w:rsidR="00370042" w:rsidRDefault="00370042"/>
    <w:sectPr w:rsidR="00370042" w:rsidSect="00FA41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A4C60"/>
    <w:rsid w:val="00002BEA"/>
    <w:rsid w:val="0000459D"/>
    <w:rsid w:val="00006463"/>
    <w:rsid w:val="00031DC8"/>
    <w:rsid w:val="00043FA3"/>
    <w:rsid w:val="00051849"/>
    <w:rsid w:val="00060E16"/>
    <w:rsid w:val="00083E13"/>
    <w:rsid w:val="00084822"/>
    <w:rsid w:val="000923E6"/>
    <w:rsid w:val="000E7FAA"/>
    <w:rsid w:val="00196467"/>
    <w:rsid w:val="001C08FC"/>
    <w:rsid w:val="001F339F"/>
    <w:rsid w:val="00253DB5"/>
    <w:rsid w:val="00284D49"/>
    <w:rsid w:val="00294411"/>
    <w:rsid w:val="002D5107"/>
    <w:rsid w:val="003128E5"/>
    <w:rsid w:val="003360A6"/>
    <w:rsid w:val="00340BC6"/>
    <w:rsid w:val="00370042"/>
    <w:rsid w:val="00385740"/>
    <w:rsid w:val="003E495D"/>
    <w:rsid w:val="00406742"/>
    <w:rsid w:val="00424979"/>
    <w:rsid w:val="00433092"/>
    <w:rsid w:val="00442F66"/>
    <w:rsid w:val="00445C55"/>
    <w:rsid w:val="00467599"/>
    <w:rsid w:val="0047694C"/>
    <w:rsid w:val="004832AF"/>
    <w:rsid w:val="004918AD"/>
    <w:rsid w:val="004C556A"/>
    <w:rsid w:val="004E56C0"/>
    <w:rsid w:val="004F4549"/>
    <w:rsid w:val="00504792"/>
    <w:rsid w:val="0051519C"/>
    <w:rsid w:val="00520FEF"/>
    <w:rsid w:val="00537C2C"/>
    <w:rsid w:val="00580A4A"/>
    <w:rsid w:val="005A4C60"/>
    <w:rsid w:val="005B7516"/>
    <w:rsid w:val="005E1EA7"/>
    <w:rsid w:val="005F6B13"/>
    <w:rsid w:val="00600676"/>
    <w:rsid w:val="00617975"/>
    <w:rsid w:val="00643E7E"/>
    <w:rsid w:val="006466DE"/>
    <w:rsid w:val="006515B0"/>
    <w:rsid w:val="006847BC"/>
    <w:rsid w:val="006924A1"/>
    <w:rsid w:val="00694EDD"/>
    <w:rsid w:val="006D647C"/>
    <w:rsid w:val="006E18C0"/>
    <w:rsid w:val="007009B3"/>
    <w:rsid w:val="00713066"/>
    <w:rsid w:val="00713FA3"/>
    <w:rsid w:val="00722BEF"/>
    <w:rsid w:val="007361CD"/>
    <w:rsid w:val="00755F40"/>
    <w:rsid w:val="00777701"/>
    <w:rsid w:val="00795467"/>
    <w:rsid w:val="007D0B9A"/>
    <w:rsid w:val="007F14DA"/>
    <w:rsid w:val="007F2322"/>
    <w:rsid w:val="007F2EAF"/>
    <w:rsid w:val="007F5156"/>
    <w:rsid w:val="0081592E"/>
    <w:rsid w:val="008301CA"/>
    <w:rsid w:val="008379F8"/>
    <w:rsid w:val="008543E3"/>
    <w:rsid w:val="0088147C"/>
    <w:rsid w:val="00895667"/>
    <w:rsid w:val="0090233E"/>
    <w:rsid w:val="0095120D"/>
    <w:rsid w:val="00953D31"/>
    <w:rsid w:val="00975D2A"/>
    <w:rsid w:val="009928F2"/>
    <w:rsid w:val="009D6F25"/>
    <w:rsid w:val="009F1685"/>
    <w:rsid w:val="00A15C93"/>
    <w:rsid w:val="00A26B7D"/>
    <w:rsid w:val="00A27FC1"/>
    <w:rsid w:val="00A66B03"/>
    <w:rsid w:val="00AF201E"/>
    <w:rsid w:val="00B01E88"/>
    <w:rsid w:val="00B0364F"/>
    <w:rsid w:val="00B03B72"/>
    <w:rsid w:val="00B12AC5"/>
    <w:rsid w:val="00B700F4"/>
    <w:rsid w:val="00BA76C7"/>
    <w:rsid w:val="00BD7FAD"/>
    <w:rsid w:val="00C043E0"/>
    <w:rsid w:val="00C55632"/>
    <w:rsid w:val="00CE6867"/>
    <w:rsid w:val="00CF3AEC"/>
    <w:rsid w:val="00D47063"/>
    <w:rsid w:val="00D559B8"/>
    <w:rsid w:val="00D74941"/>
    <w:rsid w:val="00D800F8"/>
    <w:rsid w:val="00D90C20"/>
    <w:rsid w:val="00DE2B18"/>
    <w:rsid w:val="00E17C49"/>
    <w:rsid w:val="00E37D6C"/>
    <w:rsid w:val="00E60345"/>
    <w:rsid w:val="00E75CF2"/>
    <w:rsid w:val="00E8292D"/>
    <w:rsid w:val="00EB4FCD"/>
    <w:rsid w:val="00EB6446"/>
    <w:rsid w:val="00ED74B4"/>
    <w:rsid w:val="00ED7CD1"/>
    <w:rsid w:val="00EF2D20"/>
    <w:rsid w:val="00F2695A"/>
    <w:rsid w:val="00F3222C"/>
    <w:rsid w:val="00F718A5"/>
    <w:rsid w:val="00F8364B"/>
    <w:rsid w:val="00F86AB3"/>
    <w:rsid w:val="00FA4169"/>
    <w:rsid w:val="00FB49A9"/>
    <w:rsid w:val="00FC69FB"/>
    <w:rsid w:val="00FC71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0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E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A4C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5A4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69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5A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023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F35845-85AD-4379-8FAC-10112B280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FA9F44-281D-40F1-87F5-702C1C9BAA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9C5AB1-E394-45BB-8264-F6AD449F74A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729C16C-575E-41CA-AF34-DD9C0668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1319</Words>
  <Characters>7522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apisciol</cp:lastModifiedBy>
  <cp:revision>44</cp:revision>
  <cp:lastPrinted>2010-06-14T22:52:00Z</cp:lastPrinted>
  <dcterms:created xsi:type="dcterms:W3CDTF">2010-05-09T20:03:00Z</dcterms:created>
  <dcterms:modified xsi:type="dcterms:W3CDTF">2011-09-30T13:54:00Z</dcterms:modified>
</cp:coreProperties>
</file>