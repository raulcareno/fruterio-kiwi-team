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FF588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FF588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DA46C8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D31A28" w:rsidP="007E1EEF">
            <w:r>
              <w:t xml:space="preserve">Registrar </w:t>
            </w:r>
            <w:r w:rsidR="00FB6C40">
              <w:t xml:space="preserve">Devolución de </w:t>
            </w:r>
            <w:r w:rsidR="007E1EEF">
              <w:t>Venta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B6C40">
            <w:r>
              <w:t>20</w:t>
            </w:r>
            <w:r w:rsidR="00F26338">
              <w:t>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B6C40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B6C4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6C4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F588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FB6C40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FF588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FF588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F26338" w:rsidP="005C04D6">
            <w:r>
              <w:t xml:space="preserve">Registrar </w:t>
            </w:r>
            <w:r w:rsidR="00835B58">
              <w:t>la de</w:t>
            </w:r>
            <w:r w:rsidR="005C04D6">
              <w:t>volución de una venta realizada, detallando el motivo de la devolución y generando la nota de crédito correspondiente.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FB6C40" w:rsidP="00AB5157">
            <w:pPr>
              <w:pStyle w:val="ListParagraph"/>
              <w:numPr>
                <w:ilvl w:val="0"/>
                <w:numId w:val="1"/>
              </w:numPr>
            </w:pPr>
            <w:r>
              <w:t>Se registra los datos de los productos terminados devueltos por el cliente</w:t>
            </w:r>
            <w:r w:rsidR="000422CE">
              <w:t xml:space="preserve"> de la venta realizada al mismo, detallando motivo de la devolución y</w:t>
            </w:r>
            <w:r w:rsidR="00AB5157">
              <w:t xml:space="preserve"> se genera</w:t>
            </w:r>
            <w:r w:rsidR="000422CE">
              <w:t xml:space="preserve"> la nota de crédito correspondiente.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E160D5" w:rsidRDefault="00D35503" w:rsidP="00DF5B44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DF5B44">
              <w:t>EV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332BA" w:rsidP="00F4603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2B12F4">
              <w:t>EV</w:t>
            </w:r>
            <w:r>
              <w:t xml:space="preserve"> selecciona la opción </w:t>
            </w:r>
            <w:r w:rsidRPr="006332BA">
              <w:rPr>
                <w:i/>
              </w:rPr>
              <w:t xml:space="preserve">Registrar </w:t>
            </w:r>
            <w:r w:rsidR="002B12F4">
              <w:rPr>
                <w:i/>
              </w:rPr>
              <w:t xml:space="preserve">Devolución </w:t>
            </w:r>
            <w:r w:rsidR="008F4A4D">
              <w:rPr>
                <w:i/>
              </w:rPr>
              <w:t>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9829A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AF" w:rsidRDefault="009829AF" w:rsidP="002B12F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solicita la selección del </w:t>
            </w:r>
            <w:r w:rsidR="00DA46C8">
              <w:t>Viajante</w:t>
            </w:r>
            <w:r>
              <w:t xml:space="preserve">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AF" w:rsidRPr="00960403" w:rsidRDefault="009829AF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9829A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AF" w:rsidRDefault="009829AF" w:rsidP="002B12F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EV selecciona el </w:t>
            </w:r>
            <w:r w:rsidR="00DA46C8">
              <w:t>Viajante</w:t>
            </w:r>
            <w:r>
              <w:t xml:space="preserve">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9AF" w:rsidRPr="00960403" w:rsidRDefault="009829AF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E9034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46" w:rsidRDefault="00E90346" w:rsidP="00DA46C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 w:rsidR="00995026">
              <w:t xml:space="preserve"> busca las Empresa C</w:t>
            </w:r>
            <w:r w:rsidR="002F5CA0">
              <w:t xml:space="preserve">lientes de la cartera declientes del </w:t>
            </w:r>
            <w:r w:rsidR="00DA46C8">
              <w:t>Viajante</w:t>
            </w:r>
            <w:r w:rsidR="002F5CA0">
              <w:t xml:space="preserve">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346" w:rsidRPr="00960403" w:rsidRDefault="00E90346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F5CA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2F5CA0" w:rsidP="002F5CA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solicita la selección del</w:t>
            </w:r>
            <w:r w:rsidR="00995026">
              <w:t xml:space="preserve">a Empresa </w:t>
            </w:r>
            <w:r>
              <w:t>Cliente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Pr="00960403" w:rsidRDefault="002F5CA0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F5CA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995026" w:rsidP="002F5CA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EV selecciona la Empresa </w:t>
            </w:r>
            <w:r w:rsidR="002F5CA0">
              <w:t>Cliente que realizo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Pr="00960403" w:rsidRDefault="002F5CA0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6332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BA" w:rsidRDefault="001F1414" w:rsidP="001F141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 las compras realizadas por el cliente </w:t>
            </w:r>
            <w:proofErr w:type="spellStart"/>
            <w:r>
              <w:t>ordenandolas</w:t>
            </w:r>
            <w:proofErr w:type="spellEnd"/>
            <w:r>
              <w:t xml:space="preserve"> por fecha 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BA" w:rsidRPr="00960403" w:rsidRDefault="006332BA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1F141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414" w:rsidRDefault="001F1414" w:rsidP="001F141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selecciona la venta de la cual desea registrar una devolución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414" w:rsidRPr="00960403" w:rsidRDefault="001F1414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1F141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414" w:rsidRDefault="001F1414" w:rsidP="001F141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 los siguientes datos de la venta seleccionada: </w:t>
            </w:r>
            <w:proofErr w:type="spellStart"/>
            <w:r>
              <w:t>Nro</w:t>
            </w:r>
            <w:proofErr w:type="spellEnd"/>
            <w:r>
              <w:t xml:space="preserve"> de factura, fecha de venta y monto total.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414" w:rsidRPr="00960403" w:rsidRDefault="001F1414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A763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BA" w:rsidRDefault="001F1414" w:rsidP="001F141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productos terminados incluidos en la venta con los siguientes datos: Código, nombre, modelo, color, tamaño, marca, cantidad vendida.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BA" w:rsidRPr="00960403" w:rsidRDefault="00A763BA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2F17EF" w:rsidP="003D573B">
            <w:pPr>
              <w:pStyle w:val="ListParagraph"/>
              <w:numPr>
                <w:ilvl w:val="0"/>
                <w:numId w:val="3"/>
              </w:numPr>
              <w:ind w:hanging="198"/>
            </w:pPr>
            <w:proofErr w:type="spellStart"/>
            <w:r>
              <w:lastRenderedPageBreak/>
              <w:t>El</w:t>
            </w:r>
            <w:r w:rsidR="00DA46C8">
              <w:t>Sistema</w:t>
            </w:r>
            <w:proofErr w:type="spellEnd"/>
            <w:r w:rsidR="000D7CDF">
              <w:t xml:space="preserve"> solicita se seleccionen</w:t>
            </w:r>
            <w:r>
              <w:t xml:space="preserve"> los productos </w:t>
            </w:r>
            <w:r w:rsidR="003D573B">
              <w:t>terminados que fueron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2F17EF" w:rsidP="003D573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D573B">
              <w:t>E</w:t>
            </w:r>
            <w:r>
              <w:t xml:space="preserve">V selecciona los productos </w:t>
            </w:r>
            <w:r w:rsidR="003D573B">
              <w:t>terminados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C68B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8B7" w:rsidRDefault="002C68B7" w:rsidP="001F141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1F1414">
              <w:t xml:space="preserve">que para cada producto terminado devuelto </w:t>
            </w:r>
            <w:r>
              <w:t>se ingresen las cantidades devueltas.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8B7" w:rsidRDefault="002C68B7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77057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57A" w:rsidRDefault="0077057A" w:rsidP="003D573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ingresa la cantidad de cada producto terminado que fue devuelto.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57A" w:rsidRDefault="0077057A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EE07A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7A7" w:rsidRDefault="00EE07A7" w:rsidP="003D573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solicita ingrese el motivo de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7A7" w:rsidRDefault="00EE07A7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EE07A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7A7" w:rsidRDefault="00EE07A7" w:rsidP="003D573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ingresa el motivo de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7A7" w:rsidRDefault="00EE07A7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AF41A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AF41AC">
              <w:t>Sistema solicita confirmación de la devolución</w:t>
            </w:r>
            <w:r w:rsidR="002F5CA0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DF5B4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44" w:rsidRDefault="00DF5B44" w:rsidP="007B56B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EV confirma la </w:t>
            </w:r>
            <w:r w:rsidR="007B56B3">
              <w:t>registración de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B44" w:rsidRDefault="00DF5B44" w:rsidP="00E31140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EV decide no confirmar la</w:t>
            </w:r>
            <w:r w:rsidR="00AF41AC">
              <w:t xml:space="preserve"> devolución.</w:t>
            </w:r>
          </w:p>
          <w:p w:rsidR="00DF5B44" w:rsidRDefault="009C25C8" w:rsidP="009C25C8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2F5CA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2F5CA0" w:rsidP="002D4F3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calcula </w:t>
            </w:r>
            <w:r w:rsidR="0077057A">
              <w:t>el monto que se le asignara como crédito al cliente según los productos terminados</w:t>
            </w:r>
            <w:r w:rsidR="002D4F3C">
              <w:t xml:space="preserve">  y su cantidad devuelta.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CA0" w:rsidRDefault="002F5CA0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B07B85" w:rsidP="00B07B8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registra la</w:t>
            </w:r>
            <w:r w:rsidR="002F5CA0">
              <w:t xml:space="preserve"> devolución de los productos terminados con los siguientes datos: Fecha de devolución, Cliente, </w:t>
            </w:r>
            <w:r w:rsidR="00DA46C8">
              <w:t>Viajante</w:t>
            </w:r>
            <w:r w:rsidR="0077057A">
              <w:t xml:space="preserve">, nuevo monto </w:t>
            </w:r>
            <w:r w:rsidR="00DF5B44">
              <w:t xml:space="preserve">total </w:t>
            </w:r>
            <w:r w:rsidR="0077057A">
              <w:t>del crédito del cliente</w:t>
            </w:r>
            <w:r w:rsidR="002F5CA0">
              <w:t xml:space="preserve"> y los </w:t>
            </w:r>
            <w:r w:rsidR="0077057A">
              <w:t>productos t</w:t>
            </w:r>
            <w:r w:rsidR="002F5CA0">
              <w:t>erminados que fueron devueltos</w:t>
            </w:r>
            <w:r w:rsidR="00224415">
              <w:t xml:space="preserve">; y emite la nota de crédito </w:t>
            </w:r>
            <w:r w:rsidR="00DE1CF0">
              <w:t>correspondiente para el cliente y actualiza el stock de los productos devueltos.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44E1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15" w:rsidRDefault="00244E15" w:rsidP="00244E1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D70A50">
              <w:t>l</w:t>
            </w:r>
            <w:r>
              <w:t xml:space="preserve"> CU</w:t>
            </w:r>
            <w:r w:rsidR="00D70A50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15" w:rsidRDefault="00244E15" w:rsidP="00DF5B44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44579" w:rsidRPr="00960403" w:rsidRDefault="0077057A" w:rsidP="00044579">
            <w:r>
              <w:t>El EV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D31A28"/>
    <w:rsid w:val="00003883"/>
    <w:rsid w:val="0002315C"/>
    <w:rsid w:val="000422CE"/>
    <w:rsid w:val="00044579"/>
    <w:rsid w:val="00067369"/>
    <w:rsid w:val="00074C24"/>
    <w:rsid w:val="000D7CDF"/>
    <w:rsid w:val="000E6DF1"/>
    <w:rsid w:val="00185A6F"/>
    <w:rsid w:val="001F1414"/>
    <w:rsid w:val="00217701"/>
    <w:rsid w:val="00224415"/>
    <w:rsid w:val="0022740A"/>
    <w:rsid w:val="00244E15"/>
    <w:rsid w:val="002B12F4"/>
    <w:rsid w:val="002C68B7"/>
    <w:rsid w:val="002D4F3C"/>
    <w:rsid w:val="002F17EF"/>
    <w:rsid w:val="002F5CA0"/>
    <w:rsid w:val="00353F0F"/>
    <w:rsid w:val="003546CE"/>
    <w:rsid w:val="003D573B"/>
    <w:rsid w:val="003F5E92"/>
    <w:rsid w:val="004518E7"/>
    <w:rsid w:val="00512B66"/>
    <w:rsid w:val="00596BA0"/>
    <w:rsid w:val="005C04D6"/>
    <w:rsid w:val="005C249A"/>
    <w:rsid w:val="00602FA3"/>
    <w:rsid w:val="006245C7"/>
    <w:rsid w:val="006332BA"/>
    <w:rsid w:val="0063791E"/>
    <w:rsid w:val="00654C01"/>
    <w:rsid w:val="00677954"/>
    <w:rsid w:val="00682F3C"/>
    <w:rsid w:val="006B6D4B"/>
    <w:rsid w:val="00723BD5"/>
    <w:rsid w:val="0077057A"/>
    <w:rsid w:val="007737B7"/>
    <w:rsid w:val="007B56B3"/>
    <w:rsid w:val="007E1EEF"/>
    <w:rsid w:val="00812E10"/>
    <w:rsid w:val="00835B58"/>
    <w:rsid w:val="00847BFF"/>
    <w:rsid w:val="008A11E3"/>
    <w:rsid w:val="008B4D33"/>
    <w:rsid w:val="008E5DFD"/>
    <w:rsid w:val="008F2108"/>
    <w:rsid w:val="008F3E09"/>
    <w:rsid w:val="008F4A4D"/>
    <w:rsid w:val="00955833"/>
    <w:rsid w:val="00960403"/>
    <w:rsid w:val="009829AF"/>
    <w:rsid w:val="00995026"/>
    <w:rsid w:val="009C25C8"/>
    <w:rsid w:val="009F44F1"/>
    <w:rsid w:val="009F72B1"/>
    <w:rsid w:val="00A27474"/>
    <w:rsid w:val="00A5198D"/>
    <w:rsid w:val="00A763BA"/>
    <w:rsid w:val="00AB5157"/>
    <w:rsid w:val="00AF41AC"/>
    <w:rsid w:val="00B07B85"/>
    <w:rsid w:val="00B2202A"/>
    <w:rsid w:val="00B30F71"/>
    <w:rsid w:val="00C32797"/>
    <w:rsid w:val="00C7061A"/>
    <w:rsid w:val="00C74D24"/>
    <w:rsid w:val="00C94FFB"/>
    <w:rsid w:val="00CD204D"/>
    <w:rsid w:val="00CE7912"/>
    <w:rsid w:val="00D22BE5"/>
    <w:rsid w:val="00D31A28"/>
    <w:rsid w:val="00D35503"/>
    <w:rsid w:val="00D70A50"/>
    <w:rsid w:val="00D76E3D"/>
    <w:rsid w:val="00D837B7"/>
    <w:rsid w:val="00D842C6"/>
    <w:rsid w:val="00D9575D"/>
    <w:rsid w:val="00DA46C8"/>
    <w:rsid w:val="00DC19BB"/>
    <w:rsid w:val="00DE1CF0"/>
    <w:rsid w:val="00DE4C8A"/>
    <w:rsid w:val="00DF5B44"/>
    <w:rsid w:val="00E160D5"/>
    <w:rsid w:val="00E31140"/>
    <w:rsid w:val="00E70A8B"/>
    <w:rsid w:val="00E8041D"/>
    <w:rsid w:val="00E90346"/>
    <w:rsid w:val="00E90CE1"/>
    <w:rsid w:val="00EE07A7"/>
    <w:rsid w:val="00F26338"/>
    <w:rsid w:val="00F46037"/>
    <w:rsid w:val="00F50FA6"/>
    <w:rsid w:val="00F608A4"/>
    <w:rsid w:val="00F81DF6"/>
    <w:rsid w:val="00FB2D55"/>
    <w:rsid w:val="00FB6C40"/>
    <w:rsid w:val="00FE4316"/>
    <w:rsid w:val="00FF5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249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Federico Nafria</cp:lastModifiedBy>
  <cp:revision>31</cp:revision>
  <dcterms:created xsi:type="dcterms:W3CDTF">2010-05-29T22:31:00Z</dcterms:created>
  <dcterms:modified xsi:type="dcterms:W3CDTF">2011-08-26T00:29:00Z</dcterms:modified>
</cp:coreProperties>
</file>