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5DFF6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0F85B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5887353" w14:textId="77777777" w:rsidR="00C7061A" w:rsidRDefault="001604E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EBD0E71" w14:textId="77777777" w:rsidR="00C7061A" w:rsidRDefault="001604E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D4C8B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FA5A0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E5C59AB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E8C58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7EE5556" w14:textId="77777777" w:rsidR="00512B66" w:rsidRDefault="000B21AE">
            <w:r>
              <w:t>002</w:t>
            </w:r>
          </w:p>
        </w:tc>
      </w:tr>
      <w:tr w:rsidR="00DC19BB" w14:paraId="46C5085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BFCD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7403F32" w14:textId="77777777" w:rsidR="00DC19BB" w:rsidRDefault="000B21AE">
            <w:r>
              <w:t>Compras</w:t>
            </w:r>
          </w:p>
        </w:tc>
      </w:tr>
      <w:tr w:rsidR="008F3E09" w14:paraId="66EDA42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E3E7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0EFF92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6F618D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FE2C13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68E48F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032E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6EB378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E7E8B9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D7CADD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B0B0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920CE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D06370A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7A3FCB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6EE1B52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8B753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3F2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6AA282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E94C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E31D4A2" w14:textId="77777777" w:rsidR="00C7061A" w:rsidRDefault="00C7061A"/>
        </w:tc>
      </w:tr>
      <w:tr w:rsidR="00CD204D" w14:paraId="5866EA59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07BA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994E6F4" w14:textId="77777777" w:rsidR="00CD204D" w:rsidRDefault="000B21A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06CC8FA" w14:textId="77777777" w:rsidR="00CD204D" w:rsidRDefault="001604E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BCF485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935C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0D08D73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05DAA36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65F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76B2E44" w14:textId="77777777" w:rsidR="00DC19BB" w:rsidRDefault="00DC19BB"/>
        </w:tc>
      </w:tr>
      <w:tr w:rsidR="005C249A" w14:paraId="145C9F16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B387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C7271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D7AB77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7DC2AA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0E5557E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C9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FB1AB8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F3CF47C" w14:textId="77777777" w:rsidR="006919E5" w:rsidRDefault="006919E5" w:rsidP="005C249A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107C2B9E" w14:textId="77777777" w:rsidR="00F11DE2" w:rsidRDefault="00F11DE2" w:rsidP="005C249A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06A1F58A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C249A" w14:paraId="11D53B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ED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FEF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355B3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608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396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3C7263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7EF0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9142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6DB7A4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72CB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8720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1BA59EF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CAB1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AC1D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0A1C96C6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05D0F34A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3C120AB1" w14:textId="77777777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1B30F39B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FFE49D7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1963905A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2C53DF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5481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AC7C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553BE4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6B47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2B2E71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584A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184CCC07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BE867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6F00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518D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6AF602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0B0E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0EB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9E6D0C" w14:paraId="5F97336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93C8" w14:textId="77777777" w:rsidR="009E6D0C" w:rsidRDefault="009E6D0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FF34" w14:textId="77777777" w:rsidR="009E6D0C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6D0C" w14:paraId="68BDC17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B127" w14:textId="77777777" w:rsidR="009E6D0C" w:rsidRDefault="009E6D0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1185" w14:textId="77777777" w:rsidR="009E6D0C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</w:t>
            </w:r>
            <w:r w:rsidR="002C2C62">
              <w:t>ningún detalle de la orden de compra a pagar.</w:t>
            </w:r>
          </w:p>
        </w:tc>
      </w:tr>
      <w:tr w:rsidR="002C2C62" w14:paraId="55B2197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6A70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28B9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D6A8E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0FC0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F597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00131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8CD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31F2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2A4D905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A49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474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81B452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8A0F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5896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BC90DC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36F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71C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0E65D9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0FAC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4C1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51603BE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3CA6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A17D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097AD56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2B17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FC35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1E1431A2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C0C60F" w14:textId="77777777" w:rsidR="0004692D" w:rsidRDefault="0004692D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0D2162" w14:paraId="08BB890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09AF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pagado.</w:t>
            </w:r>
            <w:r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6CCC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1C38F7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BC5D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FCD2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360DF2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BDB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F49C" w14:textId="77777777" w:rsidR="00654C01" w:rsidRPr="00960403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  <w:bookmarkStart w:id="1" w:name="_GoBack"/>
            <w:bookmarkEnd w:id="1"/>
          </w:p>
        </w:tc>
      </w:tr>
      <w:tr w:rsidR="00654C01" w14:paraId="4C8FBDF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EF8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0B1BF" w14:textId="77777777" w:rsidR="00654C01" w:rsidRDefault="00654C01" w:rsidP="00654C01">
            <w:r>
              <w:t>No aplica</w:t>
            </w:r>
          </w:p>
        </w:tc>
      </w:tr>
      <w:tr w:rsidR="00654C01" w14:paraId="56DCF46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83E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48271" w14:textId="77777777" w:rsidR="00654C01" w:rsidRPr="004411D2" w:rsidRDefault="004411D2" w:rsidP="00654C01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654C01" w14:paraId="4823F2E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9EF7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450F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90B2B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B08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6A123" w14:textId="77777777" w:rsidR="00654C01" w:rsidRDefault="00067369" w:rsidP="00654C01">
            <w:r>
              <w:t>No aplica</w:t>
            </w:r>
          </w:p>
        </w:tc>
      </w:tr>
      <w:tr w:rsidR="00654C01" w14:paraId="57D6F64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2467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4B6D5" w14:textId="77777777" w:rsidR="00654C01" w:rsidRDefault="00067369" w:rsidP="00654C01">
            <w:r>
              <w:t>No aplica</w:t>
            </w:r>
          </w:p>
        </w:tc>
      </w:tr>
      <w:tr w:rsidR="00654C01" w14:paraId="1BC2FF4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B1CC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25C11" w14:textId="77777777" w:rsidR="00654C01" w:rsidRDefault="00067369" w:rsidP="00654C01">
            <w:r>
              <w:t>No aplica</w:t>
            </w:r>
          </w:p>
        </w:tc>
      </w:tr>
    </w:tbl>
    <w:p w14:paraId="22C7E71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396D45"/>
    <w:rsid w:val="004411D2"/>
    <w:rsid w:val="00512B66"/>
    <w:rsid w:val="00552623"/>
    <w:rsid w:val="00596BA0"/>
    <w:rsid w:val="005C249A"/>
    <w:rsid w:val="00602FA3"/>
    <w:rsid w:val="006245C7"/>
    <w:rsid w:val="00654C01"/>
    <w:rsid w:val="00682F3C"/>
    <w:rsid w:val="006919E5"/>
    <w:rsid w:val="006B6D4B"/>
    <w:rsid w:val="007C3392"/>
    <w:rsid w:val="00812E10"/>
    <w:rsid w:val="008163D1"/>
    <w:rsid w:val="00847BFF"/>
    <w:rsid w:val="008F3E09"/>
    <w:rsid w:val="00960403"/>
    <w:rsid w:val="009E6D0C"/>
    <w:rsid w:val="00A5198D"/>
    <w:rsid w:val="00C32797"/>
    <w:rsid w:val="00C34FB5"/>
    <w:rsid w:val="00C7061A"/>
    <w:rsid w:val="00C74D24"/>
    <w:rsid w:val="00CD204D"/>
    <w:rsid w:val="00D837B7"/>
    <w:rsid w:val="00D842C6"/>
    <w:rsid w:val="00DC19BB"/>
    <w:rsid w:val="00DD0FE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1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68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11</cp:revision>
  <dcterms:created xsi:type="dcterms:W3CDTF">2010-05-09T18:50:00Z</dcterms:created>
  <dcterms:modified xsi:type="dcterms:W3CDTF">2010-05-11T00:41:00Z</dcterms:modified>
</cp:coreProperties>
</file>