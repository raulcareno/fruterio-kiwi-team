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47D1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47D1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414475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1471DF">
            <w:r>
              <w:t xml:space="preserve">Registrar </w:t>
            </w:r>
            <w:r w:rsidR="001471DF">
              <w:t>Rendición de Ventas a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B6C40">
            <w:r>
              <w:t>20</w:t>
            </w:r>
            <w:r w:rsidR="001471DF">
              <w:t>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B6C4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1D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1D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47D1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47D1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47D1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6338" w:rsidP="001471DF">
            <w:r>
              <w:t>Registrar l</w:t>
            </w:r>
            <w:r w:rsidR="001471DF">
              <w:t>as rendiciones por las ventas que fueron realizadas por el viajante</w:t>
            </w:r>
            <w: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B6C40" w:rsidP="002A2F6A">
            <w:pPr>
              <w:pStyle w:val="Prrafodelista"/>
              <w:numPr>
                <w:ilvl w:val="0"/>
                <w:numId w:val="1"/>
              </w:numPr>
            </w:pPr>
            <w:r>
              <w:t>Se registra los datos de l</w:t>
            </w:r>
            <w:r w:rsidR="002A2F6A">
              <w:t>as rendiciones de ventas realizadas por un viajante</w:t>
            </w:r>
            <w:r w:rsidR="00DF5B44"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1471DF">
              <w:rPr>
                <w:i/>
              </w:rPr>
              <w:t>Rendición de Ventas a Viajante</w:t>
            </w:r>
            <w:r w:rsidR="002B12F4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solicita la selección del Viajante </w:t>
            </w:r>
            <w:r w:rsidR="001471DF">
              <w:t>al que se le realizara la rendición por ventas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el Viajante </w:t>
            </w:r>
            <w:r w:rsidR="001471DF">
              <w:t>al que se le realizara la rendición por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34E4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E" w:rsidRDefault="00834E4E" w:rsidP="00834E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muestra del Viajante su nombre, apellido y porcentaje de comisión.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E" w:rsidRPr="00960403" w:rsidRDefault="00834E4E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Default="00E90346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 w:rsidR="001471DF">
              <w:t xml:space="preserve"> busca las ventas que se encuentran en el estado </w:t>
            </w:r>
            <w:r w:rsidR="00C645BE" w:rsidRPr="00C645BE">
              <w:rPr>
                <w:i/>
              </w:rPr>
              <w:t>Realizada</w:t>
            </w:r>
            <w:r w:rsidR="005A6665">
              <w:rPr>
                <w:i/>
              </w:rPr>
              <w:t xml:space="preserve"> </w:t>
            </w:r>
            <w:r w:rsidR="001471DF">
              <w:t>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 w:rsidR="001471DF">
              <w:t xml:space="preserve"> solicita la selección de las ventas a las que se le realizara la rendición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1471DF" w:rsidP="001471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</w:t>
            </w:r>
            <w:r w:rsidR="002F5CA0">
              <w:t>l</w:t>
            </w:r>
            <w:r>
              <w:t>as ventas a las que se le realizara la rendición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169A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169A1">
              <w:t>Sistema solicita</w:t>
            </w:r>
            <w:r w:rsidR="005A6665">
              <w:t xml:space="preserve"> </w:t>
            </w:r>
            <w:r w:rsidR="00414475">
              <w:t>confirma</w:t>
            </w:r>
            <w:r w:rsidR="00D169A1">
              <w:t>ción</w:t>
            </w:r>
            <w:r w:rsidR="005A6665">
              <w:t xml:space="preserve"> </w:t>
            </w:r>
            <w:r w:rsidR="00D169A1">
              <w:t xml:space="preserve">de </w:t>
            </w:r>
            <w:r w:rsidR="00414475">
              <w:t>la</w:t>
            </w:r>
            <w:r w:rsidR="005A6665">
              <w:t xml:space="preserve"> </w:t>
            </w:r>
            <w:r w:rsidR="00414475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D169A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confirma </w:t>
            </w:r>
            <w:r w:rsidR="00D169A1">
              <w:t>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A1" w:rsidRDefault="00DF5B44" w:rsidP="00D169A1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EV decide no </w:t>
            </w:r>
            <w:r w:rsidR="00D169A1">
              <w:t>confirmar la registración</w:t>
            </w:r>
          </w:p>
          <w:p w:rsidR="00DF5B44" w:rsidRDefault="009E566B" w:rsidP="009E566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A2F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414475">
              <w:t>Sistema</w:t>
            </w:r>
            <w:r>
              <w:t xml:space="preserve"> calcula </w:t>
            </w:r>
            <w:r w:rsidR="0077057A">
              <w:t xml:space="preserve">el monto </w:t>
            </w:r>
            <w:r w:rsidR="002A2F6A">
              <w:t xml:space="preserve">total </w:t>
            </w:r>
            <w:r w:rsidR="0077057A">
              <w:t xml:space="preserve">que se le </w:t>
            </w:r>
            <w:r w:rsidR="002A2F6A">
              <w:t>rendirá al viajante por las ventas realizadas. Para ello Se suman</w:t>
            </w:r>
            <w:r w:rsidR="0077057A">
              <w:t xml:space="preserve"> los </w:t>
            </w:r>
            <w:r w:rsidR="002A2F6A">
              <w:t xml:space="preserve">precios de los </w:t>
            </w:r>
            <w:r w:rsidR="0077057A">
              <w:t xml:space="preserve">productos terminados especificados  </w:t>
            </w:r>
            <w:r w:rsidR="002A2F6A">
              <w:t>en el detalle de venta por su</w:t>
            </w:r>
            <w:r w:rsidR="0077057A">
              <w:t xml:space="preserve"> cantidad</w:t>
            </w:r>
            <w:r w:rsidR="002A2F6A">
              <w:t>, y a el valor total se lo multiplica por el porcentaje de comisión por venta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F5CA0" w:rsidP="002A2F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registra la confirmación de la </w:t>
            </w:r>
            <w:r w:rsidR="002A2F6A">
              <w:t xml:space="preserve">rendición de ventas al viajante, registrando los </w:t>
            </w:r>
            <w:r>
              <w:t xml:space="preserve">siguientes datos: Fecha de </w:t>
            </w:r>
            <w:r w:rsidR="002A2F6A">
              <w:t>pago</w:t>
            </w:r>
            <w:r>
              <w:t xml:space="preserve">, </w:t>
            </w:r>
            <w:r w:rsidR="002A2F6A">
              <w:t>Monto y</w:t>
            </w:r>
            <w:r>
              <w:t xml:space="preserve"> Viajante</w:t>
            </w:r>
            <w:r w:rsidR="002A2F6A">
              <w:t xml:space="preserve"> al Pago</w:t>
            </w:r>
            <w:r w:rsidR="0077057A">
              <w:t xml:space="preserve">, </w:t>
            </w:r>
            <w:r w:rsidR="002A2F6A">
              <w:t>y se modifica el estado de todas las ventas q</w:t>
            </w:r>
            <w:r w:rsidR="004D2DDD">
              <w:t xml:space="preserve">ue fueron rendidas por </w:t>
            </w:r>
            <w:r w:rsidR="004D2DDD" w:rsidRPr="004D2DDD">
              <w:rPr>
                <w:i/>
              </w:rPr>
              <w:t>Rendida</w:t>
            </w:r>
            <w:r w:rsidR="005A6665">
              <w:t>; finalmente emite el comprobante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D1943">
              <w:t>l</w:t>
            </w:r>
            <w:r>
              <w:t xml:space="preserve"> CU</w:t>
            </w:r>
            <w:r w:rsidR="008D1943"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4579" w:rsidRPr="00960403" w:rsidRDefault="0077057A" w:rsidP="00044579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44579"/>
    <w:rsid w:val="00067369"/>
    <w:rsid w:val="00074C24"/>
    <w:rsid w:val="000D7CDF"/>
    <w:rsid w:val="000E6DF1"/>
    <w:rsid w:val="001471DF"/>
    <w:rsid w:val="00217701"/>
    <w:rsid w:val="0022740A"/>
    <w:rsid w:val="00244E15"/>
    <w:rsid w:val="002A2F6A"/>
    <w:rsid w:val="002B12F4"/>
    <w:rsid w:val="002F17EF"/>
    <w:rsid w:val="002F5CA0"/>
    <w:rsid w:val="00353F0F"/>
    <w:rsid w:val="003546CE"/>
    <w:rsid w:val="003D573B"/>
    <w:rsid w:val="003F5E92"/>
    <w:rsid w:val="00414475"/>
    <w:rsid w:val="004518E7"/>
    <w:rsid w:val="004D2DDD"/>
    <w:rsid w:val="00512B66"/>
    <w:rsid w:val="00596BA0"/>
    <w:rsid w:val="005A6665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336C8"/>
    <w:rsid w:val="0077057A"/>
    <w:rsid w:val="007737B7"/>
    <w:rsid w:val="00812E10"/>
    <w:rsid w:val="00834E4E"/>
    <w:rsid w:val="00847BFF"/>
    <w:rsid w:val="008A11E3"/>
    <w:rsid w:val="008B4D33"/>
    <w:rsid w:val="008D1943"/>
    <w:rsid w:val="008E5DFD"/>
    <w:rsid w:val="008F2108"/>
    <w:rsid w:val="008F3E09"/>
    <w:rsid w:val="00960403"/>
    <w:rsid w:val="009829AF"/>
    <w:rsid w:val="009E566B"/>
    <w:rsid w:val="009F44F1"/>
    <w:rsid w:val="009F72B1"/>
    <w:rsid w:val="00A27474"/>
    <w:rsid w:val="00A47D16"/>
    <w:rsid w:val="00A5198D"/>
    <w:rsid w:val="00A763BA"/>
    <w:rsid w:val="00B2202A"/>
    <w:rsid w:val="00B30F71"/>
    <w:rsid w:val="00C32797"/>
    <w:rsid w:val="00C645BE"/>
    <w:rsid w:val="00C7061A"/>
    <w:rsid w:val="00C74D24"/>
    <w:rsid w:val="00C94FFB"/>
    <w:rsid w:val="00CD204D"/>
    <w:rsid w:val="00D169A1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152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14</cp:revision>
  <dcterms:created xsi:type="dcterms:W3CDTF">2010-05-29T22:31:00Z</dcterms:created>
  <dcterms:modified xsi:type="dcterms:W3CDTF">2010-08-12T21:18:00Z</dcterms:modified>
</cp:coreProperties>
</file>