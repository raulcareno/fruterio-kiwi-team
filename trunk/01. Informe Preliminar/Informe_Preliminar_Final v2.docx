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BE57A2" w:rsidTr="00D54327">
            <w:trPr>
              <w:trHeight w:val="1440"/>
            </w:trPr>
            <w:tc>
              <w:tcPr>
                <w:tcW w:w="1440" w:type="dxa"/>
                <w:tcBorders>
                  <w:right w:val="single" w:sz="4" w:space="0" w:color="FFFFFF" w:themeColor="background1"/>
                </w:tcBorders>
                <w:shd w:val="clear" w:color="auto" w:fill="B8CCE4" w:themeFill="accent1" w:themeFillTint="66"/>
              </w:tcPr>
              <w:p w:rsidR="00BE57A2" w:rsidRDefault="00BE57A2" w:rsidP="00D54327"/>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BE57A2" w:rsidRDefault="00BE57A2" w:rsidP="00BE57A2">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BE57A2" w:rsidTr="00D54327">
            <w:trPr>
              <w:trHeight w:val="2880"/>
            </w:trPr>
            <w:tc>
              <w:tcPr>
                <w:tcW w:w="1440" w:type="dxa"/>
                <w:tcBorders>
                  <w:right w:val="single" w:sz="4" w:space="0" w:color="000000" w:themeColor="text1"/>
                </w:tcBorders>
              </w:tcPr>
              <w:p w:rsidR="00BE57A2" w:rsidRDefault="00BE57A2" w:rsidP="00D54327"/>
            </w:tc>
            <w:tc>
              <w:tcPr>
                <w:tcW w:w="2520" w:type="dxa"/>
                <w:tcBorders>
                  <w:left w:val="single" w:sz="4" w:space="0" w:color="000000" w:themeColor="text1"/>
                </w:tcBorders>
                <w:vAlign w:val="center"/>
              </w:tcPr>
              <w:p w:rsidR="00BE57A2" w:rsidRDefault="00BE57A2" w:rsidP="00D54327">
                <w:pPr>
                  <w:pStyle w:val="Sinespaciado"/>
                  <w:rPr>
                    <w:color w:val="76923C" w:themeColor="accent3" w:themeShade="BF"/>
                  </w:rPr>
                </w:pPr>
              </w:p>
              <w:p w:rsidR="00BE57A2" w:rsidRDefault="00BE57A2" w:rsidP="00D54327">
                <w:pPr>
                  <w:pStyle w:val="Sinespaciado"/>
                  <w:rPr>
                    <w:color w:val="7692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Content>
            <w:p w:rsidR="00BE57A2" w:rsidRPr="0029046A" w:rsidRDefault="00BE57A2" w:rsidP="00BE57A2">
              <w:pPr>
                <w:pStyle w:val="Sinespaciado"/>
                <w:jc w:val="center"/>
                <w:rPr>
                  <w:color w:val="76923C" w:themeColor="accent3" w:themeShade="BF"/>
                  <w:sz w:val="48"/>
                  <w:szCs w:val="48"/>
                </w:rPr>
              </w:pPr>
              <w:r w:rsidRPr="001F73A0">
                <w:rPr>
                  <w:sz w:val="36"/>
                  <w:szCs w:val="36"/>
                  <w:lang w:val="es-ES_tradnl"/>
                </w:rPr>
                <w:t>UNI</w:t>
              </w:r>
              <w:r w:rsidR="00C65323">
                <w:rPr>
                  <w:sz w:val="36"/>
                  <w:szCs w:val="36"/>
                  <w:lang w:val="es-ES_tradnl"/>
                </w:rPr>
                <w:t xml:space="preserve">VERSIDAD TECNOLÓGICA NACIONAL </w:t>
              </w:r>
              <w:r w:rsidRPr="001F73A0">
                <w:rPr>
                  <w:sz w:val="36"/>
                  <w:szCs w:val="36"/>
                  <w:lang w:val="es-ES_tradnl"/>
                </w:rPr>
                <w:t>FACULTAD REGIONAL CÓRDOBA</w:t>
              </w:r>
            </w:p>
          </w:sdtContent>
        </w:sdt>
        <w:p w:rsidR="00BE57A2" w:rsidRDefault="00BE57A2" w:rsidP="00BE57A2"/>
        <w:p w:rsidR="00BE57A2" w:rsidRPr="004F3145" w:rsidRDefault="00BE57A2" w:rsidP="00BE57A2">
          <w:pPr>
            <w:jc w:val="center"/>
            <w:rPr>
              <w:sz w:val="32"/>
              <w:szCs w:val="32"/>
            </w:rPr>
          </w:pPr>
          <w:r w:rsidRPr="004F3145">
            <w:rPr>
              <w:sz w:val="32"/>
              <w:szCs w:val="32"/>
            </w:rPr>
            <w:t>Ingeniería en Sistemas de Información</w:t>
          </w:r>
        </w:p>
        <w:p w:rsidR="00BE57A2" w:rsidRDefault="00BE57A2" w:rsidP="00BE57A2"/>
        <w:p w:rsidR="00BE57A2" w:rsidRDefault="00BE57A2" w:rsidP="00BE57A2">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126"/>
          </w:tblGrid>
          <w:tr w:rsidR="00BE57A2" w:rsidTr="00D54327">
            <w:trPr>
              <w:trHeight w:val="1165"/>
            </w:trPr>
            <w:tc>
              <w:tcPr>
                <w:tcW w:w="0" w:type="auto"/>
              </w:tcPr>
              <w:p w:rsidR="00BE57A2" w:rsidRDefault="00BE57A2" w:rsidP="00D54327">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Pr="004F3145">
                      <w:rPr>
                        <w:b/>
                        <w:bCs/>
                        <w:caps/>
                        <w:sz w:val="86"/>
                        <w:szCs w:val="86"/>
                        <w:lang w:val="es-ES_tradnl"/>
                      </w:rPr>
                      <w:t>PROYECTO FINAL</w:t>
                    </w:r>
                  </w:sdtContent>
                </w:sdt>
                <w:r w:rsidRPr="004F3145">
                  <w:rPr>
                    <w:b/>
                    <w:bCs/>
                    <w:caps/>
                    <w:color w:val="76923C" w:themeColor="accent3" w:themeShade="BF"/>
                    <w:sz w:val="90"/>
                    <w:szCs w:val="90"/>
                  </w:rPr>
                  <w:t>]</w:t>
                </w:r>
              </w:p>
            </w:tc>
          </w:tr>
          <w:tr w:rsidR="00BE57A2" w:rsidTr="00D54327">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BE57A2" w:rsidRDefault="00BE57A2" w:rsidP="00BE57A2">
                    <w:pPr>
                      <w:pStyle w:val="Sinespaciado"/>
                      <w:rPr>
                        <w:color w:val="7F7F7F" w:themeColor="background1" w:themeShade="7F"/>
                      </w:rPr>
                    </w:pPr>
                    <w:r>
                      <w:rPr>
                        <w:color w:val="7F7F7F" w:themeColor="background1" w:themeShade="7F"/>
                        <w:sz w:val="56"/>
                        <w:szCs w:val="56"/>
                      </w:rPr>
                      <w:t>Informe Preliminar</w:t>
                    </w:r>
                  </w:p>
                </w:tc>
              </w:sdtContent>
            </w:sdt>
          </w:tr>
        </w:tbl>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spacing w:after="0"/>
            <w:ind w:firstLine="360"/>
            <w:jc w:val="left"/>
            <w:rPr>
              <w:rFonts w:asciiTheme="majorHAnsi" w:eastAsiaTheme="majorEastAsia" w:hAnsiTheme="majorHAnsi" w:cstheme="majorBidi"/>
              <w:sz w:val="76"/>
              <w:szCs w:val="72"/>
            </w:rPr>
          </w:pPr>
        </w:p>
        <w:p w:rsidR="00BE57A2" w:rsidRDefault="00BE57A2" w:rsidP="00BE57A2">
          <w:pPr>
            <w:pStyle w:val="Sinespaciado"/>
            <w:rPr>
              <w:color w:val="76923C" w:themeColor="accent3" w:themeShade="BF"/>
            </w:rPr>
          </w:pPr>
        </w:p>
        <w:p w:rsidR="00BE57A2" w:rsidRDefault="00BE57A2" w:rsidP="00BE57A2">
          <w:pPr>
            <w:pStyle w:val="Sinespaciado"/>
            <w:rPr>
              <w:sz w:val="28"/>
              <w:szCs w:val="28"/>
            </w:rPr>
          </w:pPr>
        </w:p>
        <w:p w:rsidR="00BE57A2" w:rsidRDefault="00BE57A2" w:rsidP="00BE57A2">
          <w:pPr>
            <w:pStyle w:val="Sinespaciado"/>
            <w:rPr>
              <w:sz w:val="28"/>
              <w:szCs w:val="28"/>
            </w:rPr>
          </w:pPr>
        </w:p>
        <w:p w:rsidR="00BE57A2" w:rsidRDefault="00BE57A2" w:rsidP="00BE57A2">
          <w:pPr>
            <w:pStyle w:val="Sinespaciado"/>
            <w:jc w:val="left"/>
          </w:pPr>
          <w:r w:rsidRPr="005B38A1">
            <w:rPr>
              <w:b/>
            </w:rPr>
            <w:t>Empresa</w:t>
          </w:r>
          <w:r>
            <w:t>: “Eben-Ezer”</w:t>
          </w:r>
        </w:p>
        <w:p w:rsidR="00BE57A2" w:rsidRDefault="00BE57A2" w:rsidP="00BE57A2">
          <w:pPr>
            <w:pStyle w:val="Sinespaciado"/>
            <w:jc w:val="left"/>
          </w:pPr>
          <w:r w:rsidRPr="005B38A1">
            <w:rPr>
              <w:b/>
            </w:rPr>
            <w:t>Sistema de Información</w:t>
          </w:r>
          <w:r>
            <w:t>: “</w:t>
          </w:r>
          <w:r w:rsidR="004100D3">
            <w:t>SEEE</w:t>
          </w:r>
          <w:bookmarkStart w:id="0" w:name="_GoBack"/>
          <w:bookmarkEnd w:id="0"/>
          <w:r>
            <w:t>”</w:t>
          </w:r>
        </w:p>
        <w:p w:rsidR="00BE57A2" w:rsidRDefault="00BE57A2" w:rsidP="00BE57A2">
          <w:pPr>
            <w:pStyle w:val="Sinespaciado"/>
            <w:jc w:val="left"/>
          </w:pPr>
          <w:r w:rsidRPr="005B38A1">
            <w:rPr>
              <w:b/>
            </w:rPr>
            <w:t>Metodología</w:t>
          </w:r>
          <w:r>
            <w:t>: Proceso Unificado de Desarrollo de Software</w:t>
          </w:r>
        </w:p>
        <w:p w:rsidR="00BE57A2" w:rsidRDefault="00BE57A2" w:rsidP="00BE57A2">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BE57A2" w:rsidRPr="00E1422C" w:rsidTr="00D54327">
            <w:trPr>
              <w:trHeight w:val="80"/>
            </w:trPr>
            <w:tc>
              <w:tcPr>
                <w:tcW w:w="3669" w:type="dxa"/>
              </w:tcPr>
              <w:p w:rsidR="00BE57A2" w:rsidRPr="00E1422C" w:rsidRDefault="00BE57A2" w:rsidP="00D54327">
                <w:pPr>
                  <w:spacing w:after="0"/>
                  <w:rPr>
                    <w:b/>
                  </w:rPr>
                </w:pPr>
                <w:r w:rsidRPr="00E1422C">
                  <w:rPr>
                    <w:b/>
                  </w:rPr>
                  <w:t>Profesores</w:t>
                </w:r>
              </w:p>
            </w:tc>
          </w:tr>
          <w:tr w:rsidR="00BE57A2" w:rsidRPr="00E1422C" w:rsidTr="00D54327">
            <w:trPr>
              <w:trHeight w:val="238"/>
            </w:trPr>
            <w:tc>
              <w:tcPr>
                <w:tcW w:w="3669" w:type="dxa"/>
              </w:tcPr>
              <w:p w:rsidR="00BE57A2" w:rsidRPr="00E1422C" w:rsidRDefault="00BE57A2" w:rsidP="00D54327">
                <w:pPr>
                  <w:spacing w:after="0"/>
                </w:pPr>
                <w:r>
                  <w:t>Ortiz, Marí</w:t>
                </w:r>
                <w:r w:rsidRPr="00E1422C">
                  <w:t>a Cecilia (Adjunto)</w:t>
                </w:r>
              </w:p>
            </w:tc>
          </w:tr>
          <w:tr w:rsidR="00BE57A2" w:rsidRPr="00E1422C" w:rsidTr="00D54327">
            <w:tc>
              <w:tcPr>
                <w:tcW w:w="3669" w:type="dxa"/>
              </w:tcPr>
              <w:p w:rsidR="00BE57A2" w:rsidRPr="00E1422C" w:rsidRDefault="00BE57A2" w:rsidP="00D54327">
                <w:pPr>
                  <w:spacing w:after="0"/>
                </w:pPr>
                <w:r w:rsidRPr="00E1422C">
                  <w:t>Savi, Cecilia Andrea (JTP)</w:t>
                </w:r>
              </w:p>
            </w:tc>
          </w:tr>
        </w:tbl>
        <w:p w:rsidR="00BE57A2" w:rsidRDefault="00BE57A2" w:rsidP="00BE57A2">
          <w:pPr>
            <w:spacing w:after="0"/>
            <w:jc w:val="left"/>
            <w:rPr>
              <w:rFonts w:asciiTheme="majorHAnsi" w:eastAsiaTheme="majorEastAsia" w:hAnsiTheme="majorHAnsi" w:cstheme="majorBidi"/>
            </w:rPr>
          </w:pPr>
        </w:p>
        <w:p w:rsidR="00BE57A2" w:rsidRPr="004F3145" w:rsidRDefault="00BE57A2" w:rsidP="00BE57A2">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BE57A2" w:rsidRPr="00E1422C" w:rsidTr="00D54327">
        <w:tc>
          <w:tcPr>
            <w:tcW w:w="4505" w:type="dxa"/>
            <w:gridSpan w:val="2"/>
          </w:tcPr>
          <w:p w:rsidR="00BE57A2" w:rsidRPr="00E1422C" w:rsidRDefault="00BE57A2" w:rsidP="00D54327">
            <w:pPr>
              <w:spacing w:after="0"/>
              <w:rPr>
                <w:b/>
              </w:rPr>
            </w:pPr>
            <w:r w:rsidRPr="00E1422C">
              <w:rPr>
                <w:b/>
              </w:rPr>
              <w:t>Grupo Nº 2</w:t>
            </w:r>
          </w:p>
        </w:tc>
      </w:tr>
      <w:tr w:rsidR="00BE57A2" w:rsidRPr="00E1422C" w:rsidTr="00D54327">
        <w:tc>
          <w:tcPr>
            <w:tcW w:w="4505" w:type="dxa"/>
            <w:gridSpan w:val="2"/>
          </w:tcPr>
          <w:p w:rsidR="00BE57A2" w:rsidRPr="00E1422C" w:rsidRDefault="00BE57A2" w:rsidP="00D54327">
            <w:pPr>
              <w:spacing w:after="0"/>
              <w:rPr>
                <w:b/>
              </w:rPr>
            </w:pPr>
            <w:r w:rsidRPr="00E1422C">
              <w:rPr>
                <w:b/>
              </w:rPr>
              <w:t>Integrantes</w:t>
            </w:r>
          </w:p>
        </w:tc>
      </w:tr>
      <w:tr w:rsidR="00BE57A2" w:rsidRPr="00E1422C" w:rsidTr="00D54327">
        <w:tc>
          <w:tcPr>
            <w:tcW w:w="3261" w:type="dxa"/>
          </w:tcPr>
          <w:p w:rsidR="00BE57A2" w:rsidRPr="00E1422C" w:rsidRDefault="00BE57A2" w:rsidP="00D54327">
            <w:pPr>
              <w:spacing w:after="0"/>
            </w:pPr>
            <w:r w:rsidRPr="00E1422C">
              <w:t>AGÜERO, Santiago Alejandro</w:t>
            </w:r>
          </w:p>
        </w:tc>
        <w:tc>
          <w:tcPr>
            <w:tcW w:w="1244" w:type="dxa"/>
          </w:tcPr>
          <w:p w:rsidR="00BE57A2" w:rsidRPr="00E1422C" w:rsidRDefault="00BE57A2" w:rsidP="00D54327">
            <w:pPr>
              <w:spacing w:after="0"/>
            </w:pPr>
            <w:r w:rsidRPr="00E1422C">
              <w:t>51800</w:t>
            </w:r>
          </w:p>
        </w:tc>
      </w:tr>
      <w:tr w:rsidR="00BE57A2" w:rsidRPr="00E1422C" w:rsidTr="00D54327">
        <w:tc>
          <w:tcPr>
            <w:tcW w:w="3261" w:type="dxa"/>
          </w:tcPr>
          <w:p w:rsidR="00BE57A2" w:rsidRPr="00E1422C" w:rsidRDefault="00BE57A2" w:rsidP="00D54327">
            <w:pPr>
              <w:spacing w:after="0"/>
            </w:pPr>
            <w:r w:rsidRPr="00E1422C">
              <w:t>NAFRIA, Federico</w:t>
            </w:r>
          </w:p>
        </w:tc>
        <w:tc>
          <w:tcPr>
            <w:tcW w:w="1244" w:type="dxa"/>
          </w:tcPr>
          <w:p w:rsidR="00BE57A2" w:rsidRPr="00E1422C" w:rsidRDefault="00BE57A2" w:rsidP="00D54327">
            <w:pPr>
              <w:spacing w:after="0"/>
            </w:pPr>
            <w:r w:rsidRPr="00E1422C">
              <w:t>51828</w:t>
            </w:r>
          </w:p>
        </w:tc>
      </w:tr>
      <w:tr w:rsidR="00BE57A2" w:rsidRPr="00E1422C" w:rsidTr="00D54327">
        <w:tc>
          <w:tcPr>
            <w:tcW w:w="3261" w:type="dxa"/>
          </w:tcPr>
          <w:p w:rsidR="00BE57A2" w:rsidRPr="00E1422C" w:rsidRDefault="00BE57A2" w:rsidP="00D54327">
            <w:pPr>
              <w:spacing w:after="0"/>
            </w:pPr>
            <w:r w:rsidRPr="00E1422C">
              <w:t>PISCIOLARI, Antonela</w:t>
            </w:r>
          </w:p>
        </w:tc>
        <w:tc>
          <w:tcPr>
            <w:tcW w:w="1244" w:type="dxa"/>
          </w:tcPr>
          <w:p w:rsidR="00BE57A2" w:rsidRPr="00E1422C" w:rsidRDefault="00BE57A2" w:rsidP="00D54327">
            <w:pPr>
              <w:spacing w:after="0"/>
            </w:pPr>
            <w:r w:rsidRPr="00E1422C">
              <w:t>51543</w:t>
            </w:r>
          </w:p>
        </w:tc>
      </w:tr>
      <w:tr w:rsidR="00BE57A2" w:rsidRPr="00E1422C" w:rsidTr="00D54327">
        <w:tc>
          <w:tcPr>
            <w:tcW w:w="3261" w:type="dxa"/>
          </w:tcPr>
          <w:p w:rsidR="00BE57A2" w:rsidRPr="00E1422C" w:rsidRDefault="00BE57A2" w:rsidP="00D54327">
            <w:pPr>
              <w:spacing w:after="0"/>
            </w:pPr>
            <w:r w:rsidRPr="00E1422C">
              <w:t>QUIROGA, Gastón Mauricio</w:t>
            </w:r>
          </w:p>
        </w:tc>
        <w:tc>
          <w:tcPr>
            <w:tcW w:w="1244" w:type="dxa"/>
          </w:tcPr>
          <w:p w:rsidR="00BE57A2" w:rsidRPr="00E1422C" w:rsidRDefault="00BE57A2" w:rsidP="00D54327">
            <w:pPr>
              <w:spacing w:after="0"/>
            </w:pPr>
            <w:r w:rsidRPr="00E1422C">
              <w:t>51969</w:t>
            </w:r>
          </w:p>
        </w:tc>
      </w:tr>
      <w:tr w:rsidR="00BE57A2" w:rsidRPr="00E1422C" w:rsidTr="00D54327">
        <w:tc>
          <w:tcPr>
            <w:tcW w:w="3261" w:type="dxa"/>
          </w:tcPr>
          <w:p w:rsidR="00BE57A2" w:rsidRPr="00E1422C" w:rsidRDefault="00BE57A2" w:rsidP="00D54327">
            <w:pPr>
              <w:spacing w:after="0"/>
            </w:pPr>
            <w:r w:rsidRPr="00E1422C">
              <w:t>WAISMAN, Gabriel Leandro</w:t>
            </w:r>
          </w:p>
        </w:tc>
        <w:tc>
          <w:tcPr>
            <w:tcW w:w="1244" w:type="dxa"/>
          </w:tcPr>
          <w:p w:rsidR="00BE57A2" w:rsidRPr="00E1422C" w:rsidRDefault="00BE57A2" w:rsidP="00D54327">
            <w:r w:rsidRPr="00E1422C">
              <w:t>51934</w:t>
            </w:r>
          </w:p>
        </w:tc>
      </w:tr>
    </w:tbl>
    <w:p w:rsidR="00BE57A2" w:rsidRPr="001F73A0" w:rsidRDefault="00BE57A2" w:rsidP="00BE57A2">
      <w:pPr>
        <w:spacing w:after="0"/>
        <w:ind w:firstLine="360"/>
        <w:jc w:val="left"/>
        <w:rPr>
          <w:rFonts w:asciiTheme="majorHAnsi" w:eastAsiaTheme="majorEastAsia" w:hAnsiTheme="majorHAnsi" w:cstheme="majorBidi"/>
          <w:sz w:val="76"/>
          <w:szCs w:val="72"/>
        </w:rPr>
      </w:pPr>
      <w:r>
        <w:br w:type="page"/>
      </w:r>
    </w:p>
    <w:p w:rsidR="004100D3" w:rsidRDefault="004100D3" w:rsidP="004100D3">
      <w:pPr>
        <w:pStyle w:val="Ttulo1"/>
      </w:pPr>
      <w:bookmarkStart w:id="1" w:name="_Toc258909922"/>
      <w:r>
        <w:lastRenderedPageBreak/>
        <w:t>Índice</w:t>
      </w:r>
      <w:bookmarkEnd w:id="1"/>
    </w:p>
    <w:p w:rsidR="004100D3" w:rsidRDefault="00E1216C">
      <w:pPr>
        <w:pStyle w:val="TDC1"/>
        <w:tabs>
          <w:tab w:val="right" w:leader="dot" w:pos="8494"/>
        </w:tabs>
        <w:rPr>
          <w:noProof/>
          <w:lang w:val="es-AR" w:eastAsia="es-AR" w:bidi="ar-SA"/>
        </w:rPr>
      </w:pPr>
      <w:r>
        <w:fldChar w:fldCharType="begin"/>
      </w:r>
      <w:r w:rsidR="001013D7">
        <w:instrText xml:space="preserve"> TOC \o "1-2" \h \z \u </w:instrText>
      </w:r>
      <w:r>
        <w:fldChar w:fldCharType="separate"/>
      </w:r>
      <w:hyperlink w:anchor="_Toc258909922" w:history="1">
        <w:r w:rsidR="004100D3" w:rsidRPr="0093015A">
          <w:rPr>
            <w:rStyle w:val="Hipervnculo"/>
            <w:noProof/>
          </w:rPr>
          <w:t>Índice</w:t>
        </w:r>
        <w:r w:rsidR="004100D3">
          <w:rPr>
            <w:noProof/>
            <w:webHidden/>
          </w:rPr>
          <w:tab/>
        </w:r>
        <w:r>
          <w:rPr>
            <w:noProof/>
            <w:webHidden/>
          </w:rPr>
          <w:fldChar w:fldCharType="begin"/>
        </w:r>
        <w:r w:rsidR="004100D3">
          <w:rPr>
            <w:noProof/>
            <w:webHidden/>
          </w:rPr>
          <w:instrText xml:space="preserve"> PAGEREF _Toc258909922 \h </w:instrText>
        </w:r>
        <w:r>
          <w:rPr>
            <w:noProof/>
            <w:webHidden/>
          </w:rPr>
        </w:r>
        <w:r>
          <w:rPr>
            <w:noProof/>
            <w:webHidden/>
          </w:rPr>
          <w:fldChar w:fldCharType="separate"/>
        </w:r>
        <w:r w:rsidR="00CC716D">
          <w:rPr>
            <w:noProof/>
            <w:webHidden/>
          </w:rPr>
          <w:t>2</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3" w:history="1">
        <w:r w:rsidR="004100D3" w:rsidRPr="0093015A">
          <w:rPr>
            <w:rStyle w:val="Hipervnculo"/>
            <w:rFonts w:eastAsia="Calibri"/>
            <w:noProof/>
          </w:rPr>
          <w:t>Introducción General</w:t>
        </w:r>
        <w:r w:rsidR="004100D3">
          <w:rPr>
            <w:noProof/>
            <w:webHidden/>
          </w:rPr>
          <w:tab/>
        </w:r>
        <w:r>
          <w:rPr>
            <w:noProof/>
            <w:webHidden/>
          </w:rPr>
          <w:fldChar w:fldCharType="begin"/>
        </w:r>
        <w:r w:rsidR="004100D3">
          <w:rPr>
            <w:noProof/>
            <w:webHidden/>
          </w:rPr>
          <w:instrText xml:space="preserve"> PAGEREF _Toc258909923 \h </w:instrText>
        </w:r>
        <w:r>
          <w:rPr>
            <w:noProof/>
            <w:webHidden/>
          </w:rPr>
        </w:r>
        <w:r>
          <w:rPr>
            <w:noProof/>
            <w:webHidden/>
          </w:rPr>
          <w:fldChar w:fldCharType="separate"/>
        </w:r>
        <w:r w:rsidR="00CC716D">
          <w:rPr>
            <w:noProof/>
            <w:webHidden/>
          </w:rPr>
          <w:t>4</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4" w:history="1">
        <w:r w:rsidR="004100D3" w:rsidRPr="0093015A">
          <w:rPr>
            <w:rStyle w:val="Hipervnculo"/>
            <w:noProof/>
          </w:rPr>
          <w:t>Introducción al Informe Preliminar</w:t>
        </w:r>
        <w:r w:rsidR="004100D3">
          <w:rPr>
            <w:noProof/>
            <w:webHidden/>
          </w:rPr>
          <w:tab/>
        </w:r>
        <w:r>
          <w:rPr>
            <w:noProof/>
            <w:webHidden/>
          </w:rPr>
          <w:fldChar w:fldCharType="begin"/>
        </w:r>
        <w:r w:rsidR="004100D3">
          <w:rPr>
            <w:noProof/>
            <w:webHidden/>
          </w:rPr>
          <w:instrText xml:space="preserve"> PAGEREF _Toc258909924 \h </w:instrText>
        </w:r>
        <w:r>
          <w:rPr>
            <w:noProof/>
            <w:webHidden/>
          </w:rPr>
        </w:r>
        <w:r>
          <w:rPr>
            <w:noProof/>
            <w:webHidden/>
          </w:rPr>
          <w:fldChar w:fldCharType="separate"/>
        </w:r>
        <w:r w:rsidR="00CC716D">
          <w:rPr>
            <w:noProof/>
            <w:webHidden/>
          </w:rPr>
          <w:t>5</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5" w:history="1">
        <w:r w:rsidR="004100D3" w:rsidRPr="0093015A">
          <w:rPr>
            <w:rStyle w:val="Hipervnculo"/>
            <w:noProof/>
          </w:rPr>
          <w:t>Presentación de la Organización</w:t>
        </w:r>
        <w:r w:rsidR="004100D3">
          <w:rPr>
            <w:noProof/>
            <w:webHidden/>
          </w:rPr>
          <w:tab/>
        </w:r>
        <w:r>
          <w:rPr>
            <w:noProof/>
            <w:webHidden/>
          </w:rPr>
          <w:fldChar w:fldCharType="begin"/>
        </w:r>
        <w:r w:rsidR="004100D3">
          <w:rPr>
            <w:noProof/>
            <w:webHidden/>
          </w:rPr>
          <w:instrText xml:space="preserve"> PAGEREF _Toc258909925 \h </w:instrText>
        </w:r>
        <w:r>
          <w:rPr>
            <w:noProof/>
            <w:webHidden/>
          </w:rPr>
        </w:r>
        <w:r>
          <w:rPr>
            <w:noProof/>
            <w:webHidden/>
          </w:rPr>
          <w:fldChar w:fldCharType="separate"/>
        </w:r>
        <w:r w:rsidR="00CC716D">
          <w:rPr>
            <w:noProof/>
            <w:webHidden/>
          </w:rPr>
          <w:t>6</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6" w:history="1">
        <w:r w:rsidR="004100D3" w:rsidRPr="0093015A">
          <w:rPr>
            <w:rStyle w:val="Hipervnculo"/>
            <w:noProof/>
          </w:rPr>
          <w:t>Objetivo de la Organización</w:t>
        </w:r>
        <w:r w:rsidR="004100D3">
          <w:rPr>
            <w:noProof/>
            <w:webHidden/>
          </w:rPr>
          <w:tab/>
        </w:r>
        <w:r>
          <w:rPr>
            <w:noProof/>
            <w:webHidden/>
          </w:rPr>
          <w:fldChar w:fldCharType="begin"/>
        </w:r>
        <w:r w:rsidR="004100D3">
          <w:rPr>
            <w:noProof/>
            <w:webHidden/>
          </w:rPr>
          <w:instrText xml:space="preserve"> PAGEREF _Toc258909926 \h </w:instrText>
        </w:r>
        <w:r>
          <w:rPr>
            <w:noProof/>
            <w:webHidden/>
          </w:rPr>
        </w:r>
        <w:r>
          <w:rPr>
            <w:noProof/>
            <w:webHidden/>
          </w:rPr>
          <w:fldChar w:fldCharType="separate"/>
        </w:r>
        <w:r w:rsidR="00CC716D">
          <w:rPr>
            <w:noProof/>
            <w:webHidden/>
          </w:rPr>
          <w:t>6</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7" w:history="1">
        <w:r w:rsidR="004100D3" w:rsidRPr="0093015A">
          <w:rPr>
            <w:rStyle w:val="Hipervnculo"/>
            <w:noProof/>
          </w:rPr>
          <w:t>Reseña Histórica</w:t>
        </w:r>
        <w:r w:rsidR="004100D3">
          <w:rPr>
            <w:noProof/>
            <w:webHidden/>
          </w:rPr>
          <w:tab/>
        </w:r>
        <w:r>
          <w:rPr>
            <w:noProof/>
            <w:webHidden/>
          </w:rPr>
          <w:fldChar w:fldCharType="begin"/>
        </w:r>
        <w:r w:rsidR="004100D3">
          <w:rPr>
            <w:noProof/>
            <w:webHidden/>
          </w:rPr>
          <w:instrText xml:space="preserve"> PAGEREF _Toc258909927 \h </w:instrText>
        </w:r>
        <w:r>
          <w:rPr>
            <w:noProof/>
            <w:webHidden/>
          </w:rPr>
        </w:r>
        <w:r>
          <w:rPr>
            <w:noProof/>
            <w:webHidden/>
          </w:rPr>
          <w:fldChar w:fldCharType="separate"/>
        </w:r>
        <w:r w:rsidR="00CC716D">
          <w:rPr>
            <w:noProof/>
            <w:webHidden/>
          </w:rPr>
          <w:t>6</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8" w:history="1">
        <w:r w:rsidR="004100D3" w:rsidRPr="0093015A">
          <w:rPr>
            <w:rStyle w:val="Hipervnculo"/>
            <w:noProof/>
          </w:rPr>
          <w:t>Políticas y Estrategias</w:t>
        </w:r>
        <w:r w:rsidR="004100D3">
          <w:rPr>
            <w:noProof/>
            <w:webHidden/>
          </w:rPr>
          <w:tab/>
        </w:r>
        <w:r>
          <w:rPr>
            <w:noProof/>
            <w:webHidden/>
          </w:rPr>
          <w:fldChar w:fldCharType="begin"/>
        </w:r>
        <w:r w:rsidR="004100D3">
          <w:rPr>
            <w:noProof/>
            <w:webHidden/>
          </w:rPr>
          <w:instrText xml:space="preserve"> PAGEREF _Toc258909928 \h </w:instrText>
        </w:r>
        <w:r>
          <w:rPr>
            <w:noProof/>
            <w:webHidden/>
          </w:rPr>
        </w:r>
        <w:r>
          <w:rPr>
            <w:noProof/>
            <w:webHidden/>
          </w:rPr>
          <w:fldChar w:fldCharType="separate"/>
        </w:r>
        <w:r w:rsidR="00CC716D">
          <w:rPr>
            <w:noProof/>
            <w:webHidden/>
          </w:rPr>
          <w:t>7</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29" w:history="1">
        <w:r w:rsidR="004100D3" w:rsidRPr="0093015A">
          <w:rPr>
            <w:rStyle w:val="Hipervnculo"/>
            <w:noProof/>
          </w:rPr>
          <w:t>Organigrama de la empresa</w:t>
        </w:r>
        <w:r w:rsidR="004100D3">
          <w:rPr>
            <w:noProof/>
            <w:webHidden/>
          </w:rPr>
          <w:tab/>
        </w:r>
        <w:r>
          <w:rPr>
            <w:noProof/>
            <w:webHidden/>
          </w:rPr>
          <w:fldChar w:fldCharType="begin"/>
        </w:r>
        <w:r w:rsidR="004100D3">
          <w:rPr>
            <w:noProof/>
            <w:webHidden/>
          </w:rPr>
          <w:instrText xml:space="preserve"> PAGEREF _Toc258909929 \h </w:instrText>
        </w:r>
        <w:r>
          <w:rPr>
            <w:noProof/>
            <w:webHidden/>
          </w:rPr>
        </w:r>
        <w:r>
          <w:rPr>
            <w:noProof/>
            <w:webHidden/>
          </w:rPr>
          <w:fldChar w:fldCharType="separate"/>
        </w:r>
        <w:r w:rsidR="00CC716D">
          <w:rPr>
            <w:noProof/>
            <w:webHidden/>
          </w:rPr>
          <w:t>7</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30" w:history="1">
        <w:r w:rsidR="004100D3" w:rsidRPr="0093015A">
          <w:rPr>
            <w:rStyle w:val="Hipervnculo"/>
            <w:noProof/>
          </w:rPr>
          <w:t>Descripción de cada área</w:t>
        </w:r>
        <w:r w:rsidR="004100D3">
          <w:rPr>
            <w:noProof/>
            <w:webHidden/>
          </w:rPr>
          <w:tab/>
        </w:r>
        <w:r>
          <w:rPr>
            <w:noProof/>
            <w:webHidden/>
          </w:rPr>
          <w:fldChar w:fldCharType="begin"/>
        </w:r>
        <w:r w:rsidR="004100D3">
          <w:rPr>
            <w:noProof/>
            <w:webHidden/>
          </w:rPr>
          <w:instrText xml:space="preserve"> PAGEREF _Toc258909930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1" w:history="1">
        <w:r w:rsidR="004100D3" w:rsidRPr="0093015A">
          <w:rPr>
            <w:rStyle w:val="Hipervnculo"/>
            <w:noProof/>
          </w:rPr>
          <w:t>Directorio</w:t>
        </w:r>
        <w:r w:rsidR="004100D3">
          <w:rPr>
            <w:noProof/>
            <w:webHidden/>
          </w:rPr>
          <w:tab/>
        </w:r>
        <w:r>
          <w:rPr>
            <w:noProof/>
            <w:webHidden/>
          </w:rPr>
          <w:fldChar w:fldCharType="begin"/>
        </w:r>
        <w:r w:rsidR="004100D3">
          <w:rPr>
            <w:noProof/>
            <w:webHidden/>
          </w:rPr>
          <w:instrText xml:space="preserve"> PAGEREF _Toc258909931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2" w:history="1">
        <w:r w:rsidR="004100D3" w:rsidRPr="0093015A">
          <w:rPr>
            <w:rStyle w:val="Hipervnculo"/>
            <w:noProof/>
          </w:rPr>
          <w:t>Gerencia General</w:t>
        </w:r>
        <w:r w:rsidR="004100D3">
          <w:rPr>
            <w:noProof/>
            <w:webHidden/>
          </w:rPr>
          <w:tab/>
        </w:r>
        <w:r>
          <w:rPr>
            <w:noProof/>
            <w:webHidden/>
          </w:rPr>
          <w:fldChar w:fldCharType="begin"/>
        </w:r>
        <w:r w:rsidR="004100D3">
          <w:rPr>
            <w:noProof/>
            <w:webHidden/>
          </w:rPr>
          <w:instrText xml:space="preserve"> PAGEREF _Toc258909932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3" w:history="1">
        <w:r w:rsidR="004100D3" w:rsidRPr="0093015A">
          <w:rPr>
            <w:rStyle w:val="Hipervnculo"/>
            <w:noProof/>
          </w:rPr>
          <w:t>Producción</w:t>
        </w:r>
        <w:r w:rsidR="004100D3">
          <w:rPr>
            <w:noProof/>
            <w:webHidden/>
          </w:rPr>
          <w:tab/>
        </w:r>
        <w:r>
          <w:rPr>
            <w:noProof/>
            <w:webHidden/>
          </w:rPr>
          <w:fldChar w:fldCharType="begin"/>
        </w:r>
        <w:r w:rsidR="004100D3">
          <w:rPr>
            <w:noProof/>
            <w:webHidden/>
          </w:rPr>
          <w:instrText xml:space="preserve"> PAGEREF _Toc258909933 \h </w:instrText>
        </w:r>
        <w:r>
          <w:rPr>
            <w:noProof/>
            <w:webHidden/>
          </w:rPr>
        </w:r>
        <w:r>
          <w:rPr>
            <w:noProof/>
            <w:webHidden/>
          </w:rPr>
          <w:fldChar w:fldCharType="separate"/>
        </w:r>
        <w:r w:rsidR="00CC716D">
          <w:rPr>
            <w:noProof/>
            <w:webHidden/>
          </w:rPr>
          <w:t>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4" w:history="1">
        <w:r w:rsidR="004100D3" w:rsidRPr="0093015A">
          <w:rPr>
            <w:rStyle w:val="Hipervnculo"/>
            <w:noProof/>
          </w:rPr>
          <w:t>Compras</w:t>
        </w:r>
        <w:r w:rsidR="004100D3">
          <w:rPr>
            <w:noProof/>
            <w:webHidden/>
          </w:rPr>
          <w:tab/>
        </w:r>
        <w:r>
          <w:rPr>
            <w:noProof/>
            <w:webHidden/>
          </w:rPr>
          <w:fldChar w:fldCharType="begin"/>
        </w:r>
        <w:r w:rsidR="004100D3">
          <w:rPr>
            <w:noProof/>
            <w:webHidden/>
          </w:rPr>
          <w:instrText xml:space="preserve"> PAGEREF _Toc258909934 \h </w:instrText>
        </w:r>
        <w:r>
          <w:rPr>
            <w:noProof/>
            <w:webHidden/>
          </w:rPr>
        </w:r>
        <w:r>
          <w:rPr>
            <w:noProof/>
            <w:webHidden/>
          </w:rPr>
          <w:fldChar w:fldCharType="separate"/>
        </w:r>
        <w:r w:rsidR="00CC716D">
          <w:rPr>
            <w:noProof/>
            <w:webHidden/>
          </w:rPr>
          <w:t>9</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5" w:history="1">
        <w:r w:rsidR="004100D3" w:rsidRPr="0093015A">
          <w:rPr>
            <w:rStyle w:val="Hipervnculo"/>
            <w:noProof/>
          </w:rPr>
          <w:t>Comercialización</w:t>
        </w:r>
        <w:r w:rsidR="004100D3">
          <w:rPr>
            <w:noProof/>
            <w:webHidden/>
          </w:rPr>
          <w:tab/>
        </w:r>
        <w:r>
          <w:rPr>
            <w:noProof/>
            <w:webHidden/>
          </w:rPr>
          <w:fldChar w:fldCharType="begin"/>
        </w:r>
        <w:r w:rsidR="004100D3">
          <w:rPr>
            <w:noProof/>
            <w:webHidden/>
          </w:rPr>
          <w:instrText xml:space="preserve"> PAGEREF _Toc258909935 \h </w:instrText>
        </w:r>
        <w:r>
          <w:rPr>
            <w:noProof/>
            <w:webHidden/>
          </w:rPr>
        </w:r>
        <w:r>
          <w:rPr>
            <w:noProof/>
            <w:webHidden/>
          </w:rPr>
          <w:fldChar w:fldCharType="separate"/>
        </w:r>
        <w:r w:rsidR="00CC716D">
          <w:rPr>
            <w:noProof/>
            <w:webHidden/>
          </w:rPr>
          <w:t>9</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6" w:history="1">
        <w:r w:rsidR="004100D3" w:rsidRPr="0093015A">
          <w:rPr>
            <w:rStyle w:val="Hipervnculo"/>
            <w:noProof/>
          </w:rPr>
          <w:t>Depósito</w:t>
        </w:r>
        <w:r w:rsidR="004100D3">
          <w:rPr>
            <w:noProof/>
            <w:webHidden/>
          </w:rPr>
          <w:tab/>
        </w:r>
        <w:r>
          <w:rPr>
            <w:noProof/>
            <w:webHidden/>
          </w:rPr>
          <w:fldChar w:fldCharType="begin"/>
        </w:r>
        <w:r w:rsidR="004100D3">
          <w:rPr>
            <w:noProof/>
            <w:webHidden/>
          </w:rPr>
          <w:instrText xml:space="preserve"> PAGEREF _Toc258909936 \h </w:instrText>
        </w:r>
        <w:r>
          <w:rPr>
            <w:noProof/>
            <w:webHidden/>
          </w:rPr>
        </w:r>
        <w:r>
          <w:rPr>
            <w:noProof/>
            <w:webHidden/>
          </w:rPr>
          <w:fldChar w:fldCharType="separate"/>
        </w:r>
        <w:r w:rsidR="00CC716D">
          <w:rPr>
            <w:noProof/>
            <w:webHidden/>
          </w:rPr>
          <w:t>10</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7" w:history="1">
        <w:r w:rsidR="004100D3" w:rsidRPr="0093015A">
          <w:rPr>
            <w:rStyle w:val="Hipervnculo"/>
            <w:noProof/>
          </w:rPr>
          <w:t>Finanzas y Control</w:t>
        </w:r>
        <w:r w:rsidR="004100D3">
          <w:rPr>
            <w:noProof/>
            <w:webHidden/>
          </w:rPr>
          <w:tab/>
        </w:r>
        <w:r>
          <w:rPr>
            <w:noProof/>
            <w:webHidden/>
          </w:rPr>
          <w:fldChar w:fldCharType="begin"/>
        </w:r>
        <w:r w:rsidR="004100D3">
          <w:rPr>
            <w:noProof/>
            <w:webHidden/>
          </w:rPr>
          <w:instrText xml:space="preserve"> PAGEREF _Toc258909937 \h </w:instrText>
        </w:r>
        <w:r>
          <w:rPr>
            <w:noProof/>
            <w:webHidden/>
          </w:rPr>
        </w:r>
        <w:r>
          <w:rPr>
            <w:noProof/>
            <w:webHidden/>
          </w:rPr>
          <w:fldChar w:fldCharType="separate"/>
        </w:r>
        <w:r w:rsidR="00CC716D">
          <w:rPr>
            <w:noProof/>
            <w:webHidden/>
          </w:rPr>
          <w:t>11</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38" w:history="1">
        <w:r w:rsidR="004100D3" w:rsidRPr="0093015A">
          <w:rPr>
            <w:rStyle w:val="Hipervnculo"/>
            <w:noProof/>
          </w:rPr>
          <w:t>Asesor Contable</w:t>
        </w:r>
        <w:r w:rsidR="004100D3">
          <w:rPr>
            <w:noProof/>
            <w:webHidden/>
          </w:rPr>
          <w:tab/>
        </w:r>
        <w:r>
          <w:rPr>
            <w:noProof/>
            <w:webHidden/>
          </w:rPr>
          <w:fldChar w:fldCharType="begin"/>
        </w:r>
        <w:r w:rsidR="004100D3">
          <w:rPr>
            <w:noProof/>
            <w:webHidden/>
          </w:rPr>
          <w:instrText xml:space="preserve"> PAGEREF _Toc258909938 \h </w:instrText>
        </w:r>
        <w:r>
          <w:rPr>
            <w:noProof/>
            <w:webHidden/>
          </w:rPr>
        </w:r>
        <w:r>
          <w:rPr>
            <w:noProof/>
            <w:webHidden/>
          </w:rPr>
          <w:fldChar w:fldCharType="separate"/>
        </w:r>
        <w:r w:rsidR="00CC716D">
          <w:rPr>
            <w:noProof/>
            <w:webHidden/>
          </w:rPr>
          <w:t>12</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39" w:history="1">
        <w:r w:rsidR="004100D3" w:rsidRPr="0093015A">
          <w:rPr>
            <w:rStyle w:val="Hipervnculo"/>
            <w:noProof/>
          </w:rPr>
          <w:t>Procesos del Negocio</w:t>
        </w:r>
        <w:r w:rsidR="004100D3">
          <w:rPr>
            <w:noProof/>
            <w:webHidden/>
          </w:rPr>
          <w:tab/>
        </w:r>
        <w:r>
          <w:rPr>
            <w:noProof/>
            <w:webHidden/>
          </w:rPr>
          <w:fldChar w:fldCharType="begin"/>
        </w:r>
        <w:r w:rsidR="004100D3">
          <w:rPr>
            <w:noProof/>
            <w:webHidden/>
          </w:rPr>
          <w:instrText xml:space="preserve"> PAGEREF _Toc258909939 \h </w:instrText>
        </w:r>
        <w:r>
          <w:rPr>
            <w:noProof/>
            <w:webHidden/>
          </w:rPr>
        </w:r>
        <w:r>
          <w:rPr>
            <w:noProof/>
            <w:webHidden/>
          </w:rPr>
          <w:fldChar w:fldCharType="separate"/>
        </w:r>
        <w:r w:rsidR="00CC716D">
          <w:rPr>
            <w:noProof/>
            <w:webHidden/>
          </w:rPr>
          <w:t>13</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40" w:history="1">
        <w:r w:rsidR="004100D3" w:rsidRPr="0093015A">
          <w:rPr>
            <w:rStyle w:val="Hipervnculo"/>
            <w:noProof/>
          </w:rPr>
          <w:t>Layout de espacio físico</w:t>
        </w:r>
        <w:r w:rsidR="004100D3">
          <w:rPr>
            <w:noProof/>
            <w:webHidden/>
          </w:rPr>
          <w:tab/>
        </w:r>
        <w:r>
          <w:rPr>
            <w:noProof/>
            <w:webHidden/>
          </w:rPr>
          <w:fldChar w:fldCharType="begin"/>
        </w:r>
        <w:r w:rsidR="004100D3">
          <w:rPr>
            <w:noProof/>
            <w:webHidden/>
          </w:rPr>
          <w:instrText xml:space="preserve"> PAGEREF _Toc258909940 \h </w:instrText>
        </w:r>
        <w:r>
          <w:rPr>
            <w:noProof/>
            <w:webHidden/>
          </w:rPr>
        </w:r>
        <w:r>
          <w:rPr>
            <w:noProof/>
            <w:webHidden/>
          </w:rPr>
          <w:fldChar w:fldCharType="separate"/>
        </w:r>
        <w:r w:rsidR="00CC716D">
          <w:rPr>
            <w:noProof/>
            <w:webHidden/>
          </w:rPr>
          <w:t>15</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41" w:history="1">
        <w:r w:rsidR="004100D3" w:rsidRPr="0093015A">
          <w:rPr>
            <w:rStyle w:val="Hipervnculo"/>
            <w:noProof/>
          </w:rPr>
          <w:t>Sistemas de Información exis</w:t>
        </w:r>
        <w:r w:rsidR="004100D3" w:rsidRPr="0093015A">
          <w:rPr>
            <w:rStyle w:val="Hipervnculo"/>
            <w:noProof/>
          </w:rPr>
          <w:t>t</w:t>
        </w:r>
        <w:r w:rsidR="004100D3" w:rsidRPr="0093015A">
          <w:rPr>
            <w:rStyle w:val="Hipervnculo"/>
            <w:noProof/>
          </w:rPr>
          <w:t>entes</w:t>
        </w:r>
        <w:r w:rsidR="004100D3">
          <w:rPr>
            <w:noProof/>
            <w:webHidden/>
          </w:rPr>
          <w:tab/>
        </w:r>
        <w:r>
          <w:rPr>
            <w:noProof/>
            <w:webHidden/>
          </w:rPr>
          <w:fldChar w:fldCharType="begin"/>
        </w:r>
        <w:r w:rsidR="004100D3">
          <w:rPr>
            <w:noProof/>
            <w:webHidden/>
          </w:rPr>
          <w:instrText xml:space="preserve"> PAGEREF _Toc258909941 \h </w:instrText>
        </w:r>
        <w:r>
          <w:rPr>
            <w:noProof/>
            <w:webHidden/>
          </w:rPr>
        </w:r>
        <w:r>
          <w:rPr>
            <w:noProof/>
            <w:webHidden/>
          </w:rPr>
          <w:fldChar w:fldCharType="separate"/>
        </w:r>
        <w:r w:rsidR="00CC716D">
          <w:rPr>
            <w:noProof/>
            <w:webHidden/>
          </w:rPr>
          <w:t>16</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42" w:history="1">
        <w:r w:rsidR="004100D3" w:rsidRPr="0093015A">
          <w:rPr>
            <w:rStyle w:val="Hipervnculo"/>
            <w:noProof/>
          </w:rPr>
          <w:t>Equipamiento Informático Disponible</w:t>
        </w:r>
        <w:r w:rsidR="004100D3">
          <w:rPr>
            <w:noProof/>
            <w:webHidden/>
          </w:rPr>
          <w:tab/>
        </w:r>
        <w:r>
          <w:rPr>
            <w:noProof/>
            <w:webHidden/>
          </w:rPr>
          <w:fldChar w:fldCharType="begin"/>
        </w:r>
        <w:r w:rsidR="004100D3">
          <w:rPr>
            <w:noProof/>
            <w:webHidden/>
          </w:rPr>
          <w:instrText xml:space="preserve"> PAGEREF _Toc258909942 \h </w:instrText>
        </w:r>
        <w:r>
          <w:rPr>
            <w:noProof/>
            <w:webHidden/>
          </w:rPr>
        </w:r>
        <w:r>
          <w:rPr>
            <w:noProof/>
            <w:webHidden/>
          </w:rPr>
          <w:fldChar w:fldCharType="separate"/>
        </w:r>
        <w:r w:rsidR="00CC716D">
          <w:rPr>
            <w:noProof/>
            <w:webHidden/>
          </w:rPr>
          <w:t>16</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43" w:history="1">
        <w:r w:rsidR="004100D3" w:rsidRPr="0093015A">
          <w:rPr>
            <w:rStyle w:val="Hipervnculo"/>
            <w:noProof/>
          </w:rPr>
          <w:t>Diagnóstico</w:t>
        </w:r>
        <w:r w:rsidR="004100D3">
          <w:rPr>
            <w:noProof/>
            <w:webHidden/>
          </w:rPr>
          <w:tab/>
        </w:r>
        <w:r>
          <w:rPr>
            <w:noProof/>
            <w:webHidden/>
          </w:rPr>
          <w:fldChar w:fldCharType="begin"/>
        </w:r>
        <w:r w:rsidR="004100D3">
          <w:rPr>
            <w:noProof/>
            <w:webHidden/>
          </w:rPr>
          <w:instrText xml:space="preserve"> PAGEREF _Toc258909943 \h </w:instrText>
        </w:r>
        <w:r>
          <w:rPr>
            <w:noProof/>
            <w:webHidden/>
          </w:rPr>
        </w:r>
        <w:r>
          <w:rPr>
            <w:noProof/>
            <w:webHidden/>
          </w:rPr>
          <w:fldChar w:fldCharType="separate"/>
        </w:r>
        <w:r w:rsidR="00CC716D">
          <w:rPr>
            <w:noProof/>
            <w:webHidden/>
          </w:rPr>
          <w:t>17</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44" w:history="1">
        <w:r w:rsidR="004100D3" w:rsidRPr="0093015A">
          <w:rPr>
            <w:rStyle w:val="Hipervnculo"/>
            <w:noProof/>
          </w:rPr>
          <w:t>Requerimientos</w:t>
        </w:r>
        <w:r w:rsidR="004100D3">
          <w:rPr>
            <w:noProof/>
            <w:webHidden/>
          </w:rPr>
          <w:tab/>
        </w:r>
        <w:r>
          <w:rPr>
            <w:noProof/>
            <w:webHidden/>
          </w:rPr>
          <w:fldChar w:fldCharType="begin"/>
        </w:r>
        <w:r w:rsidR="004100D3">
          <w:rPr>
            <w:noProof/>
            <w:webHidden/>
          </w:rPr>
          <w:instrText xml:space="preserve"> PAGEREF _Toc258909944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45" w:history="1">
        <w:r w:rsidR="004100D3" w:rsidRPr="0093015A">
          <w:rPr>
            <w:rStyle w:val="Hipervnculo"/>
            <w:noProof/>
          </w:rPr>
          <w:t>Funcionales</w:t>
        </w:r>
        <w:r w:rsidR="004100D3">
          <w:rPr>
            <w:noProof/>
            <w:webHidden/>
          </w:rPr>
          <w:tab/>
        </w:r>
        <w:r>
          <w:rPr>
            <w:noProof/>
            <w:webHidden/>
          </w:rPr>
          <w:fldChar w:fldCharType="begin"/>
        </w:r>
        <w:r w:rsidR="004100D3">
          <w:rPr>
            <w:noProof/>
            <w:webHidden/>
          </w:rPr>
          <w:instrText xml:space="preserve"> PAGEREF _Toc258909945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46" w:history="1">
        <w:r w:rsidR="004100D3" w:rsidRPr="0093015A">
          <w:rPr>
            <w:rStyle w:val="Hipervnculo"/>
            <w:noProof/>
          </w:rPr>
          <w:t>No Funcionales</w:t>
        </w:r>
        <w:r w:rsidR="004100D3">
          <w:rPr>
            <w:noProof/>
            <w:webHidden/>
          </w:rPr>
          <w:tab/>
        </w:r>
        <w:r>
          <w:rPr>
            <w:noProof/>
            <w:webHidden/>
          </w:rPr>
          <w:fldChar w:fldCharType="begin"/>
        </w:r>
        <w:r w:rsidR="004100D3">
          <w:rPr>
            <w:noProof/>
            <w:webHidden/>
          </w:rPr>
          <w:instrText xml:space="preserve"> PAGEREF _Toc258909946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47" w:history="1">
        <w:r w:rsidR="004100D3" w:rsidRPr="0093015A">
          <w:rPr>
            <w:rStyle w:val="Hipervnculo"/>
            <w:noProof/>
          </w:rPr>
          <w:t>Restricción</w:t>
        </w:r>
        <w:r w:rsidR="004100D3">
          <w:rPr>
            <w:noProof/>
            <w:webHidden/>
          </w:rPr>
          <w:tab/>
        </w:r>
        <w:r>
          <w:rPr>
            <w:noProof/>
            <w:webHidden/>
          </w:rPr>
          <w:fldChar w:fldCharType="begin"/>
        </w:r>
        <w:r w:rsidR="004100D3">
          <w:rPr>
            <w:noProof/>
            <w:webHidden/>
          </w:rPr>
          <w:instrText xml:space="preserve"> PAGEREF _Toc258909947 \h </w:instrText>
        </w:r>
        <w:r>
          <w:rPr>
            <w:noProof/>
            <w:webHidden/>
          </w:rPr>
        </w:r>
        <w:r>
          <w:rPr>
            <w:noProof/>
            <w:webHidden/>
          </w:rPr>
          <w:fldChar w:fldCharType="separate"/>
        </w:r>
        <w:r w:rsidR="00CC716D">
          <w:rPr>
            <w:noProof/>
            <w:webHidden/>
          </w:rPr>
          <w:t>18</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48" w:history="1">
        <w:r w:rsidR="004100D3" w:rsidRPr="0093015A">
          <w:rPr>
            <w:rStyle w:val="Hipervnculo"/>
            <w:noProof/>
          </w:rPr>
          <w:t>Propuesta del Sistema de Información</w:t>
        </w:r>
        <w:r w:rsidR="004100D3">
          <w:rPr>
            <w:noProof/>
            <w:webHidden/>
          </w:rPr>
          <w:tab/>
        </w:r>
        <w:r>
          <w:rPr>
            <w:noProof/>
            <w:webHidden/>
          </w:rPr>
          <w:fldChar w:fldCharType="begin"/>
        </w:r>
        <w:r w:rsidR="004100D3">
          <w:rPr>
            <w:noProof/>
            <w:webHidden/>
          </w:rPr>
          <w:instrText xml:space="preserve"> PAGEREF _Toc258909948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49" w:history="1">
        <w:r w:rsidR="004100D3" w:rsidRPr="0093015A">
          <w:rPr>
            <w:rStyle w:val="Hipervnculo"/>
            <w:noProof/>
          </w:rPr>
          <w:t>Objetivo</w:t>
        </w:r>
        <w:r w:rsidR="004100D3">
          <w:rPr>
            <w:noProof/>
            <w:webHidden/>
          </w:rPr>
          <w:tab/>
        </w:r>
        <w:r>
          <w:rPr>
            <w:noProof/>
            <w:webHidden/>
          </w:rPr>
          <w:fldChar w:fldCharType="begin"/>
        </w:r>
        <w:r w:rsidR="004100D3">
          <w:rPr>
            <w:noProof/>
            <w:webHidden/>
          </w:rPr>
          <w:instrText xml:space="preserve"> PAGEREF _Toc258909949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0" w:history="1">
        <w:r w:rsidR="004100D3" w:rsidRPr="0093015A">
          <w:rPr>
            <w:rStyle w:val="Hipervnculo"/>
            <w:noProof/>
          </w:rPr>
          <w:t>Límites</w:t>
        </w:r>
        <w:r w:rsidR="004100D3">
          <w:rPr>
            <w:noProof/>
            <w:webHidden/>
          </w:rPr>
          <w:tab/>
        </w:r>
        <w:r>
          <w:rPr>
            <w:noProof/>
            <w:webHidden/>
          </w:rPr>
          <w:fldChar w:fldCharType="begin"/>
        </w:r>
        <w:r w:rsidR="004100D3">
          <w:rPr>
            <w:noProof/>
            <w:webHidden/>
          </w:rPr>
          <w:instrText xml:space="preserve"> PAGEREF _Toc258909950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1" w:history="1">
        <w:r w:rsidR="004100D3" w:rsidRPr="0093015A">
          <w:rPr>
            <w:rStyle w:val="Hipervnculo"/>
            <w:noProof/>
          </w:rPr>
          <w:t>Alcances</w:t>
        </w:r>
        <w:r w:rsidR="004100D3">
          <w:rPr>
            <w:noProof/>
            <w:webHidden/>
          </w:rPr>
          <w:tab/>
        </w:r>
        <w:r>
          <w:rPr>
            <w:noProof/>
            <w:webHidden/>
          </w:rPr>
          <w:fldChar w:fldCharType="begin"/>
        </w:r>
        <w:r w:rsidR="004100D3">
          <w:rPr>
            <w:noProof/>
            <w:webHidden/>
          </w:rPr>
          <w:instrText xml:space="preserve"> PAGEREF _Toc258909951 \h </w:instrText>
        </w:r>
        <w:r>
          <w:rPr>
            <w:noProof/>
            <w:webHidden/>
          </w:rPr>
        </w:r>
        <w:r>
          <w:rPr>
            <w:noProof/>
            <w:webHidden/>
          </w:rPr>
          <w:fldChar w:fldCharType="separate"/>
        </w:r>
        <w:r w:rsidR="00CC716D">
          <w:rPr>
            <w:noProof/>
            <w:webHidden/>
          </w:rPr>
          <w:t>19</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52" w:history="1">
        <w:r w:rsidR="004100D3" w:rsidRPr="0093015A">
          <w:rPr>
            <w:rStyle w:val="Hipervnculo"/>
            <w:noProof/>
          </w:rPr>
          <w:t>Estudio de Viabilidad</w:t>
        </w:r>
        <w:r w:rsidR="004100D3">
          <w:rPr>
            <w:noProof/>
            <w:webHidden/>
          </w:rPr>
          <w:tab/>
        </w:r>
        <w:r>
          <w:rPr>
            <w:noProof/>
            <w:webHidden/>
          </w:rPr>
          <w:fldChar w:fldCharType="begin"/>
        </w:r>
        <w:r w:rsidR="004100D3">
          <w:rPr>
            <w:noProof/>
            <w:webHidden/>
          </w:rPr>
          <w:instrText xml:space="preserve"> PAGEREF _Toc258909952 \h </w:instrText>
        </w:r>
        <w:r>
          <w:rPr>
            <w:noProof/>
            <w:webHidden/>
          </w:rPr>
        </w:r>
        <w:r>
          <w:rPr>
            <w:noProof/>
            <w:webHidden/>
          </w:rPr>
          <w:fldChar w:fldCharType="separate"/>
        </w:r>
        <w:r w:rsidR="00CC716D">
          <w:rPr>
            <w:noProof/>
            <w:webHidden/>
          </w:rPr>
          <w:t>20</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3" w:history="1">
        <w:r w:rsidR="004100D3" w:rsidRPr="0093015A">
          <w:rPr>
            <w:rStyle w:val="Hipervnculo"/>
            <w:noProof/>
          </w:rPr>
          <w:t>Viabilidad Técnica</w:t>
        </w:r>
        <w:r w:rsidR="004100D3">
          <w:rPr>
            <w:noProof/>
            <w:webHidden/>
          </w:rPr>
          <w:tab/>
        </w:r>
        <w:r>
          <w:rPr>
            <w:noProof/>
            <w:webHidden/>
          </w:rPr>
          <w:fldChar w:fldCharType="begin"/>
        </w:r>
        <w:r w:rsidR="004100D3">
          <w:rPr>
            <w:noProof/>
            <w:webHidden/>
          </w:rPr>
          <w:instrText xml:space="preserve"> PAGEREF _Toc258909953 \h </w:instrText>
        </w:r>
        <w:r>
          <w:rPr>
            <w:noProof/>
            <w:webHidden/>
          </w:rPr>
        </w:r>
        <w:r>
          <w:rPr>
            <w:noProof/>
            <w:webHidden/>
          </w:rPr>
          <w:fldChar w:fldCharType="separate"/>
        </w:r>
        <w:r w:rsidR="00CC716D">
          <w:rPr>
            <w:noProof/>
            <w:webHidden/>
          </w:rPr>
          <w:t>20</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4" w:history="1">
        <w:r w:rsidR="004100D3" w:rsidRPr="0093015A">
          <w:rPr>
            <w:rStyle w:val="Hipervnculo"/>
            <w:noProof/>
          </w:rPr>
          <w:t>Viabilidad Económica</w:t>
        </w:r>
        <w:r w:rsidR="004100D3">
          <w:rPr>
            <w:noProof/>
            <w:webHidden/>
          </w:rPr>
          <w:tab/>
        </w:r>
        <w:r>
          <w:rPr>
            <w:noProof/>
            <w:webHidden/>
          </w:rPr>
          <w:fldChar w:fldCharType="begin"/>
        </w:r>
        <w:r w:rsidR="004100D3">
          <w:rPr>
            <w:noProof/>
            <w:webHidden/>
          </w:rPr>
          <w:instrText xml:space="preserve"> PAGEREF _Toc258909954 \h </w:instrText>
        </w:r>
        <w:r>
          <w:rPr>
            <w:noProof/>
            <w:webHidden/>
          </w:rPr>
        </w:r>
        <w:r>
          <w:rPr>
            <w:noProof/>
            <w:webHidden/>
          </w:rPr>
          <w:fldChar w:fldCharType="separate"/>
        </w:r>
        <w:r w:rsidR="00CC716D">
          <w:rPr>
            <w:noProof/>
            <w:webHidden/>
          </w:rPr>
          <w:t>20</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5" w:history="1">
        <w:r w:rsidR="004100D3" w:rsidRPr="0093015A">
          <w:rPr>
            <w:rStyle w:val="Hipervnculo"/>
            <w:noProof/>
          </w:rPr>
          <w:t>Viabilidad operativa</w:t>
        </w:r>
        <w:r w:rsidR="004100D3">
          <w:rPr>
            <w:noProof/>
            <w:webHidden/>
          </w:rPr>
          <w:tab/>
        </w:r>
        <w:r>
          <w:rPr>
            <w:noProof/>
            <w:webHidden/>
          </w:rPr>
          <w:fldChar w:fldCharType="begin"/>
        </w:r>
        <w:r w:rsidR="004100D3">
          <w:rPr>
            <w:noProof/>
            <w:webHidden/>
          </w:rPr>
          <w:instrText xml:space="preserve"> PAGEREF _Toc258909955 \h </w:instrText>
        </w:r>
        <w:r>
          <w:rPr>
            <w:noProof/>
            <w:webHidden/>
          </w:rPr>
        </w:r>
        <w:r>
          <w:rPr>
            <w:noProof/>
            <w:webHidden/>
          </w:rPr>
          <w:fldChar w:fldCharType="separate"/>
        </w:r>
        <w:r w:rsidR="00CC716D">
          <w:rPr>
            <w:noProof/>
            <w:webHidden/>
          </w:rPr>
          <w:t>21</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6" w:history="1">
        <w:r w:rsidR="004100D3" w:rsidRPr="0093015A">
          <w:rPr>
            <w:rStyle w:val="Hipervnculo"/>
            <w:noProof/>
          </w:rPr>
          <w:t>Conclusión general</w:t>
        </w:r>
        <w:r w:rsidR="004100D3">
          <w:rPr>
            <w:noProof/>
            <w:webHidden/>
          </w:rPr>
          <w:tab/>
        </w:r>
        <w:r>
          <w:rPr>
            <w:noProof/>
            <w:webHidden/>
          </w:rPr>
          <w:fldChar w:fldCharType="begin"/>
        </w:r>
        <w:r w:rsidR="004100D3">
          <w:rPr>
            <w:noProof/>
            <w:webHidden/>
          </w:rPr>
          <w:instrText xml:space="preserve"> PAGEREF _Toc258909956 \h </w:instrText>
        </w:r>
        <w:r>
          <w:rPr>
            <w:noProof/>
            <w:webHidden/>
          </w:rPr>
        </w:r>
        <w:r>
          <w:rPr>
            <w:noProof/>
            <w:webHidden/>
          </w:rPr>
          <w:fldChar w:fldCharType="separate"/>
        </w:r>
        <w:r w:rsidR="00CC716D">
          <w:rPr>
            <w:noProof/>
            <w:webHidden/>
          </w:rPr>
          <w:t>21</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57" w:history="1">
        <w:r w:rsidR="004100D3" w:rsidRPr="0093015A">
          <w:rPr>
            <w:rStyle w:val="Hipervnculo"/>
            <w:noProof/>
          </w:rPr>
          <w:t>Metodología Adoptada</w:t>
        </w:r>
        <w:r w:rsidR="004100D3">
          <w:rPr>
            <w:noProof/>
            <w:webHidden/>
          </w:rPr>
          <w:tab/>
        </w:r>
        <w:r>
          <w:rPr>
            <w:noProof/>
            <w:webHidden/>
          </w:rPr>
          <w:fldChar w:fldCharType="begin"/>
        </w:r>
        <w:r w:rsidR="004100D3">
          <w:rPr>
            <w:noProof/>
            <w:webHidden/>
          </w:rPr>
          <w:instrText xml:space="preserve"> PAGEREF _Toc258909957 \h </w:instrText>
        </w:r>
        <w:r>
          <w:rPr>
            <w:noProof/>
            <w:webHidden/>
          </w:rPr>
        </w:r>
        <w:r>
          <w:rPr>
            <w:noProof/>
            <w:webHidden/>
          </w:rPr>
          <w:fldChar w:fldCharType="separate"/>
        </w:r>
        <w:r w:rsidR="00CC716D">
          <w:rPr>
            <w:noProof/>
            <w:webHidden/>
          </w:rPr>
          <w:t>23</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8" w:history="1">
        <w:r w:rsidR="004100D3" w:rsidRPr="0093015A">
          <w:rPr>
            <w:rStyle w:val="Hipervnculo"/>
            <w:rFonts w:eastAsia="Calibri"/>
            <w:noProof/>
          </w:rPr>
          <w:t>Flujos de trabajo</w:t>
        </w:r>
        <w:r w:rsidR="004100D3">
          <w:rPr>
            <w:noProof/>
            <w:webHidden/>
          </w:rPr>
          <w:tab/>
        </w:r>
        <w:r>
          <w:rPr>
            <w:noProof/>
            <w:webHidden/>
          </w:rPr>
          <w:fldChar w:fldCharType="begin"/>
        </w:r>
        <w:r w:rsidR="004100D3">
          <w:rPr>
            <w:noProof/>
            <w:webHidden/>
          </w:rPr>
          <w:instrText xml:space="preserve"> PAGEREF _Toc258909958 \h </w:instrText>
        </w:r>
        <w:r>
          <w:rPr>
            <w:noProof/>
            <w:webHidden/>
          </w:rPr>
        </w:r>
        <w:r>
          <w:rPr>
            <w:noProof/>
            <w:webHidden/>
          </w:rPr>
          <w:fldChar w:fldCharType="separate"/>
        </w:r>
        <w:r w:rsidR="00CC716D">
          <w:rPr>
            <w:noProof/>
            <w:webHidden/>
          </w:rPr>
          <w:t>23</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59" w:history="1">
        <w:r w:rsidR="004100D3" w:rsidRPr="0093015A">
          <w:rPr>
            <w:rStyle w:val="Hipervnculo"/>
            <w:rFonts w:eastAsia="Calibri"/>
            <w:noProof/>
          </w:rPr>
          <w:t>Flujo de trabajo de Análisis</w:t>
        </w:r>
        <w:r w:rsidR="004100D3">
          <w:rPr>
            <w:noProof/>
            <w:webHidden/>
          </w:rPr>
          <w:tab/>
        </w:r>
        <w:r>
          <w:rPr>
            <w:noProof/>
            <w:webHidden/>
          </w:rPr>
          <w:fldChar w:fldCharType="begin"/>
        </w:r>
        <w:r w:rsidR="004100D3">
          <w:rPr>
            <w:noProof/>
            <w:webHidden/>
          </w:rPr>
          <w:instrText xml:space="preserve"> PAGEREF _Toc258909959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0" w:history="1">
        <w:r w:rsidR="004100D3" w:rsidRPr="0093015A">
          <w:rPr>
            <w:rStyle w:val="Hipervnculo"/>
            <w:noProof/>
            <w:lang w:val="es-AR"/>
          </w:rPr>
          <w:t>Flujo de trabajo de Diseño</w:t>
        </w:r>
        <w:r w:rsidR="004100D3">
          <w:rPr>
            <w:noProof/>
            <w:webHidden/>
          </w:rPr>
          <w:tab/>
        </w:r>
        <w:r>
          <w:rPr>
            <w:noProof/>
            <w:webHidden/>
          </w:rPr>
          <w:fldChar w:fldCharType="begin"/>
        </w:r>
        <w:r w:rsidR="004100D3">
          <w:rPr>
            <w:noProof/>
            <w:webHidden/>
          </w:rPr>
          <w:instrText xml:space="preserve"> PAGEREF _Toc258909960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1" w:history="1">
        <w:r w:rsidR="004100D3" w:rsidRPr="0093015A">
          <w:rPr>
            <w:rStyle w:val="Hipervnculo"/>
            <w:rFonts w:eastAsia="Calibri"/>
            <w:noProof/>
          </w:rPr>
          <w:t>Flujo de trabajo de implementación</w:t>
        </w:r>
        <w:r w:rsidR="004100D3">
          <w:rPr>
            <w:noProof/>
            <w:webHidden/>
          </w:rPr>
          <w:tab/>
        </w:r>
        <w:r>
          <w:rPr>
            <w:noProof/>
            <w:webHidden/>
          </w:rPr>
          <w:fldChar w:fldCharType="begin"/>
        </w:r>
        <w:r w:rsidR="004100D3">
          <w:rPr>
            <w:noProof/>
            <w:webHidden/>
          </w:rPr>
          <w:instrText xml:space="preserve"> PAGEREF _Toc258909961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2" w:history="1">
        <w:r w:rsidR="004100D3" w:rsidRPr="0093015A">
          <w:rPr>
            <w:rStyle w:val="Hipervnculo"/>
            <w:rFonts w:eastAsia="Calibri"/>
            <w:noProof/>
            <w:lang w:val="es-AR"/>
          </w:rPr>
          <w:t>Flujo de trabajo de prueba</w:t>
        </w:r>
        <w:r w:rsidR="004100D3">
          <w:rPr>
            <w:noProof/>
            <w:webHidden/>
          </w:rPr>
          <w:tab/>
        </w:r>
        <w:r>
          <w:rPr>
            <w:noProof/>
            <w:webHidden/>
          </w:rPr>
          <w:fldChar w:fldCharType="begin"/>
        </w:r>
        <w:r w:rsidR="004100D3">
          <w:rPr>
            <w:noProof/>
            <w:webHidden/>
          </w:rPr>
          <w:instrText xml:space="preserve"> PAGEREF _Toc258909962 \h </w:instrText>
        </w:r>
        <w:r>
          <w:rPr>
            <w:noProof/>
            <w:webHidden/>
          </w:rPr>
        </w:r>
        <w:r>
          <w:rPr>
            <w:noProof/>
            <w:webHidden/>
          </w:rPr>
          <w:fldChar w:fldCharType="separate"/>
        </w:r>
        <w:r w:rsidR="00CC716D">
          <w:rPr>
            <w:noProof/>
            <w:webHidden/>
          </w:rPr>
          <w:t>24</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63" w:history="1">
        <w:r w:rsidR="004100D3" w:rsidRPr="0093015A">
          <w:rPr>
            <w:rStyle w:val="Hipervnculo"/>
            <w:noProof/>
          </w:rPr>
          <w:t>Planificación de Proyecto</w:t>
        </w:r>
        <w:r w:rsidR="004100D3">
          <w:rPr>
            <w:noProof/>
            <w:webHidden/>
          </w:rPr>
          <w:tab/>
        </w:r>
        <w:r>
          <w:rPr>
            <w:noProof/>
            <w:webHidden/>
          </w:rPr>
          <w:fldChar w:fldCharType="begin"/>
        </w:r>
        <w:r w:rsidR="004100D3">
          <w:rPr>
            <w:noProof/>
            <w:webHidden/>
          </w:rPr>
          <w:instrText xml:space="preserve"> PAGEREF _Toc258909963 \h </w:instrText>
        </w:r>
        <w:r>
          <w:rPr>
            <w:noProof/>
            <w:webHidden/>
          </w:rPr>
        </w:r>
        <w:r>
          <w:rPr>
            <w:noProof/>
            <w:webHidden/>
          </w:rPr>
          <w:fldChar w:fldCharType="separate"/>
        </w:r>
        <w:r w:rsidR="00CC716D">
          <w:rPr>
            <w:noProof/>
            <w:webHidden/>
          </w:rPr>
          <w:t>26</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64" w:history="1">
        <w:r w:rsidR="004100D3" w:rsidRPr="0093015A">
          <w:rPr>
            <w:rStyle w:val="Hipervnculo"/>
            <w:noProof/>
          </w:rPr>
          <w:t>Investigación de antecedentes</w:t>
        </w:r>
        <w:r w:rsidR="004100D3">
          <w:rPr>
            <w:noProof/>
            <w:webHidden/>
          </w:rPr>
          <w:tab/>
        </w:r>
        <w:r>
          <w:rPr>
            <w:noProof/>
            <w:webHidden/>
          </w:rPr>
          <w:fldChar w:fldCharType="begin"/>
        </w:r>
        <w:r w:rsidR="004100D3">
          <w:rPr>
            <w:noProof/>
            <w:webHidden/>
          </w:rPr>
          <w:instrText xml:space="preserve"> PAGEREF _Toc258909964 \h </w:instrText>
        </w:r>
        <w:r>
          <w:rPr>
            <w:noProof/>
            <w:webHidden/>
          </w:rPr>
        </w:r>
        <w:r>
          <w:rPr>
            <w:noProof/>
            <w:webHidden/>
          </w:rPr>
          <w:fldChar w:fldCharType="separate"/>
        </w:r>
        <w:r w:rsidR="00CC716D">
          <w:rPr>
            <w:noProof/>
            <w:webHidden/>
          </w:rPr>
          <w:t>27</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5" w:history="1">
        <w:r w:rsidR="004100D3" w:rsidRPr="0093015A">
          <w:rPr>
            <w:rStyle w:val="Hipervnculo"/>
            <w:noProof/>
          </w:rPr>
          <w:t>Fuente número 1</w:t>
        </w:r>
        <w:r w:rsidR="004100D3">
          <w:rPr>
            <w:noProof/>
            <w:webHidden/>
          </w:rPr>
          <w:tab/>
        </w:r>
        <w:r>
          <w:rPr>
            <w:noProof/>
            <w:webHidden/>
          </w:rPr>
          <w:fldChar w:fldCharType="begin"/>
        </w:r>
        <w:r w:rsidR="004100D3">
          <w:rPr>
            <w:noProof/>
            <w:webHidden/>
          </w:rPr>
          <w:instrText xml:space="preserve"> PAGEREF _Toc258909965 \h </w:instrText>
        </w:r>
        <w:r>
          <w:rPr>
            <w:noProof/>
            <w:webHidden/>
          </w:rPr>
        </w:r>
        <w:r>
          <w:rPr>
            <w:noProof/>
            <w:webHidden/>
          </w:rPr>
          <w:fldChar w:fldCharType="separate"/>
        </w:r>
        <w:r w:rsidR="00CC716D">
          <w:rPr>
            <w:noProof/>
            <w:webHidden/>
          </w:rPr>
          <w:t>27</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6" w:history="1">
        <w:r w:rsidR="004100D3" w:rsidRPr="0093015A">
          <w:rPr>
            <w:rStyle w:val="Hipervnculo"/>
            <w:noProof/>
          </w:rPr>
          <w:t>Fuente número 2</w:t>
        </w:r>
        <w:r w:rsidR="004100D3">
          <w:rPr>
            <w:noProof/>
            <w:webHidden/>
          </w:rPr>
          <w:tab/>
        </w:r>
        <w:r>
          <w:rPr>
            <w:noProof/>
            <w:webHidden/>
          </w:rPr>
          <w:fldChar w:fldCharType="begin"/>
        </w:r>
        <w:r w:rsidR="004100D3">
          <w:rPr>
            <w:noProof/>
            <w:webHidden/>
          </w:rPr>
          <w:instrText xml:space="preserve"> PAGEREF _Toc258909966 \h </w:instrText>
        </w:r>
        <w:r>
          <w:rPr>
            <w:noProof/>
            <w:webHidden/>
          </w:rPr>
        </w:r>
        <w:r>
          <w:rPr>
            <w:noProof/>
            <w:webHidden/>
          </w:rPr>
          <w:fldChar w:fldCharType="separate"/>
        </w:r>
        <w:r w:rsidR="00CC716D">
          <w:rPr>
            <w:noProof/>
            <w:webHidden/>
          </w:rPr>
          <w:t>27</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7" w:history="1">
        <w:r w:rsidR="004100D3" w:rsidRPr="0093015A">
          <w:rPr>
            <w:rStyle w:val="Hipervnculo"/>
            <w:noProof/>
          </w:rPr>
          <w:t>Fuente número 3</w:t>
        </w:r>
        <w:r w:rsidR="004100D3">
          <w:rPr>
            <w:noProof/>
            <w:webHidden/>
          </w:rPr>
          <w:tab/>
        </w:r>
        <w:r>
          <w:rPr>
            <w:noProof/>
            <w:webHidden/>
          </w:rPr>
          <w:fldChar w:fldCharType="begin"/>
        </w:r>
        <w:r w:rsidR="004100D3">
          <w:rPr>
            <w:noProof/>
            <w:webHidden/>
          </w:rPr>
          <w:instrText xml:space="preserve"> PAGEREF _Toc258909967 \h </w:instrText>
        </w:r>
        <w:r>
          <w:rPr>
            <w:noProof/>
            <w:webHidden/>
          </w:rPr>
        </w:r>
        <w:r>
          <w:rPr>
            <w:noProof/>
            <w:webHidden/>
          </w:rPr>
          <w:fldChar w:fldCharType="separate"/>
        </w:r>
        <w:r w:rsidR="00CC716D">
          <w:rPr>
            <w:noProof/>
            <w:webHidden/>
          </w:rPr>
          <w:t>28</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68" w:history="1">
        <w:r w:rsidR="004100D3" w:rsidRPr="0093015A">
          <w:rPr>
            <w:rStyle w:val="Hipervnculo"/>
            <w:noProof/>
          </w:rPr>
          <w:t>Fuente número 4</w:t>
        </w:r>
        <w:r w:rsidR="004100D3">
          <w:rPr>
            <w:noProof/>
            <w:webHidden/>
          </w:rPr>
          <w:tab/>
        </w:r>
        <w:r>
          <w:rPr>
            <w:noProof/>
            <w:webHidden/>
          </w:rPr>
          <w:fldChar w:fldCharType="begin"/>
        </w:r>
        <w:r w:rsidR="004100D3">
          <w:rPr>
            <w:noProof/>
            <w:webHidden/>
          </w:rPr>
          <w:instrText xml:space="preserve"> PAGEREF _Toc258909968 \h </w:instrText>
        </w:r>
        <w:r>
          <w:rPr>
            <w:noProof/>
            <w:webHidden/>
          </w:rPr>
        </w:r>
        <w:r>
          <w:rPr>
            <w:noProof/>
            <w:webHidden/>
          </w:rPr>
          <w:fldChar w:fldCharType="separate"/>
        </w:r>
        <w:r w:rsidR="00CC716D">
          <w:rPr>
            <w:noProof/>
            <w:webHidden/>
          </w:rPr>
          <w:t>28</w:t>
        </w:r>
        <w:r>
          <w:rPr>
            <w:noProof/>
            <w:webHidden/>
          </w:rPr>
          <w:fldChar w:fldCharType="end"/>
        </w:r>
      </w:hyperlink>
    </w:p>
    <w:p w:rsidR="004100D3" w:rsidRDefault="00E1216C">
      <w:pPr>
        <w:pStyle w:val="TDC1"/>
        <w:tabs>
          <w:tab w:val="right" w:leader="dot" w:pos="8494"/>
        </w:tabs>
        <w:rPr>
          <w:noProof/>
          <w:lang w:val="es-AR" w:eastAsia="es-AR" w:bidi="ar-SA"/>
        </w:rPr>
      </w:pPr>
      <w:hyperlink w:anchor="_Toc258909969" w:history="1">
        <w:r w:rsidR="004100D3" w:rsidRPr="0093015A">
          <w:rPr>
            <w:rStyle w:val="Hipervnculo"/>
            <w:noProof/>
          </w:rPr>
          <w:t>Glosario</w:t>
        </w:r>
        <w:r w:rsidR="004100D3">
          <w:rPr>
            <w:noProof/>
            <w:webHidden/>
          </w:rPr>
          <w:tab/>
        </w:r>
        <w:r>
          <w:rPr>
            <w:noProof/>
            <w:webHidden/>
          </w:rPr>
          <w:fldChar w:fldCharType="begin"/>
        </w:r>
        <w:r w:rsidR="004100D3">
          <w:rPr>
            <w:noProof/>
            <w:webHidden/>
          </w:rPr>
          <w:instrText xml:space="preserve"> PAGEREF _Toc258909969 \h </w:instrText>
        </w:r>
        <w:r>
          <w:rPr>
            <w:noProof/>
            <w:webHidden/>
          </w:rPr>
        </w:r>
        <w:r>
          <w:rPr>
            <w:noProof/>
            <w:webHidden/>
          </w:rPr>
          <w:fldChar w:fldCharType="separate"/>
        </w:r>
        <w:r w:rsidR="00CC716D">
          <w:rPr>
            <w:noProof/>
            <w:webHidden/>
          </w:rPr>
          <w:t>30</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70" w:history="1">
        <w:r w:rsidR="004100D3" w:rsidRPr="0093015A">
          <w:rPr>
            <w:rStyle w:val="Hipervnculo"/>
            <w:noProof/>
          </w:rPr>
          <w:t>Definiciones</w:t>
        </w:r>
        <w:r w:rsidR="004100D3">
          <w:rPr>
            <w:noProof/>
            <w:webHidden/>
          </w:rPr>
          <w:tab/>
        </w:r>
        <w:r>
          <w:rPr>
            <w:noProof/>
            <w:webHidden/>
          </w:rPr>
          <w:fldChar w:fldCharType="begin"/>
        </w:r>
        <w:r w:rsidR="004100D3">
          <w:rPr>
            <w:noProof/>
            <w:webHidden/>
          </w:rPr>
          <w:instrText xml:space="preserve"> PAGEREF _Toc258909970 \h </w:instrText>
        </w:r>
        <w:r>
          <w:rPr>
            <w:noProof/>
            <w:webHidden/>
          </w:rPr>
        </w:r>
        <w:r>
          <w:rPr>
            <w:noProof/>
            <w:webHidden/>
          </w:rPr>
          <w:fldChar w:fldCharType="separate"/>
        </w:r>
        <w:r w:rsidR="00CC716D">
          <w:rPr>
            <w:noProof/>
            <w:webHidden/>
          </w:rPr>
          <w:t>30</w:t>
        </w:r>
        <w:r>
          <w:rPr>
            <w:noProof/>
            <w:webHidden/>
          </w:rPr>
          <w:fldChar w:fldCharType="end"/>
        </w:r>
      </w:hyperlink>
    </w:p>
    <w:p w:rsidR="004100D3" w:rsidRDefault="00E1216C">
      <w:pPr>
        <w:pStyle w:val="TDC2"/>
        <w:tabs>
          <w:tab w:val="right" w:leader="dot" w:pos="8494"/>
        </w:tabs>
        <w:rPr>
          <w:noProof/>
          <w:lang w:val="es-AR" w:eastAsia="es-AR" w:bidi="ar-SA"/>
        </w:rPr>
      </w:pPr>
      <w:hyperlink w:anchor="_Toc258909971" w:history="1">
        <w:r w:rsidR="004100D3" w:rsidRPr="0093015A">
          <w:rPr>
            <w:rStyle w:val="Hipervnculo"/>
            <w:rFonts w:cs="Arial"/>
            <w:noProof/>
          </w:rPr>
          <w:t>Acrónimos</w:t>
        </w:r>
        <w:r w:rsidR="004100D3">
          <w:rPr>
            <w:noProof/>
            <w:webHidden/>
          </w:rPr>
          <w:tab/>
        </w:r>
        <w:r>
          <w:rPr>
            <w:noProof/>
            <w:webHidden/>
          </w:rPr>
          <w:fldChar w:fldCharType="begin"/>
        </w:r>
        <w:r w:rsidR="004100D3">
          <w:rPr>
            <w:noProof/>
            <w:webHidden/>
          </w:rPr>
          <w:instrText xml:space="preserve"> PAGEREF _Toc258909971 \h </w:instrText>
        </w:r>
        <w:r>
          <w:rPr>
            <w:noProof/>
            <w:webHidden/>
          </w:rPr>
        </w:r>
        <w:r>
          <w:rPr>
            <w:noProof/>
            <w:webHidden/>
          </w:rPr>
          <w:fldChar w:fldCharType="separate"/>
        </w:r>
        <w:r w:rsidR="00CC716D">
          <w:rPr>
            <w:noProof/>
            <w:webHidden/>
          </w:rPr>
          <w:t>30</w:t>
        </w:r>
        <w:r>
          <w:rPr>
            <w:noProof/>
            <w:webHidden/>
          </w:rPr>
          <w:fldChar w:fldCharType="end"/>
        </w:r>
      </w:hyperlink>
    </w:p>
    <w:p w:rsidR="00BD74A3" w:rsidRPr="00E1422C" w:rsidRDefault="00E1216C" w:rsidP="00BD74A3">
      <w:r>
        <w:fldChar w:fldCharType="end"/>
      </w:r>
    </w:p>
    <w:p w:rsidR="00112983" w:rsidRPr="00E1422C" w:rsidRDefault="00112983">
      <w:r w:rsidRPr="00E1422C">
        <w:br w:type="page"/>
      </w:r>
    </w:p>
    <w:p w:rsidR="00112983" w:rsidRPr="00E1422C" w:rsidRDefault="00112983" w:rsidP="006529E6">
      <w:pPr>
        <w:pStyle w:val="Ttulo1"/>
      </w:pPr>
      <w:r w:rsidRPr="00E1422C">
        <w:rPr>
          <w:rFonts w:asciiTheme="minorHAnsi" w:hAnsiTheme="minorHAnsi"/>
        </w:rPr>
        <w:lastRenderedPageBreak/>
        <w:br/>
      </w:r>
      <w:bookmarkStart w:id="2" w:name="_Toc254114317"/>
      <w:bookmarkStart w:id="3" w:name="_Toc258909923"/>
      <w:r w:rsidRPr="00E1422C">
        <w:rPr>
          <w:rFonts w:asciiTheme="minorHAnsi" w:eastAsia="Calibri" w:hAnsiTheme="minorHAnsi"/>
        </w:rPr>
        <w:t>Introducción General</w:t>
      </w:r>
      <w:bookmarkEnd w:id="2"/>
      <w:bookmarkEnd w:id="3"/>
    </w:p>
    <w:p w:rsidR="00244C15" w:rsidRDefault="00244C15" w:rsidP="00112983">
      <w:r>
        <w:t>El siguiente documento corresponde al trabajo final de tesis realizado por un grupo de alumnos de quinto año de la carrera de Ingeniería en Sistemas de Información de la Universidad Tecnológica Nacional Regional Córdoba.</w:t>
      </w:r>
    </w:p>
    <w:p w:rsidR="00244C15" w:rsidRDefault="00244C15" w:rsidP="00112983">
      <w:r>
        <w:t xml:space="preserve">En el mismo se desarrollará el caso de estudio propuesto, el cual consiste en la implementación de un sistema de información para una empresa, cuya actividad es la fabricación </w:t>
      </w:r>
      <w:r w:rsidR="00D54327">
        <w:t xml:space="preserve">y comercialización </w:t>
      </w:r>
      <w:r>
        <w:t xml:space="preserve">de armazones de anteojos y la comercialización </w:t>
      </w:r>
      <w:r w:rsidR="00072AB9">
        <w:t xml:space="preserve">de </w:t>
      </w:r>
      <w:r w:rsidR="00D54327">
        <w:t>lentes</w:t>
      </w:r>
      <w:r>
        <w:t xml:space="preserve"> de sol. El proyecto tiene como finalidad realizar el soporte informático que brinde soluciones a nivel profesional de la problemática presentada por la organización.</w:t>
      </w:r>
    </w:p>
    <w:p w:rsidR="00923D18" w:rsidRDefault="00923D18" w:rsidP="00112983">
      <w:r>
        <w:t xml:space="preserve">Se </w:t>
      </w:r>
      <w:r w:rsidR="00072AB9">
        <w:t>pretende realizar</w:t>
      </w:r>
      <w:r>
        <w:t xml:space="preserve"> un Sistema Informático que permita aplicar todos los conocimientos adquiridos a lo largo de la carrera, para enriquecer el trabajo y brindar una solución que abarque todos los aspectos necesarios con la máxima calidad posible. Para ello nos proponemos utilizar como guía el Proceso Unificado de Desarrollo (PUD), documentando la propuesta mediante el Lenguaje de Modelado Unificado (UML).</w:t>
      </w:r>
    </w:p>
    <w:p w:rsidR="00923D18" w:rsidRDefault="00923D18" w:rsidP="00112983"/>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6529E6">
      <w:pPr>
        <w:pStyle w:val="Ttulo1"/>
      </w:pPr>
      <w:bookmarkStart w:id="4" w:name="_Toc258909924"/>
      <w:r w:rsidRPr="00E1422C">
        <w:rPr>
          <w:rFonts w:asciiTheme="minorHAnsi" w:hAnsiTheme="minorHAnsi"/>
        </w:rPr>
        <w:lastRenderedPageBreak/>
        <w:t>Introducción</w:t>
      </w:r>
      <w:r w:rsidR="00592CFA">
        <w:rPr>
          <w:rFonts w:asciiTheme="minorHAnsi" w:hAnsiTheme="minorHAnsi"/>
        </w:rPr>
        <w:t xml:space="preserve"> al Informe Preliminar</w:t>
      </w:r>
      <w:bookmarkEnd w:id="4"/>
    </w:p>
    <w:p w:rsidR="00112983" w:rsidRPr="00E1422C" w:rsidRDefault="00592CFA" w:rsidP="00112983">
      <w:pPr>
        <w:rPr>
          <w:rFonts w:cs="Arial"/>
        </w:rPr>
      </w:pPr>
      <w:r>
        <w:rPr>
          <w:rFonts w:cs="Arial"/>
        </w:rPr>
        <w:t>La pr</w:t>
      </w:r>
      <w:r w:rsidR="00657A51">
        <w:rPr>
          <w:rFonts w:cs="Arial"/>
        </w:rPr>
        <w:t>esente documentación se realiza</w:t>
      </w:r>
      <w:r w:rsidR="00112983" w:rsidRPr="00E1422C">
        <w:rPr>
          <w:rFonts w:cs="Arial"/>
        </w:rPr>
        <w:t xml:space="preserve"> con el fin de presentar la organización en donde se implementará el sistema de información que brindará soporte a sus procesos de negocio. En este informe, se describen las características de la empresa, sus objetiv</w:t>
      </w:r>
      <w:r>
        <w:rPr>
          <w:rFonts w:cs="Arial"/>
        </w:rPr>
        <w:t>os, una breve reseña histórica,</w:t>
      </w:r>
      <w:r w:rsidR="00112983" w:rsidRPr="00E1422C">
        <w:rPr>
          <w:rFonts w:cs="Arial"/>
        </w:rPr>
        <w:t xml:space="preserve"> información referida a la estructura organizacional de la misma y como son llevados a cabo los procesos de negoc</w:t>
      </w:r>
      <w:r>
        <w:rPr>
          <w:rFonts w:cs="Arial"/>
        </w:rPr>
        <w:t>io centrales de la organización.</w:t>
      </w:r>
      <w:r w:rsidR="00112983" w:rsidRPr="00E1422C">
        <w:rPr>
          <w:rFonts w:cs="Arial"/>
        </w:rPr>
        <w:t xml:space="preserve"> </w:t>
      </w:r>
      <w:r>
        <w:rPr>
          <w:rFonts w:cs="Arial"/>
        </w:rPr>
        <w:t xml:space="preserve">Además los </w:t>
      </w:r>
      <w:r w:rsidR="00112983" w:rsidRPr="00E1422C">
        <w:rPr>
          <w:rFonts w:cs="Arial"/>
        </w:rPr>
        <w:t>r</w:t>
      </w:r>
      <w:r>
        <w:rPr>
          <w:rFonts w:cs="Arial"/>
        </w:rPr>
        <w:t>ecursos informáticos existentes</w:t>
      </w:r>
      <w:r w:rsidR="00112983" w:rsidRPr="00E1422C">
        <w:rPr>
          <w:rFonts w:cs="Arial"/>
        </w:rPr>
        <w:t xml:space="preserve"> y un lay-out de la estructura física de la </w:t>
      </w:r>
      <w:r>
        <w:rPr>
          <w:rFonts w:cs="Arial"/>
        </w:rPr>
        <w:t>misma</w:t>
      </w:r>
      <w:r w:rsidR="00112983" w:rsidRPr="00E1422C">
        <w:rPr>
          <w:rFonts w:cs="Arial"/>
        </w:rPr>
        <w:t>.</w:t>
      </w:r>
    </w:p>
    <w:p w:rsidR="00112983" w:rsidRPr="00E1422C" w:rsidRDefault="00592CFA" w:rsidP="00112983">
      <w:pPr>
        <w:rPr>
          <w:rFonts w:cs="Arial"/>
        </w:rPr>
      </w:pPr>
      <w:r>
        <w:rPr>
          <w:rFonts w:cs="Arial"/>
        </w:rPr>
        <w:t>Posterior a la documentación mencionada</w:t>
      </w:r>
      <w:r w:rsidR="00112983" w:rsidRPr="00E1422C">
        <w:rPr>
          <w:rFonts w:cs="Arial"/>
        </w:rPr>
        <w:t>, se pondrá foco en los procedimientos de la organización que deberán ser llevados a cabo por el sistema de i</w:t>
      </w:r>
      <w:r>
        <w:rPr>
          <w:rFonts w:cs="Arial"/>
        </w:rPr>
        <w:t>nformación propuesto analizando</w:t>
      </w:r>
      <w:r w:rsidR="00112983" w:rsidRPr="00E1422C">
        <w:rPr>
          <w:rFonts w:cs="Arial"/>
        </w:rPr>
        <w:t xml:space="preserve"> las políticas y estrategias que aplica la organización. A partir de esto realizaremos un diagnostico donde se especificarán: los problemas detectados en la organización, y las restricciones que tenem</w:t>
      </w:r>
      <w:r>
        <w:rPr>
          <w:rFonts w:cs="Arial"/>
        </w:rPr>
        <w:t>os para realizar dicho trabajo.</w:t>
      </w:r>
    </w:p>
    <w:p w:rsidR="00112983" w:rsidRPr="00E1422C" w:rsidRDefault="00112983" w:rsidP="00112983">
      <w:pPr>
        <w:rPr>
          <w:rFonts w:cs="Arial"/>
        </w:rPr>
      </w:pPr>
      <w:r w:rsidRPr="00E1422C">
        <w:rPr>
          <w:rFonts w:cs="Arial"/>
        </w:rPr>
        <w:t>La recopilación</w:t>
      </w:r>
      <w:r w:rsidR="00592CFA">
        <w:rPr>
          <w:rFonts w:cs="Arial"/>
        </w:rPr>
        <w:t xml:space="preserve"> y el análisis</w:t>
      </w:r>
      <w:r w:rsidRPr="00E1422C">
        <w:rPr>
          <w:rFonts w:cs="Arial"/>
        </w:rPr>
        <w:t xml:space="preserve"> de dicha información tiene</w:t>
      </w:r>
      <w:r w:rsidR="00CD28FF">
        <w:rPr>
          <w:rFonts w:cs="Arial"/>
        </w:rPr>
        <w:t>n</w:t>
      </w:r>
      <w:r w:rsidRPr="00E1422C">
        <w:rPr>
          <w:rFonts w:cs="Arial"/>
        </w:rPr>
        <w:t xml:space="preserve"> como fin realizar la propuesta de un sistema de información que  brinde soporte a los procesos de</w:t>
      </w:r>
      <w:r w:rsidR="00592CFA">
        <w:rPr>
          <w:rFonts w:cs="Arial"/>
        </w:rPr>
        <w:t xml:space="preserve"> negocio analizados</w:t>
      </w:r>
      <w:r w:rsidRPr="00E1422C">
        <w:rPr>
          <w:rFonts w:cs="Arial"/>
        </w:rPr>
        <w:t>. Dicha propuesta constará del objetivo del sistema de información con sus alcances, límites y un análisis de conveniencia del sistema.</w:t>
      </w:r>
    </w:p>
    <w:p w:rsidR="00112983" w:rsidRPr="00E1422C" w:rsidRDefault="00112983" w:rsidP="00112983">
      <w:pPr>
        <w:rPr>
          <w:rFonts w:eastAsiaTheme="majorEastAsia" w:cstheme="majorBidi"/>
          <w:b/>
          <w:bCs/>
          <w:color w:val="365F91" w:themeColor="accent1" w:themeShade="BF"/>
          <w:sz w:val="28"/>
          <w:szCs w:val="28"/>
        </w:rPr>
      </w:pPr>
    </w:p>
    <w:p w:rsidR="00112983" w:rsidRPr="00E1422C" w:rsidRDefault="00112983" w:rsidP="00112983">
      <w:pPr>
        <w:rPr>
          <w:rFonts w:eastAsiaTheme="majorEastAsia" w:cstheme="majorBidi"/>
          <w:b/>
          <w:bCs/>
          <w:color w:val="365F91" w:themeColor="accent1" w:themeShade="BF"/>
          <w:sz w:val="28"/>
          <w:szCs w:val="28"/>
        </w:rPr>
      </w:pPr>
      <w:r w:rsidRPr="00E1422C">
        <w:br w:type="page"/>
      </w:r>
    </w:p>
    <w:p w:rsidR="00112983" w:rsidRPr="00E1422C" w:rsidRDefault="00112983" w:rsidP="00112983">
      <w:pPr>
        <w:pStyle w:val="Ttulo1"/>
        <w:rPr>
          <w:rFonts w:asciiTheme="minorHAnsi" w:hAnsiTheme="minorHAnsi"/>
        </w:rPr>
      </w:pPr>
      <w:bookmarkStart w:id="5" w:name="_Toc258909925"/>
      <w:r w:rsidRPr="00E1422C">
        <w:rPr>
          <w:rFonts w:asciiTheme="minorHAnsi" w:hAnsiTheme="minorHAnsi"/>
        </w:rPr>
        <w:lastRenderedPageBreak/>
        <w:t>Presentación de la Organización</w:t>
      </w:r>
      <w:bookmarkEnd w:id="5"/>
    </w:p>
    <w:p w:rsidR="00112983" w:rsidRPr="00E1422C" w:rsidRDefault="00112983" w:rsidP="00112983">
      <w:pPr>
        <w:pStyle w:val="Ttulo3"/>
      </w:pPr>
      <w:r w:rsidRPr="00E1422C">
        <w:t>Presentación de la Empresa</w:t>
      </w:r>
    </w:p>
    <w:p w:rsidR="00112983" w:rsidRPr="00E1422C" w:rsidRDefault="00112983" w:rsidP="00112983">
      <w:r w:rsidRPr="00E1422C">
        <w:t xml:space="preserve">La organización objeto de estudio se refiere a  la empresa “Eben-Ezer”,  dedicada a la producción y comercialización de armazones y lentes de sol. </w:t>
      </w:r>
    </w:p>
    <w:p w:rsidR="00112983" w:rsidRPr="00E1422C" w:rsidRDefault="00112983" w:rsidP="00112983">
      <w:pPr>
        <w:pStyle w:val="Ttulo3"/>
      </w:pPr>
      <w:r w:rsidRPr="00E1422C">
        <w:t>Mercado</w:t>
      </w:r>
    </w:p>
    <w:p w:rsidR="0069038F" w:rsidRDefault="0069038F" w:rsidP="0069038F">
      <w:r>
        <w:t>La empresa trabaja comercializando con ópticas de toda Argentina.</w:t>
      </w:r>
    </w:p>
    <w:p w:rsidR="00112983" w:rsidRPr="00E1422C" w:rsidRDefault="00112983" w:rsidP="00112983">
      <w:pPr>
        <w:pStyle w:val="Ttulo3"/>
      </w:pPr>
      <w:r w:rsidRPr="00E1422C">
        <w:t>Ubicación Física</w:t>
      </w:r>
    </w:p>
    <w:p w:rsidR="00112983" w:rsidRPr="00E1422C" w:rsidRDefault="00D54327" w:rsidP="00112983">
      <w:r>
        <w:t>“Eben-Ezer”</w:t>
      </w:r>
      <w:r w:rsidR="00112983" w:rsidRPr="00E1422C">
        <w:t xml:space="preserve"> se encuentra ubicada</w:t>
      </w:r>
      <w:r w:rsidR="0069038F">
        <w:t xml:space="preserve"> Virrey de la Serna s/n</w:t>
      </w:r>
      <w:r w:rsidR="00112983" w:rsidRPr="00E1422C">
        <w:t xml:space="preserve"> en Valle Hermoso, en el departamento de Punilla en la provincia de Córdoba.</w:t>
      </w:r>
    </w:p>
    <w:p w:rsidR="00112983" w:rsidRPr="00E1422C" w:rsidRDefault="00112983" w:rsidP="00112983">
      <w:pPr>
        <w:pStyle w:val="Ttulo1"/>
        <w:rPr>
          <w:rFonts w:asciiTheme="minorHAnsi" w:hAnsiTheme="minorHAnsi"/>
        </w:rPr>
      </w:pPr>
      <w:bookmarkStart w:id="6" w:name="_Toc258909926"/>
      <w:r w:rsidRPr="00E1422C">
        <w:rPr>
          <w:rFonts w:asciiTheme="minorHAnsi" w:hAnsiTheme="minorHAnsi"/>
        </w:rPr>
        <w:t>Objetivo de la Organización</w:t>
      </w:r>
      <w:bookmarkEnd w:id="6"/>
    </w:p>
    <w:p w:rsidR="00112983" w:rsidRPr="00E1422C" w:rsidRDefault="00112983" w:rsidP="00112983">
      <w:r w:rsidRPr="00E1422C">
        <w:t>El objetivo de la organización es producir y comercializar armazones y le</w:t>
      </w:r>
      <w:r w:rsidR="0052395D">
        <w:t>ntes de sol.</w:t>
      </w:r>
    </w:p>
    <w:p w:rsidR="003B5755" w:rsidRPr="003B5755" w:rsidRDefault="00112983" w:rsidP="003B5755">
      <w:pPr>
        <w:pStyle w:val="Ttulo1"/>
        <w:rPr>
          <w:rFonts w:asciiTheme="minorHAnsi" w:hAnsiTheme="minorHAnsi"/>
        </w:rPr>
      </w:pPr>
      <w:bookmarkStart w:id="7" w:name="_Toc258909927"/>
      <w:r w:rsidRPr="00E1422C">
        <w:rPr>
          <w:rFonts w:asciiTheme="minorHAnsi" w:hAnsiTheme="minorHAnsi"/>
        </w:rPr>
        <w:t>Reseña Histórica</w:t>
      </w:r>
      <w:bookmarkEnd w:id="7"/>
    </w:p>
    <w:p w:rsidR="009B385C" w:rsidRDefault="003B5755" w:rsidP="006F4C81">
      <w:r>
        <w:t>A principio de la década del 80, la empresa comienza su actividad con el nombre de “Eben-Ezer</w:t>
      </w:r>
      <w:r w:rsidR="003D1F32">
        <w:t>”</w:t>
      </w:r>
      <w:r>
        <w:t>,</w:t>
      </w:r>
      <w:r w:rsidR="003D1F32">
        <w:t xml:space="preserve"> </w:t>
      </w:r>
      <w:r>
        <w:t xml:space="preserve"> siendo su lugar de</w:t>
      </w:r>
      <w:r w:rsidR="003D1F32">
        <w:t xml:space="preserve"> trabajo una casa familiar donde utilizaban ciertos sectores de la misma para la producción. El trabajo realizado era netamente artesanal y con maquinarias básicas y solo se producían armazones de anteojos.</w:t>
      </w:r>
    </w:p>
    <w:p w:rsidR="003D1F32" w:rsidRDefault="006F4C81" w:rsidP="006F4C81">
      <w:r w:rsidRPr="00E1422C">
        <w:t>En la década del 90 por la posibilidad cambiaria</w:t>
      </w:r>
      <w:r w:rsidR="009B385C">
        <w:t xml:space="preserve"> de la moneda, se invirtió</w:t>
      </w:r>
      <w:r w:rsidRPr="00E1422C">
        <w:t xml:space="preserve"> en maquinaria i</w:t>
      </w:r>
      <w:r w:rsidR="009B385C">
        <w:t>mportada. La tecnología de punta provenía de la zona</w:t>
      </w:r>
      <w:r w:rsidRPr="00E1422C">
        <w:t xml:space="preserve"> de Italia donde </w:t>
      </w:r>
      <w:r w:rsidR="009B385C">
        <w:t>se encontraban ubicadas las grandes fábricas productoras de anteojos.</w:t>
      </w:r>
      <w:r w:rsidRPr="00E1422C">
        <w:t xml:space="preserve"> </w:t>
      </w:r>
      <w:r w:rsidR="009B385C">
        <w:t xml:space="preserve"> Esto le permitió conseguir una gran variedad de maquinaria como soldadora</w:t>
      </w:r>
      <w:r w:rsidR="009B29EC">
        <w:t>s</w:t>
      </w:r>
      <w:r w:rsidR="009B385C">
        <w:t xml:space="preserve"> a ul</w:t>
      </w:r>
      <w:r w:rsidR="009B29EC">
        <w:t>trasonido, plegadoras de perfil</w:t>
      </w:r>
      <w:r w:rsidR="009B385C">
        <w:t xml:space="preserve"> </w:t>
      </w:r>
      <w:r w:rsidR="009B385C" w:rsidRPr="00E1422C">
        <w:t>automáti</w:t>
      </w:r>
      <w:r w:rsidR="009B29EC">
        <w:t xml:space="preserve">cas, también centro de pintura y </w:t>
      </w:r>
      <w:r w:rsidR="009B385C" w:rsidRPr="00E1422C">
        <w:t>centro de soldado taquito automático robotizada</w:t>
      </w:r>
      <w:r w:rsidR="009B385C">
        <w:t>.</w:t>
      </w:r>
      <w:r w:rsidR="003D1F32">
        <w:t xml:space="preserve"> </w:t>
      </w:r>
    </w:p>
    <w:p w:rsidR="00D77A3A" w:rsidRDefault="003D1F32" w:rsidP="006F4C81">
      <w:r>
        <w:t>A final de los 90, se comenzaron a com</w:t>
      </w:r>
      <w:r w:rsidR="000F08BC">
        <w:t>ercializar productos importados (</w:t>
      </w:r>
      <w:r w:rsidR="00D77A3A">
        <w:t>anteojos de so</w:t>
      </w:r>
      <w:r w:rsidR="000F08BC">
        <w:t>l), con lo cual la empresa  experimentó un gran crecimiento.</w:t>
      </w:r>
    </w:p>
    <w:p w:rsidR="003D1F32" w:rsidRDefault="000F08BC" w:rsidP="006F4C81">
      <w:r>
        <w:t>Debido a este crecimiento y a la</w:t>
      </w:r>
      <w:r w:rsidR="003D1F32">
        <w:t xml:space="preserve"> nueva adquisición</w:t>
      </w:r>
      <w:r w:rsidR="00AB6AC2">
        <w:t xml:space="preserve"> de maquinaria</w:t>
      </w:r>
      <w:r w:rsidR="003D1F32">
        <w:t xml:space="preserve"> se debieron ampliar las instalaciones, por lo cual se construyó en el año 2000 un galpón en la parte trasera de la casa, el cual se utilizaría como área de producción y depósito. </w:t>
      </w:r>
    </w:p>
    <w:p w:rsidR="003B5755" w:rsidRDefault="00AB6AC2" w:rsidP="006F4C81">
      <w:r>
        <w:t xml:space="preserve">Desde sus comienzos, la empresa importó la materia prima, proveniente principalmente de Europa; de países como Italia, Austria y Alemania. </w:t>
      </w:r>
    </w:p>
    <w:p w:rsidR="009B29EC" w:rsidRDefault="002250F7" w:rsidP="00112983">
      <w:r>
        <w:t xml:space="preserve">Actualmente </w:t>
      </w:r>
      <w:r w:rsidR="008D4736">
        <w:t>ésta S.R.L</w:t>
      </w:r>
      <w:r>
        <w:t>,</w:t>
      </w:r>
      <w:r w:rsidR="009B385C">
        <w:t xml:space="preserve"> cuenta con</w:t>
      </w:r>
      <w:r w:rsidR="009B29EC">
        <w:t xml:space="preserve"> 21 empleados. De éstos, 10 se dedican a la parte de producción, 6 son viajantes, un encargado de depósito, una administradora y 3 encargados de las áreas de ventas, compras y producción.</w:t>
      </w:r>
      <w:r w:rsidR="00AB6AC2">
        <w:t xml:space="preserve"> </w:t>
      </w:r>
      <w:r w:rsidR="009B29EC">
        <w:t>Para la distribución de la mercadería los viajantes</w:t>
      </w:r>
      <w:r w:rsidR="00AB6AC2">
        <w:t>, los cuales son los encargados de realizar la venta de productos,</w:t>
      </w:r>
      <w:r w:rsidR="009B29EC">
        <w:t xml:space="preserve"> utilizan sus propios medios de transporte.</w:t>
      </w:r>
    </w:p>
    <w:p w:rsidR="009B385C" w:rsidRPr="00E1422C" w:rsidRDefault="009B385C" w:rsidP="00112983"/>
    <w:p w:rsidR="00B549E2" w:rsidRDefault="00B549E2">
      <w:pPr>
        <w:spacing w:after="0"/>
        <w:ind w:firstLine="360"/>
        <w:jc w:val="left"/>
        <w:rPr>
          <w:rFonts w:eastAsiaTheme="majorEastAsia" w:cstheme="majorBidi"/>
          <w:b/>
          <w:bCs/>
          <w:color w:val="365F91" w:themeColor="accent1" w:themeShade="BF"/>
          <w:sz w:val="24"/>
          <w:szCs w:val="24"/>
        </w:rPr>
      </w:pPr>
      <w:r>
        <w:br w:type="page"/>
      </w:r>
    </w:p>
    <w:p w:rsidR="00112983" w:rsidRDefault="00112983" w:rsidP="00112983">
      <w:pPr>
        <w:pStyle w:val="Ttulo1"/>
        <w:rPr>
          <w:rFonts w:asciiTheme="minorHAnsi" w:hAnsiTheme="minorHAnsi"/>
        </w:rPr>
      </w:pPr>
      <w:bookmarkStart w:id="8" w:name="_Toc258909928"/>
      <w:r w:rsidRPr="00E1422C">
        <w:rPr>
          <w:rFonts w:asciiTheme="minorHAnsi" w:hAnsiTheme="minorHAnsi"/>
        </w:rPr>
        <w:lastRenderedPageBreak/>
        <w:t>Políticas y Estrategias</w:t>
      </w:r>
      <w:bookmarkEnd w:id="8"/>
    </w:p>
    <w:p w:rsidR="0081708B" w:rsidRPr="0081708B" w:rsidRDefault="0081708B" w:rsidP="0081708B"/>
    <w:tbl>
      <w:tblPr>
        <w:tblStyle w:val="Sombreadomedio1-nfasis11"/>
        <w:tblW w:w="0" w:type="auto"/>
        <w:tblLook w:val="04A0"/>
      </w:tblPr>
      <w:tblGrid>
        <w:gridCol w:w="4322"/>
        <w:gridCol w:w="4322"/>
      </w:tblGrid>
      <w:tr w:rsidR="0081708B" w:rsidRPr="00E1422C" w:rsidTr="00654C95">
        <w:trPr>
          <w:cnfStyle w:val="100000000000"/>
        </w:trPr>
        <w:tc>
          <w:tcPr>
            <w:cnfStyle w:val="001000000000"/>
            <w:tcW w:w="4322" w:type="dxa"/>
          </w:tcPr>
          <w:p w:rsidR="0081708B" w:rsidRPr="00E1422C" w:rsidRDefault="0081708B" w:rsidP="00654C95">
            <w:pPr>
              <w:jc w:val="center"/>
              <w:rPr>
                <w:rFonts w:asciiTheme="minorHAnsi" w:hAnsiTheme="minorHAnsi"/>
              </w:rPr>
            </w:pPr>
            <w:r w:rsidRPr="00E1422C">
              <w:rPr>
                <w:rFonts w:asciiTheme="minorHAnsi" w:hAnsiTheme="minorHAnsi"/>
              </w:rPr>
              <w:t>Políticas</w:t>
            </w:r>
          </w:p>
        </w:tc>
        <w:tc>
          <w:tcPr>
            <w:tcW w:w="4322" w:type="dxa"/>
          </w:tcPr>
          <w:p w:rsidR="0081708B" w:rsidRPr="00E1422C" w:rsidRDefault="0081708B" w:rsidP="00654C95">
            <w:pPr>
              <w:jc w:val="center"/>
              <w:cnfStyle w:val="100000000000"/>
              <w:rPr>
                <w:rFonts w:asciiTheme="minorHAnsi" w:hAnsiTheme="minorHAnsi"/>
              </w:rPr>
            </w:pPr>
            <w:r w:rsidRPr="00E1422C">
              <w:rPr>
                <w:rFonts w:asciiTheme="minorHAnsi" w:hAnsiTheme="minorHAnsi"/>
              </w:rPr>
              <w:t>Estrategias</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calidad de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-Realizar la entrega de los pedidos solicitados en tiempo y forma siguiendo fielmente el pedido solicitado por el cliente.</w:t>
            </w:r>
          </w:p>
        </w:tc>
      </w:tr>
      <w:tr w:rsidR="0081708B" w:rsidRPr="00E1422C" w:rsidTr="00654C95">
        <w:trPr>
          <w:cnfStyle w:val="000000010000"/>
        </w:trPr>
        <w:tc>
          <w:tcPr>
            <w:cnfStyle w:val="001000000000"/>
            <w:tcW w:w="4322" w:type="dxa"/>
          </w:tcPr>
          <w:p w:rsidR="0081708B" w:rsidRPr="004652CB" w:rsidRDefault="0081708B" w:rsidP="00654C95">
            <w:pPr>
              <w:rPr>
                <w:rFonts w:asciiTheme="minorHAnsi" w:hAnsiTheme="minorHAnsi"/>
                <w:b w:val="0"/>
                <w:color w:val="auto"/>
                <w:u w:val="none"/>
              </w:rPr>
            </w:pPr>
            <w:r w:rsidRPr="004652CB">
              <w:rPr>
                <w:rFonts w:asciiTheme="minorHAnsi" w:hAnsiTheme="minorHAnsi"/>
                <w:b w:val="0"/>
                <w:color w:val="auto"/>
                <w:u w:val="none"/>
              </w:rPr>
              <w:t>-Mejorar la imagen de la empresa</w:t>
            </w:r>
          </w:p>
        </w:tc>
        <w:tc>
          <w:tcPr>
            <w:tcW w:w="4322" w:type="dxa"/>
          </w:tcPr>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t>-Hacer publicidad de la calidad de los productos y lanzar al mercado los productos a buen precio.</w:t>
            </w:r>
          </w:p>
          <w:p w:rsidR="0081708B" w:rsidRPr="004652CB" w:rsidRDefault="0081708B" w:rsidP="00654C95">
            <w:pPr>
              <w:cnfStyle w:val="000000010000"/>
              <w:rPr>
                <w:rFonts w:asciiTheme="minorHAnsi" w:hAnsiTheme="minorHAnsi"/>
                <w:color w:val="auto"/>
                <w:u w:val="none"/>
              </w:rPr>
            </w:pPr>
            <w:r w:rsidRPr="004652CB">
              <w:rPr>
                <w:rFonts w:asciiTheme="minorHAnsi" w:hAnsiTheme="minorHAnsi"/>
                <w:color w:val="auto"/>
                <w:u w:val="none"/>
              </w:rPr>
              <w:softHyphen/>
              <w:t>-Fabricar y comercializar productos de excelente calidad, controlando en cada paso el proceso productivo.</w:t>
            </w:r>
          </w:p>
        </w:tc>
      </w:tr>
      <w:tr w:rsidR="0081708B" w:rsidRPr="00E1422C" w:rsidTr="00654C95">
        <w:trPr>
          <w:cnfStyle w:val="000000100000"/>
        </w:trPr>
        <w:tc>
          <w:tcPr>
            <w:cnfStyle w:val="001000000000"/>
            <w:tcW w:w="4322" w:type="dxa"/>
          </w:tcPr>
          <w:p w:rsidR="0081708B" w:rsidRPr="004652CB" w:rsidRDefault="0081708B" w:rsidP="00654C95">
            <w:pPr>
              <w:rPr>
                <w:rFonts w:asciiTheme="minorHAnsi" w:hAnsiTheme="minorHAnsi"/>
                <w:b w:val="0"/>
                <w:color w:val="auto"/>
                <w:u w:val="none"/>
              </w:rPr>
            </w:pPr>
            <w:r>
              <w:rPr>
                <w:rFonts w:asciiTheme="minorHAnsi" w:hAnsiTheme="minorHAnsi"/>
                <w:b w:val="0"/>
                <w:color w:val="auto"/>
                <w:u w:val="none"/>
              </w:rPr>
              <w:t>-</w:t>
            </w:r>
            <w:r w:rsidRPr="004652CB">
              <w:rPr>
                <w:rFonts w:asciiTheme="minorHAnsi" w:hAnsiTheme="minorHAnsi"/>
                <w:b w:val="0"/>
                <w:color w:val="auto"/>
                <w:u w:val="none"/>
              </w:rPr>
              <w:t>La empresa se preocupa por mantener un servicio de excelencia en la atención al cliente.</w:t>
            </w:r>
          </w:p>
        </w:tc>
        <w:tc>
          <w:tcPr>
            <w:tcW w:w="4322" w:type="dxa"/>
          </w:tcPr>
          <w:p w:rsidR="0081708B" w:rsidRPr="004652CB" w:rsidRDefault="0081708B" w:rsidP="00654C95">
            <w:pPr>
              <w:cnfStyle w:val="000000100000"/>
              <w:rPr>
                <w:rFonts w:asciiTheme="minorHAnsi" w:hAnsiTheme="minorHAnsi"/>
                <w:color w:val="auto"/>
                <w:u w:val="none"/>
              </w:rPr>
            </w:pPr>
            <w:r w:rsidRPr="004652CB">
              <w:rPr>
                <w:rFonts w:asciiTheme="minorHAnsi" w:hAnsiTheme="minorHAnsi"/>
                <w:color w:val="auto"/>
                <w:u w:val="none"/>
              </w:rPr>
              <w:t>-Llevar un libro de quejas, para supervisar la buena atención al cliente por parte de los viajantes.</w:t>
            </w:r>
          </w:p>
        </w:tc>
      </w:tr>
      <w:tr w:rsidR="0081708B" w:rsidRPr="00E1422C" w:rsidTr="00654C95">
        <w:trPr>
          <w:cnfStyle w:val="000000010000"/>
        </w:trPr>
        <w:tc>
          <w:tcPr>
            <w:cnfStyle w:val="001000000000"/>
            <w:tcW w:w="4322" w:type="dxa"/>
          </w:tcPr>
          <w:p w:rsidR="0081708B" w:rsidRPr="00801632" w:rsidRDefault="0081708B" w:rsidP="00654C95">
            <w:pPr>
              <w:rPr>
                <w:rFonts w:asciiTheme="minorHAnsi" w:hAnsiTheme="minorHAnsi"/>
                <w:b w:val="0"/>
                <w:color w:val="auto"/>
                <w:u w:val="none"/>
              </w:rPr>
            </w:pPr>
            <w:r>
              <w:rPr>
                <w:rFonts w:asciiTheme="minorHAnsi" w:hAnsiTheme="minorHAnsi"/>
                <w:color w:val="auto"/>
                <w:u w:val="none"/>
              </w:rPr>
              <w:t>-</w:t>
            </w:r>
            <w:r>
              <w:rPr>
                <w:rFonts w:asciiTheme="minorHAnsi" w:hAnsiTheme="minorHAnsi"/>
                <w:b w:val="0"/>
                <w:color w:val="auto"/>
                <w:u w:val="none"/>
              </w:rPr>
              <w:t>Aumentar los volúmenes de venta</w:t>
            </w:r>
          </w:p>
        </w:tc>
        <w:tc>
          <w:tcPr>
            <w:tcW w:w="4322" w:type="dxa"/>
          </w:tcPr>
          <w:p w:rsidR="0081708B" w:rsidRDefault="0081708B" w:rsidP="00654C95">
            <w:pPr>
              <w:cnfStyle w:val="000000010000"/>
              <w:rPr>
                <w:rFonts w:asciiTheme="minorHAnsi" w:hAnsiTheme="minorHAnsi"/>
                <w:color w:val="auto"/>
                <w:u w:val="none"/>
              </w:rPr>
            </w:pPr>
            <w:r>
              <w:rPr>
                <w:rFonts w:asciiTheme="minorHAnsi" w:hAnsiTheme="minorHAnsi"/>
                <w:color w:val="auto"/>
                <w:u w:val="none"/>
              </w:rPr>
              <w:t>-Reducir el número de ventas perdidas por falta de información respecto a la disponibilidad de los productos.</w:t>
            </w:r>
          </w:p>
          <w:p w:rsidR="0081708B" w:rsidRPr="004652CB" w:rsidRDefault="0081708B" w:rsidP="00654C95">
            <w:pPr>
              <w:cnfStyle w:val="000000010000"/>
              <w:rPr>
                <w:rFonts w:asciiTheme="minorHAnsi" w:hAnsiTheme="minorHAnsi"/>
                <w:color w:val="auto"/>
                <w:u w:val="none"/>
              </w:rPr>
            </w:pPr>
            <w:r>
              <w:rPr>
                <w:rFonts w:asciiTheme="minorHAnsi" w:hAnsiTheme="minorHAnsi"/>
                <w:color w:val="auto"/>
                <w:u w:val="none"/>
              </w:rPr>
              <w:t>-Ampliar la cartera de cliente mediante la recomendación de clientes satisfechos</w:t>
            </w:r>
          </w:p>
        </w:tc>
      </w:tr>
      <w:tr w:rsidR="0081708B" w:rsidRPr="00E1422C" w:rsidTr="00654C95">
        <w:trPr>
          <w:cnfStyle w:val="000000100000"/>
        </w:trPr>
        <w:tc>
          <w:tcPr>
            <w:cnfStyle w:val="001000000000"/>
            <w:tcW w:w="4322" w:type="dxa"/>
          </w:tcPr>
          <w:p w:rsidR="0081708B" w:rsidRPr="0075005D" w:rsidRDefault="0081708B" w:rsidP="00654C95">
            <w:pPr>
              <w:rPr>
                <w:b w:val="0"/>
                <w:color w:val="auto"/>
                <w:u w:val="none"/>
              </w:rPr>
            </w:pPr>
            <w:r w:rsidRPr="0075005D">
              <w:rPr>
                <w:b w:val="0"/>
                <w:bCs w:val="0"/>
                <w:color w:val="auto"/>
                <w:u w:val="none"/>
              </w:rPr>
              <w:t>-</w:t>
            </w:r>
            <w:r w:rsidRPr="0075005D">
              <w:rPr>
                <w:b w:val="0"/>
                <w:color w:val="auto"/>
                <w:u w:val="none"/>
              </w:rPr>
              <w:t>Aumentar la satisfacción del cliente</w:t>
            </w:r>
          </w:p>
        </w:tc>
        <w:tc>
          <w:tcPr>
            <w:tcW w:w="4322" w:type="dxa"/>
          </w:tcPr>
          <w:p w:rsidR="0081708B" w:rsidRDefault="0081708B" w:rsidP="00654C95">
            <w:pPr>
              <w:cnfStyle w:val="000000100000"/>
              <w:rPr>
                <w:rFonts w:asciiTheme="minorHAnsi" w:hAnsiTheme="minorHAnsi"/>
                <w:color w:val="auto"/>
                <w:u w:val="none"/>
              </w:rPr>
            </w:pPr>
            <w:r>
              <w:rPr>
                <w:rFonts w:asciiTheme="minorHAnsi" w:hAnsiTheme="minorHAnsi"/>
                <w:color w:val="auto"/>
                <w:u w:val="none"/>
              </w:rPr>
              <w:t>-Garantizar al cliente la disponibilidad de los productos solicitados en los pedidos</w:t>
            </w:r>
          </w:p>
          <w:p w:rsidR="0081708B" w:rsidRPr="0075005D" w:rsidRDefault="0081708B" w:rsidP="00654C95">
            <w:pPr>
              <w:cnfStyle w:val="000000100000"/>
              <w:rPr>
                <w:color w:val="auto"/>
                <w:u w:val="none"/>
              </w:rPr>
            </w:pPr>
            <w:r>
              <w:rPr>
                <w:color w:val="auto"/>
                <w:u w:val="none"/>
              </w:rPr>
              <w:t>-</w:t>
            </w:r>
            <w:r w:rsidRPr="0075005D">
              <w:rPr>
                <w:color w:val="auto"/>
                <w:u w:val="none"/>
              </w:rPr>
              <w:t>Llevar un control riguroso de la calidad de los productos importados, terminados y del proceso de producción</w:t>
            </w:r>
          </w:p>
        </w:tc>
      </w:tr>
    </w:tbl>
    <w:p w:rsidR="00112983" w:rsidRPr="00E1422C" w:rsidRDefault="00112983" w:rsidP="00112983"/>
    <w:p w:rsidR="005A2185" w:rsidRPr="00E1422C" w:rsidRDefault="005A2185" w:rsidP="005A2185">
      <w:pPr>
        <w:pStyle w:val="Ttulo1"/>
        <w:rPr>
          <w:noProof/>
        </w:rPr>
      </w:pPr>
      <w:bookmarkStart w:id="9" w:name="_Toc226020657"/>
      <w:bookmarkStart w:id="10" w:name="_Toc226020999"/>
      <w:bookmarkStart w:id="11" w:name="_Toc226022357"/>
      <w:bookmarkStart w:id="12" w:name="_Toc254114323"/>
      <w:bookmarkStart w:id="13" w:name="_Toc258909929"/>
      <w:r w:rsidRPr="00E1422C">
        <w:rPr>
          <w:noProof/>
        </w:rPr>
        <w:t>Organigrama</w:t>
      </w:r>
      <w:bookmarkEnd w:id="9"/>
      <w:bookmarkEnd w:id="10"/>
      <w:bookmarkEnd w:id="11"/>
      <w:r w:rsidRPr="00E1422C">
        <w:rPr>
          <w:noProof/>
        </w:rPr>
        <w:t xml:space="preserve"> de la empresa</w:t>
      </w:r>
      <w:bookmarkEnd w:id="12"/>
      <w:bookmarkEnd w:id="13"/>
    </w:p>
    <w:p w:rsidR="005A2185" w:rsidRPr="00E1422C" w:rsidRDefault="005A2185" w:rsidP="005A2185">
      <w:r w:rsidRPr="00E1422C">
        <w:t>A continuación se presenta el organigrama informal de la organización. Este organigrama fue obtenido a través de una entrevista con el gerente de la empresa.</w:t>
      </w:r>
    </w:p>
    <w:p w:rsidR="005A2185" w:rsidRPr="00E1422C" w:rsidRDefault="005A2185" w:rsidP="005A2185">
      <w:r w:rsidRPr="00E1422C">
        <w:rPr>
          <w:noProof/>
          <w:lang w:eastAsia="es-ES" w:bidi="ar-SA"/>
        </w:rPr>
        <w:lastRenderedPageBreak/>
        <w:drawing>
          <wp:inline distT="0" distB="0" distL="0" distR="0">
            <wp:extent cx="5638800" cy="3533775"/>
            <wp:effectExtent l="0" t="0" r="0" b="0"/>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D95DFD">
        <w:t xml:space="preserve"> </w:t>
      </w:r>
    </w:p>
    <w:p w:rsidR="005A2185" w:rsidRPr="00E1422C" w:rsidRDefault="005A2185" w:rsidP="005A2185">
      <w:pPr>
        <w:pStyle w:val="Ttulo1"/>
        <w:ind w:left="1416" w:hanging="1416"/>
        <w:rPr>
          <w:noProof/>
        </w:rPr>
      </w:pPr>
      <w:bookmarkStart w:id="14" w:name="_Toc226020658"/>
      <w:bookmarkStart w:id="15" w:name="_Toc226021000"/>
      <w:bookmarkStart w:id="16" w:name="_Toc226022358"/>
      <w:bookmarkStart w:id="17" w:name="_Toc254114324"/>
      <w:bookmarkStart w:id="18" w:name="_Toc258909930"/>
      <w:r w:rsidRPr="00E1422C">
        <w:rPr>
          <w:noProof/>
        </w:rPr>
        <w:t>Descripción de cada área</w:t>
      </w:r>
      <w:bookmarkEnd w:id="14"/>
      <w:bookmarkEnd w:id="15"/>
      <w:bookmarkEnd w:id="16"/>
      <w:bookmarkEnd w:id="17"/>
      <w:bookmarkEnd w:id="18"/>
    </w:p>
    <w:p w:rsidR="00735D08" w:rsidRDefault="00735D08" w:rsidP="00735D08">
      <w:pPr>
        <w:pStyle w:val="Ttulo2"/>
      </w:pPr>
      <w:bookmarkStart w:id="19" w:name="_Toc258909931"/>
      <w:r>
        <w:t>Directorio</w:t>
      </w:r>
      <w:bookmarkEnd w:id="19"/>
    </w:p>
    <w:p w:rsidR="00735D08" w:rsidRDefault="00BB3D4D" w:rsidP="00735D08">
      <w:r>
        <w:t>Objetivo: definir políticas y estrategias que se deberán llevar a cabo.</w:t>
      </w:r>
    </w:p>
    <w:p w:rsidR="00D034DC" w:rsidRPr="00735D08" w:rsidRDefault="00D034DC" w:rsidP="00D034DC">
      <w:pPr>
        <w:spacing w:after="200" w:line="276" w:lineRule="auto"/>
        <w:jc w:val="left"/>
      </w:pPr>
      <w:r w:rsidRPr="00E1422C">
        <w:t xml:space="preserve">Cantidad de personas: </w:t>
      </w:r>
      <w:r w:rsidR="00C301F2">
        <w:t>3</w:t>
      </w:r>
    </w:p>
    <w:p w:rsidR="005A2185" w:rsidRPr="00E1422C" w:rsidRDefault="005A2185" w:rsidP="005A2185">
      <w:pPr>
        <w:pStyle w:val="Ttulo2"/>
      </w:pPr>
      <w:bookmarkStart w:id="20" w:name="_Toc258909932"/>
      <w:r w:rsidRPr="00E1422C">
        <w:t>Gerencia General</w:t>
      </w:r>
      <w:bookmarkEnd w:id="20"/>
    </w:p>
    <w:p w:rsidR="005A2185" w:rsidRPr="00E1422C" w:rsidRDefault="005A2185" w:rsidP="005A2185">
      <w:r w:rsidRPr="00E1422C">
        <w:t>Objetivo: coordinar y administrar las áreas de trabajo presentes en la organización y tomar las decisiones pertinentes respecto aspectos determinantes y centrales de la organización.</w:t>
      </w:r>
    </w:p>
    <w:p w:rsidR="005A2185" w:rsidRPr="00E1422C" w:rsidRDefault="005A2185" w:rsidP="005A2185">
      <w:pPr>
        <w:pStyle w:val="Prrafodelista"/>
        <w:numPr>
          <w:ilvl w:val="0"/>
          <w:numId w:val="13"/>
        </w:numPr>
        <w:spacing w:after="200" w:line="276" w:lineRule="auto"/>
        <w:jc w:val="left"/>
      </w:pPr>
      <w:r w:rsidRPr="00E1422C">
        <w:t xml:space="preserve">Coordinar los equipos de trabajo </w:t>
      </w:r>
    </w:p>
    <w:p w:rsidR="005A2185" w:rsidRPr="00E1422C" w:rsidRDefault="005A2185" w:rsidP="005A2185">
      <w:pPr>
        <w:pStyle w:val="Prrafodelista"/>
        <w:numPr>
          <w:ilvl w:val="0"/>
          <w:numId w:val="13"/>
        </w:numPr>
        <w:spacing w:after="200" w:line="276" w:lineRule="auto"/>
        <w:jc w:val="left"/>
      </w:pPr>
      <w:r w:rsidRPr="00E1422C">
        <w:t xml:space="preserve">Orientar la dirección de la empresa en sus diferentes áreas. </w:t>
      </w:r>
    </w:p>
    <w:p w:rsidR="005A2185" w:rsidRDefault="005A2185" w:rsidP="005A2185">
      <w:pPr>
        <w:pStyle w:val="Prrafodelista"/>
        <w:numPr>
          <w:ilvl w:val="0"/>
          <w:numId w:val="13"/>
        </w:numPr>
        <w:spacing w:after="200" w:line="276" w:lineRule="auto"/>
        <w:jc w:val="left"/>
      </w:pPr>
      <w:r w:rsidRPr="00E1422C">
        <w:t xml:space="preserve">Definir y planear las metas y objetivos a largo, mediano y corto plazo. </w:t>
      </w:r>
    </w:p>
    <w:p w:rsidR="003A0328" w:rsidRPr="00E1422C" w:rsidRDefault="003A0328" w:rsidP="005A2185">
      <w:pPr>
        <w:pStyle w:val="Prrafodelista"/>
        <w:numPr>
          <w:ilvl w:val="0"/>
          <w:numId w:val="13"/>
        </w:numPr>
        <w:spacing w:after="200" w:line="276" w:lineRule="auto"/>
        <w:jc w:val="left"/>
      </w:pPr>
      <w:r w:rsidRPr="00E1422C">
        <w:t>Definir y asignar los espacios de almacenamiento para los departamentos de Stock de materia prima</w:t>
      </w:r>
      <w:r>
        <w:t>, Stock de productos terminados.</w:t>
      </w:r>
    </w:p>
    <w:p w:rsidR="005A2185" w:rsidRPr="00E1422C" w:rsidRDefault="005A2185" w:rsidP="00D034DC">
      <w:pPr>
        <w:spacing w:after="200" w:line="276" w:lineRule="auto"/>
        <w:jc w:val="left"/>
      </w:pPr>
      <w:r w:rsidRPr="00E1422C">
        <w:t xml:space="preserve">Cantidad de personas: </w:t>
      </w:r>
      <w:r w:rsidR="00735D08">
        <w:t>1</w:t>
      </w:r>
    </w:p>
    <w:p w:rsidR="005A2185" w:rsidRPr="00E1422C" w:rsidRDefault="005A2185" w:rsidP="005A2185">
      <w:pPr>
        <w:pStyle w:val="Ttulo2"/>
      </w:pPr>
      <w:bookmarkStart w:id="21" w:name="_Toc258909933"/>
      <w:r w:rsidRPr="00E1422C">
        <w:t>Producción</w:t>
      </w:r>
      <w:bookmarkEnd w:id="21"/>
    </w:p>
    <w:p w:rsidR="005A2185" w:rsidRPr="00E1422C" w:rsidRDefault="005A2185" w:rsidP="005A2185">
      <w:r w:rsidRPr="00E1422C">
        <w:t>Objetivo: Planificar y ejecutar la producción para obtener los productos terminados destinados para comercialización.</w:t>
      </w:r>
    </w:p>
    <w:p w:rsidR="005A2185" w:rsidRPr="00E1422C" w:rsidRDefault="005A2185" w:rsidP="005A2185">
      <w:pPr>
        <w:pStyle w:val="Prrafodelista"/>
        <w:numPr>
          <w:ilvl w:val="0"/>
          <w:numId w:val="14"/>
        </w:numPr>
        <w:spacing w:after="200" w:line="276" w:lineRule="auto"/>
        <w:jc w:val="left"/>
      </w:pPr>
      <w:r w:rsidRPr="00E1422C">
        <w:t>Planificar la producción.</w:t>
      </w:r>
    </w:p>
    <w:p w:rsidR="005A2185" w:rsidRPr="00E1422C" w:rsidRDefault="005A2185" w:rsidP="005A2185">
      <w:pPr>
        <w:pStyle w:val="Prrafodelista"/>
        <w:numPr>
          <w:ilvl w:val="0"/>
          <w:numId w:val="14"/>
        </w:numPr>
        <w:spacing w:after="200" w:line="276" w:lineRule="auto"/>
        <w:jc w:val="left"/>
      </w:pPr>
      <w:r w:rsidRPr="00E1422C">
        <w:t>Llevar el control del proceso productivo.</w:t>
      </w:r>
    </w:p>
    <w:p w:rsidR="005A2185" w:rsidRPr="00E1422C" w:rsidRDefault="005A2185" w:rsidP="005A2185">
      <w:pPr>
        <w:pStyle w:val="Prrafodelista"/>
        <w:numPr>
          <w:ilvl w:val="0"/>
          <w:numId w:val="14"/>
        </w:numPr>
        <w:spacing w:after="200" w:line="276" w:lineRule="auto"/>
        <w:jc w:val="left"/>
      </w:pPr>
      <w:r w:rsidRPr="00E1422C">
        <w:t xml:space="preserve">Llevar registros de productos terminados. </w:t>
      </w:r>
    </w:p>
    <w:p w:rsidR="005A2185" w:rsidRPr="00E1422C" w:rsidRDefault="005A2185" w:rsidP="005A2185">
      <w:pPr>
        <w:pStyle w:val="Prrafodelista"/>
        <w:numPr>
          <w:ilvl w:val="0"/>
          <w:numId w:val="14"/>
        </w:numPr>
        <w:spacing w:after="200" w:line="276" w:lineRule="auto"/>
        <w:jc w:val="left"/>
      </w:pPr>
      <w:r w:rsidRPr="00E1422C">
        <w:t xml:space="preserve">Coordinar con el área de comercialización las producciones que se llevarán a cabo. </w:t>
      </w:r>
    </w:p>
    <w:p w:rsidR="005A2185" w:rsidRPr="00E1422C" w:rsidRDefault="005A2185" w:rsidP="005A2185">
      <w:pPr>
        <w:pStyle w:val="Prrafodelista"/>
        <w:numPr>
          <w:ilvl w:val="0"/>
          <w:numId w:val="14"/>
        </w:numPr>
        <w:spacing w:after="200" w:line="276" w:lineRule="auto"/>
        <w:jc w:val="left"/>
      </w:pPr>
      <w:r w:rsidRPr="00E1422C">
        <w:lastRenderedPageBreak/>
        <w:t>Realizar la orden de pedido de materia prima.</w:t>
      </w:r>
    </w:p>
    <w:p w:rsidR="005A2185" w:rsidRPr="00E1422C" w:rsidRDefault="005A2185" w:rsidP="005A2185">
      <w:pPr>
        <w:pStyle w:val="Prrafodelista"/>
        <w:numPr>
          <w:ilvl w:val="0"/>
          <w:numId w:val="15"/>
        </w:numPr>
        <w:spacing w:after="200" w:line="276" w:lineRule="auto"/>
        <w:jc w:val="left"/>
      </w:pPr>
      <w:r w:rsidRPr="00E1422C">
        <w:t>Utilizar la maquinaria productiva existente para realizar la producción.</w:t>
      </w:r>
    </w:p>
    <w:p w:rsidR="005A2185" w:rsidRPr="00E1422C" w:rsidRDefault="005A2185" w:rsidP="005A2185">
      <w:pPr>
        <w:pStyle w:val="Prrafodelista"/>
        <w:numPr>
          <w:ilvl w:val="0"/>
          <w:numId w:val="15"/>
        </w:numPr>
        <w:spacing w:after="200" w:line="276" w:lineRule="auto"/>
        <w:jc w:val="left"/>
      </w:pPr>
      <w:r w:rsidRPr="00E1422C">
        <w:t>Mantener el orden y limpieza del espacio de trabajo.</w:t>
      </w:r>
    </w:p>
    <w:p w:rsidR="005A2185" w:rsidRPr="00E1422C" w:rsidRDefault="005A2185" w:rsidP="005A2185">
      <w:r w:rsidRPr="00E1422C">
        <w:t>Cantidad de personas: 10</w:t>
      </w:r>
    </w:p>
    <w:p w:rsidR="009D4954" w:rsidRDefault="009D4954" w:rsidP="0013101A">
      <w:pPr>
        <w:pStyle w:val="Ttulo3"/>
      </w:pPr>
      <w:r>
        <w:t>Fabricación</w:t>
      </w:r>
    </w:p>
    <w:p w:rsidR="009D4954" w:rsidRDefault="000814CD" w:rsidP="000814CD">
      <w:pPr>
        <w:pStyle w:val="Prrafodelista"/>
        <w:numPr>
          <w:ilvl w:val="0"/>
          <w:numId w:val="23"/>
        </w:numPr>
      </w:pPr>
      <w:r>
        <w:t>Fabricar los productos</w:t>
      </w:r>
    </w:p>
    <w:p w:rsidR="000814CD" w:rsidRDefault="000814CD" w:rsidP="000814CD">
      <w:pPr>
        <w:pStyle w:val="Prrafodelista"/>
        <w:numPr>
          <w:ilvl w:val="0"/>
          <w:numId w:val="23"/>
        </w:numPr>
      </w:pPr>
      <w:r>
        <w:t>Realizar montajes</w:t>
      </w:r>
    </w:p>
    <w:p w:rsidR="000814CD" w:rsidRDefault="000814CD" w:rsidP="000814CD">
      <w:pPr>
        <w:pStyle w:val="Prrafodelista"/>
        <w:numPr>
          <w:ilvl w:val="0"/>
          <w:numId w:val="23"/>
        </w:numPr>
      </w:pPr>
      <w:r>
        <w:t>Realizar reparación</w:t>
      </w:r>
    </w:p>
    <w:p w:rsidR="000814CD" w:rsidRDefault="000814CD" w:rsidP="0013101A">
      <w:pPr>
        <w:pStyle w:val="Ttulo3"/>
      </w:pPr>
      <w:r>
        <w:t>Planeamiento y control de producción</w:t>
      </w:r>
    </w:p>
    <w:p w:rsidR="000814CD" w:rsidRDefault="000814CD" w:rsidP="000814CD">
      <w:pPr>
        <w:pStyle w:val="Prrafodelista"/>
        <w:numPr>
          <w:ilvl w:val="0"/>
          <w:numId w:val="24"/>
        </w:numPr>
      </w:pPr>
      <w:r>
        <w:t>Controlar recepción</w:t>
      </w:r>
    </w:p>
    <w:p w:rsidR="000814CD" w:rsidRDefault="000814CD" w:rsidP="000814CD">
      <w:pPr>
        <w:pStyle w:val="Prrafodelista"/>
        <w:numPr>
          <w:ilvl w:val="0"/>
          <w:numId w:val="24"/>
        </w:numPr>
      </w:pPr>
      <w:r>
        <w:t>Controlar despacho a fábrica</w:t>
      </w:r>
    </w:p>
    <w:p w:rsidR="000814CD" w:rsidRDefault="000814CD" w:rsidP="000814CD">
      <w:pPr>
        <w:pStyle w:val="Prrafodelista"/>
        <w:numPr>
          <w:ilvl w:val="0"/>
          <w:numId w:val="24"/>
        </w:numPr>
      </w:pPr>
      <w:r>
        <w:t>Obtener los materiales</w:t>
      </w:r>
    </w:p>
    <w:p w:rsidR="000814CD" w:rsidRDefault="000814CD" w:rsidP="000814CD">
      <w:pPr>
        <w:pStyle w:val="Prrafodelista"/>
        <w:numPr>
          <w:ilvl w:val="0"/>
          <w:numId w:val="24"/>
        </w:numPr>
      </w:pPr>
      <w:r>
        <w:t>Realizar un calendario de operaciones</w:t>
      </w:r>
    </w:p>
    <w:p w:rsidR="000814CD" w:rsidRDefault="000814CD" w:rsidP="000814CD">
      <w:pPr>
        <w:pStyle w:val="Prrafodelista"/>
        <w:numPr>
          <w:ilvl w:val="0"/>
          <w:numId w:val="24"/>
        </w:numPr>
      </w:pPr>
      <w:r>
        <w:t>Realizar informes de producción</w:t>
      </w:r>
    </w:p>
    <w:p w:rsidR="000814CD" w:rsidRDefault="000814CD" w:rsidP="0013101A">
      <w:pPr>
        <w:pStyle w:val="Ttulo3"/>
      </w:pPr>
      <w:r>
        <w:t>Control de calidad</w:t>
      </w:r>
    </w:p>
    <w:p w:rsidR="000814CD" w:rsidRDefault="000814CD" w:rsidP="000814CD">
      <w:pPr>
        <w:pStyle w:val="Prrafodelista"/>
        <w:numPr>
          <w:ilvl w:val="0"/>
          <w:numId w:val="25"/>
        </w:numPr>
      </w:pPr>
      <w:r>
        <w:t>Desarrollar métricas de control</w:t>
      </w:r>
      <w:r w:rsidR="001571CD">
        <w:t xml:space="preserve"> para los productos fabricados</w:t>
      </w:r>
    </w:p>
    <w:p w:rsidR="000814CD" w:rsidRDefault="001571CD" w:rsidP="000814CD">
      <w:pPr>
        <w:pStyle w:val="Prrafodelista"/>
        <w:numPr>
          <w:ilvl w:val="0"/>
          <w:numId w:val="25"/>
        </w:numPr>
      </w:pPr>
      <w:r>
        <w:t>Efectuar medidas</w:t>
      </w:r>
    </w:p>
    <w:p w:rsidR="001571CD" w:rsidRPr="000814CD" w:rsidRDefault="001571CD" w:rsidP="000814CD">
      <w:pPr>
        <w:pStyle w:val="Prrafodelista"/>
        <w:numPr>
          <w:ilvl w:val="0"/>
          <w:numId w:val="25"/>
        </w:numPr>
      </w:pPr>
      <w:r>
        <w:t>Realizar informes de desviaciones</w:t>
      </w:r>
    </w:p>
    <w:p w:rsidR="005A2185" w:rsidRPr="00E1422C" w:rsidRDefault="005A2185" w:rsidP="005A2185">
      <w:pPr>
        <w:pStyle w:val="Ttulo2"/>
      </w:pPr>
      <w:bookmarkStart w:id="22" w:name="_Toc258909934"/>
      <w:r w:rsidRPr="00E1422C">
        <w:t>Compras</w:t>
      </w:r>
      <w:bookmarkEnd w:id="22"/>
      <w:r w:rsidRPr="00E1422C">
        <w:t xml:space="preserve"> </w:t>
      </w:r>
    </w:p>
    <w:p w:rsidR="005A2185" w:rsidRPr="00E1422C" w:rsidRDefault="005A2185" w:rsidP="005A2185">
      <w:r w:rsidRPr="00E1422C">
        <w:t>Objetivo: Administrar la compra e importación de materia prima, productos terminados.</w:t>
      </w:r>
    </w:p>
    <w:p w:rsidR="005A2185" w:rsidRPr="00E1422C" w:rsidRDefault="005A2185" w:rsidP="005A2185">
      <w:r w:rsidRPr="00E1422C">
        <w:t>Cantidad de personas: 1</w:t>
      </w:r>
    </w:p>
    <w:p w:rsidR="00D37A3B" w:rsidRDefault="00D37A3B" w:rsidP="005302EA">
      <w:pPr>
        <w:pStyle w:val="Ttulo3"/>
      </w:pPr>
      <w:r>
        <w:t>Planeamiento de compras</w:t>
      </w:r>
    </w:p>
    <w:p w:rsidR="005B2FE2" w:rsidRDefault="005B2FE2" w:rsidP="005B2FE2">
      <w:pPr>
        <w:pStyle w:val="Prrafodelista"/>
        <w:numPr>
          <w:ilvl w:val="0"/>
          <w:numId w:val="30"/>
        </w:numPr>
        <w:spacing w:after="200" w:line="276" w:lineRule="auto"/>
        <w:jc w:val="left"/>
      </w:pPr>
      <w:r>
        <w:t>Seleccionar proveedores adecuados</w:t>
      </w:r>
    </w:p>
    <w:p w:rsidR="00D37A3B" w:rsidRDefault="005B2FE2" w:rsidP="00B807AE">
      <w:pPr>
        <w:pStyle w:val="Prrafodelista"/>
        <w:numPr>
          <w:ilvl w:val="0"/>
          <w:numId w:val="30"/>
        </w:numPr>
        <w:spacing w:after="200" w:line="276" w:lineRule="auto"/>
        <w:jc w:val="left"/>
      </w:pPr>
      <w:r w:rsidRPr="00E1422C">
        <w:t>Realizar contactos con proveedores para la adquisición de materia</w:t>
      </w:r>
      <w:r>
        <w:t>s primas y productos terminados</w:t>
      </w:r>
    </w:p>
    <w:p w:rsidR="00D37A3B" w:rsidRDefault="00D37A3B" w:rsidP="005302EA">
      <w:pPr>
        <w:pStyle w:val="Ttulo3"/>
      </w:pPr>
      <w:r>
        <w:t>Gestión de importaciones</w:t>
      </w:r>
    </w:p>
    <w:p w:rsidR="00D37A3B" w:rsidRDefault="001571CD" w:rsidP="001571CD">
      <w:pPr>
        <w:pStyle w:val="Prrafodelista"/>
        <w:numPr>
          <w:ilvl w:val="0"/>
          <w:numId w:val="30"/>
        </w:numPr>
      </w:pPr>
      <w:r>
        <w:t>Administrar los pagos al exterior</w:t>
      </w:r>
    </w:p>
    <w:p w:rsidR="001571CD" w:rsidRDefault="001571CD" w:rsidP="001571CD">
      <w:pPr>
        <w:pStyle w:val="Prrafodelista"/>
        <w:numPr>
          <w:ilvl w:val="0"/>
          <w:numId w:val="30"/>
        </w:numPr>
      </w:pPr>
      <w:r>
        <w:t>Realizar el seguimiento de los envíos  de los pedidos</w:t>
      </w:r>
    </w:p>
    <w:p w:rsidR="001571CD" w:rsidRDefault="001571CD" w:rsidP="001571CD">
      <w:pPr>
        <w:pStyle w:val="Prrafodelista"/>
        <w:numPr>
          <w:ilvl w:val="0"/>
          <w:numId w:val="30"/>
        </w:numPr>
      </w:pPr>
      <w:r>
        <w:t>Realizar seguimiento de la im</w:t>
      </w:r>
      <w:r w:rsidR="005B2FE2">
        <w:t>p</w:t>
      </w:r>
      <w:r>
        <w:t>ortación</w:t>
      </w:r>
    </w:p>
    <w:p w:rsidR="001571CD" w:rsidRDefault="001571CD" w:rsidP="005302EA">
      <w:pPr>
        <w:pStyle w:val="Ttulo3"/>
      </w:pPr>
      <w:r>
        <w:t>Control de calidad</w:t>
      </w:r>
    </w:p>
    <w:p w:rsidR="001571CD" w:rsidRDefault="001571CD" w:rsidP="001571CD">
      <w:pPr>
        <w:pStyle w:val="Prrafodelista"/>
        <w:numPr>
          <w:ilvl w:val="0"/>
          <w:numId w:val="31"/>
        </w:numPr>
      </w:pPr>
      <w:r>
        <w:t>Definir métricas para control de calidad de productos adquiridos</w:t>
      </w:r>
    </w:p>
    <w:p w:rsidR="001571CD" w:rsidRDefault="001571CD" w:rsidP="001571CD">
      <w:pPr>
        <w:pStyle w:val="Prrafodelista"/>
        <w:numPr>
          <w:ilvl w:val="0"/>
          <w:numId w:val="31"/>
        </w:numPr>
      </w:pPr>
      <w:r>
        <w:t>Efectuar medidas</w:t>
      </w:r>
    </w:p>
    <w:p w:rsidR="001571CD" w:rsidRDefault="001571CD" w:rsidP="001571CD">
      <w:pPr>
        <w:pStyle w:val="Prrafodelista"/>
        <w:numPr>
          <w:ilvl w:val="0"/>
          <w:numId w:val="31"/>
        </w:numPr>
      </w:pPr>
      <w:r>
        <w:t>Controlar desviaciones</w:t>
      </w:r>
    </w:p>
    <w:p w:rsidR="001571CD" w:rsidRPr="001571CD" w:rsidRDefault="001571CD" w:rsidP="001571CD">
      <w:pPr>
        <w:pStyle w:val="Prrafodelista"/>
        <w:numPr>
          <w:ilvl w:val="0"/>
          <w:numId w:val="31"/>
        </w:numPr>
      </w:pPr>
      <w:r>
        <w:t xml:space="preserve">Realizar informes de desviaciones </w:t>
      </w:r>
    </w:p>
    <w:p w:rsidR="001900BD" w:rsidRDefault="005A2185" w:rsidP="001900BD">
      <w:pPr>
        <w:pStyle w:val="Ttulo2"/>
      </w:pPr>
      <w:bookmarkStart w:id="23" w:name="_Toc258909935"/>
      <w:r w:rsidRPr="001900BD">
        <w:rPr>
          <w:rFonts w:eastAsiaTheme="minorEastAsia"/>
        </w:rPr>
        <w:t>Comercialización</w:t>
      </w:r>
      <w:bookmarkEnd w:id="23"/>
    </w:p>
    <w:p w:rsidR="005A2185" w:rsidRPr="00E1422C" w:rsidRDefault="005A2185" w:rsidP="005A2185">
      <w:r w:rsidRPr="001900BD">
        <w:t>Objetivo: Vender los productos terminados a las diferentes ópticas e informar al Área de Stock sobre la demanda interna.</w:t>
      </w:r>
    </w:p>
    <w:p w:rsidR="005A2185" w:rsidRPr="00E1422C" w:rsidRDefault="005A2185" w:rsidP="005A2185">
      <w:pPr>
        <w:pStyle w:val="Prrafodelista"/>
        <w:numPr>
          <w:ilvl w:val="0"/>
          <w:numId w:val="18"/>
        </w:numPr>
        <w:spacing w:after="200" w:line="276" w:lineRule="auto"/>
        <w:jc w:val="left"/>
      </w:pPr>
      <w:r w:rsidRPr="00E1422C">
        <w:t>Generar la facturación de los pedidos de los clientes.</w:t>
      </w:r>
    </w:p>
    <w:p w:rsidR="005A2185" w:rsidRPr="00E1422C" w:rsidRDefault="005A2185" w:rsidP="005A2185">
      <w:pPr>
        <w:pStyle w:val="Prrafodelista"/>
        <w:numPr>
          <w:ilvl w:val="0"/>
          <w:numId w:val="18"/>
        </w:numPr>
        <w:spacing w:after="200" w:line="276" w:lineRule="auto"/>
        <w:jc w:val="left"/>
      </w:pPr>
      <w:r w:rsidRPr="00E1422C">
        <w:lastRenderedPageBreak/>
        <w:t xml:space="preserve">Determinar las políticas de precio. </w:t>
      </w:r>
    </w:p>
    <w:p w:rsidR="005A2185" w:rsidRPr="00E1422C" w:rsidRDefault="005A2185" w:rsidP="005A2185">
      <w:pPr>
        <w:pStyle w:val="Prrafodelista"/>
        <w:numPr>
          <w:ilvl w:val="0"/>
          <w:numId w:val="18"/>
        </w:numPr>
        <w:spacing w:after="200" w:line="276" w:lineRule="auto"/>
        <w:jc w:val="left"/>
      </w:pPr>
      <w:r w:rsidRPr="00E1422C">
        <w:t xml:space="preserve">Informar sobre las ventas al área de finanzas y control. </w:t>
      </w:r>
    </w:p>
    <w:p w:rsidR="005A2185" w:rsidRPr="00E1422C" w:rsidRDefault="005A2185" w:rsidP="005A2185">
      <w:pPr>
        <w:pStyle w:val="Prrafodelista"/>
        <w:numPr>
          <w:ilvl w:val="0"/>
          <w:numId w:val="18"/>
        </w:numPr>
        <w:spacing w:after="200" w:line="276" w:lineRule="auto"/>
        <w:jc w:val="left"/>
      </w:pPr>
      <w:r w:rsidRPr="00E1422C">
        <w:t>Informar al área de producción sobre la demanda de algún producto a través de pedidos de producción.</w:t>
      </w:r>
    </w:p>
    <w:p w:rsidR="005A2185" w:rsidRPr="00E1422C" w:rsidRDefault="005A2185" w:rsidP="005A2185">
      <w:pPr>
        <w:pStyle w:val="Prrafodelista"/>
        <w:numPr>
          <w:ilvl w:val="0"/>
          <w:numId w:val="18"/>
        </w:numPr>
        <w:spacing w:after="200" w:line="276" w:lineRule="auto"/>
        <w:jc w:val="left"/>
      </w:pPr>
      <w:r w:rsidRPr="00E1422C">
        <w:t>Administrar los viajantes (Comisiones e información de los mismos).</w:t>
      </w:r>
    </w:p>
    <w:p w:rsidR="005A2185" w:rsidRPr="00E1422C" w:rsidRDefault="005A2185" w:rsidP="005A2185">
      <w:pPr>
        <w:pStyle w:val="Prrafodelista"/>
        <w:numPr>
          <w:ilvl w:val="0"/>
          <w:numId w:val="18"/>
        </w:numPr>
        <w:spacing w:after="200" w:line="276" w:lineRule="auto"/>
        <w:jc w:val="left"/>
      </w:pPr>
      <w:r w:rsidRPr="00E1422C">
        <w:t>Realizar contactos con clientes.</w:t>
      </w:r>
    </w:p>
    <w:p w:rsidR="005A2185" w:rsidRPr="00E1422C" w:rsidRDefault="005A2185" w:rsidP="005A2185">
      <w:pPr>
        <w:pStyle w:val="Prrafodelista"/>
        <w:numPr>
          <w:ilvl w:val="0"/>
          <w:numId w:val="18"/>
        </w:numPr>
        <w:spacing w:after="200" w:line="276" w:lineRule="auto"/>
        <w:jc w:val="left"/>
      </w:pPr>
      <w:r w:rsidRPr="00E1422C">
        <w:t>Generar los pedidos de clientes.</w:t>
      </w:r>
    </w:p>
    <w:p w:rsidR="005A2185" w:rsidRPr="00E1422C" w:rsidRDefault="005A2185" w:rsidP="005A2185">
      <w:pPr>
        <w:pStyle w:val="Prrafodelista"/>
        <w:numPr>
          <w:ilvl w:val="0"/>
          <w:numId w:val="18"/>
        </w:numPr>
        <w:spacing w:after="200" w:line="276" w:lineRule="auto"/>
        <w:jc w:val="left"/>
      </w:pPr>
      <w:r w:rsidRPr="00E1422C">
        <w:t>Realizar la entrega de los pedidos.</w:t>
      </w:r>
    </w:p>
    <w:p w:rsidR="005A2185" w:rsidRPr="00E1422C" w:rsidRDefault="005A2185" w:rsidP="005A2185">
      <w:pPr>
        <w:pStyle w:val="Prrafodelista"/>
        <w:numPr>
          <w:ilvl w:val="0"/>
          <w:numId w:val="18"/>
        </w:numPr>
        <w:spacing w:after="200" w:line="276" w:lineRule="auto"/>
        <w:jc w:val="left"/>
      </w:pPr>
      <w:r w:rsidRPr="00E1422C">
        <w:t>Realizar cobro de los pedidos.</w:t>
      </w:r>
    </w:p>
    <w:p w:rsidR="005A2185" w:rsidRPr="00E1422C" w:rsidRDefault="00C97E7F" w:rsidP="005A2185">
      <w:r>
        <w:t>Cantidad de personas: 6</w:t>
      </w:r>
    </w:p>
    <w:p w:rsidR="008F50DB" w:rsidRDefault="008F50DB" w:rsidP="00BD673F">
      <w:pPr>
        <w:pStyle w:val="Ttulo3"/>
      </w:pPr>
      <w:r>
        <w:t>Distribución y Logística</w:t>
      </w:r>
    </w:p>
    <w:p w:rsidR="008F50DB" w:rsidRDefault="008F50DB" w:rsidP="008F50DB">
      <w:pPr>
        <w:pStyle w:val="Prrafodelista"/>
        <w:numPr>
          <w:ilvl w:val="0"/>
          <w:numId w:val="26"/>
        </w:numPr>
      </w:pPr>
      <w:r>
        <w:t>Realizar entrega de productos</w:t>
      </w:r>
      <w:r w:rsidR="00FC7DAE">
        <w:t>.</w:t>
      </w:r>
    </w:p>
    <w:p w:rsidR="008F50DB" w:rsidRDefault="008F50DB" w:rsidP="008F50DB">
      <w:pPr>
        <w:pStyle w:val="Prrafodelista"/>
        <w:numPr>
          <w:ilvl w:val="0"/>
          <w:numId w:val="26"/>
        </w:numPr>
      </w:pPr>
      <w:r>
        <w:t>Asegurar entrega de producto en tiempo y forma</w:t>
      </w:r>
      <w:r w:rsidR="00FC7DAE">
        <w:t>.</w:t>
      </w:r>
    </w:p>
    <w:p w:rsidR="008F50DB" w:rsidRDefault="008F50DB" w:rsidP="00BD673F">
      <w:pPr>
        <w:pStyle w:val="Ttulo3"/>
      </w:pPr>
      <w:r>
        <w:t>Investigaci</w:t>
      </w:r>
      <w:r w:rsidR="00AF050D">
        <w:t>ón de m</w:t>
      </w:r>
      <w:r>
        <w:t>ercado</w:t>
      </w:r>
    </w:p>
    <w:p w:rsidR="008F50DB" w:rsidRDefault="008F50DB" w:rsidP="008F50DB">
      <w:pPr>
        <w:pStyle w:val="Prrafodelista"/>
        <w:numPr>
          <w:ilvl w:val="0"/>
          <w:numId w:val="27"/>
        </w:numPr>
      </w:pPr>
      <w:r>
        <w:t>Analizar mercado</w:t>
      </w:r>
      <w:r w:rsidR="00FC7DAE">
        <w:t>.</w:t>
      </w:r>
    </w:p>
    <w:p w:rsidR="008F50DB" w:rsidRDefault="008F50DB" w:rsidP="008F50DB">
      <w:pPr>
        <w:pStyle w:val="Prrafodelista"/>
        <w:numPr>
          <w:ilvl w:val="0"/>
          <w:numId w:val="27"/>
        </w:numPr>
      </w:pPr>
      <w:r>
        <w:t>Determinar las características del producto</w:t>
      </w:r>
      <w:r w:rsidR="00FC7DAE">
        <w:t>.</w:t>
      </w:r>
    </w:p>
    <w:p w:rsidR="008F50DB" w:rsidRDefault="008F50DB" w:rsidP="008F50DB">
      <w:pPr>
        <w:pStyle w:val="Prrafodelista"/>
        <w:numPr>
          <w:ilvl w:val="0"/>
          <w:numId w:val="27"/>
        </w:numPr>
      </w:pPr>
      <w:r>
        <w:t>Analizar probabilidades de d</w:t>
      </w:r>
      <w:r w:rsidR="00374079">
        <w:t>istribució</w:t>
      </w:r>
      <w:r>
        <w:t>n</w:t>
      </w:r>
      <w:r w:rsidR="00FC7DAE">
        <w:t>.</w:t>
      </w:r>
    </w:p>
    <w:p w:rsidR="00B82C14" w:rsidRDefault="00B82C14" w:rsidP="00BD673F">
      <w:pPr>
        <w:pStyle w:val="Ttulo3"/>
      </w:pPr>
    </w:p>
    <w:p w:rsidR="00AF050D" w:rsidRDefault="00AF050D" w:rsidP="00BD673F">
      <w:pPr>
        <w:pStyle w:val="Ttulo3"/>
      </w:pPr>
      <w:r>
        <w:t>Planeamiento de ventas</w:t>
      </w:r>
    </w:p>
    <w:p w:rsidR="00AF050D" w:rsidRDefault="00095E4C" w:rsidP="00AF050D">
      <w:pPr>
        <w:pStyle w:val="Prrafodelista"/>
        <w:numPr>
          <w:ilvl w:val="0"/>
          <w:numId w:val="28"/>
        </w:numPr>
      </w:pPr>
      <w:r>
        <w:t>Determinar políticas de ventas</w:t>
      </w:r>
      <w:r w:rsidR="00FC7DAE">
        <w:t>.</w:t>
      </w:r>
    </w:p>
    <w:p w:rsidR="00605E83" w:rsidRDefault="00605E83" w:rsidP="00AF050D">
      <w:pPr>
        <w:pStyle w:val="Prrafodelista"/>
        <w:numPr>
          <w:ilvl w:val="0"/>
          <w:numId w:val="28"/>
        </w:numPr>
      </w:pPr>
      <w:r>
        <w:t>Determinar presupuesto, precios, compras, embalajes.</w:t>
      </w:r>
    </w:p>
    <w:p w:rsidR="00605E83" w:rsidRDefault="00605E83" w:rsidP="00BD673F">
      <w:pPr>
        <w:pStyle w:val="Ttulo3"/>
      </w:pPr>
      <w:r>
        <w:t>Operaciones de ventas</w:t>
      </w:r>
    </w:p>
    <w:p w:rsidR="00605E83" w:rsidRDefault="00605E83" w:rsidP="00605E83">
      <w:pPr>
        <w:pStyle w:val="Prrafodelista"/>
        <w:numPr>
          <w:ilvl w:val="0"/>
          <w:numId w:val="29"/>
        </w:numPr>
      </w:pPr>
      <w:r>
        <w:t xml:space="preserve">Realizar entrenamiento </w:t>
      </w:r>
      <w:r w:rsidR="00A9429C">
        <w:t>y dirección de vendedores.</w:t>
      </w:r>
    </w:p>
    <w:p w:rsidR="00605E83" w:rsidRDefault="00605E83" w:rsidP="00605E83">
      <w:pPr>
        <w:pStyle w:val="Prrafodelista"/>
        <w:numPr>
          <w:ilvl w:val="0"/>
          <w:numId w:val="29"/>
        </w:numPr>
      </w:pPr>
      <w:r>
        <w:t>Elaborar remuneración de vendedores</w:t>
      </w:r>
      <w:r w:rsidR="00FC7DAE">
        <w:t>.</w:t>
      </w:r>
    </w:p>
    <w:p w:rsidR="00B605A4" w:rsidRPr="00BD673F" w:rsidRDefault="00605E83" w:rsidP="00BD673F">
      <w:pPr>
        <w:pStyle w:val="Prrafodelista"/>
        <w:numPr>
          <w:ilvl w:val="0"/>
          <w:numId w:val="29"/>
        </w:numPr>
      </w:pPr>
      <w:r>
        <w:t>Efectuar las ventas</w:t>
      </w:r>
      <w:r w:rsidR="00FC7DAE">
        <w:t>.</w:t>
      </w:r>
    </w:p>
    <w:p w:rsidR="00715848" w:rsidRDefault="00715848" w:rsidP="00BD673F">
      <w:pPr>
        <w:pStyle w:val="Ttulo2"/>
      </w:pPr>
      <w:bookmarkStart w:id="24" w:name="_Toc258909936"/>
      <w:r>
        <w:t>Depósito</w:t>
      </w:r>
      <w:bookmarkEnd w:id="24"/>
    </w:p>
    <w:p w:rsidR="00BD673F" w:rsidRPr="00BD673F" w:rsidRDefault="00BD673F" w:rsidP="00BD673F">
      <w:r>
        <w:t xml:space="preserve">Objetivo: administrar las existencias en los depósitos, tanto de los productos fabricados como </w:t>
      </w:r>
      <w:r w:rsidR="004115D9">
        <w:t>de los productos importados.</w:t>
      </w:r>
    </w:p>
    <w:p w:rsidR="00715848" w:rsidRDefault="00715848" w:rsidP="00BD673F">
      <w:pPr>
        <w:pStyle w:val="Ttulo3"/>
      </w:pPr>
      <w:r>
        <w:t>Materia Prima</w:t>
      </w:r>
    </w:p>
    <w:p w:rsidR="00602683" w:rsidRPr="00E1422C" w:rsidRDefault="00602683" w:rsidP="00602683">
      <w:pPr>
        <w:pStyle w:val="Prrafodelista"/>
        <w:numPr>
          <w:ilvl w:val="0"/>
          <w:numId w:val="19"/>
        </w:numPr>
        <w:spacing w:after="200" w:line="276" w:lineRule="auto"/>
        <w:jc w:val="left"/>
      </w:pPr>
      <w:r w:rsidRPr="00E1422C">
        <w:t>Administrar el control de existencias de materia prima.</w:t>
      </w:r>
    </w:p>
    <w:p w:rsidR="005A2185" w:rsidRPr="00E1422C" w:rsidRDefault="005A2185" w:rsidP="005A2185">
      <w:pPr>
        <w:pStyle w:val="Prrafodelista"/>
        <w:numPr>
          <w:ilvl w:val="0"/>
          <w:numId w:val="19"/>
        </w:numPr>
        <w:spacing w:after="200" w:line="276" w:lineRule="auto"/>
        <w:jc w:val="left"/>
      </w:pPr>
      <w:r w:rsidRPr="00E1422C">
        <w:t>Administrar los Pedidos de materia prima faltantes.</w:t>
      </w:r>
    </w:p>
    <w:p w:rsidR="005A2185" w:rsidRPr="00E1422C" w:rsidRDefault="005A2185" w:rsidP="005A2185">
      <w:pPr>
        <w:pStyle w:val="Prrafodelista"/>
        <w:numPr>
          <w:ilvl w:val="0"/>
          <w:numId w:val="19"/>
        </w:numPr>
        <w:spacing w:after="200" w:line="276" w:lineRule="auto"/>
        <w:jc w:val="left"/>
      </w:pPr>
      <w:r w:rsidRPr="00E1422C">
        <w:t>Distribuir la materia prima armónicamente en el depósito.</w:t>
      </w:r>
    </w:p>
    <w:p w:rsidR="00602683" w:rsidRPr="00E1422C" w:rsidRDefault="005A2185" w:rsidP="00602683">
      <w:pPr>
        <w:pStyle w:val="Prrafodelista"/>
        <w:numPr>
          <w:ilvl w:val="0"/>
          <w:numId w:val="19"/>
        </w:numPr>
        <w:spacing w:after="200" w:line="276" w:lineRule="auto"/>
        <w:jc w:val="left"/>
      </w:pPr>
      <w:r w:rsidRPr="00E1422C">
        <w:t>Informar al encargado general de stock, sobre las existencias de materia prima.</w:t>
      </w:r>
    </w:p>
    <w:p w:rsidR="00602683" w:rsidRPr="00E1422C" w:rsidRDefault="00602683" w:rsidP="00602683">
      <w:r>
        <w:t>Cantidad de personas: 1</w:t>
      </w:r>
    </w:p>
    <w:p w:rsidR="00602683" w:rsidRDefault="00602683" w:rsidP="00BD673F">
      <w:pPr>
        <w:pStyle w:val="Ttulo3"/>
      </w:pPr>
      <w:r>
        <w:t>Productos Terminados</w:t>
      </w:r>
    </w:p>
    <w:p w:rsidR="00602683" w:rsidRPr="00602683" w:rsidRDefault="00602683" w:rsidP="00BD673F">
      <w:pPr>
        <w:pStyle w:val="Ttulo4"/>
      </w:pPr>
      <w:r>
        <w:t>Productos Importados</w:t>
      </w:r>
    </w:p>
    <w:p w:rsidR="00602683" w:rsidRPr="00E1422C" w:rsidRDefault="005A2185" w:rsidP="00602683">
      <w:pPr>
        <w:pStyle w:val="Prrafodelista"/>
        <w:numPr>
          <w:ilvl w:val="0"/>
          <w:numId w:val="19"/>
        </w:numPr>
        <w:spacing w:after="200" w:line="276" w:lineRule="auto"/>
        <w:jc w:val="left"/>
      </w:pPr>
      <w:r w:rsidRPr="00E1422C">
        <w:t>Administrar el control de existencias de productos importados.</w:t>
      </w:r>
    </w:p>
    <w:p w:rsidR="00602683" w:rsidRPr="00E1422C" w:rsidRDefault="00602683" w:rsidP="00602683">
      <w:pPr>
        <w:pStyle w:val="Prrafodelista"/>
        <w:numPr>
          <w:ilvl w:val="0"/>
          <w:numId w:val="19"/>
        </w:numPr>
        <w:spacing w:after="200" w:line="276" w:lineRule="auto"/>
        <w:jc w:val="left"/>
      </w:pPr>
      <w:r w:rsidRPr="00E1422C">
        <w:lastRenderedPageBreak/>
        <w:t>Administrar los Pedidos de productos importados faltantes.</w:t>
      </w:r>
    </w:p>
    <w:p w:rsidR="00602683" w:rsidRPr="00E1422C" w:rsidRDefault="00602683" w:rsidP="00602683">
      <w:pPr>
        <w:pStyle w:val="Prrafodelista"/>
        <w:numPr>
          <w:ilvl w:val="0"/>
          <w:numId w:val="19"/>
        </w:numPr>
        <w:spacing w:after="200" w:line="276" w:lineRule="auto"/>
        <w:jc w:val="left"/>
      </w:pPr>
      <w:r w:rsidRPr="00E1422C">
        <w:t>Distribuir los productos importados armónicamente en el depósito.</w:t>
      </w:r>
    </w:p>
    <w:p w:rsidR="00602683" w:rsidRDefault="005A2185" w:rsidP="00602683">
      <w:pPr>
        <w:pStyle w:val="Prrafodelista"/>
        <w:numPr>
          <w:ilvl w:val="0"/>
          <w:numId w:val="19"/>
        </w:numPr>
        <w:spacing w:after="200" w:line="276" w:lineRule="auto"/>
        <w:jc w:val="left"/>
      </w:pPr>
      <w:r w:rsidRPr="00E1422C">
        <w:t>Informar al encargado general de stock, sobre las existencias de productos importados.</w:t>
      </w:r>
    </w:p>
    <w:p w:rsidR="00602683" w:rsidRDefault="00602683" w:rsidP="00BD673F">
      <w:pPr>
        <w:pStyle w:val="Ttulo4"/>
      </w:pPr>
      <w:r>
        <w:t>Productos Fabricados</w:t>
      </w:r>
    </w:p>
    <w:p w:rsidR="00602683" w:rsidRPr="00E1422C" w:rsidRDefault="00602683" w:rsidP="00602683">
      <w:pPr>
        <w:pStyle w:val="Prrafodelista"/>
        <w:numPr>
          <w:ilvl w:val="0"/>
          <w:numId w:val="19"/>
        </w:numPr>
        <w:spacing w:after="200" w:line="276" w:lineRule="auto"/>
        <w:jc w:val="left"/>
      </w:pPr>
      <w:r w:rsidRPr="00E1422C">
        <w:t xml:space="preserve">Administrar el control de existencias de productos </w:t>
      </w:r>
      <w:r>
        <w:t>fabricados</w:t>
      </w:r>
      <w:r w:rsidRPr="00E1422C">
        <w:t>.</w:t>
      </w:r>
    </w:p>
    <w:p w:rsidR="00602683" w:rsidRPr="00E1422C" w:rsidRDefault="00602683" w:rsidP="00602683">
      <w:pPr>
        <w:pStyle w:val="Prrafodelista"/>
        <w:numPr>
          <w:ilvl w:val="0"/>
          <w:numId w:val="19"/>
        </w:numPr>
        <w:spacing w:after="200" w:line="276" w:lineRule="auto"/>
        <w:jc w:val="left"/>
      </w:pPr>
      <w:r w:rsidRPr="00E1422C">
        <w:t xml:space="preserve">Administrar los Pedidos de productos </w:t>
      </w:r>
      <w:r>
        <w:t>fabricados</w:t>
      </w:r>
      <w:r w:rsidRPr="00E1422C">
        <w:t xml:space="preserve"> faltantes.</w:t>
      </w:r>
    </w:p>
    <w:p w:rsidR="00602683" w:rsidRPr="00E1422C" w:rsidRDefault="00602683" w:rsidP="00602683">
      <w:pPr>
        <w:pStyle w:val="Prrafodelista"/>
        <w:numPr>
          <w:ilvl w:val="0"/>
          <w:numId w:val="19"/>
        </w:numPr>
        <w:spacing w:after="200" w:line="276" w:lineRule="auto"/>
        <w:jc w:val="left"/>
      </w:pPr>
      <w:r w:rsidRPr="00E1422C">
        <w:t xml:space="preserve">Distribuir los productos </w:t>
      </w:r>
      <w:r>
        <w:t>fabricados</w:t>
      </w:r>
      <w:r w:rsidRPr="00E1422C">
        <w:t xml:space="preserve"> armónicamente en el depósito.</w:t>
      </w:r>
    </w:p>
    <w:p w:rsidR="005A2185" w:rsidRPr="00E1422C" w:rsidRDefault="005A2185" w:rsidP="005A2185">
      <w:pPr>
        <w:pStyle w:val="Prrafodelista"/>
        <w:numPr>
          <w:ilvl w:val="0"/>
          <w:numId w:val="19"/>
        </w:numPr>
        <w:spacing w:after="200" w:line="276" w:lineRule="auto"/>
        <w:jc w:val="left"/>
      </w:pPr>
      <w:r w:rsidRPr="00E1422C">
        <w:t>Informar al encargado general de stock, sobre las existencias de productos terminados.</w:t>
      </w:r>
    </w:p>
    <w:p w:rsidR="00D30D4C" w:rsidRPr="00602683" w:rsidRDefault="00D30D4C" w:rsidP="00CF2BBD">
      <w:r>
        <w:t>Cantidad de personas: 1</w:t>
      </w:r>
    </w:p>
    <w:p w:rsidR="00B605A4" w:rsidRPr="00CF2BBD" w:rsidRDefault="00602683" w:rsidP="00CF2BBD">
      <w:pPr>
        <w:rPr>
          <w:sz w:val="18"/>
          <w:szCs w:val="18"/>
        </w:rPr>
      </w:pPr>
      <w:r w:rsidRPr="00F200E4">
        <w:rPr>
          <w:sz w:val="18"/>
          <w:szCs w:val="18"/>
        </w:rPr>
        <w:t>*</w:t>
      </w:r>
      <w:r w:rsidRPr="00F200E4">
        <w:rPr>
          <w:sz w:val="18"/>
          <w:szCs w:val="18"/>
          <w:u w:val="single"/>
        </w:rPr>
        <w:t>NOTA</w:t>
      </w:r>
      <w:r w:rsidR="00015273">
        <w:rPr>
          <w:sz w:val="18"/>
          <w:szCs w:val="18"/>
        </w:rPr>
        <w:t>: Para el resto de los procesos de negocio no se hace distinción entre productos importados y productos fabricados, sino que se referencia a los mismos como productos terminados.</w:t>
      </w:r>
    </w:p>
    <w:p w:rsidR="00B605A4" w:rsidRPr="00E1422C" w:rsidRDefault="00B605A4" w:rsidP="00B605A4">
      <w:pPr>
        <w:pStyle w:val="Ttulo2"/>
      </w:pPr>
      <w:bookmarkStart w:id="25" w:name="_Toc258909937"/>
      <w:r w:rsidRPr="00E1422C">
        <w:t>Finanzas y Control</w:t>
      </w:r>
      <w:bookmarkEnd w:id="25"/>
    </w:p>
    <w:p w:rsidR="00B605A4" w:rsidRDefault="00B605A4" w:rsidP="00B605A4">
      <w:r w:rsidRPr="00E1422C">
        <w:t>Objetivo: realizar la correcta administración de los recursos financieros de la empresa.</w:t>
      </w:r>
    </w:p>
    <w:p w:rsidR="00170F8D" w:rsidRPr="00E1422C" w:rsidRDefault="00170F8D" w:rsidP="00170F8D">
      <w:pPr>
        <w:pStyle w:val="Prrafodelista"/>
        <w:numPr>
          <w:ilvl w:val="0"/>
          <w:numId w:val="20"/>
        </w:numPr>
        <w:spacing w:after="200" w:line="276" w:lineRule="auto"/>
        <w:jc w:val="left"/>
      </w:pPr>
      <w:r w:rsidRPr="00E1422C">
        <w:t xml:space="preserve">Efectuar el pago de impuestos y trámites legales. </w:t>
      </w:r>
    </w:p>
    <w:p w:rsidR="00170F8D" w:rsidRPr="00E1422C" w:rsidRDefault="00170F8D" w:rsidP="00170F8D">
      <w:pPr>
        <w:pStyle w:val="Prrafodelista"/>
        <w:numPr>
          <w:ilvl w:val="0"/>
          <w:numId w:val="20"/>
        </w:numPr>
        <w:spacing w:after="200" w:line="276" w:lineRule="auto"/>
        <w:jc w:val="left"/>
      </w:pPr>
      <w:r w:rsidRPr="00E1422C">
        <w:t xml:space="preserve">Planear inversiones y relaciones con instituciones financieras. </w:t>
      </w:r>
    </w:p>
    <w:p w:rsidR="00170F8D" w:rsidRPr="00E1422C" w:rsidRDefault="00170F8D" w:rsidP="00170F8D">
      <w:pPr>
        <w:pStyle w:val="Prrafodelista"/>
        <w:numPr>
          <w:ilvl w:val="0"/>
          <w:numId w:val="20"/>
        </w:numPr>
        <w:spacing w:after="200" w:line="276" w:lineRule="auto"/>
        <w:jc w:val="left"/>
      </w:pPr>
      <w:r w:rsidRPr="00E1422C">
        <w:t xml:space="preserve">Realizar comparaciones con períodos anteriores y realizar proyecciones financieras. </w:t>
      </w:r>
    </w:p>
    <w:p w:rsidR="00170F8D" w:rsidRPr="00E1422C" w:rsidRDefault="00170F8D" w:rsidP="00170F8D">
      <w:pPr>
        <w:pStyle w:val="Prrafodelista"/>
        <w:numPr>
          <w:ilvl w:val="0"/>
          <w:numId w:val="20"/>
        </w:numPr>
        <w:spacing w:after="200" w:line="276" w:lineRule="auto"/>
        <w:jc w:val="left"/>
      </w:pPr>
      <w:r w:rsidRPr="00E1422C">
        <w:t xml:space="preserve">Planear y controlar todas las actividades contables y financieras de la empresa. </w:t>
      </w:r>
    </w:p>
    <w:p w:rsidR="00170F8D" w:rsidRPr="00E1422C" w:rsidRDefault="00170F8D" w:rsidP="00170F8D">
      <w:pPr>
        <w:pStyle w:val="Prrafodelista"/>
        <w:numPr>
          <w:ilvl w:val="0"/>
          <w:numId w:val="20"/>
        </w:numPr>
        <w:spacing w:after="200" w:line="276" w:lineRule="auto"/>
        <w:jc w:val="left"/>
      </w:pPr>
      <w:r w:rsidRPr="00E1422C">
        <w:t xml:space="preserve">Asesorar en la toma de decisiones económicas. </w:t>
      </w:r>
    </w:p>
    <w:p w:rsidR="00170F8D" w:rsidRPr="00E1422C" w:rsidRDefault="00170F8D" w:rsidP="00170F8D">
      <w:pPr>
        <w:pStyle w:val="Prrafodelista"/>
        <w:numPr>
          <w:ilvl w:val="0"/>
          <w:numId w:val="20"/>
        </w:numPr>
        <w:spacing w:after="200" w:line="276" w:lineRule="auto"/>
        <w:jc w:val="left"/>
      </w:pPr>
      <w:r w:rsidRPr="00E1422C">
        <w:t>Efectuar pagos a proveedores.</w:t>
      </w:r>
    </w:p>
    <w:p w:rsidR="00170F8D" w:rsidRPr="00E1422C" w:rsidRDefault="00170F8D" w:rsidP="00170F8D">
      <w:pPr>
        <w:pStyle w:val="Prrafodelista"/>
        <w:numPr>
          <w:ilvl w:val="0"/>
          <w:numId w:val="20"/>
        </w:numPr>
        <w:spacing w:after="200" w:line="276" w:lineRule="auto"/>
        <w:jc w:val="left"/>
      </w:pPr>
      <w:r w:rsidRPr="00E1422C">
        <w:t>Determinar el flujo de efectivo p</w:t>
      </w:r>
      <w:r w:rsidR="007C69A8">
        <w:t>ara operaciones de producción y</w:t>
      </w:r>
      <w:r w:rsidRPr="00E1422C">
        <w:t xml:space="preserve"> determinar gastos variables y fijos. </w:t>
      </w:r>
    </w:p>
    <w:p w:rsidR="005A2185" w:rsidRPr="00E1422C" w:rsidRDefault="005A2185" w:rsidP="005A2185">
      <w:r w:rsidRPr="00E1422C">
        <w:t>Cantidad de personas: 1</w:t>
      </w:r>
    </w:p>
    <w:p w:rsidR="00B019AC" w:rsidRDefault="00B019AC" w:rsidP="007D6C68">
      <w:pPr>
        <w:pStyle w:val="Ttulo3"/>
      </w:pPr>
      <w:r>
        <w:t>Recursos Humanos</w:t>
      </w:r>
    </w:p>
    <w:p w:rsidR="00B019AC" w:rsidRDefault="00D831DA" w:rsidP="00B019AC">
      <w:pPr>
        <w:pStyle w:val="Prrafodelista"/>
        <w:numPr>
          <w:ilvl w:val="0"/>
          <w:numId w:val="32"/>
        </w:numPr>
      </w:pPr>
      <w:r>
        <w:t>Realizar reclutamiento</w:t>
      </w:r>
      <w:r w:rsidR="005A2185" w:rsidRPr="00E1422C">
        <w:t xml:space="preserve"> de </w:t>
      </w:r>
      <w:r>
        <w:t>personal</w:t>
      </w:r>
      <w:r w:rsidR="00FC7DAE">
        <w:t>.</w:t>
      </w:r>
    </w:p>
    <w:p w:rsidR="00D831DA" w:rsidRDefault="00D831DA" w:rsidP="00B019AC">
      <w:pPr>
        <w:pStyle w:val="Prrafodelista"/>
        <w:numPr>
          <w:ilvl w:val="0"/>
          <w:numId w:val="32"/>
        </w:numPr>
      </w:pPr>
      <w:r>
        <w:t>Seleccionar personal adecuado</w:t>
      </w:r>
      <w:r w:rsidR="00F14812">
        <w:t xml:space="preserve"> y </w:t>
      </w:r>
      <w:r>
        <w:t>capacitarlo</w:t>
      </w:r>
      <w:r w:rsidR="005A2185" w:rsidRPr="00E1422C">
        <w:t xml:space="preserve"> en </w:t>
      </w:r>
      <w:r>
        <w:t>caso oportuno</w:t>
      </w:r>
      <w:r w:rsidR="00FC7DAE">
        <w:t>.</w:t>
      </w:r>
    </w:p>
    <w:p w:rsidR="00D831DA" w:rsidRDefault="00D831DA" w:rsidP="00B019AC">
      <w:pPr>
        <w:pStyle w:val="Prrafodelista"/>
        <w:numPr>
          <w:ilvl w:val="0"/>
          <w:numId w:val="32"/>
        </w:numPr>
      </w:pPr>
      <w:r>
        <w:t>Realizar informes</w:t>
      </w:r>
      <w:r w:rsidR="005A2185" w:rsidRPr="00E1422C">
        <w:t xml:space="preserve"> de </w:t>
      </w:r>
      <w:r>
        <w:t>desempeño</w:t>
      </w:r>
      <w:r w:rsidR="00FC7DAE">
        <w:t>.</w:t>
      </w:r>
    </w:p>
    <w:p w:rsidR="00F7446D" w:rsidRDefault="00D831DA" w:rsidP="007D6C68">
      <w:pPr>
        <w:pStyle w:val="Ttulo3"/>
      </w:pPr>
      <w:r>
        <w:t>Pago a proveedores</w:t>
      </w:r>
    </w:p>
    <w:p w:rsidR="00AC2C09" w:rsidRDefault="009E569A" w:rsidP="00F7446D">
      <w:pPr>
        <w:pStyle w:val="Prrafodelista"/>
        <w:numPr>
          <w:ilvl w:val="0"/>
          <w:numId w:val="37"/>
        </w:numPr>
      </w:pPr>
      <w:r>
        <w:t>Pagar a los proveedores</w:t>
      </w:r>
      <w:r w:rsidR="00FC7DAE">
        <w:t>.</w:t>
      </w:r>
    </w:p>
    <w:p w:rsidR="00324C64" w:rsidRDefault="009E569A">
      <w:pPr>
        <w:pStyle w:val="Prrafodelista"/>
        <w:numPr>
          <w:ilvl w:val="0"/>
          <w:numId w:val="35"/>
        </w:numPr>
      </w:pPr>
      <w:r>
        <w:t>Llevar registro</w:t>
      </w:r>
      <w:r w:rsidR="005A2185" w:rsidRPr="00E1422C">
        <w:t xml:space="preserve"> de </w:t>
      </w:r>
      <w:r>
        <w:t>pagos y elaborar informes correspondientes.</w:t>
      </w:r>
    </w:p>
    <w:p w:rsidR="00D831DA" w:rsidRDefault="00D831DA" w:rsidP="007D6C68">
      <w:pPr>
        <w:pStyle w:val="Ttulo3"/>
      </w:pPr>
      <w:r>
        <w:t>Sueldos y jornales</w:t>
      </w:r>
    </w:p>
    <w:p w:rsidR="003A0328" w:rsidRDefault="00D831DA" w:rsidP="00D831DA">
      <w:pPr>
        <w:pStyle w:val="Prrafodelista"/>
        <w:numPr>
          <w:ilvl w:val="0"/>
          <w:numId w:val="34"/>
        </w:numPr>
      </w:pPr>
      <w:r>
        <w:t>Clasificar a los</w:t>
      </w:r>
      <w:r w:rsidR="005A2185" w:rsidRPr="00E1422C">
        <w:t xml:space="preserve"> empleados</w:t>
      </w:r>
    </w:p>
    <w:p w:rsidR="00D831DA" w:rsidRDefault="00D831DA" w:rsidP="00D831DA">
      <w:pPr>
        <w:pStyle w:val="Prrafodelista"/>
        <w:numPr>
          <w:ilvl w:val="0"/>
          <w:numId w:val="34"/>
        </w:numPr>
      </w:pPr>
      <w:r>
        <w:t>Calificación de méritos</w:t>
      </w:r>
    </w:p>
    <w:p w:rsidR="00D831DA" w:rsidRDefault="00D831DA" w:rsidP="00D831DA">
      <w:pPr>
        <w:pStyle w:val="Prrafodelista"/>
        <w:numPr>
          <w:ilvl w:val="0"/>
          <w:numId w:val="34"/>
        </w:numPr>
      </w:pPr>
      <w:r>
        <w:t>Controlar horarios de ingreso/egreso de los empleados</w:t>
      </w:r>
    </w:p>
    <w:p w:rsidR="00F14812" w:rsidRDefault="00D831DA" w:rsidP="007D6C68">
      <w:pPr>
        <w:pStyle w:val="Prrafodelista"/>
        <w:numPr>
          <w:ilvl w:val="0"/>
          <w:numId w:val="34"/>
        </w:numPr>
      </w:pPr>
      <w:r>
        <w:t>Efectuar compensación suplementaria.</w:t>
      </w:r>
    </w:p>
    <w:p w:rsidR="00170F8D" w:rsidRDefault="00170F8D" w:rsidP="007D6C68">
      <w:pPr>
        <w:pStyle w:val="Prrafodelista"/>
        <w:numPr>
          <w:ilvl w:val="0"/>
          <w:numId w:val="34"/>
        </w:numPr>
      </w:pPr>
      <w:r w:rsidRPr="00E1422C">
        <w:t>Realizar liquidaciones de sueldos</w:t>
      </w:r>
      <w:r w:rsidR="00FC7DAE">
        <w:t>.</w:t>
      </w:r>
    </w:p>
    <w:p w:rsidR="00A03C13" w:rsidRDefault="00A03C13" w:rsidP="00A03C13">
      <w:pPr>
        <w:pStyle w:val="Ttulo3"/>
      </w:pPr>
      <w:r>
        <w:t>Cobros</w:t>
      </w:r>
    </w:p>
    <w:p w:rsidR="007C69A8" w:rsidRPr="00A03C13" w:rsidRDefault="00A03C13" w:rsidP="00A03C13">
      <w:pPr>
        <w:pStyle w:val="Prrafodelista"/>
        <w:numPr>
          <w:ilvl w:val="0"/>
          <w:numId w:val="44"/>
        </w:numPr>
      </w:pPr>
      <w:r>
        <w:t xml:space="preserve">Realizar </w:t>
      </w:r>
      <w:r w:rsidR="007C69A8">
        <w:t>seguimiento de cobros de clientes</w:t>
      </w:r>
      <w:r w:rsidR="00FC7DAE">
        <w:t>.</w:t>
      </w:r>
    </w:p>
    <w:p w:rsidR="005A2185" w:rsidRPr="00E1422C" w:rsidRDefault="005A2185" w:rsidP="005A2185">
      <w:pPr>
        <w:pStyle w:val="Ttulo2"/>
      </w:pPr>
      <w:bookmarkStart w:id="26" w:name="_Toc258909938"/>
      <w:r w:rsidRPr="00E1422C">
        <w:lastRenderedPageBreak/>
        <w:t>Asesor Contable</w:t>
      </w:r>
      <w:bookmarkEnd w:id="26"/>
    </w:p>
    <w:p w:rsidR="005A2185" w:rsidRPr="00E1422C" w:rsidRDefault="005A2185" w:rsidP="005A2185">
      <w:r w:rsidRPr="00E1422C">
        <w:t>Las funciones específicas de este puesto de trabajo son:</w:t>
      </w:r>
    </w:p>
    <w:p w:rsidR="005A2185" w:rsidRPr="00E1422C" w:rsidRDefault="0070787C" w:rsidP="005A2185">
      <w:r>
        <w:t>Asesorar a la gerencia, r</w:t>
      </w:r>
      <w:r w:rsidR="005A2185"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4652CB" w:rsidRDefault="004652CB">
      <w:pPr>
        <w:spacing w:after="0"/>
        <w:ind w:firstLine="360"/>
        <w:jc w:val="left"/>
        <w:rPr>
          <w:rFonts w:eastAsiaTheme="majorEastAsia" w:cstheme="majorBidi"/>
          <w:b/>
          <w:bCs/>
          <w:color w:val="365F91" w:themeColor="accent1" w:themeShade="BF"/>
          <w:sz w:val="24"/>
          <w:szCs w:val="24"/>
        </w:rPr>
      </w:pPr>
      <w:r>
        <w:br w:type="page"/>
      </w:r>
    </w:p>
    <w:p w:rsidR="00FC2C8B" w:rsidRPr="00E1422C" w:rsidRDefault="00FC2C8B" w:rsidP="00FC2C8B">
      <w:pPr>
        <w:pStyle w:val="Ttulo1"/>
        <w:rPr>
          <w:rFonts w:asciiTheme="minorHAnsi" w:hAnsiTheme="minorHAnsi"/>
        </w:rPr>
      </w:pPr>
      <w:bookmarkStart w:id="27" w:name="_Toc258909939"/>
      <w:r w:rsidRPr="00E1422C">
        <w:rPr>
          <w:rFonts w:asciiTheme="minorHAnsi" w:hAnsiTheme="minorHAnsi"/>
        </w:rPr>
        <w:lastRenderedPageBreak/>
        <w:t>Procesos del Negocio</w:t>
      </w:r>
      <w:bookmarkEnd w:id="27"/>
    </w:p>
    <w:p w:rsidR="00331DB8" w:rsidRPr="00E1422C" w:rsidRDefault="00331DB8" w:rsidP="00331DB8">
      <w:pPr>
        <w:pStyle w:val="Ttulo3"/>
      </w:pPr>
      <w:r w:rsidRPr="00E1422C">
        <w:t>Producción</w:t>
      </w:r>
    </w:p>
    <w:p w:rsidR="00331DB8" w:rsidRPr="00E1422C" w:rsidRDefault="00331DB8" w:rsidP="00331DB8">
      <w:r>
        <w:t xml:space="preserve">El proceso de producción </w:t>
      </w:r>
      <w:r w:rsidRPr="00E1422C">
        <w:t>comprende desde el momento en que ingresa la materia prima importada en el depósito hasta que el producto está terminado, definiendo como producto a los armazones.</w:t>
      </w:r>
    </w:p>
    <w:p w:rsidR="00331DB8" w:rsidRPr="00E1422C" w:rsidRDefault="00331DB8" w:rsidP="00331DB8">
      <w:r w:rsidRPr="00E1422C">
        <w:t>El  proceso comienza cuando el Encargado de Producción verifica la existencia de materia prima en el depósito y realiza la planificación de la producción. La planificación de la produc</w:t>
      </w:r>
      <w:r>
        <w:t xml:space="preserve">ción se realiza en base a lo que se encuentra en stock en el momento </w:t>
      </w:r>
      <w:r w:rsidRPr="00E1422C">
        <w:t>y a la can</w:t>
      </w:r>
      <w:r>
        <w:t>tidad de materia prima disponible</w:t>
      </w:r>
      <w:r w:rsidRPr="00E1422C">
        <w:t xml:space="preserve">. Una vez finalizada la planificación </w:t>
      </w:r>
      <w:r>
        <w:t xml:space="preserve">se </w:t>
      </w:r>
      <w:r w:rsidRPr="00E1422C">
        <w:t>emite una orden de producción especificando cantidad, tipo de producto a producir y materia prima a utilizar.</w:t>
      </w:r>
    </w:p>
    <w:p w:rsidR="00331DB8" w:rsidRDefault="00331DB8" w:rsidP="00331DB8">
      <w:r w:rsidRPr="00E1422C">
        <w:t>El Empleado de Producción recibe la orden de producción y</w:t>
      </w:r>
      <w:r>
        <w:t xml:space="preserve"> procede a comenzar con el proceso de producción que consta de las siguientes etapas:</w:t>
      </w:r>
    </w:p>
    <w:p w:rsidR="00331DB8" w:rsidRDefault="00331DB8" w:rsidP="00331DB8">
      <w:pPr>
        <w:pStyle w:val="Prrafodelista"/>
        <w:numPr>
          <w:ilvl w:val="0"/>
          <w:numId w:val="45"/>
        </w:numPr>
      </w:pPr>
      <w:r>
        <w:t>Se dobla el perfil para lograr la forma del aro realizando primero todos los aros derechos y luego todos los izquierdos.</w:t>
      </w:r>
    </w:p>
    <w:p w:rsidR="00331DB8" w:rsidRDefault="00331DB8" w:rsidP="00331DB8">
      <w:pPr>
        <w:pStyle w:val="Prrafodelista"/>
        <w:numPr>
          <w:ilvl w:val="0"/>
          <w:numId w:val="45"/>
        </w:numPr>
      </w:pPr>
      <w:r>
        <w:t>En la estación de soldadura se suelda el talón del anteojo cerrando el aro, luego se corta para abrirlo y se cierra con un tornillo.</w:t>
      </w:r>
    </w:p>
    <w:p w:rsidR="00331DB8" w:rsidRDefault="00331DB8" w:rsidP="00331DB8">
      <w:pPr>
        <w:pStyle w:val="Prrafodelista"/>
        <w:numPr>
          <w:ilvl w:val="0"/>
          <w:numId w:val="45"/>
        </w:numPr>
      </w:pPr>
      <w:r>
        <w:t>Se tira y se curva</w:t>
      </w:r>
      <w:r w:rsidR="008F3AF0">
        <w:t xml:space="preserve"> el aro realizando el </w:t>
      </w:r>
      <w:r w:rsidR="00CA3B97">
        <w:t>Meniscado*</w:t>
      </w:r>
      <w:r>
        <w:t xml:space="preserve"> según la base del anteojo.</w:t>
      </w:r>
    </w:p>
    <w:p w:rsidR="00331DB8" w:rsidRDefault="00331DB8" w:rsidP="00331DB8">
      <w:pPr>
        <w:pStyle w:val="Prrafodelista"/>
        <w:numPr>
          <w:ilvl w:val="0"/>
          <w:numId w:val="45"/>
        </w:numPr>
      </w:pPr>
      <w:r>
        <w:t>En otra estación de soldadura se suelda el puente y de esa forma se unen los 2 aros.</w:t>
      </w:r>
    </w:p>
    <w:p w:rsidR="00331DB8" w:rsidRDefault="00331DB8" w:rsidP="00331DB8">
      <w:pPr>
        <w:pStyle w:val="Prrafodelista"/>
        <w:numPr>
          <w:ilvl w:val="0"/>
          <w:numId w:val="45"/>
        </w:numPr>
      </w:pPr>
      <w:r>
        <w:t>En otra estación de soldadura se sueldan los porta plaquetas.</w:t>
      </w:r>
    </w:p>
    <w:p w:rsidR="00331DB8" w:rsidRDefault="00331DB8" w:rsidP="00331DB8">
      <w:pPr>
        <w:pStyle w:val="Prrafodelista"/>
        <w:numPr>
          <w:ilvl w:val="0"/>
          <w:numId w:val="45"/>
        </w:numPr>
      </w:pPr>
      <w:r>
        <w:t>Se atornillan las patillas.</w:t>
      </w:r>
    </w:p>
    <w:p w:rsidR="00331DB8" w:rsidRDefault="00331DB8" w:rsidP="00331DB8">
      <w:pPr>
        <w:pStyle w:val="Prrafodelista"/>
        <w:numPr>
          <w:ilvl w:val="0"/>
          <w:numId w:val="45"/>
        </w:numPr>
      </w:pPr>
      <w:r>
        <w:t>Se repasa la canaleta del perfil con una micro-fresa circular.</w:t>
      </w:r>
    </w:p>
    <w:p w:rsidR="00331DB8" w:rsidRDefault="00331DB8" w:rsidP="00331DB8">
      <w:pPr>
        <w:pStyle w:val="Prrafodelista"/>
        <w:numPr>
          <w:ilvl w:val="0"/>
          <w:numId w:val="45"/>
        </w:numPr>
      </w:pPr>
      <w:r>
        <w:t>Se realiza el control de calidad de soldaduras, limando y corrigiendo los posibles defectos.</w:t>
      </w:r>
    </w:p>
    <w:p w:rsidR="00331DB8" w:rsidRDefault="00331DB8" w:rsidP="00331DB8">
      <w:pPr>
        <w:pStyle w:val="Prrafodelista"/>
        <w:numPr>
          <w:ilvl w:val="0"/>
          <w:numId w:val="45"/>
        </w:numPr>
      </w:pPr>
      <w:r>
        <w:t>Se realiza el pulido en tambores circulares.</w:t>
      </w:r>
    </w:p>
    <w:p w:rsidR="00331DB8" w:rsidRDefault="00331DB8" w:rsidP="00331DB8">
      <w:pPr>
        <w:pStyle w:val="Prrafodelista"/>
        <w:numPr>
          <w:ilvl w:val="0"/>
          <w:numId w:val="45"/>
        </w:numPr>
      </w:pPr>
      <w:r>
        <w:t>Se realiza el lavado por una estación de lavado ultrasonido de seis cubas mediante agua tratada químicamente y desmineralizada.</w:t>
      </w:r>
    </w:p>
    <w:p w:rsidR="00331DB8" w:rsidRDefault="00331DB8" w:rsidP="00331DB8">
      <w:pPr>
        <w:pStyle w:val="Prrafodelista"/>
        <w:numPr>
          <w:ilvl w:val="0"/>
          <w:numId w:val="45"/>
        </w:numPr>
      </w:pPr>
      <w:r>
        <w:t>Se lleva a un horno secado para eliminar completamente la humedad, a partir de este punto los anteojos se manejan mediante guantes.</w:t>
      </w:r>
    </w:p>
    <w:p w:rsidR="00331DB8" w:rsidRDefault="00331DB8" w:rsidP="00331DB8">
      <w:pPr>
        <w:pStyle w:val="Prrafodelista"/>
        <w:numPr>
          <w:ilvl w:val="0"/>
          <w:numId w:val="45"/>
        </w:numPr>
      </w:pPr>
      <w:r>
        <w:t xml:space="preserve">Una vez por semana se realiza el proceso de pintura en el cual participan la mitad del personal de la fábrica. Se hacen pruebas de colores por tanda. </w:t>
      </w:r>
    </w:p>
    <w:p w:rsidR="00331DB8" w:rsidRDefault="00331DB8" w:rsidP="00331DB8">
      <w:pPr>
        <w:pStyle w:val="Prrafodelista"/>
        <w:numPr>
          <w:ilvl w:val="0"/>
          <w:numId w:val="45"/>
        </w:numPr>
      </w:pPr>
      <w:r>
        <w:t>Se colocan los anteojos limpios en un centro de pintura de control automático.</w:t>
      </w:r>
    </w:p>
    <w:p w:rsidR="00331DB8" w:rsidRDefault="00331DB8" w:rsidP="00331DB8">
      <w:pPr>
        <w:pStyle w:val="Prrafodelista"/>
        <w:numPr>
          <w:ilvl w:val="0"/>
          <w:numId w:val="45"/>
        </w:numPr>
      </w:pPr>
      <w:r>
        <w:t>Se colocan en un horno de secado a más de 100º.</w:t>
      </w:r>
    </w:p>
    <w:p w:rsidR="00331DB8" w:rsidRDefault="00331DB8" w:rsidP="00331DB8">
      <w:pPr>
        <w:pStyle w:val="Prrafodelista"/>
        <w:numPr>
          <w:ilvl w:val="0"/>
          <w:numId w:val="45"/>
        </w:numPr>
      </w:pPr>
      <w:r>
        <w:t>Se realizas las lentillas de policarbonato.</w:t>
      </w:r>
    </w:p>
    <w:p w:rsidR="00331DB8" w:rsidRDefault="00331DB8" w:rsidP="00331DB8">
      <w:pPr>
        <w:pStyle w:val="Prrafodelista"/>
        <w:numPr>
          <w:ilvl w:val="0"/>
          <w:numId w:val="45"/>
        </w:numPr>
      </w:pPr>
      <w:r>
        <w:t>Se colocan las lentillas en los anteojos.</w:t>
      </w:r>
    </w:p>
    <w:p w:rsidR="00331DB8" w:rsidRDefault="00331DB8" w:rsidP="00331DB8">
      <w:pPr>
        <w:pStyle w:val="Prrafodelista"/>
        <w:numPr>
          <w:ilvl w:val="0"/>
          <w:numId w:val="45"/>
        </w:numPr>
      </w:pPr>
      <w:r>
        <w:t>Mediante dos centros a tampón automático se realiza el printing de la marca, el código del modelo y el logotipo.</w:t>
      </w:r>
    </w:p>
    <w:p w:rsidR="00331DB8" w:rsidRDefault="00331DB8" w:rsidP="00331DB8">
      <w:pPr>
        <w:pStyle w:val="Prrafodelista"/>
        <w:numPr>
          <w:ilvl w:val="0"/>
          <w:numId w:val="45"/>
        </w:numPr>
      </w:pPr>
      <w:r>
        <w:t>Se coloca las plaquetas en las terminales y se dobla la colita.</w:t>
      </w:r>
    </w:p>
    <w:p w:rsidR="00331DB8" w:rsidRDefault="00331DB8" w:rsidP="00331DB8">
      <w:pPr>
        <w:pStyle w:val="Prrafodelista"/>
        <w:numPr>
          <w:ilvl w:val="0"/>
          <w:numId w:val="45"/>
        </w:numPr>
      </w:pPr>
      <w:r>
        <w:t>Se controlan y enderezan a mano los anteojos.</w:t>
      </w:r>
    </w:p>
    <w:p w:rsidR="00331DB8" w:rsidRDefault="00331DB8" w:rsidP="00331DB8">
      <w:pPr>
        <w:pStyle w:val="Prrafodelista"/>
        <w:numPr>
          <w:ilvl w:val="0"/>
          <w:numId w:val="45"/>
        </w:numPr>
      </w:pPr>
      <w:r>
        <w:t>Se embolsa, se cierra automáticamente la misma y se envía al depósito.</w:t>
      </w:r>
    </w:p>
    <w:p w:rsidR="00331DB8" w:rsidRDefault="00331DB8" w:rsidP="00946756">
      <w:r>
        <w:t>Se da ingreso al stock mediante una nota con los modelos, colores y cantidades entregadas al depósito.</w:t>
      </w:r>
    </w:p>
    <w:p w:rsidR="00331DB8" w:rsidRPr="00E1422C" w:rsidRDefault="00331DB8" w:rsidP="00946756"/>
    <w:p w:rsidR="00946756" w:rsidRDefault="00946756" w:rsidP="00946756"/>
    <w:p w:rsidR="00946756" w:rsidRDefault="00946756" w:rsidP="00946756"/>
    <w:p w:rsidR="00946756" w:rsidRPr="00946756" w:rsidRDefault="00946756" w:rsidP="00946756">
      <w:pPr>
        <w:rPr>
          <w:sz w:val="16"/>
          <w:szCs w:val="16"/>
        </w:rPr>
      </w:pPr>
      <w:r>
        <w:rPr>
          <w:sz w:val="16"/>
          <w:szCs w:val="16"/>
        </w:rPr>
        <w:t>*Vease el glosario.</w:t>
      </w:r>
    </w:p>
    <w:p w:rsidR="00331DB8" w:rsidRPr="00E1422C" w:rsidRDefault="00331DB8" w:rsidP="00331DB8">
      <w:pPr>
        <w:pStyle w:val="Ttulo3"/>
      </w:pPr>
      <w:r w:rsidRPr="00E1422C">
        <w:lastRenderedPageBreak/>
        <w:t>Compras</w:t>
      </w:r>
    </w:p>
    <w:p w:rsidR="00331DB8" w:rsidRPr="00E1422C" w:rsidRDefault="00331DB8" w:rsidP="00331DB8">
      <w:r w:rsidRPr="00E1422C">
        <w:t>El procedimiento comprende desde el momento que se genera la orden de compra de materias primas y productos</w:t>
      </w:r>
      <w:r>
        <w:t xml:space="preserve"> importados</w:t>
      </w:r>
      <w:r w:rsidRPr="00E1422C">
        <w:t>, hasta que se registra en ingreso de los mismos en stock.</w:t>
      </w:r>
    </w:p>
    <w:p w:rsidR="00331DB8" w:rsidRPr="00E1422C" w:rsidRDefault="00331DB8" w:rsidP="00331DB8">
      <w:r w:rsidRPr="00E1422C">
        <w:t xml:space="preserve">El proceso comienza cuando el Encargado de Compras genera las órdenes de compra a los proveedores, según el catálogo de productos de los mismos. Cabe aclarar que se importan las materias primas para la producción de </w:t>
      </w:r>
      <w:r>
        <w:t xml:space="preserve">los </w:t>
      </w:r>
      <w:r w:rsidRPr="00E1422C">
        <w:t>armazones,</w:t>
      </w:r>
      <w:r>
        <w:t xml:space="preserve"> los accesorios (estuches y paños), y </w:t>
      </w:r>
      <w:r w:rsidRPr="00E1422C">
        <w:t xml:space="preserve">productos terminados </w:t>
      </w:r>
      <w:r>
        <w:t>que son revendidos</w:t>
      </w:r>
      <w:r w:rsidRPr="00E1422C">
        <w:t>. También es importante explicar</w:t>
      </w:r>
      <w:r>
        <w:t xml:space="preserve"> que las compras se realizan de forma periódica </w:t>
      </w:r>
      <w:r w:rsidRPr="00E1422C">
        <w:t>con gran anticipación a la</w:t>
      </w:r>
      <w:r>
        <w:t xml:space="preserve"> venta,</w:t>
      </w:r>
      <w:r w:rsidRPr="00E1422C">
        <w:t xml:space="preserve"> ya que </w:t>
      </w:r>
      <w:r>
        <w:t>el tiempo de importación es muy elevado y se debe asegurar la disponibilidad del producto para el cliente antes del comienzo de la temporada.</w:t>
      </w:r>
    </w:p>
    <w:p w:rsidR="00331DB8" w:rsidRDefault="00331DB8" w:rsidP="00331DB8">
      <w:r>
        <w:t>Una vez que se ha acordado con el precio, las cantidades y los productos con el proveedor</w:t>
      </w:r>
      <w:r w:rsidR="00CA3B97">
        <w:t>;</w:t>
      </w:r>
      <w:r>
        <w:t xml:space="preserve"> se procede a realizar la consolidación de la mercadería y el embarque en el país de origen.</w:t>
      </w:r>
    </w:p>
    <w:p w:rsidR="00331DB8" w:rsidRDefault="00331DB8" w:rsidP="00331DB8">
      <w:r>
        <w:t>Cuando el embarque llega a la aduana, se realiza la importación del mismo y se contrata el transporte hasta la fábrica.</w:t>
      </w:r>
    </w:p>
    <w:p w:rsidR="00331DB8" w:rsidRPr="00E1422C" w:rsidRDefault="00331DB8" w:rsidP="00331DB8">
      <w:r>
        <w:t>Al llegar el pedido a la fábrica, se procede a controlar que coincida con la compra efectuada y se controla la calidad del producto. Luego se realiza el estampillado de los productos destinados a la venta y se da el alta de los mismos al depósito.</w:t>
      </w:r>
    </w:p>
    <w:p w:rsidR="00331DB8" w:rsidRPr="00E1422C" w:rsidRDefault="00331DB8" w:rsidP="00331DB8">
      <w:pPr>
        <w:pStyle w:val="Ttulo3"/>
      </w:pPr>
      <w:r w:rsidRPr="00E1422C">
        <w:t>Ventas</w:t>
      </w:r>
    </w:p>
    <w:p w:rsidR="00331DB8" w:rsidRDefault="00331DB8" w:rsidP="00331DB8">
      <w:r>
        <w:t>El proceso de venta es llevado a cabo casi integralmente por los viajantes de la empresa.</w:t>
      </w:r>
    </w:p>
    <w:p w:rsidR="00331DB8" w:rsidRDefault="00331DB8" w:rsidP="00331DB8">
      <w:r>
        <w:t>De forma periódica, los viajantes, visitan su cartera de clientes. En cada visita proceden a realizar una o más de las siguientes operaciones:</w:t>
      </w:r>
    </w:p>
    <w:p w:rsidR="00331DB8" w:rsidRDefault="00331DB8" w:rsidP="00331DB8">
      <w:pPr>
        <w:pStyle w:val="Prrafodelista"/>
        <w:numPr>
          <w:ilvl w:val="0"/>
          <w:numId w:val="46"/>
        </w:numPr>
      </w:pPr>
      <w:r>
        <w:t>Presentar la mercadería a los clientes, para esto se utiliza un muestrario compuesto por los modelos disponibles en el stock de la empresa en el momento que el viajante abandona la misma.</w:t>
      </w:r>
    </w:p>
    <w:p w:rsidR="00331DB8" w:rsidRDefault="00331DB8" w:rsidP="00331DB8">
      <w:pPr>
        <w:pStyle w:val="Prrafodelista"/>
        <w:numPr>
          <w:ilvl w:val="0"/>
          <w:numId w:val="46"/>
        </w:numPr>
      </w:pPr>
      <w:r>
        <w:t>Tomar el pedido del cliente.</w:t>
      </w:r>
    </w:p>
    <w:p w:rsidR="00331DB8" w:rsidRDefault="00331DB8" w:rsidP="00331DB8">
      <w:pPr>
        <w:pStyle w:val="Prrafodelista"/>
        <w:numPr>
          <w:ilvl w:val="0"/>
          <w:numId w:val="46"/>
        </w:numPr>
      </w:pPr>
      <w:r>
        <w:t>Entregar un pedido realizado anteriormente por el cliente y cobrarlo, ya sea de contado o con cheques.</w:t>
      </w:r>
    </w:p>
    <w:p w:rsidR="00331DB8" w:rsidRDefault="00331DB8" w:rsidP="00331DB8">
      <w:r>
        <w:t xml:space="preserve">Una vez de regreso a la fábrica, el viajante procede a entregar los pagos de los pedidos entregados o a devolver la mercadería que no ha podido ser entregada al depósito que registra la devolución. </w:t>
      </w:r>
    </w:p>
    <w:p w:rsidR="00331DB8" w:rsidRDefault="00331DB8" w:rsidP="00331DB8">
      <w:r>
        <w:t>El área de finanzas y control se encarga de registrar el cobro del pedido, descontando la comisión del viajante y controlando que se haya devuelto la mercadería sobrante.</w:t>
      </w:r>
    </w:p>
    <w:p w:rsidR="00331DB8" w:rsidRDefault="00331DB8" w:rsidP="00331DB8">
      <w:r>
        <w:t>Luego, el viajante informa al área de depósito de Productos terminados los pedidos solicitados por sus clientes.</w:t>
      </w:r>
    </w:p>
    <w:p w:rsidR="00331DB8" w:rsidRDefault="00331DB8" w:rsidP="00331DB8">
      <w:r>
        <w:t>El área de Depósito de Productos Terminados, procede a confeccionar el pedido, el cual, para cada viajante se separa por cliente.</w:t>
      </w:r>
    </w:p>
    <w:p w:rsidR="00331DB8" w:rsidRDefault="00331DB8" w:rsidP="00331DB8">
      <w:r>
        <w:t>Cuando el viajante retira el pedido se registra la salida de mercadería del depósito.</w:t>
      </w:r>
    </w:p>
    <w:p w:rsidR="00FC2C8B" w:rsidRPr="00E1422C" w:rsidRDefault="00FC2C8B" w:rsidP="005A2185">
      <w:pPr>
        <w:rPr>
          <w:rFonts w:eastAsiaTheme="majorEastAsia" w:cstheme="majorBidi"/>
          <w:b/>
          <w:bCs/>
          <w:color w:val="365F91" w:themeColor="accent1" w:themeShade="BF"/>
          <w:sz w:val="24"/>
          <w:szCs w:val="24"/>
        </w:rPr>
      </w:pPr>
      <w:r w:rsidRPr="00E1422C">
        <w:br w:type="page"/>
      </w:r>
    </w:p>
    <w:p w:rsidR="005A2185" w:rsidRDefault="00CA3B97" w:rsidP="005A2185">
      <w:pPr>
        <w:pStyle w:val="Ttulo1"/>
      </w:pPr>
      <w:bookmarkStart w:id="28" w:name="_Toc258909940"/>
      <w:r>
        <w:rPr>
          <w:noProof/>
          <w:lang w:eastAsia="es-ES" w:bidi="ar-SA"/>
        </w:rPr>
        <w:lastRenderedPageBreak/>
        <w:drawing>
          <wp:anchor distT="0" distB="0" distL="114300" distR="114300" simplePos="0" relativeHeight="251663360" behindDoc="1" locked="0" layoutInCell="1" allowOverlap="1">
            <wp:simplePos x="0" y="0"/>
            <wp:positionH relativeFrom="column">
              <wp:posOffset>491490</wp:posOffset>
            </wp:positionH>
            <wp:positionV relativeFrom="paragraph">
              <wp:posOffset>203200</wp:posOffset>
            </wp:positionV>
            <wp:extent cx="5400675" cy="8001000"/>
            <wp:effectExtent l="19050" t="0" r="9525" b="0"/>
            <wp:wrapNone/>
            <wp:docPr id="5" name="Imagen 1" descr="D:\facu\2010\Proy\Kiwi-Team\Layout rec_Mod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2010\Proy\Kiwi-Team\Layout rec_Model_2.png"/>
                    <pic:cNvPicPr>
                      <a:picLocks noChangeAspect="1" noChangeArrowheads="1"/>
                    </pic:cNvPicPr>
                  </pic:nvPicPr>
                  <pic:blipFill>
                    <a:blip r:embed="rId15" cstate="print"/>
                    <a:srcRect/>
                    <a:stretch>
                      <a:fillRect/>
                    </a:stretch>
                  </pic:blipFill>
                  <pic:spPr bwMode="auto">
                    <a:xfrm>
                      <a:off x="0" y="0"/>
                      <a:ext cx="5400675" cy="8001000"/>
                    </a:xfrm>
                    <a:prstGeom prst="rect">
                      <a:avLst/>
                    </a:prstGeom>
                    <a:noFill/>
                    <a:ln w="9525">
                      <a:noFill/>
                      <a:miter lim="800000"/>
                      <a:headEnd/>
                      <a:tailEnd/>
                    </a:ln>
                  </pic:spPr>
                </pic:pic>
              </a:graphicData>
            </a:graphic>
          </wp:anchor>
        </w:drawing>
      </w:r>
      <w:r w:rsidR="005A2185" w:rsidRPr="00E1422C">
        <w:t>Layout de espacio físico</w:t>
      </w:r>
      <w:bookmarkEnd w:id="28"/>
    </w:p>
    <w:p w:rsidR="00DE0DBB" w:rsidRDefault="00833A1D">
      <w:pPr>
        <w:spacing w:after="0"/>
        <w:ind w:firstLine="360"/>
        <w:jc w:val="left"/>
        <w:rPr>
          <w:noProof/>
          <w:lang w:val="es-ES_tradnl" w:eastAsia="es-ES_tradnl" w:bidi="ar-SA"/>
        </w:rPr>
      </w:pPr>
      <w:r w:rsidRPr="00F25F1E">
        <w:rPr>
          <w:lang w:val="es-AR"/>
        </w:rPr>
        <w:t xml:space="preserve">Seguidamente se presenta el esquema físico </w:t>
      </w:r>
      <w:r>
        <w:rPr>
          <w:lang w:val="es-AR"/>
        </w:rPr>
        <w:t>de la empresa “Eben-Ezer”</w:t>
      </w:r>
      <w:r w:rsidR="00191464">
        <w:rPr>
          <w:lang w:val="es-AR"/>
        </w:rPr>
        <w:t>.</w:t>
      </w:r>
    </w:p>
    <w:p w:rsidR="008D29AF" w:rsidRDefault="00E1216C" w:rsidP="009D2BA6">
      <w:pPr>
        <w:spacing w:after="0"/>
        <w:jc w:val="left"/>
        <w:rPr>
          <w:rFonts w:asciiTheme="majorHAnsi" w:eastAsiaTheme="majorEastAsia" w:hAnsiTheme="majorHAnsi" w:cstheme="majorBidi"/>
          <w:color w:val="365F91" w:themeColor="accent1" w:themeShade="BF"/>
          <w:sz w:val="24"/>
          <w:szCs w:val="24"/>
        </w:rPr>
      </w:pPr>
      <w:r w:rsidRPr="00E1216C">
        <w:rPr>
          <w:noProof/>
        </w:rPr>
        <w:pict>
          <v:shapetype id="_x0000_t202" coordsize="21600,21600" o:spt="202" path="m,l,21600r21600,l21600,xe">
            <v:stroke joinstyle="miter"/>
            <v:path gradientshapeok="t" o:connecttype="rect"/>
          </v:shapetype>
          <v:shape id="_x0000_s1028" type="#_x0000_t202" style="position:absolute;margin-left:-5.45pt;margin-top:176.6pt;width:169.25pt;height:269.85pt;z-index:251662336;mso-width-percent:400;mso-height-percent:200;mso-width-percent:400;mso-height-percent:200;mso-width-relative:margin;mso-height-relative:margin" strokecolor="white [3212]">
            <v:textbox style="mso-fit-shape-to-text:t">
              <w:txbxContent>
                <w:p w:rsidR="00D95DFD" w:rsidRDefault="00D95DFD" w:rsidP="00BF3D9B">
                  <w:pPr>
                    <w:pStyle w:val="Prrafodelista"/>
                    <w:numPr>
                      <w:ilvl w:val="0"/>
                      <w:numId w:val="21"/>
                    </w:numPr>
                    <w:rPr>
                      <w:color w:val="FF0000"/>
                    </w:rPr>
                  </w:pPr>
                  <w:r>
                    <w:rPr>
                      <w:color w:val="FF0000"/>
                    </w:rPr>
                    <w:t>Estación de s</w:t>
                  </w:r>
                  <w:r w:rsidRPr="00BA0DD0">
                    <w:rPr>
                      <w:color w:val="FF0000"/>
                    </w:rPr>
                    <w:t>oldadura</w:t>
                  </w:r>
                </w:p>
                <w:p w:rsidR="00D95DFD" w:rsidRPr="00D357C9" w:rsidRDefault="00D95DFD" w:rsidP="00BF3D9B">
                  <w:pPr>
                    <w:pStyle w:val="Prrafodelista"/>
                    <w:numPr>
                      <w:ilvl w:val="0"/>
                      <w:numId w:val="21"/>
                    </w:numPr>
                    <w:rPr>
                      <w:color w:val="FF0000"/>
                    </w:rPr>
                  </w:pPr>
                  <w:r>
                    <w:rPr>
                      <w:color w:val="00B050"/>
                    </w:rPr>
                    <w:t>Cooling para estaciones de soldadura</w:t>
                  </w:r>
                </w:p>
                <w:p w:rsidR="00D95DFD" w:rsidRPr="00E7709E" w:rsidRDefault="00D95DFD" w:rsidP="00BF3D9B">
                  <w:pPr>
                    <w:pStyle w:val="Prrafodelista"/>
                    <w:numPr>
                      <w:ilvl w:val="0"/>
                      <w:numId w:val="21"/>
                    </w:numPr>
                    <w:rPr>
                      <w:color w:val="4F81BD" w:themeColor="accent1"/>
                    </w:rPr>
                  </w:pPr>
                  <w:r>
                    <w:rPr>
                      <w:color w:val="4F81BD" w:themeColor="accent1"/>
                    </w:rPr>
                    <w:t>Compresor y p</w:t>
                  </w:r>
                  <w:r w:rsidRPr="00E7709E">
                    <w:rPr>
                      <w:color w:val="4F81BD" w:themeColor="accent1"/>
                    </w:rPr>
                    <w:t>ulmón</w:t>
                  </w:r>
                </w:p>
                <w:p w:rsidR="00D95DFD" w:rsidRPr="00E7709E" w:rsidRDefault="00D95DFD" w:rsidP="00BF3D9B">
                  <w:pPr>
                    <w:pStyle w:val="Prrafodelista"/>
                    <w:numPr>
                      <w:ilvl w:val="0"/>
                      <w:numId w:val="21"/>
                    </w:numPr>
                    <w:rPr>
                      <w:color w:val="4C0026"/>
                    </w:rPr>
                  </w:pPr>
                  <w:r w:rsidRPr="00E7709E">
                    <w:rPr>
                      <w:color w:val="4C0026"/>
                    </w:rPr>
                    <w:t>Burato</w:t>
                  </w:r>
                </w:p>
                <w:p w:rsidR="00D95DFD" w:rsidRPr="00E7709E" w:rsidRDefault="00D95DFD" w:rsidP="00BF3D9B">
                  <w:pPr>
                    <w:pStyle w:val="Prrafodelista"/>
                    <w:numPr>
                      <w:ilvl w:val="0"/>
                      <w:numId w:val="21"/>
                    </w:numPr>
                    <w:rPr>
                      <w:b/>
                      <w:color w:val="FFBF00"/>
                    </w:rPr>
                  </w:pPr>
                  <w:r w:rsidRPr="00E7709E">
                    <w:rPr>
                      <w:b/>
                      <w:color w:val="FFBF00"/>
                    </w:rPr>
                    <w:t xml:space="preserve">Estación de </w:t>
                  </w:r>
                  <w:r>
                    <w:rPr>
                      <w:b/>
                      <w:color w:val="FFBF00"/>
                    </w:rPr>
                    <w:t>p</w:t>
                  </w:r>
                  <w:r w:rsidRPr="00E7709E">
                    <w:rPr>
                      <w:b/>
                      <w:color w:val="FFBF00"/>
                    </w:rPr>
                    <w:t>intura</w:t>
                  </w:r>
                </w:p>
                <w:p w:rsidR="00D95DFD" w:rsidRDefault="00D95DFD" w:rsidP="00BF3D9B">
                  <w:pPr>
                    <w:pStyle w:val="Prrafodelista"/>
                    <w:numPr>
                      <w:ilvl w:val="0"/>
                      <w:numId w:val="21"/>
                    </w:numPr>
                    <w:rPr>
                      <w:b/>
                      <w:color w:val="00FFBF"/>
                    </w:rPr>
                  </w:pPr>
                  <w:r w:rsidRPr="00E7709E">
                    <w:rPr>
                      <w:b/>
                      <w:color w:val="00FFBF"/>
                    </w:rPr>
                    <w:t>Cubas de lavado</w:t>
                  </w:r>
                </w:p>
                <w:p w:rsidR="00D95DFD" w:rsidRDefault="00D95DFD" w:rsidP="00BF3D9B">
                  <w:pPr>
                    <w:pStyle w:val="Prrafodelista"/>
                    <w:numPr>
                      <w:ilvl w:val="0"/>
                      <w:numId w:val="21"/>
                    </w:numPr>
                    <w:rPr>
                      <w:b/>
                      <w:color w:val="00FFBF"/>
                    </w:rPr>
                  </w:pPr>
                  <w:r>
                    <w:rPr>
                      <w:b/>
                      <w:color w:val="CCCC00"/>
                    </w:rPr>
                    <w:t>Lavadora por ultrasonido</w:t>
                  </w:r>
                </w:p>
                <w:p w:rsidR="00D95DFD" w:rsidRPr="00361997" w:rsidRDefault="00D95DFD" w:rsidP="00BF3D9B">
                  <w:pPr>
                    <w:pStyle w:val="Prrafodelista"/>
                    <w:numPr>
                      <w:ilvl w:val="0"/>
                      <w:numId w:val="21"/>
                    </w:numPr>
                    <w:rPr>
                      <w:b/>
                      <w:color w:val="00FFBF"/>
                    </w:rPr>
                  </w:pPr>
                  <w:r w:rsidRPr="0092003B">
                    <w:rPr>
                      <w:b/>
                      <w:color w:val="FF00FF"/>
                    </w:rPr>
                    <w:t>Horno de secado</w:t>
                  </w:r>
                </w:p>
                <w:p w:rsidR="00D95DFD" w:rsidRPr="002C4D4E" w:rsidRDefault="00D95DFD" w:rsidP="00BF3D9B">
                  <w:pPr>
                    <w:pStyle w:val="Prrafodelista"/>
                    <w:numPr>
                      <w:ilvl w:val="0"/>
                      <w:numId w:val="21"/>
                    </w:numPr>
                    <w:rPr>
                      <w:b/>
                      <w:color w:val="00FFBF"/>
                    </w:rPr>
                  </w:pPr>
                  <w:r>
                    <w:rPr>
                      <w:b/>
                      <w:color w:val="004C00"/>
                    </w:rPr>
                    <w:t>Estación de corte de lentillas</w:t>
                  </w:r>
                </w:p>
                <w:p w:rsidR="00D95DFD" w:rsidRPr="00485B33" w:rsidRDefault="00D95DFD" w:rsidP="00BF3D9B">
                  <w:pPr>
                    <w:pStyle w:val="Prrafodelista"/>
                    <w:numPr>
                      <w:ilvl w:val="0"/>
                      <w:numId w:val="21"/>
                    </w:numPr>
                    <w:rPr>
                      <w:b/>
                      <w:color w:val="00FFBF"/>
                    </w:rPr>
                  </w:pPr>
                  <w:r>
                    <w:rPr>
                      <w:b/>
                      <w:color w:val="943634" w:themeColor="accent2" w:themeShade="BF"/>
                    </w:rPr>
                    <w:t>Máquina para doblado de aros</w:t>
                  </w:r>
                </w:p>
                <w:p w:rsidR="00D95DFD" w:rsidRDefault="00D95DFD" w:rsidP="00BF3D9B">
                  <w:pPr>
                    <w:pStyle w:val="Prrafodelista"/>
                    <w:numPr>
                      <w:ilvl w:val="0"/>
                      <w:numId w:val="21"/>
                    </w:numPr>
                    <w:rPr>
                      <w:b/>
                      <w:color w:val="E36C0A" w:themeColor="accent6" w:themeShade="BF"/>
                    </w:rPr>
                  </w:pPr>
                  <w:r>
                    <w:rPr>
                      <w:b/>
                      <w:color w:val="E36C0A" w:themeColor="accent6" w:themeShade="BF"/>
                    </w:rPr>
                    <w:t>Dobladora</w:t>
                  </w:r>
                </w:p>
                <w:p w:rsidR="00D95DFD" w:rsidRPr="000B092D" w:rsidRDefault="00D95DFD" w:rsidP="00BF3D9B">
                  <w:pPr>
                    <w:pStyle w:val="Prrafodelista"/>
                    <w:numPr>
                      <w:ilvl w:val="0"/>
                      <w:numId w:val="21"/>
                    </w:numPr>
                    <w:rPr>
                      <w:b/>
                      <w:color w:val="E36C0A" w:themeColor="accent6" w:themeShade="BF"/>
                    </w:rPr>
                  </w:pPr>
                  <w:r>
                    <w:rPr>
                      <w:b/>
                      <w:color w:val="996633"/>
                    </w:rPr>
                    <w:t>Mesas</w:t>
                  </w:r>
                </w:p>
                <w:p w:rsidR="00D95DFD" w:rsidRDefault="00D95DFD" w:rsidP="00BF3D9B">
                  <w:pPr>
                    <w:pStyle w:val="Prrafodelista"/>
                    <w:numPr>
                      <w:ilvl w:val="0"/>
                      <w:numId w:val="21"/>
                    </w:numPr>
                    <w:rPr>
                      <w:b/>
                      <w:color w:val="848484"/>
                    </w:rPr>
                  </w:pPr>
                  <w:r w:rsidRPr="000B092D">
                    <w:rPr>
                      <w:b/>
                      <w:color w:val="848484"/>
                    </w:rPr>
                    <w:t>Estanterías</w:t>
                  </w:r>
                </w:p>
                <w:p w:rsidR="00D95DFD" w:rsidRDefault="00D95DFD" w:rsidP="00BF3D9B">
                  <w:pPr>
                    <w:pStyle w:val="Prrafodelista"/>
                    <w:numPr>
                      <w:ilvl w:val="0"/>
                      <w:numId w:val="21"/>
                    </w:numPr>
                    <w:rPr>
                      <w:b/>
                      <w:color w:val="848484"/>
                    </w:rPr>
                  </w:pPr>
                  <w:r>
                    <w:rPr>
                      <w:b/>
                      <w:color w:val="FF0000"/>
                    </w:rPr>
                    <w:t xml:space="preserve">Cruz roja: computadora </w:t>
                  </w:r>
                </w:p>
                <w:p w:rsidR="00D95DFD" w:rsidRDefault="00D95DFD"/>
              </w:txbxContent>
            </v:textbox>
          </v:shape>
        </w:pict>
      </w:r>
      <w:r w:rsidR="008D29AF">
        <w:br w:type="page"/>
      </w:r>
    </w:p>
    <w:p w:rsidR="00112983" w:rsidRPr="00E1422C" w:rsidRDefault="00E45E1B" w:rsidP="00112983">
      <w:pPr>
        <w:pStyle w:val="Ttulo1"/>
        <w:rPr>
          <w:rFonts w:asciiTheme="minorHAnsi" w:hAnsiTheme="minorHAnsi"/>
        </w:rPr>
      </w:pPr>
      <w:bookmarkStart w:id="29" w:name="_Toc258909941"/>
      <w:r>
        <w:rPr>
          <w:rFonts w:asciiTheme="minorHAnsi" w:hAnsiTheme="minorHAnsi"/>
        </w:rPr>
        <w:lastRenderedPageBreak/>
        <w:t>S</w:t>
      </w:r>
      <w:r w:rsidR="00112983" w:rsidRPr="00E1422C">
        <w:rPr>
          <w:rFonts w:asciiTheme="minorHAnsi" w:hAnsiTheme="minorHAnsi"/>
        </w:rPr>
        <w:t>istemas de Información existentes</w:t>
      </w:r>
      <w:bookmarkEnd w:id="29"/>
    </w:p>
    <w:p w:rsidR="00112983" w:rsidRPr="00E1422C" w:rsidRDefault="00A12824" w:rsidP="00112983">
      <w:r>
        <w:t>La empresa actualmente no cuenta con ningún sistema informático para llevar a cabo la gestión de la misma. En la actualidad, cuenta con una PC de escritorio, que presenta herramientas ofimáticas. Esta computadora está conectada a internet, el cual es utilizado para correo eléctrico y navegación web.</w:t>
      </w:r>
    </w:p>
    <w:p w:rsidR="00112983" w:rsidRPr="00E1422C" w:rsidRDefault="00112983" w:rsidP="00112983">
      <w:pPr>
        <w:pStyle w:val="Ttulo1"/>
        <w:rPr>
          <w:rFonts w:asciiTheme="minorHAnsi" w:hAnsiTheme="minorHAnsi"/>
        </w:rPr>
      </w:pPr>
      <w:bookmarkStart w:id="30" w:name="_Toc258909942"/>
      <w:r w:rsidRPr="00E1422C">
        <w:rPr>
          <w:rFonts w:asciiTheme="minorHAnsi" w:hAnsiTheme="minorHAnsi"/>
        </w:rPr>
        <w:t>Equipamiento Informático Disponible</w:t>
      </w:r>
      <w:bookmarkEnd w:id="30"/>
    </w:p>
    <w:p w:rsidR="00112983" w:rsidRPr="00E1422C" w:rsidRDefault="00112983" w:rsidP="00112983">
      <w:r w:rsidRPr="00E1422C">
        <w:t>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112983" w:rsidRPr="00E1422C" w:rsidRDefault="00112983" w:rsidP="00112983">
      <w:r w:rsidRPr="00E1422C">
        <w:t>En la actualidad la empresa dispone de los siguientes recursos de hardware:</w:t>
      </w:r>
    </w:p>
    <w:p w:rsidR="00112983" w:rsidRPr="00E1422C" w:rsidRDefault="00112983" w:rsidP="00112983">
      <w:pPr>
        <w:pStyle w:val="Prrafodelista"/>
        <w:numPr>
          <w:ilvl w:val="0"/>
          <w:numId w:val="1"/>
        </w:numPr>
        <w:spacing w:after="200" w:line="276" w:lineRule="auto"/>
      </w:pPr>
      <w:r w:rsidRPr="00E1422C">
        <w:t>1 Computadora</w:t>
      </w:r>
      <w:r w:rsidR="005A2185" w:rsidRPr="00E1422C">
        <w:t xml:space="preserve"> con acceso a internet</w:t>
      </w:r>
      <w:r w:rsidRPr="00E1422C">
        <w:t>.</w:t>
      </w:r>
    </w:p>
    <w:p w:rsidR="00112983" w:rsidRPr="00E1422C" w:rsidRDefault="00112983" w:rsidP="00112983">
      <w:pPr>
        <w:pStyle w:val="Prrafodelista"/>
        <w:numPr>
          <w:ilvl w:val="0"/>
          <w:numId w:val="1"/>
        </w:numPr>
        <w:spacing w:after="200" w:line="276" w:lineRule="auto"/>
      </w:pPr>
      <w:r w:rsidRPr="00E1422C">
        <w:t>1 Impresor</w:t>
      </w:r>
      <w:r w:rsidR="000D6938">
        <w:t>a</w:t>
      </w:r>
      <w:r w:rsidRPr="00E1422C">
        <w:t>.</w:t>
      </w:r>
    </w:p>
    <w:p w:rsidR="00112983" w:rsidRPr="00E1422C" w:rsidRDefault="00007644" w:rsidP="00112983">
      <w:r>
        <w:t>A continuación, se detallará</w:t>
      </w:r>
      <w:r w:rsidR="00112983" w:rsidRPr="00E1422C">
        <w:t>n las características de hardware y software de dichos elementos.</w:t>
      </w:r>
    </w:p>
    <w:p w:rsidR="00112983" w:rsidRPr="00E1422C" w:rsidRDefault="00112983" w:rsidP="00112983">
      <w:pPr>
        <w:pStyle w:val="Ttulo3"/>
      </w:pPr>
      <w:r w:rsidRPr="00E1422C">
        <w:t>Computadora</w:t>
      </w:r>
    </w:p>
    <w:p w:rsidR="007C2777" w:rsidRPr="00E1422C" w:rsidRDefault="00112983" w:rsidP="00112983">
      <w:r w:rsidRPr="00E1422C">
        <w:rPr>
          <w:b/>
        </w:rPr>
        <w:t>Hardware</w:t>
      </w:r>
      <w:r w:rsidRPr="00E1422C">
        <w:t>:</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7C2777" w:rsidRPr="00E1422C" w:rsidRDefault="007C2777" w:rsidP="007C2777">
            <w:pPr>
              <w:spacing w:after="0"/>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Microprocesador:</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Intel Core 2 dúo E7500</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Memoria Sodimm:</w:t>
            </w:r>
            <w:r w:rsidRPr="00E1422C">
              <w:rPr>
                <w:rFonts w:eastAsia="Times New Roman" w:cs="Arial"/>
                <w:color w:val="000000"/>
                <w:sz w:val="19"/>
                <w:szCs w:val="19"/>
                <w:lang w:eastAsia="es-ES_tradnl"/>
              </w:rPr>
              <w:t> 3 Gb DDR2 800 Mhz</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Disco Rígido:</w:t>
            </w:r>
            <w:r w:rsidRPr="00E1422C">
              <w:rPr>
                <w:rFonts w:eastAsia="Times New Roman" w:cs="Arial"/>
                <w:color w:val="000000"/>
                <w:sz w:val="19"/>
                <w:lang w:eastAsia="es-ES_tradnl"/>
              </w:rPr>
              <w:t> </w:t>
            </w:r>
            <w:r w:rsidRPr="00E1422C">
              <w:rPr>
                <w:rFonts w:eastAsia="Times New Roman" w:cs="Arial"/>
                <w:color w:val="000000"/>
                <w:sz w:val="19"/>
                <w:szCs w:val="19"/>
                <w:lang w:eastAsia="es-ES_tradnl"/>
              </w:rPr>
              <w:t>Sata II 320 Gb</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Lector de Memoria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Regrabadora de DVD/CD</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Red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Placa de Sonido on Board</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Placa de Video on Board</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Slot PCI Express 16X</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Parlantes 2.0 USB Potenciados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CF2BBD" w:rsidP="00112983">
            <w:pPr>
              <w:spacing w:after="0"/>
              <w:rPr>
                <w:rFonts w:eastAsia="Times New Roman" w:cs="Arial"/>
                <w:color w:val="000000"/>
                <w:sz w:val="19"/>
                <w:szCs w:val="19"/>
                <w:lang w:eastAsia="es-ES_tradnl"/>
              </w:rPr>
            </w:pPr>
            <w:r>
              <w:rPr>
                <w:rFonts w:eastAsia="Times New Roman" w:cs="Arial"/>
                <w:b/>
                <w:bCs/>
                <w:color w:val="000000"/>
                <w:sz w:val="19"/>
                <w:szCs w:val="19"/>
                <w:lang w:eastAsia="es-ES_tradnl"/>
              </w:rPr>
              <w:t>Mouse Ó</w:t>
            </w:r>
            <w:r w:rsidR="00112983" w:rsidRPr="00E1422C">
              <w:rPr>
                <w:rFonts w:eastAsia="Times New Roman" w:cs="Arial"/>
                <w:b/>
                <w:bCs/>
                <w:color w:val="000000"/>
                <w:sz w:val="19"/>
                <w:szCs w:val="19"/>
                <w:lang w:eastAsia="es-ES_tradnl"/>
              </w:rPr>
              <w:t>ptico</w:t>
            </w:r>
            <w:r w:rsidR="00112983" w:rsidRPr="00E1422C">
              <w:rPr>
                <w:rFonts w:eastAsia="Times New Roman" w:cs="Arial"/>
                <w:b/>
                <w:bCs/>
                <w:color w:val="000000"/>
                <w:sz w:val="19"/>
                <w:lang w:eastAsia="es-ES_tradnl"/>
              </w:rPr>
              <w:t> </w:t>
            </w:r>
            <w:r w:rsidR="00112983" w:rsidRPr="00E1422C">
              <w:rPr>
                <w:rFonts w:eastAsia="Times New Roman" w:cs="Arial"/>
                <w:b/>
                <w:bCs/>
                <w:color w:val="000000"/>
                <w:sz w:val="19"/>
                <w:szCs w:val="19"/>
                <w:lang w:eastAsia="es-ES_tradnl"/>
              </w:rPr>
              <w:t>/Teclado Multimedia</w:t>
            </w:r>
          </w:p>
        </w:tc>
      </w:tr>
    </w:tbl>
    <w:p w:rsidR="00112983" w:rsidRDefault="00112983" w:rsidP="00112983">
      <w:pPr>
        <w:rPr>
          <w:rFonts w:eastAsia="Times New Roman" w:cs="Arial"/>
          <w:b/>
          <w:bCs/>
          <w:color w:val="000000"/>
          <w:sz w:val="19"/>
          <w:lang w:eastAsia="es-ES_tradnl"/>
        </w:rPr>
      </w:pPr>
    </w:p>
    <w:p w:rsidR="001F5A7C" w:rsidRPr="00E1422C" w:rsidRDefault="001F5A7C" w:rsidP="001F5A7C">
      <w:pPr>
        <w:pStyle w:val="Sinespaciado"/>
        <w:rPr>
          <w:rFonts w:eastAsia="Times New Roman"/>
          <w:lang w:eastAsia="es-ES_tradnl"/>
        </w:rPr>
      </w:pPr>
      <w:r>
        <w:rPr>
          <w:rFonts w:eastAsia="Times New Roman"/>
          <w:lang w:eastAsia="es-ES_tradnl"/>
        </w:rPr>
        <w:t>En cuanto al software, utiliza el sistema operativo Microsoft Windows XP SP III, cuenta con la herramienta ofimática Office. Con protección antivirus y anti-espías, cuenta con las utilidades Avast!</w:t>
      </w:r>
    </w:p>
    <w:p w:rsidR="00112983" w:rsidRPr="00E1422C" w:rsidRDefault="00112983" w:rsidP="00112983"/>
    <w:p w:rsidR="00112983" w:rsidRPr="00E1422C" w:rsidRDefault="00112983" w:rsidP="00112983">
      <w:pPr>
        <w:pStyle w:val="Ttulo3"/>
      </w:pPr>
      <w:r w:rsidRPr="00E1422C">
        <w:t>Impresora</w:t>
      </w:r>
    </w:p>
    <w:tbl>
      <w:tblPr>
        <w:tblW w:w="5000" w:type="pct"/>
        <w:tblCellSpacing w:w="0" w:type="dxa"/>
        <w:tblCellMar>
          <w:top w:w="30" w:type="dxa"/>
          <w:left w:w="0" w:type="dxa"/>
          <w:right w:w="0" w:type="dxa"/>
        </w:tblCellMar>
        <w:tblLook w:val="04A0"/>
      </w:tblPr>
      <w:tblGrid>
        <w:gridCol w:w="425"/>
        <w:gridCol w:w="8079"/>
      </w:tblGrid>
      <w:tr w:rsidR="007C2777" w:rsidRPr="00E1422C" w:rsidTr="007C2777">
        <w:trPr>
          <w:trHeight w:val="360"/>
          <w:tblCellSpacing w:w="0" w:type="dxa"/>
        </w:trPr>
        <w:tc>
          <w:tcPr>
            <w:tcW w:w="250" w:type="pct"/>
            <w:shd w:val="clear" w:color="auto" w:fill="auto"/>
            <w:vAlign w:val="center"/>
            <w:hideMark/>
          </w:tcPr>
          <w:p w:rsidR="007C2777" w:rsidRPr="00E1422C" w:rsidRDefault="007C2777" w:rsidP="00112983">
            <w:pPr>
              <w:spacing w:after="0"/>
              <w:jc w:val="center"/>
              <w:rPr>
                <w:rFonts w:eastAsia="Times New Roman" w:cs="Arial"/>
                <w:color w:val="000000"/>
                <w:sz w:val="19"/>
                <w:szCs w:val="19"/>
                <w:lang w:eastAsia="es-ES_tradnl"/>
              </w:rPr>
            </w:pPr>
          </w:p>
        </w:tc>
        <w:tc>
          <w:tcPr>
            <w:tcW w:w="4750" w:type="pct"/>
            <w:shd w:val="clear" w:color="auto" w:fill="auto"/>
            <w:vAlign w:val="center"/>
            <w:hideMark/>
          </w:tcPr>
          <w:p w:rsidR="007C2777" w:rsidRPr="00E1422C" w:rsidRDefault="007C2777" w:rsidP="00112983">
            <w:pPr>
              <w:spacing w:after="0"/>
              <w:rPr>
                <w:rFonts w:eastAsia="Times New Roman" w:cs="Arial"/>
                <w:b/>
                <w:bCs/>
                <w:color w:val="000000"/>
                <w:sz w:val="19"/>
                <w:lang w:eastAsia="es-ES_tradnl"/>
              </w:rPr>
            </w:pPr>
            <w:r>
              <w:rPr>
                <w:rFonts w:eastAsia="Times New Roman" w:cs="Arial"/>
                <w:b/>
                <w:bCs/>
                <w:color w:val="000000"/>
                <w:sz w:val="19"/>
                <w:lang w:eastAsia="es-ES_tradnl"/>
              </w:rPr>
              <w:t xml:space="preserve">Cantidad: </w:t>
            </w:r>
            <w:r w:rsidRPr="007C2777">
              <w:rPr>
                <w:rFonts w:eastAsia="Times New Roman" w:cs="Arial"/>
                <w:bCs/>
                <w:color w:val="000000"/>
                <w:sz w:val="19"/>
                <w:lang w:eastAsia="es-ES_tradnl"/>
              </w:rPr>
              <w:t>1</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Tecnología de impresión: </w:t>
            </w:r>
            <w:r w:rsidRPr="00E1422C">
              <w:rPr>
                <w:rFonts w:eastAsia="Times New Roman" w:cs="Arial"/>
                <w:color w:val="000000"/>
                <w:sz w:val="19"/>
                <w:szCs w:val="19"/>
                <w:lang w:eastAsia="es-ES_tradnl"/>
              </w:rPr>
              <w:t>4 Colores (CMYK)</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Resolución: </w:t>
            </w:r>
            <w:r w:rsidRPr="00E1422C">
              <w:rPr>
                <w:rFonts w:eastAsia="Times New Roman" w:cs="Arial"/>
                <w:color w:val="000000"/>
                <w:sz w:val="19"/>
                <w:szCs w:val="19"/>
                <w:lang w:eastAsia="es-ES_tradnl"/>
              </w:rPr>
              <w:t>Hasta 5760 x 1440 dpi de resolución</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Velocidad de impresión: </w:t>
            </w:r>
            <w:r w:rsidRPr="00E1422C">
              <w:rPr>
                <w:rFonts w:eastAsia="Times New Roman" w:cs="Arial"/>
                <w:color w:val="000000"/>
                <w:sz w:val="19"/>
                <w:szCs w:val="19"/>
                <w:lang w:eastAsia="es-ES_tradnl"/>
              </w:rPr>
              <w:t>Hasta 26 ppm texto negro y 14 ppm en texto color</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Tamaño de gota: </w:t>
            </w:r>
            <w:r w:rsidRPr="00E1422C">
              <w:rPr>
                <w:rFonts w:eastAsia="Times New Roman" w:cs="Arial"/>
                <w:color w:val="000000"/>
                <w:sz w:val="19"/>
                <w:szCs w:val="19"/>
                <w:lang w:eastAsia="es-ES_tradnl"/>
              </w:rPr>
              <w:t>4 picolitros</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Alimentación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Hojas Sueltas</w:t>
            </w:r>
          </w:p>
        </w:tc>
      </w:tr>
      <w:tr w:rsidR="00112983" w:rsidRPr="00E1422C" w:rsidTr="00112983">
        <w:trPr>
          <w:trHeight w:val="360"/>
          <w:tblCellSpacing w:w="0" w:type="dxa"/>
        </w:trPr>
        <w:tc>
          <w:tcPr>
            <w:tcW w:w="0" w:type="auto"/>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0" w:type="auto"/>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szCs w:val="19"/>
                <w:lang w:eastAsia="es-ES_tradnl"/>
              </w:rPr>
              <w:t>Capacidad de entrada de papel:</w:t>
            </w:r>
            <w:r w:rsidRPr="00E1422C">
              <w:rPr>
                <w:rFonts w:eastAsia="Times New Roman" w:cs="Arial"/>
                <w:b/>
                <w:bCs/>
                <w:color w:val="000000"/>
                <w:sz w:val="19"/>
                <w:lang w:eastAsia="es-ES_tradnl"/>
              </w:rPr>
              <w:t> </w:t>
            </w:r>
            <w:r w:rsidRPr="00E1422C">
              <w:rPr>
                <w:rFonts w:eastAsia="Times New Roman" w:cs="Arial"/>
                <w:color w:val="000000"/>
                <w:sz w:val="19"/>
                <w:szCs w:val="19"/>
                <w:lang w:eastAsia="es-ES_tradnl"/>
              </w:rPr>
              <w:t>Bandeja de entrada - 100 hojas / 10 sobres</w:t>
            </w:r>
          </w:p>
        </w:tc>
      </w:tr>
      <w:tr w:rsidR="00112983" w:rsidRPr="00D95DFD"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1A0815" w:rsidRDefault="00112983" w:rsidP="00112983">
            <w:pPr>
              <w:spacing w:after="0"/>
              <w:rPr>
                <w:rFonts w:eastAsia="Times New Roman" w:cs="Arial"/>
                <w:color w:val="000000"/>
                <w:sz w:val="19"/>
                <w:szCs w:val="19"/>
                <w:lang w:val="en-US" w:eastAsia="es-ES_tradnl"/>
              </w:rPr>
            </w:pPr>
            <w:r w:rsidRPr="001A0815">
              <w:rPr>
                <w:rFonts w:eastAsia="Times New Roman" w:cs="Arial"/>
                <w:b/>
                <w:bCs/>
                <w:color w:val="000000"/>
                <w:sz w:val="19"/>
                <w:szCs w:val="19"/>
                <w:lang w:val="en-US" w:eastAsia="es-ES_tradnl"/>
              </w:rPr>
              <w:t>Interfaces:</w:t>
            </w:r>
            <w:r w:rsidRPr="001A0815">
              <w:rPr>
                <w:rFonts w:eastAsia="Times New Roman" w:cs="Arial"/>
                <w:b/>
                <w:bCs/>
                <w:color w:val="000000"/>
                <w:sz w:val="19"/>
                <w:lang w:val="en-US" w:eastAsia="es-ES_tradnl"/>
              </w:rPr>
              <w:t> </w:t>
            </w:r>
            <w:r w:rsidRPr="001A0815">
              <w:rPr>
                <w:rFonts w:eastAsia="Times New Roman" w:cs="Arial"/>
                <w:color w:val="000000"/>
                <w:sz w:val="19"/>
                <w:szCs w:val="19"/>
                <w:lang w:val="en-US" w:eastAsia="es-ES_tradnl"/>
              </w:rPr>
              <w:t>USB 2.0 (Full Speed, equivalente a USB 1.1)</w:t>
            </w:r>
          </w:p>
        </w:tc>
      </w:tr>
      <w:tr w:rsidR="00112983" w:rsidRPr="00E1422C" w:rsidTr="00112983">
        <w:trPr>
          <w:trHeight w:val="360"/>
          <w:tblCellSpacing w:w="0" w:type="dxa"/>
        </w:trPr>
        <w:tc>
          <w:tcPr>
            <w:tcW w:w="250" w:type="pct"/>
            <w:vAlign w:val="center"/>
            <w:hideMark/>
          </w:tcPr>
          <w:p w:rsidR="00112983" w:rsidRPr="001A0815" w:rsidRDefault="00112983" w:rsidP="00112983">
            <w:pPr>
              <w:spacing w:after="0"/>
              <w:jc w:val="center"/>
              <w:rPr>
                <w:rFonts w:eastAsia="Times New Roman" w:cs="Arial"/>
                <w:color w:val="000000"/>
                <w:sz w:val="19"/>
                <w:szCs w:val="19"/>
                <w:lang w:val="en-US"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Tipo de scáner:  </w:t>
            </w:r>
            <w:r w:rsidRPr="00E1422C">
              <w:rPr>
                <w:rFonts w:eastAsia="Times New Roman" w:cs="Arial"/>
                <w:color w:val="000000"/>
                <w:sz w:val="19"/>
                <w:szCs w:val="19"/>
                <w:lang w:eastAsia="es-ES_tradnl"/>
              </w:rPr>
              <w:t>A color cama plana</w:t>
            </w:r>
          </w:p>
        </w:tc>
      </w:tr>
      <w:tr w:rsidR="00112983" w:rsidRPr="00E1422C" w:rsidTr="00112983">
        <w:trPr>
          <w:trHeight w:val="360"/>
          <w:tblCellSpacing w:w="0" w:type="dxa"/>
        </w:trPr>
        <w:tc>
          <w:tcPr>
            <w:tcW w:w="250" w:type="pct"/>
            <w:shd w:val="clear" w:color="auto" w:fill="B8CCE4" w:themeFill="accent1" w:themeFillTint="66"/>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shd w:val="clear" w:color="auto" w:fill="B8CCE4" w:themeFill="accent1" w:themeFillTint="66"/>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Fuente de luz: </w:t>
            </w:r>
            <w:r w:rsidRPr="00E1422C">
              <w:rPr>
                <w:rFonts w:eastAsia="Times New Roman" w:cs="Arial"/>
                <w:color w:val="000000"/>
                <w:sz w:val="19"/>
                <w:szCs w:val="19"/>
                <w:lang w:eastAsia="es-ES_tradnl"/>
              </w:rPr>
              <w:t>Lámpara fluorescente de cátodo frío</w:t>
            </w:r>
          </w:p>
        </w:tc>
      </w:tr>
      <w:tr w:rsidR="00112983" w:rsidRPr="00E1422C" w:rsidTr="00112983">
        <w:trPr>
          <w:trHeight w:val="360"/>
          <w:tblCellSpacing w:w="0" w:type="dxa"/>
        </w:trPr>
        <w:tc>
          <w:tcPr>
            <w:tcW w:w="250" w:type="pct"/>
            <w:vAlign w:val="center"/>
            <w:hideMark/>
          </w:tcPr>
          <w:p w:rsidR="00112983" w:rsidRPr="00E1422C" w:rsidRDefault="00112983" w:rsidP="00112983">
            <w:pPr>
              <w:spacing w:after="0"/>
              <w:jc w:val="center"/>
              <w:rPr>
                <w:rFonts w:eastAsia="Times New Roman" w:cs="Arial"/>
                <w:color w:val="000000"/>
                <w:sz w:val="19"/>
                <w:szCs w:val="19"/>
                <w:lang w:eastAsia="es-ES_tradnl"/>
              </w:rPr>
            </w:pPr>
          </w:p>
        </w:tc>
        <w:tc>
          <w:tcPr>
            <w:tcW w:w="4750" w:type="pct"/>
            <w:vAlign w:val="center"/>
            <w:hideMark/>
          </w:tcPr>
          <w:p w:rsidR="00112983" w:rsidRPr="00E1422C" w:rsidRDefault="00112983" w:rsidP="00112983">
            <w:pPr>
              <w:spacing w:after="0"/>
              <w:rPr>
                <w:rFonts w:eastAsia="Times New Roman" w:cs="Arial"/>
                <w:color w:val="000000"/>
                <w:sz w:val="19"/>
                <w:szCs w:val="19"/>
                <w:lang w:eastAsia="es-ES_tradnl"/>
              </w:rPr>
            </w:pPr>
            <w:r w:rsidRPr="00E1422C">
              <w:rPr>
                <w:rFonts w:eastAsia="Times New Roman" w:cs="Arial"/>
                <w:b/>
                <w:bCs/>
                <w:color w:val="000000"/>
                <w:sz w:val="19"/>
                <w:lang w:eastAsia="es-ES_tradnl"/>
              </w:rPr>
              <w:t>Dispositivo fotoeléctrico: </w:t>
            </w:r>
            <w:r w:rsidRPr="00E1422C">
              <w:rPr>
                <w:rFonts w:eastAsia="Times New Roman" w:cs="Arial"/>
                <w:color w:val="000000"/>
                <w:sz w:val="19"/>
                <w:szCs w:val="19"/>
                <w:lang w:eastAsia="es-ES_tradnl"/>
              </w:rPr>
              <w:t>Sensor de líneas CIS</w:t>
            </w:r>
          </w:p>
        </w:tc>
      </w:tr>
    </w:tbl>
    <w:p w:rsidR="00112983" w:rsidRPr="00E1422C" w:rsidRDefault="00112983" w:rsidP="00112983">
      <w:pPr>
        <w:rPr>
          <w:b/>
        </w:rPr>
      </w:pPr>
    </w:p>
    <w:p w:rsidR="00112983" w:rsidRPr="00E1422C" w:rsidRDefault="00112983" w:rsidP="00112983">
      <w:pPr>
        <w:pStyle w:val="Ttulo1"/>
        <w:rPr>
          <w:rFonts w:asciiTheme="minorHAnsi" w:hAnsiTheme="minorHAnsi"/>
        </w:rPr>
      </w:pPr>
      <w:bookmarkStart w:id="31" w:name="_Toc258909943"/>
      <w:r w:rsidRPr="00E1422C">
        <w:rPr>
          <w:rFonts w:asciiTheme="minorHAnsi" w:hAnsiTheme="minorHAnsi"/>
        </w:rPr>
        <w:t>Diagnóstico</w:t>
      </w:r>
      <w:bookmarkEnd w:id="31"/>
    </w:p>
    <w:p w:rsidR="00641D8F" w:rsidRDefault="00641D8F" w:rsidP="00641D8F">
      <w:r>
        <w:t xml:space="preserve">En base al análisis realizado de la </w:t>
      </w:r>
      <w:r w:rsidR="00917D9B">
        <w:t xml:space="preserve">organización, </w:t>
      </w:r>
      <w:r w:rsidR="00161C61">
        <w:t>se pueden resaltar los siguientes aspectos, fundamentales como punto de partida para el desarrollo de un sistema de información.</w:t>
      </w:r>
    </w:p>
    <w:p w:rsidR="00112983" w:rsidRPr="00E1422C" w:rsidRDefault="00112983" w:rsidP="00112983">
      <w:pPr>
        <w:pStyle w:val="Ttulo3"/>
      </w:pPr>
      <w:r w:rsidRPr="00E1422C">
        <w:t>Problemas detectados</w:t>
      </w:r>
    </w:p>
    <w:p w:rsidR="00112983" w:rsidRPr="00E1422C" w:rsidRDefault="00161C61" w:rsidP="00112983">
      <w:pPr>
        <w:pStyle w:val="Prrafodelista"/>
        <w:numPr>
          <w:ilvl w:val="0"/>
          <w:numId w:val="2"/>
        </w:numPr>
        <w:spacing w:after="200" w:line="276" w:lineRule="auto"/>
      </w:pPr>
      <w:r>
        <w:t>No se tiene un registro consistente de la cantidad de productos terminados en el depósito. Esto provoca</w:t>
      </w:r>
      <w:r w:rsidR="002313D4">
        <w:t xml:space="preserve"> que los vendedores</w:t>
      </w:r>
      <w:r>
        <w:t xml:space="preserve"> no sean consientes de las cantidades</w:t>
      </w:r>
      <w:r w:rsidR="002313D4">
        <w:t xml:space="preserve"> disponibles realmente, realizando ventas de mercadería no disponible o perdiendo oportunidades de ventas.</w:t>
      </w:r>
      <w:r w:rsidR="00A72EFA">
        <w:t xml:space="preserve"> Esto se </w:t>
      </w:r>
      <w:r w:rsidR="00F77788">
        <w:t>solucionará</w:t>
      </w:r>
      <w:r w:rsidR="00A72EFA">
        <w:t xml:space="preserve"> llevando un registro del stock disponible y de las reservas realizadas.</w:t>
      </w:r>
    </w:p>
    <w:p w:rsidR="00112983" w:rsidRPr="00E1422C" w:rsidRDefault="0037418B" w:rsidP="00112983">
      <w:pPr>
        <w:pStyle w:val="Prrafodelista"/>
        <w:numPr>
          <w:ilvl w:val="0"/>
          <w:numId w:val="2"/>
        </w:numPr>
        <w:spacing w:after="200" w:line="276" w:lineRule="auto"/>
      </w:pPr>
      <w:r>
        <w:t>Hay escaza comunicación entre los vendedores y el área de producción, lo que produce una e</w:t>
      </w:r>
      <w:r w:rsidR="00112983" w:rsidRPr="00E1422C">
        <w:t>xcesiva demora entre la toma de los pedidos y e</w:t>
      </w:r>
      <w:r>
        <w:t>l lanzamiento de la producción.</w:t>
      </w:r>
      <w:r w:rsidR="000D1F99">
        <w:t xml:space="preserve"> </w:t>
      </w:r>
      <w:r w:rsidR="00F77788">
        <w:t>La gran accesibilidad brindada por la interfaz web permitirá mayor constancia en la comunicación.</w:t>
      </w:r>
    </w:p>
    <w:p w:rsidR="0037418B" w:rsidRPr="00E1422C" w:rsidRDefault="00267552" w:rsidP="00267552">
      <w:pPr>
        <w:pStyle w:val="Prrafodelista"/>
        <w:numPr>
          <w:ilvl w:val="0"/>
          <w:numId w:val="2"/>
        </w:numPr>
        <w:spacing w:after="200" w:line="276" w:lineRule="auto"/>
      </w:pPr>
      <w:r>
        <w:t xml:space="preserve">No existen registros sobre los pedidos realizados, impidiendo que se puedan crear informes estadísticos </w:t>
      </w:r>
      <w:r w:rsidR="00F77788">
        <w:t>y de toma de decisiones. La información consistente brindada por el sistema de información sobre los pedidos  facilitará la generación de dichos informes.</w:t>
      </w:r>
    </w:p>
    <w:p w:rsidR="00324C64" w:rsidRDefault="005F449B">
      <w:pPr>
        <w:pStyle w:val="Prrafodelista"/>
        <w:numPr>
          <w:ilvl w:val="0"/>
          <w:numId w:val="2"/>
        </w:numPr>
        <w:spacing w:after="200" w:line="276" w:lineRule="auto"/>
      </w:pPr>
      <w:r>
        <w:t>No se cuenta con un registro de las ventas y compras realizadas por la empresa, por lo r</w:t>
      </w:r>
      <w:r w:rsidR="00112983" w:rsidRPr="00E1422C">
        <w:t>esulta complicado conocer los márgenes de ganancias de los productos.</w:t>
      </w:r>
      <w:r w:rsidR="00C401CB">
        <w:t xml:space="preserve"> El sistema soportará el almacenamiento y procesamiento de los datos necesarios para calcular dichos márgenes.</w:t>
      </w:r>
    </w:p>
    <w:p w:rsidR="00112983" w:rsidRPr="00E1422C" w:rsidRDefault="00A72EFA" w:rsidP="00A72EFA">
      <w:pPr>
        <w:pStyle w:val="Prrafodelista"/>
        <w:numPr>
          <w:ilvl w:val="0"/>
          <w:numId w:val="2"/>
        </w:numPr>
        <w:spacing w:after="100" w:afterAutospacing="1"/>
        <w:ind w:left="714" w:hanging="357"/>
      </w:pPr>
      <w:r>
        <w:t>Al no haber registro alguno de la actividad r</w:t>
      </w:r>
      <w:r w:rsidR="00C401CB">
        <w:t>esulta imposible</w:t>
      </w:r>
      <w:r>
        <w:t xml:space="preserve"> generar </w:t>
      </w:r>
      <w:r w:rsidR="00C401CB">
        <w:t xml:space="preserve">proyecciones, mediante un módulo </w:t>
      </w:r>
      <w:r w:rsidR="008B38F9">
        <w:t xml:space="preserve">estratégico se podrá almacenar y procesar nueva información para la generación </w:t>
      </w:r>
      <w:r w:rsidR="00D84E2C">
        <w:t>de proyecciones.</w:t>
      </w:r>
    </w:p>
    <w:p w:rsidR="00112983" w:rsidRPr="00E1422C" w:rsidRDefault="00112983" w:rsidP="00112983">
      <w:pPr>
        <w:numPr>
          <w:ilvl w:val="0"/>
          <w:numId w:val="2"/>
        </w:numPr>
        <w:spacing w:after="100" w:afterAutospacing="1"/>
        <w:ind w:left="714" w:hanging="357"/>
      </w:pPr>
      <w:r w:rsidRPr="00E1422C">
        <w:t>Al no tener un sistema de información computarizado, se hace más tedioso obtener la información correcta en tiempo y forma para un eficiente funcionamiento de la empresa.</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2" w:name="_Toc258909944"/>
      <w:r w:rsidRPr="00E1422C">
        <w:rPr>
          <w:rFonts w:asciiTheme="minorHAnsi" w:hAnsiTheme="minorHAnsi"/>
        </w:rPr>
        <w:lastRenderedPageBreak/>
        <w:t>Requerimientos</w:t>
      </w:r>
      <w:bookmarkEnd w:id="32"/>
      <w:r w:rsidRPr="00E1422C">
        <w:rPr>
          <w:rFonts w:asciiTheme="minorHAnsi" w:hAnsiTheme="minorHAnsi"/>
        </w:rPr>
        <w:t xml:space="preserve"> </w:t>
      </w:r>
    </w:p>
    <w:p w:rsidR="00112983" w:rsidRPr="00E1422C" w:rsidRDefault="00112983" w:rsidP="00112983">
      <w:pPr>
        <w:pStyle w:val="Ttulo2"/>
      </w:pPr>
      <w:bookmarkStart w:id="33" w:name="_Toc258909945"/>
      <w:r w:rsidRPr="00E1422C">
        <w:t>Funcionales</w:t>
      </w:r>
      <w:bookmarkEnd w:id="33"/>
    </w:p>
    <w:p w:rsidR="00112983" w:rsidRDefault="00112983" w:rsidP="00112983">
      <w:r w:rsidRPr="00E1422C">
        <w:t>El sistema deberá:</w:t>
      </w:r>
    </w:p>
    <w:p w:rsidR="006A3A91" w:rsidRPr="006A3A91" w:rsidRDefault="006A3A91" w:rsidP="003D5FB8">
      <w:pPr>
        <w:spacing w:after="0"/>
        <w:ind w:left="720"/>
        <w:rPr>
          <w:rFonts w:ascii="Calibri" w:hAnsi="Calibri"/>
        </w:rPr>
      </w:pPr>
    </w:p>
    <w:p w:rsidR="00112983" w:rsidRPr="00E1422C" w:rsidRDefault="00112983" w:rsidP="00112983">
      <w:pPr>
        <w:pStyle w:val="Prrafodelista"/>
        <w:numPr>
          <w:ilvl w:val="0"/>
          <w:numId w:val="3"/>
        </w:numPr>
        <w:spacing w:after="200" w:line="276" w:lineRule="auto"/>
      </w:pPr>
      <w:r w:rsidRPr="00E1422C">
        <w:t>Gestionar información  referida a la compra de materia prima.</w:t>
      </w:r>
    </w:p>
    <w:p w:rsidR="00112983" w:rsidRPr="00E1422C" w:rsidRDefault="00112983" w:rsidP="00112983">
      <w:pPr>
        <w:pStyle w:val="Prrafodelista"/>
        <w:numPr>
          <w:ilvl w:val="0"/>
          <w:numId w:val="3"/>
        </w:numPr>
        <w:spacing w:after="200" w:line="276" w:lineRule="auto"/>
      </w:pPr>
      <w:r w:rsidRPr="00E1422C">
        <w:t>Gestionar información  sobre la compra de productos</w:t>
      </w:r>
      <w:r w:rsidR="006A3A91">
        <w:t xml:space="preserve"> importados</w:t>
      </w:r>
      <w:r w:rsidRPr="00E1422C">
        <w:t>.</w:t>
      </w:r>
    </w:p>
    <w:p w:rsidR="00112983" w:rsidRPr="00E1422C" w:rsidRDefault="00112983" w:rsidP="00112983">
      <w:pPr>
        <w:pStyle w:val="Prrafodelista"/>
        <w:numPr>
          <w:ilvl w:val="0"/>
          <w:numId w:val="3"/>
        </w:numPr>
        <w:spacing w:after="200" w:line="276" w:lineRule="auto"/>
      </w:pPr>
      <w:r w:rsidRPr="00E1422C">
        <w:t>Gestionar información de los pagos a proveedores.</w:t>
      </w:r>
    </w:p>
    <w:p w:rsidR="00112983" w:rsidRPr="00E1422C" w:rsidRDefault="00112983" w:rsidP="00112983">
      <w:pPr>
        <w:pStyle w:val="Prrafodelista"/>
        <w:numPr>
          <w:ilvl w:val="0"/>
          <w:numId w:val="3"/>
        </w:numPr>
        <w:spacing w:after="200" w:line="276" w:lineRule="auto"/>
      </w:pPr>
      <w:r w:rsidRPr="00E1422C">
        <w:t>Gestionar información sobre el stock de materias primas y productos terminados.</w:t>
      </w:r>
    </w:p>
    <w:p w:rsidR="00112983" w:rsidRPr="00E1422C" w:rsidRDefault="00112983" w:rsidP="00112983">
      <w:pPr>
        <w:pStyle w:val="Prrafodelista"/>
        <w:numPr>
          <w:ilvl w:val="0"/>
          <w:numId w:val="3"/>
        </w:numPr>
        <w:spacing w:after="200" w:line="276" w:lineRule="auto"/>
      </w:pPr>
      <w:r w:rsidRPr="00E1422C">
        <w:t>Gestionar y brindar información referida a:</w:t>
      </w:r>
    </w:p>
    <w:p w:rsidR="00112983" w:rsidRPr="00E1422C" w:rsidRDefault="00112983" w:rsidP="006D11C1">
      <w:pPr>
        <w:pStyle w:val="Prrafodelista"/>
        <w:numPr>
          <w:ilvl w:val="1"/>
          <w:numId w:val="3"/>
        </w:numPr>
        <w:spacing w:after="200"/>
      </w:pPr>
      <w:r w:rsidRPr="00E1422C">
        <w:t>Clientes.</w:t>
      </w:r>
    </w:p>
    <w:p w:rsidR="00112983" w:rsidRPr="00E1422C" w:rsidRDefault="00112983" w:rsidP="006D11C1">
      <w:pPr>
        <w:pStyle w:val="Prrafodelista"/>
        <w:numPr>
          <w:ilvl w:val="1"/>
          <w:numId w:val="3"/>
        </w:numPr>
        <w:spacing w:after="200"/>
      </w:pPr>
      <w:r w:rsidRPr="00E1422C">
        <w:t>Empleados.</w:t>
      </w:r>
    </w:p>
    <w:p w:rsidR="006A3A91" w:rsidRDefault="00112983" w:rsidP="006D11C1">
      <w:pPr>
        <w:pStyle w:val="Prrafodelista"/>
        <w:numPr>
          <w:ilvl w:val="1"/>
          <w:numId w:val="3"/>
        </w:numPr>
        <w:spacing w:after="200"/>
        <w:ind w:left="1434" w:hanging="357"/>
      </w:pPr>
      <w:r w:rsidRPr="00E1422C">
        <w:t>Viajantes.</w:t>
      </w:r>
    </w:p>
    <w:p w:rsidR="006A3A91" w:rsidRPr="003D5FB8" w:rsidRDefault="00112983" w:rsidP="006D11C1">
      <w:pPr>
        <w:pStyle w:val="Prrafodelista"/>
        <w:numPr>
          <w:ilvl w:val="1"/>
          <w:numId w:val="3"/>
        </w:numPr>
        <w:spacing w:after="200"/>
        <w:ind w:left="1434" w:hanging="357"/>
      </w:pPr>
      <w:r w:rsidRPr="00E1422C">
        <w:t>Pedidos.</w:t>
      </w:r>
      <w:r w:rsidR="006A3A91" w:rsidRPr="006A3A91">
        <w:rPr>
          <w:rFonts w:ascii="Calibri" w:hAnsi="Calibri"/>
        </w:rPr>
        <w:t xml:space="preserve"> </w:t>
      </w:r>
    </w:p>
    <w:p w:rsidR="003D5FB8" w:rsidRPr="003D5FB8" w:rsidRDefault="003D5FB8" w:rsidP="006D11C1">
      <w:pPr>
        <w:pStyle w:val="Prrafodelista"/>
        <w:numPr>
          <w:ilvl w:val="1"/>
          <w:numId w:val="3"/>
        </w:numPr>
        <w:spacing w:after="200"/>
        <w:ind w:left="1434" w:hanging="357"/>
      </w:pPr>
      <w:r>
        <w:rPr>
          <w:rFonts w:ascii="Calibri" w:hAnsi="Calibri"/>
        </w:rPr>
        <w:t>Devoluciones de pedidos.</w:t>
      </w:r>
    </w:p>
    <w:p w:rsidR="003D5FB8" w:rsidRPr="003D5FB8" w:rsidRDefault="003D5FB8" w:rsidP="006D11C1">
      <w:pPr>
        <w:pStyle w:val="Prrafodelista"/>
        <w:numPr>
          <w:ilvl w:val="1"/>
          <w:numId w:val="3"/>
        </w:numPr>
        <w:spacing w:after="200"/>
        <w:ind w:left="1434" w:hanging="357"/>
      </w:pPr>
      <w:r>
        <w:rPr>
          <w:rFonts w:ascii="Calibri" w:hAnsi="Calibri"/>
        </w:rPr>
        <w:t>Proveedores.</w:t>
      </w:r>
    </w:p>
    <w:p w:rsidR="003D5FB8" w:rsidRPr="006A3A91" w:rsidRDefault="003D5FB8" w:rsidP="006D11C1">
      <w:pPr>
        <w:pStyle w:val="Prrafodelista"/>
        <w:numPr>
          <w:ilvl w:val="1"/>
          <w:numId w:val="3"/>
        </w:numPr>
        <w:spacing w:after="200"/>
        <w:ind w:left="1434" w:hanging="357"/>
      </w:pPr>
      <w:r>
        <w:rPr>
          <w:rFonts w:ascii="Calibri" w:hAnsi="Calibri"/>
        </w:rPr>
        <w:t>Accesorios.</w:t>
      </w:r>
    </w:p>
    <w:p w:rsidR="00112983" w:rsidRPr="003D5FB8" w:rsidRDefault="006A3A91" w:rsidP="006D11C1">
      <w:pPr>
        <w:numPr>
          <w:ilvl w:val="0"/>
          <w:numId w:val="47"/>
        </w:numPr>
        <w:spacing w:after="0" w:line="276" w:lineRule="auto"/>
        <w:rPr>
          <w:rFonts w:ascii="Calibri" w:hAnsi="Calibri"/>
        </w:rPr>
      </w:pPr>
      <w:r w:rsidRPr="00D20362">
        <w:rPr>
          <w:rFonts w:ascii="Calibri" w:eastAsia="Times New Roman" w:hAnsi="Calibri" w:cs="Times New Roman"/>
        </w:rPr>
        <w:t>Brindar información sobre las inasistencias de los empleados.</w:t>
      </w:r>
    </w:p>
    <w:p w:rsidR="003D5FB8" w:rsidRPr="003D5FB8" w:rsidRDefault="003D5FB8" w:rsidP="006D11C1">
      <w:pPr>
        <w:numPr>
          <w:ilvl w:val="0"/>
          <w:numId w:val="47"/>
        </w:numPr>
        <w:spacing w:after="0" w:line="276" w:lineRule="auto"/>
        <w:rPr>
          <w:rFonts w:ascii="Calibri" w:hAnsi="Calibri"/>
        </w:rPr>
      </w:pPr>
      <w:r>
        <w:rPr>
          <w:rFonts w:ascii="Calibri" w:hAnsi="Calibri"/>
        </w:rPr>
        <w:t>Cancelar pedidos por diferentes motivos.</w:t>
      </w:r>
    </w:p>
    <w:p w:rsidR="006A3A91" w:rsidRPr="00D20362" w:rsidRDefault="00112983" w:rsidP="006D11C1">
      <w:pPr>
        <w:numPr>
          <w:ilvl w:val="0"/>
          <w:numId w:val="47"/>
        </w:numPr>
        <w:spacing w:after="0" w:line="276" w:lineRule="auto"/>
        <w:ind w:left="714" w:hanging="357"/>
        <w:rPr>
          <w:rFonts w:ascii="Calibri" w:eastAsia="Times New Roman" w:hAnsi="Calibri" w:cs="Times New Roman"/>
        </w:rPr>
      </w:pPr>
      <w:r w:rsidRPr="00E1422C">
        <w:t>Gestionar información sobre la calidad de productos adquiridos y producidos.</w:t>
      </w:r>
      <w:r w:rsidR="006A3A91" w:rsidRPr="006A3A91">
        <w:rPr>
          <w:rFonts w:ascii="Calibri" w:hAnsi="Calibri"/>
        </w:rPr>
        <w:t xml:space="preserve"> </w:t>
      </w:r>
    </w:p>
    <w:p w:rsidR="006A3A91" w:rsidRDefault="006A3A91" w:rsidP="006D11C1">
      <w:pPr>
        <w:numPr>
          <w:ilvl w:val="0"/>
          <w:numId w:val="47"/>
        </w:numPr>
        <w:spacing w:after="0" w:line="276" w:lineRule="auto"/>
        <w:ind w:left="714" w:hanging="357"/>
        <w:rPr>
          <w:rFonts w:ascii="Calibri" w:hAnsi="Calibri"/>
        </w:rPr>
      </w:pPr>
      <w:r w:rsidRPr="00D20362">
        <w:rPr>
          <w:rFonts w:ascii="Calibri" w:eastAsia="Times New Roman" w:hAnsi="Calibri" w:cs="Times New Roman"/>
        </w:rPr>
        <w:t>Gestionar el cobro de los pedidos.</w:t>
      </w:r>
      <w:r w:rsidRPr="006A3A91">
        <w:rPr>
          <w:rFonts w:ascii="Calibri" w:hAnsi="Calibri"/>
        </w:rPr>
        <w:t xml:space="preserve"> </w:t>
      </w:r>
    </w:p>
    <w:p w:rsidR="006A3A91" w:rsidRDefault="006A3A91" w:rsidP="006D11C1">
      <w:pPr>
        <w:numPr>
          <w:ilvl w:val="0"/>
          <w:numId w:val="47"/>
        </w:numPr>
        <w:spacing w:after="0" w:line="276" w:lineRule="auto"/>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3D5FB8" w:rsidRDefault="003D5FB8"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los pedidos realizados.</w:t>
      </w:r>
    </w:p>
    <w:p w:rsidR="003D5FB8" w:rsidRPr="00E64E33" w:rsidRDefault="00E64E33" w:rsidP="006D11C1">
      <w:pPr>
        <w:numPr>
          <w:ilvl w:val="0"/>
          <w:numId w:val="47"/>
        </w:numPr>
        <w:spacing w:after="0" w:line="276" w:lineRule="auto"/>
        <w:rPr>
          <w:rFonts w:ascii="Calibri" w:eastAsia="Times New Roman" w:hAnsi="Calibri" w:cs="Times New Roman"/>
        </w:rPr>
      </w:pPr>
      <w:r>
        <w:rPr>
          <w:rFonts w:ascii="Calibri" w:eastAsia="Times New Roman" w:hAnsi="Calibri" w:cs="Times New Roman"/>
        </w:rPr>
        <w:t>Brindar información estadística sobre la distribución de pedidos.</w:t>
      </w:r>
    </w:p>
    <w:p w:rsidR="00112983" w:rsidRPr="00E1422C" w:rsidRDefault="00112983" w:rsidP="006A3A91">
      <w:pPr>
        <w:pStyle w:val="Prrafodelista"/>
        <w:spacing w:after="200" w:line="276" w:lineRule="auto"/>
      </w:pPr>
    </w:p>
    <w:p w:rsidR="00112983" w:rsidRPr="00E1422C" w:rsidRDefault="00112983" w:rsidP="00112983">
      <w:r w:rsidRPr="00E1422C">
        <w:t>Brindar Información sobre:</w:t>
      </w:r>
    </w:p>
    <w:p w:rsidR="00112983" w:rsidRPr="00E1422C" w:rsidRDefault="00112983" w:rsidP="00112983">
      <w:pPr>
        <w:pStyle w:val="Prrafodelista"/>
        <w:numPr>
          <w:ilvl w:val="0"/>
          <w:numId w:val="4"/>
        </w:numPr>
        <w:spacing w:after="200" w:line="276" w:lineRule="auto"/>
      </w:pPr>
      <w:r w:rsidRPr="00E1422C">
        <w:t>Ventas realizadas.</w:t>
      </w:r>
    </w:p>
    <w:p w:rsidR="003D5FB8" w:rsidRDefault="00112983" w:rsidP="003D5FB8">
      <w:pPr>
        <w:pStyle w:val="Prrafodelista"/>
        <w:numPr>
          <w:ilvl w:val="0"/>
          <w:numId w:val="4"/>
        </w:numPr>
        <w:spacing w:after="200" w:line="276" w:lineRule="auto"/>
      </w:pPr>
      <w:r w:rsidRPr="00E1422C">
        <w:t>Circuitos de los viajantes.</w:t>
      </w:r>
    </w:p>
    <w:p w:rsidR="00112983" w:rsidRPr="00E1422C" w:rsidRDefault="003D5FB8" w:rsidP="00112983">
      <w:pPr>
        <w:pStyle w:val="Prrafodelista"/>
        <w:numPr>
          <w:ilvl w:val="0"/>
          <w:numId w:val="4"/>
        </w:numPr>
        <w:spacing w:after="200" w:line="276" w:lineRule="auto"/>
      </w:pPr>
      <w:r>
        <w:t>Productos importados.</w:t>
      </w:r>
    </w:p>
    <w:p w:rsidR="00112983" w:rsidRPr="00E1422C" w:rsidRDefault="00112983" w:rsidP="00112983">
      <w:pPr>
        <w:pStyle w:val="Ttulo2"/>
      </w:pPr>
      <w:bookmarkStart w:id="34" w:name="_Toc258909946"/>
      <w:r w:rsidRPr="00E1422C">
        <w:t>No Funcionales</w:t>
      </w:r>
      <w:bookmarkEnd w:id="34"/>
    </w:p>
    <w:p w:rsidR="00112983" w:rsidRPr="00E1422C" w:rsidRDefault="00112983" w:rsidP="00112983">
      <w:pPr>
        <w:numPr>
          <w:ilvl w:val="0"/>
          <w:numId w:val="4"/>
        </w:numPr>
        <w:spacing w:after="0"/>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112983" w:rsidRDefault="00112983" w:rsidP="00112983">
      <w:pPr>
        <w:pStyle w:val="Prrafodelista"/>
        <w:numPr>
          <w:ilvl w:val="0"/>
          <w:numId w:val="4"/>
        </w:numPr>
        <w:spacing w:after="200"/>
      </w:pPr>
      <w:r w:rsidRPr="00E1422C">
        <w:t>El sistema deberá ser accesible de forma externa a la organización.</w:t>
      </w:r>
    </w:p>
    <w:p w:rsidR="0071449C" w:rsidRDefault="0071449C" w:rsidP="00112983">
      <w:pPr>
        <w:pStyle w:val="Prrafodelista"/>
        <w:numPr>
          <w:ilvl w:val="0"/>
          <w:numId w:val="4"/>
        </w:numPr>
        <w:spacing w:after="200"/>
      </w:pPr>
      <w:r>
        <w:t>El acceso al sistema deberá realizarse utilizando el protocolo SSL (Security Socket Layer) para mayor seguridad.</w:t>
      </w:r>
    </w:p>
    <w:p w:rsidR="00F16C53" w:rsidRDefault="00F16C53" w:rsidP="00112983">
      <w:pPr>
        <w:pStyle w:val="Prrafodelista"/>
        <w:numPr>
          <w:ilvl w:val="0"/>
          <w:numId w:val="4"/>
        </w:numPr>
        <w:spacing w:after="200"/>
      </w:pPr>
      <w:r>
        <w:t>El sistema deberá realizarse mediante una aplicación Web.</w:t>
      </w:r>
    </w:p>
    <w:p w:rsidR="00D90A1A" w:rsidRPr="00E1422C" w:rsidRDefault="00F16C53" w:rsidP="00F16C53">
      <w:pPr>
        <w:pStyle w:val="Ttulo2"/>
      </w:pPr>
      <w:bookmarkStart w:id="35" w:name="_Toc258909947"/>
      <w:r>
        <w:t>Restricción</w:t>
      </w:r>
      <w:bookmarkEnd w:id="35"/>
    </w:p>
    <w:p w:rsidR="00B26D44" w:rsidRPr="00E1422C" w:rsidRDefault="00F16C53" w:rsidP="004A0D4A">
      <w:pPr>
        <w:pStyle w:val="Prrafodelista"/>
        <w:numPr>
          <w:ilvl w:val="0"/>
          <w:numId w:val="48"/>
        </w:numPr>
      </w:pPr>
      <w:r>
        <w:t>La interfaz además de ser web deberá comportarse como una aplicación de escritorio.</w:t>
      </w:r>
    </w:p>
    <w:p w:rsidR="00891013" w:rsidRPr="00E1422C" w:rsidRDefault="00891013">
      <w:pPr>
        <w:spacing w:after="0"/>
        <w:ind w:firstLine="360"/>
        <w:jc w:val="left"/>
        <w:rPr>
          <w:rFonts w:eastAsiaTheme="majorEastAsia" w:cstheme="majorBidi"/>
          <w:b/>
          <w:bCs/>
          <w:color w:val="365F91" w:themeColor="accent1" w:themeShade="BF"/>
          <w:sz w:val="24"/>
          <w:szCs w:val="24"/>
        </w:rPr>
      </w:pPr>
      <w:r w:rsidRPr="00E1422C">
        <w:br w:type="page"/>
      </w:r>
    </w:p>
    <w:p w:rsidR="00112983" w:rsidRPr="00E1422C" w:rsidRDefault="00112983" w:rsidP="00112983">
      <w:pPr>
        <w:pStyle w:val="Ttulo1"/>
        <w:rPr>
          <w:rFonts w:asciiTheme="minorHAnsi" w:hAnsiTheme="minorHAnsi"/>
        </w:rPr>
      </w:pPr>
      <w:bookmarkStart w:id="36" w:name="_Toc258909948"/>
      <w:r w:rsidRPr="00E1422C">
        <w:rPr>
          <w:rFonts w:asciiTheme="minorHAnsi" w:hAnsiTheme="minorHAnsi"/>
        </w:rPr>
        <w:lastRenderedPageBreak/>
        <w:t>Propuesta del Sistema de Información</w:t>
      </w:r>
      <w:bookmarkEnd w:id="36"/>
    </w:p>
    <w:p w:rsidR="00112983" w:rsidRPr="00E1422C" w:rsidRDefault="00112983" w:rsidP="00112983">
      <w:pPr>
        <w:pStyle w:val="Ttulo2"/>
        <w:rPr>
          <w:sz w:val="22"/>
        </w:rPr>
      </w:pPr>
      <w:bookmarkStart w:id="37" w:name="_Toc258909949"/>
      <w:r w:rsidRPr="00E1422C">
        <w:t>Objetiv</w:t>
      </w:r>
      <w:r w:rsidR="00891013" w:rsidRPr="00E1422C">
        <w:t>o</w:t>
      </w:r>
      <w:bookmarkEnd w:id="37"/>
    </w:p>
    <w:p w:rsidR="00112983" w:rsidRPr="00E1422C" w:rsidRDefault="00112983" w:rsidP="00112983">
      <w:pPr>
        <w:rPr>
          <w:rFonts w:eastAsia="Calibri"/>
        </w:rPr>
      </w:pPr>
      <w:r w:rsidRPr="00E1422C">
        <w:rPr>
          <w:rFonts w:eastAsia="Calibri"/>
        </w:rPr>
        <w:t>Procesar y brinda</w:t>
      </w:r>
      <w:r w:rsidR="00C730B0">
        <w:rPr>
          <w:rFonts w:eastAsia="Calibri"/>
        </w:rPr>
        <w:t xml:space="preserve">r información para la gestión </w:t>
      </w:r>
      <w:r w:rsidRPr="00E1422C">
        <w:rPr>
          <w:rFonts w:eastAsia="Calibri"/>
        </w:rPr>
        <w:t>y venta</w:t>
      </w:r>
      <w:r w:rsidRPr="00E1422C">
        <w:t xml:space="preserve"> de armazones y lentes de sol </w:t>
      </w:r>
      <w:r w:rsidRPr="00E1422C">
        <w:rPr>
          <w:rFonts w:eastAsia="Calibri"/>
        </w:rPr>
        <w:t>contemplando la gestión de pedidos, como así también su distribución y el cobro de los mismos.</w:t>
      </w:r>
    </w:p>
    <w:p w:rsidR="00891013" w:rsidRPr="00E1422C" w:rsidRDefault="00891013" w:rsidP="00891013">
      <w:pPr>
        <w:pStyle w:val="Ttulo2"/>
      </w:pPr>
      <w:bookmarkStart w:id="38" w:name="_Toc258909950"/>
      <w:r w:rsidRPr="00E1422C">
        <w:t>Límites</w:t>
      </w:r>
      <w:bookmarkEnd w:id="38"/>
    </w:p>
    <w:p w:rsidR="00112983" w:rsidRPr="00E1422C" w:rsidRDefault="00891013" w:rsidP="00112983">
      <w:r w:rsidRPr="00E1422C">
        <w:t>Desde que se realiza el pedido de insumos hasta que se realiza el cobro de los pedido del cliente.</w:t>
      </w:r>
    </w:p>
    <w:p w:rsidR="00C70818" w:rsidRPr="00C70818" w:rsidRDefault="00112983" w:rsidP="00C70818">
      <w:pPr>
        <w:pStyle w:val="Ttulo2"/>
      </w:pPr>
      <w:bookmarkStart w:id="39" w:name="_Toc258909951"/>
      <w:r w:rsidRPr="00E1422C">
        <w:t>Alcances</w:t>
      </w:r>
      <w:bookmarkEnd w:id="39"/>
    </w:p>
    <w:p w:rsidR="00C70818" w:rsidRPr="00E1422C" w:rsidRDefault="00112983" w:rsidP="00C70818">
      <w:pPr>
        <w:numPr>
          <w:ilvl w:val="0"/>
          <w:numId w:val="5"/>
        </w:numPr>
        <w:spacing w:after="0"/>
      </w:pPr>
      <w:r w:rsidRPr="00E1422C">
        <w:rPr>
          <w:rFonts w:eastAsia="Calibri"/>
        </w:rPr>
        <w:t>Administrar clientes de la empresa.</w:t>
      </w:r>
    </w:p>
    <w:p w:rsidR="00112983" w:rsidRDefault="00112983" w:rsidP="00112983">
      <w:pPr>
        <w:numPr>
          <w:ilvl w:val="0"/>
          <w:numId w:val="5"/>
        </w:numPr>
        <w:spacing w:after="0"/>
      </w:pPr>
      <w:r w:rsidRPr="00E1422C">
        <w:t>Administrar empleados con los que cuenta la empresa.</w:t>
      </w:r>
    </w:p>
    <w:p w:rsidR="005242B9" w:rsidRDefault="005242B9" w:rsidP="00112983">
      <w:pPr>
        <w:numPr>
          <w:ilvl w:val="0"/>
          <w:numId w:val="5"/>
        </w:numPr>
        <w:spacing w:after="0"/>
      </w:pPr>
      <w:r>
        <w:t>Administrar asistencias de empleados.</w:t>
      </w:r>
    </w:p>
    <w:p w:rsidR="005242B9" w:rsidRPr="00E1422C" w:rsidRDefault="005242B9" w:rsidP="00112983">
      <w:pPr>
        <w:numPr>
          <w:ilvl w:val="0"/>
          <w:numId w:val="5"/>
        </w:numPr>
        <w:spacing w:after="0"/>
      </w:pPr>
      <w:r>
        <w:t>Administrar pagos a empleados.</w:t>
      </w:r>
    </w:p>
    <w:p w:rsidR="00112983" w:rsidRPr="00E1422C" w:rsidRDefault="00112983" w:rsidP="00112983">
      <w:pPr>
        <w:numPr>
          <w:ilvl w:val="0"/>
          <w:numId w:val="5"/>
        </w:numPr>
        <w:spacing w:after="0"/>
        <w:rPr>
          <w:rFonts w:eastAsia="Calibri"/>
        </w:rPr>
      </w:pPr>
      <w:r w:rsidRPr="00E1422C">
        <w:t>Gestionar viajantes de la empresa</w:t>
      </w:r>
    </w:p>
    <w:p w:rsidR="005242B9" w:rsidRPr="005242B9" w:rsidRDefault="00112983" w:rsidP="005242B9">
      <w:pPr>
        <w:numPr>
          <w:ilvl w:val="0"/>
          <w:numId w:val="5"/>
        </w:numPr>
        <w:spacing w:after="0"/>
        <w:rPr>
          <w:rFonts w:eastAsia="Calibri"/>
        </w:rPr>
      </w:pPr>
      <w:r w:rsidRPr="00E1422C">
        <w:rPr>
          <w:rFonts w:eastAsia="Calibri"/>
        </w:rPr>
        <w:t>Gestionar los pedidos realizados por parte de clientes</w:t>
      </w:r>
      <w:r w:rsidRPr="00E1422C">
        <w:t>.</w:t>
      </w:r>
    </w:p>
    <w:p w:rsidR="00112983" w:rsidRDefault="00112983" w:rsidP="00112983">
      <w:pPr>
        <w:numPr>
          <w:ilvl w:val="0"/>
          <w:numId w:val="5"/>
        </w:numPr>
        <w:spacing w:after="0"/>
      </w:pPr>
      <w:r w:rsidRPr="00E1422C">
        <w:rPr>
          <w:rFonts w:eastAsia="Calibri"/>
        </w:rPr>
        <w:t>Adm</w:t>
      </w:r>
      <w:r w:rsidRPr="00E1422C">
        <w:t>inistrar los pedidos realizados.</w:t>
      </w:r>
    </w:p>
    <w:p w:rsidR="005242B9" w:rsidRDefault="005242B9" w:rsidP="005242B9">
      <w:pPr>
        <w:numPr>
          <w:ilvl w:val="0"/>
          <w:numId w:val="5"/>
        </w:numPr>
        <w:spacing w:after="0"/>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5242B9" w:rsidRPr="005242B9" w:rsidRDefault="005242B9" w:rsidP="005242B9">
      <w:pPr>
        <w:numPr>
          <w:ilvl w:val="0"/>
          <w:numId w:val="5"/>
        </w:numPr>
        <w:spacing w:after="0"/>
        <w:rPr>
          <w:rFonts w:eastAsia="Calibri"/>
        </w:rPr>
      </w:pPr>
      <w:r w:rsidRPr="00E1422C">
        <w:rPr>
          <w:rFonts w:eastAsia="Calibri"/>
        </w:rPr>
        <w:t>Registrar los cobros realizados.</w:t>
      </w:r>
    </w:p>
    <w:p w:rsidR="00C70818" w:rsidRDefault="00C70818" w:rsidP="00112983">
      <w:pPr>
        <w:numPr>
          <w:ilvl w:val="0"/>
          <w:numId w:val="5"/>
        </w:numPr>
        <w:spacing w:after="0"/>
      </w:pPr>
      <w:r>
        <w:t>Gestionar compra materia prima a proveedores.</w:t>
      </w:r>
    </w:p>
    <w:p w:rsidR="00C70818" w:rsidRDefault="00C70818" w:rsidP="00112983">
      <w:pPr>
        <w:numPr>
          <w:ilvl w:val="0"/>
          <w:numId w:val="5"/>
        </w:numPr>
        <w:spacing w:after="0"/>
      </w:pPr>
      <w:r>
        <w:t>Gestionar compra productos importados.</w:t>
      </w:r>
    </w:p>
    <w:p w:rsidR="005242B9" w:rsidRDefault="005242B9" w:rsidP="00112983">
      <w:pPr>
        <w:numPr>
          <w:ilvl w:val="0"/>
          <w:numId w:val="5"/>
        </w:numPr>
        <w:spacing w:after="0"/>
      </w:pPr>
      <w:r>
        <w:t>Administrar productos importados.</w:t>
      </w:r>
    </w:p>
    <w:p w:rsidR="005242B9" w:rsidRPr="005242B9" w:rsidRDefault="005242B9" w:rsidP="005242B9">
      <w:pPr>
        <w:numPr>
          <w:ilvl w:val="0"/>
          <w:numId w:val="5"/>
        </w:numPr>
        <w:spacing w:after="0"/>
        <w:rPr>
          <w:rFonts w:eastAsia="Calibri"/>
        </w:rPr>
      </w:pPr>
      <w:r w:rsidRPr="00E1422C">
        <w:rPr>
          <w:rFonts w:eastAsia="Calibri"/>
        </w:rPr>
        <w:t>Administrar los diferentes proveedores con lo que cuenta la empresa.</w:t>
      </w:r>
    </w:p>
    <w:p w:rsidR="005242B9" w:rsidRPr="00E1422C" w:rsidRDefault="005242B9" w:rsidP="00112983">
      <w:pPr>
        <w:numPr>
          <w:ilvl w:val="0"/>
          <w:numId w:val="5"/>
        </w:numPr>
        <w:spacing w:after="0"/>
      </w:pPr>
      <w:r>
        <w:t>Gestionar pagos a proveedores.</w:t>
      </w:r>
    </w:p>
    <w:p w:rsidR="00C70818" w:rsidRDefault="00CF6698" w:rsidP="00112983">
      <w:pPr>
        <w:numPr>
          <w:ilvl w:val="0"/>
          <w:numId w:val="5"/>
        </w:numPr>
        <w:spacing w:after="0"/>
        <w:rPr>
          <w:rFonts w:eastAsia="Calibri"/>
        </w:rPr>
      </w:pPr>
      <w:r>
        <w:rPr>
          <w:rFonts w:eastAsia="Calibri"/>
        </w:rPr>
        <w:t>Gestionar productos terminados.</w:t>
      </w:r>
    </w:p>
    <w:p w:rsidR="00CF6698" w:rsidRPr="00E1422C" w:rsidRDefault="00CF6698" w:rsidP="00112983">
      <w:pPr>
        <w:numPr>
          <w:ilvl w:val="0"/>
          <w:numId w:val="5"/>
        </w:numPr>
        <w:spacing w:after="0"/>
        <w:rPr>
          <w:rFonts w:eastAsia="Calibri"/>
        </w:rPr>
      </w:pPr>
      <w:r>
        <w:rPr>
          <w:rFonts w:eastAsia="Calibri"/>
        </w:rPr>
        <w:t>Gestionar y brindar información sobre accesorios.</w:t>
      </w:r>
    </w:p>
    <w:p w:rsidR="005242B9" w:rsidRPr="005242B9" w:rsidRDefault="005242B9" w:rsidP="005242B9">
      <w:pPr>
        <w:numPr>
          <w:ilvl w:val="0"/>
          <w:numId w:val="5"/>
        </w:numPr>
        <w:spacing w:after="0"/>
        <w:rPr>
          <w:rFonts w:eastAsia="Calibri"/>
        </w:rPr>
      </w:pPr>
      <w:r>
        <w:rPr>
          <w:rFonts w:eastAsia="Calibri"/>
        </w:rPr>
        <w:t>Gestionar y brindar información sobre devoluciones de pedidos.</w:t>
      </w:r>
    </w:p>
    <w:p w:rsidR="00112983" w:rsidRPr="00E1422C" w:rsidRDefault="00112983" w:rsidP="00112983">
      <w:pPr>
        <w:numPr>
          <w:ilvl w:val="0"/>
          <w:numId w:val="5"/>
        </w:numPr>
        <w:spacing w:after="0"/>
        <w:rPr>
          <w:rFonts w:eastAsia="Calibri"/>
        </w:rPr>
      </w:pPr>
      <w:r w:rsidRPr="00E1422C">
        <w:rPr>
          <w:rFonts w:eastAsia="Calibri"/>
        </w:rPr>
        <w:t>Generar Informes de Gestión:</w:t>
      </w:r>
    </w:p>
    <w:p w:rsidR="00112983" w:rsidRPr="00E1422C" w:rsidRDefault="00112983" w:rsidP="00112983">
      <w:pPr>
        <w:numPr>
          <w:ilvl w:val="1"/>
          <w:numId w:val="5"/>
        </w:numPr>
        <w:spacing w:after="0"/>
        <w:rPr>
          <w:rFonts w:eastAsia="Calibri"/>
        </w:rPr>
      </w:pPr>
      <w:r w:rsidRPr="00E1422C">
        <w:rPr>
          <w:rFonts w:eastAsia="Calibri"/>
        </w:rPr>
        <w:t xml:space="preserve">Generar informe estadístico de producto </w:t>
      </w:r>
      <w:r w:rsidRPr="00E1422C">
        <w:t>más</w:t>
      </w:r>
      <w:r w:rsidRPr="00E1422C">
        <w:rPr>
          <w:rFonts w:eastAsia="Calibri"/>
        </w:rPr>
        <w:t xml:space="preserve"> vendido.</w:t>
      </w:r>
      <w:r w:rsidRPr="00E1422C">
        <w:rPr>
          <w:rFonts w:eastAsia="Calibri"/>
        </w:rPr>
        <w:tab/>
      </w:r>
    </w:p>
    <w:p w:rsidR="00112983" w:rsidRPr="00E1422C" w:rsidRDefault="00112983" w:rsidP="00112983">
      <w:pPr>
        <w:numPr>
          <w:ilvl w:val="1"/>
          <w:numId w:val="5"/>
        </w:numPr>
        <w:spacing w:after="0"/>
        <w:rPr>
          <w:rFonts w:eastAsia="Calibri"/>
        </w:rPr>
      </w:pPr>
      <w:r w:rsidRPr="00E1422C">
        <w:rPr>
          <w:rFonts w:eastAsia="Calibri"/>
        </w:rPr>
        <w:t>Generar informe de clientes morosos.</w:t>
      </w:r>
    </w:p>
    <w:p w:rsidR="00112983" w:rsidRPr="00E1422C" w:rsidRDefault="00112983" w:rsidP="00112983">
      <w:pPr>
        <w:numPr>
          <w:ilvl w:val="1"/>
          <w:numId w:val="5"/>
        </w:numPr>
        <w:spacing w:after="0"/>
        <w:rPr>
          <w:rFonts w:eastAsia="Calibri"/>
        </w:rPr>
      </w:pPr>
      <w:r w:rsidRPr="00E1422C">
        <w:rPr>
          <w:rFonts w:eastAsia="Calibri"/>
        </w:rPr>
        <w:t>Generar informe de clientes que más compraron.</w:t>
      </w:r>
    </w:p>
    <w:p w:rsidR="00112983" w:rsidRPr="00E1422C" w:rsidRDefault="00112983" w:rsidP="00112983">
      <w:pPr>
        <w:numPr>
          <w:ilvl w:val="1"/>
          <w:numId w:val="5"/>
        </w:numPr>
        <w:spacing w:after="0"/>
        <w:rPr>
          <w:rFonts w:eastAsia="Calibri"/>
        </w:rPr>
      </w:pPr>
      <w:r w:rsidRPr="00E1422C">
        <w:rPr>
          <w:rFonts w:eastAsia="Calibri"/>
        </w:rPr>
        <w:t>Generar informe de estadísticas de ingresos y egresos.</w:t>
      </w:r>
    </w:p>
    <w:p w:rsidR="00112983" w:rsidRDefault="00112983" w:rsidP="00112983">
      <w:pPr>
        <w:numPr>
          <w:ilvl w:val="1"/>
          <w:numId w:val="5"/>
        </w:numPr>
        <w:spacing w:after="0"/>
        <w:rPr>
          <w:rFonts w:eastAsia="Calibri"/>
        </w:rPr>
      </w:pPr>
      <w:r w:rsidRPr="00E1422C">
        <w:rPr>
          <w:rFonts w:eastAsia="Calibri"/>
        </w:rPr>
        <w:t>Generar informe de pedid</w:t>
      </w:r>
      <w:r w:rsidRPr="00E1422C">
        <w:t>os entregados y cobrados</w:t>
      </w:r>
      <w:r w:rsidRPr="00E1422C">
        <w:rPr>
          <w:rFonts w:eastAsia="Calibri"/>
        </w:rPr>
        <w:t>.</w:t>
      </w:r>
    </w:p>
    <w:p w:rsidR="00CF6698" w:rsidRDefault="00CF6698" w:rsidP="00112983">
      <w:pPr>
        <w:numPr>
          <w:ilvl w:val="1"/>
          <w:numId w:val="5"/>
        </w:numPr>
        <w:spacing w:after="0"/>
        <w:rPr>
          <w:rFonts w:eastAsia="Calibri"/>
        </w:rPr>
      </w:pPr>
      <w:r>
        <w:rPr>
          <w:rFonts w:eastAsia="Calibri"/>
        </w:rPr>
        <w:t>Generar informe de proyecciones de compras por cliente.</w:t>
      </w:r>
    </w:p>
    <w:p w:rsidR="00CF6698" w:rsidRDefault="005242B9" w:rsidP="00112983">
      <w:pPr>
        <w:numPr>
          <w:ilvl w:val="1"/>
          <w:numId w:val="5"/>
        </w:numPr>
        <w:spacing w:after="0"/>
        <w:rPr>
          <w:rFonts w:eastAsia="Calibri"/>
        </w:rPr>
      </w:pPr>
      <w:r>
        <w:rPr>
          <w:rFonts w:eastAsia="Calibri"/>
        </w:rPr>
        <w:t>Generar informe ventas realizadas.</w:t>
      </w:r>
    </w:p>
    <w:p w:rsidR="005242B9" w:rsidRDefault="005242B9" w:rsidP="00112983">
      <w:pPr>
        <w:numPr>
          <w:ilvl w:val="1"/>
          <w:numId w:val="5"/>
        </w:numPr>
        <w:spacing w:after="0"/>
        <w:rPr>
          <w:rFonts w:eastAsia="Calibri"/>
        </w:rPr>
      </w:pPr>
      <w:r>
        <w:rPr>
          <w:rFonts w:eastAsia="Calibri"/>
        </w:rPr>
        <w:t>Generar informe de calidad de productos importados.</w:t>
      </w:r>
    </w:p>
    <w:p w:rsidR="005242B9" w:rsidRDefault="005242B9" w:rsidP="00112983">
      <w:pPr>
        <w:numPr>
          <w:ilvl w:val="1"/>
          <w:numId w:val="5"/>
        </w:numPr>
        <w:spacing w:after="0"/>
        <w:rPr>
          <w:rFonts w:eastAsia="Calibri"/>
        </w:rPr>
      </w:pPr>
      <w:r>
        <w:rPr>
          <w:rFonts w:eastAsia="Calibri"/>
        </w:rPr>
        <w:t>Generar informe de calidad de productos producidos.</w:t>
      </w:r>
    </w:p>
    <w:p w:rsidR="005242B9" w:rsidRDefault="00152021" w:rsidP="00112983">
      <w:pPr>
        <w:numPr>
          <w:ilvl w:val="1"/>
          <w:numId w:val="5"/>
        </w:numPr>
        <w:spacing w:after="0"/>
        <w:rPr>
          <w:rFonts w:eastAsia="Calibri"/>
        </w:rPr>
      </w:pPr>
      <w:r>
        <w:rPr>
          <w:rFonts w:eastAsia="Calibri"/>
        </w:rPr>
        <w:t>Generar informe de devoluciones de pedidos.</w:t>
      </w:r>
    </w:p>
    <w:p w:rsidR="008C6785" w:rsidRDefault="008C6785" w:rsidP="008C6785">
      <w:pPr>
        <w:numPr>
          <w:ilvl w:val="1"/>
          <w:numId w:val="5"/>
        </w:numPr>
        <w:spacing w:after="0"/>
        <w:rPr>
          <w:rFonts w:eastAsia="Calibri"/>
        </w:rPr>
      </w:pPr>
      <w:r>
        <w:rPr>
          <w:rFonts w:eastAsia="Calibri"/>
        </w:rPr>
        <w:t>Generar informe de tiempos de distribución de pedidos.</w:t>
      </w:r>
    </w:p>
    <w:p w:rsidR="008C6785" w:rsidRPr="008C6785" w:rsidRDefault="008C6785" w:rsidP="008C6785">
      <w:pPr>
        <w:spacing w:after="0"/>
        <w:rPr>
          <w:rFonts w:eastAsia="Calibri"/>
        </w:rPr>
      </w:pPr>
    </w:p>
    <w:p w:rsidR="00112983" w:rsidRPr="00E1422C" w:rsidRDefault="00112983" w:rsidP="00112983">
      <w:pPr>
        <w:numPr>
          <w:ilvl w:val="0"/>
          <w:numId w:val="5"/>
        </w:numPr>
        <w:spacing w:after="0"/>
        <w:rPr>
          <w:rFonts w:eastAsia="Calibri"/>
        </w:rPr>
      </w:pPr>
      <w:r w:rsidRPr="00E1422C">
        <w:rPr>
          <w:rFonts w:eastAsia="Calibri"/>
        </w:rPr>
        <w:t>Generar informes Operativos:</w:t>
      </w:r>
    </w:p>
    <w:p w:rsidR="00112983" w:rsidRPr="00E1422C" w:rsidRDefault="00112983" w:rsidP="00112983">
      <w:pPr>
        <w:numPr>
          <w:ilvl w:val="1"/>
          <w:numId w:val="5"/>
        </w:numPr>
        <w:spacing w:after="0"/>
        <w:rPr>
          <w:rFonts w:eastAsia="Calibri"/>
        </w:rPr>
      </w:pPr>
      <w:r w:rsidRPr="00E1422C">
        <w:rPr>
          <w:rFonts w:eastAsia="Calibri"/>
        </w:rPr>
        <w:t>Genera</w:t>
      </w:r>
      <w:r w:rsidRPr="00E1422C">
        <w:t>r informe de pedidos a realizar</w:t>
      </w:r>
      <w:r w:rsidRPr="00E1422C">
        <w:rPr>
          <w:rFonts w:eastAsia="Calibri"/>
        </w:rPr>
        <w:t>.</w:t>
      </w:r>
    </w:p>
    <w:p w:rsidR="00112983" w:rsidRDefault="00112983" w:rsidP="00112983">
      <w:pPr>
        <w:numPr>
          <w:ilvl w:val="1"/>
          <w:numId w:val="5"/>
        </w:numPr>
        <w:spacing w:after="0"/>
        <w:rPr>
          <w:rFonts w:eastAsia="Calibri"/>
        </w:rPr>
      </w:pPr>
      <w:r w:rsidRPr="00E1422C">
        <w:rPr>
          <w:rFonts w:eastAsia="Calibri"/>
        </w:rPr>
        <w:t xml:space="preserve">Generar informe de pedidos asignados </w:t>
      </w:r>
      <w:r w:rsidRPr="00E1422C">
        <w:t>a viajantes</w:t>
      </w:r>
      <w:r w:rsidRPr="00E1422C">
        <w:rPr>
          <w:rFonts w:eastAsia="Calibri"/>
        </w:rPr>
        <w:t>.</w:t>
      </w:r>
    </w:p>
    <w:p w:rsidR="005242B9" w:rsidRDefault="005242B9" w:rsidP="005242B9">
      <w:pPr>
        <w:numPr>
          <w:ilvl w:val="1"/>
          <w:numId w:val="5"/>
        </w:numPr>
        <w:spacing w:after="0"/>
        <w:rPr>
          <w:rFonts w:eastAsia="Calibri"/>
        </w:rPr>
      </w:pPr>
      <w:r>
        <w:rPr>
          <w:rFonts w:eastAsia="Calibri"/>
        </w:rPr>
        <w:t>Generar informe de estados de pedidos.</w:t>
      </w:r>
    </w:p>
    <w:p w:rsidR="005242B9" w:rsidRPr="005242B9" w:rsidRDefault="005242B9" w:rsidP="005242B9">
      <w:pPr>
        <w:numPr>
          <w:ilvl w:val="1"/>
          <w:numId w:val="5"/>
        </w:numPr>
        <w:spacing w:after="0"/>
        <w:rPr>
          <w:rFonts w:eastAsia="Calibri"/>
        </w:rPr>
      </w:pPr>
      <w:r>
        <w:rPr>
          <w:rFonts w:eastAsia="Calibri"/>
        </w:rPr>
        <w:t>Generar informe cantidad disponible de productos en stock.</w:t>
      </w:r>
    </w:p>
    <w:p w:rsidR="00112983" w:rsidRPr="00E1422C" w:rsidRDefault="00112983" w:rsidP="00112983">
      <w:pPr>
        <w:pStyle w:val="Prrafodelista"/>
        <w:rPr>
          <w:rFonts w:eastAsia="Calibri"/>
        </w:rPr>
      </w:pPr>
    </w:p>
    <w:p w:rsidR="00E1422C" w:rsidRDefault="00E1422C">
      <w:pPr>
        <w:spacing w:after="0"/>
        <w:ind w:firstLine="360"/>
        <w:jc w:val="left"/>
        <w:rPr>
          <w:rFonts w:eastAsiaTheme="majorEastAsia" w:cstheme="majorBidi"/>
          <w:b/>
          <w:bCs/>
          <w:color w:val="365F91" w:themeColor="accent1" w:themeShade="BF"/>
          <w:sz w:val="24"/>
          <w:szCs w:val="24"/>
        </w:rPr>
      </w:pPr>
      <w:r>
        <w:br w:type="page"/>
      </w:r>
    </w:p>
    <w:p w:rsidR="00112983" w:rsidRPr="004A6F2A" w:rsidRDefault="00112983" w:rsidP="004A6F2A">
      <w:pPr>
        <w:pStyle w:val="Ttulo1"/>
        <w:rPr>
          <w:rFonts w:asciiTheme="minorHAnsi" w:hAnsiTheme="minorHAnsi"/>
        </w:rPr>
      </w:pPr>
      <w:bookmarkStart w:id="40" w:name="_Toc258909952"/>
      <w:r w:rsidRPr="00E1422C">
        <w:rPr>
          <w:rFonts w:asciiTheme="minorHAnsi" w:hAnsiTheme="minorHAnsi"/>
        </w:rPr>
        <w:lastRenderedPageBreak/>
        <w:t xml:space="preserve">Estudio de </w:t>
      </w:r>
      <w:r w:rsidR="004A6F2A">
        <w:rPr>
          <w:rFonts w:asciiTheme="minorHAnsi" w:hAnsiTheme="minorHAnsi"/>
        </w:rPr>
        <w:t>Viabilidad</w:t>
      </w:r>
      <w:bookmarkEnd w:id="40"/>
    </w:p>
    <w:p w:rsidR="00112983" w:rsidRPr="00E1422C" w:rsidRDefault="005E6D8F" w:rsidP="00112983">
      <w:pPr>
        <w:pStyle w:val="Ttulo2"/>
      </w:pPr>
      <w:bookmarkStart w:id="41" w:name="_Toc258909953"/>
      <w:r>
        <w:t xml:space="preserve">Viabilidad </w:t>
      </w:r>
      <w:r w:rsidR="00112983" w:rsidRPr="00E1422C">
        <w:t>Técnica</w:t>
      </w:r>
      <w:bookmarkEnd w:id="41"/>
    </w:p>
    <w:p w:rsidR="004D2FE2" w:rsidRPr="00F25F1E" w:rsidRDefault="004D2FE2" w:rsidP="004D2FE2">
      <w:pPr>
        <w:rPr>
          <w:bCs/>
          <w:lang w:val="es-AR"/>
        </w:rPr>
      </w:pPr>
      <w:r w:rsidRPr="00F25F1E">
        <w:rPr>
          <w:bCs/>
          <w:lang w:val="es-AR"/>
        </w:rPr>
        <w:t xml:space="preserve">Se considera que las características técnicas del hardware y software necesario para la implementación del sistema propuesto estarán cubiertas por los recursos tecnológicos que se encuentran actualmente en el mercado. </w:t>
      </w:r>
    </w:p>
    <w:p w:rsidR="00112983" w:rsidRPr="00E1422C" w:rsidRDefault="00112983" w:rsidP="00112983">
      <w:r w:rsidRPr="00E1422C">
        <w:t>En un principio se necesitará de una computadora para que trabaje como servidor, que debería estar ubicada dentro de la empresa.</w:t>
      </w:r>
    </w:p>
    <w:p w:rsidR="00112983" w:rsidRPr="00E1422C" w:rsidRDefault="00112983" w:rsidP="00112983">
      <w:r w:rsidRPr="00E1422C">
        <w:t>Esta PC debe contar con los siguientes requisitos:</w:t>
      </w:r>
    </w:p>
    <w:p w:rsidR="00112983" w:rsidRPr="00E1422C" w:rsidRDefault="00112983" w:rsidP="00112983">
      <w:pPr>
        <w:pStyle w:val="Prrafodelista"/>
        <w:numPr>
          <w:ilvl w:val="0"/>
          <w:numId w:val="9"/>
        </w:numPr>
        <w:spacing w:after="200" w:line="276" w:lineRule="auto"/>
      </w:pPr>
      <w:r w:rsidRPr="00E1422C">
        <w:t>Sistema Operativo: Windows XP</w:t>
      </w:r>
      <w:r w:rsidR="00E1422C">
        <w:t xml:space="preserve"> SP III</w:t>
      </w:r>
      <w:r w:rsidRPr="00E1422C">
        <w:t xml:space="preserve"> con la posibilidad de instalar máquinas virtuales de Linux o bien particionar el disco rígido de modo que convivan ambos en la misma máquina, esto queda a criterio del cliente y en caso de decidir por cualquier alternativa se realizarán las tareas pertinentes a cada una de ellas.</w:t>
      </w:r>
      <w:r w:rsidR="008B3C93">
        <w:rPr>
          <w:b/>
        </w:rPr>
        <w:t xml:space="preserve"> </w:t>
      </w:r>
    </w:p>
    <w:p w:rsidR="00112983" w:rsidRPr="00E1422C" w:rsidRDefault="00112983" w:rsidP="00112983">
      <w:pPr>
        <w:pStyle w:val="Prrafodelista"/>
        <w:numPr>
          <w:ilvl w:val="0"/>
          <w:numId w:val="9"/>
        </w:numPr>
        <w:spacing w:after="200" w:line="276" w:lineRule="auto"/>
      </w:pPr>
      <w:r w:rsidRPr="00E1422C">
        <w:t>Procesador: 1,3 GHZ (o superior)</w:t>
      </w:r>
    </w:p>
    <w:p w:rsidR="00112983" w:rsidRPr="00E1422C" w:rsidRDefault="00112983" w:rsidP="00112983">
      <w:pPr>
        <w:pStyle w:val="Prrafodelista"/>
        <w:numPr>
          <w:ilvl w:val="0"/>
          <w:numId w:val="9"/>
        </w:numPr>
        <w:spacing w:after="200" w:line="276" w:lineRule="auto"/>
      </w:pPr>
      <w:r w:rsidRPr="00E1422C">
        <w:t>Memoria RAM: 2 GB (o superior)</w:t>
      </w:r>
    </w:p>
    <w:p w:rsidR="00112983" w:rsidRPr="00E1422C" w:rsidRDefault="00112983" w:rsidP="00112983">
      <w:pPr>
        <w:pStyle w:val="Prrafodelista"/>
        <w:numPr>
          <w:ilvl w:val="0"/>
          <w:numId w:val="9"/>
        </w:numPr>
        <w:spacing w:after="200" w:line="276" w:lineRule="auto"/>
      </w:pPr>
      <w:r w:rsidRPr="00E1422C">
        <w:t>Disco Rígido: 160 GB (o superior)</w:t>
      </w:r>
    </w:p>
    <w:p w:rsidR="00112983" w:rsidRPr="00E1422C" w:rsidRDefault="00112983" w:rsidP="00112983">
      <w:pPr>
        <w:pStyle w:val="Prrafodelista"/>
        <w:numPr>
          <w:ilvl w:val="0"/>
          <w:numId w:val="9"/>
        </w:numPr>
        <w:spacing w:after="200" w:line="276" w:lineRule="auto"/>
      </w:pPr>
      <w:r w:rsidRPr="00E1422C">
        <w:t>Lectora de CD/DVD</w:t>
      </w:r>
    </w:p>
    <w:p w:rsidR="00112983" w:rsidRPr="00E1422C" w:rsidRDefault="00112983" w:rsidP="00112983">
      <w:r w:rsidRPr="00E1422C">
        <w:t>Sera necesario la instalación de firewalls y antivirus para la seguridad de la información.</w:t>
      </w:r>
    </w:p>
    <w:p w:rsidR="00112983" w:rsidRPr="00E1422C" w:rsidRDefault="00112983" w:rsidP="00112983">
      <w:r w:rsidRPr="00E1422C">
        <w:t>A continuación presentamos algunas de las ventajas de la ejecución del proyecto, las mismas serán visibles a futuro y sumamente redituables, lo cual brindará gananci</w:t>
      </w:r>
      <w:r w:rsidR="004D2FE2">
        <w:t>a no solo a niveles económicos.</w:t>
      </w:r>
    </w:p>
    <w:p w:rsidR="00112983" w:rsidRPr="00E1422C" w:rsidRDefault="00112983" w:rsidP="00112983">
      <w:r w:rsidRPr="00E1422C">
        <w:t>Escalabilidad: Al destinar una computadora, no solo se satisface una necesidad actual para el almacenamiento de los datos y seguridad, sino que también permite que en caso de que en un futuro se deseen incorporar nuevas computadoras, se podrá redistribuir los datos para un mejor funcionamiento.</w:t>
      </w:r>
    </w:p>
    <w:p w:rsidR="00112983" w:rsidRPr="00E1422C" w:rsidRDefault="00112983" w:rsidP="00112983">
      <w:pPr>
        <w:pStyle w:val="Prrafodelista"/>
        <w:numPr>
          <w:ilvl w:val="0"/>
          <w:numId w:val="10"/>
        </w:numPr>
        <w:spacing w:after="200" w:line="276" w:lineRule="auto"/>
      </w:pPr>
      <w:r w:rsidRPr="00E1422C">
        <w:t>Robustez e Interoperatibilidad: El equipo, al tener las características mencionadas previamente será capaz de soportar el procesamiento de grandes cantidades de datos, con la posibilidad de que en esa misma PC residan dos sistemas operativos.</w:t>
      </w:r>
    </w:p>
    <w:p w:rsidR="00112983" w:rsidRPr="00E1422C" w:rsidRDefault="00112983" w:rsidP="00112983">
      <w:pPr>
        <w:pStyle w:val="Prrafodelista"/>
        <w:numPr>
          <w:ilvl w:val="0"/>
          <w:numId w:val="10"/>
        </w:numPr>
        <w:spacing w:after="200" w:line="276" w:lineRule="auto"/>
      </w:pPr>
      <w:r w:rsidRPr="00E1422C">
        <w:t xml:space="preserve">Seguridad: Se recurre al uso de usuario y contraseña, así como a la asignación de sesiones de modo que se restringe el acceso a los datos. </w:t>
      </w:r>
    </w:p>
    <w:p w:rsidR="00112983" w:rsidRPr="00E1422C" w:rsidRDefault="00112983" w:rsidP="00112983">
      <w:pPr>
        <w:spacing w:after="0"/>
      </w:pPr>
    </w:p>
    <w:p w:rsidR="00112983" w:rsidRPr="00E1422C" w:rsidRDefault="004D2FE2" w:rsidP="00112983">
      <w:pPr>
        <w:pStyle w:val="Ttulo2"/>
      </w:pPr>
      <w:bookmarkStart w:id="42" w:name="_Toc258909954"/>
      <w:r>
        <w:t>Viabilidad E</w:t>
      </w:r>
      <w:r w:rsidR="00112983" w:rsidRPr="00E1422C">
        <w:t>conómica</w:t>
      </w:r>
      <w:bookmarkEnd w:id="42"/>
    </w:p>
    <w:p w:rsidR="00112983" w:rsidRPr="00E1422C" w:rsidRDefault="00112983" w:rsidP="00112983">
      <w:r w:rsidRPr="00E1422C">
        <w:t xml:space="preserve">Procedemos ahora, a desarrollar nuestro estudio de </w:t>
      </w:r>
      <w:r w:rsidR="004D2FE2">
        <w:t>pre factibilidad</w:t>
      </w:r>
      <w:r w:rsidRPr="00E1422C">
        <w:t xml:space="preserve"> económica,</w:t>
      </w:r>
      <w:r w:rsidR="004D2FE2">
        <w:t xml:space="preserve">  tratando de demostrar que el proyecto es factible económicamente, lo que significa que la inversión es justificada por las ganancias que genera.</w:t>
      </w:r>
    </w:p>
    <w:p w:rsidR="00112983" w:rsidRPr="00E1422C" w:rsidRDefault="00112983" w:rsidP="00112983">
      <w:pPr>
        <w:rPr>
          <w:sz w:val="24"/>
          <w:szCs w:val="24"/>
        </w:rPr>
      </w:pPr>
      <w:r w:rsidRPr="00E1422C">
        <w:t xml:space="preserve">La empresa posee actualmente el sistema operativo Windows XP </w:t>
      </w:r>
      <w:r w:rsidR="00E1422C">
        <w:t xml:space="preserve">SP III </w:t>
      </w:r>
      <w:r w:rsidRPr="00E1422C">
        <w:t xml:space="preserve">con todas las herramientas para la conexión a Internet y a la página, por lo que no sería necesario obtener una licencia para el uso de sus aplicaciones y plataforma. </w:t>
      </w:r>
    </w:p>
    <w:p w:rsidR="00565D75" w:rsidRDefault="00565D75" w:rsidP="00112983">
      <w:r>
        <w:t>Para reducir los costos se utilizará una base de datos gratuita.</w:t>
      </w:r>
    </w:p>
    <w:p w:rsidR="00112983" w:rsidRPr="00E1422C" w:rsidRDefault="00112983" w:rsidP="00112983">
      <w:r w:rsidRPr="00E1422C">
        <w:t>Finalmente el sistema trabajará con Java, por lo que no será necesaria la adquisición de licencias para el uso del software a instalar.</w:t>
      </w:r>
    </w:p>
    <w:p w:rsidR="00112983" w:rsidRPr="00E1422C" w:rsidRDefault="00112983" w:rsidP="00112983">
      <w:pPr>
        <w:spacing w:after="0"/>
      </w:pPr>
    </w:p>
    <w:p w:rsidR="00112983" w:rsidRPr="00E1422C" w:rsidRDefault="00705848" w:rsidP="00112983">
      <w:pPr>
        <w:spacing w:after="0"/>
      </w:pPr>
      <w:r>
        <w:lastRenderedPageBreak/>
        <w:t xml:space="preserve">En cuanto al hardware a utilizar, la empresa cuenta con una PC y se requeriría la compra de una notebook para mayor movilidad dentro de la misma. La organización </w:t>
      </w:r>
      <w:r w:rsidR="004A143E">
        <w:t>tiene destinada una suma suficiente de dinero para invertir en equipos de computación. Por lo tanto, se puede afirmar que el gasto necesario para el equipamiento informático podrá ser afrontado.</w:t>
      </w:r>
      <w:r>
        <w:t xml:space="preserve"> </w:t>
      </w:r>
    </w:p>
    <w:p w:rsidR="00112983" w:rsidRPr="00E1422C" w:rsidRDefault="0058439F" w:rsidP="00112983">
      <w:pPr>
        <w:pStyle w:val="Ttulo4"/>
      </w:pPr>
      <w:r>
        <w:t>Análisis de Efectividad</w:t>
      </w:r>
    </w:p>
    <w:p w:rsidR="00112983" w:rsidRPr="00E1422C" w:rsidRDefault="00112983" w:rsidP="00112983">
      <w:r w:rsidRPr="00E1422C">
        <w:t xml:space="preserve">Por medio del análisis de efectividad queremos demostrar que la ejecución del proyecto realmente proporciona </w:t>
      </w:r>
      <w:r w:rsidRPr="00E1422C">
        <w:rPr>
          <w:sz w:val="24"/>
        </w:rPr>
        <w:t xml:space="preserve">beneficios </w:t>
      </w:r>
      <w:r w:rsidRPr="00E1422C">
        <w:t>para la empresa, no solo económicos, sino también de otras índoles, como seguimiento de viajantes, administrativos, etc.</w:t>
      </w:r>
    </w:p>
    <w:p w:rsidR="00112983" w:rsidRPr="00E1422C" w:rsidRDefault="00112983" w:rsidP="00112983">
      <w:pPr>
        <w:pStyle w:val="Prrafodelista"/>
        <w:numPr>
          <w:ilvl w:val="0"/>
          <w:numId w:val="12"/>
        </w:numPr>
        <w:spacing w:after="200" w:line="276" w:lineRule="auto"/>
      </w:pPr>
      <w:r w:rsidRPr="00E1422C">
        <w:t>Directos: permite ahorro de tiempo para el seguimiento de los viajantes y ahorro de espacios y tiempos inutilizados</w:t>
      </w:r>
    </w:p>
    <w:p w:rsidR="00112983" w:rsidRPr="00E1422C" w:rsidRDefault="00112983" w:rsidP="00112983">
      <w:pPr>
        <w:pStyle w:val="Prrafodelista"/>
        <w:numPr>
          <w:ilvl w:val="0"/>
          <w:numId w:val="12"/>
        </w:numPr>
        <w:spacing w:after="200" w:line="276" w:lineRule="auto"/>
      </w:pPr>
      <w:r w:rsidRPr="00E1422C">
        <w:t>Indirectos: cantidad de días trabajados mensualmente, estadísticas del nivel de ventas, compras y toma de decisiones.</w:t>
      </w:r>
    </w:p>
    <w:p w:rsidR="00112983" w:rsidRPr="00E1422C" w:rsidRDefault="005865E6" w:rsidP="00112983">
      <w:pPr>
        <w:pStyle w:val="Ttulo2"/>
      </w:pPr>
      <w:bookmarkStart w:id="43" w:name="_Toc258909955"/>
      <w:r>
        <w:t>Viabilidad</w:t>
      </w:r>
      <w:r w:rsidR="00112983" w:rsidRPr="00E1422C">
        <w:t xml:space="preserve"> operativa</w:t>
      </w:r>
      <w:bookmarkEnd w:id="43"/>
    </w:p>
    <w:p w:rsidR="00112983" w:rsidRPr="00E1422C" w:rsidRDefault="00112983" w:rsidP="00112983">
      <w:pPr>
        <w:spacing w:after="0"/>
      </w:pPr>
    </w:p>
    <w:p w:rsidR="00112983" w:rsidRDefault="00112983" w:rsidP="00112983">
      <w:r w:rsidRPr="00E1422C">
        <w:t xml:space="preserve">Consideramos al factor humano como uno de los más importantes en juego para el cumplimiento del proyecto, dado que la empresa </w:t>
      </w:r>
      <w:r w:rsidR="00E1422C" w:rsidRPr="00E1422C">
        <w:t>está</w:t>
      </w:r>
      <w:r w:rsidRPr="00E1422C">
        <w:t xml:space="preserve"> básicamente dirigida a la satisfacción de los clientes, viajantes, administrativos, y demás personal. </w:t>
      </w:r>
    </w:p>
    <w:p w:rsidR="009134C4" w:rsidRPr="00E1422C" w:rsidRDefault="009134C4" w:rsidP="00112983">
      <w:r>
        <w:t xml:space="preserve">Dado el nivel detectado de manejo de aplicaciones </w:t>
      </w:r>
      <w:r w:rsidR="005865E6">
        <w:t>informáticas</w:t>
      </w:r>
      <w:r>
        <w:t>, será necesario un curso de capacitación de los distintos niveles de la aplicación.</w:t>
      </w:r>
      <w:r w:rsidR="005865E6">
        <w:t xml:space="preserve"> De esta forma se aprovechará al máximo la potencialidad del sistema.</w:t>
      </w:r>
    </w:p>
    <w:p w:rsidR="00112983" w:rsidRPr="00E1422C" w:rsidRDefault="00112983" w:rsidP="00112983">
      <w:r w:rsidRPr="00E1422C">
        <w:t>El objetivo es brindar un sistema para la mejora del trabajo y la toma de decisiones basadas en la información obtenida y procesada por el sistema.</w:t>
      </w:r>
    </w:p>
    <w:p w:rsidR="00112983" w:rsidRPr="00E1422C" w:rsidRDefault="00112983" w:rsidP="00112983">
      <w:r w:rsidRPr="00E1422C">
        <w:t>Consideramos que si se consideran los costos mencionados anteriormente, el proyecto puede realizarse sin problemas, ya que estos son mínimos y se han intentado reducir en su mayor medida.</w:t>
      </w:r>
    </w:p>
    <w:p w:rsidR="00112983" w:rsidRPr="00E1422C" w:rsidRDefault="00112983" w:rsidP="00112983">
      <w:r w:rsidRPr="00E1422C">
        <w:t>Por estas razones consideramos que la implementación de este proyecto podrá realizarse en  cualquier momento, con un bajo impacto en las tareas normales del sistema de trabajo actual.</w:t>
      </w:r>
    </w:p>
    <w:p w:rsidR="00112983" w:rsidRPr="00E1422C" w:rsidRDefault="00112983" w:rsidP="00112983">
      <w:pPr>
        <w:pStyle w:val="Ttulo3"/>
      </w:pPr>
      <w:r w:rsidRPr="00E1422C">
        <w:t>Dimensiones de Riesgos</w:t>
      </w:r>
    </w:p>
    <w:p w:rsidR="00112983" w:rsidRPr="00E1422C" w:rsidRDefault="00112983" w:rsidP="00112983">
      <w:r w:rsidRPr="00E1422C">
        <w:t>Estructura del Sistema: Firme</w:t>
      </w:r>
    </w:p>
    <w:p w:rsidR="00112983" w:rsidRPr="00E1422C" w:rsidRDefault="00112983" w:rsidP="00112983">
      <w:r w:rsidRPr="00E1422C">
        <w:t>Experiencia en Tecnología: Conocida</w:t>
      </w:r>
    </w:p>
    <w:p w:rsidR="00112983" w:rsidRPr="00E1422C" w:rsidRDefault="00E1422C" w:rsidP="00112983">
      <w:r>
        <w:t>Tamaño del Proyecto de Inversión Informática</w:t>
      </w:r>
      <w:r w:rsidR="00112983" w:rsidRPr="00E1422C">
        <w:t>: Grande</w:t>
      </w:r>
    </w:p>
    <w:p w:rsidR="00112983" w:rsidRPr="00E1422C" w:rsidRDefault="00112983" w:rsidP="00112983">
      <w:pPr>
        <w:pStyle w:val="Ttulo3"/>
      </w:pPr>
      <w:r w:rsidRPr="00E1422C">
        <w:t>Problemas potenciales</w:t>
      </w:r>
    </w:p>
    <w:p w:rsidR="00112983" w:rsidRPr="00E1422C" w:rsidRDefault="00112983" w:rsidP="00112983">
      <w:r w:rsidRPr="00E1422C">
        <w:t>Resultados técnicamente inferiores a los buscados: en el caso que ocurra un cambio de radical en las necesidades del cliente respecto al software a brindar.</w:t>
      </w:r>
    </w:p>
    <w:p w:rsidR="00112983" w:rsidRPr="00E1422C" w:rsidRDefault="00112983" w:rsidP="00112983">
      <w:r w:rsidRPr="00E1422C">
        <w:t>Plazos de implementación mayores que los fijados: en el caso que no se respete la integración del nuevo sistema, se deberán tomar medidas al respecto.</w:t>
      </w:r>
    </w:p>
    <w:p w:rsidR="00112983" w:rsidRPr="00E1422C" w:rsidRDefault="00112983" w:rsidP="00112983">
      <w:pPr>
        <w:pStyle w:val="Prrafodelista"/>
        <w:spacing w:after="0"/>
        <w:ind w:left="1428"/>
      </w:pPr>
    </w:p>
    <w:p w:rsidR="00112983" w:rsidRPr="00E1422C" w:rsidRDefault="00112983" w:rsidP="00112983">
      <w:pPr>
        <w:pStyle w:val="Ttulo2"/>
      </w:pPr>
      <w:bookmarkStart w:id="44" w:name="_Toc258909956"/>
      <w:r w:rsidRPr="00E1422C">
        <w:t>Conclusión general</w:t>
      </w:r>
      <w:bookmarkEnd w:id="44"/>
    </w:p>
    <w:p w:rsidR="00112983" w:rsidRPr="00E1422C" w:rsidRDefault="00112983" w:rsidP="00112983">
      <w:r w:rsidRPr="00E1422C">
        <w:t xml:space="preserve">Nuestro equipo de trabajo, se encuentra capacitado en el área de la gestión de proyectos, considera a la instalación del sistema como un proyecto sumamente viable, posible de realizarse hoy en día, dado que la empresa cuenta con los recursos para hacerlo y se han </w:t>
      </w:r>
      <w:r w:rsidRPr="00E1422C">
        <w:lastRenderedPageBreak/>
        <w:t xml:space="preserve">distribuido todas las tareas entre los miembros del grupo, de forma tal que se lograría en tiempo y forma. </w:t>
      </w:r>
    </w:p>
    <w:p w:rsidR="00112983" w:rsidRPr="00E1422C" w:rsidRDefault="00112983" w:rsidP="00112983">
      <w:r w:rsidRPr="00E1422C">
        <w:t xml:space="preserve">No solo es importante este factor en nuestro análisis, también concluimos que el sistema a plantear ofrece mucha escalabilidad a futuro (ver </w:t>
      </w:r>
      <w:r w:rsidR="005865E6">
        <w:t>Viabilidad</w:t>
      </w:r>
      <w:r w:rsidRPr="00E1422C">
        <w:t xml:space="preserve"> Técnica). Sin contar los numerosos beneficios a nivel organizacional que pueden adquirirse, por ejemplo: creación de nuevos módulos del sistema, comunicación con los viajantes de manera permanente, adaptabilidad a los cambios de la empresa, adaptación del sistema a otra base de datos, etc.</w:t>
      </w:r>
    </w:p>
    <w:p w:rsidR="00C34CF3" w:rsidRDefault="00C34CF3">
      <w:pPr>
        <w:spacing w:after="0"/>
        <w:ind w:firstLine="360"/>
        <w:jc w:val="left"/>
        <w:rPr>
          <w:rFonts w:eastAsiaTheme="majorEastAsia" w:cstheme="majorBidi"/>
          <w:b/>
          <w:bCs/>
          <w:color w:val="365F91" w:themeColor="accent1" w:themeShade="BF"/>
          <w:sz w:val="24"/>
          <w:szCs w:val="24"/>
        </w:rPr>
      </w:pPr>
      <w:r>
        <w:br w:type="page"/>
      </w:r>
    </w:p>
    <w:p w:rsidR="00112983" w:rsidRPr="00E1422C" w:rsidRDefault="00112983" w:rsidP="006529E6">
      <w:pPr>
        <w:pStyle w:val="Ttulo1"/>
      </w:pPr>
      <w:bookmarkStart w:id="45" w:name="_Toc258909957"/>
      <w:r w:rsidRPr="00E1422C">
        <w:rPr>
          <w:rFonts w:asciiTheme="minorHAnsi" w:hAnsiTheme="minorHAnsi"/>
        </w:rPr>
        <w:lastRenderedPageBreak/>
        <w:t>Metodología Adoptada</w:t>
      </w:r>
      <w:bookmarkEnd w:id="45"/>
    </w:p>
    <w:p w:rsidR="006B5692" w:rsidRDefault="006B5692" w:rsidP="006B5692">
      <w:pPr>
        <w:rPr>
          <w:rFonts w:eastAsia="Calibri"/>
        </w:rPr>
      </w:pPr>
      <w:r w:rsidRPr="00E1422C">
        <w:rPr>
          <w:rFonts w:eastAsia="Calibri"/>
        </w:rPr>
        <w:t xml:space="preserve">La metodología que se va a utilizar para desarrollar este sistema será El </w:t>
      </w:r>
      <w:r w:rsidRPr="00C34CF3">
        <w:rPr>
          <w:rFonts w:eastAsia="Calibri"/>
          <w:i/>
        </w:rPr>
        <w:t>Proceso Unificado de Desarrollo de Software</w:t>
      </w:r>
      <w:r w:rsidRPr="00E1422C">
        <w:rPr>
          <w:rFonts w:eastAsia="Calibri"/>
        </w:rPr>
        <w:t xml:space="preserve">, utilizando UML (Lenguaje Unificado de Modelado).  Este libro cuya autoría se atribuye a </w:t>
      </w:r>
      <w:r w:rsidRPr="003E22C9">
        <w:rPr>
          <w:rFonts w:eastAsia="Calibri"/>
          <w:i/>
        </w:rPr>
        <w:t>Ivar Jacobson, Grady Booch y James Rumbaugh</w:t>
      </w:r>
      <w:r w:rsidRPr="00E1422C">
        <w:rPr>
          <w:rFonts w:eastAsia="Calibri"/>
        </w:rPr>
        <w:t xml:space="preserve"> proporciona, entre otras cosas,  sugerencias y consejos sobre cómo utilizar UML para resolver varios problemas de modelado comunes</w:t>
      </w:r>
      <w:r>
        <w:rPr>
          <w:rFonts w:eastAsia="Calibri"/>
        </w:rPr>
        <w:t>.</w:t>
      </w:r>
    </w:p>
    <w:p w:rsidR="006B5692" w:rsidRPr="00E1422C" w:rsidRDefault="006B5692" w:rsidP="006B5692">
      <w:pPr>
        <w:rPr>
          <w:rFonts w:eastAsia="Calibri"/>
        </w:rPr>
      </w:pPr>
      <w:r w:rsidRPr="00E1422C">
        <w:rPr>
          <w:rFonts w:eastAsia="Calibri"/>
        </w:rPr>
        <w:t>Se actualiza y completa con nuevos detalles de la descripción sobre interfaces requeridas y proporcionadas,</w:t>
      </w:r>
      <w:r>
        <w:rPr>
          <w:rFonts w:eastAsia="Calibri"/>
        </w:rPr>
        <w:t xml:space="preserve"> colaboraciones y perfiles UML.</w:t>
      </w:r>
    </w:p>
    <w:p w:rsidR="006B5692" w:rsidRDefault="006B5692" w:rsidP="006B5692">
      <w:pPr>
        <w:pStyle w:val="Ttulo2"/>
        <w:rPr>
          <w:rFonts w:eastAsia="Calibri"/>
        </w:rPr>
      </w:pPr>
      <w:bookmarkStart w:id="46" w:name="_Toc258909958"/>
      <w:r>
        <w:rPr>
          <w:rFonts w:eastAsia="Calibri"/>
        </w:rPr>
        <w:t>Flujos de trabajo</w:t>
      </w:r>
      <w:bookmarkEnd w:id="46"/>
    </w:p>
    <w:p w:rsidR="006B5692" w:rsidRDefault="006B5692" w:rsidP="006B5692">
      <w:pPr>
        <w:pStyle w:val="Ttulo3"/>
        <w:rPr>
          <w:rFonts w:eastAsia="Calibri"/>
        </w:rPr>
      </w:pPr>
      <w:r>
        <w:rPr>
          <w:rFonts w:eastAsia="Calibri"/>
        </w:rPr>
        <w:t>Modelado de Negocio</w:t>
      </w:r>
    </w:p>
    <w:p w:rsidR="006B5692" w:rsidRPr="00981475" w:rsidRDefault="006B5692" w:rsidP="006B5692">
      <w:pPr>
        <w:rPr>
          <w:rFonts w:eastAsia="Calibri"/>
        </w:rPr>
      </w:pPr>
      <w:r w:rsidRPr="00E1422C">
        <w:rPr>
          <w:rFonts w:eastAsia="Calibri"/>
        </w:rPr>
        <w:t>El mode</w:t>
      </w:r>
      <w:r>
        <w:rPr>
          <w:rFonts w:eastAsia="Calibri"/>
        </w:rPr>
        <w:t>l</w:t>
      </w:r>
      <w:r w:rsidRPr="00E1422C">
        <w:rPr>
          <w:rFonts w:eastAsia="Calibri"/>
        </w:rPr>
        <w:t>ado de negocio es el estudio de la organización.</w:t>
      </w:r>
    </w:p>
    <w:p w:rsidR="006B5692" w:rsidRPr="00E1422C" w:rsidRDefault="006B5692" w:rsidP="006B5692">
      <w:pPr>
        <w:rPr>
          <w:rFonts w:eastAsia="Calibri"/>
        </w:rPr>
      </w:pPr>
      <w:r w:rsidRPr="00E1422C">
        <w:rPr>
          <w:rFonts w:eastAsia="Calibri"/>
        </w:rPr>
        <w:t>Durante el proceso de modelado de negocio, se examina la estructura de la organiz</w:t>
      </w:r>
      <w:r>
        <w:rPr>
          <w:rFonts w:eastAsia="Calibri"/>
        </w:rPr>
        <w:t>ación y se observan los roles existentes en</w:t>
      </w:r>
      <w:r w:rsidR="00A9133C">
        <w:rPr>
          <w:rFonts w:eastAsia="Calibri"/>
        </w:rPr>
        <w:t xml:space="preserve"> </w:t>
      </w:r>
      <w:r>
        <w:rPr>
          <w:rFonts w:eastAsia="Calibri"/>
        </w:rPr>
        <w:t xml:space="preserve">la empresa bajo estudio </w:t>
      </w:r>
      <w:r w:rsidRPr="00E1422C">
        <w:rPr>
          <w:rFonts w:eastAsia="Calibri"/>
        </w:rPr>
        <w:t>y como estos se relacionan.</w:t>
      </w:r>
    </w:p>
    <w:p w:rsidR="006B5692" w:rsidRDefault="006B5692" w:rsidP="006B5692">
      <w:pPr>
        <w:rPr>
          <w:rFonts w:eastAsia="Calibri"/>
        </w:rPr>
      </w:pPr>
      <w:r w:rsidRPr="00E1422C">
        <w:rPr>
          <w:rFonts w:eastAsia="Calibri"/>
        </w:rPr>
        <w:t>También, se examina el fluj</w:t>
      </w:r>
      <w:r>
        <w:rPr>
          <w:rFonts w:eastAsia="Calibri"/>
        </w:rPr>
        <w:t xml:space="preserve">o de trabajo de la organización analizando de forma detallada los procesos de negocio que serán soportados por el sistema de información. </w:t>
      </w:r>
    </w:p>
    <w:p w:rsidR="006B5692" w:rsidRDefault="006B5692" w:rsidP="006B5692">
      <w:pPr>
        <w:rPr>
          <w:rFonts w:eastAsia="Calibri"/>
        </w:rPr>
      </w:pPr>
      <w:r w:rsidRPr="00E1422C">
        <w:rPr>
          <w:rFonts w:eastAsia="Calibri"/>
        </w:rPr>
        <w:t xml:space="preserve">Además, se </w:t>
      </w:r>
      <w:r>
        <w:rPr>
          <w:rFonts w:eastAsia="Calibri"/>
        </w:rPr>
        <w:t>examinan las entidades externas, considerando a cualquier individuo u organización cuya interacción con la organización bajo estudio es necesaria para llevar a cabo los procesos de negocio para determinar la implicancia de tales interacciones.</w:t>
      </w:r>
    </w:p>
    <w:p w:rsidR="006B5692" w:rsidRDefault="006B5692" w:rsidP="006B5692">
      <w:pPr>
        <w:rPr>
          <w:rFonts w:eastAsia="Calibri"/>
        </w:rPr>
      </w:pPr>
      <w:r>
        <w:rPr>
          <w:rFonts w:eastAsia="Calibri"/>
        </w:rPr>
        <w:t>Como resultado del Modelado de Negocio se obtienen Los siguientes artefactos:</w:t>
      </w:r>
    </w:p>
    <w:p w:rsidR="006B5692" w:rsidRDefault="006B5692" w:rsidP="006B5692">
      <w:pPr>
        <w:pStyle w:val="Prrafodelista"/>
        <w:numPr>
          <w:ilvl w:val="0"/>
          <w:numId w:val="39"/>
        </w:numPr>
        <w:rPr>
          <w:rFonts w:eastAsia="Calibri"/>
          <w:b/>
        </w:rPr>
      </w:pPr>
      <w:r>
        <w:rPr>
          <w:rFonts w:eastAsia="Calibri"/>
          <w:b/>
        </w:rPr>
        <w:t>Descripción de actores de negocio:</w:t>
      </w:r>
      <w:r>
        <w:rPr>
          <w:rFonts w:eastAsia="Calibri"/>
        </w:rPr>
        <w:t xml:space="preserve"> se definen todas las entidades externas que se relacionan con la organización, además se detallan las acciones que estos pueden llevar a cabo.</w:t>
      </w:r>
    </w:p>
    <w:p w:rsidR="006B5692" w:rsidRPr="0042624B" w:rsidRDefault="006B5692" w:rsidP="006B5692">
      <w:pPr>
        <w:pStyle w:val="Prrafodelista"/>
        <w:numPr>
          <w:ilvl w:val="0"/>
          <w:numId w:val="39"/>
        </w:numPr>
        <w:rPr>
          <w:rFonts w:eastAsia="Calibri"/>
          <w:b/>
        </w:rPr>
      </w:pPr>
      <w:r>
        <w:rPr>
          <w:rFonts w:eastAsia="Calibri"/>
          <w:b/>
        </w:rPr>
        <w:t>Diagrama de Casos de Uso:</w:t>
      </w:r>
      <w:r>
        <w:rPr>
          <w:rFonts w:eastAsia="Calibri"/>
        </w:rPr>
        <w:t xml:space="preserve"> se muestran los casos de uso mediante los cuales se llevan a cabo los procesos de negocio bajo estudio, además se indican las relaciones y dependencias entre los mismos.</w:t>
      </w:r>
    </w:p>
    <w:p w:rsidR="006B5692" w:rsidRPr="00B83F7B" w:rsidRDefault="006B5692" w:rsidP="006B5692">
      <w:pPr>
        <w:pStyle w:val="Prrafodelista"/>
        <w:numPr>
          <w:ilvl w:val="0"/>
          <w:numId w:val="39"/>
        </w:numPr>
        <w:rPr>
          <w:rFonts w:eastAsia="Calibri"/>
          <w:b/>
        </w:rPr>
      </w:pPr>
      <w:r>
        <w:rPr>
          <w:rFonts w:eastAsia="Calibri"/>
          <w:b/>
        </w:rPr>
        <w:t>Descripción de Caso de Uso:</w:t>
      </w:r>
      <w:r w:rsidR="00A9133C">
        <w:rPr>
          <w:rFonts w:eastAsia="Calibri"/>
          <w:b/>
        </w:rPr>
        <w:t xml:space="preserve"> </w:t>
      </w:r>
      <w:r>
        <w:rPr>
          <w:rFonts w:eastAsia="Calibri"/>
        </w:rPr>
        <w:t>se describe el objetivo del caso de uso, el responsable de llevar a cabo el mismo y se redactan de forma detallada los pasos a seguir para lograr el objetivo.</w:t>
      </w:r>
    </w:p>
    <w:p w:rsidR="006B5692" w:rsidRPr="003262B9" w:rsidRDefault="006B5692" w:rsidP="006B5692">
      <w:pPr>
        <w:pStyle w:val="Prrafodelista"/>
        <w:numPr>
          <w:ilvl w:val="0"/>
          <w:numId w:val="39"/>
        </w:numPr>
        <w:rPr>
          <w:rFonts w:eastAsia="Calibri"/>
          <w:b/>
        </w:rPr>
      </w:pPr>
      <w:r>
        <w:rPr>
          <w:rFonts w:eastAsia="Calibri"/>
          <w:b/>
        </w:rPr>
        <w:t xml:space="preserve">Modelo de objetos de negocio: </w:t>
      </w:r>
      <w:r>
        <w:rPr>
          <w:rFonts w:eastAsia="Calibri"/>
        </w:rPr>
        <w:t>se representan las entidades que se encuentran en el negocio mediante objetos y propiedades de los mismos, especificando las relaciones entre los mismos.</w:t>
      </w:r>
    </w:p>
    <w:p w:rsidR="006B5692" w:rsidRPr="003262B9" w:rsidRDefault="006B5692" w:rsidP="006B5692">
      <w:pPr>
        <w:pStyle w:val="Ttulo3"/>
        <w:rPr>
          <w:rFonts w:eastAsia="Calibri"/>
        </w:rPr>
      </w:pPr>
      <w:r>
        <w:rPr>
          <w:rFonts w:eastAsia="Calibri"/>
        </w:rPr>
        <w:t>Flujo de trabajo de Requerimientos</w:t>
      </w:r>
    </w:p>
    <w:p w:rsidR="006B5692" w:rsidRDefault="006B5692" w:rsidP="006B5692">
      <w:pPr>
        <w:rPr>
          <w:rFonts w:eastAsia="Calibri"/>
        </w:rPr>
      </w:pPr>
      <w:r w:rsidRPr="00E1422C">
        <w:rPr>
          <w:rFonts w:eastAsia="Calibri"/>
        </w:rPr>
        <w:t xml:space="preserve">En este flujo de Trabajo se identifican la mayoría de los casos de uso para delimitar el sistema y el alcance del proyecto </w:t>
      </w:r>
      <w:r>
        <w:rPr>
          <w:rFonts w:eastAsia="Calibri"/>
        </w:rPr>
        <w:t>y se detectan y detallan los más críticos.</w:t>
      </w:r>
      <w:r w:rsidRPr="00E1422C">
        <w:rPr>
          <w:rFonts w:eastAsia="Calibri"/>
        </w:rPr>
        <w:t xml:space="preserve"> Además se capturan los requerimientos</w:t>
      </w:r>
      <w:r>
        <w:rPr>
          <w:rFonts w:eastAsia="Calibri"/>
        </w:rPr>
        <w:t xml:space="preserve"> funcionales y no funcionales, se intenta comprender</w:t>
      </w:r>
      <w:r w:rsidRPr="00E1422C">
        <w:rPr>
          <w:rFonts w:eastAsia="Calibri"/>
        </w:rPr>
        <w:t xml:space="preserve"> el contexto del sistema</w:t>
      </w:r>
      <w:r>
        <w:rPr>
          <w:rFonts w:eastAsia="Calibri"/>
        </w:rPr>
        <w:t xml:space="preserve"> y se construyen los prototipos de interfaz.</w:t>
      </w:r>
    </w:p>
    <w:p w:rsidR="006B5692" w:rsidRDefault="006B5692" w:rsidP="006B5692">
      <w:pPr>
        <w:rPr>
          <w:rFonts w:eastAsia="Calibri"/>
        </w:rPr>
      </w:pPr>
      <w:r>
        <w:rPr>
          <w:rFonts w:eastAsia="Calibri"/>
        </w:rPr>
        <w:t>Como resultado del flujo de trabajo de requerimientos se obtienen los siguientes artefactos:</w:t>
      </w:r>
    </w:p>
    <w:p w:rsidR="006B5692" w:rsidRDefault="006B5692" w:rsidP="006B5692">
      <w:pPr>
        <w:pStyle w:val="Prrafodelista"/>
        <w:numPr>
          <w:ilvl w:val="0"/>
          <w:numId w:val="40"/>
        </w:numPr>
        <w:rPr>
          <w:rFonts w:eastAsia="Calibri"/>
        </w:rPr>
      </w:pPr>
      <w:r>
        <w:rPr>
          <w:rFonts w:eastAsia="Calibri"/>
          <w:b/>
        </w:rPr>
        <w:t>Documento de especificación de requerimientos del software:</w:t>
      </w:r>
      <w:r>
        <w:rPr>
          <w:rFonts w:eastAsia="Calibri"/>
        </w:rPr>
        <w:t xml:space="preserve"> en este documento se detallan todos los documentos funcionales y no funcionales que deberán ser considerados en la realización del sistema.</w:t>
      </w:r>
    </w:p>
    <w:p w:rsidR="006B5692" w:rsidRDefault="006B5692" w:rsidP="006B5692">
      <w:pPr>
        <w:pStyle w:val="Prrafodelista"/>
        <w:numPr>
          <w:ilvl w:val="0"/>
          <w:numId w:val="40"/>
        </w:numPr>
        <w:rPr>
          <w:rFonts w:eastAsia="Calibri"/>
          <w:b/>
        </w:rPr>
      </w:pPr>
      <w:r w:rsidRPr="00B83F7B">
        <w:rPr>
          <w:b/>
          <w:lang w:val="es-AR"/>
        </w:rPr>
        <w:t>Diagrama de CU esenciales del SI</w:t>
      </w:r>
      <w:r>
        <w:rPr>
          <w:b/>
          <w:lang w:val="es-AR"/>
        </w:rPr>
        <w:t xml:space="preserve">: </w:t>
      </w:r>
      <w:r>
        <w:rPr>
          <w:lang w:val="es-AR"/>
        </w:rPr>
        <w:t>se representan los CU más importantes del sistema de información</w:t>
      </w:r>
    </w:p>
    <w:p w:rsidR="006B5692" w:rsidRPr="00B83F7B" w:rsidRDefault="006B5692" w:rsidP="006B5692">
      <w:pPr>
        <w:pStyle w:val="Prrafodelista"/>
        <w:numPr>
          <w:ilvl w:val="0"/>
          <w:numId w:val="40"/>
        </w:numPr>
        <w:rPr>
          <w:rFonts w:eastAsia="Calibri"/>
          <w:b/>
        </w:rPr>
      </w:pPr>
      <w:r>
        <w:rPr>
          <w:b/>
          <w:lang w:val="es-AR"/>
        </w:rPr>
        <w:t>Descripción de CU d</w:t>
      </w:r>
      <w:r w:rsidRPr="00B83F7B">
        <w:rPr>
          <w:b/>
          <w:lang w:val="es-AR"/>
        </w:rPr>
        <w:t xml:space="preserve">el SI: </w:t>
      </w:r>
      <w:r w:rsidRPr="00B83F7B">
        <w:rPr>
          <w:lang w:val="es-AR"/>
        </w:rPr>
        <w:t>se describen, primero de forma general y luego más detallada los principales casos de uso del sistema de información.</w:t>
      </w:r>
    </w:p>
    <w:p w:rsidR="006B5692" w:rsidRPr="00B83F7B" w:rsidRDefault="006B5692" w:rsidP="006B5692">
      <w:pPr>
        <w:pStyle w:val="Prrafodelista"/>
        <w:numPr>
          <w:ilvl w:val="0"/>
          <w:numId w:val="40"/>
        </w:numPr>
        <w:rPr>
          <w:rFonts w:eastAsia="Calibri"/>
          <w:b/>
        </w:rPr>
      </w:pPr>
      <w:r w:rsidRPr="00B83F7B">
        <w:rPr>
          <w:b/>
          <w:lang w:val="es-AR"/>
        </w:rPr>
        <w:lastRenderedPageBreak/>
        <w:t>Definición de Actores</w:t>
      </w:r>
      <w:r>
        <w:rPr>
          <w:b/>
          <w:lang w:val="es-AR"/>
        </w:rPr>
        <w:t xml:space="preserve">: </w:t>
      </w:r>
      <w:r>
        <w:rPr>
          <w:lang w:val="es-AR"/>
        </w:rPr>
        <w:t xml:space="preserve">Se definen todas las personas o sistemas que deberán interactuar con el sistema a desarrollar, se detallan además las acciones que estos pueden realizar. </w:t>
      </w:r>
    </w:p>
    <w:p w:rsidR="006B5692" w:rsidRDefault="006B5692" w:rsidP="006B5692">
      <w:pPr>
        <w:pStyle w:val="Prrafodelista"/>
        <w:numPr>
          <w:ilvl w:val="0"/>
          <w:numId w:val="40"/>
        </w:numPr>
        <w:rPr>
          <w:rFonts w:eastAsia="Calibri"/>
          <w:b/>
        </w:rPr>
      </w:pPr>
      <w:r w:rsidRPr="00B83F7B">
        <w:rPr>
          <w:b/>
          <w:lang w:val="es-AR"/>
        </w:rPr>
        <w:t>Prototipo de Interfaz de Usuarios</w:t>
      </w:r>
      <w:r>
        <w:rPr>
          <w:b/>
          <w:lang w:val="es-AR"/>
        </w:rPr>
        <w:t>:</w:t>
      </w:r>
      <w:r>
        <w:rPr>
          <w:lang w:val="es-AR"/>
        </w:rPr>
        <w:t xml:space="preserve"> se realiza una ejemplificación sin funcionalidad de cómo se verá el sistema, permitiendo al usuario validar las mismas.</w:t>
      </w:r>
    </w:p>
    <w:p w:rsidR="006B5692" w:rsidRDefault="006B5692" w:rsidP="006B5692">
      <w:pPr>
        <w:pStyle w:val="Ttulo2"/>
        <w:rPr>
          <w:rFonts w:eastAsia="Calibri"/>
        </w:rPr>
      </w:pPr>
      <w:bookmarkStart w:id="47" w:name="_Toc258909959"/>
      <w:r>
        <w:rPr>
          <w:rFonts w:eastAsia="Calibri"/>
        </w:rPr>
        <w:t>Flujo de trabajo de Análisis</w:t>
      </w:r>
      <w:bookmarkEnd w:id="47"/>
    </w:p>
    <w:p w:rsidR="006B5692" w:rsidRDefault="006B5692" w:rsidP="006B5692">
      <w:pPr>
        <w:rPr>
          <w:rFonts w:eastAsia="Times New Roman"/>
        </w:rPr>
      </w:pPr>
      <w:r>
        <w:rPr>
          <w:rFonts w:eastAsia="Times New Roman"/>
        </w:rPr>
        <w:t>En el flujo de trabajo de análisis lograr una mejor comprensión del dominio del problema y lo que se deberá implementar para poder satisfacer las necesidades del cliente.</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16C38" w:rsidRDefault="006B5692" w:rsidP="006B5692">
      <w:pPr>
        <w:pStyle w:val="Prrafodelista"/>
        <w:numPr>
          <w:ilvl w:val="0"/>
          <w:numId w:val="41"/>
        </w:numPr>
        <w:rPr>
          <w:b/>
          <w:lang w:val="es-AR"/>
        </w:rPr>
      </w:pPr>
      <w:r>
        <w:rPr>
          <w:b/>
          <w:lang w:val="es-AR"/>
        </w:rPr>
        <w:t xml:space="preserve">Diagrama de Colaboración: </w:t>
      </w:r>
      <w:r>
        <w:rPr>
          <w:lang w:val="es-AR"/>
        </w:rPr>
        <w:t>se representa una vista interna del sistema, donde se plasma la interacción entre los objetos mediante mensajes favoreciendo la organización de los mismos.</w:t>
      </w:r>
    </w:p>
    <w:p w:rsidR="006B5692" w:rsidRDefault="006B5692" w:rsidP="006B5692">
      <w:pPr>
        <w:pStyle w:val="Prrafodelista"/>
        <w:numPr>
          <w:ilvl w:val="0"/>
          <w:numId w:val="41"/>
        </w:numPr>
        <w:rPr>
          <w:b/>
          <w:lang w:val="es-AR"/>
        </w:rPr>
      </w:pPr>
      <w:r>
        <w:rPr>
          <w:b/>
          <w:lang w:val="es-AR"/>
        </w:rPr>
        <w:t>Diagrama de Clases de Análisis:</w:t>
      </w:r>
      <w:r w:rsidR="00CF2BBD">
        <w:rPr>
          <w:b/>
          <w:lang w:val="es-AR"/>
        </w:rPr>
        <w:t xml:space="preserve"> </w:t>
      </w:r>
      <w:r>
        <w:t>se representan de forma abstracta e independiente de la tecnología utilizada, centrándose en las propiedades de los tipos y esbozando sus operaciones y relaciones.</w:t>
      </w:r>
    </w:p>
    <w:p w:rsidR="006B5692" w:rsidRDefault="006B5692" w:rsidP="006B5692">
      <w:pPr>
        <w:pStyle w:val="Ttulo2"/>
        <w:rPr>
          <w:lang w:val="es-AR"/>
        </w:rPr>
      </w:pPr>
      <w:bookmarkStart w:id="48" w:name="_Toc258909960"/>
      <w:r>
        <w:rPr>
          <w:lang w:val="es-AR"/>
        </w:rPr>
        <w:t>Flujo de trabajo de Diseño</w:t>
      </w:r>
      <w:bookmarkEnd w:id="48"/>
    </w:p>
    <w:p w:rsidR="006B5692" w:rsidRDefault="006B5692" w:rsidP="006B5692">
      <w:pPr>
        <w:rPr>
          <w:rFonts w:eastAsia="Times New Roman"/>
        </w:rPr>
      </w:pPr>
      <w:r w:rsidRPr="00E1422C">
        <w:rPr>
          <w:rFonts w:eastAsia="Times New Roman"/>
        </w:rPr>
        <w:t>Es propósito del diseño adquirir una compresión profunda de aspectos relacionados con requerimientos no  funcionales y restricciones del entorno de implementación</w:t>
      </w:r>
      <w:r>
        <w:rPr>
          <w:rFonts w:eastAsia="Times New Roman"/>
        </w:rPr>
        <w:t xml:space="preserve"> para lograr una relación uno a uno con el sistema terminado</w:t>
      </w:r>
      <w:r w:rsidRPr="00E1422C">
        <w:rPr>
          <w:rFonts w:eastAsia="Times New Roman"/>
        </w:rPr>
        <w:t>.</w:t>
      </w:r>
    </w:p>
    <w:p w:rsidR="006B5692" w:rsidRDefault="006B5692" w:rsidP="006B5692">
      <w:pPr>
        <w:rPr>
          <w:rFonts w:eastAsia="Calibri"/>
        </w:rPr>
      </w:pPr>
      <w:r w:rsidRPr="00316C38">
        <w:rPr>
          <w:rFonts w:eastAsia="Calibri"/>
        </w:rPr>
        <w:t xml:space="preserve">Como resultado del flujo de trabajo de </w:t>
      </w:r>
      <w:r>
        <w:rPr>
          <w:rFonts w:eastAsia="Calibri"/>
        </w:rPr>
        <w:t xml:space="preserve">análisis </w:t>
      </w:r>
      <w:r w:rsidRPr="00316C38">
        <w:rPr>
          <w:rFonts w:eastAsia="Calibri"/>
        </w:rPr>
        <w:t>se obtienen los siguientes artefactos:</w:t>
      </w:r>
    </w:p>
    <w:p w:rsidR="006B5692" w:rsidRPr="003D2C58" w:rsidRDefault="006B5692" w:rsidP="006B5692">
      <w:pPr>
        <w:pStyle w:val="Prrafodelista"/>
        <w:numPr>
          <w:ilvl w:val="0"/>
          <w:numId w:val="42"/>
        </w:numPr>
        <w:rPr>
          <w:b/>
          <w:lang w:val="es-AR"/>
        </w:rPr>
      </w:pPr>
      <w:r w:rsidRPr="003D2C58">
        <w:rPr>
          <w:b/>
          <w:lang w:val="es-AR"/>
        </w:rPr>
        <w:t>Diagrama de Secuencia</w:t>
      </w:r>
      <w:r>
        <w:rPr>
          <w:b/>
          <w:lang w:val="es-AR"/>
        </w:rPr>
        <w:t xml:space="preserve">: </w:t>
      </w:r>
      <w:r>
        <w:rPr>
          <w:lang w:val="es-AR"/>
        </w:rPr>
        <w:t>se representa una vista interna del sistema, donde se favorece una vista cronológica de los mensajes entre los objetos</w:t>
      </w:r>
    </w:p>
    <w:p w:rsidR="006B5692" w:rsidRPr="003D2C58" w:rsidRDefault="006B5692" w:rsidP="006B5692">
      <w:pPr>
        <w:pStyle w:val="Prrafodelista"/>
        <w:numPr>
          <w:ilvl w:val="0"/>
          <w:numId w:val="42"/>
        </w:numPr>
        <w:rPr>
          <w:b/>
          <w:lang w:val="es-AR"/>
        </w:rPr>
      </w:pPr>
      <w:r w:rsidRPr="003D2C58">
        <w:rPr>
          <w:b/>
          <w:lang w:val="es-AR"/>
        </w:rPr>
        <w:t>Diagrama de clases de diseño</w:t>
      </w:r>
      <w:r>
        <w:rPr>
          <w:b/>
          <w:lang w:val="es-AR"/>
        </w:rPr>
        <w:t xml:space="preserve">: </w:t>
      </w:r>
      <w:r>
        <w:rPr>
          <w:lang w:val="es-AR"/>
        </w:rPr>
        <w:t>se representa de forma detallada y dependiente de las limitaciones del lenguaje de programación, definiendo los tipos de las propiedades y las signaturas completas de los métodos. Se definen además las interfaces.</w:t>
      </w:r>
    </w:p>
    <w:p w:rsidR="006B5692" w:rsidRDefault="006B5692" w:rsidP="006B5692">
      <w:pPr>
        <w:pStyle w:val="Prrafodelista"/>
        <w:numPr>
          <w:ilvl w:val="0"/>
          <w:numId w:val="42"/>
        </w:numPr>
        <w:rPr>
          <w:b/>
          <w:lang w:val="es-AR"/>
        </w:rPr>
      </w:pPr>
      <w:r w:rsidRPr="003D2C58">
        <w:rPr>
          <w:b/>
          <w:lang w:val="es-AR"/>
        </w:rPr>
        <w:t>Diagrama de Transición de estados</w:t>
      </w:r>
      <w:r>
        <w:rPr>
          <w:b/>
          <w:lang w:val="es-AR"/>
        </w:rPr>
        <w:t xml:space="preserve">: </w:t>
      </w:r>
      <w:r>
        <w:rPr>
          <w:lang w:val="es-AR"/>
        </w:rPr>
        <w:t>se representa mediante una máquina de estados compuesta por estados potenciales de un objeto y las transiciones entre los mismos.</w:t>
      </w:r>
    </w:p>
    <w:p w:rsidR="006B5692" w:rsidRDefault="006B5692" w:rsidP="006B5692">
      <w:pPr>
        <w:pStyle w:val="Prrafodelista"/>
        <w:numPr>
          <w:ilvl w:val="0"/>
          <w:numId w:val="42"/>
        </w:numPr>
        <w:rPr>
          <w:b/>
          <w:lang w:val="es-AR"/>
        </w:rPr>
      </w:pPr>
      <w:r w:rsidRPr="001068A4">
        <w:rPr>
          <w:b/>
          <w:lang w:val="es-AR"/>
        </w:rPr>
        <w:t>Diagrama de Entidad Relación:</w:t>
      </w:r>
      <w:r w:rsidRPr="001068A4">
        <w:rPr>
          <w:lang w:val="es-AR"/>
        </w:rPr>
        <w:t xml:space="preserve"> se adapta el modelo de cla</w:t>
      </w:r>
      <w:r>
        <w:rPr>
          <w:lang w:val="es-AR"/>
        </w:rPr>
        <w:t>s</w:t>
      </w:r>
      <w:r w:rsidRPr="001068A4">
        <w:rPr>
          <w:lang w:val="es-AR"/>
        </w:rPr>
        <w:t>es de diseño para ser almacenado en una base de datos relacional.</w:t>
      </w:r>
    </w:p>
    <w:p w:rsidR="006B5692" w:rsidRDefault="006B5692" w:rsidP="006B5692">
      <w:pPr>
        <w:pStyle w:val="Ttulo2"/>
        <w:rPr>
          <w:rFonts w:eastAsia="Calibri"/>
        </w:rPr>
      </w:pPr>
      <w:bookmarkStart w:id="49" w:name="_Toc258909961"/>
      <w:r>
        <w:rPr>
          <w:rFonts w:eastAsia="Calibri"/>
        </w:rPr>
        <w:t>Flujo de trabajo de implementación</w:t>
      </w:r>
      <w:bookmarkEnd w:id="49"/>
    </w:p>
    <w:p w:rsidR="006B5692" w:rsidRPr="001068A4" w:rsidRDefault="006B5692" w:rsidP="006B5692">
      <w:pPr>
        <w:rPr>
          <w:b/>
          <w:lang w:val="es-AR"/>
        </w:rPr>
      </w:pPr>
      <w:r>
        <w:rPr>
          <w:rFonts w:eastAsia="Calibri"/>
        </w:rPr>
        <w:t>En esta etapa se definen los nodos del sistema y se asignan los componentes ejecutables a los mismos. Se desarrolla la arquitectura y el sistema como un todo llevando a cabo las pruebas de unidad.</w:t>
      </w:r>
    </w:p>
    <w:p w:rsidR="006B5692" w:rsidRDefault="006B5692" w:rsidP="006B5692">
      <w:pPr>
        <w:pStyle w:val="Prrafodelista"/>
        <w:numPr>
          <w:ilvl w:val="0"/>
          <w:numId w:val="43"/>
        </w:numPr>
        <w:rPr>
          <w:rFonts w:eastAsia="Calibri"/>
          <w:b/>
          <w:lang w:val="es-AR"/>
        </w:rPr>
      </w:pPr>
      <w:r>
        <w:rPr>
          <w:rFonts w:eastAsia="Calibri"/>
          <w:b/>
          <w:lang w:val="es-AR"/>
        </w:rPr>
        <w:t>Diagrama de definición de componentes:</w:t>
      </w:r>
      <w:r>
        <w:t xml:space="preserve"> se representan las relaciones entre los componentes ejecutables.</w:t>
      </w:r>
    </w:p>
    <w:p w:rsidR="006B5692" w:rsidRPr="001068A4" w:rsidRDefault="006B5692" w:rsidP="006B5692">
      <w:pPr>
        <w:pStyle w:val="Ttulo2"/>
        <w:rPr>
          <w:rFonts w:eastAsia="Calibri"/>
          <w:lang w:val="es-AR"/>
        </w:rPr>
      </w:pPr>
      <w:bookmarkStart w:id="50" w:name="_Toc258909962"/>
      <w:r>
        <w:rPr>
          <w:rFonts w:eastAsia="Calibri"/>
          <w:lang w:val="es-AR"/>
        </w:rPr>
        <w:t>Flujo de trabajo de prueba</w:t>
      </w:r>
      <w:bookmarkEnd w:id="50"/>
    </w:p>
    <w:p w:rsidR="006B5692" w:rsidRDefault="006B5692" w:rsidP="006B5692">
      <w:pPr>
        <w:rPr>
          <w:rFonts w:eastAsia="Calibri"/>
        </w:rPr>
      </w:pPr>
      <w:r w:rsidRPr="00E1422C">
        <w:rPr>
          <w:rFonts w:eastAsia="Calibri"/>
        </w:rPr>
        <w:t>En este flujo de trabajo, se diseñan e implementan las pruebas diseñando los diferentes casos de prueba. Además se crean los procedimientos de prueba y los componentes ejecutables para la automatización de las mismas.</w:t>
      </w:r>
      <w:r>
        <w:rPr>
          <w:rFonts w:eastAsia="Calibri"/>
        </w:rPr>
        <w:t xml:space="preserve"> Por último se llevan a cabo las mismas y se reportan los resultados obtenidos.</w:t>
      </w:r>
    </w:p>
    <w:p w:rsidR="006B5692" w:rsidRPr="00E57D14" w:rsidRDefault="006B5692" w:rsidP="006B5692">
      <w:pPr>
        <w:pStyle w:val="Prrafodelista"/>
        <w:numPr>
          <w:ilvl w:val="0"/>
          <w:numId w:val="43"/>
        </w:numPr>
        <w:rPr>
          <w:rFonts w:eastAsia="Calibri"/>
          <w:b/>
        </w:rPr>
      </w:pPr>
      <w:r>
        <w:rPr>
          <w:rFonts w:eastAsia="Calibri"/>
          <w:b/>
        </w:rPr>
        <w:t>Plan de prueba:</w:t>
      </w:r>
      <w:r>
        <w:rPr>
          <w:rFonts w:eastAsia="Calibri"/>
        </w:rPr>
        <w:t xml:space="preserve"> se describe como se deben llevar a cabo las pruebas.</w:t>
      </w:r>
    </w:p>
    <w:p w:rsidR="006B5692" w:rsidRDefault="006B5692" w:rsidP="006B5692">
      <w:pPr>
        <w:pStyle w:val="Prrafodelista"/>
        <w:numPr>
          <w:ilvl w:val="0"/>
          <w:numId w:val="43"/>
        </w:numPr>
        <w:rPr>
          <w:rFonts w:eastAsia="Calibri"/>
          <w:b/>
        </w:rPr>
      </w:pPr>
      <w:r>
        <w:rPr>
          <w:b/>
          <w:lang w:val="es-AR"/>
        </w:rPr>
        <w:t>Modelo de Casos</w:t>
      </w:r>
      <w:r w:rsidRPr="00E57D14">
        <w:rPr>
          <w:b/>
          <w:lang w:val="es-AR"/>
        </w:rPr>
        <w:t xml:space="preserve"> de Prueba</w:t>
      </w:r>
      <w:r>
        <w:rPr>
          <w:b/>
          <w:lang w:val="es-AR"/>
        </w:rPr>
        <w:t>:</w:t>
      </w:r>
      <w:r>
        <w:rPr>
          <w:lang w:val="es-AR"/>
        </w:rPr>
        <w:t xml:space="preserve"> se representan las relaciones y dependencias entre los casos de prueba</w:t>
      </w:r>
    </w:p>
    <w:p w:rsidR="006B5692" w:rsidRDefault="006B5692" w:rsidP="006B5692">
      <w:pPr>
        <w:pStyle w:val="Prrafodelista"/>
        <w:numPr>
          <w:ilvl w:val="0"/>
          <w:numId w:val="43"/>
        </w:numPr>
        <w:rPr>
          <w:rFonts w:eastAsia="Calibri"/>
          <w:b/>
        </w:rPr>
      </w:pPr>
      <w:r>
        <w:rPr>
          <w:rFonts w:eastAsia="Calibri"/>
          <w:b/>
        </w:rPr>
        <w:lastRenderedPageBreak/>
        <w:t xml:space="preserve">Caso de prueba: </w:t>
      </w:r>
      <w:r>
        <w:rPr>
          <w:rFonts w:eastAsia="Calibri"/>
        </w:rPr>
        <w:t>se describe el procedimiento para llevar a cabo una prueba.</w:t>
      </w:r>
    </w:p>
    <w:p w:rsidR="006B5692" w:rsidRDefault="006B5692" w:rsidP="006B5692">
      <w:pPr>
        <w:pStyle w:val="Prrafodelista"/>
        <w:numPr>
          <w:ilvl w:val="0"/>
          <w:numId w:val="43"/>
        </w:numPr>
        <w:rPr>
          <w:rFonts w:eastAsia="Calibri"/>
          <w:b/>
        </w:rPr>
      </w:pPr>
      <w:r>
        <w:rPr>
          <w:rFonts w:eastAsia="Calibri"/>
          <w:b/>
        </w:rPr>
        <w:t>Componente de prueba:</w:t>
      </w:r>
      <w:r>
        <w:rPr>
          <w:rFonts w:eastAsia="Calibri"/>
        </w:rPr>
        <w:t xml:space="preserve"> se realiza de forma automatizada un caso de prueba</w:t>
      </w:r>
    </w:p>
    <w:p w:rsidR="005B29DB" w:rsidRPr="00FA2607" w:rsidRDefault="006B5692" w:rsidP="00FA2607">
      <w:pPr>
        <w:pStyle w:val="Prrafodelista"/>
        <w:numPr>
          <w:ilvl w:val="0"/>
          <w:numId w:val="43"/>
        </w:numPr>
        <w:rPr>
          <w:rFonts w:eastAsia="Calibri"/>
          <w:b/>
        </w:rPr>
      </w:pPr>
      <w:r>
        <w:rPr>
          <w:rFonts w:eastAsia="Calibri"/>
          <w:b/>
        </w:rPr>
        <w:t>Resultados</w:t>
      </w:r>
      <w:r>
        <w:rPr>
          <w:b/>
        </w:rPr>
        <w:t>:</w:t>
      </w:r>
      <w:r>
        <w:t xml:space="preserve"> se describen los resultados generados por la</w:t>
      </w:r>
      <w:r w:rsidR="00FA2607">
        <w:t xml:space="preserve"> realización del caso de prueba.</w:t>
      </w:r>
    </w:p>
    <w:p w:rsidR="008E2816" w:rsidRDefault="008E2816">
      <w:pPr>
        <w:spacing w:after="0"/>
        <w:ind w:firstLine="360"/>
        <w:jc w:val="left"/>
        <w:rPr>
          <w:rFonts w:eastAsiaTheme="majorEastAsia" w:cstheme="majorBidi"/>
          <w:b/>
          <w:bCs/>
          <w:color w:val="365F91" w:themeColor="accent1" w:themeShade="BF"/>
          <w:sz w:val="24"/>
          <w:szCs w:val="24"/>
        </w:rPr>
      </w:pPr>
      <w:bookmarkStart w:id="51" w:name="_Toc258909963"/>
      <w:r>
        <w:br w:type="page"/>
      </w:r>
    </w:p>
    <w:p w:rsidR="005C5C68" w:rsidRDefault="00112983" w:rsidP="005C5C68">
      <w:pPr>
        <w:pStyle w:val="Ttulo1"/>
        <w:rPr>
          <w:rFonts w:asciiTheme="minorHAnsi" w:hAnsiTheme="minorHAnsi"/>
        </w:rPr>
      </w:pPr>
      <w:r w:rsidRPr="00E1422C">
        <w:rPr>
          <w:rFonts w:asciiTheme="minorHAnsi" w:hAnsiTheme="minorHAnsi"/>
        </w:rPr>
        <w:lastRenderedPageBreak/>
        <w:t>Planificación de Proyecto</w:t>
      </w:r>
      <w:bookmarkEnd w:id="51"/>
    </w:p>
    <w:p w:rsidR="005C5C68" w:rsidRDefault="004A6F2A" w:rsidP="008E2816">
      <w:pPr>
        <w:rPr>
          <w:rFonts w:eastAsiaTheme="majorEastAsia" w:cstheme="majorBidi"/>
          <w:b/>
          <w:bCs/>
          <w:color w:val="365F91" w:themeColor="accent1" w:themeShade="BF"/>
          <w:sz w:val="24"/>
          <w:szCs w:val="24"/>
        </w:rPr>
      </w:pPr>
      <w:r>
        <w:rPr>
          <w:lang w:val="es-AR"/>
        </w:rPr>
        <w:t>En el Gantt que se presenta</w:t>
      </w:r>
      <w:r w:rsidRPr="00F25F1E">
        <w:rPr>
          <w:lang w:val="es-AR"/>
        </w:rPr>
        <w:t xml:space="preserve">, se detalla la planificación del proyecto especificando los tiempos estimados que cada tarea del proceso unificado de desarrollo consumirá. </w:t>
      </w:r>
    </w:p>
    <w:p w:rsidR="00FA2607" w:rsidRPr="008E2816" w:rsidRDefault="008E2816" w:rsidP="008E2816">
      <w:pPr>
        <w:spacing w:after="0"/>
        <w:jc w:val="left"/>
        <w:rPr>
          <w:rFonts w:eastAsiaTheme="majorEastAsia" w:cstheme="majorBidi"/>
          <w:b/>
          <w:bCs/>
          <w:noProof/>
          <w:color w:val="365F91" w:themeColor="accent1" w:themeShade="BF"/>
          <w:sz w:val="24"/>
          <w:szCs w:val="24"/>
          <w:lang w:eastAsia="es-ES"/>
        </w:rPr>
      </w:pPr>
      <w:r w:rsidRPr="008E2816">
        <w:rPr>
          <w:i/>
          <w:noProof/>
          <w:lang w:eastAsia="es-ES" w:bidi="ar-SA"/>
        </w:rPr>
        <w:t>Ver anexo 1.</w:t>
      </w:r>
      <w:r w:rsidR="00FA2607" w:rsidRPr="008E2816">
        <w:rPr>
          <w:rFonts w:eastAsiaTheme="majorEastAsia" w:cstheme="majorBidi"/>
          <w:b/>
          <w:bCs/>
          <w:noProof/>
          <w:color w:val="365F91" w:themeColor="accent1" w:themeShade="BF"/>
          <w:sz w:val="24"/>
          <w:szCs w:val="24"/>
          <w:lang w:eastAsia="es-ES"/>
        </w:rPr>
        <w:br w:type="page"/>
      </w:r>
    </w:p>
    <w:p w:rsidR="00112983" w:rsidRPr="00E1422C" w:rsidRDefault="00E1216C" w:rsidP="00112983">
      <w:pPr>
        <w:pStyle w:val="Ttulo1"/>
        <w:rPr>
          <w:rFonts w:asciiTheme="minorHAnsi" w:hAnsiTheme="minorHAnsi"/>
        </w:rPr>
      </w:pPr>
      <w:bookmarkStart w:id="52" w:name="_Toc258909964"/>
      <w:r>
        <w:rPr>
          <w:rFonts w:asciiTheme="minorHAnsi" w:hAnsiTheme="minorHAnsi"/>
          <w:noProof/>
          <w:lang w:eastAsia="es-ES"/>
        </w:rPr>
        <w:lastRenderedPageBreak/>
        <w:pict>
          <v:rect id="_x0000_s1026" style="position:absolute;left:0;text-align:left;margin-left:238.05pt;margin-top:1300.9pt;width:45pt;height:27pt;z-index:251658240;mso-position-horizontal-relative:page;mso-position-vertical-relative:page" filled="f" fillcolor="#17365d" strokecolor="#71a0dc">
            <w10:wrap anchorx="page" anchory="page"/>
          </v:rect>
        </w:pict>
      </w:r>
      <w:bookmarkStart w:id="53" w:name="_Toc226020673"/>
      <w:bookmarkStart w:id="54" w:name="_Toc226021015"/>
      <w:bookmarkStart w:id="55" w:name="_Toc226022373"/>
      <w:bookmarkStart w:id="56" w:name="_Toc254114339"/>
      <w:r w:rsidR="00112983" w:rsidRPr="00E1422C">
        <w:rPr>
          <w:rFonts w:asciiTheme="minorHAnsi" w:hAnsiTheme="minorHAnsi"/>
        </w:rPr>
        <w:t>Investigación de antecedentes</w:t>
      </w:r>
      <w:bookmarkEnd w:id="52"/>
      <w:bookmarkEnd w:id="53"/>
      <w:bookmarkEnd w:id="54"/>
      <w:bookmarkEnd w:id="55"/>
      <w:bookmarkEnd w:id="56"/>
    </w:p>
    <w:p w:rsidR="00112983" w:rsidRPr="00E1422C" w:rsidRDefault="00112983" w:rsidP="00112983">
      <w:pPr>
        <w:pStyle w:val="Ttulo2"/>
      </w:pPr>
      <w:bookmarkStart w:id="57" w:name="_Toc258909965"/>
      <w:bookmarkStart w:id="58" w:name="_Toc226020675"/>
      <w:bookmarkStart w:id="59" w:name="_Toc226021017"/>
      <w:bookmarkStart w:id="60" w:name="_Toc226022375"/>
      <w:bookmarkStart w:id="61" w:name="_Toc226472208"/>
      <w:r w:rsidRPr="00E1422C">
        <w:t>Fuente número 1</w:t>
      </w:r>
      <w:bookmarkEnd w:id="57"/>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w:t>
      </w:r>
      <w:r w:rsidRPr="00E1422C">
        <w:rPr>
          <w:rFonts w:asciiTheme="minorHAnsi" w:hAnsiTheme="minorHAnsi"/>
          <w:sz w:val="22"/>
          <w:szCs w:val="22"/>
        </w:rPr>
        <w:t>Concentra Beller</w:t>
      </w:r>
    </w:p>
    <w:p w:rsidR="00112983" w:rsidRPr="00E1422C" w:rsidRDefault="00112983" w:rsidP="00112983">
      <w:r w:rsidRPr="00E1422C">
        <w:rPr>
          <w:b/>
          <w:u w:val="single"/>
        </w:rPr>
        <w:t>Ubicación:</w:t>
      </w:r>
      <w:r w:rsidRPr="00E1422C">
        <w:t xml:space="preserve"> Buenos Aires, Argentina</w:t>
      </w:r>
    </w:p>
    <w:p w:rsidR="00112983" w:rsidRPr="00E1422C" w:rsidRDefault="00112983" w:rsidP="00112983">
      <w:r w:rsidRPr="00E1422C">
        <w:rPr>
          <w:b/>
          <w:u w:val="single"/>
        </w:rPr>
        <w:t>Página Web:</w:t>
      </w:r>
      <w:r w:rsidRPr="00E1422C">
        <w:t xml:space="preserve"> http://concentrabeller.com.ar/</w:t>
      </w:r>
    </w:p>
    <w:p w:rsidR="00112983" w:rsidRPr="00E1422C" w:rsidRDefault="00112983" w:rsidP="00112983">
      <w:r w:rsidRPr="00E1422C">
        <w:t>Concentra Beller es una reconocida cadena de ópticas que trabaja desde hace 47 años para brindar a sus clientes la mejor atención y calidad óptica dando respuesta a la necesidad y exigencia de cada uno. Para ello se planteo los siguientes valores:</w:t>
      </w:r>
    </w:p>
    <w:p w:rsidR="00112983" w:rsidRPr="00E1422C" w:rsidRDefault="00112983" w:rsidP="00112983">
      <w:r w:rsidRPr="00E1422C">
        <w:rPr>
          <w:rStyle w:val="Textoennegrita"/>
        </w:rPr>
        <w:t>Misión:</w:t>
      </w:r>
      <w:r w:rsidRPr="00E1422C">
        <w:t xml:space="preserve"> Cuidamos y potenciamos el sentido de la visión para una vida mejor.</w:t>
      </w:r>
    </w:p>
    <w:p w:rsidR="00112983" w:rsidRPr="00E1422C" w:rsidRDefault="00112983" w:rsidP="00112983">
      <w:r w:rsidRPr="00E1422C">
        <w:rPr>
          <w:rStyle w:val="Textoennegrita"/>
        </w:rPr>
        <w:t>Visión:</w:t>
      </w:r>
      <w:r w:rsidRPr="00E1422C">
        <w:t xml:space="preserve"> Satisfacer las necesidades visuales para cada etapa de la vida de nuestros clientes.</w:t>
      </w:r>
    </w:p>
    <w:p w:rsidR="00112983" w:rsidRPr="00E1422C" w:rsidRDefault="00112983" w:rsidP="005C5C68">
      <w:r w:rsidRPr="00E1422C">
        <w:t xml:space="preserve">En la Óptica Concentra Beller se cuenta con </w:t>
      </w:r>
      <w:hyperlink r:id="rId16" w:tooltip="Optometría" w:history="1">
        <w:r w:rsidRPr="005C5C68">
          <w:t>optómetras</w:t>
        </w:r>
      </w:hyperlink>
      <w:r w:rsidRPr="00E1422C">
        <w:t xml:space="preserve"> que pueden controlar su visión, brindando para sus clientes la comodidad de poder resolver sus necesidades visuales en un solo lugar ahorrando tiempo y dinero.</w:t>
      </w:r>
    </w:p>
    <w:p w:rsidR="00112983" w:rsidRPr="00E1422C" w:rsidRDefault="00112983" w:rsidP="00112983">
      <w:r w:rsidRPr="00E1422C">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zilo, metal y titanio. </w:t>
      </w:r>
    </w:p>
    <w:p w:rsidR="00112983" w:rsidRPr="00E1422C" w:rsidRDefault="00112983" w:rsidP="00112983">
      <w:r w:rsidRPr="00E1422C">
        <w:t>La empresa además de producir marcos de anteojos, y comercializarlos en su cadena de ópticas, también se encarga de las ventas a particulares como así a clientes mayoristas por internet, mediante un sistema Web.</w:t>
      </w:r>
    </w:p>
    <w:p w:rsidR="00112983" w:rsidRPr="00E1422C" w:rsidRDefault="00112983" w:rsidP="00112983">
      <w:pPr>
        <w:pStyle w:val="Ttulo2"/>
      </w:pPr>
      <w:bookmarkStart w:id="62" w:name="_Toc226020676"/>
      <w:bookmarkStart w:id="63" w:name="_Toc226021018"/>
      <w:bookmarkStart w:id="64" w:name="_Toc226022376"/>
      <w:bookmarkStart w:id="65" w:name="_Toc254114341"/>
      <w:bookmarkStart w:id="66" w:name="_Toc258909966"/>
      <w:bookmarkEnd w:id="58"/>
      <w:bookmarkEnd w:id="59"/>
      <w:bookmarkEnd w:id="60"/>
      <w:bookmarkEnd w:id="61"/>
      <w:r w:rsidRPr="00E1422C">
        <w:t>Fuente número 2</w:t>
      </w:r>
      <w:bookmarkEnd w:id="62"/>
      <w:bookmarkEnd w:id="63"/>
      <w:bookmarkEnd w:id="64"/>
      <w:bookmarkEnd w:id="65"/>
      <w:bookmarkEnd w:id="66"/>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C</w:t>
      </w:r>
      <w:hyperlink r:id="rId17" w:history="1">
        <w:r w:rsidRPr="00E1422C">
          <w:rPr>
            <w:rStyle w:val="Hipervnculo"/>
            <w:rFonts w:asciiTheme="minorHAnsi" w:hAnsiTheme="minorHAnsi"/>
            <w:color w:val="auto"/>
            <w:sz w:val="22"/>
            <w:szCs w:val="22"/>
          </w:rPr>
          <w:t>é</w:t>
        </w:r>
      </w:hyperlink>
      <w:r w:rsidRPr="00E1422C">
        <w:rPr>
          <w:rFonts w:asciiTheme="minorHAnsi" w:hAnsiTheme="minorHAnsi"/>
          <w:bCs/>
          <w:color w:val="auto"/>
          <w:sz w:val="22"/>
          <w:szCs w:val="22"/>
        </w:rPr>
        <w:t>bé</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Buenos Aires, Argentina</w:t>
      </w:r>
    </w:p>
    <w:p w:rsidR="00112983" w:rsidRPr="00E1422C" w:rsidRDefault="00112983" w:rsidP="00112983">
      <w:bookmarkStart w:id="67" w:name="_Toc226020677"/>
      <w:r w:rsidRPr="00E1422C">
        <w:rPr>
          <w:b/>
          <w:u w:val="single"/>
        </w:rPr>
        <w:t>Página Web:</w:t>
      </w:r>
      <w:r w:rsidRPr="00E1422C">
        <w:t xml:space="preserve"> </w:t>
      </w:r>
      <w:bookmarkEnd w:id="67"/>
      <w:r w:rsidRPr="00E1422C">
        <w:t>http://www.cebeargentina.com/</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Cébé es una compañía internacional basada en las montañas de Jura, Francia.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Fue establecida en 1982, Cébé es un pionero en la fabricación de gafas y ofrece un completo rango de anteojos de sol, marcos ópticos, antiparras, guantes, cascos y relojes diseñados cumpliendo con los requisitos de incluso el cliente más exigente.</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Durante los últimos tres años, Cébé ha agregado nuevos marcos ópticos, antiparras y relojes para completar su catálogo de productos. Cébé se ha vuelto ahora “el accesorio esencial”, focalizando en la calidad y confort.</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Hoy los productos de la compañía son distribuidos en más de 60 países, proporcionando satisfacción y un inmejorable servicio.</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112983" w:rsidRPr="00E1422C" w:rsidRDefault="00112983" w:rsidP="00112983">
      <w:pPr>
        <w:pStyle w:val="Ttulo2"/>
      </w:pPr>
      <w:bookmarkStart w:id="68" w:name="_Toc258909967"/>
      <w:r w:rsidRPr="00E1422C">
        <w:lastRenderedPageBreak/>
        <w:t>Fuente número 3</w:t>
      </w:r>
      <w:bookmarkEnd w:id="68"/>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Ray-Ban</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Italia</w:t>
      </w:r>
    </w:p>
    <w:p w:rsidR="00112983" w:rsidRPr="00E1422C" w:rsidRDefault="00112983" w:rsidP="00112983">
      <w:r w:rsidRPr="00E1422C">
        <w:rPr>
          <w:b/>
          <w:u w:val="single"/>
        </w:rPr>
        <w:t>Página Web:</w:t>
      </w:r>
      <w:r w:rsidRPr="00E1422C">
        <w:t xml:space="preserve"> http://www.ray-ban.com/argentina/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bCs/>
          <w:lang w:eastAsia="es-ES"/>
        </w:rPr>
        <w:t>Ray-Ban</w:t>
      </w:r>
      <w:r w:rsidRPr="00E1422C">
        <w:rPr>
          <w:rFonts w:eastAsia="Times New Roman"/>
          <w:lang w:eastAsia="es-ES"/>
        </w:rPr>
        <w:t xml:space="preserve"> es una compañía manufacturera fabricante de </w:t>
      </w:r>
      <w:hyperlink r:id="rId18" w:tooltip="Gafas de sol" w:history="1">
        <w:r w:rsidRPr="00E1422C">
          <w:rPr>
            <w:rFonts w:eastAsia="Times New Roman"/>
            <w:lang w:eastAsia="es-ES"/>
          </w:rPr>
          <w:t>gafas de sol</w:t>
        </w:r>
      </w:hyperlink>
      <w:r w:rsidRPr="00E1422C">
        <w:rPr>
          <w:rFonts w:eastAsia="Times New Roman"/>
          <w:lang w:eastAsia="es-ES"/>
        </w:rPr>
        <w:t xml:space="preserve">, fundada en </w:t>
      </w:r>
      <w:hyperlink r:id="rId19" w:tooltip="1937" w:history="1">
        <w:r w:rsidRPr="00E1422C">
          <w:rPr>
            <w:rFonts w:eastAsia="Times New Roman"/>
            <w:lang w:eastAsia="es-ES"/>
          </w:rPr>
          <w:t>1937</w:t>
        </w:r>
      </w:hyperlink>
      <w:r w:rsidRPr="00E1422C">
        <w:rPr>
          <w:rFonts w:eastAsia="Times New Roman"/>
          <w:lang w:eastAsia="es-ES"/>
        </w:rPr>
        <w:t xml:space="preserve"> por Bausch &amp; Lomb, en comisión con la Fuerza Aérea de Estados Unidos. En 1999 Bausch &amp; Lomb vendió la marca a la compañía italiana </w:t>
      </w:r>
      <w:hyperlink r:id="rId20" w:tooltip="Luxottica" w:history="1">
        <w:r w:rsidRPr="00E1422C">
          <w:rPr>
            <w:rFonts w:eastAsia="Times New Roman"/>
            <w:lang w:eastAsia="es-ES"/>
          </w:rPr>
          <w:t>Luxottica</w:t>
        </w:r>
      </w:hyperlink>
      <w:r w:rsidRPr="00E1422C">
        <w:rPr>
          <w:rFonts w:eastAsia="Times New Roman"/>
          <w:lang w:eastAsia="es-ES"/>
        </w:rPr>
        <w:t>.</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El nombre propio Ray-Ban significa «barrera contra los rayos» (</w:t>
      </w:r>
      <w:r w:rsidRPr="00E1422C">
        <w:rPr>
          <w:rFonts w:eastAsia="Times New Roman"/>
          <w:i/>
          <w:iCs/>
          <w:lang w:eastAsia="es-ES"/>
        </w:rPr>
        <w:t>ray banner</w:t>
      </w:r>
      <w:r w:rsidRPr="00E1422C">
        <w:rPr>
          <w:rFonts w:eastAsia="Times New Roman"/>
          <w:lang w:eastAsia="es-ES"/>
        </w:rPr>
        <w:t xml:space="preserve">), que al estar reducido en dos palabras cortas y llamativas establecieron todo un paradigma alrededor de su marca con el transcurso de los años. Fue escogido al resultar más atractivo que </w:t>
      </w:r>
      <w:r w:rsidRPr="00E1422C">
        <w:rPr>
          <w:rFonts w:eastAsia="Times New Roman"/>
          <w:i/>
          <w:iCs/>
          <w:lang w:eastAsia="es-ES"/>
        </w:rPr>
        <w:t>Anti-Glare</w:t>
      </w:r>
      <w:r w:rsidRPr="00E1422C">
        <w:rPr>
          <w:rFonts w:eastAsia="Times New Roman"/>
          <w:lang w:eastAsia="es-ES"/>
        </w:rPr>
        <w:t xml:space="preserve"> (‘antibrillo’).</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Ray-Ban es considerado como el primer fabricante moderno de gafas de sol y es responsable de la creación de dos de las gafas de sol más imitadas en el mundo: </w:t>
      </w:r>
      <w:hyperlink r:id="rId21" w:tooltip="Ray-Ban Aviator (aún no redactado)" w:history="1">
        <w:r w:rsidRPr="00E1422C">
          <w:rPr>
            <w:rFonts w:eastAsia="Times New Roman"/>
            <w:lang w:eastAsia="es-ES"/>
          </w:rPr>
          <w:t>Ray-Ban Aviator</w:t>
        </w:r>
      </w:hyperlink>
      <w:r w:rsidRPr="00E1422C">
        <w:rPr>
          <w:rFonts w:eastAsia="Times New Roman"/>
          <w:lang w:eastAsia="es-ES"/>
        </w:rPr>
        <w:t xml:space="preserve"> y Ray-Ban Wayfarer. El estilo Aviator fue creado en </w:t>
      </w:r>
      <w:hyperlink r:id="rId22" w:tooltip="1936" w:history="1">
        <w:r w:rsidRPr="00E1422C">
          <w:rPr>
            <w:rFonts w:eastAsia="Times New Roman"/>
            <w:lang w:eastAsia="es-ES"/>
          </w:rPr>
          <w:t>1936</w:t>
        </w:r>
      </w:hyperlink>
      <w:r w:rsidRPr="00E1422C">
        <w:rPr>
          <w:rFonts w:eastAsia="Times New Roman"/>
          <w:lang w:eastAsia="es-ES"/>
        </w:rPr>
        <w:t xml:space="preserve">, desarrollado específicamente para </w:t>
      </w:r>
      <w:hyperlink r:id="rId23" w:tooltip="Piloto" w:history="1">
        <w:r w:rsidRPr="00E1422C">
          <w:rPr>
            <w:rFonts w:eastAsia="Times New Roman"/>
            <w:lang w:eastAsia="es-ES"/>
          </w:rPr>
          <w:t>pilotos</w:t>
        </w:r>
      </w:hyperlink>
      <w:r w:rsidRPr="00E1422C">
        <w:rPr>
          <w:rFonts w:eastAsia="Times New Roman"/>
          <w:lang w:eastAsia="es-ES"/>
        </w:rPr>
        <w:t xml:space="preserve"> y también era usado por los militares, y en </w:t>
      </w:r>
      <w:hyperlink r:id="rId24" w:tooltip="1937" w:history="1">
        <w:r w:rsidRPr="00E1422C">
          <w:rPr>
            <w:rFonts w:eastAsia="Times New Roman"/>
            <w:lang w:eastAsia="es-ES"/>
          </w:rPr>
          <w:t>1937</w:t>
        </w:r>
      </w:hyperlink>
      <w:r w:rsidRPr="00E1422C">
        <w:rPr>
          <w:rFonts w:eastAsia="Times New Roman"/>
          <w:lang w:eastAsia="es-ES"/>
        </w:rPr>
        <w:t xml:space="preserve"> estuvieron disponibles para el público. Las Wayfarer estuvieron disponibles desde 1953 y se ha convertido en el estilo más vendido de la </w:t>
      </w:r>
      <w:hyperlink r:id="rId25" w:tooltip="Historia" w:history="1">
        <w:r w:rsidRPr="00E1422C">
          <w:rPr>
            <w:rFonts w:eastAsia="Times New Roman"/>
            <w:lang w:eastAsia="es-ES"/>
          </w:rPr>
          <w:t>historia</w:t>
        </w:r>
      </w:hyperlink>
      <w:r w:rsidRPr="00E1422C">
        <w:rPr>
          <w:rFonts w:eastAsia="Times New Roman"/>
          <w:lang w:eastAsia="es-ES"/>
        </w:rPr>
        <w:t xml:space="preserve">. Gracias al </w:t>
      </w:r>
      <w:hyperlink r:id="rId26" w:tooltip="Cine" w:history="1">
        <w:r w:rsidRPr="00E1422C">
          <w:rPr>
            <w:rFonts w:eastAsia="Times New Roman"/>
            <w:lang w:eastAsia="es-ES"/>
          </w:rPr>
          <w:t>cine</w:t>
        </w:r>
      </w:hyperlink>
      <w:r w:rsidRPr="00E1422C">
        <w:rPr>
          <w:rFonts w:eastAsia="Times New Roman"/>
          <w:lang w:eastAsia="es-ES"/>
        </w:rPr>
        <w:t>, las gafas de sol como accesorio se volvieron ampliamente populares en la cultura norteamericana y occidental, principalmente en la década de los ochenta.</w:t>
      </w:r>
    </w:p>
    <w:p w:rsidR="00112983" w:rsidRPr="00E1422C" w:rsidRDefault="00112983" w:rsidP="00112983">
      <w:pPr>
        <w:spacing w:before="100" w:beforeAutospacing="1" w:after="100" w:afterAutospacing="1"/>
        <w:rPr>
          <w:rFonts w:eastAsia="Times New Roman"/>
          <w:lang w:eastAsia="es-ES"/>
        </w:rPr>
      </w:pPr>
      <w:r w:rsidRPr="00E1422C">
        <w:rPr>
          <w:rFonts w:eastAsia="Times New Roman"/>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Ray-Ban es patrocinador oficial del equipo </w:t>
      </w:r>
      <w:hyperlink r:id="rId27" w:tooltip="Honda Racing" w:history="1">
        <w:r w:rsidRPr="00E1422C">
          <w:rPr>
            <w:rFonts w:eastAsia="Times New Roman"/>
            <w:lang w:eastAsia="es-ES"/>
          </w:rPr>
          <w:t>Honda Racing</w:t>
        </w:r>
      </w:hyperlink>
      <w:r w:rsidRPr="00E1422C">
        <w:rPr>
          <w:rFonts w:eastAsia="Times New Roman"/>
          <w:lang w:eastAsia="es-ES"/>
        </w:rPr>
        <w:t xml:space="preserve"> de </w:t>
      </w:r>
      <w:hyperlink r:id="rId28" w:tooltip="Fórmula 1" w:history="1">
        <w:r w:rsidRPr="00E1422C">
          <w:rPr>
            <w:rFonts w:eastAsia="Times New Roman"/>
            <w:lang w:eastAsia="es-ES"/>
          </w:rPr>
          <w:t>Fórmula 1</w:t>
        </w:r>
      </w:hyperlink>
      <w:r w:rsidRPr="00E1422C">
        <w:rPr>
          <w:rFonts w:eastAsia="Times New Roman"/>
          <w:lang w:eastAsia="es-ES"/>
        </w:rPr>
        <w:t xml:space="preserve"> desde 2005.</w:t>
      </w:r>
    </w:p>
    <w:p w:rsidR="00112983" w:rsidRPr="00E1422C" w:rsidRDefault="00112983" w:rsidP="00112983">
      <w:pPr>
        <w:pStyle w:val="Ttulo2"/>
      </w:pPr>
      <w:bookmarkStart w:id="69" w:name="_Toc258909968"/>
      <w:r w:rsidRPr="00E1422C">
        <w:t>Fuente número 4</w:t>
      </w:r>
      <w:bookmarkEnd w:id="69"/>
    </w:p>
    <w:p w:rsidR="00112983" w:rsidRPr="00E1422C" w:rsidRDefault="00112983" w:rsidP="00112983">
      <w:pPr>
        <w:pStyle w:val="NormalWeb"/>
        <w:spacing w:line="240" w:lineRule="auto"/>
        <w:rPr>
          <w:rFonts w:asciiTheme="minorHAnsi" w:hAnsiTheme="minorHAnsi"/>
          <w:bCs/>
          <w:color w:val="auto"/>
          <w:sz w:val="22"/>
          <w:szCs w:val="22"/>
        </w:rPr>
      </w:pPr>
      <w:r w:rsidRPr="00E1422C">
        <w:rPr>
          <w:rFonts w:asciiTheme="minorHAnsi" w:hAnsiTheme="minorHAnsi"/>
          <w:b/>
          <w:bCs/>
          <w:color w:val="auto"/>
          <w:sz w:val="22"/>
          <w:szCs w:val="22"/>
          <w:u w:val="single"/>
        </w:rPr>
        <w:t>Entidad:</w:t>
      </w:r>
      <w:r w:rsidRPr="00E1422C">
        <w:rPr>
          <w:rFonts w:asciiTheme="minorHAnsi" w:hAnsiTheme="minorHAnsi"/>
          <w:bCs/>
          <w:color w:val="auto"/>
          <w:sz w:val="22"/>
          <w:szCs w:val="22"/>
        </w:rPr>
        <w:t xml:space="preserve"> Luxottica S.p.A.</w:t>
      </w:r>
    </w:p>
    <w:p w:rsidR="00112983" w:rsidRPr="00E1422C" w:rsidRDefault="00112983" w:rsidP="00112983">
      <w:pPr>
        <w:pStyle w:val="NormalWeb"/>
        <w:spacing w:line="240" w:lineRule="auto"/>
        <w:rPr>
          <w:rFonts w:asciiTheme="minorHAnsi" w:hAnsiTheme="minorHAnsi"/>
          <w:color w:val="auto"/>
          <w:sz w:val="22"/>
          <w:szCs w:val="22"/>
        </w:rPr>
      </w:pPr>
      <w:r w:rsidRPr="00E1422C">
        <w:rPr>
          <w:rFonts w:asciiTheme="minorHAnsi" w:hAnsiTheme="minorHAnsi"/>
          <w:b/>
          <w:bCs/>
          <w:color w:val="auto"/>
          <w:sz w:val="22"/>
          <w:szCs w:val="22"/>
          <w:u w:val="single"/>
        </w:rPr>
        <w:t>Ubicación:</w:t>
      </w:r>
      <w:r w:rsidRPr="00E1422C">
        <w:rPr>
          <w:rFonts w:asciiTheme="minorHAnsi" w:hAnsiTheme="minorHAnsi"/>
          <w:bCs/>
          <w:color w:val="auto"/>
          <w:sz w:val="22"/>
          <w:szCs w:val="22"/>
        </w:rPr>
        <w:t xml:space="preserve"> Agordo, Italia</w:t>
      </w:r>
    </w:p>
    <w:p w:rsidR="00112983" w:rsidRPr="00E1422C" w:rsidRDefault="00112983" w:rsidP="00112983">
      <w:r w:rsidRPr="00E1422C">
        <w:rPr>
          <w:b/>
          <w:u w:val="single"/>
        </w:rPr>
        <w:t>Página Web:</w:t>
      </w:r>
      <w:r w:rsidRPr="00E1422C">
        <w:t xml:space="preserve"> http://www.luxottica.com</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Cs/>
          <w:color w:val="auto"/>
          <w:sz w:val="22"/>
          <w:szCs w:val="22"/>
        </w:rPr>
        <w:t>Grupo S.p.A. de Luxottica es en e</w:t>
      </w:r>
      <w:r w:rsidRPr="00E1422C">
        <w:rPr>
          <w:rFonts w:asciiTheme="minorHAnsi" w:hAnsiTheme="minorHAnsi"/>
          <w:color w:val="auto"/>
          <w:sz w:val="22"/>
          <w:szCs w:val="22"/>
        </w:rPr>
        <w:t xml:space="preserve">l mundo la compañía más grande. Sus marcas más conocidas de que fabrican son: </w:t>
      </w:r>
      <w:hyperlink r:id="rId29" w:tooltip="Rayo-Interdicción" w:history="1">
        <w:r w:rsidRPr="00E1422C">
          <w:rPr>
            <w:rStyle w:val="Hipervnculo"/>
            <w:rFonts w:asciiTheme="minorHAnsi" w:hAnsiTheme="minorHAnsi"/>
            <w:color w:val="auto"/>
            <w:sz w:val="22"/>
            <w:szCs w:val="22"/>
          </w:rPr>
          <w:t>Rayo-Interdicción</w:t>
        </w:r>
      </w:hyperlink>
      <w:r w:rsidRPr="00E1422C">
        <w:rPr>
          <w:rFonts w:asciiTheme="minorHAnsi" w:hAnsiTheme="minorHAnsi"/>
          <w:color w:val="auto"/>
          <w:sz w:val="22"/>
          <w:szCs w:val="22"/>
        </w:rPr>
        <w:t xml:space="preserve">, </w:t>
      </w:r>
      <w:hyperlink r:id="rId30" w:tooltip="Choza de Sunglass internacional" w:history="1">
        <w:r w:rsidRPr="00E1422C">
          <w:rPr>
            <w:rStyle w:val="Hipervnculo"/>
            <w:rFonts w:asciiTheme="minorHAnsi" w:hAnsiTheme="minorHAnsi"/>
            <w:color w:val="auto"/>
            <w:sz w:val="22"/>
            <w:szCs w:val="22"/>
          </w:rPr>
          <w:t>Choza de Sunglass internacional</w:t>
        </w:r>
      </w:hyperlink>
      <w:r w:rsidRPr="00E1422C">
        <w:rPr>
          <w:rFonts w:asciiTheme="minorHAnsi" w:hAnsiTheme="minorHAnsi"/>
          <w:color w:val="auto"/>
          <w:sz w:val="22"/>
          <w:szCs w:val="22"/>
        </w:rPr>
        <w:t xml:space="preserve">, </w:t>
      </w:r>
      <w:hyperlink r:id="rId31"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adquirido recientemente </w:t>
      </w:r>
      <w:hyperlink r:id="rId32" w:tooltip="Oakley, Inc." w:history="1">
        <w:r w:rsidRPr="00E1422C">
          <w:rPr>
            <w:rStyle w:val="Hipervnculo"/>
            <w:rFonts w:asciiTheme="minorHAnsi" w:hAnsiTheme="minorHAnsi"/>
            <w:color w:val="auto"/>
            <w:sz w:val="22"/>
            <w:szCs w:val="22"/>
          </w:rPr>
          <w:t>Oakley, Inc.</w:t>
        </w:r>
      </w:hyperlink>
      <w:r w:rsidRPr="00E1422C">
        <w:rPr>
          <w:rFonts w:asciiTheme="minorHAnsi" w:hAnsiTheme="minorHAnsi"/>
          <w:color w:val="auto"/>
          <w:sz w:val="22"/>
          <w:szCs w:val="22"/>
        </w:rPr>
        <w:t xml:space="preserve">. También hace las gafas de sol para las marcas de fábrica del diseñador de por ejemplo </w:t>
      </w:r>
      <w:hyperlink r:id="rId33" w:tooltip="Chanel" w:history="1">
        <w:r w:rsidRPr="00E1422C">
          <w:rPr>
            <w:rStyle w:val="Hipervnculo"/>
            <w:rFonts w:asciiTheme="minorHAnsi" w:hAnsiTheme="minorHAnsi"/>
            <w:color w:val="auto"/>
            <w:sz w:val="22"/>
            <w:szCs w:val="22"/>
          </w:rPr>
          <w:t>Chanel</w:t>
        </w:r>
      </w:hyperlink>
      <w:r w:rsidRPr="00E1422C">
        <w:rPr>
          <w:rFonts w:asciiTheme="minorHAnsi" w:hAnsiTheme="minorHAnsi"/>
          <w:color w:val="auto"/>
          <w:sz w:val="22"/>
          <w:szCs w:val="22"/>
        </w:rPr>
        <w:t xml:space="preserve"> y </w:t>
      </w:r>
      <w:hyperlink r:id="rId34" w:tooltip="Prada" w:history="1">
        <w:r w:rsidRPr="00E1422C">
          <w:rPr>
            <w:rStyle w:val="Hipervnculo"/>
            <w:rFonts w:asciiTheme="minorHAnsi" w:hAnsiTheme="minorHAnsi"/>
            <w:color w:val="auto"/>
            <w:sz w:val="22"/>
            <w:szCs w:val="22"/>
          </w:rPr>
          <w:t>Prada</w:t>
        </w:r>
      </w:hyperlink>
      <w:r w:rsidRPr="00E1422C">
        <w:rPr>
          <w:rFonts w:asciiTheme="minorHAnsi" w:hAnsiTheme="minorHAnsi"/>
          <w:color w:val="auto"/>
          <w:sz w:val="22"/>
          <w:szCs w:val="22"/>
        </w:rPr>
        <w:t xml:space="preserve">, y tiene intereses extensos en cristales de la prescripción también. </w:t>
      </w:r>
      <w:hyperlink r:id="rId35" w:tooltip="Leonardo Del Vecchio" w:history="1">
        <w:r w:rsidRPr="00E1422C">
          <w:rPr>
            <w:rStyle w:val="Hipervnculo"/>
            <w:rFonts w:asciiTheme="minorHAnsi" w:hAnsiTheme="minorHAnsi"/>
            <w:color w:val="auto"/>
            <w:sz w:val="22"/>
            <w:szCs w:val="22"/>
          </w:rPr>
          <w:t>Leonardo Del Vecchio</w:t>
        </w:r>
      </w:hyperlink>
      <w:r w:rsidRPr="00E1422C">
        <w:rPr>
          <w:rFonts w:asciiTheme="minorHAnsi" w:hAnsiTheme="minorHAnsi"/>
          <w:color w:val="auto"/>
          <w:sz w:val="22"/>
          <w:szCs w:val="22"/>
        </w:rPr>
        <w:t xml:space="preserve"> comenzó la compañía en 1961, adentro </w:t>
      </w:r>
      <w:hyperlink r:id="rId36" w:tooltip="Agordo" w:history="1">
        <w:r w:rsidRPr="00E1422C">
          <w:rPr>
            <w:rStyle w:val="Hipervnculo"/>
            <w:rFonts w:asciiTheme="minorHAnsi" w:hAnsiTheme="minorHAnsi"/>
            <w:color w:val="auto"/>
            <w:sz w:val="22"/>
            <w:szCs w:val="22"/>
          </w:rPr>
          <w:t>Agordo</w:t>
        </w:r>
      </w:hyperlink>
      <w:r w:rsidRPr="00E1422C">
        <w:rPr>
          <w:rFonts w:asciiTheme="minorHAnsi" w:hAnsiTheme="minorHAnsi"/>
          <w:color w:val="auto"/>
          <w:sz w:val="22"/>
          <w:szCs w:val="22"/>
        </w:rPr>
        <w:t xml:space="preserve"> norte de Venecia; establecen jefatura hoy a la compañía adentro </w:t>
      </w:r>
      <w:hyperlink r:id="rId37" w:tooltip="Milano" w:history="1">
        <w:r w:rsidRPr="00E1422C">
          <w:rPr>
            <w:rStyle w:val="Hipervnculo"/>
            <w:rFonts w:asciiTheme="minorHAnsi" w:hAnsiTheme="minorHAnsi"/>
            <w:color w:val="auto"/>
            <w:sz w:val="22"/>
            <w:szCs w:val="22"/>
          </w:rPr>
          <w:t>Milano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b/>
          <w:color w:val="auto"/>
          <w:sz w:val="22"/>
          <w:szCs w:val="22"/>
        </w:rPr>
        <w:t>Historia:</w:t>
      </w:r>
      <w:r w:rsidRPr="00E1422C">
        <w:rPr>
          <w:rFonts w:asciiTheme="minorHAnsi" w:hAnsiTheme="minorHAnsi"/>
          <w:color w:val="auto"/>
          <w:sz w:val="22"/>
          <w:szCs w:val="22"/>
        </w:rPr>
        <w:t xml:space="preserve"> Leonardo Del Vecchio comenzó vida que hacía las medallas en Milano, pero luego decidió dar vuelta a sus habilidades metalúrgicas y empezó a hacer piezas del espectáculo. En 1961 se trasladó a Agordo en </w:t>
      </w:r>
      <w:hyperlink r:id="rId38" w:tooltip="Provincia de Belluno" w:history="1">
        <w:r w:rsidRPr="00E1422C">
          <w:rPr>
            <w:rStyle w:val="Hipervnculo"/>
            <w:rFonts w:asciiTheme="minorHAnsi" w:hAnsiTheme="minorHAnsi"/>
            <w:color w:val="auto"/>
            <w:sz w:val="22"/>
            <w:szCs w:val="22"/>
          </w:rPr>
          <w:t>provincia de Belluno</w:t>
        </w:r>
      </w:hyperlink>
      <w:r w:rsidRPr="00E1422C">
        <w:rPr>
          <w:rFonts w:asciiTheme="minorHAnsi" w:hAnsiTheme="minorHAnsi"/>
          <w:color w:val="auto"/>
          <w:sz w:val="22"/>
          <w:szCs w:val="22"/>
        </w:rPr>
        <w:t xml:space="preserve">, que es en donde se encuentra la mayor parte de la industria eyewear italiana. La nueva compañía era Luxottica s.a.s., una sociedad limitada. En 1967 comenzó a vender marcos completos de la lente bajo marca de fábrica de </w:t>
      </w:r>
      <w:r w:rsidRPr="00E1422C">
        <w:rPr>
          <w:rFonts w:asciiTheme="minorHAnsi" w:hAnsiTheme="minorHAnsi"/>
          <w:color w:val="auto"/>
          <w:sz w:val="22"/>
          <w:szCs w:val="22"/>
        </w:rPr>
        <w:lastRenderedPageBreak/>
        <w:t xml:space="preserve">Luxottica, que fueron bastante aceptados. Antes de 1971 él terminó el negocio de la fabricación de contrato. </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Convencido de la necesidad de la integración vertical, en 1974 adquirió Scarrone, que es una compañía de la distribución. En 1981 la compañía tuvo un gran crecimiento hacía Alemania y rápidamente obtuvo una expansión internacional. El primer de muchos repartos que realizaba con un diseñador fue pulsado con Armani, en 1988. </w:t>
      </w:r>
    </w:p>
    <w:p w:rsidR="00112983" w:rsidRPr="00E1422C" w:rsidRDefault="00112983" w:rsidP="00112983">
      <w:pPr>
        <w:pStyle w:val="NormalWeb"/>
        <w:spacing w:after="0" w:afterAutospacing="0" w:line="240" w:lineRule="auto"/>
      </w:pPr>
      <w:r w:rsidRPr="00E1422C">
        <w:rPr>
          <w:rFonts w:asciiTheme="minorHAnsi" w:hAnsiTheme="minorHAnsi"/>
          <w:color w:val="auto"/>
          <w:sz w:val="22"/>
          <w:szCs w:val="22"/>
        </w:rPr>
        <w:t xml:space="preserve">La compañía se instalo en Nueva York en 1990, y en Milano en diciembre de 2000, ensamblando el MIB-30 (ahora </w:t>
      </w:r>
      <w:hyperlink r:id="rId39" w:tooltip="S&amp;P/MIB" w:history="1">
        <w:r w:rsidRPr="00E1422C">
          <w:rPr>
            <w:rStyle w:val="Hipervnculo"/>
            <w:rFonts w:asciiTheme="minorHAnsi" w:hAnsiTheme="minorHAnsi"/>
            <w:color w:val="auto"/>
            <w:sz w:val="22"/>
            <w:szCs w:val="22"/>
          </w:rPr>
          <w:t>S&amp;P/MIB</w:t>
        </w:r>
      </w:hyperlink>
      <w:r w:rsidRPr="00E1422C">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40" w:tooltip="Persol" w:history="1">
        <w:r w:rsidRPr="00E1422C">
          <w:rPr>
            <w:rStyle w:val="Hipervnculo"/>
            <w:rFonts w:asciiTheme="minorHAnsi" w:hAnsiTheme="minorHAnsi"/>
            <w:color w:val="auto"/>
            <w:sz w:val="22"/>
            <w:szCs w:val="22"/>
          </w:rPr>
          <w:t>Persol</w:t>
        </w:r>
      </w:hyperlink>
      <w:r w:rsidRPr="00E1422C">
        <w:rPr>
          <w:rFonts w:asciiTheme="minorHAnsi" w:hAnsiTheme="minorHAnsi"/>
          <w:color w:val="auto"/>
          <w:sz w:val="22"/>
          <w:szCs w:val="22"/>
        </w:rPr>
        <w:t xml:space="preserve"> y los E.E.U.U. Shoe Corporation (LensCrafters) en 1995, Rayo-Interdicción en 1999 y Sunglass Hut, Inc. en 2001. Fueron a buscar a más compañías al por menor, adquiriendo </w:t>
      </w:r>
      <w:hyperlink r:id="rId41" w:tooltip="Sydney" w:history="1">
        <w:r w:rsidRPr="00E1422C">
          <w:rPr>
            <w:rStyle w:val="Hipervnculo"/>
            <w:rFonts w:asciiTheme="minorHAnsi" w:hAnsiTheme="minorHAnsi"/>
            <w:color w:val="auto"/>
            <w:sz w:val="22"/>
            <w:szCs w:val="22"/>
          </w:rPr>
          <w:t>Sydney</w:t>
        </w:r>
      </w:hyperlink>
      <w:r w:rsidRPr="00E1422C">
        <w:rPr>
          <w:rFonts w:asciiTheme="minorHAnsi" w:hAnsiTheme="minorHAnsi"/>
          <w:color w:val="auto"/>
          <w:sz w:val="22"/>
          <w:szCs w:val="22"/>
        </w:rPr>
        <w:t xml:space="preserve">- basado </w:t>
      </w:r>
      <w:hyperlink r:id="rId42" w:tooltip="OPSM" w:history="1">
        <w:r w:rsidRPr="00E1422C">
          <w:rPr>
            <w:rStyle w:val="Hipervnculo"/>
            <w:rFonts w:asciiTheme="minorHAnsi" w:hAnsiTheme="minorHAnsi"/>
            <w:color w:val="auto"/>
            <w:sz w:val="22"/>
            <w:szCs w:val="22"/>
          </w:rPr>
          <w:t>OPSM</w:t>
        </w:r>
      </w:hyperlink>
      <w:r w:rsidRPr="00E1422C">
        <w:rPr>
          <w:rFonts w:asciiTheme="minorHAnsi" w:hAnsiTheme="minorHAnsi"/>
          <w:color w:val="auto"/>
          <w:sz w:val="22"/>
          <w:szCs w:val="22"/>
        </w:rPr>
        <w:t xml:space="preserve"> en 2003, </w:t>
      </w:r>
      <w:hyperlink r:id="rId43" w:tooltip="Visión de Pearle" w:history="1">
        <w:r w:rsidRPr="00E1422C">
          <w:rPr>
            <w:rStyle w:val="Hipervnculo"/>
            <w:rFonts w:asciiTheme="minorHAnsi" w:hAnsiTheme="minorHAnsi"/>
            <w:color w:val="auto"/>
            <w:sz w:val="22"/>
            <w:szCs w:val="22"/>
          </w:rPr>
          <w:t>Visión de Pearle</w:t>
        </w:r>
      </w:hyperlink>
      <w:r w:rsidRPr="00E1422C">
        <w:rPr>
          <w:rFonts w:asciiTheme="minorHAnsi" w:hAnsiTheme="minorHAnsi"/>
          <w:color w:val="auto"/>
          <w:sz w:val="22"/>
          <w:szCs w:val="22"/>
        </w:rPr>
        <w:t xml:space="preserve"> en </w:t>
      </w:r>
      <w:hyperlink r:id="rId44" w:tooltip="2004" w:history="1">
        <w:r w:rsidRPr="00E1422C">
          <w:rPr>
            <w:rStyle w:val="Hipervnculo"/>
            <w:rFonts w:asciiTheme="minorHAnsi" w:hAnsiTheme="minorHAnsi"/>
            <w:color w:val="auto"/>
            <w:sz w:val="22"/>
            <w:szCs w:val="22"/>
          </w:rPr>
          <w:t>2004</w:t>
        </w:r>
      </w:hyperlink>
      <w:r w:rsidRPr="00E1422C">
        <w:rPr>
          <w:rFonts w:asciiTheme="minorHAnsi" w:hAnsiTheme="minorHAnsi"/>
          <w:color w:val="auto"/>
          <w:sz w:val="22"/>
          <w:szCs w:val="22"/>
        </w:rPr>
        <w:t xml:space="preserve">, Surfeyes adentro </w:t>
      </w:r>
      <w:hyperlink r:id="rId45" w:tooltip="2006" w:history="1">
        <w:r w:rsidRPr="00E1422C">
          <w:rPr>
            <w:rStyle w:val="Hipervnculo"/>
            <w:rFonts w:asciiTheme="minorHAnsi" w:hAnsiTheme="minorHAnsi"/>
            <w:color w:val="auto"/>
            <w:sz w:val="22"/>
            <w:szCs w:val="22"/>
          </w:rPr>
          <w:t>2006</w:t>
        </w:r>
      </w:hyperlink>
      <w:r w:rsidRPr="00E1422C">
        <w:rPr>
          <w:rFonts w:asciiTheme="minorHAnsi" w:hAnsiTheme="minorHAnsi"/>
          <w:color w:val="auto"/>
          <w:sz w:val="22"/>
          <w:szCs w:val="22"/>
        </w:rPr>
        <w:t>, y nacional de Cole en 2004. Lo más recientemente posible, adquirieron Oakley en un reparto de US$2.1bn en noviembre de 2007.</w:t>
      </w:r>
      <w:hyperlink r:id="rId46" w:anchor="cite_note-Oakley-0" w:history="1"/>
      <w:bookmarkStart w:id="70" w:name="Brands"/>
      <w:bookmarkEnd w:id="70"/>
    </w:p>
    <w:p w:rsidR="00112983" w:rsidRPr="00E1422C" w:rsidRDefault="00112983" w:rsidP="00112983">
      <w:pPr>
        <w:pStyle w:val="NormalWeb"/>
        <w:spacing w:after="0" w:afterAutospacing="0" w:line="240" w:lineRule="auto"/>
        <w:rPr>
          <w:rFonts w:asciiTheme="minorHAnsi" w:hAnsiTheme="minorHAnsi"/>
          <w:sz w:val="22"/>
          <w:szCs w:val="22"/>
        </w:rPr>
      </w:pPr>
      <w:r w:rsidRPr="00E1422C">
        <w:rPr>
          <w:rStyle w:val="mw-headline"/>
          <w:rFonts w:asciiTheme="minorHAnsi" w:eastAsia="Calibri" w:hAnsiTheme="minorHAnsi"/>
          <w:sz w:val="22"/>
          <w:szCs w:val="22"/>
        </w:rPr>
        <w:t xml:space="preserve">Marcas de fábrica: </w:t>
      </w:r>
      <w:r w:rsidRPr="00E1422C">
        <w:rPr>
          <w:rFonts w:asciiTheme="minorHAnsi" w:hAnsiTheme="minorHAnsi"/>
          <w:sz w:val="22"/>
          <w:szCs w:val="22"/>
        </w:rPr>
        <w:t>La compañía funciona en dos sectores, gafas de sol y marcos de la prescripción, y está partida entre la fabricación y la distribución al por mayor, y la distribución al por menor.</w:t>
      </w:r>
      <w:bookmarkStart w:id="71" w:name="Manufacturing"/>
      <w:bookmarkEnd w:id="71"/>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Style w:val="mw-headline"/>
          <w:rFonts w:asciiTheme="minorHAnsi" w:eastAsia="Calibri" w:hAnsiTheme="minorHAnsi"/>
          <w:b/>
          <w:color w:val="auto"/>
          <w:sz w:val="22"/>
          <w:szCs w:val="22"/>
        </w:rPr>
        <w:t>Fabricación</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Las marcas más reconocidas que fábrica son: Rayo-Interdicción, Oakley, Revo, Arnette, lazo del asesino, Persol, Vogue, Luxottica, y Sferoflex. La compañía también hace las gafas de sol vendidas bajo etiquetas del diseñador tales como Chanel, Prada, </w:t>
      </w:r>
      <w:hyperlink r:id="rId47" w:tooltip="Dolce y Gabbana" w:history="1">
        <w:r w:rsidRPr="00E1422C">
          <w:rPr>
            <w:rStyle w:val="Hipervnculo"/>
            <w:rFonts w:asciiTheme="minorHAnsi" w:hAnsiTheme="minorHAnsi"/>
            <w:color w:val="auto"/>
            <w:sz w:val="22"/>
            <w:szCs w:val="22"/>
          </w:rPr>
          <w:t>Dolce y Gabbana</w:t>
        </w:r>
      </w:hyperlink>
      <w:r w:rsidRPr="00E1422C">
        <w:rPr>
          <w:rFonts w:asciiTheme="minorHAnsi" w:hAnsiTheme="minorHAnsi"/>
          <w:color w:val="auto"/>
          <w:sz w:val="22"/>
          <w:szCs w:val="22"/>
        </w:rPr>
        <w:t xml:space="preserve">, </w:t>
      </w:r>
      <w:hyperlink r:id="rId48" w:tooltip="Gianni Versace S.p.A." w:history="1">
        <w:r w:rsidRPr="00E1422C">
          <w:rPr>
            <w:rStyle w:val="Hipervnculo"/>
            <w:rFonts w:asciiTheme="minorHAnsi" w:hAnsiTheme="minorHAnsi"/>
            <w:color w:val="auto"/>
            <w:sz w:val="22"/>
            <w:szCs w:val="22"/>
          </w:rPr>
          <w:t>Versace</w:t>
        </w:r>
      </w:hyperlink>
      <w:r w:rsidRPr="00E1422C">
        <w:rPr>
          <w:rFonts w:asciiTheme="minorHAnsi" w:hAnsiTheme="minorHAnsi"/>
          <w:color w:val="auto"/>
          <w:sz w:val="22"/>
          <w:szCs w:val="22"/>
        </w:rPr>
        <w:t xml:space="preserve">, </w:t>
      </w:r>
      <w:hyperlink r:id="rId49" w:tooltip="Bvlgari" w:history="1">
        <w:r w:rsidRPr="00E1422C">
          <w:rPr>
            <w:rStyle w:val="Hipervnculo"/>
            <w:rFonts w:asciiTheme="minorHAnsi" w:hAnsiTheme="minorHAnsi"/>
            <w:color w:val="auto"/>
            <w:sz w:val="22"/>
            <w:szCs w:val="22"/>
          </w:rPr>
          <w:t>Bulgari</w:t>
        </w:r>
      </w:hyperlink>
      <w:r w:rsidRPr="00E1422C">
        <w:rPr>
          <w:rFonts w:asciiTheme="minorHAnsi" w:hAnsiTheme="minorHAnsi"/>
          <w:color w:val="auto"/>
          <w:sz w:val="22"/>
          <w:szCs w:val="22"/>
        </w:rPr>
        <w:t xml:space="preserve">, Miu Miu, </w:t>
      </w:r>
      <w:hyperlink r:id="rId50" w:tooltip="Salvatore Ferragamo" w:history="1">
        <w:r w:rsidRPr="00E1422C">
          <w:rPr>
            <w:rStyle w:val="Hipervnculo"/>
            <w:rFonts w:asciiTheme="minorHAnsi" w:hAnsiTheme="minorHAnsi"/>
            <w:color w:val="auto"/>
            <w:sz w:val="22"/>
            <w:szCs w:val="22"/>
          </w:rPr>
          <w:t>Salvatore Ferragamo</w:t>
        </w:r>
      </w:hyperlink>
      <w:r w:rsidRPr="00E1422C">
        <w:rPr>
          <w:rFonts w:asciiTheme="minorHAnsi" w:hAnsiTheme="minorHAnsi"/>
          <w:color w:val="auto"/>
          <w:sz w:val="22"/>
          <w:szCs w:val="22"/>
        </w:rPr>
        <w:t xml:space="preserve">, </w:t>
      </w:r>
      <w:hyperlink r:id="rId51" w:tooltip="Donna Karan" w:history="1">
        <w:r w:rsidRPr="00E1422C">
          <w:rPr>
            <w:rStyle w:val="Hipervnculo"/>
            <w:rFonts w:asciiTheme="minorHAnsi" w:hAnsiTheme="minorHAnsi"/>
            <w:color w:val="auto"/>
            <w:sz w:val="22"/>
            <w:szCs w:val="22"/>
          </w:rPr>
          <w:t>Donna Karan</w:t>
        </w:r>
      </w:hyperlink>
      <w:r w:rsidRPr="00E1422C">
        <w:rPr>
          <w:rFonts w:asciiTheme="minorHAnsi" w:hAnsiTheme="minorHAnsi"/>
          <w:color w:val="auto"/>
          <w:sz w:val="22"/>
          <w:szCs w:val="22"/>
        </w:rPr>
        <w:t xml:space="preserve">, </w:t>
      </w:r>
      <w:hyperlink r:id="rId52" w:tooltip="DKNY" w:history="1">
        <w:r w:rsidRPr="00E1422C">
          <w:rPr>
            <w:rStyle w:val="Hipervnculo"/>
            <w:rFonts w:asciiTheme="minorHAnsi" w:hAnsiTheme="minorHAnsi"/>
            <w:color w:val="auto"/>
            <w:sz w:val="22"/>
            <w:szCs w:val="22"/>
          </w:rPr>
          <w:t>DKNY</w:t>
        </w:r>
      </w:hyperlink>
      <w:r w:rsidRPr="00E1422C">
        <w:rPr>
          <w:rFonts w:asciiTheme="minorHAnsi" w:hAnsiTheme="minorHAnsi"/>
          <w:color w:val="auto"/>
          <w:sz w:val="22"/>
          <w:szCs w:val="22"/>
        </w:rPr>
        <w:t xml:space="preserve">, Genny, Byblos, </w:t>
      </w:r>
      <w:hyperlink r:id="rId53" w:tooltip="Brooks Brothers" w:history="1">
        <w:r w:rsidRPr="00E1422C">
          <w:rPr>
            <w:rStyle w:val="Hipervnculo"/>
            <w:rFonts w:asciiTheme="minorHAnsi" w:hAnsiTheme="minorHAnsi"/>
            <w:color w:val="auto"/>
            <w:sz w:val="22"/>
            <w:szCs w:val="22"/>
          </w:rPr>
          <w:t>Brooks Brothers</w:t>
        </w:r>
      </w:hyperlink>
      <w:r w:rsidRPr="00E1422C">
        <w:rPr>
          <w:rFonts w:asciiTheme="minorHAnsi" w:hAnsiTheme="minorHAnsi"/>
          <w:color w:val="auto"/>
          <w:sz w:val="22"/>
          <w:szCs w:val="22"/>
        </w:rPr>
        <w:t xml:space="preserve">, </w:t>
      </w:r>
      <w:hyperlink r:id="rId54" w:tooltip="Sergio Tacchini" w:history="1">
        <w:r w:rsidRPr="00E1422C">
          <w:rPr>
            <w:rStyle w:val="Hipervnculo"/>
            <w:rFonts w:asciiTheme="minorHAnsi" w:hAnsiTheme="minorHAnsi"/>
            <w:color w:val="auto"/>
            <w:sz w:val="22"/>
            <w:szCs w:val="22"/>
          </w:rPr>
          <w:t>Sergio Tacchini</w:t>
        </w:r>
      </w:hyperlink>
      <w:r w:rsidRPr="00E1422C">
        <w:rPr>
          <w:rFonts w:asciiTheme="minorHAnsi" w:hAnsiTheme="minorHAnsi"/>
          <w:color w:val="auto"/>
          <w:sz w:val="22"/>
          <w:szCs w:val="22"/>
        </w:rPr>
        <w:t xml:space="preserve">, </w:t>
      </w:r>
      <w:hyperlink r:id="rId55" w:tooltip="Anne Klein" w:history="1">
        <w:r w:rsidRPr="00E1422C">
          <w:rPr>
            <w:rStyle w:val="Hipervnculo"/>
            <w:rFonts w:asciiTheme="minorHAnsi" w:hAnsiTheme="minorHAnsi"/>
            <w:color w:val="auto"/>
            <w:sz w:val="22"/>
            <w:szCs w:val="22"/>
          </w:rPr>
          <w:t>Anne Klein</w:t>
        </w:r>
      </w:hyperlink>
      <w:r w:rsidRPr="00E1422C">
        <w:rPr>
          <w:rFonts w:asciiTheme="minorHAnsi" w:hAnsiTheme="minorHAnsi"/>
          <w:color w:val="auto"/>
          <w:sz w:val="22"/>
          <w:szCs w:val="22"/>
        </w:rPr>
        <w:t xml:space="preserve">, </w:t>
      </w:r>
      <w:hyperlink r:id="rId56" w:tooltip="Contra" w:history="1">
        <w:r w:rsidRPr="00E1422C">
          <w:rPr>
            <w:rStyle w:val="Hipervnculo"/>
            <w:rFonts w:asciiTheme="minorHAnsi" w:hAnsiTheme="minorHAnsi"/>
            <w:color w:val="auto"/>
            <w:sz w:val="22"/>
            <w:szCs w:val="22"/>
          </w:rPr>
          <w:t>Contra</w:t>
        </w:r>
      </w:hyperlink>
      <w:r w:rsidRPr="00E1422C">
        <w:rPr>
          <w:rFonts w:asciiTheme="minorHAnsi" w:hAnsiTheme="minorHAnsi"/>
          <w:color w:val="auto"/>
          <w:sz w:val="22"/>
          <w:szCs w:val="22"/>
        </w:rPr>
        <w:t xml:space="preserve">, </w:t>
      </w:r>
      <w:hyperlink r:id="rId57" w:tooltip="Ralph Lauren" w:history="1">
        <w:r w:rsidRPr="00E1422C">
          <w:rPr>
            <w:rStyle w:val="Hipervnculo"/>
            <w:rFonts w:asciiTheme="minorHAnsi" w:hAnsiTheme="minorHAnsi"/>
            <w:color w:val="auto"/>
            <w:sz w:val="22"/>
            <w:szCs w:val="22"/>
          </w:rPr>
          <w:t>Ralph Lauren</w:t>
        </w:r>
      </w:hyperlink>
      <w:r w:rsidRPr="00E1422C">
        <w:rPr>
          <w:rFonts w:asciiTheme="minorHAnsi" w:hAnsiTheme="minorHAnsi"/>
          <w:color w:val="auto"/>
          <w:sz w:val="22"/>
          <w:szCs w:val="22"/>
        </w:rPr>
        <w:t xml:space="preserve">, </w:t>
      </w:r>
      <w:hyperlink r:id="rId58" w:tooltip="Polo Ralph Lauren" w:history="1">
        <w:r w:rsidRPr="00E1422C">
          <w:rPr>
            <w:rStyle w:val="Hipervnculo"/>
            <w:rFonts w:asciiTheme="minorHAnsi" w:hAnsiTheme="minorHAnsi"/>
            <w:color w:val="auto"/>
            <w:sz w:val="22"/>
            <w:szCs w:val="22"/>
          </w:rPr>
          <w:t>Polo</w:t>
        </w:r>
      </w:hyperlink>
      <w:r w:rsidRPr="00E1422C">
        <w:rPr>
          <w:rFonts w:asciiTheme="minorHAnsi" w:hAnsiTheme="minorHAnsi"/>
          <w:color w:val="auto"/>
          <w:sz w:val="22"/>
          <w:szCs w:val="22"/>
        </w:rPr>
        <w:t xml:space="preserve">, </w:t>
      </w:r>
      <w:hyperlink r:id="rId59" w:tooltip="Grietas" w:history="1">
        <w:r w:rsidRPr="00E1422C">
          <w:rPr>
            <w:rStyle w:val="Hipervnculo"/>
            <w:rFonts w:asciiTheme="minorHAnsi" w:hAnsiTheme="minorHAnsi"/>
            <w:color w:val="auto"/>
            <w:sz w:val="22"/>
            <w:szCs w:val="22"/>
          </w:rPr>
          <w:t>Grietas</w:t>
        </w:r>
      </w:hyperlink>
      <w:r w:rsidRPr="00E1422C">
        <w:rPr>
          <w:rFonts w:asciiTheme="minorHAnsi" w:hAnsiTheme="minorHAnsi"/>
          <w:color w:val="auto"/>
          <w:sz w:val="22"/>
          <w:szCs w:val="22"/>
        </w:rPr>
        <w:t xml:space="preserve">, </w:t>
      </w:r>
      <w:hyperlink r:id="rId60" w:tooltip="Ralph" w:history="1">
        <w:r w:rsidRPr="00E1422C">
          <w:rPr>
            <w:rStyle w:val="Hipervnculo"/>
            <w:rFonts w:asciiTheme="minorHAnsi" w:hAnsiTheme="minorHAnsi"/>
            <w:color w:val="auto"/>
            <w:sz w:val="22"/>
            <w:szCs w:val="22"/>
          </w:rPr>
          <w:t>Ralph</w:t>
        </w:r>
      </w:hyperlink>
      <w:r w:rsidRPr="00E1422C">
        <w:rPr>
          <w:rFonts w:asciiTheme="minorHAnsi" w:hAnsiTheme="minorHAnsi"/>
          <w:color w:val="auto"/>
          <w:sz w:val="22"/>
          <w:szCs w:val="22"/>
        </w:rPr>
        <w:t xml:space="preserve">, </w:t>
      </w:r>
      <w:hyperlink r:id="rId61" w:tooltip="Gente de Oliver" w:history="1">
        <w:r w:rsidRPr="00E1422C">
          <w:rPr>
            <w:rStyle w:val="Hipervnculo"/>
            <w:rFonts w:asciiTheme="minorHAnsi" w:hAnsiTheme="minorHAnsi"/>
            <w:color w:val="auto"/>
            <w:sz w:val="22"/>
            <w:szCs w:val="22"/>
          </w:rPr>
          <w:t>Gente de Oliver</w:t>
        </w:r>
      </w:hyperlink>
      <w:r w:rsidRPr="00E1422C">
        <w:rPr>
          <w:rFonts w:asciiTheme="minorHAnsi" w:hAnsiTheme="minorHAnsi"/>
          <w:color w:val="auto"/>
          <w:sz w:val="22"/>
          <w:szCs w:val="22"/>
        </w:rPr>
        <w:t xml:space="preserve">, y Adrienne Vittadini. Su reparto más reciente estaba con </w:t>
      </w:r>
      <w:hyperlink r:id="rId62" w:tooltip="Tiffany y Co." w:history="1">
        <w:r w:rsidRPr="00E1422C">
          <w:rPr>
            <w:rStyle w:val="Hipervnculo"/>
            <w:rFonts w:asciiTheme="minorHAnsi" w:hAnsiTheme="minorHAnsi"/>
            <w:color w:val="auto"/>
            <w:sz w:val="22"/>
            <w:szCs w:val="22"/>
          </w:rPr>
          <w:t>Tiffany y Co.</w:t>
        </w:r>
      </w:hyperlink>
      <w:r w:rsidRPr="00E1422C">
        <w:rPr>
          <w:rFonts w:asciiTheme="minorHAnsi" w:hAnsiTheme="minorHAnsi"/>
          <w:color w:val="auto"/>
          <w:sz w:val="22"/>
          <w:szCs w:val="22"/>
        </w:rPr>
        <w:t>.</w:t>
      </w:r>
    </w:p>
    <w:p w:rsidR="00112983" w:rsidRPr="00E1422C" w:rsidRDefault="00112983" w:rsidP="00112983">
      <w:pPr>
        <w:pStyle w:val="NormalWeb"/>
        <w:spacing w:after="0" w:afterAutospacing="0" w:line="240" w:lineRule="auto"/>
        <w:rPr>
          <w:rFonts w:asciiTheme="minorHAnsi" w:hAnsiTheme="minorHAnsi"/>
          <w:color w:val="auto"/>
          <w:sz w:val="22"/>
          <w:szCs w:val="22"/>
        </w:rPr>
      </w:pPr>
      <w:r w:rsidRPr="00E1422C">
        <w:rPr>
          <w:rFonts w:asciiTheme="minorHAnsi" w:hAnsiTheme="minorHAnsi"/>
          <w:color w:val="auto"/>
          <w:sz w:val="22"/>
          <w:szCs w:val="22"/>
        </w:rPr>
        <w:t xml:space="preserve"> Estas marcas de fábrica se venden en propias tiendas de la compañía, así como a distribuidores independientes tales como almacenes grandes, tiendas con franquicia y ópticas.</w:t>
      </w:r>
      <w:bookmarkStart w:id="72" w:name="Retail"/>
      <w:bookmarkEnd w:id="72"/>
    </w:p>
    <w:p w:rsidR="00112983" w:rsidRPr="00E1422C" w:rsidRDefault="00112983" w:rsidP="00112983">
      <w:pPr>
        <w:pStyle w:val="NormalWeb"/>
        <w:spacing w:after="0" w:afterAutospacing="0" w:line="240" w:lineRule="auto"/>
        <w:rPr>
          <w:rFonts w:asciiTheme="minorHAnsi" w:hAnsiTheme="minorHAnsi"/>
          <w:b/>
          <w:sz w:val="22"/>
          <w:szCs w:val="22"/>
        </w:rPr>
      </w:pPr>
      <w:r w:rsidRPr="00E1422C">
        <w:rPr>
          <w:rStyle w:val="mw-headline"/>
          <w:rFonts w:asciiTheme="minorHAnsi" w:eastAsia="Calibri" w:hAnsiTheme="minorHAnsi"/>
          <w:b/>
          <w:color w:val="auto"/>
          <w:sz w:val="22"/>
          <w:szCs w:val="22"/>
        </w:rPr>
        <w:t>Venta al por menor</w:t>
      </w:r>
      <w:r w:rsidRPr="00E1422C">
        <w:rPr>
          <w:rStyle w:val="mw-headline"/>
          <w:rFonts w:asciiTheme="minorHAnsi" w:eastAsia="Calibri" w:hAnsiTheme="minorHAnsi"/>
          <w:color w:val="auto"/>
          <w:sz w:val="22"/>
          <w:szCs w:val="22"/>
        </w:rPr>
        <w:t xml:space="preserve">: </w:t>
      </w:r>
      <w:r w:rsidRPr="00E1422C">
        <w:rPr>
          <w:rFonts w:asciiTheme="minorHAnsi" w:hAnsiTheme="minorHAnsi"/>
          <w:color w:val="auto"/>
          <w:sz w:val="22"/>
          <w:szCs w:val="22"/>
        </w:rPr>
        <w:t xml:space="preserve">En fecha Luxottica realiza ventas al por menor, en el 2006 tenía 5700 distribuidores al por menor a su nombre. Las jefaturas de la división al por menor están adentro </w:t>
      </w:r>
      <w:hyperlink r:id="rId63" w:tooltip="Masón, Ohio" w:history="1">
        <w:r w:rsidRPr="00E1422C">
          <w:rPr>
            <w:rStyle w:val="Hipervnculo"/>
            <w:rFonts w:asciiTheme="minorHAnsi" w:hAnsiTheme="minorHAnsi"/>
            <w:color w:val="auto"/>
            <w:sz w:val="22"/>
            <w:szCs w:val="22"/>
          </w:rPr>
          <w:t>Masón, Ohio</w:t>
        </w:r>
      </w:hyperlink>
      <w:r w:rsidRPr="00E1422C">
        <w:rPr>
          <w:rFonts w:asciiTheme="minorHAnsi" w:hAnsiTheme="minorHAnsi"/>
          <w:color w:val="auto"/>
          <w:sz w:val="22"/>
          <w:szCs w:val="22"/>
        </w:rPr>
        <w:t xml:space="preserve">. Sus marcas de fábrica incluyen a Sunglass internacional, WatchStation, LensCrafters, OPSM, Laubman y Pank, presupuesto Eyewear, </w:t>
      </w:r>
      <w:hyperlink r:id="rId64" w:tooltip="Pearle Opticians" w:history="1">
        <w:r w:rsidRPr="00E1422C">
          <w:rPr>
            <w:rStyle w:val="Hipervnculo"/>
            <w:rFonts w:asciiTheme="minorHAnsi" w:hAnsiTheme="minorHAnsi"/>
            <w:color w:val="auto"/>
            <w:sz w:val="22"/>
            <w:szCs w:val="22"/>
          </w:rPr>
          <w:t>Pearle Opticians</w:t>
        </w:r>
      </w:hyperlink>
      <w:r w:rsidRPr="00E1422C">
        <w:rPr>
          <w:rFonts w:asciiTheme="minorHAnsi" w:hAnsiTheme="minorHAnsi"/>
          <w:color w:val="auto"/>
          <w:sz w:val="22"/>
          <w:szCs w:val="22"/>
        </w:rPr>
        <w:t>, La visión de Pearle, Surfeyes, chamusca óptico, la blanco óptica, el cuidado de la visión de Cole, e ILORI. También poseen el cuidado de la visión de EyeMed, una de las organizaciones manejadas del cuidado de la visión que conducen en los Estados Unidos.</w:t>
      </w:r>
    </w:p>
    <w:p w:rsidR="00CA3B97" w:rsidRDefault="00CA3B97">
      <w:pPr>
        <w:spacing w:after="0"/>
        <w:ind w:firstLine="360"/>
        <w:jc w:val="left"/>
      </w:pPr>
      <w:r>
        <w:br w:type="page"/>
      </w:r>
    </w:p>
    <w:p w:rsidR="00112983" w:rsidRDefault="00CA3B97" w:rsidP="00CA3B97">
      <w:pPr>
        <w:pStyle w:val="Ttulo1"/>
      </w:pPr>
      <w:bookmarkStart w:id="73" w:name="_Toc258909969"/>
      <w:r>
        <w:lastRenderedPageBreak/>
        <w:t>Glosario</w:t>
      </w:r>
      <w:bookmarkEnd w:id="73"/>
    </w:p>
    <w:p w:rsidR="00CA3B97" w:rsidRDefault="00CA3B97" w:rsidP="00CA3B97">
      <w:pPr>
        <w:pStyle w:val="Ttulo2"/>
      </w:pPr>
      <w:bookmarkStart w:id="74" w:name="_Toc258909970"/>
      <w:r>
        <w:t>Definiciones</w:t>
      </w:r>
      <w:bookmarkEnd w:id="74"/>
    </w:p>
    <w:p w:rsidR="00CA3B97" w:rsidRDefault="00CA3B97" w:rsidP="00CA3B97">
      <w:r>
        <w:t>Meniscado: Del verbo meniscar.</w:t>
      </w:r>
    </w:p>
    <w:p w:rsidR="00CA3B97" w:rsidRDefault="00CA3B97" w:rsidP="00CA3B97">
      <w:pPr>
        <w:rPr>
          <w:rStyle w:val="apple-style-span"/>
          <w:rFonts w:cs="Arial"/>
        </w:rPr>
      </w:pPr>
      <w:r>
        <w:t xml:space="preserve">Meniscar: </w:t>
      </w:r>
      <w:r w:rsidRPr="00CA3B97">
        <w:t>E</w:t>
      </w:r>
      <w:r w:rsidRPr="00CA3B97">
        <w:rPr>
          <w:rStyle w:val="apple-style-span"/>
          <w:rFonts w:cs="Arial"/>
        </w:rPr>
        <w:t>n óptica es una lente cóncava por una cara y convexa por la otra</w:t>
      </w:r>
      <w:r>
        <w:rPr>
          <w:rStyle w:val="apple-style-span"/>
          <w:rFonts w:cs="Arial"/>
        </w:rPr>
        <w:t>.</w:t>
      </w:r>
    </w:p>
    <w:p w:rsidR="00CA3B97" w:rsidRDefault="00CA3B97" w:rsidP="00CA3B97">
      <w:pPr>
        <w:rPr>
          <w:rStyle w:val="apple-style-span"/>
          <w:rFonts w:cs="Arial"/>
        </w:rPr>
      </w:pPr>
    </w:p>
    <w:p w:rsidR="00CA3B97" w:rsidRDefault="00CA3B97" w:rsidP="00CA3B97">
      <w:pPr>
        <w:pStyle w:val="Ttulo2"/>
        <w:rPr>
          <w:rStyle w:val="apple-style-span"/>
          <w:rFonts w:cs="Arial"/>
        </w:rPr>
      </w:pPr>
      <w:bookmarkStart w:id="75" w:name="_Toc258909971"/>
      <w:r>
        <w:rPr>
          <w:rStyle w:val="apple-style-span"/>
          <w:rFonts w:cs="Arial"/>
        </w:rPr>
        <w:t>Acrónimos</w:t>
      </w:r>
      <w:bookmarkEnd w:id="75"/>
    </w:p>
    <w:p w:rsidR="00CA3B97" w:rsidRDefault="00CA3B97" w:rsidP="00CA3B97">
      <w:r>
        <w:t>CU: Caso de Uso.</w:t>
      </w:r>
    </w:p>
    <w:p w:rsidR="00CA3B97" w:rsidRDefault="00CA3B97" w:rsidP="00CA3B97">
      <w:r>
        <w:t>FT: Flujo de trabajo.</w:t>
      </w:r>
    </w:p>
    <w:p w:rsidR="00CF2BBD" w:rsidRDefault="00CF2BBD" w:rsidP="00CA3B97">
      <w:r>
        <w:t xml:space="preserve">PUD: Proceso Unificado de Desarrollo. </w:t>
      </w:r>
    </w:p>
    <w:p w:rsidR="00CA3B97" w:rsidRDefault="00CA3B97" w:rsidP="00CA3B97">
      <w:r>
        <w:t>SI: Sistema de Información.</w:t>
      </w:r>
    </w:p>
    <w:p w:rsidR="00CF2BBD" w:rsidRDefault="00CF2BBD" w:rsidP="00CA3B97">
      <w:r>
        <w:t xml:space="preserve">UML: </w:t>
      </w:r>
      <w:r w:rsidRPr="00CF2BBD">
        <w:rPr>
          <w:rStyle w:val="nfasis"/>
          <w:rFonts w:cs="Arial"/>
          <w:b w:val="0"/>
          <w:bCs w:val="0"/>
          <w:i w:val="0"/>
          <w:iCs w:val="0"/>
          <w:color w:val="000000"/>
        </w:rPr>
        <w:t>Unified Modeling Language</w:t>
      </w:r>
      <w:r w:rsidRPr="00CF2BBD">
        <w:t xml:space="preserve"> (</w:t>
      </w:r>
      <w:r>
        <w:t>Lenguaje de Modelado Unificado)</w:t>
      </w:r>
    </w:p>
    <w:p w:rsidR="00CA3B97" w:rsidRDefault="00CA3B97" w:rsidP="00CA3B97"/>
    <w:p w:rsidR="00CA3B97" w:rsidRPr="00CA3B97" w:rsidRDefault="00CA3B97" w:rsidP="00CA3B97"/>
    <w:sectPr w:rsidR="00CA3B97" w:rsidRPr="00CA3B97" w:rsidSect="002E4F41">
      <w:headerReference w:type="default" r:id="rId65"/>
      <w:footerReference w:type="default" r:id="rId66"/>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862" w:rsidRPr="005B0FCA" w:rsidRDefault="00D22862" w:rsidP="005B0FCA">
      <w:pPr>
        <w:rPr>
          <w:rFonts w:eastAsia="Times New Roman" w:cs="Times New Roman"/>
          <w:szCs w:val="20"/>
          <w:lang w:eastAsia="es-ES"/>
        </w:rPr>
      </w:pPr>
      <w:r>
        <w:separator/>
      </w:r>
    </w:p>
  </w:endnote>
  <w:endnote w:type="continuationSeparator" w:id="0">
    <w:p w:rsidR="00D22862" w:rsidRPr="005B0FCA" w:rsidRDefault="00D22862" w:rsidP="005B0FCA">
      <w:pPr>
        <w:rPr>
          <w:rFonts w:eastAsia="Times New Roman" w:cs="Times New Roman"/>
          <w:szCs w:val="20"/>
          <w:lang w:eastAsia="es-ES"/>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D95DFD" w:rsidRPr="004F34FB" w:rsidTr="00793B3B">
      <w:trPr>
        <w:jc w:val="center"/>
      </w:trPr>
      <w:tc>
        <w:tcPr>
          <w:tcW w:w="4661" w:type="dxa"/>
        </w:tcPr>
        <w:p w:rsidR="00D95DFD" w:rsidRPr="004F34FB" w:rsidRDefault="00D95DFD" w:rsidP="005F59E3">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p w:rsidR="00D95DFD" w:rsidRPr="004F34FB" w:rsidRDefault="00D95DFD" w:rsidP="006B527D">
          <w:pPr>
            <w:pStyle w:val="Piedepgina"/>
            <w:spacing w:after="0"/>
            <w:rPr>
              <w:rFonts w:ascii="Arial" w:hAnsi="Arial" w:cs="Arial"/>
              <w:sz w:val="18"/>
              <w:szCs w:val="18"/>
              <w:lang w:val="es-AR"/>
            </w:rPr>
          </w:pPr>
        </w:p>
      </w:tc>
      <w:tc>
        <w:tcPr>
          <w:tcW w:w="4942" w:type="dxa"/>
        </w:tcPr>
        <w:p w:rsidR="00D95DFD" w:rsidRPr="004F34FB" w:rsidRDefault="00D95DFD" w:rsidP="006B527D">
          <w:pPr>
            <w:pStyle w:val="Piedepgina"/>
            <w:spacing w:after="0"/>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E65F13">
            <w:rPr>
              <w:rStyle w:val="Nmerodepgina"/>
              <w:rFonts w:ascii="Arial" w:hAnsi="Arial" w:cs="Arial"/>
              <w:noProof/>
              <w:sz w:val="18"/>
              <w:szCs w:val="18"/>
            </w:rPr>
            <w:t>16</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E65F13">
            <w:rPr>
              <w:rFonts w:ascii="Arial" w:hAnsi="Arial" w:cs="Arial"/>
              <w:noProof/>
              <w:sz w:val="18"/>
              <w:szCs w:val="18"/>
            </w:rPr>
            <w:t>30</w:t>
          </w:r>
          <w:r w:rsidRPr="004F34FB">
            <w:rPr>
              <w:rFonts w:ascii="Arial" w:hAnsi="Arial" w:cs="Arial"/>
              <w:sz w:val="18"/>
              <w:szCs w:val="18"/>
            </w:rPr>
            <w:fldChar w:fldCharType="end"/>
          </w:r>
        </w:p>
      </w:tc>
    </w:tr>
  </w:tbl>
  <w:p w:rsidR="00D95DFD" w:rsidRDefault="00D95DFD" w:rsidP="006B527D">
    <w:pPr>
      <w:pStyle w:val="Piedepgina"/>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862" w:rsidRPr="005B0FCA" w:rsidRDefault="00D22862" w:rsidP="005B0FCA">
      <w:pPr>
        <w:rPr>
          <w:rFonts w:eastAsia="Times New Roman" w:cs="Times New Roman"/>
          <w:szCs w:val="20"/>
          <w:lang w:eastAsia="es-ES"/>
        </w:rPr>
      </w:pPr>
      <w:r>
        <w:separator/>
      </w:r>
    </w:p>
  </w:footnote>
  <w:footnote w:type="continuationSeparator" w:id="0">
    <w:p w:rsidR="00D22862" w:rsidRPr="005B0FCA" w:rsidRDefault="00D22862" w:rsidP="005B0FCA">
      <w:pPr>
        <w:rPr>
          <w:rFonts w:eastAsia="Times New Roman" w:cs="Times New Roman"/>
          <w:szCs w:val="20"/>
          <w:lang w:eastAsia="es-ES"/>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D95DFD" w:rsidTr="00C90A7F">
      <w:tc>
        <w:tcPr>
          <w:tcW w:w="3506" w:type="dxa"/>
        </w:tcPr>
        <w:p w:rsidR="00D95DFD" w:rsidRDefault="00D95DFD" w:rsidP="006B527D">
          <w:pPr>
            <w:pStyle w:val="Encabezado"/>
            <w:spacing w:after="0"/>
            <w:rPr>
              <w:szCs w:val="16"/>
            </w:rPr>
          </w:pPr>
          <w:r>
            <w:rPr>
              <w:szCs w:val="16"/>
            </w:rPr>
            <w:t>Universidad Tecnológica Nacional</w:t>
          </w:r>
        </w:p>
      </w:tc>
      <w:tc>
        <w:tcPr>
          <w:tcW w:w="4149" w:type="dxa"/>
        </w:tcPr>
        <w:p w:rsidR="00D95DFD" w:rsidRDefault="00D95DFD" w:rsidP="006B527D">
          <w:pPr>
            <w:pStyle w:val="Encabezado"/>
            <w:spacing w:after="0"/>
            <w:rPr>
              <w:szCs w:val="16"/>
            </w:rPr>
          </w:pPr>
        </w:p>
      </w:tc>
      <w:tc>
        <w:tcPr>
          <w:tcW w:w="1843" w:type="dxa"/>
        </w:tcPr>
        <w:p w:rsidR="00D95DFD" w:rsidRDefault="00D95DFD" w:rsidP="006B527D">
          <w:pPr>
            <w:pStyle w:val="Encabezado"/>
            <w:spacing w:after="0"/>
            <w:rPr>
              <w:szCs w:val="16"/>
            </w:rPr>
          </w:pPr>
          <w:r>
            <w:rPr>
              <w:szCs w:val="16"/>
            </w:rPr>
            <w:t>Proyecto Final</w:t>
          </w:r>
        </w:p>
      </w:tc>
    </w:tr>
    <w:tr w:rsidR="00D95DFD" w:rsidRPr="00E81072" w:rsidTr="00C90A7F">
      <w:tc>
        <w:tcPr>
          <w:tcW w:w="3506" w:type="dxa"/>
        </w:tcPr>
        <w:p w:rsidR="00D95DFD" w:rsidRDefault="00D95DFD" w:rsidP="006B527D">
          <w:pPr>
            <w:pStyle w:val="Encabezado"/>
            <w:spacing w:after="0"/>
            <w:rPr>
              <w:szCs w:val="16"/>
            </w:rPr>
          </w:pPr>
          <w:r>
            <w:rPr>
              <w:szCs w:val="16"/>
            </w:rPr>
            <w:t>Facultad Regional Córdoba</w:t>
          </w:r>
        </w:p>
      </w:tc>
      <w:tc>
        <w:tcPr>
          <w:tcW w:w="4149" w:type="dxa"/>
        </w:tcPr>
        <w:p w:rsidR="00D95DFD" w:rsidRPr="00E81072" w:rsidRDefault="00D95DFD" w:rsidP="006B527D">
          <w:pPr>
            <w:pStyle w:val="Encabezado"/>
            <w:spacing w:after="0"/>
            <w:rPr>
              <w:szCs w:val="16"/>
            </w:rPr>
          </w:pPr>
          <w:r w:rsidRPr="00E81072">
            <w:rPr>
              <w:szCs w:val="16"/>
            </w:rPr>
            <w:t>Ingeniería en Sistemas de Informaci</w:t>
          </w:r>
          <w:r>
            <w:rPr>
              <w:szCs w:val="16"/>
            </w:rPr>
            <w:t>ón</w:t>
          </w:r>
        </w:p>
      </w:tc>
      <w:tc>
        <w:tcPr>
          <w:tcW w:w="1843" w:type="dxa"/>
        </w:tcPr>
        <w:p w:rsidR="00D95DFD" w:rsidRPr="00E81072" w:rsidRDefault="00D95DFD" w:rsidP="006B527D">
          <w:pPr>
            <w:pStyle w:val="Encabezado"/>
            <w:spacing w:after="0"/>
            <w:rPr>
              <w:szCs w:val="16"/>
            </w:rPr>
          </w:pPr>
          <w:r>
            <w:rPr>
              <w:szCs w:val="16"/>
            </w:rPr>
            <w:t>SEEE</w:t>
          </w:r>
        </w:p>
      </w:tc>
    </w:tr>
  </w:tbl>
  <w:p w:rsidR="00D95DFD" w:rsidRPr="00E81072" w:rsidRDefault="00D95DFD" w:rsidP="006B527D">
    <w:pPr>
      <w:pStyle w:val="Encabezado"/>
      <w:spacing w:after="0"/>
      <w:rPr>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6C0586"/>
    <w:multiLevelType w:val="hybridMultilevel"/>
    <w:tmpl w:val="479C7ED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7820E1"/>
    <w:multiLevelType w:val="hybridMultilevel"/>
    <w:tmpl w:val="94305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7E72780"/>
    <w:multiLevelType w:val="hybridMultilevel"/>
    <w:tmpl w:val="E4EE0F88"/>
    <w:lvl w:ilvl="0" w:tplc="ED3830A8">
      <w:start w:val="201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525C9C"/>
    <w:multiLevelType w:val="hybridMultilevel"/>
    <w:tmpl w:val="51C0C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C3555FE"/>
    <w:multiLevelType w:val="hybridMultilevel"/>
    <w:tmpl w:val="54ACA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2D367E"/>
    <w:multiLevelType w:val="hybridMultilevel"/>
    <w:tmpl w:val="C83A1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BF7B8C"/>
    <w:multiLevelType w:val="hybridMultilevel"/>
    <w:tmpl w:val="12C69D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C41B90"/>
    <w:multiLevelType w:val="hybridMultilevel"/>
    <w:tmpl w:val="0CECFB24"/>
    <w:lvl w:ilvl="0" w:tplc="55CA8922">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4C0E72"/>
    <w:multiLevelType w:val="hybridMultilevel"/>
    <w:tmpl w:val="A3CAF1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999574C"/>
    <w:multiLevelType w:val="hybridMultilevel"/>
    <w:tmpl w:val="A47C913C"/>
    <w:lvl w:ilvl="0" w:tplc="0C0A0001">
      <w:start w:val="1"/>
      <w:numFmt w:val="bullet"/>
      <w:lvlText w:val=""/>
      <w:lvlJc w:val="left"/>
      <w:pPr>
        <w:ind w:left="3587" w:hanging="360"/>
      </w:pPr>
      <w:rPr>
        <w:rFonts w:ascii="Symbol" w:hAnsi="Symbol" w:hint="default"/>
      </w:rPr>
    </w:lvl>
    <w:lvl w:ilvl="1" w:tplc="0C0A0003" w:tentative="1">
      <w:start w:val="1"/>
      <w:numFmt w:val="bullet"/>
      <w:lvlText w:val="o"/>
      <w:lvlJc w:val="left"/>
      <w:pPr>
        <w:ind w:left="4307" w:hanging="360"/>
      </w:pPr>
      <w:rPr>
        <w:rFonts w:ascii="Courier New" w:hAnsi="Courier New" w:cs="Courier New" w:hint="default"/>
      </w:rPr>
    </w:lvl>
    <w:lvl w:ilvl="2" w:tplc="0C0A0005" w:tentative="1">
      <w:start w:val="1"/>
      <w:numFmt w:val="bullet"/>
      <w:lvlText w:val=""/>
      <w:lvlJc w:val="left"/>
      <w:pPr>
        <w:ind w:left="5027" w:hanging="360"/>
      </w:pPr>
      <w:rPr>
        <w:rFonts w:ascii="Wingdings" w:hAnsi="Wingdings" w:hint="default"/>
      </w:rPr>
    </w:lvl>
    <w:lvl w:ilvl="3" w:tplc="0C0A0001" w:tentative="1">
      <w:start w:val="1"/>
      <w:numFmt w:val="bullet"/>
      <w:lvlText w:val=""/>
      <w:lvlJc w:val="left"/>
      <w:pPr>
        <w:ind w:left="5747" w:hanging="360"/>
      </w:pPr>
      <w:rPr>
        <w:rFonts w:ascii="Symbol" w:hAnsi="Symbol" w:hint="default"/>
      </w:rPr>
    </w:lvl>
    <w:lvl w:ilvl="4" w:tplc="0C0A0003" w:tentative="1">
      <w:start w:val="1"/>
      <w:numFmt w:val="bullet"/>
      <w:lvlText w:val="o"/>
      <w:lvlJc w:val="left"/>
      <w:pPr>
        <w:ind w:left="6467" w:hanging="360"/>
      </w:pPr>
      <w:rPr>
        <w:rFonts w:ascii="Courier New" w:hAnsi="Courier New" w:cs="Courier New" w:hint="default"/>
      </w:rPr>
    </w:lvl>
    <w:lvl w:ilvl="5" w:tplc="0C0A0005" w:tentative="1">
      <w:start w:val="1"/>
      <w:numFmt w:val="bullet"/>
      <w:lvlText w:val=""/>
      <w:lvlJc w:val="left"/>
      <w:pPr>
        <w:ind w:left="7187" w:hanging="360"/>
      </w:pPr>
      <w:rPr>
        <w:rFonts w:ascii="Wingdings" w:hAnsi="Wingdings" w:hint="default"/>
      </w:rPr>
    </w:lvl>
    <w:lvl w:ilvl="6" w:tplc="0C0A0001" w:tentative="1">
      <w:start w:val="1"/>
      <w:numFmt w:val="bullet"/>
      <w:lvlText w:val=""/>
      <w:lvlJc w:val="left"/>
      <w:pPr>
        <w:ind w:left="7907" w:hanging="360"/>
      </w:pPr>
      <w:rPr>
        <w:rFonts w:ascii="Symbol" w:hAnsi="Symbol" w:hint="default"/>
      </w:rPr>
    </w:lvl>
    <w:lvl w:ilvl="7" w:tplc="0C0A0003" w:tentative="1">
      <w:start w:val="1"/>
      <w:numFmt w:val="bullet"/>
      <w:lvlText w:val="o"/>
      <w:lvlJc w:val="left"/>
      <w:pPr>
        <w:ind w:left="8627" w:hanging="360"/>
      </w:pPr>
      <w:rPr>
        <w:rFonts w:ascii="Courier New" w:hAnsi="Courier New" w:cs="Courier New" w:hint="default"/>
      </w:rPr>
    </w:lvl>
    <w:lvl w:ilvl="8" w:tplc="0C0A0005" w:tentative="1">
      <w:start w:val="1"/>
      <w:numFmt w:val="bullet"/>
      <w:lvlText w:val=""/>
      <w:lvlJc w:val="left"/>
      <w:pPr>
        <w:ind w:left="9347" w:hanging="360"/>
      </w:pPr>
      <w:rPr>
        <w:rFonts w:ascii="Wingdings" w:hAnsi="Wingdings" w:hint="default"/>
      </w:rPr>
    </w:lvl>
  </w:abstractNum>
  <w:abstractNum w:abstractNumId="23">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02D42A4"/>
    <w:multiLevelType w:val="hybridMultilevel"/>
    <w:tmpl w:val="B5D67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2DE0235"/>
    <w:multiLevelType w:val="hybridMultilevel"/>
    <w:tmpl w:val="AACE3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33F10F9"/>
    <w:multiLevelType w:val="hybridMultilevel"/>
    <w:tmpl w:val="A5426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48034BC9"/>
    <w:multiLevelType w:val="hybridMultilevel"/>
    <w:tmpl w:val="3D6CAA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1">
    <w:nsid w:val="4B257F15"/>
    <w:multiLevelType w:val="hybridMultilevel"/>
    <w:tmpl w:val="38D83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F7F7FAB"/>
    <w:multiLevelType w:val="hybridMultilevel"/>
    <w:tmpl w:val="3490E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F1C0B2E"/>
    <w:multiLevelType w:val="hybridMultilevel"/>
    <w:tmpl w:val="1D4412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698320D"/>
    <w:multiLevelType w:val="hybridMultilevel"/>
    <w:tmpl w:val="BABE9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6AF6293D"/>
    <w:multiLevelType w:val="hybridMultilevel"/>
    <w:tmpl w:val="A204F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BA44437"/>
    <w:multiLevelType w:val="hybridMultilevel"/>
    <w:tmpl w:val="68DE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45"/>
  </w:num>
  <w:num w:numId="5">
    <w:abstractNumId w:val="3"/>
  </w:num>
  <w:num w:numId="6">
    <w:abstractNumId w:val="12"/>
  </w:num>
  <w:num w:numId="7">
    <w:abstractNumId w:val="32"/>
  </w:num>
  <w:num w:numId="8">
    <w:abstractNumId w:val="30"/>
  </w:num>
  <w:num w:numId="9">
    <w:abstractNumId w:val="35"/>
  </w:num>
  <w:num w:numId="10">
    <w:abstractNumId w:val="43"/>
  </w:num>
  <w:num w:numId="11">
    <w:abstractNumId w:val="27"/>
  </w:num>
  <w:num w:numId="12">
    <w:abstractNumId w:val="9"/>
  </w:num>
  <w:num w:numId="13">
    <w:abstractNumId w:val="1"/>
  </w:num>
  <w:num w:numId="14">
    <w:abstractNumId w:val="11"/>
  </w:num>
  <w:num w:numId="15">
    <w:abstractNumId w:val="20"/>
  </w:num>
  <w:num w:numId="16">
    <w:abstractNumId w:val="26"/>
  </w:num>
  <w:num w:numId="17">
    <w:abstractNumId w:val="41"/>
  </w:num>
  <w:num w:numId="18">
    <w:abstractNumId w:val="40"/>
  </w:num>
  <w:num w:numId="19">
    <w:abstractNumId w:val="37"/>
  </w:num>
  <w:num w:numId="20">
    <w:abstractNumId w:val="21"/>
  </w:num>
  <w:num w:numId="21">
    <w:abstractNumId w:val="16"/>
  </w:num>
  <w:num w:numId="22">
    <w:abstractNumId w:val="25"/>
  </w:num>
  <w:num w:numId="23">
    <w:abstractNumId w:val="46"/>
  </w:num>
  <w:num w:numId="24">
    <w:abstractNumId w:val="33"/>
  </w:num>
  <w:num w:numId="25">
    <w:abstractNumId w:val="7"/>
  </w:num>
  <w:num w:numId="26">
    <w:abstractNumId w:val="15"/>
  </w:num>
  <w:num w:numId="27">
    <w:abstractNumId w:val="14"/>
  </w:num>
  <w:num w:numId="28">
    <w:abstractNumId w:val="34"/>
  </w:num>
  <w:num w:numId="29">
    <w:abstractNumId w:val="10"/>
  </w:num>
  <w:num w:numId="30">
    <w:abstractNumId w:val="23"/>
  </w:num>
  <w:num w:numId="31">
    <w:abstractNumId w:val="24"/>
  </w:num>
  <w:num w:numId="32">
    <w:abstractNumId w:val="2"/>
  </w:num>
  <w:num w:numId="33">
    <w:abstractNumId w:val="42"/>
  </w:num>
  <w:num w:numId="34">
    <w:abstractNumId w:val="18"/>
  </w:num>
  <w:num w:numId="35">
    <w:abstractNumId w:val="4"/>
  </w:num>
  <w:num w:numId="36">
    <w:abstractNumId w:val="22"/>
  </w:num>
  <w:num w:numId="37">
    <w:abstractNumId w:val="47"/>
  </w:num>
  <w:num w:numId="38">
    <w:abstractNumId w:val="6"/>
  </w:num>
  <w:num w:numId="39">
    <w:abstractNumId w:val="31"/>
  </w:num>
  <w:num w:numId="40">
    <w:abstractNumId w:val="19"/>
  </w:num>
  <w:num w:numId="41">
    <w:abstractNumId w:val="13"/>
  </w:num>
  <w:num w:numId="42">
    <w:abstractNumId w:val="8"/>
  </w:num>
  <w:num w:numId="43">
    <w:abstractNumId w:val="5"/>
  </w:num>
  <w:num w:numId="44">
    <w:abstractNumId w:val="44"/>
  </w:num>
  <w:num w:numId="45">
    <w:abstractNumId w:val="39"/>
  </w:num>
  <w:num w:numId="46">
    <w:abstractNumId w:val="29"/>
  </w:num>
  <w:num w:numId="47">
    <w:abstractNumId w:val="0"/>
  </w:num>
  <w:num w:numId="4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6F4C81"/>
    <w:rsid w:val="00007644"/>
    <w:rsid w:val="00015273"/>
    <w:rsid w:val="000602FE"/>
    <w:rsid w:val="000660E2"/>
    <w:rsid w:val="00072AB9"/>
    <w:rsid w:val="00077544"/>
    <w:rsid w:val="000814CD"/>
    <w:rsid w:val="00095E4C"/>
    <w:rsid w:val="000B092D"/>
    <w:rsid w:val="000D1F99"/>
    <w:rsid w:val="000D6938"/>
    <w:rsid w:val="000F08BC"/>
    <w:rsid w:val="001013D7"/>
    <w:rsid w:val="00112983"/>
    <w:rsid w:val="00127E86"/>
    <w:rsid w:val="0013101A"/>
    <w:rsid w:val="0013159C"/>
    <w:rsid w:val="00141D39"/>
    <w:rsid w:val="00145A67"/>
    <w:rsid w:val="00152021"/>
    <w:rsid w:val="001571CD"/>
    <w:rsid w:val="00161C61"/>
    <w:rsid w:val="00170F8D"/>
    <w:rsid w:val="00177F99"/>
    <w:rsid w:val="001900BD"/>
    <w:rsid w:val="00191464"/>
    <w:rsid w:val="001A0815"/>
    <w:rsid w:val="001D2A2C"/>
    <w:rsid w:val="001D7D8E"/>
    <w:rsid w:val="001F5A7C"/>
    <w:rsid w:val="001F7E05"/>
    <w:rsid w:val="00203B9D"/>
    <w:rsid w:val="0021648E"/>
    <w:rsid w:val="002250F7"/>
    <w:rsid w:val="002313D4"/>
    <w:rsid w:val="0023424A"/>
    <w:rsid w:val="00244C15"/>
    <w:rsid w:val="00251C2C"/>
    <w:rsid w:val="00262BA5"/>
    <w:rsid w:val="002633D2"/>
    <w:rsid w:val="002664AA"/>
    <w:rsid w:val="00266E5F"/>
    <w:rsid w:val="00267552"/>
    <w:rsid w:val="00270C52"/>
    <w:rsid w:val="0027581A"/>
    <w:rsid w:val="00284ABE"/>
    <w:rsid w:val="002B226F"/>
    <w:rsid w:val="002C4D4E"/>
    <w:rsid w:val="002E4F41"/>
    <w:rsid w:val="00324C64"/>
    <w:rsid w:val="00331DB8"/>
    <w:rsid w:val="00356D44"/>
    <w:rsid w:val="00361997"/>
    <w:rsid w:val="00374079"/>
    <w:rsid w:val="0037418B"/>
    <w:rsid w:val="00380267"/>
    <w:rsid w:val="00393553"/>
    <w:rsid w:val="003A0328"/>
    <w:rsid w:val="003B5755"/>
    <w:rsid w:val="003D1F32"/>
    <w:rsid w:val="003D5FB8"/>
    <w:rsid w:val="003E22C9"/>
    <w:rsid w:val="00403045"/>
    <w:rsid w:val="004100D3"/>
    <w:rsid w:val="004115D9"/>
    <w:rsid w:val="00415184"/>
    <w:rsid w:val="004575EB"/>
    <w:rsid w:val="004652CB"/>
    <w:rsid w:val="00483128"/>
    <w:rsid w:val="00485B33"/>
    <w:rsid w:val="004A0D4A"/>
    <w:rsid w:val="004A10E2"/>
    <w:rsid w:val="004A143E"/>
    <w:rsid w:val="004A6B04"/>
    <w:rsid w:val="004A6F2A"/>
    <w:rsid w:val="004B001D"/>
    <w:rsid w:val="004C0536"/>
    <w:rsid w:val="004D2FE2"/>
    <w:rsid w:val="004F3B6A"/>
    <w:rsid w:val="0050012D"/>
    <w:rsid w:val="0052395D"/>
    <w:rsid w:val="005242B9"/>
    <w:rsid w:val="005302EA"/>
    <w:rsid w:val="005308FF"/>
    <w:rsid w:val="005427EE"/>
    <w:rsid w:val="0054713E"/>
    <w:rsid w:val="00565D75"/>
    <w:rsid w:val="0058439F"/>
    <w:rsid w:val="005857A4"/>
    <w:rsid w:val="005865E6"/>
    <w:rsid w:val="00592CFA"/>
    <w:rsid w:val="005A2185"/>
    <w:rsid w:val="005B0FCA"/>
    <w:rsid w:val="005B29DB"/>
    <w:rsid w:val="005B2FE2"/>
    <w:rsid w:val="005B38A1"/>
    <w:rsid w:val="005C5C68"/>
    <w:rsid w:val="005D2699"/>
    <w:rsid w:val="005D4EF6"/>
    <w:rsid w:val="005E6D8F"/>
    <w:rsid w:val="005F449B"/>
    <w:rsid w:val="005F59E3"/>
    <w:rsid w:val="00602683"/>
    <w:rsid w:val="00605E83"/>
    <w:rsid w:val="00605F9F"/>
    <w:rsid w:val="00623AFE"/>
    <w:rsid w:val="00626E5E"/>
    <w:rsid w:val="00641D8F"/>
    <w:rsid w:val="006529E6"/>
    <w:rsid w:val="00654C95"/>
    <w:rsid w:val="00657A51"/>
    <w:rsid w:val="0069038F"/>
    <w:rsid w:val="00695B01"/>
    <w:rsid w:val="006A3A91"/>
    <w:rsid w:val="006B316F"/>
    <w:rsid w:val="006B527D"/>
    <w:rsid w:val="006B5692"/>
    <w:rsid w:val="006C3FC4"/>
    <w:rsid w:val="006D11C1"/>
    <w:rsid w:val="006E0250"/>
    <w:rsid w:val="006F4C81"/>
    <w:rsid w:val="00705848"/>
    <w:rsid w:val="0070787C"/>
    <w:rsid w:val="0071449C"/>
    <w:rsid w:val="00715848"/>
    <w:rsid w:val="00735D08"/>
    <w:rsid w:val="007549B2"/>
    <w:rsid w:val="00757AD4"/>
    <w:rsid w:val="00767888"/>
    <w:rsid w:val="00784E71"/>
    <w:rsid w:val="00793B3B"/>
    <w:rsid w:val="007C2777"/>
    <w:rsid w:val="007C69A8"/>
    <w:rsid w:val="007D6C68"/>
    <w:rsid w:val="007F593F"/>
    <w:rsid w:val="00811FE5"/>
    <w:rsid w:val="0081708B"/>
    <w:rsid w:val="00833A1D"/>
    <w:rsid w:val="00856DDE"/>
    <w:rsid w:val="00865FA5"/>
    <w:rsid w:val="008674A2"/>
    <w:rsid w:val="00874645"/>
    <w:rsid w:val="00887B03"/>
    <w:rsid w:val="00891013"/>
    <w:rsid w:val="008B38F9"/>
    <w:rsid w:val="008B3C93"/>
    <w:rsid w:val="008C6785"/>
    <w:rsid w:val="008C7A3C"/>
    <w:rsid w:val="008D29AF"/>
    <w:rsid w:val="008D4736"/>
    <w:rsid w:val="008E2816"/>
    <w:rsid w:val="008E4AB3"/>
    <w:rsid w:val="008F0BDA"/>
    <w:rsid w:val="008F3AF0"/>
    <w:rsid w:val="008F50DB"/>
    <w:rsid w:val="009134C4"/>
    <w:rsid w:val="00917D9B"/>
    <w:rsid w:val="0092003B"/>
    <w:rsid w:val="00923D18"/>
    <w:rsid w:val="00942644"/>
    <w:rsid w:val="00946756"/>
    <w:rsid w:val="00986630"/>
    <w:rsid w:val="009B29EC"/>
    <w:rsid w:val="009B385C"/>
    <w:rsid w:val="009D2BA6"/>
    <w:rsid w:val="009D4954"/>
    <w:rsid w:val="009D4B36"/>
    <w:rsid w:val="009E569A"/>
    <w:rsid w:val="009E7E9C"/>
    <w:rsid w:val="00A03C13"/>
    <w:rsid w:val="00A12824"/>
    <w:rsid w:val="00A23F05"/>
    <w:rsid w:val="00A51992"/>
    <w:rsid w:val="00A52BDD"/>
    <w:rsid w:val="00A60981"/>
    <w:rsid w:val="00A72EFA"/>
    <w:rsid w:val="00A90058"/>
    <w:rsid w:val="00A9133C"/>
    <w:rsid w:val="00A9429C"/>
    <w:rsid w:val="00AB09C5"/>
    <w:rsid w:val="00AB6AC2"/>
    <w:rsid w:val="00AC2C09"/>
    <w:rsid w:val="00AC3F25"/>
    <w:rsid w:val="00AD5F94"/>
    <w:rsid w:val="00AE2342"/>
    <w:rsid w:val="00AE7DD1"/>
    <w:rsid w:val="00AF050D"/>
    <w:rsid w:val="00B019AC"/>
    <w:rsid w:val="00B26D44"/>
    <w:rsid w:val="00B30C63"/>
    <w:rsid w:val="00B345B1"/>
    <w:rsid w:val="00B3769A"/>
    <w:rsid w:val="00B40C1A"/>
    <w:rsid w:val="00B549E2"/>
    <w:rsid w:val="00B605A4"/>
    <w:rsid w:val="00B807AE"/>
    <w:rsid w:val="00B82C14"/>
    <w:rsid w:val="00BA0DD0"/>
    <w:rsid w:val="00BA77C7"/>
    <w:rsid w:val="00BB3D4D"/>
    <w:rsid w:val="00BB510C"/>
    <w:rsid w:val="00BD673F"/>
    <w:rsid w:val="00BD70CB"/>
    <w:rsid w:val="00BD74A3"/>
    <w:rsid w:val="00BE57A2"/>
    <w:rsid w:val="00BF3D9B"/>
    <w:rsid w:val="00C00A4F"/>
    <w:rsid w:val="00C023B7"/>
    <w:rsid w:val="00C301F2"/>
    <w:rsid w:val="00C34CF3"/>
    <w:rsid w:val="00C35A6E"/>
    <w:rsid w:val="00C401CB"/>
    <w:rsid w:val="00C43C36"/>
    <w:rsid w:val="00C564E6"/>
    <w:rsid w:val="00C65323"/>
    <w:rsid w:val="00C70818"/>
    <w:rsid w:val="00C70BA7"/>
    <w:rsid w:val="00C730B0"/>
    <w:rsid w:val="00C8046D"/>
    <w:rsid w:val="00C90A7F"/>
    <w:rsid w:val="00C97E7F"/>
    <w:rsid w:val="00CA0105"/>
    <w:rsid w:val="00CA3B97"/>
    <w:rsid w:val="00CB293F"/>
    <w:rsid w:val="00CC716D"/>
    <w:rsid w:val="00CD28FF"/>
    <w:rsid w:val="00CF2BBD"/>
    <w:rsid w:val="00CF6698"/>
    <w:rsid w:val="00D034DC"/>
    <w:rsid w:val="00D22862"/>
    <w:rsid w:val="00D30D4C"/>
    <w:rsid w:val="00D357C9"/>
    <w:rsid w:val="00D37A3B"/>
    <w:rsid w:val="00D54327"/>
    <w:rsid w:val="00D76708"/>
    <w:rsid w:val="00D7754F"/>
    <w:rsid w:val="00D77A3A"/>
    <w:rsid w:val="00D831DA"/>
    <w:rsid w:val="00D84E2C"/>
    <w:rsid w:val="00D90A1A"/>
    <w:rsid w:val="00D95DFD"/>
    <w:rsid w:val="00DC1797"/>
    <w:rsid w:val="00DE0DBB"/>
    <w:rsid w:val="00DE1988"/>
    <w:rsid w:val="00E1216C"/>
    <w:rsid w:val="00E1422C"/>
    <w:rsid w:val="00E45E1B"/>
    <w:rsid w:val="00E5104C"/>
    <w:rsid w:val="00E64E33"/>
    <w:rsid w:val="00E65F13"/>
    <w:rsid w:val="00E7709E"/>
    <w:rsid w:val="00E81072"/>
    <w:rsid w:val="00ED6709"/>
    <w:rsid w:val="00F11FA3"/>
    <w:rsid w:val="00F14812"/>
    <w:rsid w:val="00F16C53"/>
    <w:rsid w:val="00F200E4"/>
    <w:rsid w:val="00F24BD8"/>
    <w:rsid w:val="00F35FD7"/>
    <w:rsid w:val="00F7446D"/>
    <w:rsid w:val="00F7729A"/>
    <w:rsid w:val="00F77788"/>
    <w:rsid w:val="00F85638"/>
    <w:rsid w:val="00F97A78"/>
    <w:rsid w:val="00FA2607"/>
    <w:rsid w:val="00FA5C0E"/>
    <w:rsid w:val="00FC2C8B"/>
    <w:rsid w:val="00FC7DA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3"/>
    <w:pPr>
      <w:spacing w:after="120"/>
      <w:ind w:firstLine="0"/>
      <w:jc w:val="both"/>
    </w:pPr>
    <w:rPr>
      <w:lang w:val="es-ES"/>
    </w:rPr>
  </w:style>
  <w:style w:type="paragraph" w:styleId="Ttulo1">
    <w:name w:val="heading 1"/>
    <w:basedOn w:val="Normal"/>
    <w:next w:val="Normal"/>
    <w:link w:val="Ttulo1Car"/>
    <w:uiPriority w:val="9"/>
    <w:qFormat/>
    <w:rsid w:val="00191464"/>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43F60"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191464"/>
    <w:rPr>
      <w:rFonts w:asciiTheme="majorHAnsi" w:eastAsiaTheme="majorEastAsia" w:hAnsiTheme="majorHAnsi" w:cstheme="majorBidi"/>
      <w:b/>
      <w:bCs/>
      <w:color w:val="365F91" w:themeColor="accent1" w:themeShade="BF"/>
      <w:sz w:val="24"/>
      <w:szCs w:val="24"/>
      <w:lang w:val="es-ES"/>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65F91"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A5A5A"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F24BD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A5A5A"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692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 w:type="table" w:customStyle="1" w:styleId="Sombreadomedio1-nfasis11">
    <w:name w:val="Sombreado medio 1 - Énfasis 11"/>
    <w:basedOn w:val="Tablanormal"/>
    <w:uiPriority w:val="63"/>
    <w:rsid w:val="00112983"/>
    <w:pPr>
      <w:ind w:firstLine="0"/>
    </w:pPr>
    <w:rPr>
      <w:rFonts w:ascii="Calibri" w:eastAsiaTheme="minorHAnsi" w:hAnsi="Calibri" w:cs="Times New Roman"/>
      <w:color w:val="92D050"/>
      <w:u w:val="single"/>
      <w:lang w:val="es-ES_tradnl" w:bidi="ar-S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rsid w:val="00112983"/>
    <w:pPr>
      <w:spacing w:before="100" w:beforeAutospacing="1" w:after="100" w:afterAutospacing="1" w:line="312" w:lineRule="auto"/>
    </w:pPr>
    <w:rPr>
      <w:rFonts w:ascii="Verdana" w:eastAsia="Times New Roman" w:hAnsi="Verdana" w:cs="Times New Roman"/>
      <w:color w:val="333333"/>
      <w:sz w:val="9"/>
      <w:szCs w:val="9"/>
      <w:lang w:eastAsia="es-ES" w:bidi="ar-SA"/>
    </w:rPr>
  </w:style>
  <w:style w:type="character" w:customStyle="1" w:styleId="mw-headline">
    <w:name w:val="mw-headline"/>
    <w:basedOn w:val="Fuentedeprrafopredeter"/>
    <w:rsid w:val="00112983"/>
  </w:style>
  <w:style w:type="paragraph" w:customStyle="1" w:styleId="Default">
    <w:name w:val="Default"/>
    <w:rsid w:val="00112983"/>
    <w:pPr>
      <w:autoSpaceDE w:val="0"/>
      <w:autoSpaceDN w:val="0"/>
      <w:adjustRightInd w:val="0"/>
      <w:ind w:firstLine="0"/>
    </w:pPr>
    <w:rPr>
      <w:rFonts w:ascii="PFIPNK+Arial" w:eastAsia="Calibri" w:hAnsi="PFIPNK+Arial" w:cs="PFIPNK+Arial"/>
      <w:color w:val="000000"/>
      <w:sz w:val="24"/>
      <w:szCs w:val="24"/>
      <w:lang w:bidi="ar-SA"/>
    </w:rPr>
  </w:style>
  <w:style w:type="paragraph" w:styleId="Revisin">
    <w:name w:val="Revision"/>
    <w:hidden/>
    <w:uiPriority w:val="99"/>
    <w:semiHidden/>
    <w:rsid w:val="00856DDE"/>
    <w:pPr>
      <w:ind w:firstLine="0"/>
    </w:pPr>
    <w:rPr>
      <w:lang w:val="es-ES"/>
    </w:rPr>
  </w:style>
  <w:style w:type="character" w:customStyle="1" w:styleId="apple-style-span">
    <w:name w:val="apple-style-span"/>
    <w:basedOn w:val="Fuentedeprrafopredeter"/>
    <w:rsid w:val="00CA3B97"/>
  </w:style>
  <w:style w:type="character" w:styleId="Textodelmarcadordeposicin">
    <w:name w:val="Placeholder Text"/>
    <w:basedOn w:val="Fuentedeprrafopredeter"/>
    <w:uiPriority w:val="99"/>
    <w:semiHidden/>
    <w:rsid w:val="00251C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es.wikipedia.org/wiki/Gafas_de_sol" TargetMode="External"/><Relationship Id="rId26" Type="http://schemas.openxmlformats.org/officeDocument/2006/relationships/hyperlink" Target="http://es.wikipedia.org/wiki/Cine" TargetMode="External"/><Relationship Id="rId39" Type="http://schemas.openxmlformats.org/officeDocument/2006/relationships/hyperlink" Target="http://www.worldlingo.com/ma/enwiki/es/S&amp;P/MIB" TargetMode="External"/><Relationship Id="rId21" Type="http://schemas.openxmlformats.org/officeDocument/2006/relationships/hyperlink" Target="http://es.wikipedia.org/w/index.php?title=Ray-Ban_Aviator&amp;action=edit&amp;redlink=1" TargetMode="External"/><Relationship Id="rId34" Type="http://schemas.openxmlformats.org/officeDocument/2006/relationships/hyperlink" Target="http://www.worldlingo.com/ma/enwiki/es/Prada" TargetMode="External"/><Relationship Id="rId42" Type="http://schemas.openxmlformats.org/officeDocument/2006/relationships/hyperlink" Target="http://www.worldlingo.com/ma/enwiki/es/OPSM" TargetMode="External"/><Relationship Id="rId47" Type="http://schemas.openxmlformats.org/officeDocument/2006/relationships/hyperlink" Target="http://www.worldlingo.com/ma/enwiki/es/Dolce_&amp;_Gabbana" TargetMode="External"/><Relationship Id="rId50" Type="http://schemas.openxmlformats.org/officeDocument/2006/relationships/hyperlink" Target="http://www.worldlingo.com/ma/enwiki/es/Salvatore_Ferragamo" TargetMode="External"/><Relationship Id="rId55" Type="http://schemas.openxmlformats.org/officeDocument/2006/relationships/hyperlink" Target="http://www.worldlingo.com/ma/enwiki/es/Anne_Klein" TargetMode="External"/><Relationship Id="rId63" Type="http://schemas.openxmlformats.org/officeDocument/2006/relationships/hyperlink" Target="http://www.worldlingo.com/ma/enwiki/es/Mason,_Ohio" TargetMode="External"/><Relationship Id="rId68"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oncentrabeller.com.ar/Optometria/" TargetMode="External"/><Relationship Id="rId29" Type="http://schemas.openxmlformats.org/officeDocument/2006/relationships/hyperlink" Target="http://www.worldlingo.com/ma/enwiki/es/Ray-B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es.wikipedia.org/wiki/1937" TargetMode="External"/><Relationship Id="rId32" Type="http://schemas.openxmlformats.org/officeDocument/2006/relationships/hyperlink" Target="http://www.worldlingo.com/ma/enwiki/es/Oakley,_Inc." TargetMode="External"/><Relationship Id="rId37" Type="http://schemas.openxmlformats.org/officeDocument/2006/relationships/hyperlink" Target="http://www.worldlingo.com/ma/enwiki/es/Milan" TargetMode="External"/><Relationship Id="rId40" Type="http://schemas.openxmlformats.org/officeDocument/2006/relationships/hyperlink" Target="http://www.worldlingo.com/ma/enwiki/es/Persol" TargetMode="External"/><Relationship Id="rId45" Type="http://schemas.openxmlformats.org/officeDocument/2006/relationships/hyperlink" Target="http://www.worldlingo.com/ma/enwiki/es/2006" TargetMode="External"/><Relationship Id="rId53" Type="http://schemas.openxmlformats.org/officeDocument/2006/relationships/hyperlink" Target="http://www.worldlingo.com/ma/enwiki/es/Brooks_Brothers" TargetMode="External"/><Relationship Id="rId58" Type="http://schemas.openxmlformats.org/officeDocument/2006/relationships/hyperlink" Target="http://www.worldlingo.com/ma/enwiki/es/Polo_Ralph_Lauren" TargetMode="External"/><Relationship Id="rId66"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es.wikipedia.org/wiki/Piloto" TargetMode="External"/><Relationship Id="rId28" Type="http://schemas.openxmlformats.org/officeDocument/2006/relationships/hyperlink" Target="http://es.wikipedia.org/wiki/F%C3%B3rmula_1" TargetMode="External"/><Relationship Id="rId36" Type="http://schemas.openxmlformats.org/officeDocument/2006/relationships/hyperlink" Target="http://www.worldlingo.com/ma/enwiki/es/Agordo" TargetMode="External"/><Relationship Id="rId49" Type="http://schemas.openxmlformats.org/officeDocument/2006/relationships/hyperlink" Target="http://www.worldlingo.com/ma/enwiki/es/Bulgari" TargetMode="External"/><Relationship Id="rId57" Type="http://schemas.openxmlformats.org/officeDocument/2006/relationships/hyperlink" Target="http://www.worldlingo.com/ma/enwiki/es/Ralph_Lauren" TargetMode="External"/><Relationship Id="rId61" Type="http://schemas.openxmlformats.org/officeDocument/2006/relationships/hyperlink" Target="http://www.worldlingo.com/ma/enwiki/es/Oliver_Peoples" TargetMode="External"/><Relationship Id="rId10" Type="http://schemas.openxmlformats.org/officeDocument/2006/relationships/diagramData" Target="diagrams/data1.xml"/><Relationship Id="rId19" Type="http://schemas.openxmlformats.org/officeDocument/2006/relationships/hyperlink" Target="http://es.wikipedia.org/wiki/1937" TargetMode="External"/><Relationship Id="rId31" Type="http://schemas.openxmlformats.org/officeDocument/2006/relationships/hyperlink" Target="http://www.worldlingo.com/ma/enwiki/es/Persol" TargetMode="External"/><Relationship Id="rId44" Type="http://schemas.openxmlformats.org/officeDocument/2006/relationships/hyperlink" Target="http://www.worldlingo.com/ma/enwiki/es/2004" TargetMode="External"/><Relationship Id="rId52" Type="http://schemas.openxmlformats.org/officeDocument/2006/relationships/hyperlink" Target="http://www.worldlingo.com/ma/enwiki/es/DKNY" TargetMode="External"/><Relationship Id="rId60" Type="http://schemas.openxmlformats.org/officeDocument/2006/relationships/hyperlink" Target="http://www.worldlingo.com/ma/enwiki/es/Ralph_%28name%29" TargetMode="External"/><Relationship Id="rId6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es.wikipedia.org/wiki/1936" TargetMode="External"/><Relationship Id="rId27" Type="http://schemas.openxmlformats.org/officeDocument/2006/relationships/hyperlink" Target="http://es.wikipedia.org/wiki/Honda_Racing" TargetMode="External"/><Relationship Id="rId30" Type="http://schemas.openxmlformats.org/officeDocument/2006/relationships/hyperlink" Target="http://www.worldlingo.com/ma/enwiki/es/Sunglass_Hut_International" TargetMode="External"/><Relationship Id="rId35" Type="http://schemas.openxmlformats.org/officeDocument/2006/relationships/hyperlink" Target="http://www.worldlingo.com/ma/enwiki/es/Leonardo_Del_Vecchio" TargetMode="External"/><Relationship Id="rId43" Type="http://schemas.openxmlformats.org/officeDocument/2006/relationships/hyperlink" Target="http://www.worldlingo.com/ma/enwiki/es/Pearle_Opticians" TargetMode="External"/><Relationship Id="rId48" Type="http://schemas.openxmlformats.org/officeDocument/2006/relationships/hyperlink" Target="http://www.worldlingo.com/ma/enwiki/es/Versace" TargetMode="External"/><Relationship Id="rId56" Type="http://schemas.openxmlformats.org/officeDocument/2006/relationships/hyperlink" Target="http://www.worldlingo.com/ma/enwiki/es/Versus" TargetMode="External"/><Relationship Id="rId64" Type="http://schemas.openxmlformats.org/officeDocument/2006/relationships/hyperlink" Target="http://www.worldlingo.com/ma/enwiki/es/Pearle_Opticians" TargetMode="External"/><Relationship Id="rId69"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www.worldlingo.com/ma/enwiki/es/Donna_Karan" TargetMode="External"/><Relationship Id="rId3" Type="http://schemas.openxmlformats.org/officeDocument/2006/relationships/customXml" Target="../customXml/item3.xml"/><Relationship Id="rId12" Type="http://schemas.openxmlformats.org/officeDocument/2006/relationships/diagramQuickStyle" Target="diagrams/quickStyle1.xml"/><Relationship Id="rId17" Type="http://schemas.openxmlformats.org/officeDocument/2006/relationships/hyperlink" Target="http://www.invenia.es/inveniatags:promatech_s_p" TargetMode="External"/><Relationship Id="rId25" Type="http://schemas.openxmlformats.org/officeDocument/2006/relationships/hyperlink" Target="http://es.wikipedia.org/wiki/Historia" TargetMode="External"/><Relationship Id="rId33" Type="http://schemas.openxmlformats.org/officeDocument/2006/relationships/hyperlink" Target="http://www.worldlingo.com/ma/enwiki/es/Chanel" TargetMode="External"/><Relationship Id="rId38" Type="http://schemas.openxmlformats.org/officeDocument/2006/relationships/hyperlink" Target="http://www.worldlingo.com/ma/enwiki/es/Province_of_Belluno" TargetMode="External"/><Relationship Id="rId46" Type="http://schemas.openxmlformats.org/officeDocument/2006/relationships/hyperlink" Target="http://www.worldlingo.com/ma/enwiki/es/Luxottica" TargetMode="External"/><Relationship Id="rId59" Type="http://schemas.openxmlformats.org/officeDocument/2006/relationships/hyperlink" Target="http://www.worldlingo.com/ma/enwiki/es/Chaps" TargetMode="External"/><Relationship Id="rId67" Type="http://schemas.openxmlformats.org/officeDocument/2006/relationships/fontTable" Target="fontTable.xml"/><Relationship Id="rId20" Type="http://schemas.openxmlformats.org/officeDocument/2006/relationships/hyperlink" Target="http://es.wikipedia.org/wiki/Luxottica" TargetMode="External"/><Relationship Id="rId41" Type="http://schemas.openxmlformats.org/officeDocument/2006/relationships/hyperlink" Target="http://www.worldlingo.com/ma/enwiki/es/Sydney" TargetMode="External"/><Relationship Id="rId54" Type="http://schemas.openxmlformats.org/officeDocument/2006/relationships/hyperlink" Target="http://www.worldlingo.com/ma/enwiki/es/Sergio_Tacchini" TargetMode="External"/><Relationship Id="rId62" Type="http://schemas.openxmlformats.org/officeDocument/2006/relationships/hyperlink" Target="http://www.worldlingo.com/ma/enwiki/es/Tiffany_&amp;_Co." TargetMode="External"/><Relationship Id="rId70"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20BackUP\UTN\PRO\KiWi-Fruterio\Kiwi-A4-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8024BF88-7976-4903-A5DC-0342CCC7DECB}">
      <dgm:prSet phldrT="[Texto]"/>
      <dgm:spPr/>
      <dgm:t>
        <a:bodyPr/>
        <a:lstStyle/>
        <a:p>
          <a:r>
            <a:rPr lang="es-ES"/>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dgm:spPr/>
      <dgm:t>
        <a:bodyPr/>
        <a:lstStyle/>
        <a:p>
          <a:r>
            <a:rPr lang="es-ES"/>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dgm:spPr/>
      <dgm:t>
        <a:bodyPr/>
        <a:lstStyle/>
        <a:p>
          <a:r>
            <a:rPr lang="es-ES"/>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dgm:spPr/>
      <dgm:t>
        <a:bodyPr/>
        <a:lstStyle/>
        <a:p>
          <a:r>
            <a:rPr lang="es-ES"/>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dgm:spPr/>
      <dgm:t>
        <a:bodyPr/>
        <a:lstStyle/>
        <a:p>
          <a:r>
            <a:rPr lang="es-ES"/>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dgm:spPr/>
      <dgm:t>
        <a:bodyPr/>
        <a:lstStyle/>
        <a:p>
          <a:r>
            <a:rPr lang="es-ES"/>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dgm:spPr/>
      <dgm:t>
        <a:bodyPr/>
        <a:lstStyle/>
        <a:p>
          <a:r>
            <a:rPr lang="es-ES"/>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dgm:spPr/>
      <dgm:t>
        <a:bodyPr/>
        <a:lstStyle/>
        <a:p>
          <a:r>
            <a:rPr lang="es-ES"/>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dgm:spPr/>
      <dgm:t>
        <a:bodyPr/>
        <a:lstStyle/>
        <a:p>
          <a:r>
            <a:rPr lang="es-ES"/>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dgm:spPr/>
      <dgm:t>
        <a:bodyPr/>
        <a:lstStyle/>
        <a:p>
          <a:r>
            <a:rPr lang="es-ES"/>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dgm:spPr/>
      <dgm:t>
        <a:bodyPr/>
        <a:lstStyle/>
        <a:p>
          <a:r>
            <a:rPr lang="es-ES"/>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dgm:spPr/>
      <dgm:t>
        <a:bodyPr/>
        <a:lstStyle/>
        <a:p>
          <a:r>
            <a:rPr lang="es-ES"/>
            <a:t>Control de </a:t>
          </a:r>
          <a:br>
            <a:rPr lang="es-ES"/>
          </a:br>
          <a:r>
            <a:rPr lang="es-ES"/>
            <a:t>calidad</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dgm:spPr/>
      <dgm:t>
        <a:bodyPr/>
        <a:lstStyle/>
        <a:p>
          <a:r>
            <a:rPr lang="es-ES"/>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dgm:spPr/>
      <dgm:t>
        <a:bodyPr/>
        <a:lstStyle/>
        <a:p>
          <a:r>
            <a:rPr lang="es-ES"/>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dgm:spPr/>
      <dgm:t>
        <a:bodyPr/>
        <a:lstStyle/>
        <a:p>
          <a:r>
            <a:rPr lang="es-ES"/>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dgm:spPr/>
      <dgm:t>
        <a:bodyPr/>
        <a:lstStyle/>
        <a:p>
          <a:r>
            <a:rPr lang="es-ES"/>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dgm:spPr/>
      <dgm:t>
        <a:bodyPr/>
        <a:lstStyle/>
        <a:p>
          <a:r>
            <a:rPr lang="es-ES"/>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dgm:spPr/>
      <dgm:t>
        <a:bodyPr/>
        <a:lstStyle/>
        <a:p>
          <a:r>
            <a:rPr lang="es-ES"/>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dgm:spPr/>
      <dgm:t>
        <a:bodyPr/>
        <a:lstStyle/>
        <a:p>
          <a:r>
            <a:rPr lang="es-ES"/>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dgm:spPr/>
      <dgm:t>
        <a:bodyPr/>
        <a:lstStyle/>
        <a:p>
          <a:r>
            <a:rPr lang="es-ES"/>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dgm:spPr/>
      <dgm:t>
        <a:bodyPr/>
        <a:lstStyle/>
        <a:p>
          <a:r>
            <a:rPr lang="es-ES"/>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dgm:spPr/>
      <dgm:t>
        <a:bodyPr/>
        <a:lstStyle/>
        <a:p>
          <a:r>
            <a:rPr lang="es-ES"/>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dgm:spPr/>
      <dgm:t>
        <a:bodyPr/>
        <a:lstStyle/>
        <a:p>
          <a:r>
            <a:rPr lang="es-ES"/>
            <a:t>Pagoa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dgm:spPr/>
      <dgm:t>
        <a:bodyPr/>
        <a:lstStyle/>
        <a:p>
          <a:r>
            <a:rPr lang="es-ES"/>
            <a:t>Sueldos y </a:t>
          </a:r>
          <a:br>
            <a:rPr lang="es-ES"/>
          </a:br>
          <a:r>
            <a:rPr lang="es-ES"/>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dgm:spPr/>
      <dgm:t>
        <a:bodyPr/>
        <a:lstStyle/>
        <a:p>
          <a:r>
            <a:rPr lang="es-ES"/>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pt>
    <dgm:pt modelId="{0B47B95E-C06E-4FEB-A708-23CA7D67581D}" type="pres">
      <dgm:prSet presAssocID="{AE7CBEBD-037D-494F-9847-16042D7F1D69}" presName="rootComposite1" presStyleCnt="0"/>
      <dgm:spPr/>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pt>
    <dgm:pt modelId="{BEBB1AE9-E66F-42AE-B53A-8C049D3AE204}" type="pres">
      <dgm:prSet presAssocID="{8024BF88-7976-4903-A5DC-0342CCC7DECB}" presName="rootComposite" presStyleCnt="0"/>
      <dgm:spPr/>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pt>
    <dgm:pt modelId="{37F9E2E8-92E9-43E4-8D2D-E06056818C3B}" type="pres">
      <dgm:prSet presAssocID="{A6EBF3B1-5FEF-4D55-AD24-723DC818DC94}" presName="rootComposite" presStyleCnt="0"/>
      <dgm:spPr/>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pt>
    <dgm:pt modelId="{B9DC87FE-FBEB-4EE3-87D7-AF1A9DFBE829}" type="pres">
      <dgm:prSet presAssocID="{144010B2-9EA9-493A-AEA3-ED40D2262054}" presName="Name37" presStyleLbl="parChTrans1D4" presStyleIdx="0" presStyleCnt="17"/>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pt>
    <dgm:pt modelId="{0596C872-9D7A-4C0A-A0CA-2F210EDC89E7}" type="pres">
      <dgm:prSet presAssocID="{8F22EA0A-02BD-433F-A127-D5AE85F408D5}" presName="rootComposite" presStyleCnt="0"/>
      <dgm:spPr/>
    </dgm:pt>
    <dgm:pt modelId="{E9B46B83-48DF-4EF2-B252-E3BF270EE3C0}" type="pres">
      <dgm:prSet presAssocID="{8F22EA0A-02BD-433F-A127-D5AE85F408D5}" presName="rootText" presStyleLbl="node4" presStyleIdx="0" presStyleCnt="17">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7"/>
      <dgm:spPr/>
      <dgm:t>
        <a:bodyPr/>
        <a:lstStyle/>
        <a:p>
          <a:endParaRPr lang="es-ES"/>
        </a:p>
      </dgm:t>
    </dgm:pt>
    <dgm:pt modelId="{079DC9BE-C64A-409B-909F-185B5F536CF8}" type="pres">
      <dgm:prSet presAssocID="{8F22EA0A-02BD-433F-A127-D5AE85F408D5}" presName="hierChild4" presStyleCnt="0"/>
      <dgm:spPr/>
    </dgm:pt>
    <dgm:pt modelId="{FE00FBB4-F61F-4A13-B2DE-4937FC558B94}" type="pres">
      <dgm:prSet presAssocID="{8F22EA0A-02BD-433F-A127-D5AE85F408D5}" presName="hierChild5" presStyleCnt="0"/>
      <dgm:spPr/>
    </dgm:pt>
    <dgm:pt modelId="{78D3C7D4-8E65-4303-8713-FC4450F8DC15}" type="pres">
      <dgm:prSet presAssocID="{823DEEB8-DAB1-4EC7-B092-5F8BBFDE5584}" presName="Name37" presStyleLbl="parChTrans1D4" presStyleIdx="1" presStyleCnt="17"/>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pt>
    <dgm:pt modelId="{0620CFDC-8B85-4C35-9742-6ED5F02FABB3}" type="pres">
      <dgm:prSet presAssocID="{15E12B16-8D11-463B-92B8-5822BDF4C748}" presName="rootComposite" presStyleCnt="0"/>
      <dgm:spPr/>
    </dgm:pt>
    <dgm:pt modelId="{DD7A384B-9184-47FD-A760-3BEBECCA498C}" type="pres">
      <dgm:prSet presAssocID="{15E12B16-8D11-463B-92B8-5822BDF4C748}" presName="rootText" presStyleLbl="node4" presStyleIdx="1" presStyleCnt="17">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7"/>
      <dgm:spPr/>
      <dgm:t>
        <a:bodyPr/>
        <a:lstStyle/>
        <a:p>
          <a:endParaRPr lang="es-ES"/>
        </a:p>
      </dgm:t>
    </dgm:pt>
    <dgm:pt modelId="{7B6B9887-5F35-42A0-BA67-DDBAB66EB3E1}" type="pres">
      <dgm:prSet presAssocID="{15E12B16-8D11-463B-92B8-5822BDF4C748}" presName="hierChild4" presStyleCnt="0"/>
      <dgm:spPr/>
    </dgm:pt>
    <dgm:pt modelId="{0C5DA0A5-A343-42D7-BD9A-B8B4CB7B5591}" type="pres">
      <dgm:prSet presAssocID="{15E12B16-8D11-463B-92B8-5822BDF4C748}" presName="hierChild5" presStyleCnt="0"/>
      <dgm:spPr/>
    </dgm:pt>
    <dgm:pt modelId="{6F505C00-AA3E-439A-88A4-32EF2D9DE85A}" type="pres">
      <dgm:prSet presAssocID="{6237E611-32F5-4EA5-A1A1-7118C8C90C05}" presName="Name37" presStyleLbl="parChTrans1D4" presStyleIdx="2" presStyleCnt="17"/>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pt>
    <dgm:pt modelId="{E644461B-CC7D-4967-9190-DCC1BD626E2E}" type="pres">
      <dgm:prSet presAssocID="{C48CCF1C-5953-4623-A843-6012848946D6}" presName="rootComposite" presStyleCnt="0"/>
      <dgm:spPr/>
    </dgm:pt>
    <dgm:pt modelId="{741A17AF-83C9-4327-8F86-364DF107986B}" type="pres">
      <dgm:prSet presAssocID="{C48CCF1C-5953-4623-A843-6012848946D6}" presName="rootText" presStyleLbl="node4" presStyleIdx="2" presStyleCnt="17">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7"/>
      <dgm:spPr/>
      <dgm:t>
        <a:bodyPr/>
        <a:lstStyle/>
        <a:p>
          <a:endParaRPr lang="es-ES"/>
        </a:p>
      </dgm:t>
    </dgm:pt>
    <dgm:pt modelId="{54129BC3-2C0F-4A30-9E4D-1549A7BACAC5}" type="pres">
      <dgm:prSet presAssocID="{C48CCF1C-5953-4623-A843-6012848946D6}" presName="hierChild4" presStyleCnt="0"/>
      <dgm:spPr/>
    </dgm:pt>
    <dgm:pt modelId="{EE96EF2E-6EC7-4A94-A7C3-15378EA6F9CE}" type="pres">
      <dgm:prSet presAssocID="{C48CCF1C-5953-4623-A843-6012848946D6}" presName="hierChild5" presStyleCnt="0"/>
      <dgm:spPr/>
    </dgm:pt>
    <dgm:pt modelId="{E4A8F9A4-AD6A-40DE-9402-32D6EC5FFF97}" type="pres">
      <dgm:prSet presAssocID="{A6EBF3B1-5FEF-4D55-AD24-723DC818DC94}" presName="hierChild5" presStyleCnt="0"/>
      <dgm:spPr/>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pt>
    <dgm:pt modelId="{9192D7E6-56A6-4D39-8559-36F4A52483D6}" type="pres">
      <dgm:prSet presAssocID="{EE83DED0-A804-4028-A1CE-E0B40ECA49CA}" presName="rootComposite" presStyleCnt="0"/>
      <dgm:spPr/>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pt>
    <dgm:pt modelId="{BE5E4EDF-0EA8-445D-BE2C-4C22E40AA606}" type="pres">
      <dgm:prSet presAssocID="{2CB50806-C040-49E5-A570-BBC04E8F7295}" presName="Name37" presStyleLbl="parChTrans1D4" presStyleIdx="3" presStyleCnt="17"/>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pt>
    <dgm:pt modelId="{032CA9AE-FF82-49E0-A3D0-C9ED3F31B86B}" type="pres">
      <dgm:prSet presAssocID="{4D1693CB-92A3-4832-B0BF-F1027A24413D}" presName="rootComposite" presStyleCnt="0"/>
      <dgm:spPr/>
    </dgm:pt>
    <dgm:pt modelId="{EDDA187E-D807-4DC9-8F25-078016371689}" type="pres">
      <dgm:prSet presAssocID="{4D1693CB-92A3-4832-B0BF-F1027A24413D}" presName="rootText" presStyleLbl="node4" presStyleIdx="3" presStyleCnt="17">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7"/>
      <dgm:spPr/>
      <dgm:t>
        <a:bodyPr/>
        <a:lstStyle/>
        <a:p>
          <a:endParaRPr lang="es-ES"/>
        </a:p>
      </dgm:t>
    </dgm:pt>
    <dgm:pt modelId="{38A81970-8460-4942-A274-15752EAE8667}" type="pres">
      <dgm:prSet presAssocID="{4D1693CB-92A3-4832-B0BF-F1027A24413D}" presName="hierChild4" presStyleCnt="0"/>
      <dgm:spPr/>
    </dgm:pt>
    <dgm:pt modelId="{AD1FC83C-F355-4702-BCEF-6841EFC364E2}" type="pres">
      <dgm:prSet presAssocID="{4D1693CB-92A3-4832-B0BF-F1027A24413D}" presName="hierChild5" presStyleCnt="0"/>
      <dgm:spPr/>
    </dgm:pt>
    <dgm:pt modelId="{AE8790C8-B116-4C07-B78F-15668B40C321}" type="pres">
      <dgm:prSet presAssocID="{4D075455-CD9D-4B17-87AF-58F17264ED34}" presName="Name37" presStyleLbl="parChTrans1D4" presStyleIdx="4" presStyleCnt="17"/>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pt>
    <dgm:pt modelId="{73E6255C-1893-4D28-AE97-D2E05C07DFC0}" type="pres">
      <dgm:prSet presAssocID="{F01E610B-8817-49D9-A9E1-8923948CE640}" presName="rootComposite" presStyleCnt="0"/>
      <dgm:spPr/>
    </dgm:pt>
    <dgm:pt modelId="{5C724676-FD6B-408D-A6FA-362B84F1A498}" type="pres">
      <dgm:prSet presAssocID="{F01E610B-8817-49D9-A9E1-8923948CE640}" presName="rootText" presStyleLbl="node4" presStyleIdx="4" presStyleCnt="17">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7"/>
      <dgm:spPr/>
      <dgm:t>
        <a:bodyPr/>
        <a:lstStyle/>
        <a:p>
          <a:endParaRPr lang="es-ES"/>
        </a:p>
      </dgm:t>
    </dgm:pt>
    <dgm:pt modelId="{4425206F-3C9C-41EE-9BFE-824809B67DD0}" type="pres">
      <dgm:prSet presAssocID="{F01E610B-8817-49D9-A9E1-8923948CE640}" presName="hierChild4" presStyleCnt="0"/>
      <dgm:spPr/>
    </dgm:pt>
    <dgm:pt modelId="{63423AAD-E7B7-4C50-8C94-47EDCD96941B}" type="pres">
      <dgm:prSet presAssocID="{F01E610B-8817-49D9-A9E1-8923948CE640}" presName="hierChild5" presStyleCnt="0"/>
      <dgm:spPr/>
    </dgm:pt>
    <dgm:pt modelId="{B2554413-104E-406A-9CC5-349745215342}" type="pres">
      <dgm:prSet presAssocID="{4BEB6D0B-B96F-4DB4-939C-4237821B4358}" presName="Name37" presStyleLbl="parChTrans1D4" presStyleIdx="5" presStyleCnt="17"/>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pt>
    <dgm:pt modelId="{9E5DC13B-2C06-45C1-9115-01F1E4C12F99}" type="pres">
      <dgm:prSet presAssocID="{1393496C-F495-4051-8A95-A71E8FCAC781}" presName="rootComposite" presStyleCnt="0"/>
      <dgm:spPr/>
    </dgm:pt>
    <dgm:pt modelId="{C3640126-70E2-43AD-B0C8-14F4A145E69D}" type="pres">
      <dgm:prSet presAssocID="{1393496C-F495-4051-8A95-A71E8FCAC781}" presName="rootText" presStyleLbl="node4" presStyleIdx="5" presStyleCnt="17">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7"/>
      <dgm:spPr/>
      <dgm:t>
        <a:bodyPr/>
        <a:lstStyle/>
        <a:p>
          <a:endParaRPr lang="es-ES"/>
        </a:p>
      </dgm:t>
    </dgm:pt>
    <dgm:pt modelId="{4DF70DD4-B891-45B9-9131-FB46A6887A10}" type="pres">
      <dgm:prSet presAssocID="{1393496C-F495-4051-8A95-A71E8FCAC781}" presName="hierChild4" presStyleCnt="0"/>
      <dgm:spPr/>
    </dgm:pt>
    <dgm:pt modelId="{335AEEE5-2E77-4976-AA76-1BBBE29F8B21}" type="pres">
      <dgm:prSet presAssocID="{1393496C-F495-4051-8A95-A71E8FCAC781}" presName="hierChild5" presStyleCnt="0"/>
      <dgm:spPr/>
    </dgm:pt>
    <dgm:pt modelId="{813BFB9B-D964-4C6C-95B6-FA36C9FC47D0}" type="pres">
      <dgm:prSet presAssocID="{37498F51-034A-4B95-A943-8B0356B77951}" presName="Name37" presStyleLbl="parChTrans1D4" presStyleIdx="6" presStyleCnt="17"/>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pt>
    <dgm:pt modelId="{36AC2BB4-8177-44D6-8E0E-7FF7232D5D2E}" type="pres">
      <dgm:prSet presAssocID="{2568090D-E94E-452D-82B4-C1654C9E2C48}" presName="rootComposite" presStyleCnt="0"/>
      <dgm:spPr/>
    </dgm:pt>
    <dgm:pt modelId="{B3A6615A-A732-42FD-A03C-2BC94E7C6510}" type="pres">
      <dgm:prSet presAssocID="{2568090D-E94E-452D-82B4-C1654C9E2C48}" presName="rootText" presStyleLbl="node4" presStyleIdx="6" presStyleCnt="17">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7"/>
      <dgm:spPr/>
      <dgm:t>
        <a:bodyPr/>
        <a:lstStyle/>
        <a:p>
          <a:endParaRPr lang="es-ES"/>
        </a:p>
      </dgm:t>
    </dgm:pt>
    <dgm:pt modelId="{7FEE1D89-B16C-4B33-93A6-1ECD9D3EE590}" type="pres">
      <dgm:prSet presAssocID="{2568090D-E94E-452D-82B4-C1654C9E2C48}" presName="hierChild4" presStyleCnt="0"/>
      <dgm:spPr/>
    </dgm:pt>
    <dgm:pt modelId="{A7BD1ED8-ECBB-4ADD-8C7D-0CB6C7C7F74E}" type="pres">
      <dgm:prSet presAssocID="{2568090D-E94E-452D-82B4-C1654C9E2C48}" presName="hierChild5" presStyleCnt="0"/>
      <dgm:spPr/>
    </dgm:pt>
    <dgm:pt modelId="{745FD5D8-6AB3-4976-98FD-0A3D566078C0}" type="pres">
      <dgm:prSet presAssocID="{EE83DED0-A804-4028-A1CE-E0B40ECA49CA}" presName="hierChild5" presStyleCnt="0"/>
      <dgm:spPr/>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pt>
    <dgm:pt modelId="{40DA58F7-FDAA-4E90-BA29-7357460F65BD}" type="pres">
      <dgm:prSet presAssocID="{A96BCA3D-D7C2-4537-AB77-55058808C1A9}" presName="rootComposite" presStyleCnt="0"/>
      <dgm:spPr/>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pt>
    <dgm:pt modelId="{A2619CE9-DB44-4DDF-B9EA-160FA71259D4}" type="pres">
      <dgm:prSet presAssocID="{49427332-34CA-4B15-A0C2-223A59554952}" presName="Name37" presStyleLbl="parChTrans1D4" presStyleIdx="7" presStyleCnt="17"/>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pt>
    <dgm:pt modelId="{F8512B91-47D1-400B-A57B-B30D46A7AE31}" type="pres">
      <dgm:prSet presAssocID="{504AF20F-1361-40D6-8DAE-FC215ABF0FD3}" presName="rootComposite" presStyleCnt="0"/>
      <dgm:spPr/>
    </dgm:pt>
    <dgm:pt modelId="{E059E483-6435-4565-B688-005939DE54AE}" type="pres">
      <dgm:prSet presAssocID="{504AF20F-1361-40D6-8DAE-FC215ABF0FD3}" presName="rootText" presStyleLbl="node4" presStyleIdx="7" presStyleCnt="17">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7"/>
      <dgm:spPr/>
      <dgm:t>
        <a:bodyPr/>
        <a:lstStyle/>
        <a:p>
          <a:endParaRPr lang="es-ES"/>
        </a:p>
      </dgm:t>
    </dgm:pt>
    <dgm:pt modelId="{44BEDF94-E4DC-46D1-AD8D-BB4447130F08}" type="pres">
      <dgm:prSet presAssocID="{504AF20F-1361-40D6-8DAE-FC215ABF0FD3}" presName="hierChild4" presStyleCnt="0"/>
      <dgm:spPr/>
    </dgm:pt>
    <dgm:pt modelId="{DFD0DF8C-C10A-400C-997D-1FFB5DD06638}" type="pres">
      <dgm:prSet presAssocID="{504AF20F-1361-40D6-8DAE-FC215ABF0FD3}" presName="hierChild5" presStyleCnt="0"/>
      <dgm:spPr/>
    </dgm:pt>
    <dgm:pt modelId="{A9802631-280C-438F-AAF4-A750B891E630}" type="pres">
      <dgm:prSet presAssocID="{776A5794-A7C6-4766-979A-11D01A59E5F0}" presName="Name37" presStyleLbl="parChTrans1D4" presStyleIdx="8" presStyleCnt="17"/>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pt>
    <dgm:pt modelId="{C070805E-CD1D-4E9B-B56B-93EDE963D0BE}" type="pres">
      <dgm:prSet presAssocID="{93A5526C-AEDA-4D48-813C-70B0CCF36F98}" presName="rootComposite" presStyleCnt="0"/>
      <dgm:spPr/>
    </dgm:pt>
    <dgm:pt modelId="{BF85D353-D8B9-4DDB-B198-99FA1DB7E2E1}" type="pres">
      <dgm:prSet presAssocID="{93A5526C-AEDA-4D48-813C-70B0CCF36F98}" presName="rootText" presStyleLbl="node4" presStyleIdx="8" presStyleCnt="17">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7"/>
      <dgm:spPr/>
      <dgm:t>
        <a:bodyPr/>
        <a:lstStyle/>
        <a:p>
          <a:endParaRPr lang="es-ES"/>
        </a:p>
      </dgm:t>
    </dgm:pt>
    <dgm:pt modelId="{2B97732C-60D3-44CA-8355-F65E048F2D76}" type="pres">
      <dgm:prSet presAssocID="{93A5526C-AEDA-4D48-813C-70B0CCF36F98}" presName="hierChild4" presStyleCnt="0"/>
      <dgm:spPr/>
    </dgm:pt>
    <dgm:pt modelId="{831BBD99-FC67-4018-BE6C-B92A2616DD90}" type="pres">
      <dgm:prSet presAssocID="{93A5526C-AEDA-4D48-813C-70B0CCF36F98}" presName="hierChild5" presStyleCnt="0"/>
      <dgm:spPr/>
    </dgm:pt>
    <dgm:pt modelId="{344DFF1A-7827-45A2-80B8-A849B3ECCBE8}" type="pres">
      <dgm:prSet presAssocID="{A96BCA3D-D7C2-4537-AB77-55058808C1A9}" presName="hierChild5" presStyleCnt="0"/>
      <dgm:spPr/>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pt>
    <dgm:pt modelId="{7BCA541D-5AAC-449F-AFAE-1B452ADB9160}" type="pres">
      <dgm:prSet presAssocID="{6580EE94-AD2F-4B81-AB15-61A22A5B074F}" presName="rootComposite" presStyleCnt="0"/>
      <dgm:spPr/>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pt>
    <dgm:pt modelId="{3D401C68-148E-419C-9D8B-F49F219EEA5B}" type="pres">
      <dgm:prSet presAssocID="{2E9B1CC3-FC1B-4467-B847-CA2CDD42C940}" presName="Name37" presStyleLbl="parChTrans1D4" presStyleIdx="9" presStyleCnt="17"/>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pt>
    <dgm:pt modelId="{DD9348FB-9F6E-4934-B4CB-10238147D978}" type="pres">
      <dgm:prSet presAssocID="{6733462E-A98A-4EB6-84EE-DDC6DCF5380A}" presName="rootComposite" presStyleCnt="0"/>
      <dgm:spPr/>
    </dgm:pt>
    <dgm:pt modelId="{88C4B46C-DE35-4799-9B2E-789C79B4E4A9}" type="pres">
      <dgm:prSet presAssocID="{6733462E-A98A-4EB6-84EE-DDC6DCF5380A}" presName="rootText" presStyleLbl="node4" presStyleIdx="9" presStyleCnt="17">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9" presStyleCnt="17"/>
      <dgm:spPr/>
      <dgm:t>
        <a:bodyPr/>
        <a:lstStyle/>
        <a:p>
          <a:endParaRPr lang="es-ES"/>
        </a:p>
      </dgm:t>
    </dgm:pt>
    <dgm:pt modelId="{A15E677E-5C1C-48C6-A438-F108672C1BDE}" type="pres">
      <dgm:prSet presAssocID="{6733462E-A98A-4EB6-84EE-DDC6DCF5380A}" presName="hierChild4" presStyleCnt="0"/>
      <dgm:spPr/>
    </dgm:pt>
    <dgm:pt modelId="{374C9335-69B7-415F-A1AA-3219C9A4EA8A}" type="pres">
      <dgm:prSet presAssocID="{6733462E-A98A-4EB6-84EE-DDC6DCF5380A}" presName="hierChild5" presStyleCnt="0"/>
      <dgm:spPr/>
    </dgm:pt>
    <dgm:pt modelId="{53783F43-E906-4474-AC58-8AA8009B20F6}" type="pres">
      <dgm:prSet presAssocID="{11AD334C-B720-44A7-8E83-D224BF3B1504}" presName="Name37" presStyleLbl="parChTrans1D4" presStyleIdx="10" presStyleCnt="17"/>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pt>
    <dgm:pt modelId="{532C4E02-08B5-495A-B121-A6D8C0262340}" type="pres">
      <dgm:prSet presAssocID="{CB26703D-F1D5-4228-A24C-96993E87C319}" presName="rootComposite" presStyleCnt="0"/>
      <dgm:spPr/>
    </dgm:pt>
    <dgm:pt modelId="{024E51B9-61DB-4665-8140-C6601A24D938}" type="pres">
      <dgm:prSet presAssocID="{CB26703D-F1D5-4228-A24C-96993E87C319}" presName="rootText" presStyleLbl="node4" presStyleIdx="10" presStyleCnt="17">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0" presStyleCnt="17"/>
      <dgm:spPr/>
      <dgm:t>
        <a:bodyPr/>
        <a:lstStyle/>
        <a:p>
          <a:endParaRPr lang="es-ES"/>
        </a:p>
      </dgm:t>
    </dgm:pt>
    <dgm:pt modelId="{A7A20066-8DD8-4016-A8AA-A69EADAA3F4E}" type="pres">
      <dgm:prSet presAssocID="{CB26703D-F1D5-4228-A24C-96993E87C319}" presName="hierChild4" presStyleCnt="0"/>
      <dgm:spPr/>
    </dgm:pt>
    <dgm:pt modelId="{88A1743F-966E-4561-8D68-FC11EF95B45A}" type="pres">
      <dgm:prSet presAssocID="{850AA42E-DD7D-4202-A669-F46EC4B815AD}" presName="Name37" presStyleLbl="parChTrans1D4" presStyleIdx="11" presStyleCnt="17"/>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pt>
    <dgm:pt modelId="{9F45F910-B151-4F2D-B99F-AF55901BD52F}" type="pres">
      <dgm:prSet presAssocID="{41578097-3E86-4D68-8560-FD9CA8622A63}" presName="rootComposite" presStyleCnt="0"/>
      <dgm:spPr/>
    </dgm:pt>
    <dgm:pt modelId="{6EB67E4F-7540-4F92-9E9D-7CCA16A065FF}" type="pres">
      <dgm:prSet presAssocID="{41578097-3E86-4D68-8560-FD9CA8622A63}" presName="rootText" presStyleLbl="node4" presStyleIdx="11" presStyleCnt="17">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1" presStyleCnt="17"/>
      <dgm:spPr/>
      <dgm:t>
        <a:bodyPr/>
        <a:lstStyle/>
        <a:p>
          <a:endParaRPr lang="es-ES"/>
        </a:p>
      </dgm:t>
    </dgm:pt>
    <dgm:pt modelId="{73F8F8D7-1E4A-497A-9C18-422329FF1DF5}" type="pres">
      <dgm:prSet presAssocID="{41578097-3E86-4D68-8560-FD9CA8622A63}" presName="hierChild4" presStyleCnt="0"/>
      <dgm:spPr/>
    </dgm:pt>
    <dgm:pt modelId="{97572355-2FD4-4AF5-83F8-6716C892DB39}" type="pres">
      <dgm:prSet presAssocID="{41578097-3E86-4D68-8560-FD9CA8622A63}" presName="hierChild5" presStyleCnt="0"/>
      <dgm:spPr/>
    </dgm:pt>
    <dgm:pt modelId="{F89DEEF9-0D57-492B-B51D-DA04FA52D955}" type="pres">
      <dgm:prSet presAssocID="{64C04965-321B-4962-9DCD-36F6AFD0C6B4}" presName="Name37" presStyleLbl="parChTrans1D4" presStyleIdx="12" presStyleCnt="17"/>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pt>
    <dgm:pt modelId="{AD06EE68-B486-45F4-8DB2-C4998BD85554}" type="pres">
      <dgm:prSet presAssocID="{4D415793-AE8B-457D-B662-6837FBCA6EC5}" presName="rootComposite" presStyleCnt="0"/>
      <dgm:spPr/>
    </dgm:pt>
    <dgm:pt modelId="{A650D250-CE3A-4B89-84B1-01FF8A8E18E3}" type="pres">
      <dgm:prSet presAssocID="{4D415793-AE8B-457D-B662-6837FBCA6EC5}" presName="rootText" presStyleLbl="node4" presStyleIdx="12" presStyleCnt="17">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2" presStyleCnt="17"/>
      <dgm:spPr/>
      <dgm:t>
        <a:bodyPr/>
        <a:lstStyle/>
        <a:p>
          <a:endParaRPr lang="es-ES"/>
        </a:p>
      </dgm:t>
    </dgm:pt>
    <dgm:pt modelId="{E1A645AD-86BC-4427-A273-75FFF5E7F293}" type="pres">
      <dgm:prSet presAssocID="{4D415793-AE8B-457D-B662-6837FBCA6EC5}" presName="hierChild4" presStyleCnt="0"/>
      <dgm:spPr/>
    </dgm:pt>
    <dgm:pt modelId="{1D4A7071-1979-4BC1-9D5C-4756AC581474}" type="pres">
      <dgm:prSet presAssocID="{4D415793-AE8B-457D-B662-6837FBCA6EC5}" presName="hierChild5" presStyleCnt="0"/>
      <dgm:spPr/>
    </dgm:pt>
    <dgm:pt modelId="{2A5BB38C-4B5E-40E5-8B68-AC7F35E305C4}" type="pres">
      <dgm:prSet presAssocID="{CB26703D-F1D5-4228-A24C-96993E87C319}" presName="hierChild5" presStyleCnt="0"/>
      <dgm:spPr/>
    </dgm:pt>
    <dgm:pt modelId="{8E0C17F8-EBC1-460D-AF8C-D67D4A8C1A08}" type="pres">
      <dgm:prSet presAssocID="{6580EE94-AD2F-4B81-AB15-61A22A5B074F}" presName="hierChild5" presStyleCnt="0"/>
      <dgm:spPr/>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pt>
    <dgm:pt modelId="{A8064840-21E6-42A8-A23F-CFA1F8A12C60}" type="pres">
      <dgm:prSet presAssocID="{734FDF17-C543-4CF5-AF6F-CCC9E665A0C9}" presName="rootComposite" presStyleCnt="0"/>
      <dgm:spPr/>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pt>
    <dgm:pt modelId="{19B34324-BD08-411B-B59F-6FCDEFFE7964}" type="pres">
      <dgm:prSet presAssocID="{BFDA26B4-5710-43F5-BAFA-4708735D0C16}" presName="Name37" presStyleLbl="parChTrans1D4" presStyleIdx="13" presStyleCnt="17"/>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pt>
    <dgm:pt modelId="{874A9335-C22F-4347-800A-6778A00AFD60}" type="pres">
      <dgm:prSet presAssocID="{EBD4CD79-8225-4792-82A3-253A539375A6}" presName="rootComposite" presStyleCnt="0"/>
      <dgm:spPr/>
    </dgm:pt>
    <dgm:pt modelId="{F1A1663F-0BFF-4E1E-90B9-D760441C1CDB}" type="pres">
      <dgm:prSet presAssocID="{EBD4CD79-8225-4792-82A3-253A539375A6}" presName="rootText" presStyleLbl="node4" presStyleIdx="13" presStyleCnt="17">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3" presStyleCnt="17"/>
      <dgm:spPr/>
      <dgm:t>
        <a:bodyPr/>
        <a:lstStyle/>
        <a:p>
          <a:endParaRPr lang="es-ES"/>
        </a:p>
      </dgm:t>
    </dgm:pt>
    <dgm:pt modelId="{072A542C-BD90-431F-A96A-C71BC09CFAD1}" type="pres">
      <dgm:prSet presAssocID="{EBD4CD79-8225-4792-82A3-253A539375A6}" presName="hierChild4" presStyleCnt="0"/>
      <dgm:spPr/>
    </dgm:pt>
    <dgm:pt modelId="{6744F193-7602-4AB3-AA70-228A6F9C3556}" type="pres">
      <dgm:prSet presAssocID="{EBD4CD79-8225-4792-82A3-253A539375A6}" presName="hierChild5" presStyleCnt="0"/>
      <dgm:spPr/>
    </dgm:pt>
    <dgm:pt modelId="{F261332D-5055-43F2-B4F4-2A1CC9BE12AE}" type="pres">
      <dgm:prSet presAssocID="{78DBDE58-79EA-4552-815F-6AD32342798D}" presName="Name37" presStyleLbl="parChTrans1D4" presStyleIdx="14" presStyleCnt="17"/>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pt>
    <dgm:pt modelId="{EA345EE8-ADB5-45E6-8729-5DB4E730A189}" type="pres">
      <dgm:prSet presAssocID="{40A64014-1284-4EEE-AF7A-959BE25DB7B9}" presName="rootComposite" presStyleCnt="0"/>
      <dgm:spPr/>
    </dgm:pt>
    <dgm:pt modelId="{40A6BE2D-7403-40C7-B709-E29312A2ECB3}" type="pres">
      <dgm:prSet presAssocID="{40A64014-1284-4EEE-AF7A-959BE25DB7B9}" presName="rootText" presStyleLbl="node4" presStyleIdx="14" presStyleCnt="17">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4" presStyleCnt="17"/>
      <dgm:spPr/>
      <dgm:t>
        <a:bodyPr/>
        <a:lstStyle/>
        <a:p>
          <a:endParaRPr lang="es-ES"/>
        </a:p>
      </dgm:t>
    </dgm:pt>
    <dgm:pt modelId="{391439AD-62C6-4AEC-AC07-A120580469A1}" type="pres">
      <dgm:prSet presAssocID="{40A64014-1284-4EEE-AF7A-959BE25DB7B9}" presName="hierChild4" presStyleCnt="0"/>
      <dgm:spPr/>
    </dgm:pt>
    <dgm:pt modelId="{8708C5B9-2D65-4BC2-A6FD-B0771AFB23A6}" type="pres">
      <dgm:prSet presAssocID="{40A64014-1284-4EEE-AF7A-959BE25DB7B9}" presName="hierChild5" presStyleCnt="0"/>
      <dgm:spPr/>
    </dgm:pt>
    <dgm:pt modelId="{1066007D-6716-408F-ABCC-CC3F6E110693}" type="pres">
      <dgm:prSet presAssocID="{87C4630D-F69A-47CF-9B5E-8DE03E829F25}" presName="Name37" presStyleLbl="parChTrans1D4" presStyleIdx="15" presStyleCnt="17"/>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pt>
    <dgm:pt modelId="{14B85666-3CB7-4800-8170-AAB7A3E8302D}" type="pres">
      <dgm:prSet presAssocID="{91C476B7-9FCB-4BBA-B7CC-98C951BABF08}" presName="rootComposite" presStyleCnt="0"/>
      <dgm:spPr/>
    </dgm:pt>
    <dgm:pt modelId="{C7C4BB7D-53D5-49F1-9208-09662961E2F7}" type="pres">
      <dgm:prSet presAssocID="{91C476B7-9FCB-4BBA-B7CC-98C951BABF08}" presName="rootText" presStyleLbl="node4" presStyleIdx="15" presStyleCnt="17">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5" presStyleCnt="17"/>
      <dgm:spPr/>
      <dgm:t>
        <a:bodyPr/>
        <a:lstStyle/>
        <a:p>
          <a:endParaRPr lang="es-ES"/>
        </a:p>
      </dgm:t>
    </dgm:pt>
    <dgm:pt modelId="{BDC4F234-1436-46E2-A196-A1A21A365554}" type="pres">
      <dgm:prSet presAssocID="{91C476B7-9FCB-4BBA-B7CC-98C951BABF08}" presName="hierChild4" presStyleCnt="0"/>
      <dgm:spPr/>
    </dgm:pt>
    <dgm:pt modelId="{B87CD5EC-4BF8-4246-B471-CC6D117D1C63}" type="pres">
      <dgm:prSet presAssocID="{91C476B7-9FCB-4BBA-B7CC-98C951BABF08}" presName="hierChild5" presStyleCnt="0"/>
      <dgm:spPr/>
    </dgm:pt>
    <dgm:pt modelId="{434DD80A-EC24-4219-BE84-6398D5494104}" type="pres">
      <dgm:prSet presAssocID="{5161626F-7BC6-4A0F-B593-252625A240EA}" presName="Name37" presStyleLbl="parChTrans1D4" presStyleIdx="16" presStyleCnt="17"/>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pt>
    <dgm:pt modelId="{8A27FEF1-3032-4E20-A2DC-68140CFBEBE7}" type="pres">
      <dgm:prSet presAssocID="{A6413E82-5C10-4DEF-97C9-62507E7B0529}" presName="rootComposite" presStyleCnt="0"/>
      <dgm:spPr/>
    </dgm:pt>
    <dgm:pt modelId="{BE1C2CBB-B18C-432D-B52C-2D69B317CDE9}" type="pres">
      <dgm:prSet presAssocID="{A6413E82-5C10-4DEF-97C9-62507E7B0529}" presName="rootText" presStyleLbl="node4" presStyleIdx="16" presStyleCnt="17">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6" presStyleCnt="17"/>
      <dgm:spPr/>
      <dgm:t>
        <a:bodyPr/>
        <a:lstStyle/>
        <a:p>
          <a:endParaRPr lang="es-ES_tradnl"/>
        </a:p>
      </dgm:t>
    </dgm:pt>
    <dgm:pt modelId="{3BE257CF-F217-4332-B183-4E803DC9CCE1}" type="pres">
      <dgm:prSet presAssocID="{A6413E82-5C10-4DEF-97C9-62507E7B0529}" presName="hierChild4" presStyleCnt="0"/>
      <dgm:spPr/>
    </dgm:pt>
    <dgm:pt modelId="{50344EA8-3F92-4F4E-984C-4C327615F7CA}" type="pres">
      <dgm:prSet presAssocID="{A6413E82-5C10-4DEF-97C9-62507E7B0529}" presName="hierChild5" presStyleCnt="0"/>
      <dgm:spPr/>
    </dgm:pt>
    <dgm:pt modelId="{C1539262-19CD-430B-B3C2-AF14E49E0C7C}" type="pres">
      <dgm:prSet presAssocID="{734FDF17-C543-4CF5-AF6F-CCC9E665A0C9}" presName="hierChild5" presStyleCnt="0"/>
      <dgm:spPr/>
    </dgm:pt>
    <dgm:pt modelId="{1E801BA1-E448-482C-9D9C-B883550D2910}" type="pres">
      <dgm:prSet presAssocID="{8024BF88-7976-4903-A5DC-0342CCC7DECB}" presName="hierChild5" presStyleCnt="0"/>
      <dgm:spPr/>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pt>
    <dgm:pt modelId="{9DF759C6-E6AC-45E4-B584-7E815A836213}" type="pres">
      <dgm:prSet presAssocID="{2E911E43-E8AF-4C0F-8447-43FF439EF7E6}" presName="rootComposite3" presStyleCnt="0"/>
      <dgm:spPr/>
    </dgm:pt>
    <dgm:pt modelId="{6EE82750-6E2E-445B-9E64-F5601D1469BA}" type="pres">
      <dgm:prSet presAssocID="{2E911E43-E8AF-4C0F-8447-43FF439EF7E6}" presName="rootText3" presStyleLbl="asst2" presStyleIdx="0" presStyleCnt="1">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pt>
    <dgm:pt modelId="{DB5C7C9D-02C8-413D-9406-B26BE80FA315}" type="pres">
      <dgm:prSet presAssocID="{2E911E43-E8AF-4C0F-8447-43FF439EF7E6}" presName="hierChild7" presStyleCnt="0"/>
      <dgm:spPr/>
    </dgm:pt>
    <dgm:pt modelId="{7138EDD9-BCD6-4A38-94E7-C961ED67E709}" type="pres">
      <dgm:prSet presAssocID="{AE7CBEBD-037D-494F-9847-16042D7F1D69}" presName="hierChild3" presStyleCnt="0"/>
      <dgm:spPr/>
    </dgm:pt>
  </dgm:ptLst>
  <dgm:cxnLst>
    <dgm:cxn modelId="{7A3BB621-3A1D-4629-B39C-3990C04F3453}" type="presOf" srcId="{BFDA26B4-5710-43F5-BAFA-4708735D0C16}" destId="{19B34324-BD08-411B-B59F-6FCDEFFE7964}" srcOrd="0" destOrd="0" presId="urn:microsoft.com/office/officeart/2005/8/layout/orgChart1"/>
    <dgm:cxn modelId="{928B82F4-F76B-4900-AD51-362A7FD7A056}" type="presOf" srcId="{91C476B7-9FCB-4BBA-B7CC-98C951BABF08}" destId="{FD0EB6F2-D0BB-464A-9AC7-9BF10AC11114}" srcOrd="1" destOrd="0" presId="urn:microsoft.com/office/officeart/2005/8/layout/orgChart1"/>
    <dgm:cxn modelId="{724290F1-5C73-43A1-86B0-76D37DF4916B}" type="presOf" srcId="{1393496C-F495-4051-8A95-A71E8FCAC781}" destId="{C318070A-2C5F-41D4-A587-DE10A89FAD57}" srcOrd="1" destOrd="0" presId="urn:microsoft.com/office/officeart/2005/8/layout/orgChart1"/>
    <dgm:cxn modelId="{21CBDA4D-8AB3-4A20-8371-0284C9D79D81}" type="presOf" srcId="{734FDF17-C543-4CF5-AF6F-CCC9E665A0C9}" destId="{867494B7-F801-4143-9203-DA20A78D047E}" srcOrd="0"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949D6499-E2DC-4340-8337-7DD4411B1381}" type="presOf" srcId="{8024BF88-7976-4903-A5DC-0342CCC7DECB}" destId="{B94ED2C7-5C22-410F-A096-6BB923FB329C}" srcOrd="0" destOrd="0" presId="urn:microsoft.com/office/officeart/2005/8/layout/orgChart1"/>
    <dgm:cxn modelId="{F661FBA9-ACC7-455E-8CA4-818251A3781F}" srcId="{EE83DED0-A804-4028-A1CE-E0B40ECA49CA}" destId="{1393496C-F495-4051-8A95-A71E8FCAC781}" srcOrd="2" destOrd="0" parTransId="{4BEB6D0B-B96F-4DB4-939C-4237821B4358}" sibTransId="{5FD7B819-4F4B-4AA7-9684-22FA54127B09}"/>
    <dgm:cxn modelId="{46EDA101-3E86-4877-8839-3F6759CE92A4}" type="presOf" srcId="{6237E611-32F5-4EA5-A1A1-7118C8C90C05}" destId="{6F505C00-AA3E-439A-88A4-32EF2D9DE85A}" srcOrd="0"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453020EE-D80E-4F34-BC6E-9E014C9EBE27}" type="presOf" srcId="{F01E610B-8817-49D9-A9E1-8923948CE640}" destId="{D8ABA919-18E1-41AC-B6C4-E506E69D672C}" srcOrd="1" destOrd="0" presId="urn:microsoft.com/office/officeart/2005/8/layout/orgChart1"/>
    <dgm:cxn modelId="{6563C619-EF9E-4177-BD9A-DD64D38094DD}" type="presOf" srcId="{823DEEB8-DAB1-4EC7-B092-5F8BBFDE5584}" destId="{78D3C7D4-8E65-4303-8713-FC4450F8DC15}" srcOrd="0" destOrd="0" presId="urn:microsoft.com/office/officeart/2005/8/layout/orgChart1"/>
    <dgm:cxn modelId="{545DAD57-C56B-488C-B1A6-D7D567818D06}" type="presOf" srcId="{A96BCA3D-D7C2-4537-AB77-55058808C1A9}" destId="{1B142EC8-3788-405F-B9BC-C6BACCEC906D}" srcOrd="0" destOrd="0" presId="urn:microsoft.com/office/officeart/2005/8/layout/orgChart1"/>
    <dgm:cxn modelId="{267AB00D-C17B-482B-85F4-F2E875675853}" type="presOf" srcId="{15E12B16-8D11-463B-92B8-5822BDF4C748}" destId="{3BB46B51-8531-4211-845C-53824F0021A9}" srcOrd="1" destOrd="0" presId="urn:microsoft.com/office/officeart/2005/8/layout/orgChart1"/>
    <dgm:cxn modelId="{B7758504-63FF-4490-A32B-8B6B2162834C}" type="presOf" srcId="{A6EBF3B1-5FEF-4D55-AD24-723DC818DC94}" destId="{99CDBD7E-8A40-4983-8581-B2471E06C265}" srcOrd="0" destOrd="0" presId="urn:microsoft.com/office/officeart/2005/8/layout/orgChart1"/>
    <dgm:cxn modelId="{DBAE2B64-E590-4BE2-BE9E-6A55A0D8BD92}" type="presOf" srcId="{EBD4CD79-8225-4792-82A3-253A539375A6}" destId="{AE8A4DD2-BFE6-48B9-A553-E83BFBA5477B}" srcOrd="1" destOrd="0" presId="urn:microsoft.com/office/officeart/2005/8/layout/orgChart1"/>
    <dgm:cxn modelId="{EA716B20-11B7-477F-A92C-AB22C8DE7D74}" type="presOf" srcId="{CB26703D-F1D5-4228-A24C-96993E87C319}" destId="{F2ADB9A6-C45A-47E3-B02F-B5381C7176A3}" srcOrd="1"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3E415AFE-5C1A-4D3B-9AB7-6C12958AC465}" srcId="{A6EBF3B1-5FEF-4D55-AD24-723DC818DC94}" destId="{8F22EA0A-02BD-433F-A127-D5AE85F408D5}" srcOrd="0" destOrd="0" parTransId="{144010B2-9EA9-493A-AEA3-ED40D2262054}" sibTransId="{0102ECF4-02DF-485F-BEDE-60940098C0D3}"/>
    <dgm:cxn modelId="{92C9EB16-EDB8-4F33-89B4-2ECA2203FCFB}" type="presOf" srcId="{C48CCF1C-5953-4623-A843-6012848946D6}" destId="{741A17AF-83C9-4327-8F86-364DF107986B}" srcOrd="0" destOrd="0" presId="urn:microsoft.com/office/officeart/2005/8/layout/orgChart1"/>
    <dgm:cxn modelId="{D7E34C89-7CE9-4264-87C0-D3EFCBF4AFF5}" type="presOf" srcId="{A6EBF3B1-5FEF-4D55-AD24-723DC818DC94}" destId="{761D0689-AD9D-4E5E-B7CF-4948BE9E5026}" srcOrd="1" destOrd="0" presId="urn:microsoft.com/office/officeart/2005/8/layout/orgChart1"/>
    <dgm:cxn modelId="{C89F43E7-2B64-40ED-B33F-4A7A33A15A8A}" type="presOf" srcId="{144010B2-9EA9-493A-AEA3-ED40D2262054}" destId="{B9DC87FE-FBEB-4EE3-87D7-AF1A9DFBE829}" srcOrd="0" destOrd="0" presId="urn:microsoft.com/office/officeart/2005/8/layout/orgChart1"/>
    <dgm:cxn modelId="{5FE689C3-6A51-40D1-B8C9-1A47619F1D55}" type="presOf" srcId="{64C04965-321B-4962-9DCD-36F6AFD0C6B4}" destId="{F89DEEF9-0D57-492B-B51D-DA04FA52D955}" srcOrd="0"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138F7D13-5A9C-4FA9-AED0-77033E2D80C8}" type="presOf" srcId="{734FDF17-C543-4CF5-AF6F-CCC9E665A0C9}" destId="{2E8154F3-541C-4622-AB55-9476F627E986}" srcOrd="1" destOrd="0" presId="urn:microsoft.com/office/officeart/2005/8/layout/orgChart1"/>
    <dgm:cxn modelId="{AEE1FC1A-EFDD-4EB4-B178-66A52F8FA5FB}" type="presOf" srcId="{6733462E-A98A-4EB6-84EE-DDC6DCF5380A}" destId="{48A4826C-2E88-4007-9E32-525A4ECB1A1A}" srcOrd="1" destOrd="0" presId="urn:microsoft.com/office/officeart/2005/8/layout/orgChart1"/>
    <dgm:cxn modelId="{07A35625-8144-479E-9271-3DE90379B211}" type="presOf" srcId="{87C4630D-F69A-47CF-9B5E-8DE03E829F25}" destId="{1066007D-6716-408F-ABCC-CC3F6E110693}" srcOrd="0" destOrd="0" presId="urn:microsoft.com/office/officeart/2005/8/layout/orgChart1"/>
    <dgm:cxn modelId="{E2CB51CC-3E0F-4CDF-8E7D-1AD05382AA08}" type="presOf" srcId="{6733462E-A98A-4EB6-84EE-DDC6DCF5380A}" destId="{88C4B46C-DE35-4799-9B2E-789C79B4E4A9}" srcOrd="0" destOrd="0" presId="urn:microsoft.com/office/officeart/2005/8/layout/orgChart1"/>
    <dgm:cxn modelId="{30E0D76E-1845-4A6E-9A07-AB4DF4832BB6}" type="presOf" srcId="{15E12B16-8D11-463B-92B8-5822BDF4C748}" destId="{DD7A384B-9184-47FD-A760-3BEBECCA498C}" srcOrd="0" destOrd="0" presId="urn:microsoft.com/office/officeart/2005/8/layout/orgChart1"/>
    <dgm:cxn modelId="{345D5762-7230-4F6B-BE9E-2E3DD6B16885}" type="presOf" srcId="{1393496C-F495-4051-8A95-A71E8FCAC781}" destId="{C3640126-70E2-43AD-B0C8-14F4A145E69D}" srcOrd="0" destOrd="0" presId="urn:microsoft.com/office/officeart/2005/8/layout/orgChart1"/>
    <dgm:cxn modelId="{6D8DD486-8044-4DDC-9A02-FB4030532CFF}" type="presOf" srcId="{EE83DED0-A804-4028-A1CE-E0B40ECA49CA}" destId="{2B57D842-C132-4E06-BAEE-7A81848A92FD}" srcOrd="0" destOrd="0" presId="urn:microsoft.com/office/officeart/2005/8/layout/orgChart1"/>
    <dgm:cxn modelId="{1B202A96-2FFF-4D2F-8E45-B88527D9D229}" type="presOf" srcId="{91C476B7-9FCB-4BBA-B7CC-98C951BABF08}" destId="{C7C4BB7D-53D5-49F1-9208-09662961E2F7}" srcOrd="0" destOrd="0" presId="urn:microsoft.com/office/officeart/2005/8/layout/orgChart1"/>
    <dgm:cxn modelId="{52D0DBB9-6FB8-4C9B-84A9-F3C2DE5391BC}" type="presOf" srcId="{40A64014-1284-4EEE-AF7A-959BE25DB7B9}" destId="{74386309-D9B9-42CC-9762-8B8BDDD80804}" srcOrd="1" destOrd="0" presId="urn:microsoft.com/office/officeart/2005/8/layout/orgChart1"/>
    <dgm:cxn modelId="{5A82F593-41B8-442B-B203-FAE36429CFD2}" type="presOf" srcId="{93A5526C-AEDA-4D48-813C-70B0CCF36F98}" destId="{BF85D353-D8B9-4DDB-B198-99FA1DB7E2E1}" srcOrd="0" destOrd="0" presId="urn:microsoft.com/office/officeart/2005/8/layout/orgChart1"/>
    <dgm:cxn modelId="{385CAD93-1A19-4A5C-89B3-C7A38023E22E}" type="presOf" srcId="{2568090D-E94E-452D-82B4-C1654C9E2C48}" destId="{0B07AC63-ACE8-4FBA-9E20-B2F2BB6F57E0}" srcOrd="1" destOrd="0" presId="urn:microsoft.com/office/officeart/2005/8/layout/orgChart1"/>
    <dgm:cxn modelId="{CA316CFF-C4EF-4046-B722-B21E54E84FD6}" type="presOf" srcId="{4D1693CB-92A3-4832-B0BF-F1027A24413D}" destId="{FD72CC63-894C-4176-BFFA-6AEE829E4726}" srcOrd="1" destOrd="0" presId="urn:microsoft.com/office/officeart/2005/8/layout/orgChart1"/>
    <dgm:cxn modelId="{F47D3CCB-0C18-4BCE-BFF6-1FC260C984E2}" type="presOf" srcId="{A6413E82-5C10-4DEF-97C9-62507E7B0529}" destId="{4D11EC99-D139-4156-BEFE-EFE8648A2850}" srcOrd="1" destOrd="0" presId="urn:microsoft.com/office/officeart/2005/8/layout/orgChart1"/>
    <dgm:cxn modelId="{5AB00E7A-6D84-4237-B44B-787F1990D8B5}" type="presOf" srcId="{F01E610B-8817-49D9-A9E1-8923948CE640}" destId="{5C724676-FD6B-408D-A6FA-362B84F1A498}" srcOrd="0"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BF41F2BA-DDA6-4AE2-ACE8-65DDE5571CD9}" type="presOf" srcId="{4BEB6D0B-B96F-4DB4-939C-4237821B4358}" destId="{B2554413-104E-406A-9CC5-349745215342}" srcOrd="0" destOrd="0" presId="urn:microsoft.com/office/officeart/2005/8/layout/orgChart1"/>
    <dgm:cxn modelId="{4785B5F8-D56A-4C10-A468-57D47DBE0E91}" type="presOf" srcId="{2E911E43-E8AF-4C0F-8447-43FF439EF7E6}" destId="{8457549B-7E43-4A86-AF6A-9960A58EE57A}" srcOrd="1" destOrd="0" presId="urn:microsoft.com/office/officeart/2005/8/layout/orgChart1"/>
    <dgm:cxn modelId="{C0A0D03E-6ECB-4D45-BE16-93E50CACF184}" type="presOf" srcId="{AE7CBEBD-037D-494F-9847-16042D7F1D69}" destId="{A49D3927-7449-4735-AC87-5BDC01040BD5}" srcOrd="1" destOrd="0" presId="urn:microsoft.com/office/officeart/2005/8/layout/orgChart1"/>
    <dgm:cxn modelId="{5A79D598-53B9-4427-A543-D14FA119DEEF}" type="presOf" srcId="{37498F51-034A-4B95-A943-8B0356B77951}" destId="{813BFB9B-D964-4C6C-95B6-FA36C9FC47D0}" srcOrd="0" destOrd="0" presId="urn:microsoft.com/office/officeart/2005/8/layout/orgChart1"/>
    <dgm:cxn modelId="{D498E681-FE17-4AD5-8E31-3A68AF78E9D8}" type="presOf" srcId="{76C50CB5-FD07-4381-AC14-BBEBBC54CA89}" destId="{A028FF3D-5E9A-4F7D-BBB7-53E1A02A079F}" srcOrd="0" destOrd="0" presId="urn:microsoft.com/office/officeart/2005/8/layout/orgChart1"/>
    <dgm:cxn modelId="{BDD10652-04C2-48C6-8180-2E661195E4FA}" type="presOf" srcId="{11AD334C-B720-44A7-8E83-D224BF3B1504}" destId="{53783F43-E906-4474-AC58-8AA8009B20F6}"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E0EDDA72-320C-4878-BA1A-F788F15574B7}" type="presOf" srcId="{4D415793-AE8B-457D-B662-6837FBCA6EC5}" destId="{156C0071-0F70-4B59-BB24-157F4AAFF7EB}" srcOrd="1" destOrd="0" presId="urn:microsoft.com/office/officeart/2005/8/layout/orgChart1"/>
    <dgm:cxn modelId="{308269D3-8FDD-4E46-9066-4B3D8A3BBF8E}" type="presOf" srcId="{EBD4CD79-8225-4792-82A3-253A539375A6}" destId="{F1A1663F-0BFF-4E1E-90B9-D760441C1CDB}" srcOrd="0" destOrd="0" presId="urn:microsoft.com/office/officeart/2005/8/layout/orgChart1"/>
    <dgm:cxn modelId="{6BD6ED2A-B4A8-40D1-8E3E-A0ED1F9B138B}" type="presOf" srcId="{AE7CBEBD-037D-494F-9847-16042D7F1D69}" destId="{129F113F-8972-4A99-86DB-EBDD1A507309}" srcOrd="0" destOrd="0" presId="urn:microsoft.com/office/officeart/2005/8/layout/orgChart1"/>
    <dgm:cxn modelId="{4CEAE0FC-9596-438E-888D-5F205A413D97}" type="presOf" srcId="{EE83DED0-A804-4028-A1CE-E0B40ECA49CA}" destId="{42CE7848-A09D-4868-97D1-9510E1071570}" srcOrd="1" destOrd="0" presId="urn:microsoft.com/office/officeart/2005/8/layout/orgChart1"/>
    <dgm:cxn modelId="{41618B89-6598-48A3-A2D0-C6C1BBD2E960}" type="presOf" srcId="{3D67422D-7F1E-479F-8ADA-437888D6617F}" destId="{475BA088-7396-4BA9-B792-69EE6759C03E}" srcOrd="0" destOrd="0" presId="urn:microsoft.com/office/officeart/2005/8/layout/orgChart1"/>
    <dgm:cxn modelId="{065CA288-717D-4571-9208-D220353820F7}" srcId="{AE7CBEBD-037D-494F-9847-16042D7F1D69}" destId="{8024BF88-7976-4903-A5DC-0342CCC7DECB}" srcOrd="0" destOrd="0" parTransId="{B9F9EE96-CA86-4F24-8843-06229C08B163}" sibTransId="{DE0398B2-36AF-49B9-A5B2-D0C4AA85706E}"/>
    <dgm:cxn modelId="{EEEA78FF-E2D4-4680-9B68-043F1BF7BA18}" type="presOf" srcId="{850AA42E-DD7D-4202-A669-F46EC4B815AD}" destId="{88A1743F-966E-4561-8D68-FC11EF95B45A}" srcOrd="0" destOrd="0" presId="urn:microsoft.com/office/officeart/2005/8/layout/orgChart1"/>
    <dgm:cxn modelId="{B931F1CC-E1A4-4268-BD33-3B0BD016669F}" srcId="{734FDF17-C543-4CF5-AF6F-CCC9E665A0C9}" destId="{40A64014-1284-4EEE-AF7A-959BE25DB7B9}" srcOrd="1" destOrd="0" parTransId="{78DBDE58-79EA-4552-815F-6AD32342798D}" sibTransId="{83524DB7-FD8D-48CF-BAC2-CAF53F88E204}"/>
    <dgm:cxn modelId="{0A618702-3826-4414-BD42-28A1BFBC70FB}" type="presOf" srcId="{4D1693CB-92A3-4832-B0BF-F1027A24413D}" destId="{EDDA187E-D807-4DC9-8F25-078016371689}" srcOrd="0" destOrd="0" presId="urn:microsoft.com/office/officeart/2005/8/layout/orgChart1"/>
    <dgm:cxn modelId="{A9A3220D-B239-4849-BB47-92824C2F7FE7}" type="presOf" srcId="{66B568B7-D00F-4F97-8E28-19A4BB6AC2A1}" destId="{9900D6F0-7763-4FE9-A547-F63EB7123F15}" srcOrd="0" destOrd="0" presId="urn:microsoft.com/office/officeart/2005/8/layout/orgChart1"/>
    <dgm:cxn modelId="{FFD4EAD7-5A19-4D8B-98D6-E5EF0204BBD6}" type="presOf" srcId="{44E92EDF-7F87-40DA-8F2B-3104D039CCB9}" destId="{C4DC16DD-7454-4F73-998B-9F933495FF06}" srcOrd="0" destOrd="0" presId="urn:microsoft.com/office/officeart/2005/8/layout/orgChart1"/>
    <dgm:cxn modelId="{05E4B0A6-FB44-4149-9A80-D6406988D6AF}" type="presOf" srcId="{B09AA789-57A6-41A4-91D9-47AC4D6FB060}" destId="{E2121889-EF6E-4CA4-908C-7572AFBC629A}" srcOrd="0" destOrd="0" presId="urn:microsoft.com/office/officeart/2005/8/layout/orgChart1"/>
    <dgm:cxn modelId="{7610D4B7-53C9-4E66-80B8-4A293320F3DC}" type="presOf" srcId="{49427332-34CA-4B15-A0C2-223A59554952}" destId="{A2619CE9-DB44-4DDF-B9EA-160FA71259D4}"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78ACB28D-D990-49D0-9AA1-DA7091AB91E5}" type="presOf" srcId="{41578097-3E86-4D68-8560-FD9CA8622A63}" destId="{6EB67E4F-7540-4F92-9E9D-7CCA16A065FF}" srcOrd="0" destOrd="0" presId="urn:microsoft.com/office/officeart/2005/8/layout/orgChart1"/>
    <dgm:cxn modelId="{C9B11D90-77EB-4267-9F58-BC8B51EB80A7}" type="presOf" srcId="{2CB50806-C040-49E5-A570-BBC04E8F7295}" destId="{BE5E4EDF-0EA8-445D-BE2C-4C22E40AA606}" srcOrd="0" destOrd="0" presId="urn:microsoft.com/office/officeart/2005/8/layout/orgChart1"/>
    <dgm:cxn modelId="{A381D43E-82BC-46B3-AAC7-E5E34A5DFAEB}" type="presOf" srcId="{6580EE94-AD2F-4B81-AB15-61A22A5B074F}" destId="{64FB3C05-0898-42D4-B108-3FC54B94D9D0}" srcOrd="1"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8B089259-17B9-43C5-B1B1-EB8369602039}" type="presOf" srcId="{CB26703D-F1D5-4228-A24C-96993E87C319}" destId="{024E51B9-61DB-4665-8140-C6601A24D938}" srcOrd="0" destOrd="0" presId="urn:microsoft.com/office/officeart/2005/8/layout/orgChart1"/>
    <dgm:cxn modelId="{3C349050-223E-4AA0-85A6-7D2BB7458A85}" type="presOf" srcId="{40A64014-1284-4EEE-AF7A-959BE25DB7B9}" destId="{40A6BE2D-7403-40C7-B709-E29312A2ECB3}"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9B0DC4D1-6F08-4BB1-A384-90559D6477C1}" type="presOf" srcId="{776A5794-A7C6-4766-979A-11D01A59E5F0}" destId="{A9802631-280C-438F-AAF4-A750B891E630}" srcOrd="0"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ED02FC7A-E7F1-46D9-9119-2BD2A70C1683}" srcId="{6580EE94-AD2F-4B81-AB15-61A22A5B074F}" destId="{CB26703D-F1D5-4228-A24C-96993E87C319}" srcOrd="1" destOrd="0" parTransId="{11AD334C-B720-44A7-8E83-D224BF3B1504}" sibTransId="{2FCE4A46-B4CD-47F9-9C8B-E6E43C37ADAD}"/>
    <dgm:cxn modelId="{F6B57A13-4C43-4C61-8D22-5F5F893C684D}" type="presOf" srcId="{A96BCA3D-D7C2-4537-AB77-55058808C1A9}" destId="{126F570B-0098-4598-B6C8-DADB8E352B45}" srcOrd="1" destOrd="0" presId="urn:microsoft.com/office/officeart/2005/8/layout/orgChart1"/>
    <dgm:cxn modelId="{A86D05F4-847C-4243-B076-C334F666C77C}" type="presOf" srcId="{2E9B1CC3-FC1B-4467-B847-CA2CDD42C940}" destId="{3D401C68-148E-419C-9D8B-F49F219EEA5B}" srcOrd="0" destOrd="0" presId="urn:microsoft.com/office/officeart/2005/8/layout/orgChart1"/>
    <dgm:cxn modelId="{6C47F570-DEF5-4C9F-A562-58DB05C915E7}" type="presOf" srcId="{6580EE94-AD2F-4B81-AB15-61A22A5B074F}" destId="{ADACAF30-8704-4367-867D-C8C919FC3E8F}" srcOrd="0"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6D632841-9902-40F7-8D56-16594A10789E}" type="presOf" srcId="{41578097-3E86-4D68-8560-FD9CA8622A63}" destId="{CFE1E861-B00F-49EB-B4E1-9C6FABA58465}" srcOrd="1"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7F4756CE-11DF-418C-93EA-40E5C0DD2EAA}" type="presOf" srcId="{2E911E43-E8AF-4C0F-8447-43FF439EF7E6}" destId="{6EE82750-6E2E-445B-9E64-F5601D1469BA}"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42F710B3-6A40-4C2F-8C9D-14550AC1E6C9}" srcId="{734FDF17-C543-4CF5-AF6F-CCC9E665A0C9}" destId="{EBD4CD79-8225-4792-82A3-253A539375A6}" srcOrd="0" destOrd="0" parTransId="{BFDA26B4-5710-43F5-BAFA-4708735D0C16}" sibTransId="{E30F7369-588E-405E-8E91-19C576E32B25}"/>
    <dgm:cxn modelId="{35BCC913-A92C-43EF-82B9-4E938EE8C3B2}" type="presOf" srcId="{C48CCF1C-5953-4623-A843-6012848946D6}" destId="{6D04DF51-BA7D-4F3D-BEEB-D81776F069F0}" srcOrd="1"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E6807FD1-37C2-45A6-BAF5-282275AEBA80}" type="presOf" srcId="{4D075455-CD9D-4B17-87AF-58F17264ED34}" destId="{AE8790C8-B116-4C07-B78F-15668B40C321}"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2BDA9CAA-C433-4474-8D2B-72342EB91ABA}" srcId="{A6EBF3B1-5FEF-4D55-AD24-723DC818DC94}" destId="{C48CCF1C-5953-4623-A843-6012848946D6}" srcOrd="2" destOrd="0" parTransId="{6237E611-32F5-4EA5-A1A1-7118C8C90C05}" sibTransId="{350FFDBA-CA2A-4775-A6BA-077DA30A74B3}"/>
    <dgm:cxn modelId="{DC1CDEFE-BC87-4C37-9DF2-B76B5F7B999F}" type="presOf" srcId="{9A1703C9-6B0C-4FE0-80BF-41F813E9F152}" destId="{B49E9D26-E9F0-4FCF-90B2-1875BBB67B8F}" srcOrd="0" destOrd="0" presId="urn:microsoft.com/office/officeart/2005/8/layout/orgChart1"/>
    <dgm:cxn modelId="{BC498896-2AA8-4754-BF56-CEA0239F1FD4}" type="presOf" srcId="{504AF20F-1361-40D6-8DAE-FC215ABF0FD3}" destId="{60C997D7-15D2-4B66-9BFE-236C33DA3DFA}" srcOrd="1" destOrd="0" presId="urn:microsoft.com/office/officeart/2005/8/layout/orgChart1"/>
    <dgm:cxn modelId="{CA458056-DED8-48DB-B04D-C91868F1DC17}" type="presOf" srcId="{93A5526C-AEDA-4D48-813C-70B0CCF36F98}" destId="{68AD4C60-2440-47D2-9F0B-3C06125AECF5}" srcOrd="1" destOrd="0" presId="urn:microsoft.com/office/officeart/2005/8/layout/orgChart1"/>
    <dgm:cxn modelId="{A2E5071D-FFFF-48D1-A5D9-93E6EBC9EA3B}" type="presOf" srcId="{8F22EA0A-02BD-433F-A127-D5AE85F408D5}" destId="{E9B46B83-48DF-4EF2-B252-E3BF270EE3C0}" srcOrd="0" destOrd="0" presId="urn:microsoft.com/office/officeart/2005/8/layout/orgChart1"/>
    <dgm:cxn modelId="{0B521BAE-6480-48F7-B619-0C02173D8F05}" type="presOf" srcId="{8727E3B7-CA63-4DBC-AC92-99B93DDC0CD3}" destId="{3D6F9C8E-E905-4217-8570-75EFEB9EF529}" srcOrd="0" destOrd="0" presId="urn:microsoft.com/office/officeart/2005/8/layout/orgChart1"/>
    <dgm:cxn modelId="{F19D9F5F-311B-4CFF-B188-4FA1D381F334}" type="presOf" srcId="{2568090D-E94E-452D-82B4-C1654C9E2C48}" destId="{B3A6615A-A732-42FD-A03C-2BC94E7C6510}" srcOrd="0" destOrd="0" presId="urn:microsoft.com/office/officeart/2005/8/layout/orgChart1"/>
    <dgm:cxn modelId="{30ABDBE5-7AE5-4747-AD71-4C89D92756EB}" type="presOf" srcId="{8024BF88-7976-4903-A5DC-0342CCC7DECB}" destId="{1EF2A7DE-B1DC-41BC-9A7F-B75495E75447}" srcOrd="1" destOrd="0" presId="urn:microsoft.com/office/officeart/2005/8/layout/orgChart1"/>
    <dgm:cxn modelId="{05D17517-5944-483E-855C-83544D7E956E}" type="presOf" srcId="{4D415793-AE8B-457D-B662-6837FBCA6EC5}" destId="{A650D250-CE3A-4B89-84B1-01FF8A8E18E3}"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1C287754-7A54-47E9-A8B0-D37D939A9EE5}" type="presOf" srcId="{78DBDE58-79EA-4552-815F-6AD32342798D}" destId="{F261332D-5055-43F2-B4F4-2A1CC9BE12AE}" srcOrd="0" destOrd="0" presId="urn:microsoft.com/office/officeart/2005/8/layout/orgChart1"/>
    <dgm:cxn modelId="{199B0E4E-1A08-404A-A49D-EC8400946F3E}" type="presOf" srcId="{A6413E82-5C10-4DEF-97C9-62507E7B0529}" destId="{BE1C2CBB-B18C-432D-B52C-2D69B317CDE9}" srcOrd="0" destOrd="0" presId="urn:microsoft.com/office/officeart/2005/8/layout/orgChart1"/>
    <dgm:cxn modelId="{3D8EA831-3C9E-4AAF-907A-ACD213C3EFA2}" srcId="{CB26703D-F1D5-4228-A24C-96993E87C319}" destId="{41578097-3E86-4D68-8560-FD9CA8622A63}" srcOrd="0" destOrd="0" parTransId="{850AA42E-DD7D-4202-A669-F46EC4B815AD}" sibTransId="{6D3508C5-626F-49BD-BCEE-2C70A77EBA49}"/>
    <dgm:cxn modelId="{4ED3DBA5-3A49-4614-862C-335F5D83EF28}" type="presOf" srcId="{5161626F-7BC6-4A0F-B593-252625A240EA}" destId="{434DD80A-EC24-4219-BE84-6398D5494104}" srcOrd="0" destOrd="0" presId="urn:microsoft.com/office/officeart/2005/8/layout/orgChart1"/>
    <dgm:cxn modelId="{006C850D-43EC-4215-AC59-738313B62AA2}" type="presOf" srcId="{B9F9EE96-CA86-4F24-8843-06229C08B163}" destId="{F1668CB1-CE3C-418F-83C0-03F55AF33091}" srcOrd="0" destOrd="0" presId="urn:microsoft.com/office/officeart/2005/8/layout/orgChart1"/>
    <dgm:cxn modelId="{C9BF74D6-8807-40D5-A273-0ABE8ACC706C}" type="presOf" srcId="{504AF20F-1361-40D6-8DAE-FC215ABF0FD3}" destId="{E059E483-6435-4565-B688-005939DE54AE}"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E70813D1-5034-4618-A836-6AF3E5B989CD}" type="presOf" srcId="{8F22EA0A-02BD-433F-A127-D5AE85F408D5}" destId="{1C9D1E51-0704-4095-82BC-7B9980C482E8}" srcOrd="1" destOrd="0" presId="urn:microsoft.com/office/officeart/2005/8/layout/orgChart1"/>
    <dgm:cxn modelId="{D9895CE1-EC0F-4409-BCCD-667E4042FC7E}" type="presParOf" srcId="{E2121889-EF6E-4CA4-908C-7572AFBC629A}" destId="{07BEC272-0423-4E42-B899-F60FC75BD79A}" srcOrd="0" destOrd="0" presId="urn:microsoft.com/office/officeart/2005/8/layout/orgChart1"/>
    <dgm:cxn modelId="{56806CBB-4D9C-4D50-8E76-4E3A35218C1D}" type="presParOf" srcId="{07BEC272-0423-4E42-B899-F60FC75BD79A}" destId="{0B47B95E-C06E-4FEB-A708-23CA7D67581D}" srcOrd="0" destOrd="0" presId="urn:microsoft.com/office/officeart/2005/8/layout/orgChart1"/>
    <dgm:cxn modelId="{BC13A46D-8E89-4963-983E-41D2DD7AA4B2}" type="presParOf" srcId="{0B47B95E-C06E-4FEB-A708-23CA7D67581D}" destId="{129F113F-8972-4A99-86DB-EBDD1A507309}" srcOrd="0" destOrd="0" presId="urn:microsoft.com/office/officeart/2005/8/layout/orgChart1"/>
    <dgm:cxn modelId="{8BD200D4-D47C-492A-9C5D-4EBBEC7CB931}" type="presParOf" srcId="{0B47B95E-C06E-4FEB-A708-23CA7D67581D}" destId="{A49D3927-7449-4735-AC87-5BDC01040BD5}" srcOrd="1" destOrd="0" presId="urn:microsoft.com/office/officeart/2005/8/layout/orgChart1"/>
    <dgm:cxn modelId="{978A8FE7-3CBA-4CB6-AD0B-F8D2A225D511}" type="presParOf" srcId="{07BEC272-0423-4E42-B899-F60FC75BD79A}" destId="{E6AA575D-067F-4F0E-AE13-7D292B379AE5}" srcOrd="1" destOrd="0" presId="urn:microsoft.com/office/officeart/2005/8/layout/orgChart1"/>
    <dgm:cxn modelId="{3BAA4C0F-C79D-4046-9B01-F59AD818791E}" type="presParOf" srcId="{E6AA575D-067F-4F0E-AE13-7D292B379AE5}" destId="{F1668CB1-CE3C-418F-83C0-03F55AF33091}" srcOrd="0" destOrd="0" presId="urn:microsoft.com/office/officeart/2005/8/layout/orgChart1"/>
    <dgm:cxn modelId="{EC3DA3D6-0ACA-43A5-A418-F981946F8626}" type="presParOf" srcId="{E6AA575D-067F-4F0E-AE13-7D292B379AE5}" destId="{B64FA887-F18F-4472-9D23-71CD916FDF16}" srcOrd="1" destOrd="0" presId="urn:microsoft.com/office/officeart/2005/8/layout/orgChart1"/>
    <dgm:cxn modelId="{A77AD2B0-5520-4975-90BF-5E26BF11B5CE}" type="presParOf" srcId="{B64FA887-F18F-4472-9D23-71CD916FDF16}" destId="{BEBB1AE9-E66F-42AE-B53A-8C049D3AE204}" srcOrd="0" destOrd="0" presId="urn:microsoft.com/office/officeart/2005/8/layout/orgChart1"/>
    <dgm:cxn modelId="{CBEB2AD8-19C3-44EB-A918-36A96B1F1ECE}" type="presParOf" srcId="{BEBB1AE9-E66F-42AE-B53A-8C049D3AE204}" destId="{B94ED2C7-5C22-410F-A096-6BB923FB329C}" srcOrd="0" destOrd="0" presId="urn:microsoft.com/office/officeart/2005/8/layout/orgChart1"/>
    <dgm:cxn modelId="{6ED2A24E-AC17-4875-94D0-91BF937F5568}" type="presParOf" srcId="{BEBB1AE9-E66F-42AE-B53A-8C049D3AE204}" destId="{1EF2A7DE-B1DC-41BC-9A7F-B75495E75447}" srcOrd="1" destOrd="0" presId="urn:microsoft.com/office/officeart/2005/8/layout/orgChart1"/>
    <dgm:cxn modelId="{29B5CBE0-4028-4F05-8028-8989DDAA334D}" type="presParOf" srcId="{B64FA887-F18F-4472-9D23-71CD916FDF16}" destId="{90233086-8504-42CD-8509-C06CEBB5E14D}" srcOrd="1" destOrd="0" presId="urn:microsoft.com/office/officeart/2005/8/layout/orgChart1"/>
    <dgm:cxn modelId="{D1B4E358-E64D-4648-AE39-B1D2C425966F}" type="presParOf" srcId="{90233086-8504-42CD-8509-C06CEBB5E14D}" destId="{A028FF3D-5E9A-4F7D-BBB7-53E1A02A079F}" srcOrd="0" destOrd="0" presId="urn:microsoft.com/office/officeart/2005/8/layout/orgChart1"/>
    <dgm:cxn modelId="{EE2E99BC-9FC9-41DE-B4D7-9B806A1D21B1}" type="presParOf" srcId="{90233086-8504-42CD-8509-C06CEBB5E14D}" destId="{DFC875E6-5DFB-4E65-B45B-EF772550185F}" srcOrd="1" destOrd="0" presId="urn:microsoft.com/office/officeart/2005/8/layout/orgChart1"/>
    <dgm:cxn modelId="{884E2E99-2EAB-45F3-9A1E-4C15E529C859}" type="presParOf" srcId="{DFC875E6-5DFB-4E65-B45B-EF772550185F}" destId="{37F9E2E8-92E9-43E4-8D2D-E06056818C3B}" srcOrd="0" destOrd="0" presId="urn:microsoft.com/office/officeart/2005/8/layout/orgChart1"/>
    <dgm:cxn modelId="{F6C96CEE-BA6D-461E-89FF-B83561C3331F}" type="presParOf" srcId="{37F9E2E8-92E9-43E4-8D2D-E06056818C3B}" destId="{99CDBD7E-8A40-4983-8581-B2471E06C265}" srcOrd="0" destOrd="0" presId="urn:microsoft.com/office/officeart/2005/8/layout/orgChart1"/>
    <dgm:cxn modelId="{502B266A-F47A-46B1-B972-0159515796E3}" type="presParOf" srcId="{37F9E2E8-92E9-43E4-8D2D-E06056818C3B}" destId="{761D0689-AD9D-4E5E-B7CF-4948BE9E5026}" srcOrd="1" destOrd="0" presId="urn:microsoft.com/office/officeart/2005/8/layout/orgChart1"/>
    <dgm:cxn modelId="{63004F49-66DE-44E7-8406-86D4AFD58303}" type="presParOf" srcId="{DFC875E6-5DFB-4E65-B45B-EF772550185F}" destId="{D593326C-25A6-440F-BA7A-DA27D1858BF9}" srcOrd="1" destOrd="0" presId="urn:microsoft.com/office/officeart/2005/8/layout/orgChart1"/>
    <dgm:cxn modelId="{3FAD39AB-80F1-45B8-9722-932E76738553}" type="presParOf" srcId="{D593326C-25A6-440F-BA7A-DA27D1858BF9}" destId="{B9DC87FE-FBEB-4EE3-87D7-AF1A9DFBE829}" srcOrd="0" destOrd="0" presId="urn:microsoft.com/office/officeart/2005/8/layout/orgChart1"/>
    <dgm:cxn modelId="{D400514F-750B-4A75-877A-798EA859D641}" type="presParOf" srcId="{D593326C-25A6-440F-BA7A-DA27D1858BF9}" destId="{AE026691-A64D-4DC1-A0FD-00EBBAD5334E}" srcOrd="1" destOrd="0" presId="urn:microsoft.com/office/officeart/2005/8/layout/orgChart1"/>
    <dgm:cxn modelId="{D377D0C7-A7F0-4972-AE03-694E0B1C5947}" type="presParOf" srcId="{AE026691-A64D-4DC1-A0FD-00EBBAD5334E}" destId="{0596C872-9D7A-4C0A-A0CA-2F210EDC89E7}" srcOrd="0" destOrd="0" presId="urn:microsoft.com/office/officeart/2005/8/layout/orgChart1"/>
    <dgm:cxn modelId="{A0C91FD9-A215-4E38-B96E-A52EFD5B6464}" type="presParOf" srcId="{0596C872-9D7A-4C0A-A0CA-2F210EDC89E7}" destId="{E9B46B83-48DF-4EF2-B252-E3BF270EE3C0}" srcOrd="0" destOrd="0" presId="urn:microsoft.com/office/officeart/2005/8/layout/orgChart1"/>
    <dgm:cxn modelId="{7FCC0F5A-11EE-4F43-900F-AC59518EC922}" type="presParOf" srcId="{0596C872-9D7A-4C0A-A0CA-2F210EDC89E7}" destId="{1C9D1E51-0704-4095-82BC-7B9980C482E8}" srcOrd="1" destOrd="0" presId="urn:microsoft.com/office/officeart/2005/8/layout/orgChart1"/>
    <dgm:cxn modelId="{52DB7A9A-004C-4714-B530-4552395E301C}" type="presParOf" srcId="{AE026691-A64D-4DC1-A0FD-00EBBAD5334E}" destId="{079DC9BE-C64A-409B-909F-185B5F536CF8}" srcOrd="1" destOrd="0" presId="urn:microsoft.com/office/officeart/2005/8/layout/orgChart1"/>
    <dgm:cxn modelId="{3891FAD5-90F0-4D41-A830-F7CEA752F43E}" type="presParOf" srcId="{AE026691-A64D-4DC1-A0FD-00EBBAD5334E}" destId="{FE00FBB4-F61F-4A13-B2DE-4937FC558B94}" srcOrd="2" destOrd="0" presId="urn:microsoft.com/office/officeart/2005/8/layout/orgChart1"/>
    <dgm:cxn modelId="{3741F240-0675-45EF-9E9D-7044B2FC4050}" type="presParOf" srcId="{D593326C-25A6-440F-BA7A-DA27D1858BF9}" destId="{78D3C7D4-8E65-4303-8713-FC4450F8DC15}" srcOrd="2" destOrd="0" presId="urn:microsoft.com/office/officeart/2005/8/layout/orgChart1"/>
    <dgm:cxn modelId="{B845D314-B458-44E7-8516-E92D1AED797F}" type="presParOf" srcId="{D593326C-25A6-440F-BA7A-DA27D1858BF9}" destId="{C777E97B-AA1E-4D42-A208-8CDDF2DC3E82}" srcOrd="3" destOrd="0" presId="urn:microsoft.com/office/officeart/2005/8/layout/orgChart1"/>
    <dgm:cxn modelId="{32E1F547-4554-45AD-BBD3-91F5EF42E0BC}" type="presParOf" srcId="{C777E97B-AA1E-4D42-A208-8CDDF2DC3E82}" destId="{0620CFDC-8B85-4C35-9742-6ED5F02FABB3}" srcOrd="0" destOrd="0" presId="urn:microsoft.com/office/officeart/2005/8/layout/orgChart1"/>
    <dgm:cxn modelId="{17134ED0-131D-4CD4-8016-C177F61E2E4D}" type="presParOf" srcId="{0620CFDC-8B85-4C35-9742-6ED5F02FABB3}" destId="{DD7A384B-9184-47FD-A760-3BEBECCA498C}" srcOrd="0" destOrd="0" presId="urn:microsoft.com/office/officeart/2005/8/layout/orgChart1"/>
    <dgm:cxn modelId="{7C482AE6-11E1-43D2-9859-ADCCB83B667D}" type="presParOf" srcId="{0620CFDC-8B85-4C35-9742-6ED5F02FABB3}" destId="{3BB46B51-8531-4211-845C-53824F0021A9}" srcOrd="1" destOrd="0" presId="urn:microsoft.com/office/officeart/2005/8/layout/orgChart1"/>
    <dgm:cxn modelId="{E226B3A9-0A5B-42EE-8596-ED4390859CD0}" type="presParOf" srcId="{C777E97B-AA1E-4D42-A208-8CDDF2DC3E82}" destId="{7B6B9887-5F35-42A0-BA67-DDBAB66EB3E1}" srcOrd="1" destOrd="0" presId="urn:microsoft.com/office/officeart/2005/8/layout/orgChart1"/>
    <dgm:cxn modelId="{6AC6EE94-D51A-495F-80C0-79D044B1A348}" type="presParOf" srcId="{C777E97B-AA1E-4D42-A208-8CDDF2DC3E82}" destId="{0C5DA0A5-A343-42D7-BD9A-B8B4CB7B5591}" srcOrd="2" destOrd="0" presId="urn:microsoft.com/office/officeart/2005/8/layout/orgChart1"/>
    <dgm:cxn modelId="{333A5808-019B-4ADA-8612-4ABDA53AAA00}" type="presParOf" srcId="{D593326C-25A6-440F-BA7A-DA27D1858BF9}" destId="{6F505C00-AA3E-439A-88A4-32EF2D9DE85A}" srcOrd="4" destOrd="0" presId="urn:microsoft.com/office/officeart/2005/8/layout/orgChart1"/>
    <dgm:cxn modelId="{78B631FF-B7CD-427B-A559-932A2BBD2946}" type="presParOf" srcId="{D593326C-25A6-440F-BA7A-DA27D1858BF9}" destId="{8865E153-3A36-41C3-BE8D-43BA5418D433}" srcOrd="5" destOrd="0" presId="urn:microsoft.com/office/officeart/2005/8/layout/orgChart1"/>
    <dgm:cxn modelId="{59C9986C-66A5-42C6-BE3E-453D846E1248}" type="presParOf" srcId="{8865E153-3A36-41C3-BE8D-43BA5418D433}" destId="{E644461B-CC7D-4967-9190-DCC1BD626E2E}" srcOrd="0" destOrd="0" presId="urn:microsoft.com/office/officeart/2005/8/layout/orgChart1"/>
    <dgm:cxn modelId="{E3A4A4B1-E518-4BD3-92C2-20B63BF47725}" type="presParOf" srcId="{E644461B-CC7D-4967-9190-DCC1BD626E2E}" destId="{741A17AF-83C9-4327-8F86-364DF107986B}" srcOrd="0" destOrd="0" presId="urn:microsoft.com/office/officeart/2005/8/layout/orgChart1"/>
    <dgm:cxn modelId="{07CF6A84-8B18-46D6-8BE7-3FE1FF9949B6}" type="presParOf" srcId="{E644461B-CC7D-4967-9190-DCC1BD626E2E}" destId="{6D04DF51-BA7D-4F3D-BEEB-D81776F069F0}" srcOrd="1" destOrd="0" presId="urn:microsoft.com/office/officeart/2005/8/layout/orgChart1"/>
    <dgm:cxn modelId="{BC1216E0-F1C5-4DF2-96EA-C97C47DDB1CA}" type="presParOf" srcId="{8865E153-3A36-41C3-BE8D-43BA5418D433}" destId="{54129BC3-2C0F-4A30-9E4D-1549A7BACAC5}" srcOrd="1" destOrd="0" presId="urn:microsoft.com/office/officeart/2005/8/layout/orgChart1"/>
    <dgm:cxn modelId="{606697E5-6F79-45A5-9250-C982336AA4E0}" type="presParOf" srcId="{8865E153-3A36-41C3-BE8D-43BA5418D433}" destId="{EE96EF2E-6EC7-4A94-A7C3-15378EA6F9CE}" srcOrd="2" destOrd="0" presId="urn:microsoft.com/office/officeart/2005/8/layout/orgChart1"/>
    <dgm:cxn modelId="{A674A5E7-A42C-4E04-895A-9DF602C8CC37}" type="presParOf" srcId="{DFC875E6-5DFB-4E65-B45B-EF772550185F}" destId="{E4A8F9A4-AD6A-40DE-9402-32D6EC5FFF97}" srcOrd="2" destOrd="0" presId="urn:microsoft.com/office/officeart/2005/8/layout/orgChart1"/>
    <dgm:cxn modelId="{F6C2A7E9-96DE-4AE5-B4D0-4EE23972F1F4}" type="presParOf" srcId="{90233086-8504-42CD-8509-C06CEBB5E14D}" destId="{475BA088-7396-4BA9-B792-69EE6759C03E}" srcOrd="2" destOrd="0" presId="urn:microsoft.com/office/officeart/2005/8/layout/orgChart1"/>
    <dgm:cxn modelId="{C9C8C224-3917-4096-9C5D-14CD939EA756}" type="presParOf" srcId="{90233086-8504-42CD-8509-C06CEBB5E14D}" destId="{8F1C0529-85F5-46A0-9F33-C7399B35B62F}" srcOrd="3" destOrd="0" presId="urn:microsoft.com/office/officeart/2005/8/layout/orgChart1"/>
    <dgm:cxn modelId="{DF866C87-AD7B-4421-9564-055529370C0D}" type="presParOf" srcId="{8F1C0529-85F5-46A0-9F33-C7399B35B62F}" destId="{9192D7E6-56A6-4D39-8559-36F4A52483D6}" srcOrd="0" destOrd="0" presId="urn:microsoft.com/office/officeart/2005/8/layout/orgChart1"/>
    <dgm:cxn modelId="{33EFEC9F-312E-4600-98F5-A83AD6AB3DD9}" type="presParOf" srcId="{9192D7E6-56A6-4D39-8559-36F4A52483D6}" destId="{2B57D842-C132-4E06-BAEE-7A81848A92FD}" srcOrd="0" destOrd="0" presId="urn:microsoft.com/office/officeart/2005/8/layout/orgChart1"/>
    <dgm:cxn modelId="{FF9DBAD0-8185-4350-9ADD-38A0D52F7319}" type="presParOf" srcId="{9192D7E6-56A6-4D39-8559-36F4A52483D6}" destId="{42CE7848-A09D-4868-97D1-9510E1071570}" srcOrd="1" destOrd="0" presId="urn:microsoft.com/office/officeart/2005/8/layout/orgChart1"/>
    <dgm:cxn modelId="{F8F295D6-D329-4EAC-A090-9E745B74D6B8}" type="presParOf" srcId="{8F1C0529-85F5-46A0-9F33-C7399B35B62F}" destId="{1B5ECF54-B816-4238-BA57-2AAE9297082B}" srcOrd="1" destOrd="0" presId="urn:microsoft.com/office/officeart/2005/8/layout/orgChart1"/>
    <dgm:cxn modelId="{4F6CBB6D-1F66-42DD-8A4A-79BCAC895AD4}" type="presParOf" srcId="{1B5ECF54-B816-4238-BA57-2AAE9297082B}" destId="{BE5E4EDF-0EA8-445D-BE2C-4C22E40AA606}" srcOrd="0" destOrd="0" presId="urn:microsoft.com/office/officeart/2005/8/layout/orgChart1"/>
    <dgm:cxn modelId="{5370A83D-6B61-4E1B-B1B4-27AEF88F66B0}" type="presParOf" srcId="{1B5ECF54-B816-4238-BA57-2AAE9297082B}" destId="{8DE802C6-3FF7-4FCA-B499-91D9A9BD38E4}" srcOrd="1" destOrd="0" presId="urn:microsoft.com/office/officeart/2005/8/layout/orgChart1"/>
    <dgm:cxn modelId="{D511C330-6382-409B-8092-CD671023A342}" type="presParOf" srcId="{8DE802C6-3FF7-4FCA-B499-91D9A9BD38E4}" destId="{032CA9AE-FF82-49E0-A3D0-C9ED3F31B86B}" srcOrd="0" destOrd="0" presId="urn:microsoft.com/office/officeart/2005/8/layout/orgChart1"/>
    <dgm:cxn modelId="{62D4DE07-7768-4E4B-B513-B459CBCF24DE}" type="presParOf" srcId="{032CA9AE-FF82-49E0-A3D0-C9ED3F31B86B}" destId="{EDDA187E-D807-4DC9-8F25-078016371689}" srcOrd="0" destOrd="0" presId="urn:microsoft.com/office/officeart/2005/8/layout/orgChart1"/>
    <dgm:cxn modelId="{6FD94049-41FA-4BBD-9D8B-6A27DBFAEDC5}" type="presParOf" srcId="{032CA9AE-FF82-49E0-A3D0-C9ED3F31B86B}" destId="{FD72CC63-894C-4176-BFFA-6AEE829E4726}" srcOrd="1" destOrd="0" presId="urn:microsoft.com/office/officeart/2005/8/layout/orgChart1"/>
    <dgm:cxn modelId="{FD8DC718-F4DF-47DD-99B0-55DC39C67807}" type="presParOf" srcId="{8DE802C6-3FF7-4FCA-B499-91D9A9BD38E4}" destId="{38A81970-8460-4942-A274-15752EAE8667}" srcOrd="1" destOrd="0" presId="urn:microsoft.com/office/officeart/2005/8/layout/orgChart1"/>
    <dgm:cxn modelId="{E5B30A0E-5133-4888-A839-8C26786825C5}" type="presParOf" srcId="{8DE802C6-3FF7-4FCA-B499-91D9A9BD38E4}" destId="{AD1FC83C-F355-4702-BCEF-6841EFC364E2}" srcOrd="2" destOrd="0" presId="urn:microsoft.com/office/officeart/2005/8/layout/orgChart1"/>
    <dgm:cxn modelId="{1C2CC00E-D313-4467-8D7B-8F65090386F9}" type="presParOf" srcId="{1B5ECF54-B816-4238-BA57-2AAE9297082B}" destId="{AE8790C8-B116-4C07-B78F-15668B40C321}" srcOrd="2" destOrd="0" presId="urn:microsoft.com/office/officeart/2005/8/layout/orgChart1"/>
    <dgm:cxn modelId="{2357E1D6-05BC-4BF6-AF35-F7FCC5A860C5}" type="presParOf" srcId="{1B5ECF54-B816-4238-BA57-2AAE9297082B}" destId="{BF8FED35-076B-4D80-AEFB-786DC17198D5}" srcOrd="3" destOrd="0" presId="urn:microsoft.com/office/officeart/2005/8/layout/orgChart1"/>
    <dgm:cxn modelId="{EE000FD6-E8C5-4B18-925E-CDA3077DF18E}" type="presParOf" srcId="{BF8FED35-076B-4D80-AEFB-786DC17198D5}" destId="{73E6255C-1893-4D28-AE97-D2E05C07DFC0}" srcOrd="0" destOrd="0" presId="urn:microsoft.com/office/officeart/2005/8/layout/orgChart1"/>
    <dgm:cxn modelId="{BEBAF13A-5041-46A8-AF0E-0FB477088111}" type="presParOf" srcId="{73E6255C-1893-4D28-AE97-D2E05C07DFC0}" destId="{5C724676-FD6B-408D-A6FA-362B84F1A498}" srcOrd="0" destOrd="0" presId="urn:microsoft.com/office/officeart/2005/8/layout/orgChart1"/>
    <dgm:cxn modelId="{88F9BEF7-1B4A-4EC9-9A2F-D3AE5AE54C24}" type="presParOf" srcId="{73E6255C-1893-4D28-AE97-D2E05C07DFC0}" destId="{D8ABA919-18E1-41AC-B6C4-E506E69D672C}" srcOrd="1" destOrd="0" presId="urn:microsoft.com/office/officeart/2005/8/layout/orgChart1"/>
    <dgm:cxn modelId="{CAFCE2B4-8DD6-4173-B0C0-44E7613CE2F8}" type="presParOf" srcId="{BF8FED35-076B-4D80-AEFB-786DC17198D5}" destId="{4425206F-3C9C-41EE-9BFE-824809B67DD0}" srcOrd="1" destOrd="0" presId="urn:microsoft.com/office/officeart/2005/8/layout/orgChart1"/>
    <dgm:cxn modelId="{20666F03-0C5B-48AD-88F1-6459C504341B}" type="presParOf" srcId="{BF8FED35-076B-4D80-AEFB-786DC17198D5}" destId="{63423AAD-E7B7-4C50-8C94-47EDCD96941B}" srcOrd="2" destOrd="0" presId="urn:microsoft.com/office/officeart/2005/8/layout/orgChart1"/>
    <dgm:cxn modelId="{7F833326-725A-40EA-AC58-F7C0CE376224}" type="presParOf" srcId="{1B5ECF54-B816-4238-BA57-2AAE9297082B}" destId="{B2554413-104E-406A-9CC5-349745215342}" srcOrd="4" destOrd="0" presId="urn:microsoft.com/office/officeart/2005/8/layout/orgChart1"/>
    <dgm:cxn modelId="{2CCAC609-683F-4020-A72A-DA13175F7040}" type="presParOf" srcId="{1B5ECF54-B816-4238-BA57-2AAE9297082B}" destId="{D72EC4F2-E6DC-4D7F-A1A5-EABC086DCEBA}" srcOrd="5" destOrd="0" presId="urn:microsoft.com/office/officeart/2005/8/layout/orgChart1"/>
    <dgm:cxn modelId="{AF88D40F-44CB-48F0-9B99-3894B4E99F91}" type="presParOf" srcId="{D72EC4F2-E6DC-4D7F-A1A5-EABC086DCEBA}" destId="{9E5DC13B-2C06-45C1-9115-01F1E4C12F99}" srcOrd="0" destOrd="0" presId="urn:microsoft.com/office/officeart/2005/8/layout/orgChart1"/>
    <dgm:cxn modelId="{DA952071-3683-47AD-9B16-D3413A8D0901}" type="presParOf" srcId="{9E5DC13B-2C06-45C1-9115-01F1E4C12F99}" destId="{C3640126-70E2-43AD-B0C8-14F4A145E69D}" srcOrd="0" destOrd="0" presId="urn:microsoft.com/office/officeart/2005/8/layout/orgChart1"/>
    <dgm:cxn modelId="{3274BA62-028A-416B-B4FC-CED499C38C90}" type="presParOf" srcId="{9E5DC13B-2C06-45C1-9115-01F1E4C12F99}" destId="{C318070A-2C5F-41D4-A587-DE10A89FAD57}" srcOrd="1" destOrd="0" presId="urn:microsoft.com/office/officeart/2005/8/layout/orgChart1"/>
    <dgm:cxn modelId="{70A79640-1430-4E76-AC72-1DB3891B0EA5}" type="presParOf" srcId="{D72EC4F2-E6DC-4D7F-A1A5-EABC086DCEBA}" destId="{4DF70DD4-B891-45B9-9131-FB46A6887A10}" srcOrd="1" destOrd="0" presId="urn:microsoft.com/office/officeart/2005/8/layout/orgChart1"/>
    <dgm:cxn modelId="{AEE2B1DE-213E-4723-ABFB-B78A048649EA}" type="presParOf" srcId="{D72EC4F2-E6DC-4D7F-A1A5-EABC086DCEBA}" destId="{335AEEE5-2E77-4976-AA76-1BBBE29F8B21}" srcOrd="2" destOrd="0" presId="urn:microsoft.com/office/officeart/2005/8/layout/orgChart1"/>
    <dgm:cxn modelId="{45B69B36-5185-4DDC-AA47-0A9483CD3117}" type="presParOf" srcId="{1B5ECF54-B816-4238-BA57-2AAE9297082B}" destId="{813BFB9B-D964-4C6C-95B6-FA36C9FC47D0}" srcOrd="6" destOrd="0" presId="urn:microsoft.com/office/officeart/2005/8/layout/orgChart1"/>
    <dgm:cxn modelId="{C6C019C9-D4F4-436D-BBA0-C0322B405033}" type="presParOf" srcId="{1B5ECF54-B816-4238-BA57-2AAE9297082B}" destId="{BEB993E2-60A0-464E-9CF5-415F425D512A}" srcOrd="7" destOrd="0" presId="urn:microsoft.com/office/officeart/2005/8/layout/orgChart1"/>
    <dgm:cxn modelId="{0FE078B7-8C07-441C-A3EC-DC1928F1C56B}" type="presParOf" srcId="{BEB993E2-60A0-464E-9CF5-415F425D512A}" destId="{36AC2BB4-8177-44D6-8E0E-7FF7232D5D2E}" srcOrd="0" destOrd="0" presId="urn:microsoft.com/office/officeart/2005/8/layout/orgChart1"/>
    <dgm:cxn modelId="{F9D68A6F-1981-4A72-B1FA-737C94AC0239}" type="presParOf" srcId="{36AC2BB4-8177-44D6-8E0E-7FF7232D5D2E}" destId="{B3A6615A-A732-42FD-A03C-2BC94E7C6510}" srcOrd="0" destOrd="0" presId="urn:microsoft.com/office/officeart/2005/8/layout/orgChart1"/>
    <dgm:cxn modelId="{D8ED0DFB-10A9-48FD-B3C0-676FB84527C3}" type="presParOf" srcId="{36AC2BB4-8177-44D6-8E0E-7FF7232D5D2E}" destId="{0B07AC63-ACE8-4FBA-9E20-B2F2BB6F57E0}" srcOrd="1" destOrd="0" presId="urn:microsoft.com/office/officeart/2005/8/layout/orgChart1"/>
    <dgm:cxn modelId="{B1B34752-469B-464E-8837-EACC3F8969BD}" type="presParOf" srcId="{BEB993E2-60A0-464E-9CF5-415F425D512A}" destId="{7FEE1D89-B16C-4B33-93A6-1ECD9D3EE590}" srcOrd="1" destOrd="0" presId="urn:microsoft.com/office/officeart/2005/8/layout/orgChart1"/>
    <dgm:cxn modelId="{C8B37896-474A-47F8-AC01-08679D00F641}" type="presParOf" srcId="{BEB993E2-60A0-464E-9CF5-415F425D512A}" destId="{A7BD1ED8-ECBB-4ADD-8C7D-0CB6C7C7F74E}" srcOrd="2" destOrd="0" presId="urn:microsoft.com/office/officeart/2005/8/layout/orgChart1"/>
    <dgm:cxn modelId="{CE456E83-E25D-478C-99E5-D1D98686C1B9}" type="presParOf" srcId="{8F1C0529-85F5-46A0-9F33-C7399B35B62F}" destId="{745FD5D8-6AB3-4976-98FD-0A3D566078C0}" srcOrd="2" destOrd="0" presId="urn:microsoft.com/office/officeart/2005/8/layout/orgChart1"/>
    <dgm:cxn modelId="{54312909-F5F9-4887-BF44-4D51E58EE099}" type="presParOf" srcId="{90233086-8504-42CD-8509-C06CEBB5E14D}" destId="{B49E9D26-E9F0-4FCF-90B2-1875BBB67B8F}" srcOrd="4" destOrd="0" presId="urn:microsoft.com/office/officeart/2005/8/layout/orgChart1"/>
    <dgm:cxn modelId="{DC3317E5-3EE4-4119-9EE2-983318549559}" type="presParOf" srcId="{90233086-8504-42CD-8509-C06CEBB5E14D}" destId="{31BA278A-D139-459C-96F1-CD247EB34F6A}" srcOrd="5" destOrd="0" presId="urn:microsoft.com/office/officeart/2005/8/layout/orgChart1"/>
    <dgm:cxn modelId="{75FD6BE3-E603-49E5-82AD-7BDF71D1534C}" type="presParOf" srcId="{31BA278A-D139-459C-96F1-CD247EB34F6A}" destId="{40DA58F7-FDAA-4E90-BA29-7357460F65BD}" srcOrd="0" destOrd="0" presId="urn:microsoft.com/office/officeart/2005/8/layout/orgChart1"/>
    <dgm:cxn modelId="{CABCBCD1-343C-446F-8061-30C773F9130E}" type="presParOf" srcId="{40DA58F7-FDAA-4E90-BA29-7357460F65BD}" destId="{1B142EC8-3788-405F-B9BC-C6BACCEC906D}" srcOrd="0" destOrd="0" presId="urn:microsoft.com/office/officeart/2005/8/layout/orgChart1"/>
    <dgm:cxn modelId="{4F642112-550F-4DC4-840B-D05DE5A609FA}" type="presParOf" srcId="{40DA58F7-FDAA-4E90-BA29-7357460F65BD}" destId="{126F570B-0098-4598-B6C8-DADB8E352B45}" srcOrd="1" destOrd="0" presId="urn:microsoft.com/office/officeart/2005/8/layout/orgChart1"/>
    <dgm:cxn modelId="{4226A2AE-63B5-4A99-9251-C4BEF6EF1D7D}" type="presParOf" srcId="{31BA278A-D139-459C-96F1-CD247EB34F6A}" destId="{9873F828-CD18-4882-9F0E-CBDFDDD679E2}" srcOrd="1" destOrd="0" presId="urn:microsoft.com/office/officeart/2005/8/layout/orgChart1"/>
    <dgm:cxn modelId="{74D5BC88-798B-4F5B-9CF2-750B82DA3603}" type="presParOf" srcId="{9873F828-CD18-4882-9F0E-CBDFDDD679E2}" destId="{A2619CE9-DB44-4DDF-B9EA-160FA71259D4}" srcOrd="0" destOrd="0" presId="urn:microsoft.com/office/officeart/2005/8/layout/orgChart1"/>
    <dgm:cxn modelId="{D9B9BD26-7C14-40CC-8CAB-02C4C31A7BDF}" type="presParOf" srcId="{9873F828-CD18-4882-9F0E-CBDFDDD679E2}" destId="{60D3A9AE-9DDA-4433-A7F8-CF437D45C33C}" srcOrd="1" destOrd="0" presId="urn:microsoft.com/office/officeart/2005/8/layout/orgChart1"/>
    <dgm:cxn modelId="{46978DA3-D8F1-40B3-85A3-6EB49D3407E1}" type="presParOf" srcId="{60D3A9AE-9DDA-4433-A7F8-CF437D45C33C}" destId="{F8512B91-47D1-400B-A57B-B30D46A7AE31}" srcOrd="0" destOrd="0" presId="urn:microsoft.com/office/officeart/2005/8/layout/orgChart1"/>
    <dgm:cxn modelId="{0ADAACB9-2122-4358-ADB3-0DC81A394D56}" type="presParOf" srcId="{F8512B91-47D1-400B-A57B-B30D46A7AE31}" destId="{E059E483-6435-4565-B688-005939DE54AE}" srcOrd="0" destOrd="0" presId="urn:microsoft.com/office/officeart/2005/8/layout/orgChart1"/>
    <dgm:cxn modelId="{FE72A9C5-79CF-4216-A663-7D0F0221CEB1}" type="presParOf" srcId="{F8512B91-47D1-400B-A57B-B30D46A7AE31}" destId="{60C997D7-15D2-4B66-9BFE-236C33DA3DFA}" srcOrd="1" destOrd="0" presId="urn:microsoft.com/office/officeart/2005/8/layout/orgChart1"/>
    <dgm:cxn modelId="{00F1D849-290F-422A-AD13-0096DB71786F}" type="presParOf" srcId="{60D3A9AE-9DDA-4433-A7F8-CF437D45C33C}" destId="{44BEDF94-E4DC-46D1-AD8D-BB4447130F08}" srcOrd="1" destOrd="0" presId="urn:microsoft.com/office/officeart/2005/8/layout/orgChart1"/>
    <dgm:cxn modelId="{C585EAEB-4C0E-4A17-A2ED-7A55151135E0}" type="presParOf" srcId="{60D3A9AE-9DDA-4433-A7F8-CF437D45C33C}" destId="{DFD0DF8C-C10A-400C-997D-1FFB5DD06638}" srcOrd="2" destOrd="0" presId="urn:microsoft.com/office/officeart/2005/8/layout/orgChart1"/>
    <dgm:cxn modelId="{9C54D8A5-7AAB-4CC4-9588-9E5FD74DB8F7}" type="presParOf" srcId="{9873F828-CD18-4882-9F0E-CBDFDDD679E2}" destId="{A9802631-280C-438F-AAF4-A750B891E630}" srcOrd="2" destOrd="0" presId="urn:microsoft.com/office/officeart/2005/8/layout/orgChart1"/>
    <dgm:cxn modelId="{A3D1CC7B-48C4-4F7D-82F3-5E17761742C0}" type="presParOf" srcId="{9873F828-CD18-4882-9F0E-CBDFDDD679E2}" destId="{7270FFFB-A698-46BD-8B67-5CD55393F5F4}" srcOrd="3" destOrd="0" presId="urn:microsoft.com/office/officeart/2005/8/layout/orgChart1"/>
    <dgm:cxn modelId="{EC21BBDB-A896-4945-A0FE-6AC8EFDA4139}" type="presParOf" srcId="{7270FFFB-A698-46BD-8B67-5CD55393F5F4}" destId="{C070805E-CD1D-4E9B-B56B-93EDE963D0BE}" srcOrd="0" destOrd="0" presId="urn:microsoft.com/office/officeart/2005/8/layout/orgChart1"/>
    <dgm:cxn modelId="{2703B4B2-EFFE-4FC0-A65C-CB532688A5C0}" type="presParOf" srcId="{C070805E-CD1D-4E9B-B56B-93EDE963D0BE}" destId="{BF85D353-D8B9-4DDB-B198-99FA1DB7E2E1}" srcOrd="0" destOrd="0" presId="urn:microsoft.com/office/officeart/2005/8/layout/orgChart1"/>
    <dgm:cxn modelId="{7E175D89-28C6-4BE3-8E6C-0080FA1F2338}" type="presParOf" srcId="{C070805E-CD1D-4E9B-B56B-93EDE963D0BE}" destId="{68AD4C60-2440-47D2-9F0B-3C06125AECF5}" srcOrd="1" destOrd="0" presId="urn:microsoft.com/office/officeart/2005/8/layout/orgChart1"/>
    <dgm:cxn modelId="{911AC95F-BAD1-4D9D-9DEE-E0BDB5F1515B}" type="presParOf" srcId="{7270FFFB-A698-46BD-8B67-5CD55393F5F4}" destId="{2B97732C-60D3-44CA-8355-F65E048F2D76}" srcOrd="1" destOrd="0" presId="urn:microsoft.com/office/officeart/2005/8/layout/orgChart1"/>
    <dgm:cxn modelId="{F3F204B4-4E92-430E-8598-70A73CC89827}" type="presParOf" srcId="{7270FFFB-A698-46BD-8B67-5CD55393F5F4}" destId="{831BBD99-FC67-4018-BE6C-B92A2616DD90}" srcOrd="2" destOrd="0" presId="urn:microsoft.com/office/officeart/2005/8/layout/orgChart1"/>
    <dgm:cxn modelId="{D9D43C4B-0C76-42A8-9403-4592A93084AC}" type="presParOf" srcId="{31BA278A-D139-459C-96F1-CD247EB34F6A}" destId="{344DFF1A-7827-45A2-80B8-A849B3ECCBE8}" srcOrd="2" destOrd="0" presId="urn:microsoft.com/office/officeart/2005/8/layout/orgChart1"/>
    <dgm:cxn modelId="{B797C202-481E-4168-88FC-7422482812E0}" type="presParOf" srcId="{90233086-8504-42CD-8509-C06CEBB5E14D}" destId="{3D6F9C8E-E905-4217-8570-75EFEB9EF529}" srcOrd="6" destOrd="0" presId="urn:microsoft.com/office/officeart/2005/8/layout/orgChart1"/>
    <dgm:cxn modelId="{DE7CC82B-128C-4A8A-B0EE-D4701590239F}" type="presParOf" srcId="{90233086-8504-42CD-8509-C06CEBB5E14D}" destId="{335E64B2-68B2-45AC-9E1D-F69DCCFEBE48}" srcOrd="7" destOrd="0" presId="urn:microsoft.com/office/officeart/2005/8/layout/orgChart1"/>
    <dgm:cxn modelId="{53EE51A4-D0D8-4235-AB2F-1AAD583E216B}" type="presParOf" srcId="{335E64B2-68B2-45AC-9E1D-F69DCCFEBE48}" destId="{7BCA541D-5AAC-449F-AFAE-1B452ADB9160}" srcOrd="0" destOrd="0" presId="urn:microsoft.com/office/officeart/2005/8/layout/orgChart1"/>
    <dgm:cxn modelId="{BCFEAE1F-3A52-4D71-80EE-803289131454}" type="presParOf" srcId="{7BCA541D-5AAC-449F-AFAE-1B452ADB9160}" destId="{ADACAF30-8704-4367-867D-C8C919FC3E8F}" srcOrd="0" destOrd="0" presId="urn:microsoft.com/office/officeart/2005/8/layout/orgChart1"/>
    <dgm:cxn modelId="{10FD6738-339A-42BB-9CC3-3E40A46AE194}" type="presParOf" srcId="{7BCA541D-5AAC-449F-AFAE-1B452ADB9160}" destId="{64FB3C05-0898-42D4-B108-3FC54B94D9D0}" srcOrd="1" destOrd="0" presId="urn:microsoft.com/office/officeart/2005/8/layout/orgChart1"/>
    <dgm:cxn modelId="{DD771365-CAAB-438A-A8E8-94B4BEB6B813}" type="presParOf" srcId="{335E64B2-68B2-45AC-9E1D-F69DCCFEBE48}" destId="{1FC112D8-7AB7-4859-AD44-91C896DD6B66}" srcOrd="1" destOrd="0" presId="urn:microsoft.com/office/officeart/2005/8/layout/orgChart1"/>
    <dgm:cxn modelId="{F2522F51-F1FE-412E-91CA-645DA8034C1F}" type="presParOf" srcId="{1FC112D8-7AB7-4859-AD44-91C896DD6B66}" destId="{3D401C68-148E-419C-9D8B-F49F219EEA5B}" srcOrd="0" destOrd="0" presId="urn:microsoft.com/office/officeart/2005/8/layout/orgChart1"/>
    <dgm:cxn modelId="{9D702EEA-7992-4C34-B256-E919842E892A}" type="presParOf" srcId="{1FC112D8-7AB7-4859-AD44-91C896DD6B66}" destId="{16676705-83A7-4DFA-BD71-0EDDF391D21D}" srcOrd="1" destOrd="0" presId="urn:microsoft.com/office/officeart/2005/8/layout/orgChart1"/>
    <dgm:cxn modelId="{F8BE2897-441E-4F1D-96B8-2B65C271B4E4}" type="presParOf" srcId="{16676705-83A7-4DFA-BD71-0EDDF391D21D}" destId="{DD9348FB-9F6E-4934-B4CB-10238147D978}" srcOrd="0" destOrd="0" presId="urn:microsoft.com/office/officeart/2005/8/layout/orgChart1"/>
    <dgm:cxn modelId="{60A5E0DE-7D41-46A7-892F-49B6C5C85F97}" type="presParOf" srcId="{DD9348FB-9F6E-4934-B4CB-10238147D978}" destId="{88C4B46C-DE35-4799-9B2E-789C79B4E4A9}" srcOrd="0" destOrd="0" presId="urn:microsoft.com/office/officeart/2005/8/layout/orgChart1"/>
    <dgm:cxn modelId="{A58532CD-B010-45F3-AF87-DCC00CCFAF78}" type="presParOf" srcId="{DD9348FB-9F6E-4934-B4CB-10238147D978}" destId="{48A4826C-2E88-4007-9E32-525A4ECB1A1A}" srcOrd="1" destOrd="0" presId="urn:microsoft.com/office/officeart/2005/8/layout/orgChart1"/>
    <dgm:cxn modelId="{01555C54-D2B4-4892-9E5B-C885BC67A90D}" type="presParOf" srcId="{16676705-83A7-4DFA-BD71-0EDDF391D21D}" destId="{A15E677E-5C1C-48C6-A438-F108672C1BDE}" srcOrd="1" destOrd="0" presId="urn:microsoft.com/office/officeart/2005/8/layout/orgChart1"/>
    <dgm:cxn modelId="{2179BB3E-4C8B-4BF7-BDE4-5B3CBBC9EF87}" type="presParOf" srcId="{16676705-83A7-4DFA-BD71-0EDDF391D21D}" destId="{374C9335-69B7-415F-A1AA-3219C9A4EA8A}" srcOrd="2" destOrd="0" presId="urn:microsoft.com/office/officeart/2005/8/layout/orgChart1"/>
    <dgm:cxn modelId="{D150A1B4-2A49-4421-87C8-9DA82606A2CB}" type="presParOf" srcId="{1FC112D8-7AB7-4859-AD44-91C896DD6B66}" destId="{53783F43-E906-4474-AC58-8AA8009B20F6}" srcOrd="2" destOrd="0" presId="urn:microsoft.com/office/officeart/2005/8/layout/orgChart1"/>
    <dgm:cxn modelId="{74FB1568-A7AD-4FC9-8C6C-FC76DD623F78}" type="presParOf" srcId="{1FC112D8-7AB7-4859-AD44-91C896DD6B66}" destId="{A03B2CB7-FE2A-487B-A2A1-DEB937B5DCE4}" srcOrd="3" destOrd="0" presId="urn:microsoft.com/office/officeart/2005/8/layout/orgChart1"/>
    <dgm:cxn modelId="{79B7D64B-A18A-4C4E-BE67-607AB6F5B330}" type="presParOf" srcId="{A03B2CB7-FE2A-487B-A2A1-DEB937B5DCE4}" destId="{532C4E02-08B5-495A-B121-A6D8C0262340}" srcOrd="0" destOrd="0" presId="urn:microsoft.com/office/officeart/2005/8/layout/orgChart1"/>
    <dgm:cxn modelId="{481DCE50-BD69-4F0F-9D77-4DBA8E575AD8}" type="presParOf" srcId="{532C4E02-08B5-495A-B121-A6D8C0262340}" destId="{024E51B9-61DB-4665-8140-C6601A24D938}" srcOrd="0" destOrd="0" presId="urn:microsoft.com/office/officeart/2005/8/layout/orgChart1"/>
    <dgm:cxn modelId="{870A1675-6680-471A-BC96-7310789DDF35}" type="presParOf" srcId="{532C4E02-08B5-495A-B121-A6D8C0262340}" destId="{F2ADB9A6-C45A-47E3-B02F-B5381C7176A3}" srcOrd="1" destOrd="0" presId="urn:microsoft.com/office/officeart/2005/8/layout/orgChart1"/>
    <dgm:cxn modelId="{3928DBDE-7103-43C7-AF17-B2DF59318836}" type="presParOf" srcId="{A03B2CB7-FE2A-487B-A2A1-DEB937B5DCE4}" destId="{A7A20066-8DD8-4016-A8AA-A69EADAA3F4E}" srcOrd="1" destOrd="0" presId="urn:microsoft.com/office/officeart/2005/8/layout/orgChart1"/>
    <dgm:cxn modelId="{CBCF6850-FFFD-4C29-BDE8-E8F6348658F4}" type="presParOf" srcId="{A7A20066-8DD8-4016-A8AA-A69EADAA3F4E}" destId="{88A1743F-966E-4561-8D68-FC11EF95B45A}" srcOrd="0" destOrd="0" presId="urn:microsoft.com/office/officeart/2005/8/layout/orgChart1"/>
    <dgm:cxn modelId="{4D548AEA-F60B-4F6A-AD41-D914B1CFA24C}" type="presParOf" srcId="{A7A20066-8DD8-4016-A8AA-A69EADAA3F4E}" destId="{38BD852E-BEA8-4F8B-A538-4BCF9DFEF4FA}" srcOrd="1" destOrd="0" presId="urn:microsoft.com/office/officeart/2005/8/layout/orgChart1"/>
    <dgm:cxn modelId="{3AC1BD4E-EC8B-4C94-B6A0-6BA36B83D97D}" type="presParOf" srcId="{38BD852E-BEA8-4F8B-A538-4BCF9DFEF4FA}" destId="{9F45F910-B151-4F2D-B99F-AF55901BD52F}" srcOrd="0" destOrd="0" presId="urn:microsoft.com/office/officeart/2005/8/layout/orgChart1"/>
    <dgm:cxn modelId="{FF965DBC-2033-4A99-AB57-1CD001B0FE5E}" type="presParOf" srcId="{9F45F910-B151-4F2D-B99F-AF55901BD52F}" destId="{6EB67E4F-7540-4F92-9E9D-7CCA16A065FF}" srcOrd="0" destOrd="0" presId="urn:microsoft.com/office/officeart/2005/8/layout/orgChart1"/>
    <dgm:cxn modelId="{8BD54C9B-5F68-431F-B5B9-C036BB10ADF6}" type="presParOf" srcId="{9F45F910-B151-4F2D-B99F-AF55901BD52F}" destId="{CFE1E861-B00F-49EB-B4E1-9C6FABA58465}" srcOrd="1" destOrd="0" presId="urn:microsoft.com/office/officeart/2005/8/layout/orgChart1"/>
    <dgm:cxn modelId="{4D2C5BBC-A1D1-4469-868E-8DA5C02428AF}" type="presParOf" srcId="{38BD852E-BEA8-4F8B-A538-4BCF9DFEF4FA}" destId="{73F8F8D7-1E4A-497A-9C18-422329FF1DF5}" srcOrd="1" destOrd="0" presId="urn:microsoft.com/office/officeart/2005/8/layout/orgChart1"/>
    <dgm:cxn modelId="{6DE301CB-5FC5-441E-8487-F3FACFE81977}" type="presParOf" srcId="{38BD852E-BEA8-4F8B-A538-4BCF9DFEF4FA}" destId="{97572355-2FD4-4AF5-83F8-6716C892DB39}" srcOrd="2" destOrd="0" presId="urn:microsoft.com/office/officeart/2005/8/layout/orgChart1"/>
    <dgm:cxn modelId="{C875DF06-279C-4B71-9115-0359DEB36F42}" type="presParOf" srcId="{A7A20066-8DD8-4016-A8AA-A69EADAA3F4E}" destId="{F89DEEF9-0D57-492B-B51D-DA04FA52D955}" srcOrd="2" destOrd="0" presId="urn:microsoft.com/office/officeart/2005/8/layout/orgChart1"/>
    <dgm:cxn modelId="{2E3AF1FF-7FE6-4420-9AA8-6462B1BCB72D}" type="presParOf" srcId="{A7A20066-8DD8-4016-A8AA-A69EADAA3F4E}" destId="{DC6AC6DD-F6D6-4F7D-A885-64460F789166}" srcOrd="3" destOrd="0" presId="urn:microsoft.com/office/officeart/2005/8/layout/orgChart1"/>
    <dgm:cxn modelId="{47788CFD-F8CA-46A9-98FC-8B8E5F5782FF}" type="presParOf" srcId="{DC6AC6DD-F6D6-4F7D-A885-64460F789166}" destId="{AD06EE68-B486-45F4-8DB2-C4998BD85554}" srcOrd="0" destOrd="0" presId="urn:microsoft.com/office/officeart/2005/8/layout/orgChart1"/>
    <dgm:cxn modelId="{7BBAFC61-92A7-4218-B34B-CC3EF96BA18D}" type="presParOf" srcId="{AD06EE68-B486-45F4-8DB2-C4998BD85554}" destId="{A650D250-CE3A-4B89-84B1-01FF8A8E18E3}" srcOrd="0" destOrd="0" presId="urn:microsoft.com/office/officeart/2005/8/layout/orgChart1"/>
    <dgm:cxn modelId="{820A182A-26F6-4F5B-9C26-8A87B5C64E04}" type="presParOf" srcId="{AD06EE68-B486-45F4-8DB2-C4998BD85554}" destId="{156C0071-0F70-4B59-BB24-157F4AAFF7EB}" srcOrd="1" destOrd="0" presId="urn:microsoft.com/office/officeart/2005/8/layout/orgChart1"/>
    <dgm:cxn modelId="{367AFBB6-BF88-4B3F-BA1E-F21E7AA34500}" type="presParOf" srcId="{DC6AC6DD-F6D6-4F7D-A885-64460F789166}" destId="{E1A645AD-86BC-4427-A273-75FFF5E7F293}" srcOrd="1" destOrd="0" presId="urn:microsoft.com/office/officeart/2005/8/layout/orgChart1"/>
    <dgm:cxn modelId="{1C70CE06-0615-4D0F-BD84-6057A15D51EC}" type="presParOf" srcId="{DC6AC6DD-F6D6-4F7D-A885-64460F789166}" destId="{1D4A7071-1979-4BC1-9D5C-4756AC581474}" srcOrd="2" destOrd="0" presId="urn:microsoft.com/office/officeart/2005/8/layout/orgChart1"/>
    <dgm:cxn modelId="{8A070D2D-25AF-4602-B11E-07247EA7E4C3}" type="presParOf" srcId="{A03B2CB7-FE2A-487B-A2A1-DEB937B5DCE4}" destId="{2A5BB38C-4B5E-40E5-8B68-AC7F35E305C4}" srcOrd="2" destOrd="0" presId="urn:microsoft.com/office/officeart/2005/8/layout/orgChart1"/>
    <dgm:cxn modelId="{00526785-FDAC-4D4D-A888-789F96BDD456}" type="presParOf" srcId="{335E64B2-68B2-45AC-9E1D-F69DCCFEBE48}" destId="{8E0C17F8-EBC1-460D-AF8C-D67D4A8C1A08}" srcOrd="2" destOrd="0" presId="urn:microsoft.com/office/officeart/2005/8/layout/orgChart1"/>
    <dgm:cxn modelId="{43B0B835-A457-47B2-BED2-A382EB5CCFA8}" type="presParOf" srcId="{90233086-8504-42CD-8509-C06CEBB5E14D}" destId="{9900D6F0-7763-4FE9-A547-F63EB7123F15}" srcOrd="8" destOrd="0" presId="urn:microsoft.com/office/officeart/2005/8/layout/orgChart1"/>
    <dgm:cxn modelId="{B78F363C-FDC6-4BE9-92E4-93C46D0BF332}" type="presParOf" srcId="{90233086-8504-42CD-8509-C06CEBB5E14D}" destId="{6EDF302D-0E34-4ED8-8E03-C2B9B531DD25}" srcOrd="9" destOrd="0" presId="urn:microsoft.com/office/officeart/2005/8/layout/orgChart1"/>
    <dgm:cxn modelId="{5C0CC5B5-6A18-4056-A801-73876A63952A}" type="presParOf" srcId="{6EDF302D-0E34-4ED8-8E03-C2B9B531DD25}" destId="{A8064840-21E6-42A8-A23F-CFA1F8A12C60}" srcOrd="0" destOrd="0" presId="urn:microsoft.com/office/officeart/2005/8/layout/orgChart1"/>
    <dgm:cxn modelId="{32750B57-CF3D-4B64-B0F4-BE41AB485A51}" type="presParOf" srcId="{A8064840-21E6-42A8-A23F-CFA1F8A12C60}" destId="{867494B7-F801-4143-9203-DA20A78D047E}" srcOrd="0" destOrd="0" presId="urn:microsoft.com/office/officeart/2005/8/layout/orgChart1"/>
    <dgm:cxn modelId="{4C05845E-3BE2-4759-AC4B-7227BD9CD753}" type="presParOf" srcId="{A8064840-21E6-42A8-A23F-CFA1F8A12C60}" destId="{2E8154F3-541C-4622-AB55-9476F627E986}" srcOrd="1" destOrd="0" presId="urn:microsoft.com/office/officeart/2005/8/layout/orgChart1"/>
    <dgm:cxn modelId="{0F00FB0E-B5D2-4D25-BD8A-5BAF3340BE31}" type="presParOf" srcId="{6EDF302D-0E34-4ED8-8E03-C2B9B531DD25}" destId="{17A8ADF9-E372-44BC-B8EF-2D478D353564}" srcOrd="1" destOrd="0" presId="urn:microsoft.com/office/officeart/2005/8/layout/orgChart1"/>
    <dgm:cxn modelId="{E373311D-36FD-4E24-AA54-9A5191ED44C7}" type="presParOf" srcId="{17A8ADF9-E372-44BC-B8EF-2D478D353564}" destId="{19B34324-BD08-411B-B59F-6FCDEFFE7964}" srcOrd="0" destOrd="0" presId="urn:microsoft.com/office/officeart/2005/8/layout/orgChart1"/>
    <dgm:cxn modelId="{2B2911D3-B6CE-441F-96E4-1492EDC7E8EB}" type="presParOf" srcId="{17A8ADF9-E372-44BC-B8EF-2D478D353564}" destId="{C84D85F2-97DC-4A55-B58B-8684E8E8315C}" srcOrd="1" destOrd="0" presId="urn:microsoft.com/office/officeart/2005/8/layout/orgChart1"/>
    <dgm:cxn modelId="{3FAE2C4C-3908-48A3-B1DE-2D15ACAA810B}" type="presParOf" srcId="{C84D85F2-97DC-4A55-B58B-8684E8E8315C}" destId="{874A9335-C22F-4347-800A-6778A00AFD60}" srcOrd="0" destOrd="0" presId="urn:microsoft.com/office/officeart/2005/8/layout/orgChart1"/>
    <dgm:cxn modelId="{1A044122-376D-4C0D-877F-58BD41C596DC}" type="presParOf" srcId="{874A9335-C22F-4347-800A-6778A00AFD60}" destId="{F1A1663F-0BFF-4E1E-90B9-D760441C1CDB}" srcOrd="0" destOrd="0" presId="urn:microsoft.com/office/officeart/2005/8/layout/orgChart1"/>
    <dgm:cxn modelId="{6A308E9B-B5D7-4231-94E6-F79A17FAA1B8}" type="presParOf" srcId="{874A9335-C22F-4347-800A-6778A00AFD60}" destId="{AE8A4DD2-BFE6-48B9-A553-E83BFBA5477B}" srcOrd="1" destOrd="0" presId="urn:microsoft.com/office/officeart/2005/8/layout/orgChart1"/>
    <dgm:cxn modelId="{D599A1A2-E947-489F-8A0A-9C7E15DC9B03}" type="presParOf" srcId="{C84D85F2-97DC-4A55-B58B-8684E8E8315C}" destId="{072A542C-BD90-431F-A96A-C71BC09CFAD1}" srcOrd="1" destOrd="0" presId="urn:microsoft.com/office/officeart/2005/8/layout/orgChart1"/>
    <dgm:cxn modelId="{A933C256-1440-4743-99C8-98152E8E66ED}" type="presParOf" srcId="{C84D85F2-97DC-4A55-B58B-8684E8E8315C}" destId="{6744F193-7602-4AB3-AA70-228A6F9C3556}" srcOrd="2" destOrd="0" presId="urn:microsoft.com/office/officeart/2005/8/layout/orgChart1"/>
    <dgm:cxn modelId="{9E298DD9-211D-454F-858B-C48A661AA79A}" type="presParOf" srcId="{17A8ADF9-E372-44BC-B8EF-2D478D353564}" destId="{F261332D-5055-43F2-B4F4-2A1CC9BE12AE}" srcOrd="2" destOrd="0" presId="urn:microsoft.com/office/officeart/2005/8/layout/orgChart1"/>
    <dgm:cxn modelId="{5CC5CEAF-8C9D-41FE-9CAF-36D7AE1DC609}" type="presParOf" srcId="{17A8ADF9-E372-44BC-B8EF-2D478D353564}" destId="{2F0CB011-6721-4525-A934-27B8349ED23D}" srcOrd="3" destOrd="0" presId="urn:microsoft.com/office/officeart/2005/8/layout/orgChart1"/>
    <dgm:cxn modelId="{A4A3DDEB-1D5C-42E3-85FC-D1DFCDBA542F}" type="presParOf" srcId="{2F0CB011-6721-4525-A934-27B8349ED23D}" destId="{EA345EE8-ADB5-45E6-8729-5DB4E730A189}" srcOrd="0" destOrd="0" presId="urn:microsoft.com/office/officeart/2005/8/layout/orgChart1"/>
    <dgm:cxn modelId="{2C681399-08E0-482F-A46F-BC0218D8CD98}" type="presParOf" srcId="{EA345EE8-ADB5-45E6-8729-5DB4E730A189}" destId="{40A6BE2D-7403-40C7-B709-E29312A2ECB3}" srcOrd="0" destOrd="0" presId="urn:microsoft.com/office/officeart/2005/8/layout/orgChart1"/>
    <dgm:cxn modelId="{76B326FA-A1D0-4B1F-9355-AA1392D84200}" type="presParOf" srcId="{EA345EE8-ADB5-45E6-8729-5DB4E730A189}" destId="{74386309-D9B9-42CC-9762-8B8BDDD80804}" srcOrd="1" destOrd="0" presId="urn:microsoft.com/office/officeart/2005/8/layout/orgChart1"/>
    <dgm:cxn modelId="{2B68DBFB-3425-43A3-B098-6FF36D76B0E5}" type="presParOf" srcId="{2F0CB011-6721-4525-A934-27B8349ED23D}" destId="{391439AD-62C6-4AEC-AC07-A120580469A1}" srcOrd="1" destOrd="0" presId="urn:microsoft.com/office/officeart/2005/8/layout/orgChart1"/>
    <dgm:cxn modelId="{7357E4CB-B13C-4889-A586-CCA38C045666}" type="presParOf" srcId="{2F0CB011-6721-4525-A934-27B8349ED23D}" destId="{8708C5B9-2D65-4BC2-A6FD-B0771AFB23A6}" srcOrd="2" destOrd="0" presId="urn:microsoft.com/office/officeart/2005/8/layout/orgChart1"/>
    <dgm:cxn modelId="{9C58C92D-C71F-49E5-93A3-6FB1CBDC96F4}" type="presParOf" srcId="{17A8ADF9-E372-44BC-B8EF-2D478D353564}" destId="{1066007D-6716-408F-ABCC-CC3F6E110693}" srcOrd="4" destOrd="0" presId="urn:microsoft.com/office/officeart/2005/8/layout/orgChart1"/>
    <dgm:cxn modelId="{C4BA9D94-8959-46D1-A787-981C3FCB3BF6}" type="presParOf" srcId="{17A8ADF9-E372-44BC-B8EF-2D478D353564}" destId="{5BC36232-B7C2-4FF4-BF34-643EB8542FC4}" srcOrd="5" destOrd="0" presId="urn:microsoft.com/office/officeart/2005/8/layout/orgChart1"/>
    <dgm:cxn modelId="{B582D22F-FB66-4D97-865D-E4CD60ABAB2D}" type="presParOf" srcId="{5BC36232-B7C2-4FF4-BF34-643EB8542FC4}" destId="{14B85666-3CB7-4800-8170-AAB7A3E8302D}" srcOrd="0" destOrd="0" presId="urn:microsoft.com/office/officeart/2005/8/layout/orgChart1"/>
    <dgm:cxn modelId="{48BE6B49-B932-4B68-BF6E-E24A92059C62}" type="presParOf" srcId="{14B85666-3CB7-4800-8170-AAB7A3E8302D}" destId="{C7C4BB7D-53D5-49F1-9208-09662961E2F7}" srcOrd="0" destOrd="0" presId="urn:microsoft.com/office/officeart/2005/8/layout/orgChart1"/>
    <dgm:cxn modelId="{E7AFEC48-D65A-4AF9-9796-F02E4EF3C0F5}" type="presParOf" srcId="{14B85666-3CB7-4800-8170-AAB7A3E8302D}" destId="{FD0EB6F2-D0BB-464A-9AC7-9BF10AC11114}" srcOrd="1" destOrd="0" presId="urn:microsoft.com/office/officeart/2005/8/layout/orgChart1"/>
    <dgm:cxn modelId="{CD4DCE5F-50FB-406B-A1C0-ACDD53FE5322}" type="presParOf" srcId="{5BC36232-B7C2-4FF4-BF34-643EB8542FC4}" destId="{BDC4F234-1436-46E2-A196-A1A21A365554}" srcOrd="1" destOrd="0" presId="urn:microsoft.com/office/officeart/2005/8/layout/orgChart1"/>
    <dgm:cxn modelId="{5762A145-5322-4104-BD55-51036D3401FB}" type="presParOf" srcId="{5BC36232-B7C2-4FF4-BF34-643EB8542FC4}" destId="{B87CD5EC-4BF8-4246-B471-CC6D117D1C63}" srcOrd="2" destOrd="0" presId="urn:microsoft.com/office/officeart/2005/8/layout/orgChart1"/>
    <dgm:cxn modelId="{E9B4C024-7AEC-4EEB-BFA3-5FB3DB3AD852}" type="presParOf" srcId="{17A8ADF9-E372-44BC-B8EF-2D478D353564}" destId="{434DD80A-EC24-4219-BE84-6398D5494104}" srcOrd="6" destOrd="0" presId="urn:microsoft.com/office/officeart/2005/8/layout/orgChart1"/>
    <dgm:cxn modelId="{55D4A471-CED6-4577-9CB7-8DDAA947DBF9}" type="presParOf" srcId="{17A8ADF9-E372-44BC-B8EF-2D478D353564}" destId="{74197450-DF11-4AA3-A717-192DC151E5B5}" srcOrd="7" destOrd="0" presId="urn:microsoft.com/office/officeart/2005/8/layout/orgChart1"/>
    <dgm:cxn modelId="{6EDFFE2C-04C1-4FE2-8F01-66550B10022F}" type="presParOf" srcId="{74197450-DF11-4AA3-A717-192DC151E5B5}" destId="{8A27FEF1-3032-4E20-A2DC-68140CFBEBE7}" srcOrd="0" destOrd="0" presId="urn:microsoft.com/office/officeart/2005/8/layout/orgChart1"/>
    <dgm:cxn modelId="{76B907CB-EF39-45C3-92FD-6FFCB1A37E1C}" type="presParOf" srcId="{8A27FEF1-3032-4E20-A2DC-68140CFBEBE7}" destId="{BE1C2CBB-B18C-432D-B52C-2D69B317CDE9}" srcOrd="0" destOrd="0" presId="urn:microsoft.com/office/officeart/2005/8/layout/orgChart1"/>
    <dgm:cxn modelId="{5DDEF4C2-55CE-44B5-9C1B-F820F73D53DC}" type="presParOf" srcId="{8A27FEF1-3032-4E20-A2DC-68140CFBEBE7}" destId="{4D11EC99-D139-4156-BEFE-EFE8648A2850}" srcOrd="1" destOrd="0" presId="urn:microsoft.com/office/officeart/2005/8/layout/orgChart1"/>
    <dgm:cxn modelId="{8F62FA19-182C-4B8D-8EDA-DE961BA276C0}" type="presParOf" srcId="{74197450-DF11-4AA3-A717-192DC151E5B5}" destId="{3BE257CF-F217-4332-B183-4E803DC9CCE1}" srcOrd="1" destOrd="0" presId="urn:microsoft.com/office/officeart/2005/8/layout/orgChart1"/>
    <dgm:cxn modelId="{71DECB4A-F33D-490F-87EF-D63CCF59F11D}" type="presParOf" srcId="{74197450-DF11-4AA3-A717-192DC151E5B5}" destId="{50344EA8-3F92-4F4E-984C-4C327615F7CA}" srcOrd="2" destOrd="0" presId="urn:microsoft.com/office/officeart/2005/8/layout/orgChart1"/>
    <dgm:cxn modelId="{84B75900-BE24-4513-8D45-F57FF3B175FB}" type="presParOf" srcId="{6EDF302D-0E34-4ED8-8E03-C2B9B531DD25}" destId="{C1539262-19CD-430B-B3C2-AF14E49E0C7C}" srcOrd="2" destOrd="0" presId="urn:microsoft.com/office/officeart/2005/8/layout/orgChart1"/>
    <dgm:cxn modelId="{F866D216-9BA0-4168-90E5-B11178C1042E}" type="presParOf" srcId="{B64FA887-F18F-4472-9D23-71CD916FDF16}" destId="{1E801BA1-E448-482C-9D9C-B883550D2910}" srcOrd="2" destOrd="0" presId="urn:microsoft.com/office/officeart/2005/8/layout/orgChart1"/>
    <dgm:cxn modelId="{43F0FD19-90D9-4790-BB1E-C934C4CC0697}" type="presParOf" srcId="{1E801BA1-E448-482C-9D9C-B883550D2910}" destId="{C4DC16DD-7454-4F73-998B-9F933495FF06}" srcOrd="0" destOrd="0" presId="urn:microsoft.com/office/officeart/2005/8/layout/orgChart1"/>
    <dgm:cxn modelId="{9EC9DEEE-2E4A-4EEE-B8FB-94B7311B1140}" type="presParOf" srcId="{1E801BA1-E448-482C-9D9C-B883550D2910}" destId="{851E3783-8E53-49BE-8358-95C880D5E71A}" srcOrd="1" destOrd="0" presId="urn:microsoft.com/office/officeart/2005/8/layout/orgChart1"/>
    <dgm:cxn modelId="{45E904DF-760D-4FBC-B6D4-91BF8ABABCEE}" type="presParOf" srcId="{851E3783-8E53-49BE-8358-95C880D5E71A}" destId="{9DF759C6-E6AC-45E4-B584-7E815A836213}" srcOrd="0" destOrd="0" presId="urn:microsoft.com/office/officeart/2005/8/layout/orgChart1"/>
    <dgm:cxn modelId="{D5B88200-ACD9-4712-912F-411C3AFD392D}" type="presParOf" srcId="{9DF759C6-E6AC-45E4-B584-7E815A836213}" destId="{6EE82750-6E2E-445B-9E64-F5601D1469BA}" srcOrd="0" destOrd="0" presId="urn:microsoft.com/office/officeart/2005/8/layout/orgChart1"/>
    <dgm:cxn modelId="{1572A3EB-BF68-4127-92A9-DD72ADF571EE}" type="presParOf" srcId="{9DF759C6-E6AC-45E4-B584-7E815A836213}" destId="{8457549B-7E43-4A86-AF6A-9960A58EE57A}" srcOrd="1" destOrd="0" presId="urn:microsoft.com/office/officeart/2005/8/layout/orgChart1"/>
    <dgm:cxn modelId="{1F52F655-3553-4C4E-88EE-EFFC6A80298B}" type="presParOf" srcId="{851E3783-8E53-49BE-8358-95C880D5E71A}" destId="{07A01265-B08B-4B3C-BDE8-34EFDDCDD3A5}" srcOrd="1" destOrd="0" presId="urn:microsoft.com/office/officeart/2005/8/layout/orgChart1"/>
    <dgm:cxn modelId="{3123F97E-17A6-41C5-A1AB-ED35E0D0C2C7}" type="presParOf" srcId="{851E3783-8E53-49BE-8358-95C880D5E71A}" destId="{DB5C7C9D-02C8-413D-9406-B26BE80FA315}" srcOrd="2" destOrd="0" presId="urn:microsoft.com/office/officeart/2005/8/layout/orgChart1"/>
    <dgm:cxn modelId="{D6927E3D-17F0-405C-B2D2-3818A832EDF1}"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4DC16DD-7454-4F73-998B-9F933495FF06}">
      <dsp:nvSpPr>
        <dsp:cNvPr id="0" name=""/>
        <dsp:cNvSpPr/>
      </dsp:nvSpPr>
      <dsp:spPr>
        <a:xfrm>
          <a:off x="2625258" y="782790"/>
          <a:ext cx="91440" cy="296842"/>
        </a:xfrm>
        <a:custGeom>
          <a:avLst/>
          <a:gdLst/>
          <a:ahLst/>
          <a:cxnLst/>
          <a:rect l="0" t="0" r="0" b="0"/>
          <a:pathLst>
            <a:path>
              <a:moveTo>
                <a:pt x="113477" y="0"/>
              </a:moveTo>
              <a:lnTo>
                <a:pt x="113477" y="296842"/>
              </a:lnTo>
              <a:lnTo>
                <a:pt x="45720"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dsp:nvSpPr>
        <dsp:cNvPr id="0" name=""/>
        <dsp:cNvSpPr/>
      </dsp:nvSpPr>
      <dsp:spPr>
        <a:xfrm>
          <a:off x="4513337"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dsp:nvSpPr>
        <dsp:cNvPr id="0" name=""/>
        <dsp:cNvSpPr/>
      </dsp:nvSpPr>
      <dsp:spPr>
        <a:xfrm>
          <a:off x="451333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dsp:nvSpPr>
        <dsp:cNvPr id="0" name=""/>
        <dsp:cNvSpPr/>
      </dsp:nvSpPr>
      <dsp:spPr>
        <a:xfrm>
          <a:off x="451333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dsp:nvSpPr>
        <dsp:cNvPr id="0" name=""/>
        <dsp:cNvSpPr/>
      </dsp:nvSpPr>
      <dsp:spPr>
        <a:xfrm>
          <a:off x="451333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dsp:nvSpPr>
        <dsp:cNvPr id="0" name=""/>
        <dsp:cNvSpPr/>
      </dsp:nvSpPr>
      <dsp:spPr>
        <a:xfrm>
          <a:off x="2738736" y="782790"/>
          <a:ext cx="2032724" cy="593684"/>
        </a:xfrm>
        <a:custGeom>
          <a:avLst/>
          <a:gdLst/>
          <a:ahLst/>
          <a:cxnLst/>
          <a:rect l="0" t="0" r="0" b="0"/>
          <a:pathLst>
            <a:path>
              <a:moveTo>
                <a:pt x="0" y="0"/>
              </a:moveTo>
              <a:lnTo>
                <a:pt x="0" y="525927"/>
              </a:lnTo>
              <a:lnTo>
                <a:pt x="2032724" y="525927"/>
              </a:lnTo>
              <a:lnTo>
                <a:pt x="2032724"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dsp:nvSpPr>
        <dsp:cNvPr id="0" name=""/>
        <dsp:cNvSpPr/>
      </dsp:nvSpPr>
      <dsp:spPr>
        <a:xfrm>
          <a:off x="3732512" y="2157299"/>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dsp:nvSpPr>
        <dsp:cNvPr id="0" name=""/>
        <dsp:cNvSpPr/>
      </dsp:nvSpPr>
      <dsp:spPr>
        <a:xfrm>
          <a:off x="3732512" y="2157299"/>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dsp:nvSpPr>
        <dsp:cNvPr id="0" name=""/>
        <dsp:cNvSpPr/>
      </dsp:nvSpPr>
      <dsp:spPr>
        <a:xfrm>
          <a:off x="3600224" y="1699130"/>
          <a:ext cx="390412" cy="135514"/>
        </a:xfrm>
        <a:custGeom>
          <a:avLst/>
          <a:gdLst/>
          <a:ahLst/>
          <a:cxnLst/>
          <a:rect l="0" t="0" r="0" b="0"/>
          <a:pathLst>
            <a:path>
              <a:moveTo>
                <a:pt x="0" y="0"/>
              </a:moveTo>
              <a:lnTo>
                <a:pt x="0" y="67757"/>
              </a:lnTo>
              <a:lnTo>
                <a:pt x="390412" y="67757"/>
              </a:lnTo>
              <a:lnTo>
                <a:pt x="390412"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dsp:nvSpPr>
        <dsp:cNvPr id="0" name=""/>
        <dsp:cNvSpPr/>
      </dsp:nvSpPr>
      <dsp:spPr>
        <a:xfrm>
          <a:off x="3209812" y="1699130"/>
          <a:ext cx="390412" cy="135514"/>
        </a:xfrm>
        <a:custGeom>
          <a:avLst/>
          <a:gdLst/>
          <a:ahLst/>
          <a:cxnLst/>
          <a:rect l="0" t="0" r="0" b="0"/>
          <a:pathLst>
            <a:path>
              <a:moveTo>
                <a:pt x="390412" y="0"/>
              </a:moveTo>
              <a:lnTo>
                <a:pt x="390412" y="67757"/>
              </a:lnTo>
              <a:lnTo>
                <a:pt x="0" y="67757"/>
              </a:lnTo>
              <a:lnTo>
                <a:pt x="0" y="135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dsp:nvSpPr>
        <dsp:cNvPr id="0" name=""/>
        <dsp:cNvSpPr/>
      </dsp:nvSpPr>
      <dsp:spPr>
        <a:xfrm>
          <a:off x="2738736" y="782790"/>
          <a:ext cx="861488" cy="593684"/>
        </a:xfrm>
        <a:custGeom>
          <a:avLst/>
          <a:gdLst/>
          <a:ahLst/>
          <a:cxnLst/>
          <a:rect l="0" t="0" r="0" b="0"/>
          <a:pathLst>
            <a:path>
              <a:moveTo>
                <a:pt x="0" y="0"/>
              </a:moveTo>
              <a:lnTo>
                <a:pt x="0" y="525927"/>
              </a:lnTo>
              <a:lnTo>
                <a:pt x="861488" y="525927"/>
              </a:lnTo>
              <a:lnTo>
                <a:pt x="861488"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dsp:nvSpPr>
        <dsp:cNvPr id="0" name=""/>
        <dsp:cNvSpPr/>
      </dsp:nvSpPr>
      <dsp:spPr>
        <a:xfrm>
          <a:off x="2009536"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dsp:nvSpPr>
        <dsp:cNvPr id="0" name=""/>
        <dsp:cNvSpPr/>
      </dsp:nvSpPr>
      <dsp:spPr>
        <a:xfrm>
          <a:off x="2009536"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dsp:nvSpPr>
        <dsp:cNvPr id="0" name=""/>
        <dsp:cNvSpPr/>
      </dsp:nvSpPr>
      <dsp:spPr>
        <a:xfrm>
          <a:off x="2267660" y="782790"/>
          <a:ext cx="471075" cy="593684"/>
        </a:xfrm>
        <a:custGeom>
          <a:avLst/>
          <a:gdLst/>
          <a:ahLst/>
          <a:cxnLst/>
          <a:rect l="0" t="0" r="0" b="0"/>
          <a:pathLst>
            <a:path>
              <a:moveTo>
                <a:pt x="471075" y="0"/>
              </a:moveTo>
              <a:lnTo>
                <a:pt x="471075"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dsp:nvSpPr>
        <dsp:cNvPr id="0" name=""/>
        <dsp:cNvSpPr/>
      </dsp:nvSpPr>
      <dsp:spPr>
        <a:xfrm>
          <a:off x="1228712" y="1699130"/>
          <a:ext cx="96796" cy="1671351"/>
        </a:xfrm>
        <a:custGeom>
          <a:avLst/>
          <a:gdLst/>
          <a:ahLst/>
          <a:cxnLst/>
          <a:rect l="0" t="0" r="0" b="0"/>
          <a:pathLst>
            <a:path>
              <a:moveTo>
                <a:pt x="0" y="0"/>
              </a:moveTo>
              <a:lnTo>
                <a:pt x="0" y="1671351"/>
              </a:lnTo>
              <a:lnTo>
                <a:pt x="96796" y="1671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dsp:nvSpPr>
        <dsp:cNvPr id="0" name=""/>
        <dsp:cNvSpPr/>
      </dsp:nvSpPr>
      <dsp:spPr>
        <a:xfrm>
          <a:off x="1228712"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dsp:nvSpPr>
        <dsp:cNvPr id="0" name=""/>
        <dsp:cNvSpPr/>
      </dsp:nvSpPr>
      <dsp:spPr>
        <a:xfrm>
          <a:off x="1228712"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dsp:nvSpPr>
        <dsp:cNvPr id="0" name=""/>
        <dsp:cNvSpPr/>
      </dsp:nvSpPr>
      <dsp:spPr>
        <a:xfrm>
          <a:off x="1228712"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dsp:nvSpPr>
        <dsp:cNvPr id="0" name=""/>
        <dsp:cNvSpPr/>
      </dsp:nvSpPr>
      <dsp:spPr>
        <a:xfrm>
          <a:off x="1486835" y="782790"/>
          <a:ext cx="1251900" cy="593684"/>
        </a:xfrm>
        <a:custGeom>
          <a:avLst/>
          <a:gdLst/>
          <a:ahLst/>
          <a:cxnLst/>
          <a:rect l="0" t="0" r="0" b="0"/>
          <a:pathLst>
            <a:path>
              <a:moveTo>
                <a:pt x="1251900" y="0"/>
              </a:moveTo>
              <a:lnTo>
                <a:pt x="1251900"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dsp:nvSpPr>
        <dsp:cNvPr id="0" name=""/>
        <dsp:cNvSpPr/>
      </dsp:nvSpPr>
      <dsp:spPr>
        <a:xfrm>
          <a:off x="447887" y="1699130"/>
          <a:ext cx="96796" cy="1213181"/>
        </a:xfrm>
        <a:custGeom>
          <a:avLst/>
          <a:gdLst/>
          <a:ahLst/>
          <a:cxnLst/>
          <a:rect l="0" t="0" r="0" b="0"/>
          <a:pathLst>
            <a:path>
              <a:moveTo>
                <a:pt x="0" y="0"/>
              </a:moveTo>
              <a:lnTo>
                <a:pt x="0" y="1213181"/>
              </a:lnTo>
              <a:lnTo>
                <a:pt x="96796" y="12131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dsp:nvSpPr>
        <dsp:cNvPr id="0" name=""/>
        <dsp:cNvSpPr/>
      </dsp:nvSpPr>
      <dsp:spPr>
        <a:xfrm>
          <a:off x="447887" y="1699130"/>
          <a:ext cx="96796" cy="755012"/>
        </a:xfrm>
        <a:custGeom>
          <a:avLst/>
          <a:gdLst/>
          <a:ahLst/>
          <a:cxnLst/>
          <a:rect l="0" t="0" r="0" b="0"/>
          <a:pathLst>
            <a:path>
              <a:moveTo>
                <a:pt x="0" y="0"/>
              </a:moveTo>
              <a:lnTo>
                <a:pt x="0" y="755012"/>
              </a:lnTo>
              <a:lnTo>
                <a:pt x="96796" y="755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dsp:nvSpPr>
        <dsp:cNvPr id="0" name=""/>
        <dsp:cNvSpPr/>
      </dsp:nvSpPr>
      <dsp:spPr>
        <a:xfrm>
          <a:off x="447887" y="1699130"/>
          <a:ext cx="96796" cy="296842"/>
        </a:xfrm>
        <a:custGeom>
          <a:avLst/>
          <a:gdLst/>
          <a:ahLst/>
          <a:cxnLst/>
          <a:rect l="0" t="0" r="0" b="0"/>
          <a:pathLst>
            <a:path>
              <a:moveTo>
                <a:pt x="0" y="0"/>
              </a:moveTo>
              <a:lnTo>
                <a:pt x="0" y="296842"/>
              </a:lnTo>
              <a:lnTo>
                <a:pt x="96796" y="2968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dsp:nvSpPr>
        <dsp:cNvPr id="0" name=""/>
        <dsp:cNvSpPr/>
      </dsp:nvSpPr>
      <dsp:spPr>
        <a:xfrm>
          <a:off x="706011" y="782790"/>
          <a:ext cx="2032724" cy="593684"/>
        </a:xfrm>
        <a:custGeom>
          <a:avLst/>
          <a:gdLst/>
          <a:ahLst/>
          <a:cxnLst/>
          <a:rect l="0" t="0" r="0" b="0"/>
          <a:pathLst>
            <a:path>
              <a:moveTo>
                <a:pt x="2032724" y="0"/>
              </a:moveTo>
              <a:lnTo>
                <a:pt x="2032724" y="525927"/>
              </a:lnTo>
              <a:lnTo>
                <a:pt x="0" y="525927"/>
              </a:lnTo>
              <a:lnTo>
                <a:pt x="0" y="5936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dsp:nvSpPr>
        <dsp:cNvPr id="0" name=""/>
        <dsp:cNvSpPr/>
      </dsp:nvSpPr>
      <dsp:spPr>
        <a:xfrm>
          <a:off x="2693016" y="324620"/>
          <a:ext cx="91440" cy="135514"/>
        </a:xfrm>
        <a:custGeom>
          <a:avLst/>
          <a:gdLst/>
          <a:ahLst/>
          <a:cxnLst/>
          <a:rect l="0" t="0" r="0" b="0"/>
          <a:pathLst>
            <a:path>
              <a:moveTo>
                <a:pt x="45720" y="0"/>
              </a:moveTo>
              <a:lnTo>
                <a:pt x="45720" y="1355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dsp:nvSpPr>
        <dsp:cNvPr id="0" name=""/>
        <dsp:cNvSpPr/>
      </dsp:nvSpPr>
      <dsp:spPr>
        <a:xfrm>
          <a:off x="2416081" y="1966"/>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Directorio</a:t>
          </a:r>
        </a:p>
      </dsp:txBody>
      <dsp:txXfrm>
        <a:off x="2416081" y="1966"/>
        <a:ext cx="645309" cy="322654"/>
      </dsp:txXfrm>
    </dsp:sp>
    <dsp:sp modelId="{B94ED2C7-5C22-410F-A096-6BB923FB329C}">
      <dsp:nvSpPr>
        <dsp:cNvPr id="0" name=""/>
        <dsp:cNvSpPr/>
      </dsp:nvSpPr>
      <dsp:spPr>
        <a:xfrm>
          <a:off x="2416081" y="46013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Gerencia general</a:t>
          </a:r>
        </a:p>
      </dsp:txBody>
      <dsp:txXfrm>
        <a:off x="2416081" y="460135"/>
        <a:ext cx="645309" cy="322654"/>
      </dsp:txXfrm>
    </dsp:sp>
    <dsp:sp modelId="{99CDBD7E-8A40-4983-8581-B2471E06C265}">
      <dsp:nvSpPr>
        <dsp:cNvPr id="0" name=""/>
        <dsp:cNvSpPr/>
      </dsp:nvSpPr>
      <dsp:spPr>
        <a:xfrm>
          <a:off x="38335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Producción</a:t>
          </a:r>
        </a:p>
      </dsp:txBody>
      <dsp:txXfrm>
        <a:off x="383356" y="1376475"/>
        <a:ext cx="645309" cy="322654"/>
      </dsp:txXfrm>
    </dsp:sp>
    <dsp:sp modelId="{E9B46B83-48DF-4EF2-B252-E3BF270EE3C0}">
      <dsp:nvSpPr>
        <dsp:cNvPr id="0" name=""/>
        <dsp:cNvSpPr/>
      </dsp:nvSpPr>
      <dsp:spPr>
        <a:xfrm>
          <a:off x="544684"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Fabricación</a:t>
          </a:r>
        </a:p>
      </dsp:txBody>
      <dsp:txXfrm>
        <a:off x="544684" y="1834644"/>
        <a:ext cx="645309" cy="322654"/>
      </dsp:txXfrm>
    </dsp:sp>
    <dsp:sp modelId="{DD7A384B-9184-47FD-A760-3BEBECCA498C}">
      <dsp:nvSpPr>
        <dsp:cNvPr id="0" name=""/>
        <dsp:cNvSpPr/>
      </dsp:nvSpPr>
      <dsp:spPr>
        <a:xfrm>
          <a:off x="544684"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y control de producción</a:t>
          </a:r>
        </a:p>
      </dsp:txBody>
      <dsp:txXfrm>
        <a:off x="544684" y="2292814"/>
        <a:ext cx="645309" cy="322654"/>
      </dsp:txXfrm>
    </dsp:sp>
    <dsp:sp modelId="{741A17AF-83C9-4327-8F86-364DF107986B}">
      <dsp:nvSpPr>
        <dsp:cNvPr id="0" name=""/>
        <dsp:cNvSpPr/>
      </dsp:nvSpPr>
      <dsp:spPr>
        <a:xfrm>
          <a:off x="544684"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Control de </a:t>
          </a:r>
          <a:br>
            <a:rPr lang="es-ES" sz="700" kern="1200"/>
          </a:br>
          <a:r>
            <a:rPr lang="es-ES" sz="700" kern="1200"/>
            <a:t>calidad</a:t>
          </a:r>
        </a:p>
      </dsp:txBody>
      <dsp:txXfrm>
        <a:off x="544684" y="2750984"/>
        <a:ext cx="645309" cy="322654"/>
      </dsp:txXfrm>
    </dsp:sp>
    <dsp:sp modelId="{2B57D842-C132-4E06-BAEE-7A81848A92FD}">
      <dsp:nvSpPr>
        <dsp:cNvPr id="0" name=""/>
        <dsp:cNvSpPr/>
      </dsp:nvSpPr>
      <dsp:spPr>
        <a:xfrm>
          <a:off x="1164181"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Comercialización</a:t>
          </a:r>
        </a:p>
      </dsp:txBody>
      <dsp:txXfrm>
        <a:off x="1164181" y="1376475"/>
        <a:ext cx="645309" cy="322654"/>
      </dsp:txXfrm>
    </dsp:sp>
    <dsp:sp modelId="{EDDA187E-D807-4DC9-8F25-078016371689}">
      <dsp:nvSpPr>
        <dsp:cNvPr id="0" name=""/>
        <dsp:cNvSpPr/>
      </dsp:nvSpPr>
      <dsp:spPr>
        <a:xfrm>
          <a:off x="1325508"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Distribución y Logística</a:t>
          </a:r>
        </a:p>
      </dsp:txBody>
      <dsp:txXfrm>
        <a:off x="1325508" y="1834644"/>
        <a:ext cx="645309" cy="322654"/>
      </dsp:txXfrm>
    </dsp:sp>
    <dsp:sp modelId="{5C724676-FD6B-408D-A6FA-362B84F1A498}">
      <dsp:nvSpPr>
        <dsp:cNvPr id="0" name=""/>
        <dsp:cNvSpPr/>
      </dsp:nvSpPr>
      <dsp:spPr>
        <a:xfrm>
          <a:off x="1325508"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Investigación de mercado</a:t>
          </a:r>
        </a:p>
      </dsp:txBody>
      <dsp:txXfrm>
        <a:off x="1325508" y="2292814"/>
        <a:ext cx="645309" cy="322654"/>
      </dsp:txXfrm>
    </dsp:sp>
    <dsp:sp modelId="{C3640126-70E2-43AD-B0C8-14F4A145E69D}">
      <dsp:nvSpPr>
        <dsp:cNvPr id="0" name=""/>
        <dsp:cNvSpPr/>
      </dsp:nvSpPr>
      <dsp:spPr>
        <a:xfrm>
          <a:off x="1325508"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Planeamiento de ventas</a:t>
          </a:r>
        </a:p>
      </dsp:txBody>
      <dsp:txXfrm>
        <a:off x="1325508" y="2750984"/>
        <a:ext cx="645309" cy="322654"/>
      </dsp:txXfrm>
    </dsp:sp>
    <dsp:sp modelId="{B3A6615A-A732-42FD-A03C-2BC94E7C6510}">
      <dsp:nvSpPr>
        <dsp:cNvPr id="0" name=""/>
        <dsp:cNvSpPr/>
      </dsp:nvSpPr>
      <dsp:spPr>
        <a:xfrm>
          <a:off x="1325508"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Operaciones de ventas</a:t>
          </a:r>
        </a:p>
      </dsp:txBody>
      <dsp:txXfrm>
        <a:off x="1325508" y="3209154"/>
        <a:ext cx="645309" cy="322654"/>
      </dsp:txXfrm>
    </dsp:sp>
    <dsp:sp modelId="{1B142EC8-3788-405F-B9BC-C6BACCEC906D}">
      <dsp:nvSpPr>
        <dsp:cNvPr id="0" name=""/>
        <dsp:cNvSpPr/>
      </dsp:nvSpPr>
      <dsp:spPr>
        <a:xfrm>
          <a:off x="1945005"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Compras</a:t>
          </a:r>
        </a:p>
      </dsp:txBody>
      <dsp:txXfrm>
        <a:off x="1945005" y="1376475"/>
        <a:ext cx="645309" cy="322654"/>
      </dsp:txXfrm>
    </dsp:sp>
    <dsp:sp modelId="{E059E483-6435-4565-B688-005939DE54AE}">
      <dsp:nvSpPr>
        <dsp:cNvPr id="0" name=""/>
        <dsp:cNvSpPr/>
      </dsp:nvSpPr>
      <dsp:spPr>
        <a:xfrm>
          <a:off x="21063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Planemiento</a:t>
          </a:r>
        </a:p>
      </dsp:txBody>
      <dsp:txXfrm>
        <a:off x="2106333" y="1834644"/>
        <a:ext cx="645309" cy="322654"/>
      </dsp:txXfrm>
    </dsp:sp>
    <dsp:sp modelId="{BF85D353-D8B9-4DDB-B198-99FA1DB7E2E1}">
      <dsp:nvSpPr>
        <dsp:cNvPr id="0" name=""/>
        <dsp:cNvSpPr/>
      </dsp:nvSpPr>
      <dsp:spPr>
        <a:xfrm>
          <a:off x="21063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Gestión de importaciones</a:t>
          </a:r>
        </a:p>
      </dsp:txBody>
      <dsp:txXfrm>
        <a:off x="2106333" y="2292814"/>
        <a:ext cx="645309" cy="322654"/>
      </dsp:txXfrm>
    </dsp:sp>
    <dsp:sp modelId="{ADACAF30-8704-4367-867D-C8C919FC3E8F}">
      <dsp:nvSpPr>
        <dsp:cNvPr id="0" name=""/>
        <dsp:cNvSpPr/>
      </dsp:nvSpPr>
      <dsp:spPr>
        <a:xfrm>
          <a:off x="3277569"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Depósito</a:t>
          </a:r>
        </a:p>
      </dsp:txBody>
      <dsp:txXfrm>
        <a:off x="3277569" y="1376475"/>
        <a:ext cx="645309" cy="322654"/>
      </dsp:txXfrm>
    </dsp:sp>
    <dsp:sp modelId="{88C4B46C-DE35-4799-9B2E-789C79B4E4A9}">
      <dsp:nvSpPr>
        <dsp:cNvPr id="0" name=""/>
        <dsp:cNvSpPr/>
      </dsp:nvSpPr>
      <dsp:spPr>
        <a:xfrm>
          <a:off x="2887157"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Materia Prima</a:t>
          </a:r>
        </a:p>
      </dsp:txBody>
      <dsp:txXfrm>
        <a:off x="2887157" y="1834644"/>
        <a:ext cx="645309" cy="322654"/>
      </dsp:txXfrm>
    </dsp:sp>
    <dsp:sp modelId="{024E51B9-61DB-4665-8140-C6601A24D938}">
      <dsp:nvSpPr>
        <dsp:cNvPr id="0" name=""/>
        <dsp:cNvSpPr/>
      </dsp:nvSpPr>
      <dsp:spPr>
        <a:xfrm>
          <a:off x="3667981"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Terminado</a:t>
          </a:r>
        </a:p>
      </dsp:txBody>
      <dsp:txXfrm>
        <a:off x="3667981" y="1834644"/>
        <a:ext cx="645309" cy="322654"/>
      </dsp:txXfrm>
    </dsp:sp>
    <dsp:sp modelId="{6EB67E4F-7540-4F92-9E9D-7CCA16A065FF}">
      <dsp:nvSpPr>
        <dsp:cNvPr id="0" name=""/>
        <dsp:cNvSpPr/>
      </dsp:nvSpPr>
      <dsp:spPr>
        <a:xfrm>
          <a:off x="3829309"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Importado</a:t>
          </a:r>
        </a:p>
      </dsp:txBody>
      <dsp:txXfrm>
        <a:off x="3829309" y="2292814"/>
        <a:ext cx="645309" cy="322654"/>
      </dsp:txXfrm>
    </dsp:sp>
    <dsp:sp modelId="{A650D250-CE3A-4B89-84B1-01FF8A8E18E3}">
      <dsp:nvSpPr>
        <dsp:cNvPr id="0" name=""/>
        <dsp:cNvSpPr/>
      </dsp:nvSpPr>
      <dsp:spPr>
        <a:xfrm>
          <a:off x="3829309"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Producto Fabricado</a:t>
          </a:r>
        </a:p>
      </dsp:txBody>
      <dsp:txXfrm>
        <a:off x="3829309" y="2750984"/>
        <a:ext cx="645309" cy="322654"/>
      </dsp:txXfrm>
    </dsp:sp>
    <dsp:sp modelId="{867494B7-F801-4143-9203-DA20A78D047E}">
      <dsp:nvSpPr>
        <dsp:cNvPr id="0" name=""/>
        <dsp:cNvSpPr/>
      </dsp:nvSpPr>
      <dsp:spPr>
        <a:xfrm>
          <a:off x="4448806" y="137647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Finanzas y  Control</a:t>
          </a:r>
        </a:p>
      </dsp:txBody>
      <dsp:txXfrm>
        <a:off x="4448806" y="1376475"/>
        <a:ext cx="645309" cy="322654"/>
      </dsp:txXfrm>
    </dsp:sp>
    <dsp:sp modelId="{F1A1663F-0BFF-4E1E-90B9-D760441C1CDB}">
      <dsp:nvSpPr>
        <dsp:cNvPr id="0" name=""/>
        <dsp:cNvSpPr/>
      </dsp:nvSpPr>
      <dsp:spPr>
        <a:xfrm>
          <a:off x="4610133" y="183464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Recursos Humanos</a:t>
          </a:r>
        </a:p>
      </dsp:txBody>
      <dsp:txXfrm>
        <a:off x="4610133" y="1834644"/>
        <a:ext cx="645309" cy="322654"/>
      </dsp:txXfrm>
    </dsp:sp>
    <dsp:sp modelId="{40A6BE2D-7403-40C7-B709-E29312A2ECB3}">
      <dsp:nvSpPr>
        <dsp:cNvPr id="0" name=""/>
        <dsp:cNvSpPr/>
      </dsp:nvSpPr>
      <dsp:spPr>
        <a:xfrm>
          <a:off x="4610133" y="229281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Pagoa proveedores</a:t>
          </a:r>
        </a:p>
      </dsp:txBody>
      <dsp:txXfrm>
        <a:off x="4610133" y="2292814"/>
        <a:ext cx="645309" cy="322654"/>
      </dsp:txXfrm>
    </dsp:sp>
    <dsp:sp modelId="{C7C4BB7D-53D5-49F1-9208-09662961E2F7}">
      <dsp:nvSpPr>
        <dsp:cNvPr id="0" name=""/>
        <dsp:cNvSpPr/>
      </dsp:nvSpPr>
      <dsp:spPr>
        <a:xfrm>
          <a:off x="4610133" y="275098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Sueldos y </a:t>
          </a:r>
          <a:br>
            <a:rPr lang="es-ES" sz="700" kern="1200"/>
          </a:br>
          <a:r>
            <a:rPr lang="es-ES" sz="700" kern="1200"/>
            <a:t>Jornales</a:t>
          </a:r>
        </a:p>
      </dsp:txBody>
      <dsp:txXfrm>
        <a:off x="4610133" y="2750984"/>
        <a:ext cx="645309" cy="322654"/>
      </dsp:txXfrm>
    </dsp:sp>
    <dsp:sp modelId="{BE1C2CBB-B18C-432D-B52C-2D69B317CDE9}">
      <dsp:nvSpPr>
        <dsp:cNvPr id="0" name=""/>
        <dsp:cNvSpPr/>
      </dsp:nvSpPr>
      <dsp:spPr>
        <a:xfrm>
          <a:off x="4610133" y="3209154"/>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Cobros</a:t>
          </a:r>
        </a:p>
      </dsp:txBody>
      <dsp:txXfrm>
        <a:off x="4610133" y="3209154"/>
        <a:ext cx="645309" cy="322654"/>
      </dsp:txXfrm>
    </dsp:sp>
    <dsp:sp modelId="{6EE82750-6E2E-445B-9E64-F5601D1469BA}">
      <dsp:nvSpPr>
        <dsp:cNvPr id="0" name=""/>
        <dsp:cNvSpPr/>
      </dsp:nvSpPr>
      <dsp:spPr>
        <a:xfrm>
          <a:off x="2025669" y="918305"/>
          <a:ext cx="645309" cy="3226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Asesor contable</a:t>
          </a:r>
        </a:p>
      </dsp:txBody>
      <dsp:txXfrm>
        <a:off x="2025669" y="918305"/>
        <a:ext cx="645309" cy="3226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12F1A"/>
    <w:rsid w:val="00012F1A"/>
    <w:rsid w:val="00C746D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12F1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2010-01-01T00:00:00</PublishDate>
  <Abstract>Informe Preliminar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F3AE2-0A3C-4E07-8BD5-9FD6BEB02CC7}">
  <ds:schemaRefs>
    <ds:schemaRef ds:uri="http://schemas.openxmlformats.org/officeDocument/2006/bibliography"/>
  </ds:schemaRefs>
</ds:datastoreItem>
</file>

<file path=customXml/itemProps3.xml><?xml version="1.0" encoding="utf-8"?>
<ds:datastoreItem xmlns:ds="http://schemas.openxmlformats.org/officeDocument/2006/customXml" ds:itemID="{81B9EEBE-4FE4-4E43-9DEE-C65B02FA9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1168</TotalTime>
  <Pages>1</Pages>
  <Words>8079</Words>
  <Characters>44435</Characters>
  <Application>Microsoft Office Word</Application>
  <DocSecurity>0</DocSecurity>
  <Lines>370</Lines>
  <Paragraphs>104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52410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INFORME PRELIMINAR</dc:subject>
  <dc:creator>wasaaa</dc:creator>
  <cp:lastModifiedBy>wasaaa</cp:lastModifiedBy>
  <cp:revision>47</cp:revision>
  <cp:lastPrinted>2010-04-13T12:34:00Z</cp:lastPrinted>
  <dcterms:created xsi:type="dcterms:W3CDTF">2010-04-07T23:55:00Z</dcterms:created>
  <dcterms:modified xsi:type="dcterms:W3CDTF">2010-04-19T22:54:00Z</dcterms:modified>
</cp:coreProperties>
</file>