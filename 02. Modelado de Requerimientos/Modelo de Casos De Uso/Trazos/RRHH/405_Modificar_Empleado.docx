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6C266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6C266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2F123A">
            <w:r>
              <w:t>Modificar Empleado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2F123A">
            <w:r>
              <w:t>405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2F123A">
            <w:r>
              <w:t>RRHH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F123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F123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F123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C26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2F123A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6C266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F123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6C266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2F123A">
            <w:r>
              <w:t>Registrar los cambios referidos a los datos de un empleado.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F123A" w:rsidP="003F5E92">
            <w:pPr>
              <w:pStyle w:val="Prrafodelista"/>
              <w:numPr>
                <w:ilvl w:val="0"/>
                <w:numId w:val="1"/>
              </w:numPr>
            </w:pPr>
            <w:r>
              <w:t>Se modifican los datos de un empleado.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2F123A" w:rsidP="005C249A">
            <w:pPr>
              <w:pStyle w:val="Prrafodelista"/>
              <w:numPr>
                <w:ilvl w:val="0"/>
                <w:numId w:val="1"/>
              </w:numPr>
            </w:pPr>
            <w:r>
              <w:t>El ERH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2F123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 xml:space="preserve"> Modificar Empleado.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F123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CUIL o tipo y nro. De DNI o apellido y nombre.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Pr="00960403" w:rsidRDefault="002F123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F123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el CUIL o tipo y nro. De DNI o apellido y nombre.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Pr="00960403" w:rsidRDefault="002F123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F123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un empleado según el criterio de búsqueda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un empleado con según el criterio de búsqueda y no existe.</w:t>
            </w:r>
          </w:p>
          <w:p w:rsidR="002F123A" w:rsidRDefault="002F123A" w:rsidP="002F123A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2F123A" w:rsidRPr="00960403" w:rsidRDefault="002F123A" w:rsidP="002F123A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2F123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siguientes datos del empleado a modificar: CUIL, nombre, apellido, teléfono, celular, DNI, tipo DNI, mail,</w:t>
            </w:r>
            <w:r w:rsidR="001603D0">
              <w:t xml:space="preserve"> cargo,</w:t>
            </w:r>
            <w:r>
              <w:t xml:space="preserve"> altura, calle, barrio, código postal, localidad, provincia, fecha de egreso y motivo de egreso.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Pr="00960403" w:rsidRDefault="002F123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F123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los datos a modificar del empleado.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Pr="00960403" w:rsidRDefault="002F123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F123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confirma la modificación.</w:t>
            </w:r>
          </w:p>
          <w:p w:rsidR="002F123A" w:rsidRPr="00960403" w:rsidRDefault="002F123A" w:rsidP="002F123A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2F123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modifica los datos del empleado.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F123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23A" w:rsidRDefault="002F123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2F123A" w:rsidP="00654C01">
            <w:r>
              <w:t>El ERH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2F123A"/>
    <w:rsid w:val="00067369"/>
    <w:rsid w:val="00074C24"/>
    <w:rsid w:val="001603D0"/>
    <w:rsid w:val="00217701"/>
    <w:rsid w:val="0022740A"/>
    <w:rsid w:val="002F123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6C2662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77D5E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D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9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2010-08-25T19:06:00Z</dcterms:created>
  <dcterms:modified xsi:type="dcterms:W3CDTF">2010-08-25T19:22:00Z</dcterms:modified>
</cp:coreProperties>
</file>