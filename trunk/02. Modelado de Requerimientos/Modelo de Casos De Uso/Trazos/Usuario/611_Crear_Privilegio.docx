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F374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F374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6A4C25">
            <w:r>
              <w:t>Crear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6A4C25">
            <w:r>
              <w:t>611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A60E2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60E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60E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F374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60E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B73AE">
            <w:r>
              <w:t>Administrador (A)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F374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60E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F374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C7061A" w:rsidRDefault="008A60E2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8A60E2" w:rsidRPr="00AD6727" w:rsidRDefault="006A4C25" w:rsidP="00354DFC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C7061A" w:rsidRDefault="008A60E2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8A60E2" w:rsidRDefault="008A60E2"/>
        </w:tc>
      </w:tr>
      <w:tr w:rsidR="008A60E2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60E2" w:rsidRDefault="008A60E2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8A60E2" w:rsidRDefault="008A60E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8A60E2" w:rsidRPr="005C249A" w:rsidRDefault="008A60E2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8A60E2" w:rsidRDefault="006A4C25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privilegio.</w:t>
            </w:r>
          </w:p>
        </w:tc>
      </w:tr>
      <w:tr w:rsidR="008A60E2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Default="008A60E2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5C249A" w:rsidRDefault="008A60E2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8A60E2" w:rsidRDefault="00711E3F" w:rsidP="005C249A">
            <w:pPr>
              <w:pStyle w:val="ListParagraph"/>
              <w:numPr>
                <w:ilvl w:val="0"/>
                <w:numId w:val="1"/>
              </w:numPr>
            </w:pPr>
            <w:r>
              <w:t>El A</w:t>
            </w:r>
            <w:r w:rsidR="006A4C25">
              <w:t xml:space="preserve"> no confirma la registración.</w:t>
            </w:r>
            <w:bookmarkStart w:id="1" w:name="_GoBack"/>
            <w:bookmarkEnd w:id="1"/>
          </w:p>
        </w:tc>
      </w:tr>
      <w:tr w:rsidR="008A60E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Default="008A60E2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5C249A" w:rsidRDefault="008A60E2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A60E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8F3E09" w:rsidRDefault="006A4C25" w:rsidP="005A102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5A1028">
              <w:t>A</w:t>
            </w:r>
            <w:r>
              <w:t xml:space="preserve"> selecciona la opción Crear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960403" w:rsidRDefault="008A60E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A60E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8F3E09" w:rsidRDefault="006A4C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nombre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960403" w:rsidRDefault="008A60E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A60E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8F3E09" w:rsidRDefault="005A102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6A4C25">
              <w:t xml:space="preserve"> ingresa el nombre del privilegio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E2" w:rsidRPr="00960403" w:rsidRDefault="008A60E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A4C2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6A4C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 de privilegio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Pr="00960403" w:rsidRDefault="006A4C2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A4C2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BA181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A</w:t>
            </w:r>
            <w:r w:rsidR="006A4C25">
              <w:t xml:space="preserve">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801167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A</w:t>
            </w:r>
            <w:r w:rsidR="006A4C25">
              <w:t xml:space="preserve"> no confirma la registración.</w:t>
            </w:r>
          </w:p>
          <w:p w:rsidR="006A4C25" w:rsidRDefault="006A4C25" w:rsidP="006A4C2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A4C25" w:rsidRPr="00960403" w:rsidRDefault="006A4C25" w:rsidP="006A4C25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6A4C2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6A4C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el nuevo privilegio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6A4C2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A4C2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6A4C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5" w:rsidRDefault="006A4C25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Pr="00960403" w:rsidRDefault="008A60E2" w:rsidP="00654C01">
            <w:r>
              <w:t>No aplica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Default="008A60E2" w:rsidP="00654C01">
            <w:r>
              <w:t>No aplica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Default="008A60E2" w:rsidP="00654C01">
            <w:r>
              <w:t>No aplica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Pr="00067369" w:rsidRDefault="008A60E2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Default="008A60E2" w:rsidP="00654C01">
            <w:r>
              <w:t>No aplica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Default="008A60E2" w:rsidP="00654C01">
            <w:r>
              <w:t>No aplica</w:t>
            </w:r>
          </w:p>
        </w:tc>
      </w:tr>
      <w:tr w:rsidR="008A60E2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A60E2" w:rsidRPr="00654C01" w:rsidRDefault="008A60E2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0E2" w:rsidRDefault="008A60E2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8A60E2"/>
    <w:rsid w:val="00067369"/>
    <w:rsid w:val="00074C24"/>
    <w:rsid w:val="00217701"/>
    <w:rsid w:val="0022740A"/>
    <w:rsid w:val="003F5E92"/>
    <w:rsid w:val="004F3749"/>
    <w:rsid w:val="00512B66"/>
    <w:rsid w:val="00596BA0"/>
    <w:rsid w:val="005A1028"/>
    <w:rsid w:val="005C249A"/>
    <w:rsid w:val="00602FA3"/>
    <w:rsid w:val="006245C7"/>
    <w:rsid w:val="0063791E"/>
    <w:rsid w:val="00654C01"/>
    <w:rsid w:val="00682F3C"/>
    <w:rsid w:val="006A4C25"/>
    <w:rsid w:val="006B6D4B"/>
    <w:rsid w:val="00711E3F"/>
    <w:rsid w:val="007B73AE"/>
    <w:rsid w:val="00801167"/>
    <w:rsid w:val="00812E10"/>
    <w:rsid w:val="00847BFF"/>
    <w:rsid w:val="008A60E2"/>
    <w:rsid w:val="008B4D33"/>
    <w:rsid w:val="008E5DFD"/>
    <w:rsid w:val="008F3E09"/>
    <w:rsid w:val="00960403"/>
    <w:rsid w:val="009F44F1"/>
    <w:rsid w:val="009F72B1"/>
    <w:rsid w:val="00A27474"/>
    <w:rsid w:val="00A5198D"/>
    <w:rsid w:val="00BA181F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6</cp:revision>
  <dcterms:created xsi:type="dcterms:W3CDTF">2010-05-30T21:52:00Z</dcterms:created>
  <dcterms:modified xsi:type="dcterms:W3CDTF">2011-11-06T21:31:00Z</dcterms:modified>
</cp:coreProperties>
</file>