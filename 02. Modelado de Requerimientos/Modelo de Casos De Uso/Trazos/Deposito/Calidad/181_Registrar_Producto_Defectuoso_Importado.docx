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5A35D935" w:rsidR="00512B66" w:rsidRDefault="00A10AEE" w:rsidP="003D28BB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7D99819C" w:rsidR="00512B66" w:rsidRDefault="00A10AEE">
            <w:r>
              <w:t>181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2192EC53" w:rsidR="00DC19BB" w:rsidRDefault="007B521B">
            <w:r>
              <w:t>Depósito/Calidad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45C1188C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04CF0240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94263D2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02FC6CCC" w:rsidR="00C7061A" w:rsidRDefault="007B521B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5385B725" w:rsidR="00CD204D" w:rsidRDefault="007B521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60953852" w:rsidR="00D842C6" w:rsidRPr="00596BA0" w:rsidRDefault="007B521B">
            <w:r>
              <w:t>Registrar la detección de un producto importado defectuoso, especificando su defecto y posible causa.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579E8D9C" w:rsidR="003F5E92" w:rsidRDefault="007B521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7FE1CC91" w:rsidR="005C249A" w:rsidRDefault="007B521B" w:rsidP="005C249A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431E5E77" w:rsidR="005C249A" w:rsidRPr="008F3E09" w:rsidRDefault="007B521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72590B2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FBE2" w14:textId="24B19DF0" w:rsidR="007B521B" w:rsidRPr="008F3E09" w:rsidRDefault="007B521B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</w:t>
            </w:r>
            <w:r w:rsidR="00CE236E">
              <w:t xml:space="preserve">alguno de los siguientes criterios de búsqueda de importación: nro. Compra, fecha de pedido, proveedor.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CC58" w14:textId="3AB2D3D6" w:rsidR="007B521B" w:rsidRPr="00960403" w:rsidRDefault="007B521B" w:rsidP="007B521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12FDC6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F3C8" w14:textId="2282149B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30E0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4524EF0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874" w14:textId="65140AB6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ese criterio de búsqueda busca las órdenes de compra recibidas y encuentra al menos una.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42AB" w14:textId="181749C8" w:rsidR="007B521B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según el criterio de búsqueda.</w:t>
            </w:r>
          </w:p>
          <w:p w14:paraId="1938DE36" w14:textId="77777777" w:rsidR="00CE236E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B06F655" w14:textId="35B18553" w:rsidR="00CE236E" w:rsidRPr="00960403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7B521B" w14:paraId="3A9EA5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9BFC" w14:textId="1BF15989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 las órdenes de compra encontradas: nro. Orden, fecha pedido, proveedor y detalle de las mismas.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EB09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0E040C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D565" w14:textId="3BA2C322" w:rsidR="007B521B" w:rsidRPr="008F3E09" w:rsidRDefault="00CE236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con los productos defectuosos.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8F4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07B7EA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A188" w14:textId="39E6F802" w:rsidR="00CE236E" w:rsidRPr="008F3E09" w:rsidRDefault="00CE236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9CB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40B2D6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A5C" w14:textId="761F0BB9" w:rsidR="00CE236E" w:rsidRPr="008F3E09" w:rsidRDefault="00CE236E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la orden de compra seleccionada solicita se seleccione el producto defectuoso, ingrese la cantidad de productos defectuosos y seleccione </w:t>
            </w:r>
            <w:r w:rsidR="00E62355">
              <w:t xml:space="preserve">el </w:t>
            </w:r>
            <w:r>
              <w:t>defecto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C156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27FD40D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CAE" w14:textId="12200039" w:rsidR="00CE236E" w:rsidRPr="008F3E09" w:rsidRDefault="00CE236E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EDPI selecciona el producto defectuoso, ingresa la cantidad defectuosa y selecciona el defecto.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9498" w14:textId="17BB93C1" w:rsidR="00CE236E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E62355">
              <w:t>DPI desea ingresar un nuevo</w:t>
            </w:r>
            <w:r>
              <w:t xml:space="preserve"> defecto.</w:t>
            </w:r>
          </w:p>
          <w:p w14:paraId="6A701CDF" w14:textId="77777777" w:rsidR="00CE236E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CU. </w:t>
            </w:r>
            <w:r w:rsidR="00E62355">
              <w:t>Registrar Nuevo Defecto</w:t>
            </w:r>
          </w:p>
          <w:p w14:paraId="6902DDE2" w14:textId="77777777" w:rsidR="00E62355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fue exitoso. Sigue paso 10.</w:t>
            </w:r>
          </w:p>
          <w:p w14:paraId="7C5019DD" w14:textId="44644901" w:rsidR="00E62355" w:rsidRPr="00960403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fracasa. El sistema informa situación. Regresa al paso 9.</w:t>
            </w:r>
          </w:p>
        </w:tc>
      </w:tr>
      <w:tr w:rsidR="00E62355" w14:paraId="14DC2C2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3590" w14:textId="5D977983" w:rsidR="00E62355" w:rsidRDefault="00E62355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no desea realizar un reclamo.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0CD7" w14:textId="77777777" w:rsidR="00E62355" w:rsidRDefault="00E6235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desea registrar un nuevo reclamo de orden de compra.</w:t>
            </w:r>
          </w:p>
          <w:p w14:paraId="31DAD86D" w14:textId="77777777" w:rsidR="00E62355" w:rsidRDefault="00E62355" w:rsidP="00E62355">
            <w:pPr>
              <w:pStyle w:val="Prrafodelista"/>
              <w:numPr>
                <w:ilvl w:val="2"/>
                <w:numId w:val="3"/>
              </w:numPr>
            </w:pPr>
            <w:r>
              <w:t>Se llama al CU 009. Registrar Reclamo Orden de Compra.</w:t>
            </w:r>
          </w:p>
          <w:p w14:paraId="0287CA67" w14:textId="3580B710" w:rsidR="00E62355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fue exitoso. </w:t>
            </w:r>
          </w:p>
          <w:p w14:paraId="5F9C93BA" w14:textId="65C0EE3E" w:rsidR="00E62355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fracasa. El sistema informa situación.</w:t>
            </w:r>
          </w:p>
        </w:tc>
      </w:tr>
      <w:tr w:rsidR="00CE236E" w14:paraId="6D4F4D1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B202" w14:textId="77BE4836" w:rsidR="00CE236E" w:rsidRDefault="00E62355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68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6E45C8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306" w14:textId="292FF5F3" w:rsidR="00CE236E" w:rsidRPr="008F3E09" w:rsidRDefault="00E6235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un nuevo producto defectuoso con su cantidad y su tipo de defecto y actualiza el stock de los productos según el tipo de defecto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B2A2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1A992A12" w:rsidR="00654C01" w:rsidRPr="00960403" w:rsidRDefault="00E62355" w:rsidP="00654C01">
            <w:r>
              <w:t>El EDPI puede cancelar el CU en cualquier momento.</w:t>
            </w:r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BE6549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EC456" w14:textId="77777777" w:rsidR="00BE6549" w:rsidRDefault="00BE6549" w:rsidP="00536D6C">
            <w:r>
              <w:t>CU 009. Registrar Reclamo Orden de Compra</w:t>
            </w:r>
          </w:p>
          <w:p w14:paraId="22BD48A0" w14:textId="0BDAE3BB" w:rsidR="00BE6549" w:rsidRDefault="00BE6549" w:rsidP="00536D6C">
            <w:r>
              <w:t>CU 184. Registrar Nuevo Defecto</w:t>
            </w:r>
          </w:p>
        </w:tc>
      </w:tr>
      <w:tr w:rsidR="00BE6549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BE6549" w:rsidRPr="00067369" w:rsidRDefault="00BE6549" w:rsidP="00654C01">
            <w:pPr>
              <w:rPr>
                <w:u w:val="single"/>
              </w:rPr>
            </w:pPr>
            <w:r>
              <w:t>No aplica</w:t>
            </w:r>
            <w:bookmarkStart w:id="1" w:name="_GoBack"/>
            <w:bookmarkEnd w:id="1"/>
          </w:p>
        </w:tc>
      </w:tr>
      <w:tr w:rsidR="00BE6549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BE6549" w:rsidRDefault="00BE6549" w:rsidP="00654C01">
            <w:r>
              <w:t>No aplica</w:t>
            </w:r>
          </w:p>
        </w:tc>
      </w:tr>
      <w:tr w:rsidR="00BE6549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BE6549" w:rsidRDefault="00BE6549" w:rsidP="00654C01">
            <w:r>
              <w:t>No aplica</w:t>
            </w:r>
          </w:p>
        </w:tc>
      </w:tr>
      <w:tr w:rsidR="00BE6549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BE6549" w:rsidRDefault="00BE654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D28B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B521B"/>
    <w:rsid w:val="00812E10"/>
    <w:rsid w:val="00847BFF"/>
    <w:rsid w:val="008B4D33"/>
    <w:rsid w:val="008E5DFD"/>
    <w:rsid w:val="008F3E09"/>
    <w:rsid w:val="00960403"/>
    <w:rsid w:val="009F44F1"/>
    <w:rsid w:val="009F72B1"/>
    <w:rsid w:val="00A10AEE"/>
    <w:rsid w:val="00A27474"/>
    <w:rsid w:val="00A5198D"/>
    <w:rsid w:val="00BE6549"/>
    <w:rsid w:val="00C32797"/>
    <w:rsid w:val="00C7061A"/>
    <w:rsid w:val="00C74D24"/>
    <w:rsid w:val="00CD204D"/>
    <w:rsid w:val="00CE236E"/>
    <w:rsid w:val="00D417E7"/>
    <w:rsid w:val="00D837B7"/>
    <w:rsid w:val="00D842C6"/>
    <w:rsid w:val="00DC19BB"/>
    <w:rsid w:val="00E31140"/>
    <w:rsid w:val="00E62355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26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2010-10-05T20:19:00Z</dcterms:created>
  <dcterms:modified xsi:type="dcterms:W3CDTF">2010-10-06T22:38:00Z</dcterms:modified>
</cp:coreProperties>
</file>