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NoSpacing"/>
                  <w:rPr>
                    <w:color w:val="77933C" w:themeColor="accent3" w:themeShade="BF"/>
                  </w:rPr>
                </w:pPr>
              </w:p>
              <w:p w14:paraId="3D4B7110" w14:textId="77777777" w:rsidR="002A7CF0" w:rsidRDefault="002A7CF0" w:rsidP="00740C3F">
                <w:pPr>
                  <w:pStyle w:val="NoSpacing"/>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NoSpacing"/>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6F2AEF76" w:rsidR="002A7CF0" w:rsidRDefault="002A7CF0" w:rsidP="009F050E">
                    <w:pPr>
                      <w:pStyle w:val="NoSpacing"/>
                      <w:rPr>
                        <w:color w:val="808080" w:themeColor="background1" w:themeShade="7F"/>
                      </w:rPr>
                    </w:pPr>
                    <w:r>
                      <w:rPr>
                        <w:color w:val="808080" w:themeColor="background1" w:themeShade="7F"/>
                        <w:sz w:val="56"/>
                        <w:szCs w:val="56"/>
                      </w:rPr>
                      <w:t xml:space="preserve">Flujo de Trabajo de </w:t>
                    </w:r>
                    <w:r w:rsidR="009F050E">
                      <w:rPr>
                        <w:color w:val="808080" w:themeColor="background1" w:themeShade="7F"/>
                        <w:sz w:val="56"/>
                        <w:szCs w:val="56"/>
                      </w:rPr>
                      <w:t>Análisis</w:t>
                    </w:r>
                  </w:p>
                </w:tc>
              </w:sdtContent>
            </w:sdt>
          </w:tr>
        </w:tbl>
        <w:p w14:paraId="4424EDAF" w14:textId="77777777" w:rsidR="002A7CF0" w:rsidRDefault="002A7CF0" w:rsidP="002A7CF0">
          <w:pPr>
            <w:pStyle w:val="NoSpacing"/>
            <w:rPr>
              <w:color w:val="77933C" w:themeColor="accent3" w:themeShade="BF"/>
            </w:rPr>
          </w:pPr>
        </w:p>
        <w:p w14:paraId="57BF1915" w14:textId="77777777" w:rsidR="002A7CF0" w:rsidRDefault="002A7CF0" w:rsidP="002A7CF0">
          <w:pPr>
            <w:pStyle w:val="NoSpacing"/>
            <w:rPr>
              <w:sz w:val="28"/>
              <w:szCs w:val="28"/>
            </w:rPr>
          </w:pPr>
        </w:p>
        <w:p w14:paraId="5932118B" w14:textId="77777777" w:rsidR="002A7CF0" w:rsidRDefault="002A7CF0" w:rsidP="002A7CF0">
          <w:pPr>
            <w:pStyle w:val="NoSpacing"/>
            <w:rPr>
              <w:sz w:val="28"/>
              <w:szCs w:val="28"/>
            </w:rPr>
          </w:pPr>
        </w:p>
        <w:p w14:paraId="70D7F64F" w14:textId="77777777" w:rsidR="002A7CF0" w:rsidRDefault="002A7CF0" w:rsidP="002A7CF0">
          <w:pPr>
            <w:pStyle w:val="NoSpacing"/>
          </w:pPr>
          <w:r w:rsidRPr="005B38A1">
            <w:rPr>
              <w:b/>
            </w:rPr>
            <w:t>Empresa</w:t>
          </w:r>
          <w:r>
            <w:t>: “Eben-Ezer”</w:t>
          </w:r>
        </w:p>
        <w:p w14:paraId="2811155C" w14:textId="77777777" w:rsidR="002A7CF0" w:rsidRDefault="002A7CF0" w:rsidP="002A7CF0">
          <w:pPr>
            <w:pStyle w:val="NoSpacing"/>
          </w:pPr>
          <w:bookmarkStart w:id="0" w:name="_GoBack"/>
          <w:bookmarkEnd w:id="0"/>
          <w:r w:rsidRPr="005B38A1">
            <w:rPr>
              <w:b/>
            </w:rPr>
            <w:t>Sistema de Información</w:t>
          </w:r>
          <w:r>
            <w:t>: “SEEE”</w:t>
          </w:r>
        </w:p>
        <w:p w14:paraId="326D2A0A" w14:textId="77777777" w:rsidR="002A7CF0" w:rsidRDefault="002A7CF0" w:rsidP="002A7CF0">
          <w:pPr>
            <w:pStyle w:val="NoSpacing"/>
          </w:pPr>
          <w:r w:rsidRPr="005B38A1">
            <w:rPr>
              <w:b/>
            </w:rPr>
            <w:t>Metodología</w:t>
          </w:r>
          <w:r>
            <w:t>: Proceso Unificado de Desarrollo de Software</w:t>
          </w:r>
        </w:p>
        <w:p w14:paraId="20F27D47" w14:textId="77777777" w:rsidR="002A7CF0" w:rsidRDefault="002A7CF0" w:rsidP="002A7CF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4270A73" w:rsidR="002A7CF0" w:rsidRPr="00E1422C" w:rsidRDefault="009F050E" w:rsidP="00740C3F">
                <w:r>
                  <w:t xml:space="preserve">Ing. </w:t>
                </w:r>
                <w:r w:rsidR="002A7CF0">
                  <w:t>Ortiz, Marí</w:t>
                </w:r>
                <w:r>
                  <w:t>a Cecilia</w:t>
                </w:r>
              </w:p>
            </w:tc>
          </w:tr>
          <w:tr w:rsidR="002A7CF0" w:rsidRPr="009F050E" w14:paraId="720908D0" w14:textId="77777777" w:rsidTr="00740C3F">
            <w:tc>
              <w:tcPr>
                <w:tcW w:w="3669" w:type="dxa"/>
              </w:tcPr>
              <w:p w14:paraId="74656CBA" w14:textId="1D3A52AB" w:rsidR="002A7CF0" w:rsidRPr="009F050E" w:rsidRDefault="009F050E" w:rsidP="00740C3F">
                <w:pPr>
                  <w:rPr>
                    <w:lang w:val="en-US"/>
                  </w:rPr>
                </w:pPr>
                <w:r w:rsidRPr="009F050E">
                  <w:rPr>
                    <w:lang w:val="en-US"/>
                  </w:rPr>
                  <w:t xml:space="preserve">Ing. </w:t>
                </w:r>
                <w:proofErr w:type="spellStart"/>
                <w:r>
                  <w:rPr>
                    <w:lang w:val="en-US"/>
                  </w:rPr>
                  <w:t>Savi</w:t>
                </w:r>
                <w:proofErr w:type="spellEnd"/>
                <w:r>
                  <w:rPr>
                    <w:lang w:val="en-US"/>
                  </w:rPr>
                  <w:t xml:space="preserve">, Cecilia Andrea </w:t>
                </w:r>
              </w:p>
            </w:tc>
          </w:tr>
        </w:tbl>
        <w:p w14:paraId="5FA40D52" w14:textId="77777777" w:rsidR="002A7CF0" w:rsidRPr="009F050E" w:rsidRDefault="002A7CF0" w:rsidP="002A7CF0">
          <w:pPr>
            <w:rPr>
              <w:rFonts w:asciiTheme="majorHAnsi" w:eastAsiaTheme="majorEastAsia" w:hAnsiTheme="majorHAnsi" w:cstheme="majorBidi"/>
              <w:lang w:val="en-US"/>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4F5276" w:rsidRPr="00E1422C" w14:paraId="68FBD883" w14:textId="77777777" w:rsidTr="004F5276">
        <w:trPr>
          <w:trHeight w:val="426"/>
        </w:trPr>
        <w:tc>
          <w:tcPr>
            <w:tcW w:w="4505" w:type="dxa"/>
            <w:gridSpan w:val="2"/>
          </w:tcPr>
          <w:p w14:paraId="19E107FB" w14:textId="77777777" w:rsidR="004F5276" w:rsidRPr="00E1422C" w:rsidRDefault="004F5276" w:rsidP="004F5276">
            <w:pPr>
              <w:rPr>
                <w:b/>
              </w:rPr>
            </w:pPr>
            <w:r w:rsidRPr="00E1422C">
              <w:rPr>
                <w:b/>
              </w:rPr>
              <w:t>Grupo Nº 2</w:t>
            </w:r>
          </w:p>
        </w:tc>
      </w:tr>
      <w:tr w:rsidR="004F5276" w:rsidRPr="00E1422C" w14:paraId="4D496A28" w14:textId="77777777" w:rsidTr="004F5276">
        <w:tc>
          <w:tcPr>
            <w:tcW w:w="4505" w:type="dxa"/>
            <w:gridSpan w:val="2"/>
          </w:tcPr>
          <w:p w14:paraId="20ADF980" w14:textId="77777777" w:rsidR="004F5276" w:rsidRPr="00E1422C" w:rsidRDefault="004F5276" w:rsidP="004F5276">
            <w:pPr>
              <w:rPr>
                <w:b/>
              </w:rPr>
            </w:pPr>
            <w:r w:rsidRPr="00E1422C">
              <w:rPr>
                <w:b/>
              </w:rPr>
              <w:t>Integrantes</w:t>
            </w:r>
          </w:p>
        </w:tc>
      </w:tr>
      <w:tr w:rsidR="004F5276" w:rsidRPr="00E1422C" w14:paraId="58ED7264" w14:textId="77777777" w:rsidTr="004F5276">
        <w:tc>
          <w:tcPr>
            <w:tcW w:w="3261" w:type="dxa"/>
          </w:tcPr>
          <w:p w14:paraId="147A6563" w14:textId="77777777" w:rsidR="004F5276" w:rsidRPr="00E1422C" w:rsidRDefault="004F5276" w:rsidP="004F5276">
            <w:r w:rsidRPr="00E1422C">
              <w:t>AGÜERO, Santiago Alejandro</w:t>
            </w:r>
          </w:p>
        </w:tc>
        <w:tc>
          <w:tcPr>
            <w:tcW w:w="1244" w:type="dxa"/>
          </w:tcPr>
          <w:p w14:paraId="36904D2C" w14:textId="77777777" w:rsidR="004F5276" w:rsidRPr="00E1422C" w:rsidRDefault="004F5276" w:rsidP="004F5276">
            <w:r w:rsidRPr="00E1422C">
              <w:t>51800</w:t>
            </w:r>
          </w:p>
        </w:tc>
      </w:tr>
      <w:tr w:rsidR="004F5276" w:rsidRPr="00E1422C" w14:paraId="4B49CE33" w14:textId="77777777" w:rsidTr="004F5276">
        <w:tc>
          <w:tcPr>
            <w:tcW w:w="3261" w:type="dxa"/>
          </w:tcPr>
          <w:p w14:paraId="284A4544" w14:textId="77777777" w:rsidR="004F5276" w:rsidRPr="00E1422C" w:rsidRDefault="004F5276" w:rsidP="004F5276">
            <w:r w:rsidRPr="00E1422C">
              <w:t>NAFRIA, Federico</w:t>
            </w:r>
          </w:p>
        </w:tc>
        <w:tc>
          <w:tcPr>
            <w:tcW w:w="1244" w:type="dxa"/>
          </w:tcPr>
          <w:p w14:paraId="444FFA80" w14:textId="77777777" w:rsidR="004F5276" w:rsidRPr="00E1422C" w:rsidRDefault="004F5276" w:rsidP="004F5276">
            <w:r w:rsidRPr="00E1422C">
              <w:t>51828</w:t>
            </w:r>
          </w:p>
        </w:tc>
      </w:tr>
      <w:tr w:rsidR="004F5276" w:rsidRPr="00E1422C" w14:paraId="749CB673" w14:textId="77777777" w:rsidTr="004F5276">
        <w:tc>
          <w:tcPr>
            <w:tcW w:w="3261" w:type="dxa"/>
          </w:tcPr>
          <w:p w14:paraId="6978623A" w14:textId="77777777" w:rsidR="004F5276" w:rsidRPr="00E1422C" w:rsidRDefault="004F5276" w:rsidP="004F5276">
            <w:r w:rsidRPr="00E1422C">
              <w:t>PISCIOLARI, Antonela</w:t>
            </w:r>
          </w:p>
        </w:tc>
        <w:tc>
          <w:tcPr>
            <w:tcW w:w="1244" w:type="dxa"/>
          </w:tcPr>
          <w:p w14:paraId="4A5D33E5" w14:textId="77777777" w:rsidR="004F5276" w:rsidRPr="00E1422C" w:rsidRDefault="004F5276" w:rsidP="004F5276">
            <w:r w:rsidRPr="00E1422C">
              <w:t>51543</w:t>
            </w:r>
          </w:p>
        </w:tc>
      </w:tr>
      <w:tr w:rsidR="004F5276" w:rsidRPr="00E1422C" w14:paraId="67845197" w14:textId="77777777" w:rsidTr="004F5276">
        <w:tc>
          <w:tcPr>
            <w:tcW w:w="3261" w:type="dxa"/>
          </w:tcPr>
          <w:p w14:paraId="3B1046F3" w14:textId="77777777" w:rsidR="004F5276" w:rsidRPr="00E1422C" w:rsidRDefault="004F5276" w:rsidP="004F5276">
            <w:r w:rsidRPr="00E1422C">
              <w:t>QUIROGA, Gastón Mauricio</w:t>
            </w:r>
          </w:p>
        </w:tc>
        <w:tc>
          <w:tcPr>
            <w:tcW w:w="1244" w:type="dxa"/>
          </w:tcPr>
          <w:p w14:paraId="7A7EA4C7" w14:textId="77777777" w:rsidR="004F5276" w:rsidRPr="00E1422C" w:rsidRDefault="004F5276" w:rsidP="004F5276">
            <w:r w:rsidRPr="00E1422C">
              <w:t>51969</w:t>
            </w:r>
          </w:p>
        </w:tc>
      </w:tr>
      <w:tr w:rsidR="004F5276" w:rsidRPr="00E1422C" w14:paraId="22580B83" w14:textId="77777777" w:rsidTr="004F5276">
        <w:tc>
          <w:tcPr>
            <w:tcW w:w="3261" w:type="dxa"/>
          </w:tcPr>
          <w:p w14:paraId="5A3AEBE4" w14:textId="77777777" w:rsidR="004F5276" w:rsidRPr="00E1422C" w:rsidRDefault="004F5276" w:rsidP="004F5276">
            <w:r w:rsidRPr="00E1422C">
              <w:t>WAISMAN, Gabriel Leandro</w:t>
            </w:r>
          </w:p>
        </w:tc>
        <w:tc>
          <w:tcPr>
            <w:tcW w:w="1244" w:type="dxa"/>
          </w:tcPr>
          <w:p w14:paraId="21786219" w14:textId="77777777" w:rsidR="004F5276" w:rsidRPr="00E1422C" w:rsidRDefault="004F5276" w:rsidP="004F5276">
            <w:r w:rsidRPr="00E1422C">
              <w:t>51934</w:t>
            </w:r>
          </w:p>
        </w:tc>
      </w:tr>
    </w:tbl>
    <w:p w14:paraId="74E1C006" w14:textId="0C626478" w:rsidR="00A97225" w:rsidRPr="009F050E" w:rsidRDefault="002A7CF0">
      <w:pPr>
        <w:rPr>
          <w:rFonts w:asciiTheme="majorHAnsi" w:eastAsiaTheme="majorEastAsia" w:hAnsiTheme="majorHAnsi" w:cstheme="majorBidi"/>
          <w:sz w:val="76"/>
          <w:szCs w:val="72"/>
        </w:rPr>
      </w:pPr>
      <w: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OCHeading"/>
          </w:pPr>
          <w:r>
            <w:t>Índice</w:t>
          </w:r>
        </w:p>
        <w:p w14:paraId="765B13B0" w14:textId="77777777" w:rsidR="00DC65B1" w:rsidRDefault="00A97225">
          <w:pPr>
            <w:pStyle w:val="TOC1"/>
            <w:tabs>
              <w:tab w:val="right" w:leader="dot" w:pos="8828"/>
            </w:tabs>
            <w:rPr>
              <w:rFonts w:eastAsiaTheme="minorEastAsia"/>
              <w:noProof/>
              <w:lang w:val="es-AR" w:eastAsia="es-AR"/>
            </w:rPr>
          </w:pPr>
          <w:r>
            <w:fldChar w:fldCharType="begin"/>
          </w:r>
          <w:r>
            <w:instrText xml:space="preserve"> TOC \o "1-3" \h \z \u </w:instrText>
          </w:r>
          <w:r>
            <w:fldChar w:fldCharType="separate"/>
          </w:r>
          <w:hyperlink w:anchor="_Toc264349040" w:history="1">
            <w:r w:rsidR="00DC65B1" w:rsidRPr="00536C9E">
              <w:rPr>
                <w:rStyle w:val="Hyperlink"/>
                <w:noProof/>
              </w:rPr>
              <w:t>Introducción</w:t>
            </w:r>
            <w:r w:rsidR="00DC65B1">
              <w:rPr>
                <w:noProof/>
                <w:webHidden/>
              </w:rPr>
              <w:tab/>
            </w:r>
            <w:r w:rsidR="00DC65B1">
              <w:rPr>
                <w:noProof/>
                <w:webHidden/>
              </w:rPr>
              <w:fldChar w:fldCharType="begin"/>
            </w:r>
            <w:r w:rsidR="00DC65B1">
              <w:rPr>
                <w:noProof/>
                <w:webHidden/>
              </w:rPr>
              <w:instrText xml:space="preserve"> PAGEREF _Toc264349040 \h </w:instrText>
            </w:r>
            <w:r w:rsidR="00DC65B1">
              <w:rPr>
                <w:noProof/>
                <w:webHidden/>
              </w:rPr>
            </w:r>
            <w:r w:rsidR="00DC65B1">
              <w:rPr>
                <w:noProof/>
                <w:webHidden/>
              </w:rPr>
              <w:fldChar w:fldCharType="separate"/>
            </w:r>
            <w:r w:rsidR="00DC65B1">
              <w:rPr>
                <w:noProof/>
                <w:webHidden/>
              </w:rPr>
              <w:t>3</w:t>
            </w:r>
            <w:r w:rsidR="00DC65B1">
              <w:rPr>
                <w:noProof/>
                <w:webHidden/>
              </w:rPr>
              <w:fldChar w:fldCharType="end"/>
            </w:r>
          </w:hyperlink>
        </w:p>
        <w:p w14:paraId="1F0F3BE7" w14:textId="77777777" w:rsidR="00DC65B1" w:rsidRDefault="00865516">
          <w:pPr>
            <w:pStyle w:val="TOC1"/>
            <w:tabs>
              <w:tab w:val="right" w:leader="dot" w:pos="8828"/>
            </w:tabs>
            <w:rPr>
              <w:rFonts w:eastAsiaTheme="minorEastAsia"/>
              <w:noProof/>
              <w:lang w:val="es-AR" w:eastAsia="es-AR"/>
            </w:rPr>
          </w:pPr>
          <w:hyperlink w:anchor="_Toc264349041" w:history="1">
            <w:r w:rsidR="00DC65B1" w:rsidRPr="00536C9E">
              <w:rPr>
                <w:rStyle w:val="Hyperlink"/>
                <w:noProof/>
              </w:rPr>
              <w:t>Diagramas de Comunicación</w:t>
            </w:r>
            <w:r w:rsidR="00DC65B1">
              <w:rPr>
                <w:noProof/>
                <w:webHidden/>
              </w:rPr>
              <w:tab/>
            </w:r>
            <w:r w:rsidR="00DC65B1">
              <w:rPr>
                <w:noProof/>
                <w:webHidden/>
              </w:rPr>
              <w:fldChar w:fldCharType="begin"/>
            </w:r>
            <w:r w:rsidR="00DC65B1">
              <w:rPr>
                <w:noProof/>
                <w:webHidden/>
              </w:rPr>
              <w:instrText xml:space="preserve"> PAGEREF _Toc264349041 \h </w:instrText>
            </w:r>
            <w:r w:rsidR="00DC65B1">
              <w:rPr>
                <w:noProof/>
                <w:webHidden/>
              </w:rPr>
            </w:r>
            <w:r w:rsidR="00DC65B1">
              <w:rPr>
                <w:noProof/>
                <w:webHidden/>
              </w:rPr>
              <w:fldChar w:fldCharType="separate"/>
            </w:r>
            <w:r w:rsidR="00DC65B1">
              <w:rPr>
                <w:noProof/>
                <w:webHidden/>
              </w:rPr>
              <w:t>4</w:t>
            </w:r>
            <w:r w:rsidR="00DC65B1">
              <w:rPr>
                <w:noProof/>
                <w:webHidden/>
              </w:rPr>
              <w:fldChar w:fldCharType="end"/>
            </w:r>
          </w:hyperlink>
        </w:p>
        <w:p w14:paraId="2679D53A" w14:textId="77777777" w:rsidR="00DC65B1" w:rsidRDefault="00865516">
          <w:pPr>
            <w:pStyle w:val="TOC2"/>
            <w:tabs>
              <w:tab w:val="right" w:leader="dot" w:pos="8828"/>
            </w:tabs>
            <w:rPr>
              <w:noProof/>
            </w:rPr>
          </w:pPr>
          <w:hyperlink w:anchor="_Toc264349042" w:history="1">
            <w:r w:rsidR="00DC65B1" w:rsidRPr="00536C9E">
              <w:rPr>
                <w:rStyle w:val="Hyperlink"/>
                <w:noProof/>
              </w:rPr>
              <w:t>101. Registrar Ingreso de Productos importados</w:t>
            </w:r>
            <w:r w:rsidR="00DC65B1">
              <w:rPr>
                <w:noProof/>
                <w:webHidden/>
              </w:rPr>
              <w:tab/>
            </w:r>
            <w:r w:rsidR="00DC65B1">
              <w:rPr>
                <w:noProof/>
                <w:webHidden/>
              </w:rPr>
              <w:fldChar w:fldCharType="begin"/>
            </w:r>
            <w:r w:rsidR="00DC65B1">
              <w:rPr>
                <w:noProof/>
                <w:webHidden/>
              </w:rPr>
              <w:instrText xml:space="preserve"> PAGEREF _Toc264349042 \h </w:instrText>
            </w:r>
            <w:r w:rsidR="00DC65B1">
              <w:rPr>
                <w:noProof/>
                <w:webHidden/>
              </w:rPr>
            </w:r>
            <w:r w:rsidR="00DC65B1">
              <w:rPr>
                <w:noProof/>
                <w:webHidden/>
              </w:rPr>
              <w:fldChar w:fldCharType="separate"/>
            </w:r>
            <w:r w:rsidR="00DC65B1">
              <w:rPr>
                <w:noProof/>
                <w:webHidden/>
              </w:rPr>
              <w:t>0</w:t>
            </w:r>
            <w:r w:rsidR="00DC65B1">
              <w:rPr>
                <w:noProof/>
                <w:webHidden/>
              </w:rPr>
              <w:fldChar w:fldCharType="end"/>
            </w:r>
          </w:hyperlink>
        </w:p>
        <w:p w14:paraId="2AF5D06A" w14:textId="77777777" w:rsidR="00DC65B1" w:rsidRDefault="00865516">
          <w:pPr>
            <w:pStyle w:val="TOC2"/>
            <w:tabs>
              <w:tab w:val="right" w:leader="dot" w:pos="8828"/>
            </w:tabs>
            <w:rPr>
              <w:noProof/>
            </w:rPr>
          </w:pPr>
          <w:hyperlink w:anchor="_Toc264349043" w:history="1">
            <w:r w:rsidR="00DC65B1" w:rsidRPr="00536C9E">
              <w:rPr>
                <w:rStyle w:val="Hyperlink"/>
                <w:noProof/>
              </w:rPr>
              <w:t>102. Registrar Ingreso de Materia Prima</w:t>
            </w:r>
            <w:r w:rsidR="00DC65B1">
              <w:rPr>
                <w:noProof/>
                <w:webHidden/>
              </w:rPr>
              <w:tab/>
            </w:r>
            <w:r w:rsidR="00DC65B1">
              <w:rPr>
                <w:noProof/>
                <w:webHidden/>
              </w:rPr>
              <w:fldChar w:fldCharType="begin"/>
            </w:r>
            <w:r w:rsidR="00DC65B1">
              <w:rPr>
                <w:noProof/>
                <w:webHidden/>
              </w:rPr>
              <w:instrText xml:space="preserve"> PAGEREF _Toc264349043 \h </w:instrText>
            </w:r>
            <w:r w:rsidR="00DC65B1">
              <w:rPr>
                <w:noProof/>
                <w:webHidden/>
              </w:rPr>
            </w:r>
            <w:r w:rsidR="00DC65B1">
              <w:rPr>
                <w:noProof/>
                <w:webHidden/>
              </w:rPr>
              <w:fldChar w:fldCharType="separate"/>
            </w:r>
            <w:r w:rsidR="00DC65B1">
              <w:rPr>
                <w:noProof/>
                <w:webHidden/>
              </w:rPr>
              <w:t>1</w:t>
            </w:r>
            <w:r w:rsidR="00DC65B1">
              <w:rPr>
                <w:noProof/>
                <w:webHidden/>
              </w:rPr>
              <w:fldChar w:fldCharType="end"/>
            </w:r>
          </w:hyperlink>
        </w:p>
        <w:p w14:paraId="33492AC8" w14:textId="77777777" w:rsidR="00DC65B1" w:rsidRDefault="00865516">
          <w:pPr>
            <w:pStyle w:val="TOC2"/>
            <w:tabs>
              <w:tab w:val="right" w:leader="dot" w:pos="8828"/>
            </w:tabs>
            <w:rPr>
              <w:noProof/>
            </w:rPr>
          </w:pPr>
          <w:hyperlink w:anchor="_Toc264349044" w:history="1">
            <w:r w:rsidR="00DC65B1" w:rsidRPr="00536C9E">
              <w:rPr>
                <w:rStyle w:val="Hyperlink"/>
                <w:noProof/>
              </w:rPr>
              <w:t>103. Registrar Salida de Materia Prima</w:t>
            </w:r>
            <w:r w:rsidR="00DC65B1">
              <w:rPr>
                <w:noProof/>
                <w:webHidden/>
              </w:rPr>
              <w:tab/>
            </w:r>
            <w:r w:rsidR="00DC65B1">
              <w:rPr>
                <w:noProof/>
                <w:webHidden/>
              </w:rPr>
              <w:fldChar w:fldCharType="begin"/>
            </w:r>
            <w:r w:rsidR="00DC65B1">
              <w:rPr>
                <w:noProof/>
                <w:webHidden/>
              </w:rPr>
              <w:instrText xml:space="preserve"> PAGEREF _Toc264349044 \h </w:instrText>
            </w:r>
            <w:r w:rsidR="00DC65B1">
              <w:rPr>
                <w:noProof/>
                <w:webHidden/>
              </w:rPr>
            </w:r>
            <w:r w:rsidR="00DC65B1">
              <w:rPr>
                <w:noProof/>
                <w:webHidden/>
              </w:rPr>
              <w:fldChar w:fldCharType="separate"/>
            </w:r>
            <w:r w:rsidR="00DC65B1">
              <w:rPr>
                <w:noProof/>
                <w:webHidden/>
              </w:rPr>
              <w:t>2</w:t>
            </w:r>
            <w:r w:rsidR="00DC65B1">
              <w:rPr>
                <w:noProof/>
                <w:webHidden/>
              </w:rPr>
              <w:fldChar w:fldCharType="end"/>
            </w:r>
          </w:hyperlink>
        </w:p>
        <w:p w14:paraId="18FAFDF2" w14:textId="77777777" w:rsidR="00DC65B1" w:rsidRDefault="00865516">
          <w:pPr>
            <w:pStyle w:val="TOC2"/>
            <w:tabs>
              <w:tab w:val="right" w:leader="dot" w:pos="8828"/>
            </w:tabs>
            <w:rPr>
              <w:noProof/>
            </w:rPr>
          </w:pPr>
          <w:hyperlink w:anchor="_Toc264349045" w:history="1">
            <w:r w:rsidR="00DC65B1" w:rsidRPr="00536C9E">
              <w:rPr>
                <w:rStyle w:val="Hyperlink"/>
                <w:noProof/>
              </w:rPr>
              <w:t>104. Registrar Pedido de Reabastecimiento</w:t>
            </w:r>
            <w:r w:rsidR="00DC65B1">
              <w:rPr>
                <w:noProof/>
                <w:webHidden/>
              </w:rPr>
              <w:tab/>
            </w:r>
            <w:r w:rsidR="00DC65B1">
              <w:rPr>
                <w:noProof/>
                <w:webHidden/>
              </w:rPr>
              <w:fldChar w:fldCharType="begin"/>
            </w:r>
            <w:r w:rsidR="00DC65B1">
              <w:rPr>
                <w:noProof/>
                <w:webHidden/>
              </w:rPr>
              <w:instrText xml:space="preserve"> PAGEREF _Toc264349045 \h </w:instrText>
            </w:r>
            <w:r w:rsidR="00DC65B1">
              <w:rPr>
                <w:noProof/>
                <w:webHidden/>
              </w:rPr>
            </w:r>
            <w:r w:rsidR="00DC65B1">
              <w:rPr>
                <w:noProof/>
                <w:webHidden/>
              </w:rPr>
              <w:fldChar w:fldCharType="separate"/>
            </w:r>
            <w:r w:rsidR="00DC65B1">
              <w:rPr>
                <w:noProof/>
                <w:webHidden/>
              </w:rPr>
              <w:t>3</w:t>
            </w:r>
            <w:r w:rsidR="00DC65B1">
              <w:rPr>
                <w:noProof/>
                <w:webHidden/>
              </w:rPr>
              <w:fldChar w:fldCharType="end"/>
            </w:r>
          </w:hyperlink>
        </w:p>
        <w:p w14:paraId="6FECE4BC" w14:textId="77777777" w:rsidR="00DC65B1" w:rsidRDefault="00865516">
          <w:pPr>
            <w:pStyle w:val="TOC2"/>
            <w:tabs>
              <w:tab w:val="right" w:leader="dot" w:pos="8828"/>
            </w:tabs>
            <w:rPr>
              <w:noProof/>
            </w:rPr>
          </w:pPr>
          <w:hyperlink w:anchor="_Toc264349046" w:history="1">
            <w:r w:rsidR="00DC65B1" w:rsidRPr="00536C9E">
              <w:rPr>
                <w:rStyle w:val="Hyperlink"/>
                <w:noProof/>
              </w:rPr>
              <w:t>105. Registrar Inconsistencia de Deposito</w:t>
            </w:r>
            <w:r w:rsidR="00DC65B1">
              <w:rPr>
                <w:noProof/>
                <w:webHidden/>
              </w:rPr>
              <w:tab/>
            </w:r>
            <w:r w:rsidR="00DC65B1">
              <w:rPr>
                <w:noProof/>
                <w:webHidden/>
              </w:rPr>
              <w:fldChar w:fldCharType="begin"/>
            </w:r>
            <w:r w:rsidR="00DC65B1">
              <w:rPr>
                <w:noProof/>
                <w:webHidden/>
              </w:rPr>
              <w:instrText xml:space="preserve"> PAGEREF _Toc264349046 \h </w:instrText>
            </w:r>
            <w:r w:rsidR="00DC65B1">
              <w:rPr>
                <w:noProof/>
                <w:webHidden/>
              </w:rPr>
            </w:r>
            <w:r w:rsidR="00DC65B1">
              <w:rPr>
                <w:noProof/>
                <w:webHidden/>
              </w:rPr>
              <w:fldChar w:fldCharType="separate"/>
            </w:r>
            <w:r w:rsidR="00DC65B1">
              <w:rPr>
                <w:noProof/>
                <w:webHidden/>
              </w:rPr>
              <w:t>4</w:t>
            </w:r>
            <w:r w:rsidR="00DC65B1">
              <w:rPr>
                <w:noProof/>
                <w:webHidden/>
              </w:rPr>
              <w:fldChar w:fldCharType="end"/>
            </w:r>
          </w:hyperlink>
        </w:p>
        <w:p w14:paraId="6E0FE67F" w14:textId="77777777" w:rsidR="00DC65B1" w:rsidRDefault="00865516">
          <w:pPr>
            <w:pStyle w:val="TOC2"/>
            <w:tabs>
              <w:tab w:val="right" w:leader="dot" w:pos="8828"/>
            </w:tabs>
            <w:rPr>
              <w:noProof/>
            </w:rPr>
          </w:pPr>
          <w:hyperlink w:anchor="_Toc264349047" w:history="1">
            <w:r w:rsidR="00DC65B1" w:rsidRPr="00536C9E">
              <w:rPr>
                <w:rStyle w:val="Hyperlink"/>
                <w:noProof/>
              </w:rPr>
              <w:t>106. Registrar Reaprovisionamiento Interno</w:t>
            </w:r>
            <w:r w:rsidR="00DC65B1">
              <w:rPr>
                <w:noProof/>
                <w:webHidden/>
              </w:rPr>
              <w:tab/>
            </w:r>
            <w:r w:rsidR="00DC65B1">
              <w:rPr>
                <w:noProof/>
                <w:webHidden/>
              </w:rPr>
              <w:fldChar w:fldCharType="begin"/>
            </w:r>
            <w:r w:rsidR="00DC65B1">
              <w:rPr>
                <w:noProof/>
                <w:webHidden/>
              </w:rPr>
              <w:instrText xml:space="preserve"> PAGEREF _Toc264349047 \h </w:instrText>
            </w:r>
            <w:r w:rsidR="00DC65B1">
              <w:rPr>
                <w:noProof/>
                <w:webHidden/>
              </w:rPr>
            </w:r>
            <w:r w:rsidR="00DC65B1">
              <w:rPr>
                <w:noProof/>
                <w:webHidden/>
              </w:rPr>
              <w:fldChar w:fldCharType="separate"/>
            </w:r>
            <w:r w:rsidR="00DC65B1">
              <w:rPr>
                <w:noProof/>
                <w:webHidden/>
              </w:rPr>
              <w:t>5</w:t>
            </w:r>
            <w:r w:rsidR="00DC65B1">
              <w:rPr>
                <w:noProof/>
                <w:webHidden/>
              </w:rPr>
              <w:fldChar w:fldCharType="end"/>
            </w:r>
          </w:hyperlink>
        </w:p>
        <w:p w14:paraId="730A8D0C" w14:textId="77777777" w:rsidR="00DC65B1" w:rsidRDefault="00865516">
          <w:pPr>
            <w:pStyle w:val="TOC2"/>
            <w:tabs>
              <w:tab w:val="right" w:leader="dot" w:pos="8828"/>
            </w:tabs>
            <w:rPr>
              <w:noProof/>
            </w:rPr>
          </w:pPr>
          <w:hyperlink w:anchor="_Toc264349048" w:history="1">
            <w:r w:rsidR="00DC65B1" w:rsidRPr="00536C9E">
              <w:rPr>
                <w:rStyle w:val="Hyperlink"/>
                <w:noProof/>
              </w:rPr>
              <w:t>108. Registrar Armado de Pedido</w:t>
            </w:r>
            <w:r w:rsidR="00DC65B1">
              <w:rPr>
                <w:noProof/>
                <w:webHidden/>
              </w:rPr>
              <w:tab/>
            </w:r>
            <w:r w:rsidR="00DC65B1">
              <w:rPr>
                <w:noProof/>
                <w:webHidden/>
              </w:rPr>
              <w:fldChar w:fldCharType="begin"/>
            </w:r>
            <w:r w:rsidR="00DC65B1">
              <w:rPr>
                <w:noProof/>
                <w:webHidden/>
              </w:rPr>
              <w:instrText xml:space="preserve"> PAGEREF _Toc264349048 \h </w:instrText>
            </w:r>
            <w:r w:rsidR="00DC65B1">
              <w:rPr>
                <w:noProof/>
                <w:webHidden/>
              </w:rPr>
            </w:r>
            <w:r w:rsidR="00DC65B1">
              <w:rPr>
                <w:noProof/>
                <w:webHidden/>
              </w:rPr>
              <w:fldChar w:fldCharType="separate"/>
            </w:r>
            <w:r w:rsidR="00DC65B1">
              <w:rPr>
                <w:noProof/>
                <w:webHidden/>
              </w:rPr>
              <w:t>6</w:t>
            </w:r>
            <w:r w:rsidR="00DC65B1">
              <w:rPr>
                <w:noProof/>
                <w:webHidden/>
              </w:rPr>
              <w:fldChar w:fldCharType="end"/>
            </w:r>
          </w:hyperlink>
        </w:p>
        <w:p w14:paraId="76D1E963" w14:textId="77777777" w:rsidR="00DC65B1" w:rsidRDefault="00865516">
          <w:pPr>
            <w:pStyle w:val="TOC2"/>
            <w:tabs>
              <w:tab w:val="right" w:leader="dot" w:pos="8828"/>
            </w:tabs>
            <w:rPr>
              <w:noProof/>
            </w:rPr>
          </w:pPr>
          <w:hyperlink w:anchor="_Toc264349049" w:history="1">
            <w:r w:rsidR="00DC65B1" w:rsidRPr="00536C9E">
              <w:rPr>
                <w:rStyle w:val="Hyperlink"/>
                <w:noProof/>
              </w:rPr>
              <w:t>109. Registrar Salida de Producción</w:t>
            </w:r>
            <w:r w:rsidR="00DC65B1">
              <w:rPr>
                <w:noProof/>
                <w:webHidden/>
              </w:rPr>
              <w:tab/>
            </w:r>
            <w:r w:rsidR="00DC65B1">
              <w:rPr>
                <w:noProof/>
                <w:webHidden/>
              </w:rPr>
              <w:fldChar w:fldCharType="begin"/>
            </w:r>
            <w:r w:rsidR="00DC65B1">
              <w:rPr>
                <w:noProof/>
                <w:webHidden/>
              </w:rPr>
              <w:instrText xml:space="preserve"> PAGEREF _Toc264349049 \h </w:instrText>
            </w:r>
            <w:r w:rsidR="00DC65B1">
              <w:rPr>
                <w:noProof/>
                <w:webHidden/>
              </w:rPr>
            </w:r>
            <w:r w:rsidR="00DC65B1">
              <w:rPr>
                <w:noProof/>
                <w:webHidden/>
              </w:rPr>
              <w:fldChar w:fldCharType="separate"/>
            </w:r>
            <w:r w:rsidR="00DC65B1">
              <w:rPr>
                <w:noProof/>
                <w:webHidden/>
              </w:rPr>
              <w:t>7</w:t>
            </w:r>
            <w:r w:rsidR="00DC65B1">
              <w:rPr>
                <w:noProof/>
                <w:webHidden/>
              </w:rPr>
              <w:fldChar w:fldCharType="end"/>
            </w:r>
          </w:hyperlink>
        </w:p>
        <w:p w14:paraId="6DF367AF" w14:textId="77777777" w:rsidR="00DC65B1" w:rsidRDefault="00865516">
          <w:pPr>
            <w:pStyle w:val="TOC2"/>
            <w:tabs>
              <w:tab w:val="right" w:leader="dot" w:pos="8828"/>
            </w:tabs>
            <w:rPr>
              <w:noProof/>
            </w:rPr>
          </w:pPr>
          <w:hyperlink w:anchor="_Toc264349050" w:history="1">
            <w:r w:rsidR="00DC65B1" w:rsidRPr="00536C9E">
              <w:rPr>
                <w:rStyle w:val="Hyperlink"/>
                <w:noProof/>
              </w:rPr>
              <w:t>110. Registrar Salida de Pedido</w:t>
            </w:r>
            <w:r w:rsidR="00DC65B1">
              <w:rPr>
                <w:noProof/>
                <w:webHidden/>
              </w:rPr>
              <w:tab/>
            </w:r>
            <w:r w:rsidR="00DC65B1">
              <w:rPr>
                <w:noProof/>
                <w:webHidden/>
              </w:rPr>
              <w:fldChar w:fldCharType="begin"/>
            </w:r>
            <w:r w:rsidR="00DC65B1">
              <w:rPr>
                <w:noProof/>
                <w:webHidden/>
              </w:rPr>
              <w:instrText xml:space="preserve"> PAGEREF _Toc264349050 \h </w:instrText>
            </w:r>
            <w:r w:rsidR="00DC65B1">
              <w:rPr>
                <w:noProof/>
                <w:webHidden/>
              </w:rPr>
            </w:r>
            <w:r w:rsidR="00DC65B1">
              <w:rPr>
                <w:noProof/>
                <w:webHidden/>
              </w:rPr>
              <w:fldChar w:fldCharType="separate"/>
            </w:r>
            <w:r w:rsidR="00DC65B1">
              <w:rPr>
                <w:noProof/>
                <w:webHidden/>
              </w:rPr>
              <w:t>8</w:t>
            </w:r>
            <w:r w:rsidR="00DC65B1">
              <w:rPr>
                <w:noProof/>
                <w:webHidden/>
              </w:rPr>
              <w:fldChar w:fldCharType="end"/>
            </w:r>
          </w:hyperlink>
        </w:p>
        <w:p w14:paraId="2DDD93FE" w14:textId="77777777" w:rsidR="00DC65B1" w:rsidRDefault="00865516">
          <w:pPr>
            <w:pStyle w:val="TOC2"/>
            <w:tabs>
              <w:tab w:val="right" w:leader="dot" w:pos="8828"/>
            </w:tabs>
            <w:rPr>
              <w:noProof/>
            </w:rPr>
          </w:pPr>
          <w:hyperlink w:anchor="_Toc264349051" w:history="1">
            <w:r w:rsidR="00DC65B1" w:rsidRPr="00536C9E">
              <w:rPr>
                <w:rStyle w:val="Hyperlink"/>
                <w:noProof/>
              </w:rPr>
              <w:t>111. Consultar Producto</w:t>
            </w:r>
            <w:r w:rsidR="00DC65B1">
              <w:rPr>
                <w:noProof/>
                <w:webHidden/>
              </w:rPr>
              <w:tab/>
            </w:r>
            <w:r w:rsidR="00DC65B1">
              <w:rPr>
                <w:noProof/>
                <w:webHidden/>
              </w:rPr>
              <w:fldChar w:fldCharType="begin"/>
            </w:r>
            <w:r w:rsidR="00DC65B1">
              <w:rPr>
                <w:noProof/>
                <w:webHidden/>
              </w:rPr>
              <w:instrText xml:space="preserve"> PAGEREF _Toc264349051 \h </w:instrText>
            </w:r>
            <w:r w:rsidR="00DC65B1">
              <w:rPr>
                <w:noProof/>
                <w:webHidden/>
              </w:rPr>
            </w:r>
            <w:r w:rsidR="00DC65B1">
              <w:rPr>
                <w:noProof/>
                <w:webHidden/>
              </w:rPr>
              <w:fldChar w:fldCharType="separate"/>
            </w:r>
            <w:r w:rsidR="00DC65B1">
              <w:rPr>
                <w:noProof/>
                <w:webHidden/>
              </w:rPr>
              <w:t>9</w:t>
            </w:r>
            <w:r w:rsidR="00DC65B1">
              <w:rPr>
                <w:noProof/>
                <w:webHidden/>
              </w:rPr>
              <w:fldChar w:fldCharType="end"/>
            </w:r>
          </w:hyperlink>
        </w:p>
        <w:p w14:paraId="28835503" w14:textId="77777777" w:rsidR="00DC65B1" w:rsidRDefault="00865516">
          <w:pPr>
            <w:pStyle w:val="TOC2"/>
            <w:tabs>
              <w:tab w:val="right" w:leader="dot" w:pos="8828"/>
            </w:tabs>
            <w:rPr>
              <w:noProof/>
            </w:rPr>
          </w:pPr>
          <w:hyperlink w:anchor="_Toc264349052" w:history="1">
            <w:r w:rsidR="00DC65B1" w:rsidRPr="00536C9E">
              <w:rPr>
                <w:rStyle w:val="Hyperlink"/>
                <w:noProof/>
              </w:rPr>
              <w:t>112. Modificar Producto</w:t>
            </w:r>
            <w:r w:rsidR="00DC65B1">
              <w:rPr>
                <w:noProof/>
                <w:webHidden/>
              </w:rPr>
              <w:tab/>
            </w:r>
            <w:r w:rsidR="00DC65B1">
              <w:rPr>
                <w:noProof/>
                <w:webHidden/>
              </w:rPr>
              <w:fldChar w:fldCharType="begin"/>
            </w:r>
            <w:r w:rsidR="00DC65B1">
              <w:rPr>
                <w:noProof/>
                <w:webHidden/>
              </w:rPr>
              <w:instrText xml:space="preserve"> PAGEREF _Toc264349052 \h </w:instrText>
            </w:r>
            <w:r w:rsidR="00DC65B1">
              <w:rPr>
                <w:noProof/>
                <w:webHidden/>
              </w:rPr>
            </w:r>
            <w:r w:rsidR="00DC65B1">
              <w:rPr>
                <w:noProof/>
                <w:webHidden/>
              </w:rPr>
              <w:fldChar w:fldCharType="separate"/>
            </w:r>
            <w:r w:rsidR="00DC65B1">
              <w:rPr>
                <w:noProof/>
                <w:webHidden/>
              </w:rPr>
              <w:t>10</w:t>
            </w:r>
            <w:r w:rsidR="00DC65B1">
              <w:rPr>
                <w:noProof/>
                <w:webHidden/>
              </w:rPr>
              <w:fldChar w:fldCharType="end"/>
            </w:r>
          </w:hyperlink>
        </w:p>
        <w:p w14:paraId="5161107B" w14:textId="77777777" w:rsidR="00DC65B1" w:rsidRDefault="00865516">
          <w:pPr>
            <w:pStyle w:val="TOC2"/>
            <w:tabs>
              <w:tab w:val="right" w:leader="dot" w:pos="8828"/>
            </w:tabs>
            <w:rPr>
              <w:noProof/>
            </w:rPr>
          </w:pPr>
          <w:hyperlink w:anchor="_Toc264349053" w:history="1">
            <w:r w:rsidR="00DC65B1" w:rsidRPr="00536C9E">
              <w:rPr>
                <w:rStyle w:val="Hyperlink"/>
                <w:noProof/>
              </w:rPr>
              <w:t>114. Registrar Producto</w:t>
            </w:r>
            <w:r w:rsidR="00DC65B1">
              <w:rPr>
                <w:noProof/>
                <w:webHidden/>
              </w:rPr>
              <w:tab/>
            </w:r>
            <w:r w:rsidR="00DC65B1">
              <w:rPr>
                <w:noProof/>
                <w:webHidden/>
              </w:rPr>
              <w:fldChar w:fldCharType="begin"/>
            </w:r>
            <w:r w:rsidR="00DC65B1">
              <w:rPr>
                <w:noProof/>
                <w:webHidden/>
              </w:rPr>
              <w:instrText xml:space="preserve"> PAGEREF _Toc264349053 \h </w:instrText>
            </w:r>
            <w:r w:rsidR="00DC65B1">
              <w:rPr>
                <w:noProof/>
                <w:webHidden/>
              </w:rPr>
            </w:r>
            <w:r w:rsidR="00DC65B1">
              <w:rPr>
                <w:noProof/>
                <w:webHidden/>
              </w:rPr>
              <w:fldChar w:fldCharType="separate"/>
            </w:r>
            <w:r w:rsidR="00DC65B1">
              <w:rPr>
                <w:noProof/>
                <w:webHidden/>
              </w:rPr>
              <w:t>11</w:t>
            </w:r>
            <w:r w:rsidR="00DC65B1">
              <w:rPr>
                <w:noProof/>
                <w:webHidden/>
              </w:rPr>
              <w:fldChar w:fldCharType="end"/>
            </w:r>
          </w:hyperlink>
        </w:p>
        <w:p w14:paraId="13C227F6" w14:textId="77777777" w:rsidR="00DC65B1" w:rsidRDefault="00865516">
          <w:pPr>
            <w:pStyle w:val="TOC2"/>
            <w:tabs>
              <w:tab w:val="right" w:leader="dot" w:pos="8828"/>
            </w:tabs>
            <w:rPr>
              <w:noProof/>
            </w:rPr>
          </w:pPr>
          <w:hyperlink w:anchor="_Toc264349054" w:history="1">
            <w:r w:rsidR="00DC65B1" w:rsidRPr="00536C9E">
              <w:rPr>
                <w:rStyle w:val="Hyperlink"/>
                <w:noProof/>
              </w:rPr>
              <w:t>201. Registrar Cliente</w:t>
            </w:r>
            <w:r w:rsidR="00DC65B1">
              <w:rPr>
                <w:noProof/>
                <w:webHidden/>
              </w:rPr>
              <w:tab/>
            </w:r>
            <w:r w:rsidR="00DC65B1">
              <w:rPr>
                <w:noProof/>
                <w:webHidden/>
              </w:rPr>
              <w:fldChar w:fldCharType="begin"/>
            </w:r>
            <w:r w:rsidR="00DC65B1">
              <w:rPr>
                <w:noProof/>
                <w:webHidden/>
              </w:rPr>
              <w:instrText xml:space="preserve"> PAGEREF _Toc264349054 \h </w:instrText>
            </w:r>
            <w:r w:rsidR="00DC65B1">
              <w:rPr>
                <w:noProof/>
                <w:webHidden/>
              </w:rPr>
            </w:r>
            <w:r w:rsidR="00DC65B1">
              <w:rPr>
                <w:noProof/>
                <w:webHidden/>
              </w:rPr>
              <w:fldChar w:fldCharType="separate"/>
            </w:r>
            <w:r w:rsidR="00DC65B1">
              <w:rPr>
                <w:noProof/>
                <w:webHidden/>
              </w:rPr>
              <w:t>12</w:t>
            </w:r>
            <w:r w:rsidR="00DC65B1">
              <w:rPr>
                <w:noProof/>
                <w:webHidden/>
              </w:rPr>
              <w:fldChar w:fldCharType="end"/>
            </w:r>
          </w:hyperlink>
        </w:p>
        <w:p w14:paraId="1A83C3B7" w14:textId="77777777" w:rsidR="00DC65B1" w:rsidRDefault="00865516">
          <w:pPr>
            <w:pStyle w:val="TOC2"/>
            <w:tabs>
              <w:tab w:val="right" w:leader="dot" w:pos="8828"/>
            </w:tabs>
            <w:rPr>
              <w:noProof/>
            </w:rPr>
          </w:pPr>
          <w:hyperlink w:anchor="_Toc264349055" w:history="1">
            <w:r w:rsidR="00DC65B1" w:rsidRPr="00536C9E">
              <w:rPr>
                <w:rStyle w:val="Hyperlink"/>
                <w:noProof/>
              </w:rPr>
              <w:t>202. Modificar Cliente</w:t>
            </w:r>
            <w:r w:rsidR="00DC65B1">
              <w:rPr>
                <w:noProof/>
                <w:webHidden/>
              </w:rPr>
              <w:tab/>
            </w:r>
            <w:r w:rsidR="00DC65B1">
              <w:rPr>
                <w:noProof/>
                <w:webHidden/>
              </w:rPr>
              <w:fldChar w:fldCharType="begin"/>
            </w:r>
            <w:r w:rsidR="00DC65B1">
              <w:rPr>
                <w:noProof/>
                <w:webHidden/>
              </w:rPr>
              <w:instrText xml:space="preserve"> PAGEREF _Toc264349055 \h </w:instrText>
            </w:r>
            <w:r w:rsidR="00DC65B1">
              <w:rPr>
                <w:noProof/>
                <w:webHidden/>
              </w:rPr>
            </w:r>
            <w:r w:rsidR="00DC65B1">
              <w:rPr>
                <w:noProof/>
                <w:webHidden/>
              </w:rPr>
              <w:fldChar w:fldCharType="separate"/>
            </w:r>
            <w:r w:rsidR="00DC65B1">
              <w:rPr>
                <w:noProof/>
                <w:webHidden/>
              </w:rPr>
              <w:t>13</w:t>
            </w:r>
            <w:r w:rsidR="00DC65B1">
              <w:rPr>
                <w:noProof/>
                <w:webHidden/>
              </w:rPr>
              <w:fldChar w:fldCharType="end"/>
            </w:r>
          </w:hyperlink>
        </w:p>
        <w:p w14:paraId="4BF7F190" w14:textId="77777777" w:rsidR="00DC65B1" w:rsidRDefault="00865516">
          <w:pPr>
            <w:pStyle w:val="TOC2"/>
            <w:tabs>
              <w:tab w:val="right" w:leader="dot" w:pos="8828"/>
            </w:tabs>
            <w:rPr>
              <w:noProof/>
            </w:rPr>
          </w:pPr>
          <w:hyperlink w:anchor="_Toc264349056" w:history="1">
            <w:r w:rsidR="00DC65B1" w:rsidRPr="00536C9E">
              <w:rPr>
                <w:rStyle w:val="Hyperlink"/>
                <w:noProof/>
              </w:rPr>
              <w:t>203. Consultar Catalogo</w:t>
            </w:r>
            <w:r w:rsidR="00DC65B1">
              <w:rPr>
                <w:noProof/>
                <w:webHidden/>
              </w:rPr>
              <w:tab/>
            </w:r>
            <w:r w:rsidR="00DC65B1">
              <w:rPr>
                <w:noProof/>
                <w:webHidden/>
              </w:rPr>
              <w:fldChar w:fldCharType="begin"/>
            </w:r>
            <w:r w:rsidR="00DC65B1">
              <w:rPr>
                <w:noProof/>
                <w:webHidden/>
              </w:rPr>
              <w:instrText xml:space="preserve"> PAGEREF _Toc264349056 \h </w:instrText>
            </w:r>
            <w:r w:rsidR="00DC65B1">
              <w:rPr>
                <w:noProof/>
                <w:webHidden/>
              </w:rPr>
            </w:r>
            <w:r w:rsidR="00DC65B1">
              <w:rPr>
                <w:noProof/>
                <w:webHidden/>
              </w:rPr>
              <w:fldChar w:fldCharType="separate"/>
            </w:r>
            <w:r w:rsidR="00DC65B1">
              <w:rPr>
                <w:noProof/>
                <w:webHidden/>
              </w:rPr>
              <w:t>14</w:t>
            </w:r>
            <w:r w:rsidR="00DC65B1">
              <w:rPr>
                <w:noProof/>
                <w:webHidden/>
              </w:rPr>
              <w:fldChar w:fldCharType="end"/>
            </w:r>
          </w:hyperlink>
        </w:p>
        <w:p w14:paraId="01FAEFFE" w14:textId="77777777" w:rsidR="00DC65B1" w:rsidRDefault="00865516">
          <w:pPr>
            <w:pStyle w:val="TOC2"/>
            <w:tabs>
              <w:tab w:val="right" w:leader="dot" w:pos="8828"/>
            </w:tabs>
            <w:rPr>
              <w:noProof/>
            </w:rPr>
          </w:pPr>
          <w:hyperlink w:anchor="_Toc264349057" w:history="1">
            <w:r w:rsidR="00DC65B1" w:rsidRPr="00536C9E">
              <w:rPr>
                <w:rStyle w:val="Hyperlink"/>
                <w:noProof/>
              </w:rPr>
              <w:t>204. Registrar Rendición de Ventas a Viajantes</w:t>
            </w:r>
            <w:r w:rsidR="00DC65B1">
              <w:rPr>
                <w:noProof/>
                <w:webHidden/>
              </w:rPr>
              <w:tab/>
            </w:r>
            <w:r w:rsidR="00DC65B1">
              <w:rPr>
                <w:noProof/>
                <w:webHidden/>
              </w:rPr>
              <w:fldChar w:fldCharType="begin"/>
            </w:r>
            <w:r w:rsidR="00DC65B1">
              <w:rPr>
                <w:noProof/>
                <w:webHidden/>
              </w:rPr>
              <w:instrText xml:space="preserve"> PAGEREF _Toc264349057 \h </w:instrText>
            </w:r>
            <w:r w:rsidR="00DC65B1">
              <w:rPr>
                <w:noProof/>
                <w:webHidden/>
              </w:rPr>
            </w:r>
            <w:r w:rsidR="00DC65B1">
              <w:rPr>
                <w:noProof/>
                <w:webHidden/>
              </w:rPr>
              <w:fldChar w:fldCharType="separate"/>
            </w:r>
            <w:r w:rsidR="00DC65B1">
              <w:rPr>
                <w:noProof/>
                <w:webHidden/>
              </w:rPr>
              <w:t>15</w:t>
            </w:r>
            <w:r w:rsidR="00DC65B1">
              <w:rPr>
                <w:noProof/>
                <w:webHidden/>
              </w:rPr>
              <w:fldChar w:fldCharType="end"/>
            </w:r>
          </w:hyperlink>
        </w:p>
        <w:p w14:paraId="12D58C1D" w14:textId="77777777" w:rsidR="00DC65B1" w:rsidRDefault="00865516">
          <w:pPr>
            <w:pStyle w:val="TOC2"/>
            <w:tabs>
              <w:tab w:val="right" w:leader="dot" w:pos="8828"/>
            </w:tabs>
            <w:rPr>
              <w:noProof/>
            </w:rPr>
          </w:pPr>
          <w:hyperlink w:anchor="_Toc264349058" w:history="1">
            <w:r w:rsidR="00DC65B1" w:rsidRPr="00536C9E">
              <w:rPr>
                <w:rStyle w:val="Hyperlink"/>
                <w:noProof/>
              </w:rPr>
              <w:t>205. Registrar Devolución de Venta</w:t>
            </w:r>
            <w:r w:rsidR="00DC65B1">
              <w:rPr>
                <w:noProof/>
                <w:webHidden/>
              </w:rPr>
              <w:tab/>
            </w:r>
            <w:r w:rsidR="00DC65B1">
              <w:rPr>
                <w:noProof/>
                <w:webHidden/>
              </w:rPr>
              <w:fldChar w:fldCharType="begin"/>
            </w:r>
            <w:r w:rsidR="00DC65B1">
              <w:rPr>
                <w:noProof/>
                <w:webHidden/>
              </w:rPr>
              <w:instrText xml:space="preserve"> PAGEREF _Toc264349058 \h </w:instrText>
            </w:r>
            <w:r w:rsidR="00DC65B1">
              <w:rPr>
                <w:noProof/>
                <w:webHidden/>
              </w:rPr>
            </w:r>
            <w:r w:rsidR="00DC65B1">
              <w:rPr>
                <w:noProof/>
                <w:webHidden/>
              </w:rPr>
              <w:fldChar w:fldCharType="separate"/>
            </w:r>
            <w:r w:rsidR="00DC65B1">
              <w:rPr>
                <w:noProof/>
                <w:webHidden/>
              </w:rPr>
              <w:t>16</w:t>
            </w:r>
            <w:r w:rsidR="00DC65B1">
              <w:rPr>
                <w:noProof/>
                <w:webHidden/>
              </w:rPr>
              <w:fldChar w:fldCharType="end"/>
            </w:r>
          </w:hyperlink>
        </w:p>
        <w:p w14:paraId="256CE7CA" w14:textId="77777777" w:rsidR="00DC65B1" w:rsidRDefault="00865516">
          <w:pPr>
            <w:pStyle w:val="TOC2"/>
            <w:tabs>
              <w:tab w:val="right" w:leader="dot" w:pos="8828"/>
            </w:tabs>
            <w:rPr>
              <w:noProof/>
            </w:rPr>
          </w:pPr>
          <w:hyperlink w:anchor="_Toc264349059" w:history="1">
            <w:r w:rsidR="00DC65B1" w:rsidRPr="00536C9E">
              <w:rPr>
                <w:rStyle w:val="Hyperlink"/>
                <w:noProof/>
              </w:rPr>
              <w:t>206. Consultar Cliente</w:t>
            </w:r>
            <w:r w:rsidR="00DC65B1">
              <w:rPr>
                <w:noProof/>
                <w:webHidden/>
              </w:rPr>
              <w:tab/>
            </w:r>
            <w:r w:rsidR="00DC65B1">
              <w:rPr>
                <w:noProof/>
                <w:webHidden/>
              </w:rPr>
              <w:fldChar w:fldCharType="begin"/>
            </w:r>
            <w:r w:rsidR="00DC65B1">
              <w:rPr>
                <w:noProof/>
                <w:webHidden/>
              </w:rPr>
              <w:instrText xml:space="preserve"> PAGEREF _Toc264349059 \h </w:instrText>
            </w:r>
            <w:r w:rsidR="00DC65B1">
              <w:rPr>
                <w:noProof/>
                <w:webHidden/>
              </w:rPr>
            </w:r>
            <w:r w:rsidR="00DC65B1">
              <w:rPr>
                <w:noProof/>
                <w:webHidden/>
              </w:rPr>
              <w:fldChar w:fldCharType="separate"/>
            </w:r>
            <w:r w:rsidR="00DC65B1">
              <w:rPr>
                <w:noProof/>
                <w:webHidden/>
              </w:rPr>
              <w:t>17</w:t>
            </w:r>
            <w:r w:rsidR="00DC65B1">
              <w:rPr>
                <w:noProof/>
                <w:webHidden/>
              </w:rPr>
              <w:fldChar w:fldCharType="end"/>
            </w:r>
          </w:hyperlink>
        </w:p>
        <w:p w14:paraId="5E050427" w14:textId="77777777" w:rsidR="00DC65B1" w:rsidRDefault="00865516">
          <w:pPr>
            <w:pStyle w:val="TOC2"/>
            <w:tabs>
              <w:tab w:val="right" w:leader="dot" w:pos="8828"/>
            </w:tabs>
            <w:rPr>
              <w:noProof/>
            </w:rPr>
          </w:pPr>
          <w:hyperlink w:anchor="_Toc264349060" w:history="1">
            <w:r w:rsidR="00DC65B1" w:rsidRPr="00536C9E">
              <w:rPr>
                <w:rStyle w:val="Hyperlink"/>
                <w:noProof/>
              </w:rPr>
              <w:t>207. Generar Informe de Cuentas de Cliente</w:t>
            </w:r>
            <w:r w:rsidR="00DC65B1">
              <w:rPr>
                <w:noProof/>
                <w:webHidden/>
              </w:rPr>
              <w:tab/>
            </w:r>
            <w:r w:rsidR="00DC65B1">
              <w:rPr>
                <w:noProof/>
                <w:webHidden/>
              </w:rPr>
              <w:fldChar w:fldCharType="begin"/>
            </w:r>
            <w:r w:rsidR="00DC65B1">
              <w:rPr>
                <w:noProof/>
                <w:webHidden/>
              </w:rPr>
              <w:instrText xml:space="preserve"> PAGEREF _Toc264349060 \h </w:instrText>
            </w:r>
            <w:r w:rsidR="00DC65B1">
              <w:rPr>
                <w:noProof/>
                <w:webHidden/>
              </w:rPr>
            </w:r>
            <w:r w:rsidR="00DC65B1">
              <w:rPr>
                <w:noProof/>
                <w:webHidden/>
              </w:rPr>
              <w:fldChar w:fldCharType="separate"/>
            </w:r>
            <w:r w:rsidR="00DC65B1">
              <w:rPr>
                <w:noProof/>
                <w:webHidden/>
              </w:rPr>
              <w:t>18</w:t>
            </w:r>
            <w:r w:rsidR="00DC65B1">
              <w:rPr>
                <w:noProof/>
                <w:webHidden/>
              </w:rPr>
              <w:fldChar w:fldCharType="end"/>
            </w:r>
          </w:hyperlink>
        </w:p>
        <w:p w14:paraId="017D28DC" w14:textId="77777777" w:rsidR="00DC65B1" w:rsidRDefault="00865516">
          <w:pPr>
            <w:pStyle w:val="TOC2"/>
            <w:tabs>
              <w:tab w:val="right" w:leader="dot" w:pos="8828"/>
            </w:tabs>
            <w:rPr>
              <w:noProof/>
            </w:rPr>
          </w:pPr>
          <w:hyperlink w:anchor="_Toc264349061" w:history="1">
            <w:r w:rsidR="00DC65B1" w:rsidRPr="00536C9E">
              <w:rPr>
                <w:rStyle w:val="Hyperlink"/>
                <w:noProof/>
              </w:rPr>
              <w:t>208. Generar Informe de Ventas</w:t>
            </w:r>
            <w:r w:rsidR="00DC65B1">
              <w:rPr>
                <w:noProof/>
                <w:webHidden/>
              </w:rPr>
              <w:tab/>
            </w:r>
            <w:r w:rsidR="00DC65B1">
              <w:rPr>
                <w:noProof/>
                <w:webHidden/>
              </w:rPr>
              <w:fldChar w:fldCharType="begin"/>
            </w:r>
            <w:r w:rsidR="00DC65B1">
              <w:rPr>
                <w:noProof/>
                <w:webHidden/>
              </w:rPr>
              <w:instrText xml:space="preserve"> PAGEREF _Toc264349061 \h </w:instrText>
            </w:r>
            <w:r w:rsidR="00DC65B1">
              <w:rPr>
                <w:noProof/>
                <w:webHidden/>
              </w:rPr>
            </w:r>
            <w:r w:rsidR="00DC65B1">
              <w:rPr>
                <w:noProof/>
                <w:webHidden/>
              </w:rPr>
              <w:fldChar w:fldCharType="separate"/>
            </w:r>
            <w:r w:rsidR="00DC65B1">
              <w:rPr>
                <w:noProof/>
                <w:webHidden/>
              </w:rPr>
              <w:t>19</w:t>
            </w:r>
            <w:r w:rsidR="00DC65B1">
              <w:rPr>
                <w:noProof/>
                <w:webHidden/>
              </w:rPr>
              <w:fldChar w:fldCharType="end"/>
            </w:r>
          </w:hyperlink>
        </w:p>
        <w:p w14:paraId="3995277C" w14:textId="77777777" w:rsidR="00DC65B1" w:rsidRDefault="00865516">
          <w:pPr>
            <w:pStyle w:val="TOC2"/>
            <w:tabs>
              <w:tab w:val="right" w:leader="dot" w:pos="8828"/>
            </w:tabs>
            <w:rPr>
              <w:noProof/>
            </w:rPr>
          </w:pPr>
          <w:hyperlink w:anchor="_Toc264349062" w:history="1">
            <w:r w:rsidR="00DC65B1" w:rsidRPr="00536C9E">
              <w:rPr>
                <w:rStyle w:val="Hyperlink"/>
                <w:noProof/>
              </w:rPr>
              <w:t>209. Registrar Venta</w:t>
            </w:r>
            <w:r w:rsidR="00DC65B1">
              <w:rPr>
                <w:noProof/>
                <w:webHidden/>
              </w:rPr>
              <w:tab/>
            </w:r>
            <w:r w:rsidR="00DC65B1">
              <w:rPr>
                <w:noProof/>
                <w:webHidden/>
              </w:rPr>
              <w:fldChar w:fldCharType="begin"/>
            </w:r>
            <w:r w:rsidR="00DC65B1">
              <w:rPr>
                <w:noProof/>
                <w:webHidden/>
              </w:rPr>
              <w:instrText xml:space="preserve"> PAGEREF _Toc264349062 \h </w:instrText>
            </w:r>
            <w:r w:rsidR="00DC65B1">
              <w:rPr>
                <w:noProof/>
                <w:webHidden/>
              </w:rPr>
            </w:r>
            <w:r w:rsidR="00DC65B1">
              <w:rPr>
                <w:noProof/>
                <w:webHidden/>
              </w:rPr>
              <w:fldChar w:fldCharType="separate"/>
            </w:r>
            <w:r w:rsidR="00DC65B1">
              <w:rPr>
                <w:noProof/>
                <w:webHidden/>
              </w:rPr>
              <w:t>20</w:t>
            </w:r>
            <w:r w:rsidR="00DC65B1">
              <w:rPr>
                <w:noProof/>
                <w:webHidden/>
              </w:rPr>
              <w:fldChar w:fldCharType="end"/>
            </w:r>
          </w:hyperlink>
        </w:p>
        <w:p w14:paraId="2A18964B" w14:textId="77777777" w:rsidR="00DC65B1" w:rsidRDefault="00865516">
          <w:pPr>
            <w:pStyle w:val="TOC2"/>
            <w:tabs>
              <w:tab w:val="right" w:leader="dot" w:pos="8828"/>
            </w:tabs>
            <w:rPr>
              <w:noProof/>
            </w:rPr>
          </w:pPr>
          <w:hyperlink w:anchor="_Toc264349063" w:history="1">
            <w:r w:rsidR="00DC65B1" w:rsidRPr="00536C9E">
              <w:rPr>
                <w:rStyle w:val="Hyperlink"/>
                <w:noProof/>
              </w:rPr>
              <w:t>210. Consultar Viajante</w:t>
            </w:r>
            <w:r w:rsidR="00DC65B1">
              <w:rPr>
                <w:noProof/>
                <w:webHidden/>
              </w:rPr>
              <w:tab/>
            </w:r>
            <w:r w:rsidR="00DC65B1">
              <w:rPr>
                <w:noProof/>
                <w:webHidden/>
              </w:rPr>
              <w:fldChar w:fldCharType="begin"/>
            </w:r>
            <w:r w:rsidR="00DC65B1">
              <w:rPr>
                <w:noProof/>
                <w:webHidden/>
              </w:rPr>
              <w:instrText xml:space="preserve"> PAGEREF _Toc264349063 \h </w:instrText>
            </w:r>
            <w:r w:rsidR="00DC65B1">
              <w:rPr>
                <w:noProof/>
                <w:webHidden/>
              </w:rPr>
            </w:r>
            <w:r w:rsidR="00DC65B1">
              <w:rPr>
                <w:noProof/>
                <w:webHidden/>
              </w:rPr>
              <w:fldChar w:fldCharType="separate"/>
            </w:r>
            <w:r w:rsidR="00DC65B1">
              <w:rPr>
                <w:noProof/>
                <w:webHidden/>
              </w:rPr>
              <w:t>21</w:t>
            </w:r>
            <w:r w:rsidR="00DC65B1">
              <w:rPr>
                <w:noProof/>
                <w:webHidden/>
              </w:rPr>
              <w:fldChar w:fldCharType="end"/>
            </w:r>
          </w:hyperlink>
        </w:p>
        <w:p w14:paraId="0C4A7CD0" w14:textId="77777777" w:rsidR="00DC65B1" w:rsidRDefault="00865516">
          <w:pPr>
            <w:pStyle w:val="TOC2"/>
            <w:tabs>
              <w:tab w:val="right" w:leader="dot" w:pos="8828"/>
            </w:tabs>
            <w:rPr>
              <w:noProof/>
            </w:rPr>
          </w:pPr>
          <w:hyperlink w:anchor="_Toc264349064" w:history="1">
            <w:r w:rsidR="00DC65B1" w:rsidRPr="00536C9E">
              <w:rPr>
                <w:rStyle w:val="Hyperlink"/>
                <w:noProof/>
              </w:rPr>
              <w:t>281. Registrar Pedido</w:t>
            </w:r>
            <w:r w:rsidR="00DC65B1">
              <w:rPr>
                <w:noProof/>
                <w:webHidden/>
              </w:rPr>
              <w:tab/>
            </w:r>
            <w:r w:rsidR="00DC65B1">
              <w:rPr>
                <w:noProof/>
                <w:webHidden/>
              </w:rPr>
              <w:fldChar w:fldCharType="begin"/>
            </w:r>
            <w:r w:rsidR="00DC65B1">
              <w:rPr>
                <w:noProof/>
                <w:webHidden/>
              </w:rPr>
              <w:instrText xml:space="preserve"> PAGEREF _Toc264349064 \h </w:instrText>
            </w:r>
            <w:r w:rsidR="00DC65B1">
              <w:rPr>
                <w:noProof/>
                <w:webHidden/>
              </w:rPr>
            </w:r>
            <w:r w:rsidR="00DC65B1">
              <w:rPr>
                <w:noProof/>
                <w:webHidden/>
              </w:rPr>
              <w:fldChar w:fldCharType="separate"/>
            </w:r>
            <w:r w:rsidR="00DC65B1">
              <w:rPr>
                <w:noProof/>
                <w:webHidden/>
              </w:rPr>
              <w:t>22</w:t>
            </w:r>
            <w:r w:rsidR="00DC65B1">
              <w:rPr>
                <w:noProof/>
                <w:webHidden/>
              </w:rPr>
              <w:fldChar w:fldCharType="end"/>
            </w:r>
          </w:hyperlink>
        </w:p>
        <w:p w14:paraId="20A2E891" w14:textId="77777777" w:rsidR="00DC65B1" w:rsidRDefault="00865516">
          <w:pPr>
            <w:pStyle w:val="TOC2"/>
            <w:tabs>
              <w:tab w:val="right" w:leader="dot" w:pos="8828"/>
            </w:tabs>
            <w:rPr>
              <w:noProof/>
            </w:rPr>
          </w:pPr>
          <w:hyperlink w:anchor="_Toc264349065" w:history="1">
            <w:r w:rsidR="00DC65B1" w:rsidRPr="00536C9E">
              <w:rPr>
                <w:rStyle w:val="Hyperlink"/>
                <w:noProof/>
              </w:rPr>
              <w:t>282. Consultar Pedido</w:t>
            </w:r>
            <w:r w:rsidR="00DC65B1">
              <w:rPr>
                <w:noProof/>
                <w:webHidden/>
              </w:rPr>
              <w:tab/>
            </w:r>
            <w:r w:rsidR="00DC65B1">
              <w:rPr>
                <w:noProof/>
                <w:webHidden/>
              </w:rPr>
              <w:fldChar w:fldCharType="begin"/>
            </w:r>
            <w:r w:rsidR="00DC65B1">
              <w:rPr>
                <w:noProof/>
                <w:webHidden/>
              </w:rPr>
              <w:instrText xml:space="preserve"> PAGEREF _Toc264349065 \h </w:instrText>
            </w:r>
            <w:r w:rsidR="00DC65B1">
              <w:rPr>
                <w:noProof/>
                <w:webHidden/>
              </w:rPr>
            </w:r>
            <w:r w:rsidR="00DC65B1">
              <w:rPr>
                <w:noProof/>
                <w:webHidden/>
              </w:rPr>
              <w:fldChar w:fldCharType="separate"/>
            </w:r>
            <w:r w:rsidR="00DC65B1">
              <w:rPr>
                <w:noProof/>
                <w:webHidden/>
              </w:rPr>
              <w:t>23</w:t>
            </w:r>
            <w:r w:rsidR="00DC65B1">
              <w:rPr>
                <w:noProof/>
                <w:webHidden/>
              </w:rPr>
              <w:fldChar w:fldCharType="end"/>
            </w:r>
          </w:hyperlink>
        </w:p>
        <w:p w14:paraId="24C0D493" w14:textId="77777777" w:rsidR="00DC65B1" w:rsidRDefault="00865516">
          <w:pPr>
            <w:pStyle w:val="TOC2"/>
            <w:tabs>
              <w:tab w:val="right" w:leader="dot" w:pos="8828"/>
            </w:tabs>
            <w:rPr>
              <w:noProof/>
            </w:rPr>
          </w:pPr>
          <w:hyperlink w:anchor="_Toc264349066" w:history="1">
            <w:r w:rsidR="00DC65B1" w:rsidRPr="00536C9E">
              <w:rPr>
                <w:rStyle w:val="Hyperlink"/>
                <w:noProof/>
              </w:rPr>
              <w:t>283. Modificar Pedido</w:t>
            </w:r>
            <w:r w:rsidR="00DC65B1">
              <w:rPr>
                <w:noProof/>
                <w:webHidden/>
              </w:rPr>
              <w:tab/>
            </w:r>
            <w:r w:rsidR="00DC65B1">
              <w:rPr>
                <w:noProof/>
                <w:webHidden/>
              </w:rPr>
              <w:fldChar w:fldCharType="begin"/>
            </w:r>
            <w:r w:rsidR="00DC65B1">
              <w:rPr>
                <w:noProof/>
                <w:webHidden/>
              </w:rPr>
              <w:instrText xml:space="preserve"> PAGEREF _Toc264349066 \h </w:instrText>
            </w:r>
            <w:r w:rsidR="00DC65B1">
              <w:rPr>
                <w:noProof/>
                <w:webHidden/>
              </w:rPr>
            </w:r>
            <w:r w:rsidR="00DC65B1">
              <w:rPr>
                <w:noProof/>
                <w:webHidden/>
              </w:rPr>
              <w:fldChar w:fldCharType="separate"/>
            </w:r>
            <w:r w:rsidR="00DC65B1">
              <w:rPr>
                <w:noProof/>
                <w:webHidden/>
              </w:rPr>
              <w:t>24</w:t>
            </w:r>
            <w:r w:rsidR="00DC65B1">
              <w:rPr>
                <w:noProof/>
                <w:webHidden/>
              </w:rPr>
              <w:fldChar w:fldCharType="end"/>
            </w:r>
          </w:hyperlink>
        </w:p>
        <w:p w14:paraId="14A7D356" w14:textId="77777777" w:rsidR="00DC65B1" w:rsidRDefault="00865516">
          <w:pPr>
            <w:pStyle w:val="TOC2"/>
            <w:tabs>
              <w:tab w:val="right" w:leader="dot" w:pos="8828"/>
            </w:tabs>
            <w:rPr>
              <w:noProof/>
            </w:rPr>
          </w:pPr>
          <w:hyperlink w:anchor="_Toc264349067" w:history="1">
            <w:r w:rsidR="00DC65B1" w:rsidRPr="00536C9E">
              <w:rPr>
                <w:rStyle w:val="Hyperlink"/>
                <w:noProof/>
              </w:rPr>
              <w:t>284. Anular Pedido</w:t>
            </w:r>
            <w:r w:rsidR="00DC65B1">
              <w:rPr>
                <w:noProof/>
                <w:webHidden/>
              </w:rPr>
              <w:tab/>
            </w:r>
            <w:r w:rsidR="00DC65B1">
              <w:rPr>
                <w:noProof/>
                <w:webHidden/>
              </w:rPr>
              <w:fldChar w:fldCharType="begin"/>
            </w:r>
            <w:r w:rsidR="00DC65B1">
              <w:rPr>
                <w:noProof/>
                <w:webHidden/>
              </w:rPr>
              <w:instrText xml:space="preserve"> PAGEREF _Toc264349067 \h </w:instrText>
            </w:r>
            <w:r w:rsidR="00DC65B1">
              <w:rPr>
                <w:noProof/>
                <w:webHidden/>
              </w:rPr>
            </w:r>
            <w:r w:rsidR="00DC65B1">
              <w:rPr>
                <w:noProof/>
                <w:webHidden/>
              </w:rPr>
              <w:fldChar w:fldCharType="separate"/>
            </w:r>
            <w:r w:rsidR="00DC65B1">
              <w:rPr>
                <w:noProof/>
                <w:webHidden/>
              </w:rPr>
              <w:t>25</w:t>
            </w:r>
            <w:r w:rsidR="00DC65B1">
              <w:rPr>
                <w:noProof/>
                <w:webHidden/>
              </w:rPr>
              <w:fldChar w:fldCharType="end"/>
            </w:r>
          </w:hyperlink>
        </w:p>
        <w:p w14:paraId="05634C1C" w14:textId="77777777" w:rsidR="00DC65B1" w:rsidRDefault="00865516">
          <w:pPr>
            <w:pStyle w:val="TOC1"/>
            <w:tabs>
              <w:tab w:val="right" w:leader="dot" w:pos="8828"/>
            </w:tabs>
            <w:rPr>
              <w:rFonts w:eastAsiaTheme="minorEastAsia"/>
              <w:noProof/>
              <w:lang w:val="es-AR" w:eastAsia="es-AR"/>
            </w:rPr>
          </w:pPr>
          <w:hyperlink w:anchor="_Toc264349068" w:history="1">
            <w:r w:rsidR="00DC65B1" w:rsidRPr="00536C9E">
              <w:rPr>
                <w:rStyle w:val="Hyperlink"/>
                <w:noProof/>
              </w:rPr>
              <w:t>Diagrama de Clases de Análisis</w:t>
            </w:r>
            <w:r w:rsidR="00DC65B1">
              <w:rPr>
                <w:noProof/>
                <w:webHidden/>
              </w:rPr>
              <w:tab/>
            </w:r>
            <w:r w:rsidR="00DC65B1">
              <w:rPr>
                <w:noProof/>
                <w:webHidden/>
              </w:rPr>
              <w:fldChar w:fldCharType="begin"/>
            </w:r>
            <w:r w:rsidR="00DC65B1">
              <w:rPr>
                <w:noProof/>
                <w:webHidden/>
              </w:rPr>
              <w:instrText xml:space="preserve"> PAGEREF _Toc264349068 \h </w:instrText>
            </w:r>
            <w:r w:rsidR="00DC65B1">
              <w:rPr>
                <w:noProof/>
                <w:webHidden/>
              </w:rPr>
            </w:r>
            <w:r w:rsidR="00DC65B1">
              <w:rPr>
                <w:noProof/>
                <w:webHidden/>
              </w:rPr>
              <w:fldChar w:fldCharType="separate"/>
            </w:r>
            <w:r w:rsidR="00DC65B1">
              <w:rPr>
                <w:noProof/>
                <w:webHidden/>
              </w:rPr>
              <w:t>0</w:t>
            </w:r>
            <w:r w:rsidR="00DC65B1">
              <w:rPr>
                <w:noProof/>
                <w:webHidden/>
              </w:rPr>
              <w:fldChar w:fldCharType="end"/>
            </w:r>
          </w:hyperlink>
        </w:p>
        <w:p w14:paraId="65A71BFD" w14:textId="45005989" w:rsidR="00A97225" w:rsidRDefault="00A97225">
          <w:r>
            <w:lastRenderedPageBreak/>
            <w:fldChar w:fldCharType="end"/>
          </w:r>
        </w:p>
      </w:sdtContent>
    </w:sdt>
    <w:p w14:paraId="2613CBCF" w14:textId="77777777" w:rsidR="009F050E" w:rsidRDefault="00A97225" w:rsidP="009F050E">
      <w:pPr>
        <w:pStyle w:val="Heading1"/>
      </w:pPr>
      <w:r>
        <w:br w:type="page"/>
      </w:r>
      <w:bookmarkStart w:id="1" w:name="_Toc264020315"/>
      <w:bookmarkStart w:id="2" w:name="_Toc264349040"/>
      <w:r w:rsidR="009F050E">
        <w:lastRenderedPageBreak/>
        <w:t>Introducción</w:t>
      </w:r>
      <w:bookmarkEnd w:id="1"/>
      <w:bookmarkEnd w:id="2"/>
    </w:p>
    <w:p w14:paraId="607E7A39" w14:textId="0493AD65" w:rsidR="009F050E" w:rsidRPr="00E84674" w:rsidRDefault="009F050E" w:rsidP="009F050E">
      <w:pPr>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14:paraId="6F23B51F" w14:textId="77777777" w:rsidR="009F050E" w:rsidRDefault="009F050E" w:rsidP="009F050E">
      <w:pPr>
        <w:rPr>
          <w:rFonts w:cs="Arial"/>
          <w:lang w:val="es-AR"/>
        </w:rPr>
      </w:pPr>
      <w:r>
        <w:rPr>
          <w:rFonts w:cs="Arial"/>
          <w:lang w:val="es-AR"/>
        </w:rPr>
        <w:t>Se utilizará los siguientes artefactos:</w:t>
      </w:r>
    </w:p>
    <w:p w14:paraId="47E84CFD" w14:textId="167BA4ED" w:rsidR="009F050E" w:rsidRDefault="009F050E" w:rsidP="009F050E">
      <w:pPr>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14:paraId="35DE60F3" w14:textId="3D94E1AA" w:rsidR="009F050E" w:rsidRDefault="006E1727" w:rsidP="009F050E">
      <w:pPr>
        <w:rPr>
          <w:rFonts w:cs="Arial"/>
          <w:lang w:val="es-AR"/>
        </w:rPr>
      </w:pPr>
      <w:r>
        <w:rPr>
          <w:rFonts w:cs="Arial"/>
          <w:lang w:val="es-AR"/>
        </w:rPr>
        <w:t>Modelo de Clases</w:t>
      </w:r>
      <w:r w:rsidR="009F050E">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14:paraId="2F3A185B" w14:textId="084EF476" w:rsidR="009F050E" w:rsidRDefault="009F050E" w:rsidP="009F050E">
      <w:pPr>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14:paraId="7E11781C" w14:textId="777CA988" w:rsidR="006E1727" w:rsidRDefault="006E1727">
      <w:pPr>
        <w:rPr>
          <w:lang w:val="es-AR"/>
        </w:rPr>
      </w:pPr>
      <w:r>
        <w:rPr>
          <w:lang w:val="es-AR"/>
        </w:rPr>
        <w:br w:type="page"/>
      </w:r>
    </w:p>
    <w:p w14:paraId="578AA120" w14:textId="65C46001" w:rsidR="006E1727" w:rsidRDefault="006E1727" w:rsidP="006E1727">
      <w:pPr>
        <w:pStyle w:val="Heading1"/>
      </w:pPr>
      <w:bookmarkStart w:id="3" w:name="_Toc264349041"/>
      <w:r>
        <w:lastRenderedPageBreak/>
        <w:t>Diagramas de Comunicación</w:t>
      </w:r>
      <w:bookmarkEnd w:id="3"/>
    </w:p>
    <w:p w14:paraId="6ECEBE36" w14:textId="4E05A5F3" w:rsidR="001278EB" w:rsidRPr="00A1275C" w:rsidRDefault="006E1727">
      <w:pPr>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14:paraId="2AC1D1D2" w14:textId="31F8A7FC" w:rsidR="00A1275C" w:rsidRPr="000E2A57" w:rsidRDefault="00A1275C" w:rsidP="000E2A57">
      <w:pPr>
        <w:rPr>
          <w:b/>
          <w:u w:val="single"/>
        </w:rPr>
      </w:pPr>
      <w:r w:rsidRPr="000E2A57">
        <w:rPr>
          <w:b/>
          <w:u w:val="single"/>
        </w:rPr>
        <w:t>Consideraciones a tener en cuenta  en los diagramas de comunicación:</w:t>
      </w:r>
    </w:p>
    <w:p w14:paraId="689B1C22" w14:textId="77777777" w:rsidR="00A1275C" w:rsidRDefault="00A1275C" w:rsidP="00A1275C">
      <w:pPr>
        <w:pStyle w:val="ListParagraph"/>
        <w:numPr>
          <w:ilvl w:val="0"/>
          <w:numId w:val="8"/>
        </w:numPr>
      </w:pPr>
      <w:r>
        <w:t>La numeración se encuentra establecida de la siguiente manera 1, 1.1, 1.2, 1.3 etc…</w:t>
      </w:r>
    </w:p>
    <w:p w14:paraId="2193430F" w14:textId="77777777" w:rsidR="00A1275C" w:rsidRDefault="00A1275C" w:rsidP="00A1275C">
      <w:pPr>
        <w:pStyle w:val="ListParagraph"/>
        <w:numPr>
          <w:ilvl w:val="0"/>
          <w:numId w:val="8"/>
        </w:numPr>
      </w:pPr>
      <w:r>
        <w:t>Aquellos métodos iterativos se representan mediante un “*” delante del nombre</w:t>
      </w:r>
    </w:p>
    <w:p w14:paraId="52B58A16" w14:textId="65E1FCF4" w:rsidR="00A1275C" w:rsidRPr="00A1275C" w:rsidRDefault="00A1275C" w:rsidP="00A1275C">
      <w:pPr>
        <w:pStyle w:val="ListParagraph"/>
        <w:numPr>
          <w:ilvl w:val="0"/>
          <w:numId w:val="8"/>
        </w:numPr>
        <w:rPr>
          <w:lang w:val="es-ES"/>
        </w:rPr>
        <w:sectPr w:rsidR="00A1275C" w:rsidRPr="00A1275C" w:rsidSect="004F527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pPr>
      <w:r>
        <w:t xml:space="preserve">La entidades que son múltiple instancia se representa con la simbología “0 </w:t>
      </w:r>
      <w:proofErr w:type="gramStart"/>
      <w:r>
        <w:t>..* ”</w:t>
      </w:r>
      <w:proofErr w:type="gramEnd"/>
      <w:r>
        <w:t>, según corresponda.</w:t>
      </w:r>
    </w:p>
    <w:p w14:paraId="3D54E8A8" w14:textId="21FF5AA0" w:rsidR="001278EB" w:rsidRPr="000E2A57" w:rsidRDefault="001278EB" w:rsidP="000E2A57">
      <w:pPr>
        <w:pStyle w:val="Heading2"/>
      </w:pPr>
      <w:bookmarkStart w:id="4" w:name="_Toc264349042"/>
      <w:r w:rsidRPr="000E2A57">
        <w:lastRenderedPageBreak/>
        <w:t>101.</w:t>
      </w:r>
      <w:r w:rsidR="008B7581" w:rsidRPr="000E2A57">
        <w:t xml:space="preserve"> Registrar Ingreso de P</w:t>
      </w:r>
      <w:r w:rsidRPr="000E2A57">
        <w:t>roductos importados</w:t>
      </w:r>
      <w:bookmarkEnd w:id="4"/>
    </w:p>
    <w:p w14:paraId="6415C9F6" w14:textId="4199EB33" w:rsidR="0018404F" w:rsidRDefault="0018404F">
      <w:r>
        <w:rPr>
          <w:noProof/>
          <w:lang w:val="es-AR" w:eastAsia="es-AR"/>
        </w:rPr>
        <w:drawing>
          <wp:inline distT="0" distB="0" distL="0" distR="0" wp14:editId="3C209B43">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55646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FB95F96" w14:textId="0893D0D3" w:rsidR="0018404F" w:rsidRPr="003430A7" w:rsidRDefault="0018404F" w:rsidP="003430A7">
      <w:pPr>
        <w:rPr>
          <w:rStyle w:val="Heading1Char"/>
          <w:rFonts w:asciiTheme="minorHAnsi" w:eastAsiaTheme="minorHAnsi" w:hAnsiTheme="minorHAnsi" w:cstheme="minorBidi"/>
          <w:b w:val="0"/>
          <w:bCs w:val="0"/>
          <w:color w:val="auto"/>
          <w:sz w:val="22"/>
          <w:szCs w:val="22"/>
        </w:rPr>
      </w:pPr>
      <w:r>
        <w:br w:type="page"/>
      </w:r>
      <w:bookmarkStart w:id="5" w:name="_Toc264349043"/>
      <w:r w:rsidR="00CD7D1F" w:rsidRPr="00CD7D1F">
        <w:rPr>
          <w:rStyle w:val="Heading1Char"/>
        </w:rPr>
        <w:lastRenderedPageBreak/>
        <w:t>102.</w:t>
      </w:r>
      <w:r w:rsidR="00CD7D1F">
        <w:rPr>
          <w:rStyle w:val="Heading1Char"/>
        </w:rPr>
        <w:t xml:space="preserve"> </w:t>
      </w:r>
      <w:r w:rsidR="00CD7D1F" w:rsidRPr="00CD7D1F">
        <w:rPr>
          <w:rStyle w:val="Heading1Char"/>
        </w:rPr>
        <w:t>Registrar Ingreso de Materia Prima</w:t>
      </w:r>
      <w:bookmarkEnd w:id="5"/>
      <w:r w:rsidR="00CD7D1F" w:rsidRPr="00CD7D1F">
        <w:rPr>
          <w:rStyle w:val="Heading1Char"/>
        </w:rPr>
        <w:t xml:space="preserve"> </w:t>
      </w:r>
    </w:p>
    <w:p w14:paraId="00521D3F" w14:textId="5BCABFC3" w:rsidR="00A470D0" w:rsidRDefault="00A470D0">
      <w:r>
        <w:rPr>
          <w:noProof/>
          <w:lang w:val="es-AR" w:eastAsia="es-AR"/>
        </w:rPr>
        <w:drawing>
          <wp:inline distT="0" distB="0" distL="0" distR="0" wp14:editId="4A38CC9D">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0" cy="526006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C2B717D" w14:textId="77777777" w:rsidR="00A470D0" w:rsidRDefault="00A470D0">
      <w:r>
        <w:br w:type="page"/>
      </w:r>
    </w:p>
    <w:p w14:paraId="45835E70" w14:textId="24B4D0D2" w:rsidR="00A470D0" w:rsidRDefault="00A470D0" w:rsidP="000E2A57">
      <w:pPr>
        <w:pStyle w:val="Heading2"/>
      </w:pPr>
      <w:bookmarkStart w:id="6" w:name="_Toc264349044"/>
      <w:r w:rsidRPr="00A470D0">
        <w:lastRenderedPageBreak/>
        <w:t>103.</w:t>
      </w:r>
      <w:r>
        <w:t xml:space="preserve"> </w:t>
      </w:r>
      <w:r w:rsidRPr="00A470D0">
        <w:t>Registrar Salida de Materia Prima</w:t>
      </w:r>
      <w:bookmarkEnd w:id="6"/>
    </w:p>
    <w:p w14:paraId="47BBD5FD" w14:textId="78AFEAC8" w:rsidR="00A27C1D" w:rsidRDefault="00A470D0" w:rsidP="00A470D0">
      <w:r>
        <w:rPr>
          <w:noProof/>
          <w:lang w:val="es-AR" w:eastAsia="es-AR"/>
        </w:rPr>
        <w:drawing>
          <wp:inline distT="0" distB="0" distL="0" distR="0" wp14:editId="014FAD28">
            <wp:extent cx="9144000" cy="4521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0" cy="45214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57E1A2E" w14:textId="39BCFC30" w:rsidR="000A4B3B" w:rsidRDefault="00A27C1D">
      <w:pPr>
        <w:rPr>
          <w:rStyle w:val="Heading1Char"/>
        </w:rPr>
      </w:pPr>
      <w:r>
        <w:br w:type="page"/>
      </w:r>
      <w:bookmarkStart w:id="7" w:name="_Toc264349045"/>
      <w:r w:rsidRPr="000E2A57">
        <w:rPr>
          <w:rStyle w:val="Heading2Char"/>
        </w:rPr>
        <w:lastRenderedPageBreak/>
        <w:t>104. Registrar Pedido de Reabastecimiento</w:t>
      </w:r>
      <w:bookmarkEnd w:id="7"/>
      <w:r>
        <w:rPr>
          <w:noProof/>
          <w:lang w:val="es-AR" w:eastAsia="es-AR"/>
        </w:rPr>
        <w:drawing>
          <wp:inline distT="0" distB="0" distL="0" distR="0" wp14:editId="6381407F">
            <wp:extent cx="8390890" cy="57166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04181" cy="572572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1548CD9" w14:textId="04C0EAEC" w:rsidR="00A470D0" w:rsidRDefault="000A4B3B" w:rsidP="000E2A57">
      <w:pPr>
        <w:pStyle w:val="Heading2"/>
      </w:pPr>
      <w:bookmarkStart w:id="8" w:name="_Toc264349046"/>
      <w:r w:rsidRPr="000A4B3B">
        <w:lastRenderedPageBreak/>
        <w:t>105.</w:t>
      </w:r>
      <w:r>
        <w:t xml:space="preserve"> </w:t>
      </w:r>
      <w:r w:rsidRPr="000A4B3B">
        <w:t>Registrar Inconsistencia de Deposito</w:t>
      </w:r>
      <w:bookmarkEnd w:id="8"/>
    </w:p>
    <w:p w14:paraId="5EE2965E" w14:textId="3B629A60" w:rsidR="000A4B3B" w:rsidRDefault="000A4B3B" w:rsidP="000A4B3B">
      <w:r>
        <w:rPr>
          <w:noProof/>
          <w:lang w:val="es-AR" w:eastAsia="es-AR"/>
        </w:rPr>
        <w:drawing>
          <wp:inline distT="0" distB="0" distL="0" distR="0" wp14:editId="5C63987E">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0" cy="48151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C926D9" w14:textId="77777777" w:rsidR="000A4B3B" w:rsidRDefault="000A4B3B">
      <w:r>
        <w:br w:type="page"/>
      </w:r>
    </w:p>
    <w:p w14:paraId="29584BD9" w14:textId="399BE4F1" w:rsidR="000A4B3B" w:rsidRDefault="00213CD8" w:rsidP="000E2A57">
      <w:pPr>
        <w:pStyle w:val="Heading2"/>
      </w:pPr>
      <w:bookmarkStart w:id="9" w:name="_Toc264349047"/>
      <w:r w:rsidRPr="00213CD8">
        <w:lastRenderedPageBreak/>
        <w:t>106.</w:t>
      </w:r>
      <w:r>
        <w:t xml:space="preserve"> </w:t>
      </w:r>
      <w:r w:rsidRPr="00213CD8">
        <w:t>Registrar Reaprovisionamiento Interno</w:t>
      </w:r>
      <w:bookmarkEnd w:id="9"/>
    </w:p>
    <w:p w14:paraId="37936891" w14:textId="2AC2A97C" w:rsidR="00213CD8" w:rsidRDefault="00213CD8" w:rsidP="00213CD8">
      <w:r>
        <w:rPr>
          <w:noProof/>
          <w:lang w:val="es-AR" w:eastAsia="es-AR"/>
        </w:rPr>
        <w:drawing>
          <wp:inline distT="0" distB="0" distL="0" distR="0" wp14:editId="0987C36B">
            <wp:extent cx="9144000" cy="556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0" cy="55638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A49C2CA" w14:textId="7BEF1A24" w:rsidR="00213CD8" w:rsidRDefault="00213CD8" w:rsidP="004F5276">
      <w:pPr>
        <w:pStyle w:val="Heading2"/>
      </w:pPr>
      <w:r>
        <w:br w:type="page"/>
      </w:r>
      <w:bookmarkStart w:id="10" w:name="_Toc264349048"/>
      <w:r w:rsidR="00FA039E" w:rsidRPr="00FA039E">
        <w:lastRenderedPageBreak/>
        <w:t>108.</w:t>
      </w:r>
      <w:r w:rsidR="00FA039E">
        <w:t xml:space="preserve"> </w:t>
      </w:r>
      <w:r w:rsidR="00FA039E" w:rsidRPr="00FA039E">
        <w:t>Registrar Armado de Pedido</w:t>
      </w:r>
      <w:bookmarkEnd w:id="10"/>
    </w:p>
    <w:p w14:paraId="006C99A7" w14:textId="7CB0AB15" w:rsidR="00FA039E" w:rsidRDefault="00FA039E" w:rsidP="00FA039E">
      <w:r>
        <w:rPr>
          <w:noProof/>
          <w:lang w:val="es-AR" w:eastAsia="es-AR"/>
        </w:rPr>
        <w:drawing>
          <wp:inline distT="0" distB="0" distL="0" distR="0" wp14:editId="4DB64205">
            <wp:extent cx="8614778" cy="57270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14778" cy="572703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074175C" w14:textId="7DB7184C" w:rsidR="00824FA6" w:rsidRDefault="00824FA6" w:rsidP="000E2A57">
      <w:pPr>
        <w:pStyle w:val="Heading2"/>
      </w:pPr>
      <w:bookmarkStart w:id="11" w:name="_Toc264349049"/>
      <w:r w:rsidRPr="00824FA6">
        <w:lastRenderedPageBreak/>
        <w:t>109.</w:t>
      </w:r>
      <w:r>
        <w:t xml:space="preserve"> </w:t>
      </w:r>
      <w:r w:rsidRPr="00824FA6">
        <w:t>Registrar Salida de Producción</w:t>
      </w:r>
      <w:bookmarkEnd w:id="11"/>
    </w:p>
    <w:p w14:paraId="742C0C99" w14:textId="137B847E" w:rsidR="00824FA6" w:rsidRDefault="00824FA6" w:rsidP="00824FA6">
      <w:r>
        <w:rPr>
          <w:noProof/>
          <w:lang w:val="es-AR" w:eastAsia="es-AR"/>
        </w:rPr>
        <w:drawing>
          <wp:inline distT="0" distB="0" distL="0" distR="0" wp14:editId="578D32E4">
            <wp:extent cx="8710056" cy="58473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13696" cy="584979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24B310" w14:textId="15613DCB" w:rsidR="003C5417" w:rsidRDefault="003C5417" w:rsidP="000E2A57">
      <w:pPr>
        <w:pStyle w:val="Heading2"/>
      </w:pPr>
      <w:bookmarkStart w:id="12" w:name="_Toc264349050"/>
      <w:r w:rsidRPr="003C5417">
        <w:lastRenderedPageBreak/>
        <w:t>110.</w:t>
      </w:r>
      <w:r>
        <w:t xml:space="preserve"> </w:t>
      </w:r>
      <w:r w:rsidRPr="003C5417">
        <w:t>Registrar Salida de Pedido</w:t>
      </w:r>
      <w:bookmarkEnd w:id="12"/>
    </w:p>
    <w:p w14:paraId="57E7927B" w14:textId="5D0258FB" w:rsidR="003C5417" w:rsidRDefault="003C5417" w:rsidP="003C5417">
      <w:r>
        <w:rPr>
          <w:noProof/>
          <w:lang w:val="es-AR" w:eastAsia="es-AR"/>
        </w:rPr>
        <w:drawing>
          <wp:inline distT="0" distB="0" distL="0" distR="0" wp14:editId="3B8FAC95">
            <wp:extent cx="9053830" cy="5615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53830" cy="5615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21CFC27" w14:textId="4D2E616B" w:rsidR="003C5417" w:rsidRDefault="003C5417" w:rsidP="004F5276">
      <w:pPr>
        <w:pStyle w:val="Heading2"/>
      </w:pPr>
      <w:r>
        <w:br w:type="page"/>
      </w:r>
      <w:bookmarkStart w:id="13" w:name="_Toc264349051"/>
      <w:r w:rsidRPr="003C5417">
        <w:lastRenderedPageBreak/>
        <w:t>111.</w:t>
      </w:r>
      <w:r w:rsidR="00C040A2">
        <w:t xml:space="preserve"> </w:t>
      </w:r>
      <w:r w:rsidRPr="003C5417">
        <w:t>Consultar Producto</w:t>
      </w:r>
      <w:bookmarkEnd w:id="13"/>
    </w:p>
    <w:p w14:paraId="75C76A41" w14:textId="69350ABD" w:rsidR="00C040A2" w:rsidRDefault="00C040A2" w:rsidP="00C040A2">
      <w:r>
        <w:rPr>
          <w:noProof/>
          <w:lang w:val="es-AR" w:eastAsia="es-AR"/>
        </w:rPr>
        <w:drawing>
          <wp:inline distT="0" distB="0" distL="0" distR="0" wp14:editId="77406B20">
            <wp:extent cx="8936153" cy="52932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5936" cy="529308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2E9E43B" w14:textId="77777777" w:rsidR="00C040A2" w:rsidRDefault="00C040A2">
      <w:r>
        <w:br w:type="page"/>
      </w:r>
    </w:p>
    <w:p w14:paraId="5520DFC2" w14:textId="2B6A121B" w:rsidR="000E2A57" w:rsidRDefault="00A1275C" w:rsidP="00C040A2">
      <w:pPr>
        <w:rPr>
          <w:rStyle w:val="Heading1Char"/>
          <w:lang w:eastAsia="es-ES"/>
        </w:rPr>
      </w:pPr>
      <w:bookmarkStart w:id="14" w:name="_Toc264349052"/>
      <w:r w:rsidRPr="000E2A57">
        <w:rPr>
          <w:rStyle w:val="Heading2Char"/>
        </w:rPr>
        <w:lastRenderedPageBreak/>
        <w:t>112. Modificar Producto</w:t>
      </w:r>
      <w:bookmarkEnd w:id="14"/>
      <w:r>
        <w:rPr>
          <w:noProof/>
          <w:lang w:val="es-AR" w:eastAsia="es-AR"/>
        </w:rPr>
        <w:drawing>
          <wp:inline distT="0" distB="0" distL="0" distR="0" wp14:editId="2960F150">
            <wp:extent cx="8757920" cy="521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57920" cy="52158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F456B9B" w14:textId="77777777" w:rsidR="000E2A57" w:rsidRDefault="000E2A57">
      <w:pPr>
        <w:rPr>
          <w:rStyle w:val="Heading1Char"/>
          <w:lang w:eastAsia="es-ES"/>
        </w:rPr>
      </w:pPr>
      <w:r>
        <w:rPr>
          <w:rStyle w:val="Heading1Char"/>
          <w:lang w:eastAsia="es-ES"/>
        </w:rPr>
        <w:br w:type="page"/>
      </w:r>
    </w:p>
    <w:p w14:paraId="3090506C" w14:textId="71CB8AF8" w:rsidR="00C040A2" w:rsidRDefault="000E2A57" w:rsidP="000E2A57">
      <w:pPr>
        <w:pStyle w:val="Heading2"/>
      </w:pPr>
      <w:bookmarkStart w:id="15" w:name="_Toc264349053"/>
      <w:r w:rsidRPr="000E2A57">
        <w:lastRenderedPageBreak/>
        <w:t>114.</w:t>
      </w:r>
      <w:r>
        <w:t xml:space="preserve"> R</w:t>
      </w:r>
      <w:r w:rsidRPr="000E2A57">
        <w:t>egistrar Producto</w:t>
      </w:r>
      <w:bookmarkEnd w:id="15"/>
    </w:p>
    <w:p w14:paraId="11E41CBD" w14:textId="58BCC094" w:rsidR="000E2A57" w:rsidRDefault="000E2A57" w:rsidP="00C040A2">
      <w:r>
        <w:rPr>
          <w:noProof/>
          <w:lang w:val="es-AR" w:eastAsia="es-AR"/>
        </w:rPr>
        <w:drawing>
          <wp:inline distT="0" distB="0" distL="0" distR="0" wp14:editId="7ADC8DA2">
            <wp:extent cx="9144000" cy="4591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0" cy="459128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34CBCD" w14:textId="77777777" w:rsidR="000E2A57" w:rsidRDefault="000E2A57">
      <w:r>
        <w:br w:type="page"/>
      </w:r>
    </w:p>
    <w:p w14:paraId="7D8454F9" w14:textId="2C9838E1" w:rsidR="000E2A57" w:rsidRDefault="00695F47" w:rsidP="00695F47">
      <w:pPr>
        <w:pStyle w:val="Heading2"/>
      </w:pPr>
      <w:bookmarkStart w:id="16" w:name="_Toc264349054"/>
      <w:r w:rsidRPr="00695F47">
        <w:lastRenderedPageBreak/>
        <w:t>201.</w:t>
      </w:r>
      <w:r>
        <w:t xml:space="preserve"> </w:t>
      </w:r>
      <w:r w:rsidRPr="00695F47">
        <w:t>Registrar Cliente</w:t>
      </w:r>
      <w:bookmarkEnd w:id="16"/>
    </w:p>
    <w:p w14:paraId="308D3EC4" w14:textId="668B0DA9" w:rsidR="00695F47" w:rsidRDefault="00695F47" w:rsidP="00C040A2">
      <w:r>
        <w:rPr>
          <w:noProof/>
          <w:lang w:val="es-AR" w:eastAsia="es-AR"/>
        </w:rPr>
        <w:drawing>
          <wp:inline distT="0" distB="0" distL="0" distR="0" wp14:editId="7698BC9A">
            <wp:extent cx="8506103" cy="57751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06103" cy="577515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AE0248B" w14:textId="3C88759F" w:rsidR="00695F47" w:rsidRDefault="001A069B" w:rsidP="001A069B">
      <w:pPr>
        <w:pStyle w:val="Heading2"/>
      </w:pPr>
      <w:bookmarkStart w:id="17" w:name="_Toc264349055"/>
      <w:r w:rsidRPr="001A069B">
        <w:lastRenderedPageBreak/>
        <w:t>202.</w:t>
      </w:r>
      <w:r>
        <w:t xml:space="preserve"> </w:t>
      </w:r>
      <w:r w:rsidRPr="001A069B">
        <w:t>Modificar Cliente</w:t>
      </w:r>
      <w:bookmarkEnd w:id="17"/>
    </w:p>
    <w:p w14:paraId="2FA2B3D6" w14:textId="3FF2AF81" w:rsidR="008E5ABA" w:rsidRDefault="008E5ABA" w:rsidP="001A069B">
      <w:r>
        <w:rPr>
          <w:noProof/>
          <w:lang w:val="es-AR" w:eastAsia="es-AR"/>
        </w:rPr>
        <w:drawing>
          <wp:inline distT="0" distB="0" distL="0" distR="0" wp14:editId="26C3E6E8">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C43CAB1" w14:textId="77777777" w:rsidR="008E5ABA" w:rsidRDefault="008E5ABA">
      <w:r>
        <w:br w:type="page"/>
      </w:r>
    </w:p>
    <w:p w14:paraId="732DD288" w14:textId="759E549C" w:rsidR="001A069B" w:rsidRDefault="008E5ABA" w:rsidP="008E5ABA">
      <w:pPr>
        <w:pStyle w:val="Heading2"/>
      </w:pPr>
      <w:bookmarkStart w:id="18" w:name="_Toc264349056"/>
      <w:r w:rsidRPr="008E5ABA">
        <w:lastRenderedPageBreak/>
        <w:t>203.</w:t>
      </w:r>
      <w:r>
        <w:t xml:space="preserve"> </w:t>
      </w:r>
      <w:r w:rsidRPr="008E5ABA">
        <w:t>Consultar Catalogo</w:t>
      </w:r>
      <w:bookmarkEnd w:id="18"/>
    </w:p>
    <w:p w14:paraId="319EABF2" w14:textId="7CBC89F0" w:rsidR="008E5ABA" w:rsidRDefault="008E5ABA" w:rsidP="001A069B">
      <w:r>
        <w:rPr>
          <w:noProof/>
          <w:lang w:val="es-AR" w:eastAsia="es-AR"/>
        </w:rPr>
        <w:drawing>
          <wp:inline distT="0" distB="0" distL="0" distR="0" wp14:editId="187B2E3C">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804C6E1" w14:textId="77777777" w:rsidR="008E5ABA" w:rsidRDefault="008E5ABA">
      <w:r>
        <w:br w:type="page"/>
      </w:r>
    </w:p>
    <w:p w14:paraId="6DA56264" w14:textId="40953A59" w:rsidR="008E5ABA" w:rsidRDefault="001D0141" w:rsidP="001D0141">
      <w:pPr>
        <w:pStyle w:val="Heading2"/>
      </w:pPr>
      <w:bookmarkStart w:id="19" w:name="_Toc264349057"/>
      <w:r w:rsidRPr="001D0141">
        <w:lastRenderedPageBreak/>
        <w:t>204.</w:t>
      </w:r>
      <w:r>
        <w:t xml:space="preserve"> </w:t>
      </w:r>
      <w:r w:rsidRPr="001D0141">
        <w:t>Registrar Rendición de Ventas a Viajantes</w:t>
      </w:r>
      <w:bookmarkEnd w:id="19"/>
    </w:p>
    <w:p w14:paraId="751CD361" w14:textId="05EAE4EB" w:rsidR="001D0141" w:rsidRDefault="001D0141" w:rsidP="001A069B">
      <w:r>
        <w:rPr>
          <w:noProof/>
          <w:lang w:val="es-AR" w:eastAsia="es-AR"/>
        </w:rPr>
        <w:drawing>
          <wp:inline distT="0" distB="0" distL="0" distR="0" wp14:editId="7F651C6D">
            <wp:extent cx="8519375" cy="56615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27041" cy="566668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9A30932" w14:textId="7C79FAD8" w:rsidR="001D0141" w:rsidRDefault="004646E5" w:rsidP="004646E5">
      <w:pPr>
        <w:pStyle w:val="Heading2"/>
      </w:pPr>
      <w:bookmarkStart w:id="20" w:name="_Toc264349058"/>
      <w:r w:rsidRPr="004646E5">
        <w:lastRenderedPageBreak/>
        <w:t>205.</w:t>
      </w:r>
      <w:r>
        <w:t xml:space="preserve"> </w:t>
      </w:r>
      <w:r w:rsidRPr="004646E5">
        <w:t>Registrar Devolución de Venta</w:t>
      </w:r>
      <w:bookmarkEnd w:id="20"/>
    </w:p>
    <w:p w14:paraId="6E993DEE" w14:textId="687707C6" w:rsidR="004646E5" w:rsidRDefault="004646E5" w:rsidP="004646E5">
      <w:r>
        <w:rPr>
          <w:noProof/>
          <w:lang w:val="es-AR" w:eastAsia="es-AR"/>
        </w:rPr>
        <w:drawing>
          <wp:inline distT="0" distB="0" distL="0" distR="0" wp14:editId="24111E23">
            <wp:extent cx="8390890" cy="5770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10517" cy="578403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CEB5D92" w14:textId="407170FD" w:rsidR="004646E5" w:rsidRDefault="0080321C" w:rsidP="0080321C">
      <w:pPr>
        <w:pStyle w:val="Heading2"/>
      </w:pPr>
      <w:bookmarkStart w:id="21" w:name="_Toc264349059"/>
      <w:r w:rsidRPr="0080321C">
        <w:lastRenderedPageBreak/>
        <w:t>206.</w:t>
      </w:r>
      <w:r>
        <w:t xml:space="preserve"> </w:t>
      </w:r>
      <w:r w:rsidRPr="0080321C">
        <w:t>Consultar Cliente</w:t>
      </w:r>
      <w:bookmarkEnd w:id="21"/>
    </w:p>
    <w:p w14:paraId="5B087A31" w14:textId="31C8F5FE" w:rsidR="0080321C" w:rsidRDefault="0080321C" w:rsidP="004646E5">
      <w:r>
        <w:rPr>
          <w:noProof/>
          <w:lang w:val="es-AR" w:eastAsia="es-AR"/>
        </w:rPr>
        <w:drawing>
          <wp:inline distT="0" distB="0" distL="0" distR="0" wp14:editId="25F179D8">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591F0BC" w14:textId="77777777" w:rsidR="0080321C" w:rsidRDefault="0080321C">
      <w:r>
        <w:br w:type="page"/>
      </w:r>
    </w:p>
    <w:p w14:paraId="4FC0C817" w14:textId="0A2AD2EC" w:rsidR="0080321C" w:rsidRDefault="0080321C" w:rsidP="0080321C">
      <w:pPr>
        <w:pStyle w:val="Heading2"/>
      </w:pPr>
      <w:bookmarkStart w:id="22" w:name="_Toc264349060"/>
      <w:r w:rsidRPr="0080321C">
        <w:lastRenderedPageBreak/>
        <w:t>207. Generar Informe de Cuentas de Cliente</w:t>
      </w:r>
      <w:bookmarkEnd w:id="22"/>
    </w:p>
    <w:p w14:paraId="2A9CB975" w14:textId="5F893378" w:rsidR="0080321C" w:rsidRDefault="0080321C" w:rsidP="004646E5">
      <w:r>
        <w:rPr>
          <w:noProof/>
          <w:lang w:val="es-AR" w:eastAsia="es-AR"/>
        </w:rPr>
        <w:drawing>
          <wp:inline distT="0" distB="0" distL="0" distR="0" wp14:editId="07759060">
            <wp:extent cx="8529016" cy="538336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29194" cy="538348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886CB2" w14:textId="77777777" w:rsidR="0080321C" w:rsidRDefault="0080321C">
      <w:r>
        <w:br w:type="page"/>
      </w:r>
    </w:p>
    <w:p w14:paraId="254B9468" w14:textId="4766C241" w:rsidR="0080321C" w:rsidRDefault="0080321C" w:rsidP="0080321C">
      <w:pPr>
        <w:pStyle w:val="Heading2"/>
      </w:pPr>
      <w:bookmarkStart w:id="23" w:name="_Toc264349061"/>
      <w:r w:rsidRPr="0080321C">
        <w:lastRenderedPageBreak/>
        <w:t>208.</w:t>
      </w:r>
      <w:r>
        <w:t xml:space="preserve"> </w:t>
      </w:r>
      <w:r w:rsidRPr="0080321C">
        <w:t>Generar Informe de Ventas</w:t>
      </w:r>
      <w:bookmarkEnd w:id="23"/>
    </w:p>
    <w:p w14:paraId="758EFD63" w14:textId="3A24ADE1" w:rsidR="0080321C" w:rsidRDefault="0080321C" w:rsidP="004646E5">
      <w:r>
        <w:rPr>
          <w:noProof/>
          <w:lang w:val="es-AR" w:eastAsia="es-AR"/>
        </w:rPr>
        <w:drawing>
          <wp:inline distT="0" distB="0" distL="0" distR="0" wp14:editId="12687EA0">
            <wp:extent cx="8976575" cy="524535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76575" cy="524535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C2F5958" w14:textId="77777777" w:rsidR="0080321C" w:rsidRDefault="0080321C">
      <w:r>
        <w:br w:type="page"/>
      </w:r>
    </w:p>
    <w:p w14:paraId="4FD1AE9D" w14:textId="29A23B3C" w:rsidR="0080321C" w:rsidRDefault="0080321C" w:rsidP="0080321C">
      <w:pPr>
        <w:pStyle w:val="Heading2"/>
      </w:pPr>
      <w:bookmarkStart w:id="24" w:name="_Toc264349062"/>
      <w:r w:rsidRPr="0080321C">
        <w:lastRenderedPageBreak/>
        <w:t>209.</w:t>
      </w:r>
      <w:r>
        <w:t xml:space="preserve"> </w:t>
      </w:r>
      <w:r w:rsidRPr="0080321C">
        <w:t>Registrar Venta</w:t>
      </w:r>
      <w:bookmarkEnd w:id="24"/>
    </w:p>
    <w:p w14:paraId="4FC73600" w14:textId="065599E3" w:rsidR="0080321C" w:rsidRDefault="004670C2" w:rsidP="004646E5">
      <w:r>
        <w:rPr>
          <w:noProof/>
          <w:lang w:val="es-AR" w:eastAsia="es-AR"/>
        </w:rPr>
        <w:drawing>
          <wp:inline distT="0" distB="0" distL="0" distR="0" wp14:editId="74D8D667">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D99434E" w14:textId="7166274F" w:rsidR="00F011F9" w:rsidRDefault="00F011F9" w:rsidP="00F011F9">
      <w:pPr>
        <w:pStyle w:val="Heading2"/>
      </w:pPr>
      <w:bookmarkStart w:id="25" w:name="_Toc264349063"/>
      <w:r w:rsidRPr="00F011F9">
        <w:lastRenderedPageBreak/>
        <w:t>210.</w:t>
      </w:r>
      <w:r>
        <w:t xml:space="preserve"> </w:t>
      </w:r>
      <w:r w:rsidRPr="00F011F9">
        <w:t>Consultar Viajante</w:t>
      </w:r>
      <w:bookmarkEnd w:id="25"/>
    </w:p>
    <w:p w14:paraId="0E8561CA" w14:textId="79140F60" w:rsidR="00F011F9" w:rsidRDefault="00F011F9" w:rsidP="004646E5">
      <w:r>
        <w:rPr>
          <w:noProof/>
          <w:lang w:val="es-AR" w:eastAsia="es-AR"/>
        </w:rPr>
        <w:drawing>
          <wp:inline distT="0" distB="0" distL="0" distR="0" wp14:editId="54418E05">
            <wp:extent cx="8654173" cy="558943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54415" cy="5589587"/>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25EE433" w14:textId="36C0F1FF" w:rsidR="00F011F9" w:rsidRDefault="00F011F9" w:rsidP="004F5276">
      <w:pPr>
        <w:pStyle w:val="Heading2"/>
      </w:pPr>
      <w:r>
        <w:br w:type="page"/>
      </w:r>
      <w:bookmarkStart w:id="26" w:name="_Toc264349064"/>
      <w:r w:rsidRPr="00F011F9">
        <w:lastRenderedPageBreak/>
        <w:t>281.</w:t>
      </w:r>
      <w:r>
        <w:t xml:space="preserve"> </w:t>
      </w:r>
      <w:r w:rsidRPr="00F011F9">
        <w:t>Registrar Pedido</w:t>
      </w:r>
      <w:bookmarkEnd w:id="26"/>
    </w:p>
    <w:p w14:paraId="501B11BD" w14:textId="45BABA20" w:rsidR="00F011F9" w:rsidRDefault="00F011F9" w:rsidP="004646E5">
      <w:r>
        <w:rPr>
          <w:noProof/>
          <w:lang w:val="es-AR" w:eastAsia="es-AR"/>
        </w:rPr>
        <w:drawing>
          <wp:inline distT="0" distB="0" distL="0" distR="0" wp14:editId="791B7738">
            <wp:extent cx="8300720" cy="571293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00720" cy="571293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5F9EBD2" w14:textId="2BBFB825" w:rsidR="00F011F9" w:rsidRDefault="00175045" w:rsidP="00175045">
      <w:pPr>
        <w:pStyle w:val="Heading2"/>
      </w:pPr>
      <w:bookmarkStart w:id="27" w:name="_Toc264349065"/>
      <w:r w:rsidRPr="00175045">
        <w:lastRenderedPageBreak/>
        <w:t>282.</w:t>
      </w:r>
      <w:r>
        <w:t xml:space="preserve"> </w:t>
      </w:r>
      <w:r w:rsidRPr="00175045">
        <w:t>Consultar Pedido</w:t>
      </w:r>
      <w:bookmarkEnd w:id="27"/>
    </w:p>
    <w:p w14:paraId="7DCC81B5" w14:textId="7E79B3F4" w:rsidR="00175045" w:rsidRDefault="00175045" w:rsidP="00175045">
      <w:r>
        <w:rPr>
          <w:noProof/>
          <w:lang w:val="es-AR" w:eastAsia="es-AR"/>
        </w:rPr>
        <w:drawing>
          <wp:inline distT="0" distB="0" distL="0" distR="0" wp14:editId="79EEA191">
            <wp:extent cx="9144000" cy="396935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0" cy="3969357"/>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DF984D0" w14:textId="77777777" w:rsidR="00175045" w:rsidRDefault="00175045">
      <w:r>
        <w:br w:type="page"/>
      </w:r>
    </w:p>
    <w:p w14:paraId="23152D5B" w14:textId="68E557DC" w:rsidR="00175045" w:rsidRDefault="00175045" w:rsidP="00175045">
      <w:pPr>
        <w:pStyle w:val="Heading2"/>
      </w:pPr>
      <w:bookmarkStart w:id="28" w:name="_Toc264349066"/>
      <w:r w:rsidRPr="00175045">
        <w:lastRenderedPageBreak/>
        <w:t>283.</w:t>
      </w:r>
      <w:r>
        <w:t xml:space="preserve"> </w:t>
      </w:r>
      <w:r w:rsidRPr="00175045">
        <w:t>Modificar Pedido</w:t>
      </w:r>
      <w:bookmarkEnd w:id="28"/>
    </w:p>
    <w:p w14:paraId="5ACC77CF" w14:textId="5AA94876" w:rsidR="00175045" w:rsidRDefault="00175045" w:rsidP="00175045">
      <w:r>
        <w:rPr>
          <w:noProof/>
          <w:lang w:val="es-AR" w:eastAsia="es-AR"/>
        </w:rPr>
        <w:drawing>
          <wp:inline distT="0" distB="0" distL="0" distR="0" wp14:editId="447577AE">
            <wp:extent cx="8551971" cy="57510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51971" cy="57510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28E4F0C" w14:textId="6B4E3DB5" w:rsidR="00175045" w:rsidRDefault="00175045" w:rsidP="00175045">
      <w:pPr>
        <w:pStyle w:val="Heading2"/>
      </w:pPr>
      <w:bookmarkStart w:id="29" w:name="_Toc264349067"/>
      <w:r w:rsidRPr="00175045">
        <w:lastRenderedPageBreak/>
        <w:t>284.</w:t>
      </w:r>
      <w:r>
        <w:t xml:space="preserve"> </w:t>
      </w:r>
      <w:r w:rsidRPr="00175045">
        <w:t>Anular Pedido</w:t>
      </w:r>
      <w:bookmarkEnd w:id="29"/>
    </w:p>
    <w:p w14:paraId="6039923F" w14:textId="22F1401C" w:rsidR="00175045" w:rsidRPr="00175045" w:rsidRDefault="00175045" w:rsidP="00175045">
      <w:r>
        <w:rPr>
          <w:noProof/>
          <w:lang w:val="es-AR" w:eastAsia="es-AR"/>
        </w:rPr>
        <w:drawing>
          <wp:inline distT="0" distB="0" distL="0" distR="0" wp14:editId="3E364D17">
            <wp:extent cx="9144000" cy="49969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0" cy="4996902"/>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2F28D6B" w14:textId="77777777" w:rsidR="00433E04" w:rsidRDefault="00433E04">
      <w:pPr>
        <w:sectPr w:rsidR="00433E04" w:rsidSect="003430A7">
          <w:headerReference w:type="default" r:id="rId42"/>
          <w:pgSz w:w="15840" w:h="12240" w:orient="landscape"/>
          <w:pgMar w:top="720" w:right="720" w:bottom="720" w:left="720" w:header="708" w:footer="708" w:gutter="0"/>
          <w:cols w:space="708"/>
          <w:docGrid w:linePitch="360"/>
        </w:sectPr>
      </w:pPr>
      <w:r>
        <w:br w:type="page"/>
      </w:r>
    </w:p>
    <w:p w14:paraId="18696999" w14:textId="1724342E" w:rsidR="00433E04" w:rsidRDefault="00433E04"/>
    <w:p w14:paraId="0E28315E" w14:textId="46CA4114" w:rsidR="00433E04" w:rsidRDefault="00433E04" w:rsidP="00433E04">
      <w:pPr>
        <w:pStyle w:val="Heading1"/>
      </w:pPr>
      <w:bookmarkStart w:id="30" w:name="_Toc264349068"/>
      <w:r>
        <w:t>Diagrama de Clases de Análisis</w:t>
      </w:r>
      <w:bookmarkEnd w:id="30"/>
    </w:p>
    <w:p w14:paraId="36FAA16A" w14:textId="59FBE3BF" w:rsidR="004F5276" w:rsidRDefault="00433E04" w:rsidP="00433E04">
      <w:r>
        <w:t>A continuación se presentan las principales clases detectadas en el análisis del Sistema, a partir de estas clases, luego se desarrollara las clases del Modelo de Diseño.</w:t>
      </w:r>
    </w:p>
    <w:p w14:paraId="2F5D0283" w14:textId="77777777" w:rsidR="004F5276" w:rsidRDefault="004F5276">
      <w:r>
        <w:br w:type="page"/>
      </w:r>
    </w:p>
    <w:p w14:paraId="000EFC91" w14:textId="1871F8C1" w:rsidR="00433E04" w:rsidRDefault="00433E04" w:rsidP="00433E04"/>
    <w:p w14:paraId="6FA8BD53" w14:textId="6760BF14" w:rsidR="00175045" w:rsidRPr="00175045" w:rsidRDefault="004F5276" w:rsidP="00175045">
      <w:r>
        <w:rPr>
          <w:noProof/>
          <w:lang w:val="es-AR" w:eastAsia="es-AR"/>
        </w:rPr>
        <mc:AlternateContent>
          <mc:Choice Requires="wps">
            <w:drawing>
              <wp:anchor distT="0" distB="0" distL="114300" distR="114300" simplePos="0" relativeHeight="251659264" behindDoc="0" locked="0" layoutInCell="1" allowOverlap="1" wp14:editId="165DAB01">
                <wp:simplePos x="0" y="0"/>
                <wp:positionH relativeFrom="column">
                  <wp:posOffset>1973179</wp:posOffset>
                </wp:positionH>
                <wp:positionV relativeFrom="paragraph">
                  <wp:posOffset>3025073</wp:posOffset>
                </wp:positionV>
                <wp:extent cx="3152274" cy="28509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52274" cy="2850950"/>
                        </a:xfrm>
                        <a:prstGeom prst="rect">
                          <a:avLst/>
                        </a:prstGeom>
                        <a:noFill/>
                        <a:ln>
                          <a:noFill/>
                        </a:ln>
                        <a:effectLst/>
                      </wps:spPr>
                      <wps:txbx>
                        <w:txbxContent>
                          <w:p w14:paraId="4B63E8BA" w14:textId="6D5C12DF" w:rsidR="004F5276" w:rsidRPr="004F5276" w:rsidRDefault="004F5276">
                            <w:pPr>
                              <w:rPr>
                                <w:sz w:val="72"/>
                                <w:szCs w:val="72"/>
                                <w:lang w:val="es-AR"/>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sz w:val="72"/>
                                <w:szCs w:val="72"/>
                                <w:lang w:val="es-AR"/>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MOA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14:paraId="4B63E8BA" w14:textId="6D5C12DF" w:rsidR="004F5276" w:rsidRPr="004F5276" w:rsidRDefault="004F5276">
                      <w:pPr>
                        <w:rPr>
                          <w:sz w:val="72"/>
                          <w:szCs w:val="72"/>
                          <w:lang w:val="es-AR"/>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sz w:val="72"/>
                          <w:szCs w:val="72"/>
                          <w:lang w:val="es-AR"/>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MOA</w:t>
                      </w:r>
                    </w:p>
                  </w:txbxContent>
                </v:textbox>
              </v:shape>
            </w:pict>
          </mc:Fallback>
        </mc:AlternateConten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DBD41" w14:textId="77777777" w:rsidR="00865516" w:rsidRDefault="00865516" w:rsidP="00740C3F">
      <w:pPr>
        <w:spacing w:after="0" w:line="240" w:lineRule="auto"/>
      </w:pPr>
      <w:r>
        <w:separator/>
      </w:r>
    </w:p>
  </w:endnote>
  <w:endnote w:type="continuationSeparator" w:id="0">
    <w:p w14:paraId="53DB847A" w14:textId="77777777" w:rsidR="00865516" w:rsidRDefault="00865516"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B46E8" w14:textId="77777777" w:rsidR="003430A7" w:rsidRDefault="003430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F5276" w:rsidRPr="004F34FB" w14:paraId="5103D7AF" w14:textId="77777777" w:rsidTr="002D6394">
      <w:trPr>
        <w:jc w:val="center"/>
      </w:trPr>
      <w:tc>
        <w:tcPr>
          <w:tcW w:w="4661" w:type="dxa"/>
        </w:tcPr>
        <w:p w14:paraId="64615A0E" w14:textId="77777777" w:rsidR="004F5276" w:rsidRPr="004F34FB" w:rsidRDefault="004F5276" w:rsidP="002D6394">
          <w:pPr>
            <w:pStyle w:val="Footer"/>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05C8B590" w14:textId="77777777" w:rsidR="004F5276" w:rsidRPr="004F34FB" w:rsidRDefault="004F5276" w:rsidP="002D6394">
          <w:pPr>
            <w:pStyle w:val="Footer"/>
            <w:rPr>
              <w:rFonts w:ascii="Arial" w:hAnsi="Arial" w:cs="Arial"/>
              <w:sz w:val="18"/>
              <w:szCs w:val="18"/>
              <w:lang w:val="es-AR"/>
            </w:rPr>
          </w:pPr>
        </w:p>
      </w:tc>
      <w:tc>
        <w:tcPr>
          <w:tcW w:w="4942" w:type="dxa"/>
        </w:tcPr>
        <w:p w14:paraId="7FEA0D0E" w14:textId="2A7ABFB1" w:rsidR="004F5276" w:rsidRPr="003430A7" w:rsidRDefault="004F5276" w:rsidP="003430A7">
          <w:pPr>
            <w:pStyle w:val="Footer"/>
            <w:jc w:val="right"/>
            <w:rPr>
              <w:rFonts w:ascii="Arial" w:hAnsi="Arial" w:cs="Arial"/>
              <w:sz w:val="18"/>
              <w:szCs w:val="18"/>
              <w:lang w:val="es-AR"/>
            </w:rPr>
          </w:pPr>
          <w:r w:rsidRPr="004F34FB">
            <w:rPr>
              <w:rFonts w:ascii="Arial" w:hAnsi="Arial" w:cs="Arial"/>
              <w:sz w:val="18"/>
              <w:szCs w:val="18"/>
            </w:rPr>
            <w:t xml:space="preserve">Página </w:t>
          </w:r>
          <w:r w:rsidR="003430A7"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3430A7" w:rsidRPr="003430A7">
            <w:rPr>
              <w:rFonts w:ascii="Arial" w:hAnsi="Arial" w:cs="Arial"/>
              <w:sz w:val="18"/>
              <w:szCs w:val="18"/>
            </w:rPr>
            <w:fldChar w:fldCharType="separate"/>
          </w:r>
          <w:r w:rsidR="003430A7">
            <w:rPr>
              <w:rFonts w:ascii="Arial" w:hAnsi="Arial" w:cs="Arial"/>
              <w:noProof/>
              <w:sz w:val="18"/>
              <w:szCs w:val="18"/>
            </w:rPr>
            <w:t>31</w:t>
          </w:r>
          <w:r w:rsidR="003430A7" w:rsidRPr="003430A7">
            <w:rPr>
              <w:rFonts w:ascii="Arial" w:hAnsi="Arial" w:cs="Arial"/>
              <w:noProof/>
              <w:sz w:val="18"/>
              <w:szCs w:val="18"/>
            </w:rPr>
            <w:fldChar w:fldCharType="end"/>
          </w:r>
          <w:r w:rsidR="003430A7">
            <w:rPr>
              <w:rFonts w:ascii="Arial" w:hAnsi="Arial" w:cs="Arial"/>
              <w:noProof/>
              <w:sz w:val="18"/>
              <w:szCs w:val="18"/>
            </w:rPr>
            <w:t xml:space="preserve"> </w:t>
          </w:r>
          <w:r w:rsidRPr="004F34FB">
            <w:rPr>
              <w:rFonts w:ascii="Arial" w:hAnsi="Arial" w:cs="Arial"/>
              <w:sz w:val="18"/>
              <w:szCs w:val="18"/>
            </w:rPr>
            <w:t xml:space="preserve">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3430A7">
            <w:rPr>
              <w:rFonts w:ascii="Arial" w:hAnsi="Arial" w:cs="Arial"/>
              <w:noProof/>
              <w:sz w:val="18"/>
              <w:szCs w:val="18"/>
            </w:rPr>
            <w:t>32</w:t>
          </w:r>
          <w:r w:rsidRPr="004F34FB">
            <w:rPr>
              <w:rFonts w:ascii="Arial" w:hAnsi="Arial" w:cs="Arial"/>
              <w:sz w:val="18"/>
              <w:szCs w:val="18"/>
            </w:rPr>
            <w:fldChar w:fldCharType="end"/>
          </w:r>
        </w:p>
      </w:tc>
    </w:tr>
  </w:tbl>
  <w:p w14:paraId="1857CAE7" w14:textId="77777777" w:rsidR="004F5276" w:rsidRDefault="004F5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CellMar>
        <w:left w:w="70" w:type="dxa"/>
        <w:right w:w="70" w:type="dxa"/>
      </w:tblCellMar>
      <w:tblLook w:val="0000" w:firstRow="0" w:lastRow="0" w:firstColumn="0" w:lastColumn="0" w:noHBand="0" w:noVBand="0"/>
    </w:tblPr>
    <w:tblGrid>
      <w:gridCol w:w="4661"/>
      <w:gridCol w:w="4942"/>
    </w:tblGrid>
    <w:tr w:rsidR="004F5276" w:rsidRPr="004F34FB" w14:paraId="4803A425" w14:textId="77777777" w:rsidTr="004F5276">
      <w:trPr>
        <w:jc w:val="center"/>
      </w:trPr>
      <w:tc>
        <w:tcPr>
          <w:tcW w:w="4661" w:type="dxa"/>
        </w:tcPr>
        <w:p w14:paraId="0E451F8A" w14:textId="77777777" w:rsidR="004F5276" w:rsidRPr="004F34FB" w:rsidRDefault="004F5276" w:rsidP="002D6394">
          <w:pPr>
            <w:pStyle w:val="Footer"/>
            <w:rPr>
              <w:rFonts w:ascii="Arial" w:hAnsi="Arial" w:cs="Arial"/>
              <w:sz w:val="18"/>
              <w:szCs w:val="18"/>
              <w:lang w:val="es-AR"/>
            </w:rPr>
          </w:pPr>
        </w:p>
      </w:tc>
      <w:tc>
        <w:tcPr>
          <w:tcW w:w="4942" w:type="dxa"/>
        </w:tcPr>
        <w:p w14:paraId="0CD7A5E3" w14:textId="714C415B" w:rsidR="004F5276" w:rsidRPr="004F34FB" w:rsidRDefault="004F5276" w:rsidP="002D6394">
          <w:pPr>
            <w:pStyle w:val="Footer"/>
            <w:jc w:val="right"/>
            <w:rPr>
              <w:rFonts w:ascii="Arial" w:hAnsi="Arial" w:cs="Arial"/>
              <w:sz w:val="18"/>
              <w:szCs w:val="18"/>
            </w:rPr>
          </w:pPr>
        </w:p>
      </w:tc>
    </w:tr>
  </w:tbl>
  <w:p w14:paraId="4EBCFF80" w14:textId="77777777" w:rsidR="004F5276" w:rsidRDefault="004F5276" w:rsidP="004F5276">
    <w:pPr>
      <w:pStyle w:val="Footer"/>
      <w:jc w:val="right"/>
    </w:pPr>
  </w:p>
  <w:p w14:paraId="30FAB5DD" w14:textId="0459DC5B" w:rsidR="004F5276" w:rsidRDefault="003430A7" w:rsidP="003430A7">
    <w:pPr>
      <w:pStyle w:val="Footer"/>
      <w:tabs>
        <w:tab w:val="clear" w:pos="4252"/>
        <w:tab w:val="clear" w:pos="8504"/>
        <w:tab w:val="left" w:pos="462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69B97" w14:textId="77777777" w:rsidR="00865516" w:rsidRDefault="00865516" w:rsidP="00740C3F">
      <w:pPr>
        <w:spacing w:after="0" w:line="240" w:lineRule="auto"/>
      </w:pPr>
      <w:r>
        <w:separator/>
      </w:r>
    </w:p>
  </w:footnote>
  <w:footnote w:type="continuationSeparator" w:id="0">
    <w:p w14:paraId="42C62F7A" w14:textId="77777777" w:rsidR="00865516" w:rsidRDefault="00865516"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491C4" w14:textId="77777777" w:rsidR="003430A7" w:rsidRDefault="00343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AF086B" w:rsidRPr="00740C3F" w:rsidRDefault="00AF086B">
    <w:pPr>
      <w:pStyle w:val="Header"/>
      <w:rPr>
        <w:sz w:val="18"/>
        <w:szCs w:val="18"/>
      </w:rPr>
    </w:pPr>
  </w:p>
  <w:tbl>
    <w:tblPr>
      <w:tblStyle w:val="TableGrid"/>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AF086B" w:rsidRPr="00740C3F" w14:paraId="2A0A884F" w14:textId="77777777" w:rsidTr="00740C3F">
      <w:trPr>
        <w:trHeight w:val="277"/>
      </w:trPr>
      <w:tc>
        <w:tcPr>
          <w:tcW w:w="3500" w:type="dxa"/>
        </w:tcPr>
        <w:p w14:paraId="6F08CB3A" w14:textId="77777777" w:rsidR="00AF086B" w:rsidRPr="00740C3F" w:rsidRDefault="00AF086B" w:rsidP="00740C3F">
          <w:pPr>
            <w:pStyle w:val="Header"/>
            <w:rPr>
              <w:sz w:val="18"/>
              <w:szCs w:val="18"/>
            </w:rPr>
          </w:pPr>
          <w:r w:rsidRPr="00740C3F">
            <w:rPr>
              <w:sz w:val="18"/>
              <w:szCs w:val="18"/>
            </w:rPr>
            <w:t>Universidad Tecnológica Nacional</w:t>
          </w:r>
        </w:p>
      </w:tc>
      <w:tc>
        <w:tcPr>
          <w:tcW w:w="4142" w:type="dxa"/>
        </w:tcPr>
        <w:p w14:paraId="3F695A05" w14:textId="77777777" w:rsidR="00AF086B" w:rsidRPr="00740C3F" w:rsidRDefault="00AF086B" w:rsidP="00740C3F">
          <w:pPr>
            <w:pStyle w:val="Header"/>
            <w:rPr>
              <w:sz w:val="18"/>
              <w:szCs w:val="18"/>
            </w:rPr>
          </w:pPr>
        </w:p>
      </w:tc>
      <w:tc>
        <w:tcPr>
          <w:tcW w:w="1840" w:type="dxa"/>
        </w:tcPr>
        <w:p w14:paraId="47AF4583" w14:textId="77777777" w:rsidR="00AF086B" w:rsidRPr="00740C3F" w:rsidRDefault="00AF086B" w:rsidP="00740C3F">
          <w:pPr>
            <w:pStyle w:val="Header"/>
            <w:rPr>
              <w:sz w:val="18"/>
              <w:szCs w:val="18"/>
            </w:rPr>
          </w:pPr>
          <w:r w:rsidRPr="00740C3F">
            <w:rPr>
              <w:sz w:val="18"/>
              <w:szCs w:val="18"/>
            </w:rPr>
            <w:t>Proyecto Final</w:t>
          </w:r>
        </w:p>
      </w:tc>
    </w:tr>
    <w:tr w:rsidR="00AF086B" w:rsidRPr="00740C3F" w14:paraId="59A2F135" w14:textId="77777777" w:rsidTr="00740C3F">
      <w:trPr>
        <w:trHeight w:val="295"/>
      </w:trPr>
      <w:tc>
        <w:tcPr>
          <w:tcW w:w="3500" w:type="dxa"/>
        </w:tcPr>
        <w:p w14:paraId="711C10BE" w14:textId="77777777" w:rsidR="00AF086B" w:rsidRPr="00740C3F" w:rsidRDefault="00AF086B" w:rsidP="00740C3F">
          <w:pPr>
            <w:pStyle w:val="Header"/>
            <w:rPr>
              <w:sz w:val="18"/>
              <w:szCs w:val="18"/>
            </w:rPr>
          </w:pPr>
          <w:r w:rsidRPr="00740C3F">
            <w:rPr>
              <w:sz w:val="18"/>
              <w:szCs w:val="18"/>
            </w:rPr>
            <w:t>Facultad Regional Córdoba</w:t>
          </w:r>
        </w:p>
      </w:tc>
      <w:tc>
        <w:tcPr>
          <w:tcW w:w="4142" w:type="dxa"/>
        </w:tcPr>
        <w:p w14:paraId="5CBB4541" w14:textId="77777777" w:rsidR="00AF086B" w:rsidRPr="00740C3F" w:rsidRDefault="00AF086B" w:rsidP="00740C3F">
          <w:pPr>
            <w:pStyle w:val="Header"/>
            <w:rPr>
              <w:sz w:val="18"/>
              <w:szCs w:val="18"/>
            </w:rPr>
          </w:pPr>
          <w:r w:rsidRPr="00740C3F">
            <w:rPr>
              <w:sz w:val="18"/>
              <w:szCs w:val="18"/>
            </w:rPr>
            <w:t>Ingeniería en Sistemas de Información</w:t>
          </w:r>
        </w:p>
      </w:tc>
      <w:tc>
        <w:tcPr>
          <w:tcW w:w="1840" w:type="dxa"/>
        </w:tcPr>
        <w:p w14:paraId="175CAE99" w14:textId="77777777" w:rsidR="00AF086B" w:rsidRPr="00740C3F" w:rsidRDefault="00AF086B" w:rsidP="00740C3F">
          <w:pPr>
            <w:pStyle w:val="Header"/>
            <w:rPr>
              <w:sz w:val="18"/>
              <w:szCs w:val="18"/>
            </w:rPr>
          </w:pPr>
          <w:r w:rsidRPr="00740C3F">
            <w:rPr>
              <w:sz w:val="18"/>
              <w:szCs w:val="18"/>
            </w:rPr>
            <w:t>SEEE</w:t>
          </w:r>
        </w:p>
      </w:tc>
    </w:tr>
  </w:tbl>
  <w:p w14:paraId="5C98309E" w14:textId="0CA31051" w:rsidR="00AF086B" w:rsidRDefault="00AF086B">
    <w:pPr>
      <w:pStyle w:val="Header"/>
    </w:pPr>
  </w:p>
  <w:p w14:paraId="1C6AF6BE" w14:textId="77777777" w:rsidR="00AF086B" w:rsidRDefault="00AF08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6CDB4" w14:textId="77777777" w:rsidR="003430A7" w:rsidRDefault="003430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1D36" w14:textId="77777777" w:rsidR="001278EB" w:rsidRDefault="001278EB">
    <w:pPr>
      <w:pStyle w:val="Header"/>
    </w:pPr>
  </w:p>
  <w:p w14:paraId="4D9E4914" w14:textId="77777777" w:rsidR="001278EB" w:rsidRDefault="001278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A4B3B"/>
    <w:rsid w:val="000D0C33"/>
    <w:rsid w:val="000E2A57"/>
    <w:rsid w:val="001251C6"/>
    <w:rsid w:val="001278EB"/>
    <w:rsid w:val="001368AE"/>
    <w:rsid w:val="00175045"/>
    <w:rsid w:val="0018404F"/>
    <w:rsid w:val="001A0009"/>
    <w:rsid w:val="001A069B"/>
    <w:rsid w:val="001D0141"/>
    <w:rsid w:val="00213CD8"/>
    <w:rsid w:val="002A2BAC"/>
    <w:rsid w:val="002A7CF0"/>
    <w:rsid w:val="00310004"/>
    <w:rsid w:val="00335992"/>
    <w:rsid w:val="003430A7"/>
    <w:rsid w:val="003C5417"/>
    <w:rsid w:val="003D3610"/>
    <w:rsid w:val="00433E04"/>
    <w:rsid w:val="00460E40"/>
    <w:rsid w:val="004646E5"/>
    <w:rsid w:val="004670C2"/>
    <w:rsid w:val="004938A2"/>
    <w:rsid w:val="004C1E94"/>
    <w:rsid w:val="004F5276"/>
    <w:rsid w:val="00511D5C"/>
    <w:rsid w:val="00537CD3"/>
    <w:rsid w:val="00577F4C"/>
    <w:rsid w:val="005834D9"/>
    <w:rsid w:val="005A4202"/>
    <w:rsid w:val="005F2A32"/>
    <w:rsid w:val="00695F47"/>
    <w:rsid w:val="006E1727"/>
    <w:rsid w:val="00740C3F"/>
    <w:rsid w:val="00742608"/>
    <w:rsid w:val="007559BE"/>
    <w:rsid w:val="007B1462"/>
    <w:rsid w:val="007B2088"/>
    <w:rsid w:val="0080321C"/>
    <w:rsid w:val="00824FA6"/>
    <w:rsid w:val="00846953"/>
    <w:rsid w:val="00865516"/>
    <w:rsid w:val="008662F1"/>
    <w:rsid w:val="00867BB0"/>
    <w:rsid w:val="008B7581"/>
    <w:rsid w:val="008D3BE6"/>
    <w:rsid w:val="008E5ABA"/>
    <w:rsid w:val="00915FCE"/>
    <w:rsid w:val="009F050E"/>
    <w:rsid w:val="009F5D19"/>
    <w:rsid w:val="00A1275C"/>
    <w:rsid w:val="00A27C1D"/>
    <w:rsid w:val="00A36552"/>
    <w:rsid w:val="00A402B8"/>
    <w:rsid w:val="00A470D0"/>
    <w:rsid w:val="00A753C0"/>
    <w:rsid w:val="00A97225"/>
    <w:rsid w:val="00AF086B"/>
    <w:rsid w:val="00AF1BFA"/>
    <w:rsid w:val="00B21E58"/>
    <w:rsid w:val="00C040A2"/>
    <w:rsid w:val="00C06DC1"/>
    <w:rsid w:val="00C32FB5"/>
    <w:rsid w:val="00CD7D1F"/>
    <w:rsid w:val="00DA4708"/>
    <w:rsid w:val="00DB5BB9"/>
    <w:rsid w:val="00DC65B1"/>
    <w:rsid w:val="00EE1ADE"/>
    <w:rsid w:val="00EF59B5"/>
    <w:rsid w:val="00F011F9"/>
    <w:rsid w:val="00F74851"/>
    <w:rsid w:val="00FA0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header" Target="header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1AA51-E56F-40B0-BBA4-1B765734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33</Pages>
  <Words>914</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Driv</cp:lastModifiedBy>
  <cp:revision>37</cp:revision>
  <dcterms:created xsi:type="dcterms:W3CDTF">2010-05-11T03:29:00Z</dcterms:created>
  <dcterms:modified xsi:type="dcterms:W3CDTF">2010-06-15T10:29:00Z</dcterms:modified>
</cp:coreProperties>
</file>