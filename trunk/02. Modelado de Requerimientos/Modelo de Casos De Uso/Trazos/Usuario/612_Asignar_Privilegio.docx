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4A13692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EAF11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7731104B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304B0BE0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6620053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B6537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1EACC297" w14:textId="77777777" w:rsidR="00512B66" w:rsidRDefault="00E31F45">
            <w:r>
              <w:t>Asignar Privilegio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64B1E3D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177E5F70" w14:textId="77777777" w:rsidR="00512B66" w:rsidRDefault="00E31F45">
            <w:r>
              <w:t>612</w:t>
            </w:r>
          </w:p>
        </w:tc>
      </w:tr>
      <w:tr w:rsidR="00DC19BB" w14:paraId="26E967D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75957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3AF367FF" w14:textId="77777777" w:rsidR="00DC19BB" w:rsidRDefault="00E31F45">
            <w:r>
              <w:t>Usuario</w:t>
            </w:r>
          </w:p>
        </w:tc>
      </w:tr>
      <w:tr w:rsidR="008F3E09" w14:paraId="28746377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41AAE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6945324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EA7DFDC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943C8A0" w14:textId="77777777" w:rsidR="008F3E09" w:rsidRDefault="00E31F4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A7EA64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188EB2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D26FA9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B672D1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303ACAB1" w14:textId="77777777" w:rsidR="008F3E09" w:rsidRDefault="00E31F4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F26E72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BD60DC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739AFD0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B1A9AE1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6B454D3" w14:textId="77777777" w:rsidR="008F3E09" w:rsidRDefault="00E31F45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57ABC15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7E044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2777EEF7" w14:textId="77777777" w:rsidR="00C7061A" w:rsidRDefault="00E31F45">
            <w:r>
              <w:t>Usuario (U)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F17504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C6F5F66" w14:textId="77777777" w:rsidR="00C7061A" w:rsidRDefault="0063791E">
            <w:r>
              <w:t>No aplica</w:t>
            </w:r>
          </w:p>
        </w:tc>
      </w:tr>
      <w:tr w:rsidR="00CD204D" w14:paraId="67961AE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24249A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C9D2287" w14:textId="77777777" w:rsidR="00CD204D" w:rsidRDefault="00E31F45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342752D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6E346E3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93352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1E6A470D" w14:textId="77777777" w:rsidR="00D842C6" w:rsidRPr="00596BA0" w:rsidRDefault="00E31F45"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DC19BB" w14:paraId="22BFC19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74885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DA0894A" w14:textId="77777777" w:rsidR="00DC19BB" w:rsidRDefault="00DC19BB"/>
        </w:tc>
      </w:tr>
      <w:tr w:rsidR="005C249A" w14:paraId="7E26587D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71777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69002ADA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4678D040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3DA0609" w14:textId="77777777" w:rsidR="003F5E92" w:rsidRDefault="00E31F45" w:rsidP="003F5E92">
            <w:pPr>
              <w:pStyle w:val="Prrafodelista"/>
              <w:numPr>
                <w:ilvl w:val="0"/>
                <w:numId w:val="1"/>
              </w:numPr>
            </w:pPr>
            <w:r>
              <w:t>Se asigna un privilegio a un rol</w:t>
            </w:r>
          </w:p>
        </w:tc>
      </w:tr>
      <w:tr w:rsidR="005C249A" w14:paraId="54418503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AFB8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2DEAE682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2799D9B4" w14:textId="77777777"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14:paraId="25695D8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ADE3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C997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34C6ED9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DC4F" w14:textId="77777777" w:rsidR="005C249A" w:rsidRPr="008F3E09" w:rsidRDefault="00E31F4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Usuario selecciona la opción Asignar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9B7D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31F45" w14:paraId="7D64DA31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8CC1" w14:textId="77777777" w:rsidR="00E31F45" w:rsidRDefault="00E31F4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los privilegios.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2B776" w14:textId="77777777" w:rsidR="00E31F45" w:rsidRPr="00960403" w:rsidRDefault="00E31F4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31F45" w14:paraId="1CCFD1E4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9013" w14:textId="77777777" w:rsidR="00E31F45" w:rsidRDefault="00E31F4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selecciones el privilegio a asignar.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FB1A" w14:textId="77777777" w:rsidR="00E31F45" w:rsidRPr="00960403" w:rsidRDefault="00E31F4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31F45" w14:paraId="48962E2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C934" w14:textId="77777777" w:rsidR="00E31F45" w:rsidRDefault="00E31F4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selecciona el privilegio a asignar.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8FD7" w14:textId="77777777" w:rsidR="00E31F45" w:rsidRDefault="00380E0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selecciona el privilegio a asignar.</w:t>
            </w:r>
          </w:p>
          <w:p w14:paraId="6B3AC4A0" w14:textId="74F4120B" w:rsidR="00380E0C" w:rsidRPr="00960403" w:rsidRDefault="00380E0C" w:rsidP="00380E0C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</w:tc>
      </w:tr>
      <w:tr w:rsidR="00E31F45" w14:paraId="1C378CB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85" w14:textId="77777777" w:rsidR="00E31F45" w:rsidRDefault="00E31F4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busca y muestra los roles disponibles.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4FCEB" w14:textId="77777777" w:rsidR="00E31F45" w:rsidRPr="00960403" w:rsidRDefault="00E31F4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31F45" w14:paraId="1C02910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8EBE" w14:textId="35492EBF" w:rsidR="00E31F45" w:rsidRDefault="00E31F4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U selecciona </w:t>
            </w:r>
            <w:r w:rsidR="00380E0C">
              <w:t>el/</w:t>
            </w:r>
            <w:r>
              <w:t>los rol</w:t>
            </w:r>
            <w:r w:rsidR="00380E0C">
              <w:t>/</w:t>
            </w:r>
            <w:r>
              <w:t>es al cual se le asignará el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202A" w14:textId="77777777" w:rsidR="00E31F45" w:rsidRDefault="00380E0C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selecciona el/los rol/es.</w:t>
            </w:r>
          </w:p>
          <w:p w14:paraId="2156DA54" w14:textId="02D57EFB" w:rsidR="00380E0C" w:rsidRPr="00960403" w:rsidRDefault="00380E0C" w:rsidP="00380E0C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  <w:bookmarkStart w:id="1" w:name="_GoBack"/>
            <w:bookmarkEnd w:id="1"/>
          </w:p>
        </w:tc>
      </w:tr>
      <w:tr w:rsidR="00E31F45" w14:paraId="0C36208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4C9B" w14:textId="77777777" w:rsidR="00E31F45" w:rsidRDefault="00E31F4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asignación del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A895" w14:textId="77777777" w:rsidR="00E31F45" w:rsidRPr="00960403" w:rsidRDefault="00E31F4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31F45" w14:paraId="3F7F4C5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21C1" w14:textId="77777777" w:rsidR="00E31F45" w:rsidRDefault="00E31F4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U confirma la asignación del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B7DD" w14:textId="77777777" w:rsidR="00E31F45" w:rsidRDefault="00E31F4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U no confirma la asignación del privilegio.</w:t>
            </w:r>
          </w:p>
          <w:p w14:paraId="598C6F74" w14:textId="77777777" w:rsidR="00E31F45" w:rsidRDefault="00E31F45" w:rsidP="00E31F45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7B9C8AA1" w14:textId="77777777" w:rsidR="00E31F45" w:rsidRPr="00960403" w:rsidRDefault="00E31F45" w:rsidP="00E31F45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31F45" w14:paraId="6D1B3B3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214B" w14:textId="77777777" w:rsidR="00E31F45" w:rsidRDefault="00E31F4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la asignación de</w:t>
            </w:r>
            <w:r w:rsidR="000E7BCA">
              <w:t>l privilegio.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F2BD" w14:textId="77777777" w:rsidR="00E31F45" w:rsidRDefault="00E31F4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31F45" w14:paraId="6B23793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7EE0" w14:textId="77777777" w:rsidR="00E31F45" w:rsidRDefault="000E7BC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F45BE" w14:textId="77777777" w:rsidR="00E31F45" w:rsidRDefault="00E31F45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6B02009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EE2219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9F014F" w14:textId="77777777" w:rsidR="00654C01" w:rsidRPr="00960403" w:rsidRDefault="00654C01" w:rsidP="00654C01">
            <w:r>
              <w:t>No aplica</w:t>
            </w:r>
          </w:p>
        </w:tc>
      </w:tr>
      <w:tr w:rsidR="00654C01" w14:paraId="6DF9FC1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DCEF2E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D08138" w14:textId="77777777" w:rsidR="00654C01" w:rsidRDefault="00654C01" w:rsidP="00654C01">
            <w:r>
              <w:t>No aplica</w:t>
            </w:r>
          </w:p>
        </w:tc>
      </w:tr>
      <w:tr w:rsidR="00654C01" w14:paraId="2456573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48C16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30EF3A" w14:textId="77777777" w:rsidR="00654C01" w:rsidRDefault="00067369" w:rsidP="00654C01">
            <w:r>
              <w:t>No aplica</w:t>
            </w:r>
          </w:p>
        </w:tc>
      </w:tr>
      <w:tr w:rsidR="00654C01" w14:paraId="32BE371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5DB0D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557D8B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1065B64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54D91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18BF0A" w14:textId="77777777" w:rsidR="00654C01" w:rsidRDefault="00067369" w:rsidP="00654C01">
            <w:r>
              <w:t>No aplica</w:t>
            </w:r>
          </w:p>
        </w:tc>
      </w:tr>
      <w:tr w:rsidR="00654C01" w14:paraId="1565712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0DAA5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4D87F5" w14:textId="77777777" w:rsidR="00654C01" w:rsidRDefault="00067369" w:rsidP="00654C01">
            <w:r>
              <w:t>No aplica</w:t>
            </w:r>
          </w:p>
        </w:tc>
      </w:tr>
      <w:tr w:rsidR="00654C01" w14:paraId="5E07735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B208DB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0A9BCB" w14:textId="77777777" w:rsidR="00654C01" w:rsidRDefault="00067369" w:rsidP="00654C01">
            <w:r>
              <w:t>No aplica</w:t>
            </w:r>
          </w:p>
        </w:tc>
      </w:tr>
    </w:tbl>
    <w:p w14:paraId="5EDFC995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F45"/>
    <w:rsid w:val="00067369"/>
    <w:rsid w:val="00074C24"/>
    <w:rsid w:val="000E7BCA"/>
    <w:rsid w:val="00217701"/>
    <w:rsid w:val="0022740A"/>
    <w:rsid w:val="00380E0C"/>
    <w:rsid w:val="003F5E92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D204D"/>
    <w:rsid w:val="00D837B7"/>
    <w:rsid w:val="00D842C6"/>
    <w:rsid w:val="00DC19BB"/>
    <w:rsid w:val="00E31140"/>
    <w:rsid w:val="00E31F45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F38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17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2</cp:revision>
  <dcterms:created xsi:type="dcterms:W3CDTF">2010-05-30T22:09:00Z</dcterms:created>
  <dcterms:modified xsi:type="dcterms:W3CDTF">2010-05-30T22:26:00Z</dcterms:modified>
</cp:coreProperties>
</file>