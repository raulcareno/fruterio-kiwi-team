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F138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F138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31F45">
            <w:r>
              <w:t>Asignar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31F45">
            <w:r>
              <w:t>612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31F45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1F4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1F4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1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1F4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0364D">
            <w:r>
              <w:t>Administrador (A)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F138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1F4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F138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E31F45"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31F45" w:rsidP="003F5E92">
            <w:pPr>
              <w:pStyle w:val="ListParagraph"/>
              <w:numPr>
                <w:ilvl w:val="0"/>
                <w:numId w:val="1"/>
              </w:numPr>
            </w:pPr>
            <w:r>
              <w:t>Se asigna un privilegio a un rol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31F45" w:rsidP="00B9555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B95550">
              <w:t>A</w:t>
            </w:r>
            <w:r>
              <w:t xml:space="preserve"> selecciona la opción Asignar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E31F4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Pr="00960403" w:rsidRDefault="00E31F4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E31F4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selecciones el privilegio a asignar.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Pr="00960403" w:rsidRDefault="00E31F4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B4214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E31F45">
              <w:t xml:space="preserve"> selecciona el privilegio a asignar.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1105C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380E0C">
              <w:t xml:space="preserve"> no selecciona el privilegio a asignar.</w:t>
            </w:r>
          </w:p>
          <w:p w:rsidR="00380E0C" w:rsidRPr="00960403" w:rsidRDefault="00380E0C" w:rsidP="00380E0C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E31F4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roles disponibles.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Pr="00960403" w:rsidRDefault="00E31F4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6514C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E31F45">
              <w:t xml:space="preserve"> selecciona </w:t>
            </w:r>
            <w:r w:rsidR="00380E0C">
              <w:t>el/</w:t>
            </w:r>
            <w:r w:rsidR="00E31F45">
              <w:t>los rol</w:t>
            </w:r>
            <w:r w:rsidR="00380E0C">
              <w:t>/</w:t>
            </w:r>
            <w:r w:rsidR="00E31F45">
              <w:t>es al cual se le asignará 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850C8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380E0C">
              <w:t xml:space="preserve"> no selecciona el/los rol/es.</w:t>
            </w:r>
          </w:p>
          <w:p w:rsidR="00380E0C" w:rsidRPr="00960403" w:rsidRDefault="00380E0C" w:rsidP="00380E0C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  <w:bookmarkStart w:id="1" w:name="_GoBack"/>
            <w:bookmarkEnd w:id="1"/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E31F4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la asignación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Pr="00960403" w:rsidRDefault="00E31F4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C2617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A </w:t>
            </w:r>
            <w:r w:rsidR="00E31F45">
              <w:t>confirma la asignación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DA164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E31F45">
              <w:t xml:space="preserve"> no confirma la asignación del privilegio.</w:t>
            </w:r>
          </w:p>
          <w:p w:rsidR="00E31F45" w:rsidRDefault="00E31F45" w:rsidP="00E31F4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E31F45" w:rsidRPr="00960403" w:rsidRDefault="00E31F45" w:rsidP="00E31F45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E31F4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la asignación de</w:t>
            </w:r>
            <w:r w:rsidR="000E7BCA">
              <w:t>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E31F4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0E7BC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F45" w:rsidRDefault="00E31F4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E31F45"/>
    <w:rsid w:val="00067369"/>
    <w:rsid w:val="00074C24"/>
    <w:rsid w:val="000E7BCA"/>
    <w:rsid w:val="001105C8"/>
    <w:rsid w:val="0020364D"/>
    <w:rsid w:val="00217701"/>
    <w:rsid w:val="0022740A"/>
    <w:rsid w:val="00380E0C"/>
    <w:rsid w:val="003F5E92"/>
    <w:rsid w:val="00512B66"/>
    <w:rsid w:val="00596BA0"/>
    <w:rsid w:val="005C249A"/>
    <w:rsid w:val="00602FA3"/>
    <w:rsid w:val="006245C7"/>
    <w:rsid w:val="0063791E"/>
    <w:rsid w:val="006514C5"/>
    <w:rsid w:val="00654C01"/>
    <w:rsid w:val="00682F3C"/>
    <w:rsid w:val="006B6D4B"/>
    <w:rsid w:val="00812E10"/>
    <w:rsid w:val="00847BFF"/>
    <w:rsid w:val="00850C83"/>
    <w:rsid w:val="008B4D33"/>
    <w:rsid w:val="008E5DFD"/>
    <w:rsid w:val="008F3E09"/>
    <w:rsid w:val="00960403"/>
    <w:rsid w:val="009F44F1"/>
    <w:rsid w:val="009F72B1"/>
    <w:rsid w:val="00A27474"/>
    <w:rsid w:val="00A5198D"/>
    <w:rsid w:val="00B42141"/>
    <w:rsid w:val="00B95550"/>
    <w:rsid w:val="00C2617E"/>
    <w:rsid w:val="00C32797"/>
    <w:rsid w:val="00C7061A"/>
    <w:rsid w:val="00C74D24"/>
    <w:rsid w:val="00CD204D"/>
    <w:rsid w:val="00D837B7"/>
    <w:rsid w:val="00D842C6"/>
    <w:rsid w:val="00DA1646"/>
    <w:rsid w:val="00DC19BB"/>
    <w:rsid w:val="00E31140"/>
    <w:rsid w:val="00E31F45"/>
    <w:rsid w:val="00E70A8B"/>
    <w:rsid w:val="00F50FA6"/>
    <w:rsid w:val="00F81DF6"/>
    <w:rsid w:val="00FB2D55"/>
    <w:rsid w:val="00FE4316"/>
    <w:rsid w:val="00FF1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18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10</cp:revision>
  <dcterms:created xsi:type="dcterms:W3CDTF">2010-05-30T22:09:00Z</dcterms:created>
  <dcterms:modified xsi:type="dcterms:W3CDTF">2011-11-06T21:35:00Z</dcterms:modified>
</cp:coreProperties>
</file>