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Pr="00F02A6E" w:rsidRDefault="00C7061A" w:rsidP="00C7061A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Pr="00F02A6E" w:rsidRDefault="00C7061A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F02A6E" w:rsidRDefault="00512B66">
            <w:pPr>
              <w:rPr>
                <w:b/>
              </w:rPr>
            </w:pPr>
            <w:r w:rsidRPr="00F02A6E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1BCDCE8F" w:rsidR="00512B66" w:rsidRPr="00F02A6E" w:rsidRDefault="00195252" w:rsidP="00AF0516">
            <w:r w:rsidRPr="00F02A6E">
              <w:t xml:space="preserve">Elaborar informe de </w:t>
            </w:r>
            <w:r w:rsidR="00AF0516">
              <w:t>pedidos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F02A6E" w:rsidRDefault="006245C7">
            <w:pPr>
              <w:rPr>
                <w:b/>
              </w:rPr>
            </w:pPr>
            <w:r w:rsidRPr="00F02A6E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1CBB94A3" w:rsidR="00512B66" w:rsidRPr="00F02A6E" w:rsidRDefault="00805707">
            <w:r>
              <w:t>39</w:t>
            </w:r>
            <w:bookmarkStart w:id="0" w:name="_GoBack"/>
            <w:bookmarkEnd w:id="0"/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Pr="00F02A6E" w:rsidRDefault="00195252">
            <w:r w:rsidRPr="00F02A6E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Pr="00F02A6E" w:rsidRDefault="00195252">
            <w:r w:rsidRPr="00F02A6E"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F02A6E" w:rsidRDefault="00CD204D" w:rsidP="00190A8C">
            <w:pPr>
              <w:rPr>
                <w:b/>
              </w:rPr>
            </w:pPr>
            <w:r w:rsidRPr="00F02A6E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61F4C9A8" w:rsidR="00D842C6" w:rsidRPr="00F02A6E" w:rsidRDefault="00E150EC" w:rsidP="00475B4A">
            <w:r w:rsidRPr="00F02A6E">
              <w:t xml:space="preserve">Elaborar un informe referente a </w:t>
            </w:r>
            <w:r w:rsidR="00475B4A">
              <w:t>los pedidos realizados por proveedor</w:t>
            </w:r>
          </w:p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2BA97CA4" w:rsidR="00D842C6" w:rsidRPr="00F02A6E" w:rsidRDefault="00E150EC">
            <w:r w:rsidRPr="00F02A6E">
              <w:t>Se genera el informe correspondiente</w:t>
            </w:r>
          </w:p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Pr="00F02A6E" w:rsidRDefault="00682F3C">
            <w:r w:rsidRPr="00F02A6E">
              <w:rPr>
                <w:b/>
              </w:rPr>
              <w:t>Descripción: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5AF1BB23" w:rsidR="00C7061A" w:rsidRPr="00F02A6E" w:rsidRDefault="00195252" w:rsidP="00353AD6">
            <w:r w:rsidRPr="00F02A6E">
              <w:t xml:space="preserve">El CU comienza cuando el Encargado de </w:t>
            </w:r>
            <w:r w:rsidR="00462686">
              <w:t>Compras</w:t>
            </w:r>
            <w:r w:rsidR="00D76007" w:rsidRPr="00F02A6E">
              <w:t xml:space="preserve"> </w:t>
            </w:r>
            <w:r w:rsidRPr="00F02A6E">
              <w:t xml:space="preserve">decide conocer </w:t>
            </w:r>
            <w:r w:rsidR="00475B4A">
              <w:t>los pedidos realizados a los proveedores, por diferentes criterios, como por ejemplo: tipo de producto (materia prima o productos importados), por un periodo determinado o por estado de los pedidos</w:t>
            </w:r>
            <w:r w:rsidRPr="00F02A6E">
              <w:t xml:space="preserve">. A partir de esto, se elabora un informe </w:t>
            </w:r>
            <w:r w:rsidR="00475B4A">
              <w:t>de los pedidos realizados al</w:t>
            </w:r>
            <w:r w:rsidRPr="00F02A6E">
              <w:t xml:space="preserve"> proveedor, </w:t>
            </w:r>
            <w:r w:rsidR="00475B4A">
              <w:t>en el cual se especifican los detalles de esos pedidos, el estado y las fechas relacionadas con el mismo y se los ordena según el criterio establecido.</w:t>
            </w:r>
          </w:p>
          <w:p w14:paraId="20657A75" w14:textId="70C07067" w:rsidR="00F93556" w:rsidRPr="00F02A6E" w:rsidRDefault="00F93556" w:rsidP="00353AD6">
            <w:r w:rsidRPr="00F02A6E">
              <w:t>Fin de CU.</w:t>
            </w:r>
          </w:p>
        </w:tc>
      </w:tr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290A75"/>
    <w:rsid w:val="00353AD6"/>
    <w:rsid w:val="00462686"/>
    <w:rsid w:val="00475B4A"/>
    <w:rsid w:val="004E6A01"/>
    <w:rsid w:val="00512B66"/>
    <w:rsid w:val="00602FA3"/>
    <w:rsid w:val="006245C7"/>
    <w:rsid w:val="00682F3C"/>
    <w:rsid w:val="006B6D4B"/>
    <w:rsid w:val="006F3C93"/>
    <w:rsid w:val="00805707"/>
    <w:rsid w:val="00812E10"/>
    <w:rsid w:val="008C4F58"/>
    <w:rsid w:val="009774EE"/>
    <w:rsid w:val="00AF0516"/>
    <w:rsid w:val="00C21B03"/>
    <w:rsid w:val="00C7061A"/>
    <w:rsid w:val="00C74D24"/>
    <w:rsid w:val="00CD204D"/>
    <w:rsid w:val="00D76007"/>
    <w:rsid w:val="00D837B7"/>
    <w:rsid w:val="00D842C6"/>
    <w:rsid w:val="00E150EC"/>
    <w:rsid w:val="00E411F7"/>
    <w:rsid w:val="00E70A8B"/>
    <w:rsid w:val="00F02A6E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100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5</cp:revision>
  <dcterms:created xsi:type="dcterms:W3CDTF">2010-10-14T01:27:00Z</dcterms:created>
  <dcterms:modified xsi:type="dcterms:W3CDTF">2010-10-14T12:14:00Z</dcterms:modified>
</cp:coreProperties>
</file>