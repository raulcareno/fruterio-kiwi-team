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66386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66386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F078FC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34008C" w:rsidP="0034008C">
            <w:r>
              <w:t>Registrar Inconsistencia de Depósito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327FB3" w:rsidP="0034008C">
            <w:r>
              <w:t>10</w:t>
            </w:r>
            <w:r w:rsidR="0034008C">
              <w:t>5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C16AE8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663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63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663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663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63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663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663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61F58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63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66386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C16AE8" w:rsidP="00502360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66386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66386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C16AE8" w:rsidP="0034008C">
            <w:r>
              <w:t xml:space="preserve">Registrar </w:t>
            </w:r>
            <w:r w:rsidR="0034008C">
              <w:t>inconsistencia sobre las cantidades de productos importados, productos fabricados y materia prima que hay en los depósitos</w:t>
            </w:r>
            <w:r>
              <w:t>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 w:rsidP="000C4F46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FC7E87" w:rsidRDefault="00E64637" w:rsidP="002A00EF">
            <w:pPr>
              <w:pStyle w:val="ListParagraph"/>
              <w:numPr>
                <w:ilvl w:val="0"/>
                <w:numId w:val="1"/>
              </w:numPr>
            </w:pPr>
            <w:r>
              <w:t xml:space="preserve">Se registra la </w:t>
            </w:r>
            <w:r w:rsidR="002A00EF">
              <w:t>inconsistencia sobre las cantidades de productos im</w:t>
            </w:r>
            <w:r w:rsidR="00A06501">
              <w:t>portados, productos fabricados y/o</w:t>
            </w:r>
            <w:r w:rsidR="002A00EF">
              <w:t xml:space="preserve"> materia prima que hay en los depósitos.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C5614D" w:rsidRDefault="00FC7E87" w:rsidP="00FC7E87">
            <w:pPr>
              <w:pStyle w:val="ListParagraph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64637" w:rsidP="0034008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 w:rsidRPr="00E64637">
              <w:rPr>
                <w:i/>
              </w:rPr>
              <w:t>Registrar</w:t>
            </w:r>
            <w:r w:rsidR="00DF6B2B">
              <w:rPr>
                <w:i/>
              </w:rPr>
              <w:t xml:space="preserve"> </w:t>
            </w:r>
            <w:r w:rsidR="0034008C">
              <w:rPr>
                <w:i/>
              </w:rPr>
              <w:t>Inconsistencia de Depósito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FC7E87">
            <w:pPr>
              <w:pStyle w:val="ListParagraph"/>
              <w:ind w:left="230"/>
            </w:pPr>
          </w:p>
        </w:tc>
      </w:tr>
      <w:tr w:rsidR="009213F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3FC" w:rsidRDefault="009213FC" w:rsidP="001A1DA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078FC">
              <w:t>Sistema</w:t>
            </w:r>
            <w:r>
              <w:t xml:space="preserve"> solicita la selección de lo que se desea buscar: Producto </w:t>
            </w:r>
            <w:r w:rsidR="001A1DAF">
              <w:t>terminado</w:t>
            </w:r>
            <w:r>
              <w:t>, Producto importado o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3FC" w:rsidRPr="00960403" w:rsidRDefault="009213FC" w:rsidP="00FC7E87">
            <w:pPr>
              <w:pStyle w:val="ListParagraph"/>
              <w:ind w:left="230"/>
            </w:pPr>
          </w:p>
        </w:tc>
      </w:tr>
      <w:tr w:rsidR="009213F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3FC" w:rsidRDefault="009213FC" w:rsidP="0034008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selecciona lo que desea buscar.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3FC" w:rsidRPr="00960403" w:rsidRDefault="009213FC" w:rsidP="00FC7E87">
            <w:pPr>
              <w:pStyle w:val="ListParagraph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240D57" w:rsidP="00925FF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</w:t>
            </w:r>
            <w:r w:rsidR="00F078FC">
              <w:t>Sistema</w:t>
            </w:r>
            <w:r w:rsidR="009B2A82">
              <w:t xml:space="preserve"> solicita que se ingrese </w:t>
            </w:r>
            <w:r w:rsidR="00925FFC">
              <w:t xml:space="preserve">el código del producto o materia prima para el cual se desea registrar la </w:t>
            </w:r>
            <w:r w:rsidR="00412F91">
              <w:t>inconsistencia</w:t>
            </w:r>
            <w:r w:rsidR="00925FFC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F078FC">
            <w:pPr>
              <w:pStyle w:val="ListParagraph"/>
              <w:ind w:left="737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925FFC" w:rsidP="00AF71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conoce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925FFC" w:rsidP="00925FFC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conoce el código</w:t>
            </w:r>
          </w:p>
          <w:p w:rsidR="00925FFC" w:rsidRDefault="00925FFC" w:rsidP="00925FFC">
            <w:pPr>
              <w:pStyle w:val="ListParagraph"/>
              <w:numPr>
                <w:ilvl w:val="2"/>
                <w:numId w:val="3"/>
              </w:numPr>
            </w:pPr>
            <w:r>
              <w:t xml:space="preserve">Se instancia el CU </w:t>
            </w:r>
            <w:r>
              <w:rPr>
                <w:i/>
              </w:rPr>
              <w:t xml:space="preserve">111. Consultar producto </w:t>
            </w:r>
            <w:r>
              <w:t xml:space="preserve">o el CU </w:t>
            </w:r>
            <w:r>
              <w:rPr>
                <w:i/>
              </w:rPr>
              <w:t>116. Consultar Materia Prima</w:t>
            </w:r>
          </w:p>
          <w:p w:rsidR="00925FFC" w:rsidRDefault="00925FFC" w:rsidP="00925FFC">
            <w:pPr>
              <w:pStyle w:val="ListParagraph"/>
              <w:numPr>
                <w:ilvl w:val="3"/>
                <w:numId w:val="3"/>
              </w:numPr>
            </w:pPr>
            <w:r>
              <w:t>El sistema encuentra un producto o materia prima</w:t>
            </w:r>
          </w:p>
          <w:p w:rsidR="00925FFC" w:rsidRDefault="00925FFC" w:rsidP="00925FFC">
            <w:pPr>
              <w:pStyle w:val="ListParagraph"/>
              <w:numPr>
                <w:ilvl w:val="3"/>
                <w:numId w:val="3"/>
              </w:numPr>
            </w:pPr>
            <w:r>
              <w:t>El sistema no encuentra un producto o materia prima.</w:t>
            </w:r>
          </w:p>
          <w:p w:rsidR="00925FFC" w:rsidRPr="00960403" w:rsidRDefault="00925FFC" w:rsidP="00925FFC">
            <w:pPr>
              <w:pStyle w:val="ListParagraph"/>
              <w:numPr>
                <w:ilvl w:val="4"/>
                <w:numId w:val="3"/>
              </w:numPr>
            </w:pPr>
            <w:r>
              <w:t>Se informa la situación al ED.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2F631C" w:rsidP="0008183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078FC">
              <w:t>Sistema</w:t>
            </w:r>
            <w:r w:rsidR="00AF71BA">
              <w:t xml:space="preserve"> muestra: </w:t>
            </w:r>
            <w:r w:rsidR="00D937A3">
              <w:t>Código</w:t>
            </w:r>
            <w:r>
              <w:t>, Nombre, Modelo, Color, Tamaño, Marca</w:t>
            </w:r>
            <w:r w:rsidR="00B4065F">
              <w:t>, Categoría</w:t>
            </w:r>
            <w:r>
              <w:t xml:space="preserve"> y cantidad </w:t>
            </w:r>
            <w:r w:rsidR="00AA3B8C">
              <w:t>disponible en el depósito</w:t>
            </w:r>
            <w:r w:rsidR="009213FC">
              <w:t xml:space="preserve"> en caso de tratarse de </w:t>
            </w:r>
            <w:r w:rsidR="0008183C">
              <w:t>un producto terminado</w:t>
            </w:r>
            <w:r w:rsidR="00AF71BA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1BA" w:rsidRDefault="00AF71BA" w:rsidP="00AF71BA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4"/>
              </w:tabs>
              <w:ind w:left="374" w:hanging="374"/>
            </w:pPr>
            <w:r>
              <w:t>El Sistema muestra: código, nombre y cantidad disponible</w:t>
            </w:r>
            <w:r w:rsidR="00925FFC">
              <w:t xml:space="preserve"> y unidad de medida</w:t>
            </w:r>
            <w:r>
              <w:t xml:space="preserve"> en depósito en caso de tratarse de materia prima</w:t>
            </w:r>
            <w:r w:rsidR="00925FFC">
              <w:t>.</w:t>
            </w:r>
          </w:p>
          <w:p w:rsidR="00E64637" w:rsidRPr="00960403" w:rsidRDefault="00E64637" w:rsidP="002F631C"/>
        </w:tc>
      </w:tr>
      <w:tr w:rsidR="006942CF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CF" w:rsidRDefault="006942CF" w:rsidP="006942C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para cada uno de los elementos seleccionados la</w:t>
            </w:r>
            <w:r w:rsidR="00616622">
              <w:t>s</w:t>
            </w:r>
            <w:r>
              <w:t xml:space="preserve"> cantidad</w:t>
            </w:r>
            <w:r w:rsidR="00616622">
              <w:t>es</w:t>
            </w:r>
            <w:r>
              <w:t xml:space="preserve"> </w:t>
            </w:r>
            <w:r w:rsidR="005D522B">
              <w:t>real</w:t>
            </w:r>
            <w:r w:rsidR="00616622">
              <w:t>es</w:t>
            </w:r>
            <w:r w:rsidR="005D522B">
              <w:t xml:space="preserve"> </w:t>
            </w:r>
            <w:r w:rsidR="00616622">
              <w:t xml:space="preserve">de los </w:t>
            </w:r>
            <w:r>
              <w:t>mismo</w:t>
            </w:r>
            <w:r w:rsidR="00616622">
              <w:t>s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2CF" w:rsidRDefault="006942CF" w:rsidP="002F631C"/>
        </w:tc>
      </w:tr>
      <w:tr w:rsidR="00AA3B8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2E14F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 ingresa para cada uno de los </w:t>
            </w:r>
            <w:r w:rsidR="002E14F5">
              <w:t>elementos seleccionados la</w:t>
            </w:r>
            <w:r w:rsidR="009B657B">
              <w:t>s</w:t>
            </w:r>
            <w:r w:rsidR="002E14F5">
              <w:t xml:space="preserve"> cantidad</w:t>
            </w:r>
            <w:r w:rsidR="009B657B">
              <w:t>es</w:t>
            </w:r>
            <w:r w:rsidR="002E14F5">
              <w:t xml:space="preserve"> </w:t>
            </w:r>
            <w:r w:rsidR="00707B87">
              <w:t>real</w:t>
            </w:r>
            <w:r w:rsidR="009B657B">
              <w:t>es</w:t>
            </w:r>
            <w:r w:rsidR="00707B87">
              <w:t xml:space="preserve"> </w:t>
            </w:r>
            <w:r w:rsidR="002E14F5">
              <w:t>de</w:t>
            </w:r>
            <w:r w:rsidR="009B657B">
              <w:t xml:space="preserve"> </w:t>
            </w:r>
            <w:r w:rsidR="002E14F5">
              <w:t>l</w:t>
            </w:r>
            <w:r w:rsidR="009B657B">
              <w:t>os</w:t>
            </w:r>
            <w:r w:rsidR="002E14F5">
              <w:t xml:space="preserve"> mismo</w:t>
            </w:r>
            <w:r w:rsidR="009B657B">
              <w:t>s</w:t>
            </w:r>
            <w:r w:rsidR="002E14F5">
              <w:t xml:space="preserve"> que hay en el </w:t>
            </w:r>
            <w:r w:rsidR="002E14F5">
              <w:lastRenderedPageBreak/>
              <w:t>depósito debido a la inconsistencia detectada.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2F631C"/>
        </w:tc>
      </w:tr>
      <w:tr w:rsidR="00B73DC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DCC" w:rsidRDefault="00412F91" w:rsidP="002E14F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sistema solicita ingrese el motivo de la inconsistencia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DCC" w:rsidRDefault="00B73DCC" w:rsidP="002F631C"/>
        </w:tc>
      </w:tr>
      <w:tr w:rsidR="00412F91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91" w:rsidRDefault="00412F91" w:rsidP="002E14F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ingresa el motivo de la inconsistencia.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F91" w:rsidRDefault="00412F91" w:rsidP="002F631C"/>
        </w:tc>
      </w:tr>
      <w:tr w:rsidR="00E860A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0A2" w:rsidRDefault="00E860A2" w:rsidP="00E860A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 El Sistema solicita la confirmación de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0A2" w:rsidRDefault="00E860A2" w:rsidP="00FC7E87">
            <w:pPr>
              <w:pStyle w:val="ListParagraph"/>
              <w:ind w:left="230"/>
            </w:pPr>
          </w:p>
        </w:tc>
      </w:tr>
      <w:tr w:rsidR="00AA3B8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4764F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 </w:t>
            </w:r>
            <w:r w:rsidR="004764FB">
              <w:t>confirma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D43" w:rsidRDefault="00DE2D43" w:rsidP="00DE2D43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ED no </w:t>
            </w:r>
            <w:r w:rsidR="00521E39">
              <w:t>confirma</w:t>
            </w:r>
            <w:r>
              <w:t xml:space="preserve"> la </w:t>
            </w:r>
            <w:r w:rsidR="004764FB">
              <w:t>registración</w:t>
            </w:r>
            <w:r>
              <w:t>.</w:t>
            </w:r>
          </w:p>
          <w:p w:rsidR="004764FB" w:rsidRDefault="004764FB" w:rsidP="004764FB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  <w:p w:rsidR="00AA3B8C" w:rsidRDefault="00AA3B8C" w:rsidP="00DE2D43">
            <w:pPr>
              <w:pStyle w:val="ListParagraph"/>
              <w:ind w:left="230"/>
            </w:pPr>
          </w:p>
        </w:tc>
      </w:tr>
      <w:tr w:rsidR="00FC7E8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87" w:rsidRDefault="00FC7E87" w:rsidP="00240D57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F078FC">
              <w:t>Sistema</w:t>
            </w:r>
            <w:r>
              <w:t xml:space="preserve"> registra la confirmación de la </w:t>
            </w:r>
            <w:r w:rsidR="002E14F5">
              <w:t xml:space="preserve">inconsistencia de depósito modificando la cantidad disponible </w:t>
            </w:r>
            <w:r w:rsidR="002A00EF">
              <w:t xml:space="preserve">en depósito </w:t>
            </w:r>
            <w:r w:rsidR="002E14F5">
              <w:t xml:space="preserve">de los productos importado, </w:t>
            </w:r>
            <w:r w:rsidR="001A1DAF">
              <w:t>terminados</w:t>
            </w:r>
            <w:r w:rsidR="002E14F5">
              <w:t xml:space="preserve"> o materia prima</w:t>
            </w:r>
            <w:r w:rsidR="00412F91">
              <w:t xml:space="preserve"> y registrando</w:t>
            </w:r>
            <w:r w:rsidR="00475AED">
              <w:t xml:space="preserve"> el motivo de la inconsistencia y el trabajador que lo registró.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87" w:rsidRDefault="00FC7E87" w:rsidP="00FC7E87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891A6D">
              <w:t>l</w:t>
            </w:r>
            <w:r>
              <w:t xml:space="preserve">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FC7E87">
            <w:pPr>
              <w:pStyle w:val="ListParagraph"/>
              <w:ind w:left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FC7E87" w:rsidP="00FC7E87">
            <w:r>
              <w:t>El ED puede cancelar el CU en cualquier momento.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240D57" w:rsidP="00654C01">
            <w:pPr>
              <w:rPr>
                <w:i/>
              </w:rPr>
            </w:pPr>
            <w:r>
              <w:t xml:space="preserve">CU </w:t>
            </w:r>
            <w:r>
              <w:rPr>
                <w:i/>
              </w:rPr>
              <w:t>111. Consultar producto</w:t>
            </w:r>
          </w:p>
          <w:p w:rsidR="00240D57" w:rsidRDefault="00240D57" w:rsidP="00654C01">
            <w:r>
              <w:t xml:space="preserve">CU </w:t>
            </w:r>
            <w:r w:rsidRPr="00240D57">
              <w:rPr>
                <w:i/>
              </w:rPr>
              <w:t>116. Consultar Materia Prima</w:t>
            </w:r>
            <w:bookmarkStart w:id="1" w:name="_GoBack"/>
            <w:bookmarkEnd w:id="1"/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25F34"/>
    <w:rsid w:val="00067369"/>
    <w:rsid w:val="00074C24"/>
    <w:rsid w:val="0008183C"/>
    <w:rsid w:val="000C4F46"/>
    <w:rsid w:val="00136ADE"/>
    <w:rsid w:val="001A1DAF"/>
    <w:rsid w:val="0022740A"/>
    <w:rsid w:val="00240D57"/>
    <w:rsid w:val="002953BA"/>
    <w:rsid w:val="002A00EF"/>
    <w:rsid w:val="002A70CE"/>
    <w:rsid w:val="002E14F5"/>
    <w:rsid w:val="002F631C"/>
    <w:rsid w:val="00327FB3"/>
    <w:rsid w:val="0034008C"/>
    <w:rsid w:val="00382FFE"/>
    <w:rsid w:val="00412F91"/>
    <w:rsid w:val="004424E3"/>
    <w:rsid w:val="00475AED"/>
    <w:rsid w:val="004764FB"/>
    <w:rsid w:val="00502360"/>
    <w:rsid w:val="00512B66"/>
    <w:rsid w:val="00521E39"/>
    <w:rsid w:val="005439FE"/>
    <w:rsid w:val="00585FBE"/>
    <w:rsid w:val="00596BA0"/>
    <w:rsid w:val="005C249A"/>
    <w:rsid w:val="005D522B"/>
    <w:rsid w:val="005F5AA2"/>
    <w:rsid w:val="00602FA3"/>
    <w:rsid w:val="00616622"/>
    <w:rsid w:val="006245C7"/>
    <w:rsid w:val="0064504C"/>
    <w:rsid w:val="006469FD"/>
    <w:rsid w:val="00654C01"/>
    <w:rsid w:val="00663868"/>
    <w:rsid w:val="00682F3C"/>
    <w:rsid w:val="006942CF"/>
    <w:rsid w:val="006B6D4B"/>
    <w:rsid w:val="00707B87"/>
    <w:rsid w:val="00725F34"/>
    <w:rsid w:val="00732A0E"/>
    <w:rsid w:val="007B766B"/>
    <w:rsid w:val="007D4987"/>
    <w:rsid w:val="00812E10"/>
    <w:rsid w:val="00847BFF"/>
    <w:rsid w:val="00891A6D"/>
    <w:rsid w:val="008E6276"/>
    <w:rsid w:val="008F3E09"/>
    <w:rsid w:val="009213FC"/>
    <w:rsid w:val="00925FFC"/>
    <w:rsid w:val="00960403"/>
    <w:rsid w:val="00992359"/>
    <w:rsid w:val="009B2A82"/>
    <w:rsid w:val="009B657B"/>
    <w:rsid w:val="00A06501"/>
    <w:rsid w:val="00A21E89"/>
    <w:rsid w:val="00A43854"/>
    <w:rsid w:val="00A5198D"/>
    <w:rsid w:val="00AA3B8C"/>
    <w:rsid w:val="00AD4D12"/>
    <w:rsid w:val="00AF71BA"/>
    <w:rsid w:val="00B4065F"/>
    <w:rsid w:val="00B44B88"/>
    <w:rsid w:val="00B73DCC"/>
    <w:rsid w:val="00BC183C"/>
    <w:rsid w:val="00C1603C"/>
    <w:rsid w:val="00C16AE8"/>
    <w:rsid w:val="00C32797"/>
    <w:rsid w:val="00C46B1C"/>
    <w:rsid w:val="00C5614D"/>
    <w:rsid w:val="00C7061A"/>
    <w:rsid w:val="00C74D24"/>
    <w:rsid w:val="00CD204D"/>
    <w:rsid w:val="00D00ABF"/>
    <w:rsid w:val="00D25815"/>
    <w:rsid w:val="00D44209"/>
    <w:rsid w:val="00D837B7"/>
    <w:rsid w:val="00D842C6"/>
    <w:rsid w:val="00D937A3"/>
    <w:rsid w:val="00DC19BB"/>
    <w:rsid w:val="00DE2D43"/>
    <w:rsid w:val="00DF23BD"/>
    <w:rsid w:val="00DF6B2B"/>
    <w:rsid w:val="00E31140"/>
    <w:rsid w:val="00E41D58"/>
    <w:rsid w:val="00E61F58"/>
    <w:rsid w:val="00E64637"/>
    <w:rsid w:val="00E70A8B"/>
    <w:rsid w:val="00E860A2"/>
    <w:rsid w:val="00ED213E"/>
    <w:rsid w:val="00EE5F60"/>
    <w:rsid w:val="00F00CC9"/>
    <w:rsid w:val="00F078FC"/>
    <w:rsid w:val="00F47282"/>
    <w:rsid w:val="00F81DF6"/>
    <w:rsid w:val="00FB5D08"/>
    <w:rsid w:val="00FB64D1"/>
    <w:rsid w:val="00FC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194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wa</cp:lastModifiedBy>
  <cp:revision>44</cp:revision>
  <dcterms:created xsi:type="dcterms:W3CDTF">2010-05-31T23:35:00Z</dcterms:created>
  <dcterms:modified xsi:type="dcterms:W3CDTF">2011-11-06T15:59:00Z</dcterms:modified>
</cp:coreProperties>
</file>