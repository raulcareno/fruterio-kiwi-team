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53B5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53B5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270F8" w:rsidP="00637C2A">
            <w:r>
              <w:t>Generar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>
            <w:r>
              <w:t>20</w:t>
            </w:r>
            <w:r w:rsidR="000D74D7">
              <w:t>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270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270F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53B5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53B5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53B5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722396" w:rsidRDefault="00722396" w:rsidP="00722396">
            <w:pPr>
              <w:rPr>
                <w:rFonts w:cstheme="minorHAnsi"/>
              </w:rPr>
            </w:pPr>
            <w:r w:rsidRPr="00722396">
              <w:rPr>
                <w:rFonts w:cstheme="minorHAnsi"/>
              </w:rPr>
              <w:t xml:space="preserve">Generar informe </w:t>
            </w:r>
            <w:r>
              <w:rPr>
                <w:rFonts w:cstheme="minorHAnsi"/>
              </w:rPr>
              <w:t>de las ventas que fueron realizadas ingresando un periodo de tiempo y criterios de búsqueda</w:t>
            </w:r>
            <w:r w:rsidRPr="00722396">
              <w:rPr>
                <w:rFonts w:cstheme="minorHAnsi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</w:t>
            </w:r>
            <w:r w:rsidR="00722396">
              <w:t>stra los datos encontrados de las ventas</w:t>
            </w:r>
            <w:r>
              <w:t>.</w:t>
            </w:r>
          </w:p>
          <w:p w:rsidR="003F5E92" w:rsidRDefault="00FA542A" w:rsidP="00722396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722396">
              <w:t>istema imprime los datos resultantes de las ventas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72239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 w:rsidR="00722396">
              <w:t>EV selecciona la opción</w:t>
            </w:r>
            <w:r>
              <w:rPr>
                <w:i/>
              </w:rPr>
              <w:t xml:space="preserve"> </w:t>
            </w:r>
            <w:r w:rsidR="00722396">
              <w:rPr>
                <w:i/>
              </w:rPr>
              <w:t>Generar Informe de Ventas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FA542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</w:t>
            </w:r>
            <w:r w:rsidR="007A05BA">
              <w:t>la selección de</w:t>
            </w:r>
            <w:r w:rsidR="00722396">
              <w:t xml:space="preserve">l periodo </w:t>
            </w:r>
            <w:r w:rsidR="00157B71">
              <w:t>de búsqueda (fecha desde y fecha hasta) para generar el informe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157B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</w:t>
            </w:r>
            <w:r w:rsidR="00157B71">
              <w:t>selecciona el periodo de búsqueda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157B71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7A05BA">
              <w:t>la selección d</w:t>
            </w:r>
            <w:r>
              <w:t>e</w:t>
            </w:r>
            <w:r w:rsidR="007A05BA">
              <w:t>l</w:t>
            </w:r>
            <w:r>
              <w:t xml:space="preserve"> criterio de búsqueda para filtrar las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157B71"/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57B71">
              <w:t xml:space="preserve">EV </w:t>
            </w:r>
            <w:r w:rsidR="00062BD0">
              <w:t xml:space="preserve">selecciona </w:t>
            </w:r>
            <w:r w:rsidR="007A05BA">
              <w:t>e</w:t>
            </w:r>
            <w:r w:rsidR="00062BD0">
              <w:t>l criterio de búsqueda (estado, productos terminados, empleado, viajante y empresa) y presiona el botón 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no selecciona los criterios de búsqueda y presiona el botón buscar.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encuentra más de una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>
              <w:t>sistema no encuentra</w:t>
            </w:r>
            <w:r>
              <w:t xml:space="preserve"> </w:t>
            </w:r>
            <w:r>
              <w:t>ventas</w:t>
            </w:r>
            <w:r>
              <w:t>.</w:t>
            </w:r>
          </w:p>
          <w:p w:rsidR="00062BD0" w:rsidRDefault="00062BD0" w:rsidP="00062BD0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</w:tabs>
            </w:pPr>
            <w:r>
              <w:t>Ir al paso 4.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 de las ventas: Fech</w:t>
            </w:r>
            <w:r w:rsidR="007A05BA">
              <w:t xml:space="preserve">a, Número, Estado y Monto total </w:t>
            </w:r>
            <w:r>
              <w:t xml:space="preserve">de </w:t>
            </w:r>
            <w:r w:rsidR="007A05BA">
              <w:t xml:space="preserve">la </w:t>
            </w:r>
            <w:r>
              <w:t>v</w:t>
            </w:r>
            <w:r w:rsidR="007A05BA">
              <w:t>enta, Empleado, Fecha de pedido, Fecha estimada entrega, Fecha de entrega, Viajante y Cliente</w:t>
            </w:r>
            <w:bookmarkStart w:id="1" w:name="_GoBack"/>
            <w:bookmarkEnd w:id="1"/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463CA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EV no selecciona ninguna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463CA2">
            <w:pPr>
              <w:pStyle w:val="Prrafodelista"/>
              <w:numPr>
                <w:ilvl w:val="1"/>
                <w:numId w:val="3"/>
              </w:numPr>
              <w:tabs>
                <w:tab w:val="clear" w:pos="521"/>
                <w:tab w:val="num" w:pos="372"/>
              </w:tabs>
              <w:ind w:left="230" w:hanging="230"/>
            </w:pPr>
            <w:r>
              <w:t>El EV selecciona una venta.</w:t>
            </w:r>
          </w:p>
          <w:p w:rsidR="00463CA2" w:rsidRDefault="00463CA2" w:rsidP="00463CA2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 xml:space="preserve">El EV selecciona la opción </w:t>
            </w:r>
            <w:r w:rsidRPr="00463CA2">
              <w:rPr>
                <w:i/>
              </w:rPr>
              <w:t xml:space="preserve">Ver </w:t>
            </w:r>
            <w:r>
              <w:rPr>
                <w:i/>
              </w:rPr>
              <w:t>productos</w:t>
            </w:r>
            <w:r w:rsidRPr="00463CA2">
              <w:rPr>
                <w:i/>
              </w:rPr>
              <w:t xml:space="preserve"> de</w:t>
            </w:r>
            <w:r>
              <w:rPr>
                <w:i/>
              </w:rPr>
              <w:t xml:space="preserve"> la </w:t>
            </w:r>
            <w:r w:rsidRPr="00463CA2">
              <w:rPr>
                <w:i/>
              </w:rPr>
              <w:t>venta</w:t>
            </w:r>
            <w:r>
              <w:t>.</w:t>
            </w:r>
          </w:p>
          <w:p w:rsidR="00463CA2" w:rsidRDefault="00463CA2" w:rsidP="00463CA2">
            <w:pPr>
              <w:pStyle w:val="Prrafodelista"/>
              <w:numPr>
                <w:ilvl w:val="3"/>
                <w:numId w:val="3"/>
              </w:numPr>
            </w:pPr>
            <w:r>
              <w:t>El sistema muestra los siguientes datos de los productos</w:t>
            </w:r>
            <w:r w:rsidR="007947D5">
              <w:t xml:space="preserve"> de la venta seleccionada</w:t>
            </w:r>
            <w:r>
              <w:t>: Número, Nombre, Marca, Modelo, Tamaño, Precio por unidad, Cantidad comprada y Estado.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7A05BA">
              <w:t>solicita la selección del grafico comparativo que se desea 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7A05BA">
              <w:t xml:space="preserve">el grafico que desea ver y presiona el botón </w:t>
            </w:r>
            <w:r w:rsidR="007A05BA">
              <w:rPr>
                <w:i/>
              </w:rPr>
              <w:t>V</w:t>
            </w:r>
            <w:r w:rsidR="007A05BA" w:rsidRPr="007A05BA">
              <w:rPr>
                <w:i/>
              </w:rPr>
              <w:t>er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Prrafodelista"/>
              <w:ind w:left="230"/>
            </w:pPr>
          </w:p>
        </w:tc>
      </w:tr>
      <w:tr w:rsidR="007A05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de acuerdo a los criterios seleccionados el grafico y lo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846E10">
            <w:pPr>
              <w:pStyle w:val="Prrafodelista"/>
              <w:ind w:left="230"/>
            </w:pP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7A0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no selecciona la opción </w:t>
            </w:r>
            <w:r w:rsidRPr="007A05BA">
              <w:rPr>
                <w:i/>
              </w:rPr>
              <w:t>Imprimir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463CA2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>
              <w:t xml:space="preserve">EV selecciona la opción </w:t>
            </w:r>
            <w:r w:rsidRPr="00463CA2">
              <w:rPr>
                <w:i/>
              </w:rPr>
              <w:t>Imprimir</w:t>
            </w:r>
            <w:r>
              <w:t>.</w:t>
            </w:r>
          </w:p>
          <w:p w:rsidR="002D297A" w:rsidRDefault="00463CA2" w:rsidP="00463CA2">
            <w:pPr>
              <w:pStyle w:val="Prrafodelista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>El Sistema imprime el informe junto con el gráfico seleccionado.</w:t>
            </w: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846E10">
            <w:pPr>
              <w:pStyle w:val="Prrafodelista"/>
              <w:ind w:left="230"/>
            </w:pP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960403" w:rsidRDefault="002D297A" w:rsidP="00846E10">
            <w:r>
              <w:t>El EV puede cancelar el CU en cualquier momento.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067369" w:rsidRDefault="002D297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AEBC0DD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521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270F8"/>
    <w:rsid w:val="00062BD0"/>
    <w:rsid w:val="00067369"/>
    <w:rsid w:val="00074C24"/>
    <w:rsid w:val="000D74D7"/>
    <w:rsid w:val="00157B71"/>
    <w:rsid w:val="00217701"/>
    <w:rsid w:val="0022740A"/>
    <w:rsid w:val="002D297A"/>
    <w:rsid w:val="00353B57"/>
    <w:rsid w:val="003F5E92"/>
    <w:rsid w:val="00415248"/>
    <w:rsid w:val="00463CA2"/>
    <w:rsid w:val="00512B66"/>
    <w:rsid w:val="005465CD"/>
    <w:rsid w:val="00596BA0"/>
    <w:rsid w:val="005C249A"/>
    <w:rsid w:val="00602FA3"/>
    <w:rsid w:val="006245C7"/>
    <w:rsid w:val="0063791E"/>
    <w:rsid w:val="00637C2A"/>
    <w:rsid w:val="00654C01"/>
    <w:rsid w:val="00682F3C"/>
    <w:rsid w:val="006B6D4B"/>
    <w:rsid w:val="00722396"/>
    <w:rsid w:val="007947D5"/>
    <w:rsid w:val="007A05BA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BE58A9"/>
    <w:rsid w:val="00BE725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005D7-9F0C-4E7C-A06A-D9CB12B3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61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6</cp:revision>
  <dcterms:created xsi:type="dcterms:W3CDTF">2010-06-09T21:00:00Z</dcterms:created>
  <dcterms:modified xsi:type="dcterms:W3CDTF">2010-06-09T22:03:00Z</dcterms:modified>
</cp:coreProperties>
</file>