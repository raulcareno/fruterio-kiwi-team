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B177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B177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62962">
            <w:r>
              <w:t>Anular</w:t>
            </w:r>
            <w:r w:rsidR="00984EA7">
              <w:t xml:space="preserve">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40AC6">
            <w:r>
              <w:t>28</w:t>
            </w:r>
            <w:r w:rsidR="00B62962">
              <w:t>4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84EA7">
            <w:r>
              <w:t>Ventas/Pedido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B17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B17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B17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B17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B17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B17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B17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B17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B17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84EA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B177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B177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84EA7" w:rsidP="00B62962">
            <w:r>
              <w:t xml:space="preserve">Actualizar un pedido </w:t>
            </w:r>
            <w:r w:rsidR="00B62962">
              <w:t>anulando</w:t>
            </w:r>
            <w:r>
              <w:t xml:space="preserve"> los datos pertinentes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984EA7">
            <w:r>
              <w:t>No aplica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5211A" w:rsidRDefault="00691EFE" w:rsidP="00637A6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37A6A">
              <w:t>Viajante cancela el CU.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C5070" w:rsidP="00B6296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Viajante selecciona la opción </w:t>
            </w:r>
            <w:r w:rsidR="00B62962">
              <w:rPr>
                <w:i/>
              </w:rPr>
              <w:t>Anular</w:t>
            </w:r>
            <w:r w:rsidR="00B27C13" w:rsidRPr="00B27C13">
              <w:rPr>
                <w:i/>
              </w:rPr>
              <w:t xml:space="preserve">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434732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434732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llama al CU</w:t>
            </w:r>
            <w:r w:rsidR="00CF484B">
              <w:t xml:space="preserve"> </w:t>
            </w:r>
            <w:r w:rsidR="00CF484B" w:rsidRPr="00CF484B">
              <w:rPr>
                <w:b/>
              </w:rPr>
              <w:t>282.</w:t>
            </w:r>
            <w:r w:rsidRPr="00CF484B">
              <w:rPr>
                <w:b/>
              </w:rPr>
              <w:t xml:space="preserve"> Consultar Pedido</w:t>
            </w:r>
            <w:r w:rsidRPr="00CF484B">
              <w:t>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:rsidR="00FE00DA" w:rsidRDefault="00FE00DA" w:rsidP="00FE00DA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:rsid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222A6A" w:rsidRP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:rsidR="00FE00DA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5E5EF8" w:rsidRPr="00960403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6E066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del pedido seleccionado: Nro.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434732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:rsidR="00B41280" w:rsidRDefault="00B41280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Viajante </w:t>
            </w:r>
            <w:r w:rsidR="006E066F">
              <w:t>modifica los que desea</w:t>
            </w:r>
            <w:r>
              <w:t>.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Ir </w:t>
            </w:r>
            <w:r w:rsidR="006E066F">
              <w:t xml:space="preserve">a paso </w:t>
            </w:r>
            <w:r w:rsidR="00D541F9">
              <w:t>20</w:t>
            </w:r>
            <w:r w:rsidR="006E066F">
              <w:t>.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Cancelado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  <w:r w:rsidR="006E066F">
              <w:t>.</w:t>
            </w:r>
          </w:p>
          <w:p w:rsidR="0029797F" w:rsidRPr="00960403" w:rsidRDefault="006E066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 w:rsidR="00251ACA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B6296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62962">
              <w:t>consulta si se desea anular el pedido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434732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6296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viajero </w:t>
            </w:r>
            <w:r w:rsidR="00B62962">
              <w:t>confirma la anulación del pedido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confirma</w:t>
            </w:r>
            <w:r w:rsidR="00B62962">
              <w:t xml:space="preserve"> la anulación del pedido</w:t>
            </w:r>
            <w:r>
              <w:t>.</w:t>
            </w:r>
          </w:p>
          <w:p w:rsidR="00B41280" w:rsidRPr="00960403" w:rsidRDefault="00B62962" w:rsidP="002921E6">
            <w:pPr>
              <w:pStyle w:val="Prrafodelista"/>
              <w:numPr>
                <w:ilvl w:val="2"/>
                <w:numId w:val="3"/>
              </w:numPr>
            </w:pPr>
            <w:r>
              <w:t>Ir a paso 6.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637A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</w:t>
            </w:r>
            <w:r w:rsidR="00B62962">
              <w:t xml:space="preserve">a anulación del pedido registrando los siguientes datos: </w:t>
            </w:r>
            <w:r w:rsidR="00637A6A">
              <w:t>F</w:t>
            </w:r>
            <w:r w:rsidR="00B62962">
              <w:t xml:space="preserve">echa </w:t>
            </w:r>
            <w:r w:rsidR="00637A6A">
              <w:t>de anulación y motivo de anulación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434732">
            <w:pPr>
              <w:pStyle w:val="Prrafodelista"/>
              <w:ind w:left="230"/>
            </w:pPr>
          </w:p>
        </w:tc>
      </w:tr>
      <w:tr w:rsidR="00BC322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Pr="00960403" w:rsidRDefault="00BC322B" w:rsidP="00817664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960403" w:rsidRDefault="00BC322B" w:rsidP="00B62962">
            <w:r>
              <w:t>El Viajante podrá cancelar el caso de uso en cualquier momento</w:t>
            </w:r>
            <w:r w:rsidR="00B62962">
              <w:t>.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691EFE" w:rsidP="00654C01">
            <w:r>
              <w:t>Consultar Producto -</w:t>
            </w:r>
            <w:bookmarkStart w:id="1" w:name="_GoBack"/>
            <w:bookmarkEnd w:id="1"/>
            <w:r w:rsidR="00BC322B">
              <w:t xml:space="preserve"> </w:t>
            </w:r>
            <w:r>
              <w:rPr>
                <w:b/>
              </w:rPr>
              <w:t>282. Consultar Pedido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84EA7"/>
    <w:rsid w:val="00067369"/>
    <w:rsid w:val="00074C24"/>
    <w:rsid w:val="0016598B"/>
    <w:rsid w:val="00217701"/>
    <w:rsid w:val="00222A6A"/>
    <w:rsid w:val="0022740A"/>
    <w:rsid w:val="00251ACA"/>
    <w:rsid w:val="0029797F"/>
    <w:rsid w:val="002C1336"/>
    <w:rsid w:val="003F5E92"/>
    <w:rsid w:val="0042345D"/>
    <w:rsid w:val="00425277"/>
    <w:rsid w:val="00434732"/>
    <w:rsid w:val="004A399B"/>
    <w:rsid w:val="004E108C"/>
    <w:rsid w:val="00512B66"/>
    <w:rsid w:val="00596BA0"/>
    <w:rsid w:val="005C249A"/>
    <w:rsid w:val="005E5EF8"/>
    <w:rsid w:val="00602FA3"/>
    <w:rsid w:val="006245C7"/>
    <w:rsid w:val="006342C1"/>
    <w:rsid w:val="0063791E"/>
    <w:rsid w:val="00637A6A"/>
    <w:rsid w:val="00654C01"/>
    <w:rsid w:val="00682F3C"/>
    <w:rsid w:val="00691EFE"/>
    <w:rsid w:val="006B6D4B"/>
    <w:rsid w:val="006E066F"/>
    <w:rsid w:val="00740AC6"/>
    <w:rsid w:val="00752868"/>
    <w:rsid w:val="007E6F92"/>
    <w:rsid w:val="00812E10"/>
    <w:rsid w:val="00817664"/>
    <w:rsid w:val="00847BFF"/>
    <w:rsid w:val="008B4D33"/>
    <w:rsid w:val="008E5DFD"/>
    <w:rsid w:val="008F3E09"/>
    <w:rsid w:val="00960403"/>
    <w:rsid w:val="00984EA7"/>
    <w:rsid w:val="009C491E"/>
    <w:rsid w:val="009F44F1"/>
    <w:rsid w:val="009F72B1"/>
    <w:rsid w:val="00A27474"/>
    <w:rsid w:val="00A5198D"/>
    <w:rsid w:val="00B27C13"/>
    <w:rsid w:val="00B41280"/>
    <w:rsid w:val="00B62962"/>
    <w:rsid w:val="00BC322B"/>
    <w:rsid w:val="00C32797"/>
    <w:rsid w:val="00C7061A"/>
    <w:rsid w:val="00C74D24"/>
    <w:rsid w:val="00CC0625"/>
    <w:rsid w:val="00CD204D"/>
    <w:rsid w:val="00CF484B"/>
    <w:rsid w:val="00D541F9"/>
    <w:rsid w:val="00D837B7"/>
    <w:rsid w:val="00D842C6"/>
    <w:rsid w:val="00DC19BB"/>
    <w:rsid w:val="00E31140"/>
    <w:rsid w:val="00E5211A"/>
    <w:rsid w:val="00E70A8B"/>
    <w:rsid w:val="00EC5070"/>
    <w:rsid w:val="00F12B50"/>
    <w:rsid w:val="00F50FA6"/>
    <w:rsid w:val="00F772A0"/>
    <w:rsid w:val="00F81DF6"/>
    <w:rsid w:val="00FB1770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23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4</cp:revision>
  <dcterms:created xsi:type="dcterms:W3CDTF">2010-06-10T23:46:00Z</dcterms:created>
  <dcterms:modified xsi:type="dcterms:W3CDTF">2010-06-11T00:10:00Z</dcterms:modified>
</cp:coreProperties>
</file>