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645456" w:rsidRDefault="00C7061A">
            <w:pPr>
              <w:rPr>
                <w:b/>
              </w:rPr>
            </w:pPr>
            <w:bookmarkStart w:id="0" w:name="_GoBack"/>
            <w:r w:rsidRPr="00645456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Pr="00645456" w:rsidRDefault="00C7061A" w:rsidP="00C7061A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Pr="00645456" w:rsidRDefault="00C7061A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645456" w:rsidRDefault="00512B66">
            <w:pPr>
              <w:rPr>
                <w:b/>
              </w:rPr>
            </w:pPr>
            <w:r w:rsidRPr="00645456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Pr="00645456" w:rsidRDefault="008907E9" w:rsidP="008907E9">
            <w:r w:rsidRPr="00645456"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45456" w:rsidRDefault="006245C7">
            <w:pPr>
              <w:rPr>
                <w:b/>
              </w:rPr>
            </w:pPr>
            <w:r w:rsidRPr="00645456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17CB5836" w:rsidR="00512B66" w:rsidRPr="00645456" w:rsidRDefault="001362AA">
            <w:r w:rsidRPr="00645456">
              <w:t>07</w:t>
            </w:r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509D5BFD" w:rsidR="00C7061A" w:rsidRPr="00645456" w:rsidRDefault="00C838FD">
            <w:proofErr w:type="spellStart"/>
            <w:r>
              <w:t>EmpresaCliente</w:t>
            </w:r>
            <w:proofErr w:type="spellEnd"/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5F237678" w:rsidR="00C7061A" w:rsidRPr="00645456" w:rsidRDefault="00460026">
            <w:r>
              <w:t>No aplica</w:t>
            </w:r>
          </w:p>
        </w:tc>
      </w:tr>
      <w:tr w:rsidR="00CD204D" w14:paraId="6CB93FD2" w14:textId="77777777" w:rsidTr="008B7C12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645456" w:rsidRDefault="00CD204D" w:rsidP="008B7C12">
            <w:pPr>
              <w:rPr>
                <w:b/>
              </w:rPr>
            </w:pPr>
            <w:r w:rsidRPr="00645456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FD"/>
            </w:r>
            <w:r w:rsidRPr="00645456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Pr="00645456" w:rsidRDefault="00CD204D" w:rsidP="00CD204D">
            <w:r w:rsidRPr="00645456">
              <w:rPr>
                <w:rFonts w:cstheme="minorHAnsi"/>
              </w:rPr>
              <w:sym w:font="Wingdings" w:char="F0A8"/>
            </w:r>
            <w:r w:rsidRPr="00645456">
              <w:rPr>
                <w:rFonts w:cstheme="minorHAnsi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Pr="00645456" w:rsidRDefault="008907E9" w:rsidP="008907E9">
            <w:r w:rsidRPr="00645456"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645456" w:rsidRDefault="00C7061A">
            <w:pPr>
              <w:rPr>
                <w:b/>
              </w:rPr>
            </w:pPr>
            <w:r w:rsidRPr="00645456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Pr="00645456" w:rsidRDefault="008907E9">
            <w:r w:rsidRPr="00645456"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Pr="00645456" w:rsidRDefault="00682F3C">
            <w:r w:rsidRPr="00645456">
              <w:rPr>
                <w:b/>
              </w:rPr>
              <w:t>Descripción: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4ECAF12B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>El CU comienza cuando el Cliente se pone en contacto con el viajante para cancela</w:t>
            </w:r>
            <w:r w:rsidR="00042742">
              <w:rPr>
                <w:rFonts w:cstheme="minorHAnsi"/>
              </w:rPr>
              <w:t>r una Orden de Pedido realizada y aún no entregada ni cobrada.</w:t>
            </w:r>
          </w:p>
          <w:p w14:paraId="66A8B421" w14:textId="454BC831" w:rsidR="008907E9" w:rsidRPr="00645456" w:rsidRDefault="008907E9" w:rsidP="008907E9">
            <w:pPr>
              <w:rPr>
                <w:rFonts w:cstheme="minorHAnsi"/>
              </w:rPr>
            </w:pPr>
            <w:r w:rsidRPr="00645456">
              <w:rPr>
                <w:rFonts w:cstheme="minorHAnsi"/>
              </w:rPr>
              <w:t xml:space="preserve">El Viajante procede a registrar el número de la Orden de Pedido que debe ser anulada, luego </w:t>
            </w:r>
            <w:r w:rsidR="00042742">
              <w:rPr>
                <w:rFonts w:cstheme="minorHAnsi"/>
              </w:rPr>
              <w:t>emite un comprobante de anulación de pedido que será entregado a</w:t>
            </w:r>
            <w:r w:rsidRPr="00645456">
              <w:rPr>
                <w:rFonts w:cstheme="minorHAnsi"/>
              </w:rPr>
              <w:t xml:space="preserve"> la </w:t>
            </w:r>
            <w:r w:rsidR="008B7C12" w:rsidRPr="00645456">
              <w:rPr>
                <w:rFonts w:cstheme="minorHAnsi"/>
              </w:rPr>
              <w:t>empresa</w:t>
            </w:r>
            <w:r w:rsidRPr="00645456">
              <w:rPr>
                <w:rFonts w:cstheme="minorHAnsi"/>
              </w:rPr>
              <w:t xml:space="preserve"> para comunicar la </w:t>
            </w:r>
            <w:r w:rsidR="008B7C12" w:rsidRPr="00645456">
              <w:rPr>
                <w:rFonts w:cstheme="minorHAnsi"/>
              </w:rPr>
              <w:t>an</w:t>
            </w:r>
            <w:r w:rsidR="004C42AD" w:rsidRPr="00645456">
              <w:rPr>
                <w:rFonts w:cstheme="minorHAnsi"/>
              </w:rPr>
              <w:t>ulación de la orden de pedido registrando el</w:t>
            </w:r>
            <w:r w:rsidR="00F458C7" w:rsidRPr="00645456">
              <w:rPr>
                <w:rFonts w:cstheme="minorHAnsi"/>
              </w:rPr>
              <w:t xml:space="preserve"> motivo</w:t>
            </w:r>
            <w:r w:rsidR="004C42AD" w:rsidRPr="00645456">
              <w:rPr>
                <w:rFonts w:cstheme="minorHAnsi"/>
              </w:rPr>
              <w:t xml:space="preserve"> y la fecha de cancelación</w:t>
            </w:r>
            <w:r w:rsidR="00F458C7" w:rsidRPr="00645456">
              <w:rPr>
                <w:rFonts w:cstheme="minorHAnsi"/>
              </w:rPr>
              <w:t>.</w:t>
            </w:r>
            <w:r w:rsidR="00E261A2">
              <w:rPr>
                <w:rFonts w:cstheme="minorHAnsi"/>
              </w:rPr>
              <w:t xml:space="preserve"> Los pedidos se pueden cancelar en cualquier momento, mientras no hayan </w:t>
            </w:r>
            <w:r w:rsidR="00042742">
              <w:rPr>
                <w:rFonts w:cstheme="minorHAnsi"/>
              </w:rPr>
              <w:t>salido de</w:t>
            </w:r>
            <w:r w:rsidR="00E261A2">
              <w:rPr>
                <w:rFonts w:cstheme="minorHAnsi"/>
              </w:rPr>
              <w:t xml:space="preserve"> la fábrica.</w:t>
            </w:r>
          </w:p>
          <w:p w14:paraId="71135597" w14:textId="77777777" w:rsidR="00C7061A" w:rsidRPr="00645456" w:rsidRDefault="008907E9" w:rsidP="008907E9">
            <w:r w:rsidRPr="00645456">
              <w:rPr>
                <w:rFonts w:cstheme="minorHAnsi"/>
              </w:rPr>
              <w:t>Fin del CU.</w:t>
            </w:r>
          </w:p>
        </w:tc>
      </w:tr>
      <w:bookmarkEnd w:id="0"/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042742"/>
    <w:rsid w:val="001362AA"/>
    <w:rsid w:val="00460026"/>
    <w:rsid w:val="004C42AD"/>
    <w:rsid w:val="00512B66"/>
    <w:rsid w:val="00602FA3"/>
    <w:rsid w:val="006245C7"/>
    <w:rsid w:val="00645456"/>
    <w:rsid w:val="00682F3C"/>
    <w:rsid w:val="006B6D4B"/>
    <w:rsid w:val="00812E10"/>
    <w:rsid w:val="008907E9"/>
    <w:rsid w:val="008B7C12"/>
    <w:rsid w:val="00C7061A"/>
    <w:rsid w:val="00C838FD"/>
    <w:rsid w:val="00CD204D"/>
    <w:rsid w:val="00D837B7"/>
    <w:rsid w:val="00D842C6"/>
    <w:rsid w:val="00E261A2"/>
    <w:rsid w:val="00E70A8B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11</cp:revision>
  <dcterms:created xsi:type="dcterms:W3CDTF">2010-04-13T03:17:00Z</dcterms:created>
  <dcterms:modified xsi:type="dcterms:W3CDTF">2010-10-14T13:13:00Z</dcterms:modified>
</cp:coreProperties>
</file>