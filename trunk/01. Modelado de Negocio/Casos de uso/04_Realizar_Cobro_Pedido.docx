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4AA0759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6499FE" w14:textId="77777777" w:rsidR="00C7061A" w:rsidRPr="00722925" w:rsidRDefault="00C7061A">
            <w:pPr>
              <w:rPr>
                <w:b/>
              </w:rPr>
            </w:pPr>
            <w:bookmarkStart w:id="0" w:name="_GoBack"/>
            <w:r w:rsidRPr="00722925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F749D4F" w14:textId="77777777" w:rsidR="00C7061A" w:rsidRPr="00722925" w:rsidRDefault="00C7061A" w:rsidP="00C7061A">
            <w:r w:rsidRPr="00722925">
              <w:rPr>
                <w:rFonts w:cstheme="minorHAnsi"/>
              </w:rPr>
              <w:sym w:font="Wingdings" w:char="F0FD"/>
            </w:r>
            <w:r w:rsidRPr="00722925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17C3B917" w14:textId="77777777" w:rsidR="00C7061A" w:rsidRPr="00722925" w:rsidRDefault="00C7061A">
            <w:r w:rsidRPr="00722925">
              <w:rPr>
                <w:rFonts w:cstheme="minorHAnsi"/>
              </w:rPr>
              <w:sym w:font="Wingdings" w:char="F0A8"/>
            </w:r>
            <w:r w:rsidRPr="00722925">
              <w:rPr>
                <w:rFonts w:cstheme="minorHAnsi"/>
              </w:rPr>
              <w:t>Sistema</w:t>
            </w:r>
          </w:p>
        </w:tc>
      </w:tr>
      <w:tr w:rsidR="00512B66" w14:paraId="7EE5C5CB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CBA0E3" w14:textId="77777777" w:rsidR="00512B66" w:rsidRPr="00722925" w:rsidRDefault="00512B66">
            <w:pPr>
              <w:rPr>
                <w:b/>
              </w:rPr>
            </w:pPr>
            <w:r w:rsidRPr="00722925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06E7CA15" w14:textId="77777777" w:rsidR="00512B66" w:rsidRPr="00722925" w:rsidRDefault="008976CF">
            <w:r w:rsidRPr="00722925">
              <w:t>Realizar Cobro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5404227" w14:textId="77777777" w:rsidR="00512B66" w:rsidRPr="00722925" w:rsidRDefault="006245C7">
            <w:pPr>
              <w:rPr>
                <w:b/>
              </w:rPr>
            </w:pPr>
            <w:r w:rsidRPr="00722925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0D368054" w14:textId="5E2B2FED" w:rsidR="00512B66" w:rsidRPr="00722925" w:rsidRDefault="00B66093">
            <w:r w:rsidRPr="00722925">
              <w:t>04</w:t>
            </w:r>
          </w:p>
        </w:tc>
      </w:tr>
      <w:tr w:rsidR="00C7061A" w14:paraId="114C7ACE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E1EE30" w14:textId="77777777" w:rsidR="00C7061A" w:rsidRPr="00722925" w:rsidRDefault="00C7061A">
            <w:pPr>
              <w:rPr>
                <w:b/>
              </w:rPr>
            </w:pPr>
            <w:r w:rsidRPr="00722925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297B8194" w14:textId="0B0BE00C" w:rsidR="00C7061A" w:rsidRPr="00722925" w:rsidRDefault="003A6D4F">
            <w:proofErr w:type="spellStart"/>
            <w:r>
              <w:t>Empresa</w:t>
            </w:r>
            <w:r w:rsidRPr="00E54CB4">
              <w:t>Cliente</w:t>
            </w:r>
            <w:proofErr w:type="spellEnd"/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0226D1F4" w14:textId="77777777" w:rsidR="00C7061A" w:rsidRPr="00722925" w:rsidRDefault="00C7061A">
            <w:pPr>
              <w:rPr>
                <w:b/>
              </w:rPr>
            </w:pPr>
            <w:r w:rsidRPr="00722925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2651202F" w14:textId="4AA2308D" w:rsidR="00C7061A" w:rsidRPr="00722925" w:rsidRDefault="00056A61">
            <w:r>
              <w:t>No aplica</w:t>
            </w:r>
          </w:p>
        </w:tc>
      </w:tr>
      <w:tr w:rsidR="00CD204D" w14:paraId="0139932E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0FDF24" w14:textId="77777777" w:rsidR="00CD204D" w:rsidRPr="00722925" w:rsidRDefault="00CD204D" w:rsidP="00190A8C">
            <w:pPr>
              <w:rPr>
                <w:b/>
              </w:rPr>
            </w:pPr>
            <w:r w:rsidRPr="00722925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01F04BA9" w14:textId="77777777" w:rsidR="00CD204D" w:rsidRPr="00722925" w:rsidRDefault="00CD204D" w:rsidP="00CD204D">
            <w:r w:rsidRPr="00722925">
              <w:rPr>
                <w:rFonts w:cstheme="minorHAnsi"/>
              </w:rPr>
              <w:sym w:font="Wingdings" w:char="F0FD"/>
            </w:r>
            <w:r w:rsidRPr="00722925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7A93553A" w14:textId="77777777" w:rsidR="00CD204D" w:rsidRPr="00722925" w:rsidRDefault="00CD204D" w:rsidP="00CD204D">
            <w:r w:rsidRPr="00722925">
              <w:rPr>
                <w:rFonts w:cstheme="minorHAnsi"/>
              </w:rPr>
              <w:sym w:font="Wingdings" w:char="F0A8"/>
            </w:r>
            <w:r w:rsidRPr="00722925">
              <w:rPr>
                <w:rFonts w:cstheme="minorHAnsi"/>
              </w:rPr>
              <w:t>Abstracto</w:t>
            </w:r>
          </w:p>
        </w:tc>
      </w:tr>
      <w:tr w:rsidR="00D842C6" w14:paraId="144A915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CFEE8E" w14:textId="77777777" w:rsidR="00D842C6" w:rsidRPr="00722925" w:rsidRDefault="00C7061A">
            <w:pPr>
              <w:rPr>
                <w:b/>
              </w:rPr>
            </w:pPr>
            <w:r w:rsidRPr="00722925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7BFF82D1" w14:textId="77777777" w:rsidR="00D842C6" w:rsidRPr="00722925" w:rsidRDefault="008976CF">
            <w:r w:rsidRPr="00722925">
              <w:rPr>
                <w:rFonts w:cstheme="minorHAnsi"/>
              </w:rPr>
              <w:t>Cobrar al cliente la mercadería entregada</w:t>
            </w:r>
          </w:p>
        </w:tc>
      </w:tr>
      <w:tr w:rsidR="00D842C6" w14:paraId="4EF0252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B666CA" w14:textId="77777777" w:rsidR="00D842C6" w:rsidRPr="00722925" w:rsidRDefault="00C7061A">
            <w:pPr>
              <w:rPr>
                <w:b/>
              </w:rPr>
            </w:pPr>
            <w:r w:rsidRPr="00722925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6F91FEFD" w14:textId="77777777" w:rsidR="00D842C6" w:rsidRPr="00722925" w:rsidRDefault="008976CF">
            <w:r w:rsidRPr="00722925">
              <w:t>Se recibe el dinero o los cheques por el monto de la mercadería entregada.</w:t>
            </w:r>
          </w:p>
        </w:tc>
      </w:tr>
      <w:tr w:rsidR="00682F3C" w14:paraId="366D387A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DCEED29" w14:textId="77777777" w:rsidR="00682F3C" w:rsidRPr="00722925" w:rsidRDefault="00682F3C">
            <w:r w:rsidRPr="00722925">
              <w:rPr>
                <w:b/>
              </w:rPr>
              <w:t>Descripción:</w:t>
            </w:r>
          </w:p>
        </w:tc>
      </w:tr>
      <w:tr w:rsidR="00C7061A" w14:paraId="22127AE2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59DEB" w14:textId="1858066F" w:rsidR="009E3766" w:rsidRDefault="008976CF" w:rsidP="008976CF">
            <w:r w:rsidRPr="00722925">
              <w:t xml:space="preserve">El CU comienza cuando el viajante ha acordado con el cliente el monto total del pedido entregado. </w:t>
            </w:r>
            <w:r w:rsidR="004639A2">
              <w:t>Los clientes  pueden tener asignadas notas de crédito. En caso de que el cliente tenga alguna, se procede a descontar ese monto del monto total del pedido. En caso de que el monto a favor del cliente no cubra el monto total se procede a cobrar ya sea de contado o con cheques. Si el cliente no tiene asignadas notas de créditos, se cobra ya sea de contado o con cheques.</w:t>
            </w:r>
          </w:p>
          <w:p w14:paraId="171C8075" w14:textId="647C615F" w:rsidR="008976CF" w:rsidRPr="00722925" w:rsidRDefault="008976CF" w:rsidP="008976CF">
            <w:r w:rsidRPr="00722925">
              <w:t>Se</w:t>
            </w:r>
            <w:r w:rsidR="00B76EBE" w:rsidRPr="00722925">
              <w:t xml:space="preserve"> registra el pedido como pagado con</w:t>
            </w:r>
            <w:r w:rsidR="00F66856" w:rsidRPr="00722925">
              <w:t xml:space="preserve"> la fecha de cobro. Se procede </w:t>
            </w:r>
            <w:r w:rsidR="00AD7647" w:rsidRPr="00722925">
              <w:t xml:space="preserve">a entregar </w:t>
            </w:r>
            <w:r w:rsidR="00F66856" w:rsidRPr="00722925">
              <w:t>al cliente</w:t>
            </w:r>
            <w:r w:rsidR="009E3766">
              <w:t xml:space="preserve"> un comprobante de pago por el monto cobrado, indicando la forma de pago utilizada</w:t>
            </w:r>
            <w:r w:rsidR="00F66856" w:rsidRPr="00722925">
              <w:t>.</w:t>
            </w:r>
          </w:p>
          <w:p w14:paraId="3B78BDB4" w14:textId="77777777" w:rsidR="00C7061A" w:rsidRPr="00722925" w:rsidRDefault="008976CF" w:rsidP="008976CF">
            <w:r w:rsidRPr="00722925">
              <w:t>Fin del CU.</w:t>
            </w:r>
          </w:p>
        </w:tc>
      </w:tr>
      <w:bookmarkEnd w:id="0"/>
    </w:tbl>
    <w:p w14:paraId="3A00F76F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6CF"/>
    <w:rsid w:val="00056A61"/>
    <w:rsid w:val="00374204"/>
    <w:rsid w:val="003A6D4F"/>
    <w:rsid w:val="004639A2"/>
    <w:rsid w:val="00512B66"/>
    <w:rsid w:val="00602FA3"/>
    <w:rsid w:val="006245C7"/>
    <w:rsid w:val="00682F3C"/>
    <w:rsid w:val="006B6D4B"/>
    <w:rsid w:val="00722925"/>
    <w:rsid w:val="00812E10"/>
    <w:rsid w:val="008976CF"/>
    <w:rsid w:val="009E3766"/>
    <w:rsid w:val="00A343A8"/>
    <w:rsid w:val="00AD7647"/>
    <w:rsid w:val="00B66093"/>
    <w:rsid w:val="00B76EBE"/>
    <w:rsid w:val="00C7061A"/>
    <w:rsid w:val="00CD204D"/>
    <w:rsid w:val="00D837B7"/>
    <w:rsid w:val="00D842C6"/>
    <w:rsid w:val="00DB6BFC"/>
    <w:rsid w:val="00E70A8B"/>
    <w:rsid w:val="00F66856"/>
    <w:rsid w:val="00F8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DB1D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</Template>
  <TotalTime>84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Piscio</cp:lastModifiedBy>
  <cp:revision>14</cp:revision>
  <dcterms:created xsi:type="dcterms:W3CDTF">2010-04-13T02:35:00Z</dcterms:created>
  <dcterms:modified xsi:type="dcterms:W3CDTF">2010-10-14T13:10:00Z</dcterms:modified>
</cp:coreProperties>
</file>