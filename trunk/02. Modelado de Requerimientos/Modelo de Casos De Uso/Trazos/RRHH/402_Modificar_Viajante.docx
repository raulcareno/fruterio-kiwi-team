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648CE4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6CCE5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344455" w14:textId="77777777" w:rsidR="00C7061A" w:rsidRDefault="001B07E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C2E4639" w14:textId="77777777" w:rsidR="00C7061A" w:rsidRDefault="001B07E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151B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E3D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D39A51A" w14:textId="77777777" w:rsidR="00512B66" w:rsidRDefault="00DB3753">
            <w:r>
              <w:t>Modificar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77FBCA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A74FCDB" w14:textId="77777777" w:rsidR="00512B66" w:rsidRDefault="00DB3753">
            <w:r>
              <w:t>402</w:t>
            </w:r>
          </w:p>
        </w:tc>
      </w:tr>
      <w:tr w:rsidR="00DC19BB" w14:paraId="788EE4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F6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ACB692E" w14:textId="77777777" w:rsidR="00DC19BB" w:rsidRDefault="00DB3753">
            <w:r>
              <w:t>RRHH</w:t>
            </w:r>
          </w:p>
        </w:tc>
      </w:tr>
      <w:tr w:rsidR="008F3E09" w14:paraId="22C841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368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56A9EB4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65756FB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FB08AC4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903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90D23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9DEC25C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1D3067C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7AC8C53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02BF3B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C2E84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155673A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65CC79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6224D7" w14:textId="77777777"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2F1B2C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329D3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C6DF24" w14:textId="77777777" w:rsidR="00C7061A" w:rsidRDefault="00DB375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16B217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5EFFE0B" w14:textId="77777777" w:rsidR="00C7061A" w:rsidRDefault="0063791E">
            <w:r>
              <w:t>No aplica</w:t>
            </w:r>
          </w:p>
        </w:tc>
      </w:tr>
      <w:tr w:rsidR="00CD204D" w14:paraId="407A3C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65554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384CFAB" w14:textId="77777777" w:rsidR="00CD204D" w:rsidRDefault="001B07E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1FB547" w14:textId="77777777" w:rsidR="00CD204D" w:rsidRDefault="001B07E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B44DF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6E1E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7C492E9" w14:textId="77777777" w:rsidR="00D842C6" w:rsidRPr="00596BA0" w:rsidRDefault="00DB3753">
            <w:r>
              <w:t>Registrar los cambios referidos a los datos de un viajante</w:t>
            </w:r>
          </w:p>
        </w:tc>
      </w:tr>
      <w:tr w:rsidR="00DC19BB" w14:paraId="6CB821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3EBF5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E401D7D" w14:textId="77777777" w:rsidR="00DC19BB" w:rsidRDefault="00DC19BB"/>
        </w:tc>
      </w:tr>
      <w:tr w:rsidR="005C249A" w14:paraId="56AC7EC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FA289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DF3D1D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DC60CB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1E343CB" w14:textId="77777777" w:rsidR="003F5E92" w:rsidRDefault="00DB3753" w:rsidP="003F5E92">
            <w:pPr>
              <w:pStyle w:val="ListParagraph"/>
              <w:numPr>
                <w:ilvl w:val="0"/>
                <w:numId w:val="1"/>
              </w:numPr>
            </w:pPr>
            <w:r>
              <w:t>Se modifican los datos del viajante.</w:t>
            </w:r>
          </w:p>
        </w:tc>
      </w:tr>
      <w:tr w:rsidR="005C249A" w14:paraId="75F1AA4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EBA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679C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8DEC9D4" w14:textId="77777777" w:rsidR="005C249A" w:rsidRDefault="00DB3753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14:paraId="590C785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0F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756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34D85E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8B39" w14:textId="77777777" w:rsidR="005C249A" w:rsidRPr="008F3E09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Modificar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F4B4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713B5" w14:paraId="2BD2C0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32AA" w14:textId="4F36B18C" w:rsidR="00A713B5" w:rsidRDefault="00A713B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viajantes con los que cuenta la empresa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9487" w14:textId="77777777" w:rsidR="00A713B5" w:rsidRPr="00960403" w:rsidRDefault="00A713B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713B5" w14:paraId="40054B9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9106" w14:textId="1A868BE9" w:rsidR="00A713B5" w:rsidRDefault="00A713B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mediante los filtros proporcion</w:t>
            </w:r>
            <w:r w:rsidR="00FA0964">
              <w:t>ados, busca el viajante deseado y selecciona la opción Modificar.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59D6" w14:textId="77777777" w:rsidR="00A713B5" w:rsidRPr="00960403" w:rsidRDefault="00A713B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1BE0A8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8553" w14:textId="77777777" w:rsidR="00DB3753" w:rsidRPr="008F3E09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C157FF">
              <w:t xml:space="preserve"> del viajante: apellido, nombre, CUIL, teléfono, celular, DNI, tipo DNI, altura, calle, código postal, barrio, localidad, provincia</w:t>
            </w:r>
            <w:r w:rsidR="005737D7">
              <w:t>, cargo</w:t>
            </w:r>
            <w:r w:rsidR="00C157FF">
              <w:t xml:space="preserve"> </w:t>
            </w:r>
            <w:r>
              <w:t>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7CA5" w14:textId="77777777" w:rsidR="00DB3753" w:rsidRPr="0096040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683851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3E97" w14:textId="77777777" w:rsidR="00DB3753" w:rsidRDefault="00DB3753" w:rsidP="00C157F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los datos a modificar</w:t>
            </w:r>
            <w:r w:rsidR="00C157FF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071" w14:textId="77777777" w:rsidR="00DB3753" w:rsidRPr="0096040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18BAB4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210B" w14:textId="77777777" w:rsidR="00DB3753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8C7F" w14:textId="77777777" w:rsidR="00DB3753" w:rsidRPr="0096040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4F0D4E9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020C" w14:textId="77777777" w:rsidR="00DB3753" w:rsidRPr="008F3E09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5629" w14:textId="77777777" w:rsidR="00DB375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modificación.</w:t>
            </w:r>
          </w:p>
          <w:p w14:paraId="5D242787" w14:textId="77777777" w:rsidR="00DB3753" w:rsidRPr="00960403" w:rsidRDefault="00DB3753" w:rsidP="00DB375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B3753" w14:paraId="010B72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F96D" w14:textId="77777777" w:rsidR="00DB3753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las modificaciones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A1E4" w14:textId="77777777" w:rsidR="00DB375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14:paraId="2C530F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4888" w14:textId="77777777" w:rsidR="00DB3753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4AE6" w14:textId="77777777" w:rsidR="00DB375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E455A5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6CA0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11026" w14:textId="77777777" w:rsidR="00654C01" w:rsidRPr="00960403" w:rsidRDefault="00DB3753" w:rsidP="00654C01">
            <w:r>
              <w:t>El ERH puede cancelar el CU en cualquier momento.</w:t>
            </w:r>
          </w:p>
        </w:tc>
      </w:tr>
      <w:tr w:rsidR="00654C01" w14:paraId="5869E2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4CE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D1561" w14:textId="77777777" w:rsidR="00654C01" w:rsidRDefault="00654C01" w:rsidP="00654C01">
            <w:r>
              <w:t>No aplica</w:t>
            </w:r>
          </w:p>
        </w:tc>
      </w:tr>
      <w:tr w:rsidR="00654C01" w14:paraId="5D2D54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7FF6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D8DFF" w14:textId="77777777" w:rsidR="00654C01" w:rsidRDefault="00067369" w:rsidP="00654C01">
            <w:r>
              <w:t>No aplica</w:t>
            </w:r>
          </w:p>
        </w:tc>
      </w:tr>
      <w:tr w:rsidR="00654C01" w14:paraId="328AB89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C4C1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0B3B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29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D8352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CBB4B" w14:textId="77777777" w:rsidR="00654C01" w:rsidRDefault="00067369" w:rsidP="00654C01">
            <w:r>
              <w:t>No aplica</w:t>
            </w:r>
          </w:p>
        </w:tc>
      </w:tr>
      <w:tr w:rsidR="00654C01" w14:paraId="71F442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479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F8A2" w14:textId="77777777" w:rsidR="00654C01" w:rsidRDefault="00067369" w:rsidP="00654C01">
            <w:r>
              <w:t>No aplica</w:t>
            </w:r>
          </w:p>
        </w:tc>
      </w:tr>
      <w:tr w:rsidR="00654C01" w14:paraId="18C829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DFEC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3C062" w14:textId="77777777" w:rsidR="00654C01" w:rsidRDefault="00067369" w:rsidP="00654C01">
            <w:r>
              <w:t>No aplica</w:t>
            </w:r>
          </w:p>
        </w:tc>
      </w:tr>
    </w:tbl>
    <w:p w14:paraId="51FC1C2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B3753"/>
    <w:rsid w:val="00067369"/>
    <w:rsid w:val="00074C24"/>
    <w:rsid w:val="001B07E4"/>
    <w:rsid w:val="00217701"/>
    <w:rsid w:val="0022740A"/>
    <w:rsid w:val="003F5E92"/>
    <w:rsid w:val="00410F6C"/>
    <w:rsid w:val="00512B66"/>
    <w:rsid w:val="005737D7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713B5"/>
    <w:rsid w:val="00C157FF"/>
    <w:rsid w:val="00C32797"/>
    <w:rsid w:val="00C7061A"/>
    <w:rsid w:val="00C74D24"/>
    <w:rsid w:val="00CD204D"/>
    <w:rsid w:val="00D837B7"/>
    <w:rsid w:val="00D842C6"/>
    <w:rsid w:val="00DB3753"/>
    <w:rsid w:val="00DC19BB"/>
    <w:rsid w:val="00E31140"/>
    <w:rsid w:val="00E70A8B"/>
    <w:rsid w:val="00F50FA6"/>
    <w:rsid w:val="00F81DF6"/>
    <w:rsid w:val="00FA0964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5</cp:revision>
  <dcterms:created xsi:type="dcterms:W3CDTF">2010-08-25T19:35:00Z</dcterms:created>
  <dcterms:modified xsi:type="dcterms:W3CDTF">2011-11-01T02:59:00Z</dcterms:modified>
</cp:coreProperties>
</file>