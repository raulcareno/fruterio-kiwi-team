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52ECC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C1B3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CFF5796" w14:textId="77777777" w:rsidR="00C7061A" w:rsidRDefault="00C052F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ACFE91C" w14:textId="77777777" w:rsidR="00C7061A" w:rsidRDefault="00C052F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0E2E9C">
              <w:rPr>
                <w:rFonts w:cstheme="minorHAnsi"/>
                <w:sz w:val="20"/>
              </w:rPr>
              <w:t>Sistema</w:t>
            </w:r>
          </w:p>
        </w:tc>
      </w:tr>
      <w:tr w:rsidR="00512B66" w14:paraId="2E9DCB2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FE2B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C884F95" w14:textId="77777777"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61D23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CA153E" w14:textId="77777777" w:rsidR="00512B66" w:rsidRDefault="00B53B95">
            <w:r>
              <w:t>282</w:t>
            </w:r>
          </w:p>
        </w:tc>
      </w:tr>
      <w:tr w:rsidR="00DC19BB" w14:paraId="070DDE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86A87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6FB057A" w14:textId="77777777" w:rsidR="00DC19BB" w:rsidRDefault="00B53B95">
            <w:r>
              <w:t>Ventas/Pedido</w:t>
            </w:r>
          </w:p>
        </w:tc>
      </w:tr>
      <w:tr w:rsidR="008F3E09" w14:paraId="22DD00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161C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7E0EBAE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BE4AA1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141C2DB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E5A98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5BEC0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879A44D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DA0F1D0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269C295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842D6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89423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BCD5C6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61D876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FB9DDF0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9FCE26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CFCEB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C3A490D" w14:textId="77777777" w:rsidR="00C7061A" w:rsidRDefault="008C5125">
            <w:r>
              <w:t xml:space="preserve">Viajante 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3115A4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BC043FB" w14:textId="77777777" w:rsidR="00C7061A" w:rsidRDefault="008C5125">
            <w:r>
              <w:t>Encargado de Depósito Producto Terminados</w:t>
            </w:r>
          </w:p>
        </w:tc>
      </w:tr>
      <w:tr w:rsidR="00CD204D" w14:paraId="708E102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66AC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0BA1FB7" w14:textId="77777777" w:rsidR="00CD204D" w:rsidRDefault="00C052F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F5F92C2" w14:textId="77777777" w:rsidR="00CD204D" w:rsidRDefault="00C052F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14:paraId="340049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0F067C" w14:textId="77777777"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C7873D2" w14:textId="77777777"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14:paraId="480B86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FDA62D" w14:textId="77777777"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DCB4A8" w14:textId="77777777" w:rsidR="00B53B95" w:rsidRDefault="007A7DE9">
            <w:r>
              <w:t>No aplica</w:t>
            </w:r>
          </w:p>
        </w:tc>
      </w:tr>
      <w:tr w:rsidR="00B53B95" w14:paraId="1CF0711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374ED4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DD82482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7FD750D" w14:textId="77777777"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1806E28" w14:textId="77777777" w:rsidR="00B53B95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0E2E9C">
              <w:t>Sistema</w:t>
            </w:r>
            <w:r>
              <w:t xml:space="preserve"> muestra los datos encontrados del pedido seleccionado.</w:t>
            </w:r>
          </w:p>
          <w:p w14:paraId="470EC6E1" w14:textId="77777777" w:rsidR="001472F3" w:rsidRDefault="001472F3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0E2E9C">
              <w:t>Sistema</w:t>
            </w:r>
            <w:r>
              <w:t xml:space="preserve"> imprime los datos del pedido seleccionado.</w:t>
            </w:r>
          </w:p>
        </w:tc>
      </w:tr>
      <w:tr w:rsidR="00B53B95" w14:paraId="213EA45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5B66" w14:textId="77777777"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F272F" w14:textId="77777777"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FEE25B" w14:textId="77777777"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14:paraId="5837F26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5013" w14:textId="77777777"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DFE3" w14:textId="77777777"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14:paraId="028B006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185" w14:textId="77777777"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>uando el Viajante eli</w:t>
            </w:r>
            <w:r w:rsidRPr="007A7DE9">
              <w:t>ge la opción</w:t>
            </w:r>
            <w:r w:rsidR="00385096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5830" w14:textId="77777777" w:rsidR="00B53B95" w:rsidRPr="007A7DE9" w:rsidRDefault="00B53B95" w:rsidP="006562BF">
            <w:pPr>
              <w:pStyle w:val="Prrafodelista"/>
              <w:ind w:left="230"/>
            </w:pPr>
          </w:p>
        </w:tc>
      </w:tr>
      <w:tr w:rsidR="00385096" w:rsidRPr="007A7DE9" w14:paraId="07A4F3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5162" w14:textId="77777777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</w:t>
            </w:r>
            <w:r w:rsidR="000E2E9C">
              <w:t>Sistema</w:t>
            </w:r>
            <w:r>
              <w:t xml:space="preserve"> solicita que se ingrese al menos uno de los siguientes datos del pedido: Nro. de pedido, Viajante,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D2C6" w14:textId="77777777" w:rsidR="00385096" w:rsidRPr="007A7DE9" w:rsidRDefault="00385096" w:rsidP="006562BF">
            <w:pPr>
              <w:pStyle w:val="Prrafodelista"/>
              <w:ind w:left="230"/>
            </w:pPr>
            <w:bookmarkStart w:id="1" w:name="_GoBack"/>
            <w:bookmarkEnd w:id="1"/>
          </w:p>
        </w:tc>
      </w:tr>
      <w:tr w:rsidR="00385096" w:rsidRPr="007A7DE9" w14:paraId="43A91C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0D03" w14:textId="77777777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0F99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3C2DF14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46A3" w14:textId="77777777"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0E2E9C">
              <w:t>Sistema</w:t>
            </w:r>
            <w:r>
              <w:t>, acorde a los datos ingresados, realiza una consulta a la base de datos y obtiene resultados no nulos.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B368" w14:textId="77777777"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0E2E9C">
              <w:t>Sistema</w:t>
            </w:r>
            <w:r>
              <w:t xml:space="preserve"> no encuentra ningún resultado.</w:t>
            </w:r>
          </w:p>
          <w:p w14:paraId="6DE66E9A" w14:textId="77777777" w:rsidR="00882757" w:rsidRPr="007A7DE9" w:rsidRDefault="00882757" w:rsidP="00882757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14:paraId="47A184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D07D" w14:textId="77777777" w:rsidR="00385096" w:rsidRPr="007A7DE9" w:rsidRDefault="00882757" w:rsidP="008827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0E2E9C">
              <w:t>Sistema</w:t>
            </w:r>
            <w:r>
              <w:t xml:space="preserve"> muestra los resultados de la consulta y los ordena según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1EE1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2BCBF5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E36C" w14:textId="77777777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uno de los resultados y selecciona la opción </w:t>
            </w:r>
            <w:r>
              <w:rPr>
                <w:i/>
              </w:rPr>
              <w:t>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549E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0011913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3A35" w14:textId="77777777" w:rsidR="00385096" w:rsidRPr="007A7DE9" w:rsidRDefault="00882757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0E2E9C">
              <w:t>Sistema</w:t>
            </w:r>
            <w:r>
              <w:t xml:space="preserve"> </w:t>
            </w:r>
            <w:r w:rsidR="00176F60">
              <w:t>busca los siguientes datos del pedido elegido</w:t>
            </w:r>
            <w:r w:rsidR="001472F3">
              <w:t>:</w:t>
            </w:r>
            <w:r w:rsidR="00176F60">
              <w:t xml:space="preserve"> Nro</w:t>
            </w:r>
            <w:r w:rsidR="006C6CFF">
              <w:t>.</w:t>
            </w:r>
            <w:r w:rsidR="00176F60">
              <w:t xml:space="preserve"> de pedido, fecha de pedido, viajante, estado, motivo de estado, fecha estimada de entrega, fecha de entrega al viajante,</w:t>
            </w:r>
            <w:r w:rsidR="006C6CFF">
              <w:t xml:space="preserve"> empleado responsable, domicilio de envío, cliente, fecha de cancelación, descuento y una tabla con los detalles del pedido. </w:t>
            </w:r>
            <w:r w:rsidR="00176F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DE5D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1472F3" w:rsidRPr="007A7DE9" w14:paraId="2A6C3C1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E4EF" w14:textId="77777777" w:rsidR="001472F3" w:rsidRDefault="001472F3" w:rsidP="001472F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0E2E9C">
              <w:t>Sistema</w:t>
            </w:r>
            <w:r>
              <w:t xml:space="preserve"> muestra los datos encontrados.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8064" w14:textId="77777777" w:rsidR="001472F3" w:rsidRPr="007A7DE9" w:rsidRDefault="001472F3" w:rsidP="006562BF">
            <w:pPr>
              <w:pStyle w:val="Prrafodelista"/>
              <w:ind w:left="230"/>
            </w:pPr>
          </w:p>
        </w:tc>
      </w:tr>
      <w:tr w:rsidR="00385096" w:rsidRPr="007A7DE9" w14:paraId="34DA3E2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2E4D" w14:textId="77777777"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selecciona la opción </w:t>
            </w:r>
            <w:r>
              <w:rPr>
                <w:i/>
              </w:rPr>
              <w:t>Aceptar</w:t>
            </w:r>
            <w:r w:rsidR="006A23AC"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01AF" w14:textId="77777777" w:rsidR="00385096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6A23AC">
              <w:t>Viajante</w:t>
            </w:r>
            <w:r>
              <w:t xml:space="preserve"> selecciona la opción </w:t>
            </w:r>
            <w:r w:rsidRPr="006C6CFF">
              <w:rPr>
                <w:i/>
              </w:rPr>
              <w:t>Imprimir</w:t>
            </w:r>
            <w:r>
              <w:t>.</w:t>
            </w:r>
          </w:p>
          <w:p w14:paraId="5B507BE0" w14:textId="77777777" w:rsidR="006C6CFF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E</w:t>
            </w:r>
            <w:r w:rsidR="001472F3">
              <w:t xml:space="preserve">l </w:t>
            </w:r>
            <w:r w:rsidR="000E2E9C">
              <w:t>Sistema</w:t>
            </w:r>
            <w:r w:rsidR="001472F3">
              <w:t xml:space="preserve"> llama al caso de uso </w:t>
            </w:r>
            <w:r w:rsidR="001472F3" w:rsidRPr="001472F3">
              <w:rPr>
                <w:i/>
              </w:rPr>
              <w:t>I</w:t>
            </w:r>
            <w:r w:rsidRPr="001472F3">
              <w:rPr>
                <w:i/>
              </w:rPr>
              <w:t>mprimir</w:t>
            </w:r>
          </w:p>
          <w:p w14:paraId="39AD3065" w14:textId="77777777"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se imprime</w:t>
            </w:r>
          </w:p>
          <w:p w14:paraId="44265B5F" w14:textId="77777777" w:rsidR="001472F3" w:rsidRDefault="001C788D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</w:t>
            </w:r>
            <w:r w:rsidR="001472F3">
              <w:t>.</w:t>
            </w:r>
          </w:p>
          <w:p w14:paraId="0E8C2CB2" w14:textId="77777777" w:rsidR="001472F3" w:rsidRDefault="001472F3" w:rsidP="001472F3">
            <w:pPr>
              <w:pStyle w:val="Prrafodelista"/>
              <w:numPr>
                <w:ilvl w:val="3"/>
                <w:numId w:val="3"/>
              </w:numPr>
            </w:pPr>
            <w:r>
              <w:t>El pedido no puede ser impreso</w:t>
            </w:r>
          </w:p>
          <w:p w14:paraId="329B72B2" w14:textId="77777777"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0E2E9C">
              <w:t>Sistema</w:t>
            </w:r>
            <w:r w:rsidR="001C788D">
              <w:t xml:space="preserve"> informa de la situación al V</w:t>
            </w:r>
            <w:r>
              <w:t>iajante.</w:t>
            </w:r>
          </w:p>
          <w:p w14:paraId="108BDBD3" w14:textId="77777777" w:rsidR="001472F3" w:rsidRDefault="001472F3" w:rsidP="001472F3">
            <w:pPr>
              <w:pStyle w:val="Prrafodelista"/>
              <w:numPr>
                <w:ilvl w:val="4"/>
                <w:numId w:val="3"/>
              </w:numPr>
            </w:pPr>
            <w:r>
              <w:t>Ir a paso 8.</w:t>
            </w:r>
          </w:p>
          <w:p w14:paraId="607CFA3A" w14:textId="77777777" w:rsidR="006C6CFF" w:rsidRDefault="006C6CF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cliente selecciona la opción </w:t>
            </w:r>
            <w:r>
              <w:rPr>
                <w:i/>
              </w:rPr>
              <w:t>Volver.</w:t>
            </w:r>
          </w:p>
          <w:p w14:paraId="35987556" w14:textId="77777777" w:rsidR="006C6CFF" w:rsidRPr="007A7DE9" w:rsidRDefault="006C6CFF" w:rsidP="006C6CFF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385096" w:rsidRPr="007A7DE9" w14:paraId="098C2A3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5D2C" w14:textId="77777777"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3641" w14:textId="77777777" w:rsidR="00385096" w:rsidRPr="007A7DE9" w:rsidRDefault="00385096" w:rsidP="00E3311F">
            <w:pPr>
              <w:pStyle w:val="Prrafodelista"/>
              <w:ind w:left="230"/>
            </w:pPr>
          </w:p>
        </w:tc>
      </w:tr>
      <w:tr w:rsidR="00B53B95" w14:paraId="1F91E8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C4836" w14:textId="77777777"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AB1D5A" w14:textId="77777777" w:rsidR="00B53B95" w:rsidRPr="00960403" w:rsidRDefault="001472F3" w:rsidP="00654C01">
            <w:r>
              <w:t>El Viajante puede cancelar el CU en cualquier momento.</w:t>
            </w:r>
          </w:p>
        </w:tc>
      </w:tr>
      <w:tr w:rsidR="00B53B95" w14:paraId="1D0DE96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8F6D0D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76D6F" w14:textId="77777777" w:rsidR="00B53B95" w:rsidRDefault="00B53B95" w:rsidP="00654C01">
            <w:r>
              <w:t>No aplica</w:t>
            </w:r>
          </w:p>
        </w:tc>
      </w:tr>
      <w:tr w:rsidR="00B53B95" w14:paraId="4B837F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C00975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79CB5" w14:textId="77777777" w:rsidR="00B53B95" w:rsidRDefault="00B53B95" w:rsidP="00654C01">
            <w:r>
              <w:t>No aplica</w:t>
            </w:r>
          </w:p>
        </w:tc>
      </w:tr>
      <w:tr w:rsidR="00B53B95" w14:paraId="22E0DF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AC2C7F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3C386" w14:textId="77777777"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14:paraId="7DB98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D64D6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229C6" w14:textId="77777777" w:rsidR="00B53B95" w:rsidRDefault="00B53B95" w:rsidP="00654C01">
            <w:r>
              <w:t>No aplica</w:t>
            </w:r>
          </w:p>
        </w:tc>
      </w:tr>
      <w:tr w:rsidR="00B53B95" w14:paraId="72C3A3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9A1BC1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79673" w14:textId="77777777" w:rsidR="00B53B95" w:rsidRPr="001472F3" w:rsidRDefault="001472F3" w:rsidP="00654C01">
            <w:pPr>
              <w:rPr>
                <w:i/>
              </w:rPr>
            </w:pPr>
            <w:r>
              <w:rPr>
                <w:i/>
              </w:rPr>
              <w:t>Imp</w:t>
            </w:r>
            <w:r w:rsidRPr="001472F3">
              <w:rPr>
                <w:i/>
              </w:rPr>
              <w:t>rimir.</w:t>
            </w:r>
          </w:p>
        </w:tc>
      </w:tr>
      <w:tr w:rsidR="00B53B95" w14:paraId="14339C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6CEA6A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9C83D" w14:textId="77777777" w:rsidR="00B53B95" w:rsidRDefault="00B53B95" w:rsidP="00654C01">
            <w:r>
              <w:t>No aplica</w:t>
            </w:r>
          </w:p>
        </w:tc>
      </w:tr>
    </w:tbl>
    <w:p w14:paraId="1B184F5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6935CD"/>
    <w:rsid w:val="00067369"/>
    <w:rsid w:val="00074C24"/>
    <w:rsid w:val="000E2E9C"/>
    <w:rsid w:val="001472F3"/>
    <w:rsid w:val="00176F60"/>
    <w:rsid w:val="001C788D"/>
    <w:rsid w:val="00217701"/>
    <w:rsid w:val="0022740A"/>
    <w:rsid w:val="00385096"/>
    <w:rsid w:val="003F5E92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562BF"/>
    <w:rsid w:val="00682F3C"/>
    <w:rsid w:val="006935CD"/>
    <w:rsid w:val="006A23AC"/>
    <w:rsid w:val="006B6D4B"/>
    <w:rsid w:val="006C6CFF"/>
    <w:rsid w:val="007A7DE9"/>
    <w:rsid w:val="00812E10"/>
    <w:rsid w:val="00847BFF"/>
    <w:rsid w:val="00882757"/>
    <w:rsid w:val="008B4D33"/>
    <w:rsid w:val="008C5125"/>
    <w:rsid w:val="008E5DFD"/>
    <w:rsid w:val="008F3E09"/>
    <w:rsid w:val="00960403"/>
    <w:rsid w:val="009F44F1"/>
    <w:rsid w:val="009F72B1"/>
    <w:rsid w:val="00A27474"/>
    <w:rsid w:val="00A5198D"/>
    <w:rsid w:val="00AC3911"/>
    <w:rsid w:val="00B53B95"/>
    <w:rsid w:val="00C052F2"/>
    <w:rsid w:val="00C32797"/>
    <w:rsid w:val="00C421B5"/>
    <w:rsid w:val="00C7061A"/>
    <w:rsid w:val="00C74D24"/>
    <w:rsid w:val="00CD204D"/>
    <w:rsid w:val="00D837B7"/>
    <w:rsid w:val="00D842C6"/>
    <w:rsid w:val="00DC19BB"/>
    <w:rsid w:val="00E30F30"/>
    <w:rsid w:val="00E31140"/>
    <w:rsid w:val="00E3311F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9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267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8</cp:revision>
  <dcterms:created xsi:type="dcterms:W3CDTF">2010-05-10T16:59:00Z</dcterms:created>
  <dcterms:modified xsi:type="dcterms:W3CDTF">2010-06-15T08:03:00Z</dcterms:modified>
</cp:coreProperties>
</file>