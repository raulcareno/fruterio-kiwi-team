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C3E13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6A24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C036187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8C15748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B0E6C8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D797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CA8F3B1" w14:textId="77777777" w:rsidR="00512B66" w:rsidRDefault="003E76D7">
            <w:r>
              <w:t>Eliminar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89988B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51ED642" w14:textId="77777777" w:rsidR="00512B66" w:rsidRDefault="003E76D7">
            <w:r>
              <w:t>264</w:t>
            </w:r>
          </w:p>
        </w:tc>
      </w:tr>
      <w:tr w:rsidR="00DC19BB" w14:paraId="56A405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66CF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B6FAF48" w14:textId="77777777" w:rsidR="00DC19BB" w:rsidRDefault="003E76D7">
            <w:r>
              <w:t>Ventas/Logística</w:t>
            </w:r>
          </w:p>
        </w:tc>
      </w:tr>
      <w:tr w:rsidR="008F3E09" w14:paraId="4B40DC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6CDC0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442C0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FE2D026" w14:textId="77777777" w:rsidR="008F3E09" w:rsidRDefault="003E76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58083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09E635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48F0B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34889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0C85ED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1EB07FF" w14:textId="77777777" w:rsidR="008F3E09" w:rsidRDefault="003E76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29DEA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669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27F88F" w14:textId="77777777" w:rsidR="008F3E09" w:rsidRDefault="003E76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D77656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87A305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0484B3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3449A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3F94B2E" w14:textId="77777777" w:rsidR="00C7061A" w:rsidRDefault="003E76D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DC5E53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F6A5ED" w14:textId="77777777" w:rsidR="00C7061A" w:rsidRDefault="0063791E">
            <w:r>
              <w:t>No aplica</w:t>
            </w:r>
          </w:p>
        </w:tc>
      </w:tr>
      <w:tr w:rsidR="00CD204D" w14:paraId="2DB5403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79655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C3108C8" w14:textId="77777777" w:rsidR="00CD204D" w:rsidRDefault="003E76D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02A9C26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D715A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6C37F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AB15D4" w14:textId="77777777" w:rsidR="00D842C6" w:rsidRPr="00596BA0" w:rsidRDefault="003E76D7">
            <w:r>
              <w:t>Dar de baja a una hoja de ruta.</w:t>
            </w:r>
          </w:p>
        </w:tc>
      </w:tr>
      <w:tr w:rsidR="00DC19BB" w14:paraId="5C185BD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657A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E4E4776" w14:textId="77777777" w:rsidR="00DC19BB" w:rsidRDefault="00DC19BB"/>
        </w:tc>
      </w:tr>
      <w:tr w:rsidR="005C249A" w14:paraId="2AEADC60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96A5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BC0FD1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5B96C3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57A2BB0" w14:textId="77777777" w:rsidR="003F5E92" w:rsidRDefault="003E76D7" w:rsidP="003F5E92">
            <w:pPr>
              <w:pStyle w:val="Prrafodelista"/>
              <w:numPr>
                <w:ilvl w:val="0"/>
                <w:numId w:val="1"/>
              </w:numPr>
            </w:pPr>
            <w:r>
              <w:t>Se eliminar una hoja de ruta.</w:t>
            </w:r>
          </w:p>
        </w:tc>
      </w:tr>
      <w:tr w:rsidR="005C249A" w14:paraId="016754C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15C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6F086D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72F938" w14:textId="77777777" w:rsidR="005C249A" w:rsidRDefault="003E76D7" w:rsidP="005C24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  <w:p w14:paraId="09CFBBE1" w14:textId="77777777" w:rsidR="003E76D7" w:rsidRDefault="003E76D7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hojas de ruta.</w:t>
            </w:r>
          </w:p>
        </w:tc>
      </w:tr>
      <w:tr w:rsidR="005C249A" w14:paraId="1A3F236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B1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CB0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DC7FB9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58C0" w14:textId="77777777" w:rsidR="005C249A" w:rsidRPr="008F3E09" w:rsidRDefault="003E76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Eliminar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7CEB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E76D7" w14:paraId="5B3CDC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E359" w14:textId="77777777" w:rsidR="003E76D7" w:rsidRDefault="003E76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las hojas de ruta generadas para ese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BDA7" w14:textId="77777777" w:rsidR="003E76D7" w:rsidRDefault="003E76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hojas de ruta.</w:t>
            </w:r>
          </w:p>
          <w:p w14:paraId="05386DDD" w14:textId="77777777" w:rsidR="003E76D7" w:rsidRDefault="003E76D7" w:rsidP="003E76D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0DB619E" w14:textId="77777777" w:rsidR="003E76D7" w:rsidRPr="00960403" w:rsidRDefault="003E76D7" w:rsidP="003E76D7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3E76D7" w14:paraId="54A449E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E051" w14:textId="77777777" w:rsidR="003E76D7" w:rsidRDefault="003E76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la hoja de ruta a eliminar.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70AC" w14:textId="77777777" w:rsidR="003E76D7" w:rsidRDefault="003E76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E76D7" w14:paraId="58E9B3C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1CF2" w14:textId="77777777" w:rsidR="003E76D7" w:rsidRDefault="003E76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la eliminación de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5273" w14:textId="77777777" w:rsidR="003E76D7" w:rsidRPr="00960403" w:rsidRDefault="003E76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E76D7" w14:paraId="7748C3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EDBB" w14:textId="77777777" w:rsidR="003E76D7" w:rsidRDefault="003E76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eliminación de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CBE4" w14:textId="77777777" w:rsidR="003E76D7" w:rsidRPr="00960403" w:rsidRDefault="003E76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E76D7" w14:paraId="330524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49D4" w14:textId="77777777" w:rsidR="003E76D7" w:rsidRDefault="003E76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elimina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1E03" w14:textId="77777777" w:rsidR="003E76D7" w:rsidRPr="00960403" w:rsidRDefault="003E76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E76D7" w14:paraId="041A12B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1F59" w14:textId="77777777" w:rsidR="003E76D7" w:rsidRDefault="003E76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970F" w14:textId="77777777" w:rsidR="003E76D7" w:rsidRPr="00960403" w:rsidRDefault="003E76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3D8E037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4C980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71EC95" w14:textId="77777777" w:rsidR="00654C01" w:rsidRPr="00960403" w:rsidRDefault="003E76D7" w:rsidP="00654C01">
            <w:r>
              <w:t>El V puede cancelar el CU en cualquier momento.</w:t>
            </w:r>
            <w:bookmarkStart w:id="1" w:name="_GoBack"/>
            <w:bookmarkEnd w:id="1"/>
          </w:p>
        </w:tc>
      </w:tr>
      <w:tr w:rsidR="00654C01" w14:paraId="417F12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26F4C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9FB6B" w14:textId="77777777" w:rsidR="00654C01" w:rsidRDefault="00654C01" w:rsidP="00654C01">
            <w:r>
              <w:t>No aplica</w:t>
            </w:r>
          </w:p>
        </w:tc>
      </w:tr>
      <w:tr w:rsidR="00654C01" w14:paraId="222F95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123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08BCA" w14:textId="77777777" w:rsidR="00654C01" w:rsidRDefault="00067369" w:rsidP="00654C01">
            <w:r>
              <w:t>No aplica</w:t>
            </w:r>
          </w:p>
        </w:tc>
      </w:tr>
      <w:tr w:rsidR="00654C01" w14:paraId="5EE864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9909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D5CA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FBA3AD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60DFA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08C10" w14:textId="77777777" w:rsidR="00654C01" w:rsidRDefault="00067369" w:rsidP="00654C01">
            <w:r>
              <w:t>No aplica</w:t>
            </w:r>
          </w:p>
        </w:tc>
      </w:tr>
      <w:tr w:rsidR="00654C01" w14:paraId="6511923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6F718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3A084" w14:textId="77777777" w:rsidR="00654C01" w:rsidRDefault="00067369" w:rsidP="00654C01">
            <w:r>
              <w:t>No aplica</w:t>
            </w:r>
          </w:p>
        </w:tc>
      </w:tr>
      <w:tr w:rsidR="00654C01" w14:paraId="3EF2ABC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30C8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4EBB0" w14:textId="77777777" w:rsidR="00654C01" w:rsidRDefault="00067369" w:rsidP="00654C01">
            <w:r>
              <w:t>No aplica</w:t>
            </w:r>
          </w:p>
        </w:tc>
      </w:tr>
    </w:tbl>
    <w:p w14:paraId="7EB5FB1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D7"/>
    <w:rsid w:val="00067369"/>
    <w:rsid w:val="00074C24"/>
    <w:rsid w:val="00217701"/>
    <w:rsid w:val="0022740A"/>
    <w:rsid w:val="003E76D7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24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2010-10-15T23:04:00Z</dcterms:created>
  <dcterms:modified xsi:type="dcterms:W3CDTF">2010-10-15T23:11:00Z</dcterms:modified>
</cp:coreProperties>
</file>