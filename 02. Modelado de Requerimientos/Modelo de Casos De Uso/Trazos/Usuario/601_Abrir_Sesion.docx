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561F0F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8893D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E9D29B4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E559C82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41D78D1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65B6A7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5E1D01CD" w14:textId="77777777" w:rsidR="00512B66" w:rsidRDefault="0047390C">
            <w:r>
              <w:t>Iniciar Sesión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9DB0D3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03968E23" w14:textId="77777777" w:rsidR="00512B66" w:rsidRDefault="0047390C">
            <w:r>
              <w:t>601</w:t>
            </w:r>
          </w:p>
        </w:tc>
      </w:tr>
      <w:tr w:rsidR="00DC19BB" w14:paraId="648C89B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4B6912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90A8B3E" w14:textId="77777777" w:rsidR="00DC19BB" w:rsidRDefault="0047390C">
            <w:r>
              <w:t>Usuario</w:t>
            </w:r>
          </w:p>
        </w:tc>
      </w:tr>
      <w:tr w:rsidR="008F3E09" w14:paraId="176965DD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8CE4A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7E2E0348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640EF25" w14:textId="77777777" w:rsidR="008F3E09" w:rsidRDefault="0047390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423405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B2717F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75919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65F6AE7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595155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360298E" w14:textId="77777777" w:rsidR="008F3E09" w:rsidRDefault="0047390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1C41C0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CEF70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FE6DBE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68DD32E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EB4508" w14:textId="77777777" w:rsidR="008F3E09" w:rsidRDefault="0047390C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B65BFF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73DD0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6F3675A" w14:textId="77777777" w:rsidR="00C7061A" w:rsidRDefault="0047390C">
            <w:r>
              <w:t>Usuario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02D0D3A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0551726" w14:textId="77777777" w:rsidR="00C7061A" w:rsidRDefault="0063791E">
            <w:r>
              <w:t>No aplica</w:t>
            </w:r>
          </w:p>
        </w:tc>
      </w:tr>
      <w:tr w:rsidR="00CD204D" w14:paraId="040A7C2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82F35A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FBE7E36" w14:textId="77777777" w:rsidR="00CD204D" w:rsidRDefault="0047390C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9FCD880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1A929F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49628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755624F" w14:textId="77777777" w:rsidR="00D842C6" w:rsidRPr="00596BA0" w:rsidRDefault="0047390C"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DC19BB" w14:paraId="2DC9381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BAFA1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D1806C9" w14:textId="77777777" w:rsidR="00DC19BB" w:rsidRDefault="00DC19BB"/>
        </w:tc>
      </w:tr>
      <w:tr w:rsidR="005C249A" w14:paraId="4A869B28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79B9D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27DB9E7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2F5AEC89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E310B2D" w14:textId="77777777" w:rsidR="003F5E92" w:rsidRDefault="0047390C" w:rsidP="003F5E92">
            <w:pPr>
              <w:pStyle w:val="Prrafodelista"/>
              <w:numPr>
                <w:ilvl w:val="0"/>
                <w:numId w:val="1"/>
              </w:numPr>
            </w:pPr>
            <w:r>
              <w:t>Se abre una nueva sesión para un empleado de la empresa</w:t>
            </w:r>
          </w:p>
        </w:tc>
      </w:tr>
      <w:tr w:rsidR="005C249A" w14:paraId="7C56A370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3742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8839DC4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12BADAD6" w14:textId="77777777" w:rsidR="005C249A" w:rsidRDefault="00EA5A12" w:rsidP="005C249A">
            <w:pPr>
              <w:pStyle w:val="Prrafodelista"/>
              <w:numPr>
                <w:ilvl w:val="0"/>
                <w:numId w:val="1"/>
              </w:numPr>
            </w:pPr>
            <w:r>
              <w:t>El U no desea ingresar el nombre de usuario.</w:t>
            </w:r>
          </w:p>
          <w:p w14:paraId="7C484A48" w14:textId="69390A34" w:rsidR="00EA5A12" w:rsidRDefault="00EA5A12" w:rsidP="00EA5A12">
            <w:pPr>
              <w:pStyle w:val="Prrafodelista"/>
              <w:numPr>
                <w:ilvl w:val="0"/>
                <w:numId w:val="1"/>
              </w:numPr>
            </w:pPr>
            <w:r>
              <w:t>El U no desea ingresar la contraseña.</w:t>
            </w:r>
          </w:p>
        </w:tc>
      </w:tr>
      <w:tr w:rsidR="005C249A" w14:paraId="51E41123" w14:textId="77777777" w:rsidTr="0047390C">
        <w:trPr>
          <w:cantSplit/>
          <w:trHeight w:val="341"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9067C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9432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681C223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56CA" w14:textId="0D9AD019" w:rsidR="005C249A" w:rsidRPr="008F3E09" w:rsidRDefault="0047390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Usuario selecciona la</w:t>
            </w:r>
            <w:r w:rsidR="00003619">
              <w:t xml:space="preserve"> opción Abrir S</w:t>
            </w:r>
            <w:bookmarkStart w:id="1" w:name="_GoBack"/>
            <w:bookmarkEnd w:id="1"/>
            <w:r>
              <w:t>esión.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4C82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7390C" w14:paraId="11E527D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9616" w14:textId="77777777" w:rsidR="0047390C" w:rsidRDefault="0047390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nombre de usuario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985D" w14:textId="77777777" w:rsidR="0047390C" w:rsidRPr="00960403" w:rsidRDefault="0047390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7390C" w14:paraId="1BAB60C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26EB" w14:textId="77777777" w:rsidR="0047390C" w:rsidRDefault="0047390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ingresa el nombre de usuario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C79B" w14:textId="77777777" w:rsidR="0047390C" w:rsidRDefault="0047390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ingresa el nombre de usuario.</w:t>
            </w:r>
          </w:p>
          <w:p w14:paraId="70197506" w14:textId="77777777" w:rsidR="0047390C" w:rsidRPr="00960403" w:rsidRDefault="0047390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la situación.</w:t>
            </w:r>
          </w:p>
        </w:tc>
      </w:tr>
      <w:tr w:rsidR="0047390C" w14:paraId="631BA88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F7BB" w14:textId="77777777" w:rsidR="0047390C" w:rsidRDefault="0047390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la contraseña.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8C50" w14:textId="77777777" w:rsidR="0047390C" w:rsidRDefault="0047390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47390C" w14:paraId="1498355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6B70" w14:textId="77777777" w:rsidR="0047390C" w:rsidRDefault="0047390C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ingresa la contraseña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7A56" w14:textId="77777777" w:rsidR="0047390C" w:rsidRDefault="0047390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ingresa la contraseña.</w:t>
            </w:r>
          </w:p>
          <w:p w14:paraId="6ABDF621" w14:textId="77777777" w:rsidR="0047390C" w:rsidRDefault="0047390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informa la situación.</w:t>
            </w:r>
          </w:p>
        </w:tc>
      </w:tr>
      <w:tr w:rsidR="007A76A2" w14:paraId="0BD7148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27C6" w14:textId="77777777" w:rsidR="007A76A2" w:rsidRDefault="007A76A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verifica que el nombre de usuario y la contraseña  sean válidos y los son.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9B7E" w14:textId="77777777" w:rsidR="007A76A2" w:rsidRDefault="007A76A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nombre de usuario no es válido</w:t>
            </w:r>
          </w:p>
          <w:p w14:paraId="0377EBF9" w14:textId="77777777" w:rsidR="007A76A2" w:rsidRDefault="007A76A2" w:rsidP="007A76A2">
            <w:pPr>
              <w:pStyle w:val="Prrafodelista"/>
              <w:numPr>
                <w:ilvl w:val="2"/>
                <w:numId w:val="3"/>
              </w:numPr>
            </w:pPr>
            <w:r>
              <w:t>El sistema solicita si desea ingresar nuevamente el nombre de usuario.</w:t>
            </w:r>
          </w:p>
          <w:p w14:paraId="2AA44F9A" w14:textId="77777777" w:rsidR="007A76A2" w:rsidRDefault="007A76A2" w:rsidP="007A76A2">
            <w:pPr>
              <w:pStyle w:val="Prrafodelista"/>
              <w:numPr>
                <w:ilvl w:val="3"/>
                <w:numId w:val="3"/>
              </w:numPr>
            </w:pPr>
            <w:r>
              <w:t>El U desea ingresar nuevamente el nombre de usuario</w:t>
            </w:r>
          </w:p>
          <w:p w14:paraId="7C8E9DDC" w14:textId="77777777" w:rsidR="007A76A2" w:rsidRDefault="007A76A2" w:rsidP="007A76A2">
            <w:pPr>
              <w:pStyle w:val="Prrafodelista"/>
              <w:numPr>
                <w:ilvl w:val="4"/>
                <w:numId w:val="3"/>
              </w:numPr>
            </w:pPr>
            <w:r>
              <w:t>El U ingresa el nombre de usuario.</w:t>
            </w:r>
          </w:p>
          <w:p w14:paraId="064AF5BD" w14:textId="77777777" w:rsidR="007A76A2" w:rsidRDefault="007A76A2" w:rsidP="007A76A2">
            <w:pPr>
              <w:pStyle w:val="Prrafodelista"/>
              <w:numPr>
                <w:ilvl w:val="4"/>
                <w:numId w:val="3"/>
              </w:numPr>
            </w:pPr>
            <w:r>
              <w:t>Vuelve al paso 6.</w:t>
            </w:r>
          </w:p>
          <w:p w14:paraId="04C20E09" w14:textId="77777777" w:rsidR="007A76A2" w:rsidRDefault="007A76A2" w:rsidP="007A76A2">
            <w:pPr>
              <w:pStyle w:val="Prrafodelista"/>
              <w:numPr>
                <w:ilvl w:val="3"/>
                <w:numId w:val="3"/>
              </w:numPr>
            </w:pPr>
            <w:r>
              <w:t>El U no desea ingresar nuevamente el nombre de usuario.</w:t>
            </w:r>
          </w:p>
          <w:p w14:paraId="23A10F7E" w14:textId="77777777" w:rsidR="007A76A2" w:rsidRDefault="007A76A2" w:rsidP="007A76A2">
            <w:pPr>
              <w:pStyle w:val="Prrafodelista"/>
              <w:numPr>
                <w:ilvl w:val="4"/>
                <w:numId w:val="3"/>
              </w:numPr>
            </w:pPr>
            <w:r>
              <w:t>Se cancela el CU.</w:t>
            </w:r>
          </w:p>
          <w:p w14:paraId="74DC0C4B" w14:textId="77777777" w:rsidR="007A76A2" w:rsidRDefault="007A76A2" w:rsidP="007A76A2">
            <w:pPr>
              <w:pStyle w:val="Prrafodelista"/>
              <w:numPr>
                <w:ilvl w:val="1"/>
                <w:numId w:val="3"/>
              </w:numPr>
            </w:pPr>
            <w:r>
              <w:t>La contraseña ingresada no es válida.</w:t>
            </w:r>
          </w:p>
          <w:p w14:paraId="38D089F0" w14:textId="77777777" w:rsidR="007A76A2" w:rsidRDefault="007A76A2" w:rsidP="007A76A2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solicita si desea ingresar </w:t>
            </w:r>
            <w:r w:rsidR="00E63643">
              <w:t>nuevamente la contraseña.</w:t>
            </w:r>
          </w:p>
          <w:p w14:paraId="33489D39" w14:textId="77777777" w:rsidR="007A76A2" w:rsidRDefault="007A76A2" w:rsidP="007A76A2">
            <w:pPr>
              <w:pStyle w:val="Prrafodelista"/>
              <w:numPr>
                <w:ilvl w:val="3"/>
                <w:numId w:val="3"/>
              </w:numPr>
            </w:pPr>
            <w:r>
              <w:t>El U desea ingresar</w:t>
            </w:r>
            <w:r w:rsidR="00E63643">
              <w:t xml:space="preserve"> nuevamente la contraseña.</w:t>
            </w:r>
          </w:p>
          <w:p w14:paraId="03C44FCE" w14:textId="77777777" w:rsidR="007A76A2" w:rsidRDefault="00E63643" w:rsidP="007A76A2">
            <w:pPr>
              <w:pStyle w:val="Prrafodelista"/>
              <w:numPr>
                <w:ilvl w:val="4"/>
                <w:numId w:val="3"/>
              </w:numPr>
            </w:pPr>
            <w:r>
              <w:t>El U ingresa la contraseña.</w:t>
            </w:r>
          </w:p>
          <w:p w14:paraId="1D3638E0" w14:textId="77777777" w:rsidR="007A76A2" w:rsidRDefault="007A76A2" w:rsidP="007A76A2">
            <w:pPr>
              <w:pStyle w:val="Prrafodelista"/>
              <w:numPr>
                <w:ilvl w:val="4"/>
                <w:numId w:val="3"/>
              </w:numPr>
            </w:pPr>
            <w:r>
              <w:t>Vuelve al paso 6.</w:t>
            </w:r>
          </w:p>
          <w:p w14:paraId="4430B534" w14:textId="77777777" w:rsidR="007A76A2" w:rsidRDefault="007A76A2" w:rsidP="007A76A2">
            <w:pPr>
              <w:pStyle w:val="Prrafodelista"/>
              <w:numPr>
                <w:ilvl w:val="3"/>
                <w:numId w:val="3"/>
              </w:numPr>
            </w:pPr>
            <w:r>
              <w:t xml:space="preserve">El U no desea ingresar nuevamente </w:t>
            </w:r>
            <w:r w:rsidR="00E63643">
              <w:t>la contraseña.</w:t>
            </w:r>
          </w:p>
          <w:p w14:paraId="1BA45ED7" w14:textId="77777777" w:rsidR="007A76A2" w:rsidRDefault="007A76A2" w:rsidP="007A76A2">
            <w:pPr>
              <w:pStyle w:val="Prrafodelista"/>
              <w:numPr>
                <w:ilvl w:val="4"/>
                <w:numId w:val="3"/>
              </w:numPr>
            </w:pPr>
            <w:r>
              <w:t>Se cancela el CU.</w:t>
            </w:r>
          </w:p>
        </w:tc>
      </w:tr>
      <w:tr w:rsidR="007A76A2" w14:paraId="118C336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A6DC2" w14:textId="77777777" w:rsidR="007A76A2" w:rsidRDefault="007A76A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abre la sesión correspondiente al usuario.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7D99" w14:textId="77777777" w:rsidR="007A76A2" w:rsidRDefault="007A76A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A76A2" w14:paraId="30AF15D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6BBC" w14:textId="77777777" w:rsidR="007A76A2" w:rsidRDefault="007A76A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AD94D" w14:textId="77777777" w:rsidR="007A76A2" w:rsidRDefault="007A76A2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3D3588F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E4F1A1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168D3F" w14:textId="77777777" w:rsidR="00654C01" w:rsidRPr="00960403" w:rsidRDefault="00654C01" w:rsidP="00654C01">
            <w:r>
              <w:t>No aplica</w:t>
            </w:r>
          </w:p>
        </w:tc>
      </w:tr>
      <w:tr w:rsidR="00654C01" w14:paraId="084E0C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47F3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204042" w14:textId="77777777" w:rsidR="00654C01" w:rsidRDefault="00654C01" w:rsidP="00654C01">
            <w:r>
              <w:t>No aplica</w:t>
            </w:r>
          </w:p>
        </w:tc>
      </w:tr>
      <w:tr w:rsidR="00654C01" w14:paraId="4CEF64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3F938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B8B64" w14:textId="77777777" w:rsidR="00654C01" w:rsidRDefault="00067369" w:rsidP="00654C01">
            <w:r>
              <w:t>No aplica</w:t>
            </w:r>
          </w:p>
        </w:tc>
      </w:tr>
      <w:tr w:rsidR="00654C01" w14:paraId="14DA859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DC4AB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A10FD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59C8E80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43B6D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CB214A" w14:textId="77777777" w:rsidR="00654C01" w:rsidRDefault="00067369" w:rsidP="00654C01">
            <w:r>
              <w:t>No aplica</w:t>
            </w:r>
          </w:p>
        </w:tc>
      </w:tr>
      <w:tr w:rsidR="00654C01" w14:paraId="31A598C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7A2DB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8586F" w14:textId="77777777" w:rsidR="00654C01" w:rsidRDefault="00067369" w:rsidP="00654C01">
            <w:r>
              <w:t>No aplica</w:t>
            </w:r>
          </w:p>
        </w:tc>
      </w:tr>
      <w:tr w:rsidR="00654C01" w14:paraId="148C839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3E1B1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560863" w14:textId="77777777" w:rsidR="00654C01" w:rsidRDefault="00067369" w:rsidP="00654C01">
            <w:r>
              <w:t>No aplica</w:t>
            </w:r>
          </w:p>
        </w:tc>
      </w:tr>
    </w:tbl>
    <w:p w14:paraId="6DA06E6C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0C"/>
    <w:rsid w:val="00003619"/>
    <w:rsid w:val="00067369"/>
    <w:rsid w:val="00074C24"/>
    <w:rsid w:val="00217701"/>
    <w:rsid w:val="0022740A"/>
    <w:rsid w:val="003F5E92"/>
    <w:rsid w:val="0047390C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7A76A2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63643"/>
    <w:rsid w:val="00E70A8B"/>
    <w:rsid w:val="00EA5A12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8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23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3</cp:revision>
  <dcterms:created xsi:type="dcterms:W3CDTF">2010-05-30T19:06:00Z</dcterms:created>
  <dcterms:modified xsi:type="dcterms:W3CDTF">2010-05-30T19:52:00Z</dcterms:modified>
</cp:coreProperties>
</file>