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613" w:type="dxa"/>
        <w:tblLayout w:type="fixed"/>
        <w:tblLook w:val="04A0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533E8C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C7061A" w:rsidRDefault="00533E8C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803573">
              <w:rPr>
                <w:rFonts w:cstheme="minorHAnsi"/>
                <w:sz w:val="20"/>
              </w:rPr>
              <w:t>Sistema</w:t>
            </w:r>
          </w:p>
        </w:tc>
      </w:tr>
      <w:tr w:rsidR="00512B6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C61E8F" w:rsidP="00C61E8F">
            <w:r>
              <w:t>Registrar pedido</w:t>
            </w:r>
            <w:r w:rsidR="00502360">
              <w:t xml:space="preserve"> de Reabastecimiento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:rsidR="00512B66" w:rsidRDefault="00327FB3">
            <w:r>
              <w:t>10</w:t>
            </w:r>
            <w:r w:rsidR="00502360">
              <w:t>4</w:t>
            </w:r>
          </w:p>
        </w:tc>
      </w:tr>
      <w:tr w:rsidR="00DC19BB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C16AE8">
            <w:r>
              <w:t>Depósito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533E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533E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533E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533E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533E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533E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533E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533E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533E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C16AE8" w:rsidP="00502360">
            <w:r>
              <w:t>Encargado de Depósito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C7061A" w:rsidRDefault="00C7061A"/>
        </w:tc>
      </w:tr>
      <w:tr w:rsidR="00CD204D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533E8C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:rsidR="00CD204D" w:rsidRDefault="00533E8C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842C6" w:rsidRPr="00596BA0" w:rsidRDefault="00C61E8F" w:rsidP="00F00CC9">
            <w:r>
              <w:t>Registrar pedido</w:t>
            </w:r>
            <w:r w:rsidR="00F00CC9">
              <w:t xml:space="preserve"> de reabastecimiento de productos importados para el depósito de productos terminados</w:t>
            </w:r>
            <w:r w:rsidR="00C16AE8">
              <w:t>.</w:t>
            </w:r>
          </w:p>
        </w:tc>
      </w:tr>
      <w:tr w:rsidR="00DC19BB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C19BB" w:rsidRDefault="00DC19BB" w:rsidP="000C4F46"/>
        </w:tc>
      </w:tr>
      <w:tr w:rsidR="005C249A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FC7E87" w:rsidRDefault="00402F70" w:rsidP="00402F70">
            <w:pPr>
              <w:pStyle w:val="Prrafodelista"/>
              <w:numPr>
                <w:ilvl w:val="0"/>
                <w:numId w:val="1"/>
              </w:numPr>
            </w:pPr>
            <w:r>
              <w:t xml:space="preserve">Se registra el pedido </w:t>
            </w:r>
            <w:r w:rsidR="00F00CC9">
              <w:t>de necesidad de reabastecimiento de productos importados para el d</w:t>
            </w:r>
            <w:r>
              <w:t>epósito de productos terminados.</w:t>
            </w:r>
          </w:p>
        </w:tc>
      </w:tr>
      <w:tr w:rsidR="005C249A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0B19AE" w:rsidRDefault="000B19AE" w:rsidP="000B19AE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803573">
              <w:t>Sistema</w:t>
            </w:r>
            <w:r>
              <w:t xml:space="preserve"> no encuentra productos importados con stock disponible.</w:t>
            </w:r>
          </w:p>
          <w:p w:rsidR="00C5614D" w:rsidRDefault="00FC7E87" w:rsidP="00FC7E87">
            <w:pPr>
              <w:pStyle w:val="Prrafodelista"/>
              <w:numPr>
                <w:ilvl w:val="0"/>
                <w:numId w:val="1"/>
              </w:numPr>
            </w:pPr>
            <w:r>
              <w:t>El ED cancela el CU.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E64637" w:rsidP="009A62E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 w:rsidRPr="00E64637">
              <w:rPr>
                <w:i/>
              </w:rPr>
              <w:t>Registrar</w:t>
            </w:r>
            <w:r w:rsidR="009A62ED">
              <w:rPr>
                <w:i/>
              </w:rPr>
              <w:t>Pedido</w:t>
            </w:r>
            <w:r w:rsidR="00ED213E">
              <w:rPr>
                <w:i/>
              </w:rPr>
              <w:t xml:space="preserve"> de Reabastecimiento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FC7E87">
            <w:pPr>
              <w:pStyle w:val="Prrafodelista"/>
              <w:ind w:left="230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1114AF" w:rsidP="001114A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03573">
              <w:t>Sistema</w:t>
            </w:r>
            <w:r>
              <w:t xml:space="preserve"> busca y encuentra productos importados con cantidades por debajo de su stock mínimo.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F76777" w:rsidP="00F76777">
            <w:pPr>
              <w:pStyle w:val="Prrafodelista"/>
              <w:numPr>
                <w:ilvl w:val="1"/>
                <w:numId w:val="3"/>
              </w:numPr>
            </w:pPr>
            <w:r>
              <w:t xml:space="preserve">El </w:t>
            </w:r>
            <w:r w:rsidR="00803573">
              <w:t>Sistema</w:t>
            </w:r>
            <w:r>
              <w:t xml:space="preserve"> busca y no encuentra productos importados con cantidades por debajo de su stock mínimo</w:t>
            </w:r>
          </w:p>
          <w:p w:rsidR="00F76777" w:rsidRDefault="00F76777" w:rsidP="00F76777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803573">
              <w:t>Sistema</w:t>
            </w:r>
            <w:r>
              <w:t xml:space="preserve"> informa la situación al ED.</w:t>
            </w:r>
          </w:p>
          <w:p w:rsidR="00F76777" w:rsidRPr="00960403" w:rsidRDefault="00F76777" w:rsidP="00F76777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2F631C" w:rsidP="007051F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03573">
              <w:t>Sistema</w:t>
            </w:r>
            <w:r>
              <w:t xml:space="preserve"> muestra </w:t>
            </w:r>
            <w:r w:rsidR="007051F2">
              <w:t>los productos con cantidades por debajo del nivel de stock</w:t>
            </w:r>
            <w:r>
              <w:t xml:space="preserve"> (</w:t>
            </w:r>
            <w:r w:rsidR="00DB3C17">
              <w:t>Código</w:t>
            </w:r>
            <w:r>
              <w:t xml:space="preserve">., Nombre, Modelo, Color, Tamaño, Marca y cantidad </w:t>
            </w:r>
            <w:r w:rsidR="00AA3B8C">
              <w:t xml:space="preserve">disponible </w:t>
            </w:r>
            <w:r w:rsidR="00803573">
              <w:t xml:space="preserve">tanto en el </w:t>
            </w:r>
            <w:r w:rsidR="00AA3B8C">
              <w:t>depósito de productos importados</w:t>
            </w:r>
            <w:r w:rsidR="00803573">
              <w:t xml:space="preserve"> como en el depósito de productos terminados</w:t>
            </w:r>
            <w:r w:rsidR="00373BDD">
              <w:t>).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Pr="00960403" w:rsidRDefault="00E64637" w:rsidP="002F631C"/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2F631C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AA3B8C">
              <w:t>D</w:t>
            </w:r>
            <w:r>
              <w:t xml:space="preserve"> selecciona uno o varios de los </w:t>
            </w:r>
            <w:r w:rsidR="00AA3B8C">
              <w:t>productos importados</w:t>
            </w:r>
            <w:r>
              <w:t xml:space="preserve"> y selecciona la opción </w:t>
            </w:r>
            <w:r>
              <w:rPr>
                <w:i/>
              </w:rPr>
              <w:t>Agregar a pedido de reabastecimiento.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2F631C"/>
        </w:tc>
      </w:tr>
      <w:tr w:rsidR="00B33B08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B08" w:rsidRDefault="00B33B08" w:rsidP="00B33B0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03573">
              <w:t>Sistema</w:t>
            </w:r>
            <w:r>
              <w:t xml:space="preserve"> solicita</w:t>
            </w:r>
            <w:r w:rsidR="00803573">
              <w:t xml:space="preserve"> el</w:t>
            </w:r>
            <w:r>
              <w:t xml:space="preserve"> ingreso </w:t>
            </w:r>
            <w:r w:rsidR="00803573">
              <w:t xml:space="preserve">de la </w:t>
            </w:r>
            <w:r>
              <w:t>cantidad a pedir de cada producto importado seleccionado.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B08" w:rsidRDefault="00B33B08" w:rsidP="002F631C"/>
        </w:tc>
      </w:tr>
      <w:tr w:rsidR="00AA3B8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B8C" w:rsidRDefault="00AA3B8C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ingresa para cada uno de los productos importados agregados al pedido de reabastecimiento la cantidad a pedir de ese producto importado.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B8C" w:rsidRDefault="00AA3B8C" w:rsidP="002F631C"/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03573">
              <w:t>Sistema</w:t>
            </w:r>
            <w:r>
              <w:t xml:space="preserve"> verifica que la cant</w:t>
            </w:r>
            <w:r w:rsidR="00C5614D">
              <w:t>idad de</w:t>
            </w:r>
            <w:r w:rsidR="00803573">
              <w:t>l</w:t>
            </w:r>
            <w:r w:rsidR="00754C1C">
              <w:t xml:space="preserve"> </w:t>
            </w:r>
            <w:r w:rsidR="00AA3B8C">
              <w:t>producto importado</w:t>
            </w:r>
            <w:r w:rsidR="00C5614D">
              <w:t xml:space="preserve"> no supere a la </w:t>
            </w:r>
            <w:r w:rsidR="00AA3B8C">
              <w:lastRenderedPageBreak/>
              <w:t xml:space="preserve">cantidad disponible en el depósito de </w:t>
            </w:r>
            <w:r w:rsidR="001A3C98">
              <w:t>productos importados y no la supera.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8" w:rsidRDefault="007E0558" w:rsidP="007E0558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lastRenderedPageBreak/>
              <w:t xml:space="preserve">La cantidad ingresada supera la cantidad disponible en el depósito de productos </w:t>
            </w:r>
            <w:r>
              <w:lastRenderedPageBreak/>
              <w:t>importados.</w:t>
            </w:r>
          </w:p>
          <w:p w:rsidR="007E0558" w:rsidRDefault="007E0558" w:rsidP="007E0558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EE1533" w:rsidRDefault="00B56BA0" w:rsidP="00EE1533">
            <w:pPr>
              <w:pStyle w:val="Prrafodelista"/>
              <w:numPr>
                <w:ilvl w:val="2"/>
                <w:numId w:val="3"/>
              </w:numPr>
            </w:pPr>
            <w:r>
              <w:t>Se regresa al paso 6.</w:t>
            </w:r>
            <w:bookmarkStart w:id="1" w:name="_GoBack"/>
            <w:bookmarkEnd w:id="1"/>
          </w:p>
          <w:p w:rsidR="00E64637" w:rsidRDefault="00E64637" w:rsidP="007E0558">
            <w:pPr>
              <w:pStyle w:val="Prrafodelista"/>
              <w:ind w:left="230"/>
            </w:pPr>
          </w:p>
        </w:tc>
      </w:tr>
      <w:tr w:rsidR="00AA3B8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B8C" w:rsidRDefault="00971471" w:rsidP="0097147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sistema solicita la confirmación de la </w:t>
            </w:r>
            <w:r w:rsidR="00921596">
              <w:t>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B8C" w:rsidRDefault="00AA3B8C" w:rsidP="00FC7E87">
            <w:pPr>
              <w:pStyle w:val="Prrafodelista"/>
              <w:ind w:left="230"/>
            </w:pPr>
          </w:p>
        </w:tc>
      </w:tr>
      <w:tr w:rsidR="008A5AE6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AE6" w:rsidRDefault="008A5AE6" w:rsidP="0053682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confirma la 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AE6" w:rsidRDefault="008A5AE6" w:rsidP="00536828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confirma registración.</w:t>
            </w:r>
          </w:p>
          <w:p w:rsidR="008A5AE6" w:rsidRDefault="008A5AE6" w:rsidP="00536828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8A5AE6" w:rsidRDefault="008A5AE6" w:rsidP="00536828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FC7E8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E87" w:rsidRDefault="00FC7E87" w:rsidP="00E646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03573">
              <w:t>Sistema</w:t>
            </w:r>
            <w:r w:rsidR="00BC0273">
              <w:t xml:space="preserve"> registra la confirmación del pedido </w:t>
            </w:r>
            <w:r>
              <w:t>de reabastecimiento de los productos importados con los siguientes da</w:t>
            </w:r>
            <w:r w:rsidR="00242326">
              <w:t>tos: Fecha, Empleado que realizó</w:t>
            </w:r>
            <w:r w:rsidR="00E646E9">
              <w:t xml:space="preserve"> el registro, Estado </w:t>
            </w:r>
            <w:r>
              <w:t>Registrada y los productos importados que fueron seleccion</w:t>
            </w:r>
            <w:r w:rsidR="00754C1C">
              <w:t>ados con su respectiva cantidad; y emite el comprobante correspondiente.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E87" w:rsidRDefault="00FC7E87" w:rsidP="00FC7E87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FC7E87">
            <w:pPr>
              <w:pStyle w:val="Prrafodelista"/>
              <w:ind w:left="230"/>
            </w:pP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960403" w:rsidRDefault="00FC7E87" w:rsidP="00FC7E87">
            <w:r>
              <w:t>El ED puede cancelar el CU en cualquier momento.</w:t>
            </w:r>
          </w:p>
        </w:tc>
      </w:tr>
      <w:tr w:rsidR="00654C01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FE1890EA"/>
    <w:lvl w:ilvl="0">
      <w:start w:val="1"/>
      <w:numFmt w:val="decimal"/>
      <w:lvlText w:val="%1."/>
      <w:lvlJc w:val="left"/>
      <w:pPr>
        <w:tabs>
          <w:tab w:val="num" w:pos="340"/>
        </w:tabs>
        <w:ind w:left="284" w:hanging="284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useFELayout/>
  </w:compat>
  <w:rsids>
    <w:rsidRoot w:val="00725F34"/>
    <w:rsid w:val="00067369"/>
    <w:rsid w:val="00074C24"/>
    <w:rsid w:val="000B19AE"/>
    <w:rsid w:val="000C4F46"/>
    <w:rsid w:val="001114AF"/>
    <w:rsid w:val="00116A46"/>
    <w:rsid w:val="0013062F"/>
    <w:rsid w:val="00190D2E"/>
    <w:rsid w:val="001A3C98"/>
    <w:rsid w:val="0022740A"/>
    <w:rsid w:val="00242326"/>
    <w:rsid w:val="002953BA"/>
    <w:rsid w:val="002D62DC"/>
    <w:rsid w:val="002F631C"/>
    <w:rsid w:val="00327FB3"/>
    <w:rsid w:val="00373BDD"/>
    <w:rsid w:val="00402F70"/>
    <w:rsid w:val="004424E3"/>
    <w:rsid w:val="00502360"/>
    <w:rsid w:val="00512B66"/>
    <w:rsid w:val="00533E8C"/>
    <w:rsid w:val="00596BA0"/>
    <w:rsid w:val="005C249A"/>
    <w:rsid w:val="00602FA3"/>
    <w:rsid w:val="006245C7"/>
    <w:rsid w:val="006469FD"/>
    <w:rsid w:val="00654C01"/>
    <w:rsid w:val="00682F3C"/>
    <w:rsid w:val="006B6D4B"/>
    <w:rsid w:val="007051F2"/>
    <w:rsid w:val="00725F34"/>
    <w:rsid w:val="00732A0E"/>
    <w:rsid w:val="00754C1C"/>
    <w:rsid w:val="007D4987"/>
    <w:rsid w:val="007E0558"/>
    <w:rsid w:val="00803573"/>
    <w:rsid w:val="00812E10"/>
    <w:rsid w:val="00847BFF"/>
    <w:rsid w:val="008A2E19"/>
    <w:rsid w:val="008A5AE6"/>
    <w:rsid w:val="008F3E09"/>
    <w:rsid w:val="00921596"/>
    <w:rsid w:val="00960403"/>
    <w:rsid w:val="00971471"/>
    <w:rsid w:val="009A62ED"/>
    <w:rsid w:val="009B2A82"/>
    <w:rsid w:val="00A17A97"/>
    <w:rsid w:val="00A45136"/>
    <w:rsid w:val="00A5198D"/>
    <w:rsid w:val="00A52551"/>
    <w:rsid w:val="00AA3B8C"/>
    <w:rsid w:val="00B33B08"/>
    <w:rsid w:val="00B56BA0"/>
    <w:rsid w:val="00B858E1"/>
    <w:rsid w:val="00BC0273"/>
    <w:rsid w:val="00C1603C"/>
    <w:rsid w:val="00C16AE8"/>
    <w:rsid w:val="00C32797"/>
    <w:rsid w:val="00C5614D"/>
    <w:rsid w:val="00C61E8F"/>
    <w:rsid w:val="00C7061A"/>
    <w:rsid w:val="00C74D24"/>
    <w:rsid w:val="00CD204D"/>
    <w:rsid w:val="00D25815"/>
    <w:rsid w:val="00D837B7"/>
    <w:rsid w:val="00D842C6"/>
    <w:rsid w:val="00DB3C17"/>
    <w:rsid w:val="00DC19BB"/>
    <w:rsid w:val="00E31140"/>
    <w:rsid w:val="00E64637"/>
    <w:rsid w:val="00E646E9"/>
    <w:rsid w:val="00E70A8B"/>
    <w:rsid w:val="00E71B33"/>
    <w:rsid w:val="00E80579"/>
    <w:rsid w:val="00ED213E"/>
    <w:rsid w:val="00EE1533"/>
    <w:rsid w:val="00F00CC9"/>
    <w:rsid w:val="00F47282"/>
    <w:rsid w:val="00F76777"/>
    <w:rsid w:val="00F81DF6"/>
    <w:rsid w:val="00FB5D08"/>
    <w:rsid w:val="00FC7E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E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30</TotalTime>
  <Pages>2</Pages>
  <Words>455</Words>
  <Characters>2503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Piscio</cp:lastModifiedBy>
  <cp:revision>31</cp:revision>
  <dcterms:created xsi:type="dcterms:W3CDTF">2010-06-12T23:46:00Z</dcterms:created>
  <dcterms:modified xsi:type="dcterms:W3CDTF">2010-08-12T19:34:00Z</dcterms:modified>
</cp:coreProperties>
</file>