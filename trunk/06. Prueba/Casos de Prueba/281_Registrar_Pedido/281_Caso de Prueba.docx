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8F5DFE" w14:paraId="4F3DACD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625C" w14:textId="77777777" w:rsidR="008F5DFE" w:rsidRPr="00654C01" w:rsidRDefault="008F5DFE" w:rsidP="008F5DFE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2630" w14:textId="77777777" w:rsidR="008F5DFE" w:rsidRPr="006343F4" w:rsidRDefault="008F5DFE" w:rsidP="008F5DFE">
            <w:pPr>
              <w:jc w:val="center"/>
              <w:rPr>
                <w:rFonts w:cstheme="minorHAnsi"/>
              </w:rPr>
            </w:pPr>
            <w:r w:rsidRPr="006343F4">
              <w:rPr>
                <w:rFonts w:cstheme="minorHAnsi"/>
              </w:rPr>
              <w:t>Registrar el pedido por parte de un cliente.</w:t>
            </w:r>
          </w:p>
        </w:tc>
      </w:tr>
      <w:tr w:rsidR="008F5DFE" w14:paraId="79E129B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B729" w14:textId="77777777" w:rsidR="008F5DFE" w:rsidRPr="00654C01" w:rsidRDefault="008F5DFE" w:rsidP="008F5DFE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4775" w14:textId="77777777" w:rsidR="008F5DFE" w:rsidRPr="006343F4" w:rsidRDefault="008F5DFE" w:rsidP="008F5D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281</w:t>
            </w:r>
            <w:r w:rsidRPr="006343F4">
              <w:rPr>
                <w:rFonts w:cstheme="minorHAnsi"/>
              </w:rPr>
              <w:t>/01</w:t>
            </w:r>
          </w:p>
        </w:tc>
      </w:tr>
      <w:tr w:rsidR="008F5DFE" w14:paraId="043E945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60D9" w14:textId="77777777" w:rsidR="008F5DFE" w:rsidRPr="00654C01" w:rsidRDefault="008F5DFE" w:rsidP="008F5DFE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445E" w14:textId="77777777" w:rsidR="008F5DFE" w:rsidRPr="006343F4" w:rsidRDefault="008F5DFE" w:rsidP="008F5DFE">
            <w:pPr>
              <w:jc w:val="center"/>
              <w:rPr>
                <w:rFonts w:cstheme="minorHAnsi"/>
              </w:rPr>
            </w:pPr>
            <w:r w:rsidRPr="006343F4">
              <w:rPr>
                <w:rFonts w:cstheme="minorHAnsi"/>
              </w:rPr>
              <w:t>Registrar Pedido</w:t>
            </w:r>
          </w:p>
        </w:tc>
      </w:tr>
      <w:tr w:rsidR="008F5DFE" w:rsidRPr="008F5DFE" w14:paraId="2FBD9D2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2D9C" w14:textId="77777777" w:rsidR="008F5DFE" w:rsidRPr="00654C01" w:rsidRDefault="008F5DFE" w:rsidP="008F5DFE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A45F" w14:textId="77777777" w:rsidR="008F5DFE" w:rsidRPr="006343F4" w:rsidRDefault="008F5DFE" w:rsidP="008F5DFE">
            <w:pPr>
              <w:jc w:val="center"/>
              <w:rPr>
                <w:rFonts w:cstheme="minorHAnsi"/>
                <w:lang w:val="en-GB"/>
              </w:rPr>
            </w:pPr>
            <w:r w:rsidRPr="006343F4">
              <w:rPr>
                <w:rFonts w:cstheme="minorHAnsi"/>
                <w:lang w:val="en-GB"/>
              </w:rPr>
              <w:t>A1, S2, S3, A4, S5, S6, A7, S8, A9, S10, A11, S12, A13, S14, A15, S16, S17, S18, A19, S20, A21, S22.</w:t>
            </w:r>
          </w:p>
        </w:tc>
      </w:tr>
      <w:tr w:rsidR="008F5DFE" w14:paraId="4DAEBBA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2722" w14:textId="77777777" w:rsidR="008F5DFE" w:rsidRPr="00654C01" w:rsidRDefault="008F5DFE" w:rsidP="008F5DFE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F2C8" w14:textId="77777777" w:rsidR="008F5DFE" w:rsidRPr="006343F4" w:rsidRDefault="008F5DFE" w:rsidP="008F5DFE">
            <w:pPr>
              <w:jc w:val="center"/>
              <w:rPr>
                <w:rFonts w:cstheme="minorHAnsi"/>
              </w:rPr>
            </w:pPr>
            <w:r w:rsidRPr="006343F4">
              <w:rPr>
                <w:rFonts w:cstheme="minorHAnsi"/>
              </w:rPr>
              <w:t>Alta</w:t>
            </w:r>
          </w:p>
        </w:tc>
      </w:tr>
      <w:tr w:rsidR="008F5DFE" w14:paraId="0A3FAFD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873B" w14:textId="77777777" w:rsidR="008F5DFE" w:rsidRPr="00654C01" w:rsidRDefault="008F5DFE" w:rsidP="008F5DFE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C2CB" w14:textId="77777777" w:rsidR="008F5DFE" w:rsidRPr="006343F4" w:rsidRDefault="008F5DFE" w:rsidP="008F5DFE">
            <w:pPr>
              <w:rPr>
                <w:rFonts w:cstheme="minorHAnsi"/>
              </w:rPr>
            </w:pPr>
            <w:r w:rsidRPr="008F787A">
              <w:rPr>
                <w:rFonts w:cstheme="minorHAnsi"/>
                <w:color w:val="000000"/>
              </w:rPr>
              <w:t xml:space="preserve">-Permisos como </w:t>
            </w:r>
            <w:r>
              <w:rPr>
                <w:rFonts w:cstheme="minorHAnsi"/>
                <w:color w:val="000000"/>
              </w:rPr>
              <w:t xml:space="preserve">Viajante </w:t>
            </w:r>
            <w:r w:rsidRPr="008F787A">
              <w:rPr>
                <w:rFonts w:cstheme="minorHAnsi"/>
                <w:color w:val="000000"/>
              </w:rPr>
              <w:t>para</w:t>
            </w:r>
            <w:r>
              <w:rPr>
                <w:rFonts w:cstheme="minorHAnsi"/>
                <w:color w:val="000000"/>
              </w:rPr>
              <w:t xml:space="preserve"> el usuario: Esteban Gonzales.</w:t>
            </w:r>
          </w:p>
        </w:tc>
      </w:tr>
      <w:tr w:rsidR="008F5DFE" w14:paraId="13215EF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0A53" w14:textId="77777777" w:rsidR="008F5DFE" w:rsidRPr="00654C01" w:rsidRDefault="008F5DFE" w:rsidP="008F5DFE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A9B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Registrar un pedido con todos los datos necesarios.</w:t>
            </w:r>
          </w:p>
        </w:tc>
      </w:tr>
      <w:tr w:rsidR="00631876" w14:paraId="762CC88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66AC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9886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FD77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6E6BDD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8F5DFE" w14:paraId="6801F72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3184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6C65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usuario Esteban Gonzales con el rol de Viajante ingresa la opción  “Registrar Pedido”.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378E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2CC2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0B821AD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6391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87B2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sistema pregunta al viajante si desea asignar un cliente al pedido y el viajante desea elegir un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7F39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7317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219B1AC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69A6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B9FB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sistema solicita el CUIT del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A043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E828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62D37FD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7E2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14A9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 xml:space="preserve">El V ingresa el CUIT del cliente: </w:t>
            </w:r>
          </w:p>
          <w:p w14:paraId="5A70963F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DCA8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F6D7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1E7BB83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D2B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CCB4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 xml:space="preserve">El sistema muestra los datos del cliente: </w:t>
            </w:r>
            <w:proofErr w:type="spellStart"/>
            <w:r w:rsidRPr="006343F4">
              <w:rPr>
                <w:rFonts w:cstheme="minorHAnsi"/>
              </w:rPr>
              <w:t>Luzt</w:t>
            </w:r>
            <w:proofErr w:type="spellEnd"/>
            <w:r w:rsidRPr="006343F4">
              <w:rPr>
                <w:rFonts w:cstheme="minorHAnsi"/>
              </w:rPr>
              <w:t xml:space="preserve"> Ferrando, Leopoldo </w:t>
            </w:r>
            <w:proofErr w:type="spellStart"/>
            <w:r w:rsidRPr="006343F4">
              <w:rPr>
                <w:rFonts w:cstheme="minorHAnsi"/>
              </w:rPr>
              <w:t>Schnabl</w:t>
            </w:r>
            <w:proofErr w:type="spellEnd"/>
            <w:r w:rsidRPr="006343F4">
              <w:rPr>
                <w:rFonts w:cstheme="minorHAnsi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E650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6B80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04D4A06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B7A0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3DF5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 xml:space="preserve">El sistema solicita se seleccione el domicilio de envío.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A8C2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02A0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23D17B8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2E96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1FE9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viajante selecciona el domicilio de envío: Lope de Vega nº 334.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0B61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6AFE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6CA22E9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8B91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0E20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sistema solicita ingreso de fecha estimada de entrega.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89F0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8B63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51FE193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C6E6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506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viajante ingresa fecha estimada de entrega: 26/06/2010.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04E2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4AA8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0CA8E21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9145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D272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sistema solicita que por cada producto a ingresar en la orden se ingrese su código.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12BE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C6C2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575336E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251D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9451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viajante por cada producto a ingresar en la orden ingresa el código:</w:t>
            </w:r>
          </w:p>
          <w:p w14:paraId="7BE1A58A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8F3A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73B8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08768EF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2CB0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</w:t>
            </w:r>
            <w:r>
              <w:rPr>
                <w:b/>
              </w:rPr>
              <w:t>/01-S12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1D93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sistema muestra la cantidad disponible y solicita que se ingrese la cantidad deseada.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6EBC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1670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065A8DE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8AFA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7775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viajante ingresa la cantidad deseada: 100 anteojos.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86CA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D192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6BE6CBA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C149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F179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sistema muestra el precio sugerido: $ 85 y solicita se ingrese el precio real de venta.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94A3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F76C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658C245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184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4DD4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viajante ingresa</w:t>
            </w:r>
            <w:r>
              <w:rPr>
                <w:rFonts w:cstheme="minorHAnsi"/>
              </w:rPr>
              <w:t xml:space="preserve"> el precio real de venta: $</w:t>
            </w:r>
            <w:r w:rsidRPr="006343F4">
              <w:rPr>
                <w:rFonts w:cstheme="minorHAnsi"/>
              </w:rPr>
              <w:t xml:space="preserve"> 83,25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6C53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695E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3A4EC30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4512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lastRenderedPageBreak/>
              <w:t>CP-281/01-S16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9C1A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 xml:space="preserve">El sistema carga el producto y muestra los datos del mismo: SGB_272, </w:t>
            </w:r>
            <w:proofErr w:type="spellStart"/>
            <w:r w:rsidRPr="006343F4">
              <w:rPr>
                <w:rFonts w:cstheme="minorHAnsi"/>
              </w:rPr>
              <w:t>RayBan</w:t>
            </w:r>
            <w:proofErr w:type="spellEnd"/>
            <w:r w:rsidRPr="006343F4">
              <w:rPr>
                <w:rFonts w:cstheme="minorHAnsi"/>
              </w:rPr>
              <w:t>, M254, Mediano, Negro y $832,50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861D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B2E5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1EA0BDC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849D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7266" w14:textId="77777777" w:rsidR="008F5DFE" w:rsidRPr="006343F4" w:rsidRDefault="008F5DFE" w:rsidP="008F5DFE">
            <w:pPr>
              <w:rPr>
                <w:rFonts w:cstheme="minorHAnsi"/>
              </w:rPr>
            </w:pPr>
            <w:r w:rsidRPr="006343F4">
              <w:rPr>
                <w:rFonts w:cstheme="minorHAnsi"/>
              </w:rPr>
              <w:t>El sistema resta de la cantidad e stock del producto la cantidad ingresada</w:t>
            </w:r>
            <w:r>
              <w:rPr>
                <w:rFonts w:cstheme="minorHAnsi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742A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698B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5ADB7E9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12A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CP-13/01-S18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D8E2" w14:textId="77777777" w:rsidR="008F5DFE" w:rsidRPr="006343F4" w:rsidRDefault="008F5DFE" w:rsidP="008F5DFE">
            <w:pPr>
              <w:rPr>
                <w:rFonts w:cstheme="minorHAnsi"/>
              </w:rPr>
            </w:pPr>
            <w:r>
              <w:t>El sistema pregunta si el viajante desea ingresar más productos y no es así.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51E3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27A4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7083593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5F29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839A" w14:textId="77777777" w:rsidR="008F5DFE" w:rsidRPr="006343F4" w:rsidRDefault="008F5DFE" w:rsidP="008F5DFE">
            <w:pPr>
              <w:rPr>
                <w:rFonts w:cstheme="minorHAnsi"/>
              </w:rPr>
            </w:pPr>
            <w:r>
              <w:t>El sistema solicita que se ingrese un descuento en caso de haberlo.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B7BC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8CD4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275EE6D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4F4B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CP-281/01-A20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F8FD" w14:textId="77777777" w:rsidR="008F5DFE" w:rsidRPr="006343F4" w:rsidRDefault="008F5DFE" w:rsidP="008F5DFE">
            <w:pPr>
              <w:rPr>
                <w:rFonts w:cstheme="minorHAnsi"/>
              </w:rPr>
            </w:pPr>
            <w:r>
              <w:rPr>
                <w:rFonts w:cstheme="minorHAnsi"/>
              </w:rPr>
              <w:t>El viajante ingresa el descuento: 5%.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EEC7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4594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506EE35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19DA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CP-281/01-S21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B1AC" w14:textId="77777777" w:rsidR="008F5DFE" w:rsidRDefault="008F5DFE" w:rsidP="008F5DFE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muestra el resumen del pedido con los siguientes datos:</w:t>
            </w:r>
          </w:p>
          <w:p w14:paraId="65CC0440" w14:textId="77777777" w:rsidR="008F5DFE" w:rsidRDefault="008F5DFE" w:rsidP="008F5D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100, SGB_272, $85, $850, 5%, 42.5, $807,5. </w:t>
            </w:r>
          </w:p>
          <w:p w14:paraId="5ECBF340" w14:textId="77777777" w:rsidR="008F5DFE" w:rsidRPr="006343F4" w:rsidRDefault="008F5DFE" w:rsidP="008F5D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Y solicita confirmación de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BC96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9445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0025E7A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9837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CP-281/01-A22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549D" w14:textId="77777777" w:rsidR="008F5DFE" w:rsidRPr="006343F4" w:rsidRDefault="008F5DFE" w:rsidP="008F5DFE">
            <w:pPr>
              <w:rPr>
                <w:rFonts w:cstheme="minorHAnsi"/>
              </w:rPr>
            </w:pPr>
            <w:r>
              <w:rPr>
                <w:rFonts w:cstheme="minorHAnsi"/>
              </w:rPr>
              <w:t>El viajante confirma la registración del pedido.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F4AF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BBC3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8F5DFE" w14:paraId="4E3E05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CEC2" w14:textId="77777777" w:rsidR="008F5DFE" w:rsidRPr="008F5DFE" w:rsidRDefault="008F5DFE" w:rsidP="008F5DFE">
            <w:pPr>
              <w:rPr>
                <w:b/>
              </w:rPr>
            </w:pPr>
            <w:r w:rsidRPr="008F5DFE">
              <w:rPr>
                <w:b/>
              </w:rPr>
              <w:t>CP-281/01-S23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CC6F" w14:textId="77777777" w:rsidR="008F5DFE" w:rsidRPr="006343F4" w:rsidRDefault="008F5DFE" w:rsidP="008F5D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registra el pedido generándole un nuevo Nro. De pedido y registra el mismo con los siguientes datos: 23, 15/06/2010, Generado, 100, SGB_272, </w:t>
            </w:r>
            <w:r w:rsidRPr="006343F4">
              <w:rPr>
                <w:rFonts w:cstheme="minorHAnsi"/>
              </w:rPr>
              <w:t>26/06/2010</w:t>
            </w:r>
            <w:r>
              <w:rPr>
                <w:rFonts w:cstheme="minorHAnsi"/>
              </w:rPr>
              <w:t xml:space="preserve">, Esteban Gonzales, 5%, </w:t>
            </w:r>
            <w:r w:rsidRPr="006343F4">
              <w:rPr>
                <w:rFonts w:cstheme="minorHAnsi"/>
              </w:rPr>
              <w:t xml:space="preserve"> Lope de Vega nº 334. Có</w:t>
            </w:r>
            <w:r>
              <w:rPr>
                <w:rFonts w:cstheme="minorHAnsi"/>
              </w:rPr>
              <w:t xml:space="preserve">rdoba, </w:t>
            </w:r>
            <w:proofErr w:type="spellStart"/>
            <w:r>
              <w:rPr>
                <w:rFonts w:cstheme="minorHAnsi"/>
              </w:rPr>
              <w:t>Lutz</w:t>
            </w:r>
            <w:proofErr w:type="spellEnd"/>
            <w:r>
              <w:rPr>
                <w:rFonts w:cstheme="minorHAnsi"/>
              </w:rPr>
              <w:t xml:space="preserve"> Ferrando.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8C07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A9E1" w14:textId="77777777" w:rsidR="008F5DFE" w:rsidRPr="006343F4" w:rsidRDefault="008F5DFE" w:rsidP="008F5DFE">
            <w:pPr>
              <w:rPr>
                <w:rFonts w:cstheme="minorHAnsi"/>
              </w:rPr>
            </w:pPr>
          </w:p>
        </w:tc>
      </w:tr>
      <w:tr w:rsidR="00C52DBA" w14:paraId="73E7BEE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43A6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0516" w14:textId="77777777" w:rsidR="00C52DBA" w:rsidRDefault="00C52DBA" w:rsidP="00654C01"/>
        </w:tc>
      </w:tr>
      <w:tr w:rsidR="00C52DBA" w14:paraId="23B8BE8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BB88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08AE" w14:textId="77777777" w:rsidR="00C52DBA" w:rsidRDefault="00C52DBA" w:rsidP="00453617">
            <w:pPr>
              <w:jc w:val="center"/>
            </w:pPr>
          </w:p>
        </w:tc>
      </w:tr>
      <w:tr w:rsidR="00C52DBA" w14:paraId="44383FD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EC53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EBFD" w14:textId="77777777" w:rsidR="00C52DBA" w:rsidRDefault="00C52DBA" w:rsidP="00453617">
            <w:pPr>
              <w:jc w:val="center"/>
            </w:pPr>
          </w:p>
        </w:tc>
      </w:tr>
      <w:tr w:rsidR="00C52DBA" w14:paraId="126AC14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4AB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DF6A" w14:textId="77777777" w:rsidR="00C52DBA" w:rsidRDefault="00C52DBA" w:rsidP="00453617">
            <w:pPr>
              <w:jc w:val="center"/>
            </w:pPr>
          </w:p>
        </w:tc>
      </w:tr>
      <w:tr w:rsidR="00C52DBA" w14:paraId="4FDBA59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47A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3FE9" w14:textId="77777777" w:rsidR="00C52DBA" w:rsidRDefault="00C52DBA" w:rsidP="00453617">
            <w:pPr>
              <w:jc w:val="center"/>
            </w:pPr>
          </w:p>
        </w:tc>
      </w:tr>
    </w:tbl>
    <w:p w14:paraId="386D34F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561FD"/>
    <w:multiLevelType w:val="hybridMultilevel"/>
    <w:tmpl w:val="D28272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FE"/>
    <w:rsid w:val="00067369"/>
    <w:rsid w:val="00074C24"/>
    <w:rsid w:val="001F17EE"/>
    <w:rsid w:val="00217701"/>
    <w:rsid w:val="0022740A"/>
    <w:rsid w:val="003F5E92"/>
    <w:rsid w:val="00453617"/>
    <w:rsid w:val="00512B66"/>
    <w:rsid w:val="00596BA0"/>
    <w:rsid w:val="005C249A"/>
    <w:rsid w:val="00602FA3"/>
    <w:rsid w:val="006245C7"/>
    <w:rsid w:val="00631876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8F5DFE"/>
    <w:rsid w:val="00960403"/>
    <w:rsid w:val="009F44F1"/>
    <w:rsid w:val="009F72B1"/>
    <w:rsid w:val="00A27474"/>
    <w:rsid w:val="00A5198D"/>
    <w:rsid w:val="00C32797"/>
    <w:rsid w:val="00C52DBA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8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6.%20Prueba\Plantilla_Caso_Prue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548E-A71C-465A-BD26-9DE91FD4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Plantilla_Caso_Prueba</Template>
  <TotalTime>2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antopiscio</cp:lastModifiedBy>
  <cp:revision>1</cp:revision>
  <dcterms:created xsi:type="dcterms:W3CDTF">2010-06-12T15:41:00Z</dcterms:created>
  <dcterms:modified xsi:type="dcterms:W3CDTF">2010-06-12T15:44:00Z</dcterms:modified>
</cp:coreProperties>
</file>