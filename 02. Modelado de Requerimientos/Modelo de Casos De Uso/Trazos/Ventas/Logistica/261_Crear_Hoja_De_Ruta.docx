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282730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0881D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F6A6FA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14AED68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300EB9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8432A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7991435" w14:textId="77777777" w:rsidR="00512B66" w:rsidRDefault="00851DE3">
            <w:r>
              <w:t>Crear Hoja de Ruta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6A8FB5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BDFF89" w14:textId="77777777" w:rsidR="00512B66" w:rsidRDefault="00851DE3">
            <w:r>
              <w:t>261</w:t>
            </w:r>
          </w:p>
        </w:tc>
      </w:tr>
      <w:tr w:rsidR="00DC19BB" w14:paraId="4FCF8EE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5A918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E8E2FE1" w14:textId="77777777" w:rsidR="00DC19BB" w:rsidRDefault="00851DE3">
            <w:r>
              <w:t>Ventas/Logística</w:t>
            </w:r>
          </w:p>
        </w:tc>
      </w:tr>
      <w:tr w:rsidR="008F3E09" w14:paraId="729D5A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AAD8C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D4C7EA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AA487E3" w14:textId="77777777" w:rsidR="008F3E09" w:rsidRDefault="00851DE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4FE15F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69CFE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2B7D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CA2DCD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EFFE180" w14:textId="77777777" w:rsidR="008F3E09" w:rsidRDefault="00851DE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97AD5D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19562A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9990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E4F64CC" w14:textId="77777777" w:rsidR="008F3E09" w:rsidRDefault="00851DE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6DAD1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394E15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7EFE8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F591C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9E670AA" w14:textId="77777777" w:rsidR="00C7061A" w:rsidRDefault="00851DE3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87CD66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83A843D" w14:textId="77777777" w:rsidR="00C7061A" w:rsidRDefault="0063791E">
            <w:r>
              <w:t>No aplica</w:t>
            </w:r>
          </w:p>
        </w:tc>
      </w:tr>
      <w:tr w:rsidR="00CD204D" w14:paraId="5391150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C7EB5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59B821B" w14:textId="77777777" w:rsidR="00CD204D" w:rsidRDefault="00851DE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9DB0D11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1E44B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E15F5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412D78F" w14:textId="77777777" w:rsidR="00D842C6" w:rsidRPr="00596BA0" w:rsidRDefault="00851DE3">
            <w:r>
              <w:t>Registrar una nueva hoja de ruta, especificando la ubicación del cliente y la ruta más óptima.</w:t>
            </w:r>
          </w:p>
        </w:tc>
      </w:tr>
      <w:tr w:rsidR="00DC19BB" w14:paraId="197E7B1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3958E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913D927" w14:textId="77777777" w:rsidR="00DC19BB" w:rsidRDefault="00DC19BB"/>
        </w:tc>
      </w:tr>
      <w:tr w:rsidR="005C249A" w14:paraId="307CDBBC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451DF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A9B42D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5F9E67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C4C91A9" w14:textId="77777777" w:rsidR="003F5E92" w:rsidRDefault="00851DE3" w:rsidP="003F5E92">
            <w:pPr>
              <w:pStyle w:val="Prrafodelista"/>
              <w:numPr>
                <w:ilvl w:val="0"/>
                <w:numId w:val="1"/>
              </w:numPr>
            </w:pPr>
            <w:r>
              <w:t>Se crea una nueva hoja de ruta.</w:t>
            </w:r>
          </w:p>
        </w:tc>
      </w:tr>
      <w:tr w:rsidR="005C249A" w14:paraId="74BD6015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8A5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2F6440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9BEC1A" w14:textId="77777777" w:rsidR="005C249A" w:rsidRDefault="00851DE3" w:rsidP="005C249A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0229D24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002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17F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FA0D8A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5B3E" w14:textId="77777777" w:rsidR="005C249A" w:rsidRPr="008F3E09" w:rsidRDefault="00851DE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>Crear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24C1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51DE3" w14:paraId="1AA2C9E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5984" w14:textId="77777777" w:rsidR="00851DE3" w:rsidRPr="008F3E09" w:rsidRDefault="00851DE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207200">
              <w:t xml:space="preserve"> para busca para ese viajante la cartera de clientes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C950" w14:textId="77777777" w:rsidR="00851DE3" w:rsidRPr="00960403" w:rsidRDefault="00851D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200" w14:paraId="0B415CF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1DA0" w14:textId="77777777" w:rsidR="00207200" w:rsidRPr="008F3E09" w:rsidRDefault="00207200" w:rsidP="00BD607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no desea agregar un nuevo cliente a su cartera de clientes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7A7D" w14:textId="77777777" w:rsidR="00207200" w:rsidRDefault="00207200" w:rsidP="00BD607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desea agregar un nuevo cliente a su cartera de clientes. </w:t>
            </w:r>
          </w:p>
          <w:p w14:paraId="1301CE87" w14:textId="77777777" w:rsidR="00207200" w:rsidRPr="00207200" w:rsidRDefault="00207200" w:rsidP="00BD6076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CU 221. </w:t>
            </w:r>
            <w:r>
              <w:rPr>
                <w:i/>
              </w:rPr>
              <w:t>Registrar Cartera Cliente.</w:t>
            </w:r>
          </w:p>
          <w:p w14:paraId="475CBE99" w14:textId="77777777" w:rsidR="00207200" w:rsidRDefault="00207200" w:rsidP="00BD6076">
            <w:pPr>
              <w:pStyle w:val="Prrafodelista"/>
              <w:numPr>
                <w:ilvl w:val="3"/>
                <w:numId w:val="3"/>
              </w:numPr>
            </w:pPr>
            <w:r>
              <w:t>El registro fue exitoso.</w:t>
            </w:r>
          </w:p>
          <w:p w14:paraId="4C08DE34" w14:textId="77777777" w:rsidR="00207200" w:rsidRPr="00960403" w:rsidRDefault="00207200" w:rsidP="00BD6076">
            <w:pPr>
              <w:pStyle w:val="Prrafodelista"/>
              <w:numPr>
                <w:ilvl w:val="3"/>
                <w:numId w:val="3"/>
              </w:numPr>
            </w:pPr>
            <w:r>
              <w:t>El registro fracasa. El sistema informa situación.</w:t>
            </w:r>
          </w:p>
        </w:tc>
      </w:tr>
      <w:tr w:rsidR="00207200" w14:paraId="0E66EA8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3A2D" w14:textId="77777777" w:rsidR="00207200" w:rsidRPr="008F3E09" w:rsidRDefault="0020720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seleccionen los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FCC20" w14:textId="77777777" w:rsidR="00207200" w:rsidRPr="00960403" w:rsidRDefault="0020720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200" w14:paraId="6C0B13E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FD1C" w14:textId="77777777" w:rsidR="00207200" w:rsidRPr="008F3E09" w:rsidRDefault="0020720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clientes para crear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DA43" w14:textId="77777777" w:rsidR="00207200" w:rsidRPr="00960403" w:rsidRDefault="0020720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4AD4" w14:paraId="4643321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9301" w14:textId="674082B0" w:rsidR="00394AD4" w:rsidRDefault="00394AD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por cada cliente seleccionado seleccione el tipo de tarea a realizar (entregar mercadería, tomar pedido, retirar mercadería devuelta, etc.)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73A4" w14:textId="77777777" w:rsidR="00394AD4" w:rsidRPr="00960403" w:rsidRDefault="00394AD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200" w14:paraId="28B1346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7844" w14:textId="3D10CCE8" w:rsidR="00207200" w:rsidRPr="008F3E09" w:rsidRDefault="00207200" w:rsidP="00DA007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DA0076">
              <w:t>genera las rutas óptimas según la ubicación de los clientes y las tareas a realizar, especificándolo en un mapa.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8445" w14:textId="77777777" w:rsidR="00207200" w:rsidRPr="00960403" w:rsidRDefault="00207200" w:rsidP="00207200">
            <w:pPr>
              <w:pStyle w:val="Prrafodelista"/>
              <w:numPr>
                <w:ilvl w:val="1"/>
                <w:numId w:val="3"/>
              </w:numPr>
              <w:ind w:hanging="690"/>
            </w:pPr>
          </w:p>
        </w:tc>
      </w:tr>
      <w:tr w:rsidR="00207200" w14:paraId="1E1F13D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F264" w14:textId="77777777" w:rsidR="00207200" w:rsidRPr="008F3E09" w:rsidRDefault="0020720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desea imprimir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B693" w14:textId="77777777" w:rsidR="00207200" w:rsidRPr="00960403" w:rsidRDefault="0020720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 no desea imprimir la hoja de ruta.</w:t>
            </w:r>
          </w:p>
        </w:tc>
      </w:tr>
      <w:tr w:rsidR="00207200" w14:paraId="7744CF9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3BA2" w14:textId="77777777" w:rsidR="00207200" w:rsidRPr="008F3E09" w:rsidRDefault="0020720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imprime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7A7C" w14:textId="77777777" w:rsidR="00207200" w:rsidRPr="00960403" w:rsidRDefault="0020720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30C4B" w14:paraId="244D69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FCB0" w14:textId="1173AC31" w:rsidR="00A30C4B" w:rsidRDefault="00A30C4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hoja de ruta generada.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CC38" w14:textId="77777777" w:rsidR="00A30C4B" w:rsidRPr="00960403" w:rsidRDefault="00A30C4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200" w14:paraId="531E66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BB71" w14:textId="77777777" w:rsidR="00207200" w:rsidRPr="008F3E09" w:rsidRDefault="00CC2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9C76" w14:textId="77777777" w:rsidR="00207200" w:rsidRPr="00960403" w:rsidRDefault="0020720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200" w14:paraId="1A8E42C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5BDEE8" w14:textId="77777777" w:rsidR="00207200" w:rsidRPr="00654C01" w:rsidRDefault="0020720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348D7" w14:textId="77777777" w:rsidR="00207200" w:rsidRPr="00960403" w:rsidRDefault="00207200" w:rsidP="00654C01">
            <w:r>
              <w:t>No aplica</w:t>
            </w:r>
          </w:p>
        </w:tc>
      </w:tr>
      <w:tr w:rsidR="00207200" w14:paraId="0622CF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4FB66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D64D9" w14:textId="77777777" w:rsidR="00207200" w:rsidRDefault="00207200" w:rsidP="00654C01">
            <w:r>
              <w:t>No aplica</w:t>
            </w:r>
          </w:p>
        </w:tc>
      </w:tr>
      <w:tr w:rsidR="00207200" w14:paraId="3E176D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719117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7E03F" w14:textId="77777777" w:rsidR="00CC237F" w:rsidRPr="00207200" w:rsidRDefault="00CC237F" w:rsidP="00CC237F">
            <w:r>
              <w:t xml:space="preserve">CU 221. </w:t>
            </w:r>
            <w:r w:rsidRPr="00CC237F">
              <w:rPr>
                <w:i/>
              </w:rPr>
              <w:t>Registrar Cartera Cliente.</w:t>
            </w:r>
          </w:p>
          <w:p w14:paraId="37C28FE7" w14:textId="77777777" w:rsidR="00207200" w:rsidRDefault="00207200" w:rsidP="00654C01"/>
        </w:tc>
      </w:tr>
      <w:tr w:rsidR="00207200" w14:paraId="49AAA4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BF123E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BA6CB" w14:textId="77777777" w:rsidR="00207200" w:rsidRPr="00067369" w:rsidRDefault="0020720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207200" w14:paraId="0E1685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65603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E86D0" w14:textId="77777777" w:rsidR="00207200" w:rsidRDefault="00207200" w:rsidP="00654C01">
            <w:r>
              <w:t>No aplica</w:t>
            </w:r>
          </w:p>
        </w:tc>
      </w:tr>
      <w:tr w:rsidR="00207200" w14:paraId="1CC473D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0297C2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4B299" w14:textId="77777777" w:rsidR="00207200" w:rsidRDefault="00207200" w:rsidP="00654C01">
            <w:r>
              <w:t>No aplica</w:t>
            </w:r>
          </w:p>
        </w:tc>
      </w:tr>
      <w:tr w:rsidR="00207200" w14:paraId="15D4015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9D79B4" w14:textId="77777777"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2C81E" w14:textId="77777777" w:rsidR="00207200" w:rsidRDefault="00207200" w:rsidP="00654C01">
            <w:r>
              <w:t>No aplica</w:t>
            </w:r>
          </w:p>
        </w:tc>
      </w:tr>
    </w:tbl>
    <w:p w14:paraId="0144234D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E3"/>
    <w:rsid w:val="00067369"/>
    <w:rsid w:val="00074C24"/>
    <w:rsid w:val="00207200"/>
    <w:rsid w:val="00217701"/>
    <w:rsid w:val="0022740A"/>
    <w:rsid w:val="00394AD4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51DE3"/>
    <w:rsid w:val="008B4D33"/>
    <w:rsid w:val="008E5DFD"/>
    <w:rsid w:val="008F3E09"/>
    <w:rsid w:val="00960403"/>
    <w:rsid w:val="009F44F1"/>
    <w:rsid w:val="009F72B1"/>
    <w:rsid w:val="00A27474"/>
    <w:rsid w:val="00A30C4B"/>
    <w:rsid w:val="00A5198D"/>
    <w:rsid w:val="00C32797"/>
    <w:rsid w:val="00C7061A"/>
    <w:rsid w:val="00C74D24"/>
    <w:rsid w:val="00CC237F"/>
    <w:rsid w:val="00CD204D"/>
    <w:rsid w:val="00D837B7"/>
    <w:rsid w:val="00D842C6"/>
    <w:rsid w:val="00DA007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E68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69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2010-10-15T14:51:00Z</dcterms:created>
  <dcterms:modified xsi:type="dcterms:W3CDTF">2010-10-15T22:57:00Z</dcterms:modified>
</cp:coreProperties>
</file>