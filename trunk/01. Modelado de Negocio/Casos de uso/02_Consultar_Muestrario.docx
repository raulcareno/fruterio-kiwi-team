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710762" w:rsidRDefault="00710762" w:rsidP="00710762">
            <w:r w:rsidRPr="00710762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77777777" w:rsidR="00512B66" w:rsidRDefault="00710762">
            <w:r>
              <w:t>02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Default="00710762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77777777" w:rsidR="00C7061A" w:rsidRDefault="00C7061A"/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Default="00710762">
            <w:r w:rsidRPr="00D06E48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C7061A" w:rsidRDefault="00A62A8B" w:rsidP="00A62A8B">
            <w:pPr>
              <w:rPr>
                <w:b/>
              </w:rPr>
            </w:pPr>
            <w:r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710762" w:rsidRDefault="00710762">
            <w:r w:rsidRPr="00710762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54AE785F" w:rsidR="00710762" w:rsidRPr="00D06E48" w:rsidRDefault="00710762" w:rsidP="00710762">
            <w:pPr>
              <w:rPr>
                <w:rFonts w:cstheme="minorHAnsi"/>
              </w:rPr>
            </w:pPr>
            <w:r w:rsidRPr="00D06E48">
              <w:rPr>
                <w:rFonts w:cstheme="minorHAnsi"/>
              </w:rPr>
              <w:t>El CU comienza cuando el cliente quiere consultar el muestrario de productos termin</w:t>
            </w:r>
            <w:r w:rsidR="00467762">
              <w:rPr>
                <w:rFonts w:cstheme="minorHAnsi"/>
              </w:rPr>
              <w:t>ados facilitado por el Viajante</w:t>
            </w:r>
            <w:r w:rsidR="00741CB5">
              <w:rPr>
                <w:rFonts w:cstheme="minorHAnsi"/>
              </w:rPr>
              <w:t>.</w:t>
            </w:r>
            <w:r w:rsidR="00BF294B">
              <w:rPr>
                <w:rFonts w:cstheme="minorHAnsi"/>
              </w:rPr>
              <w:t xml:space="preserve"> </w:t>
            </w:r>
            <w:r w:rsidR="00B84100">
              <w:rPr>
                <w:rFonts w:cstheme="minorHAnsi"/>
              </w:rPr>
              <w:t>Los muestrarios se encuentran organizados por modelo, color y tamaño. Los mismo</w:t>
            </w:r>
            <w:r w:rsidR="002802BE">
              <w:rPr>
                <w:rFonts w:cstheme="minorHAnsi"/>
              </w:rPr>
              <w:t>s</w:t>
            </w:r>
            <w:bookmarkStart w:id="0" w:name="_GoBack"/>
            <w:bookmarkEnd w:id="0"/>
            <w:r w:rsidR="00B84100">
              <w:rPr>
                <w:rFonts w:cstheme="minorHAnsi"/>
              </w:rPr>
              <w:t xml:space="preserve"> </w:t>
            </w:r>
            <w:r w:rsidR="00BF294B">
              <w:rPr>
                <w:rFonts w:cstheme="minorHAnsi"/>
              </w:rPr>
              <w:t xml:space="preserve">serán realizados cada vez que se agreguen nuevos productos terminados </w:t>
            </w:r>
            <w:r w:rsidR="00526232">
              <w:rPr>
                <w:rFonts w:cstheme="minorHAnsi"/>
              </w:rPr>
              <w:t>al inventario de</w:t>
            </w:r>
            <w:r w:rsidR="00BF294B">
              <w:rPr>
                <w:rFonts w:cstheme="minorHAnsi"/>
              </w:rPr>
              <w:t xml:space="preserve"> la empresa.</w:t>
            </w:r>
            <w:r w:rsidR="00467762">
              <w:rPr>
                <w:rFonts w:cstheme="minorHAnsi"/>
              </w:rPr>
              <w:t xml:space="preserve"> </w:t>
            </w:r>
            <w:r w:rsidRPr="00D06E48">
              <w:rPr>
                <w:rFonts w:cstheme="minorHAnsi"/>
              </w:rPr>
              <w:t xml:space="preserve">Si el cliente está interesado en realizar un pedido se instancia el CU </w:t>
            </w:r>
            <w:r w:rsidR="00741CB5">
              <w:rPr>
                <w:rFonts w:cstheme="minorHAnsi"/>
                <w:b/>
              </w:rPr>
              <w:t>03</w:t>
            </w:r>
            <w:r w:rsidRPr="00D06E48">
              <w:rPr>
                <w:rFonts w:cstheme="minorHAnsi"/>
                <w:b/>
              </w:rPr>
              <w:t>.</w:t>
            </w:r>
            <w:r w:rsidR="00741CB5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Default="00710762" w:rsidP="00710762">
            <w:r w:rsidRPr="00D06E48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02BE"/>
    <w:rsid w:val="00285BE6"/>
    <w:rsid w:val="00467762"/>
    <w:rsid w:val="00512B66"/>
    <w:rsid w:val="00526232"/>
    <w:rsid w:val="006245C7"/>
    <w:rsid w:val="006B6D4B"/>
    <w:rsid w:val="00710762"/>
    <w:rsid w:val="00741CB5"/>
    <w:rsid w:val="00812E10"/>
    <w:rsid w:val="00A62A8B"/>
    <w:rsid w:val="00B84100"/>
    <w:rsid w:val="00BF294B"/>
    <w:rsid w:val="00C7061A"/>
    <w:rsid w:val="00D842C6"/>
    <w:rsid w:val="00D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11</cp:revision>
  <dcterms:created xsi:type="dcterms:W3CDTF">2010-04-13T00:48:00Z</dcterms:created>
  <dcterms:modified xsi:type="dcterms:W3CDTF">2010-05-07T00:22:00Z</dcterms:modified>
</cp:coreProperties>
</file>