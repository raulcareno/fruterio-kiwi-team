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47B81" w14:paraId="0233728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B28ED" w14:textId="77777777" w:rsidR="00C7061A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BDE5C9" w14:textId="77777777" w:rsidR="00C7061A" w:rsidRPr="00747B81" w:rsidRDefault="00C7061A" w:rsidP="00C7061A">
            <w:r w:rsidRPr="00747B81">
              <w:rPr>
                <w:rFonts w:cstheme="minorHAnsi"/>
              </w:rPr>
              <w:sym w:font="Wingdings" w:char="F0FD"/>
            </w:r>
            <w:r w:rsidRPr="00747B81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253A1E" w14:textId="77777777" w:rsidR="00C7061A" w:rsidRPr="00747B81" w:rsidRDefault="00C7061A">
            <w:r w:rsidRPr="00747B81">
              <w:rPr>
                <w:rFonts w:cstheme="minorHAnsi"/>
              </w:rPr>
              <w:sym w:font="Wingdings" w:char="F0A8"/>
            </w:r>
            <w:r w:rsidRPr="00747B81">
              <w:rPr>
                <w:rFonts w:cstheme="minorHAnsi"/>
              </w:rPr>
              <w:t>Sistema</w:t>
            </w:r>
          </w:p>
        </w:tc>
      </w:tr>
      <w:tr w:rsidR="00512B66" w:rsidRPr="00747B81" w14:paraId="53A322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BD98F6" w14:textId="77777777" w:rsidR="00512B66" w:rsidRPr="00747B81" w:rsidRDefault="00512B66">
            <w:pPr>
              <w:rPr>
                <w:b/>
              </w:rPr>
            </w:pPr>
            <w:r w:rsidRPr="00747B81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6A1C8C6" w14:textId="77777777" w:rsidR="00512B66" w:rsidRPr="00747B81" w:rsidRDefault="00610659">
            <w:r w:rsidRPr="00747B81">
              <w:t>Administrar Empleados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A00F44" w14:textId="77777777" w:rsidR="00512B66" w:rsidRPr="00747B81" w:rsidRDefault="006245C7">
            <w:pPr>
              <w:rPr>
                <w:b/>
              </w:rPr>
            </w:pPr>
            <w:r w:rsidRPr="00747B81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27668E6" w14:textId="77777777" w:rsidR="00512B66" w:rsidRPr="00747B81" w:rsidRDefault="00610659">
            <w:r w:rsidRPr="00747B81">
              <w:t>15</w:t>
            </w:r>
          </w:p>
        </w:tc>
      </w:tr>
      <w:tr w:rsidR="00C7061A" w:rsidRPr="00747B81" w14:paraId="7B18DB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AC92C" w14:textId="77777777" w:rsidR="00C7061A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5846763" w14:textId="77777777" w:rsidR="00C7061A" w:rsidRPr="00747B81" w:rsidRDefault="00610659">
            <w:r w:rsidRPr="00747B81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37F28F8" w14:textId="77777777" w:rsidR="00C7061A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0536A10" w14:textId="77777777" w:rsidR="00C7061A" w:rsidRPr="00747B81" w:rsidRDefault="00610659">
            <w:r w:rsidRPr="00747B81">
              <w:t>No aplica</w:t>
            </w:r>
          </w:p>
        </w:tc>
      </w:tr>
      <w:tr w:rsidR="00CD204D" w:rsidRPr="00747B81" w14:paraId="4AA24D72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BAE7F3" w14:textId="77777777" w:rsidR="00CD204D" w:rsidRPr="00747B81" w:rsidRDefault="00CD204D" w:rsidP="00190A8C">
            <w:pPr>
              <w:rPr>
                <w:b/>
              </w:rPr>
            </w:pPr>
            <w:r w:rsidRPr="00747B81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46113B2" w14:textId="77777777" w:rsidR="00CD204D" w:rsidRPr="00747B81" w:rsidRDefault="00CD204D" w:rsidP="00CD204D">
            <w:r w:rsidRPr="00747B81">
              <w:rPr>
                <w:rFonts w:cstheme="minorHAnsi"/>
              </w:rPr>
              <w:sym w:font="Wingdings" w:char="F0FD"/>
            </w:r>
            <w:r w:rsidRPr="00747B81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B3D52E8" w14:textId="77777777" w:rsidR="00CD204D" w:rsidRPr="00747B81" w:rsidRDefault="00CD204D" w:rsidP="00CD204D">
            <w:r w:rsidRPr="00747B81">
              <w:rPr>
                <w:rFonts w:cstheme="minorHAnsi"/>
              </w:rPr>
              <w:sym w:font="Wingdings" w:char="F0A8"/>
            </w:r>
            <w:r w:rsidRPr="00747B81">
              <w:rPr>
                <w:rFonts w:cstheme="minorHAnsi"/>
              </w:rPr>
              <w:t>Abstracto</w:t>
            </w:r>
          </w:p>
        </w:tc>
      </w:tr>
      <w:tr w:rsidR="00D842C6" w:rsidRPr="00747B81" w14:paraId="5C1EF40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81ECF9" w14:textId="77777777" w:rsidR="00D842C6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6CEF23" w14:textId="77777777" w:rsidR="00D842C6" w:rsidRPr="00747B81" w:rsidRDefault="00610659">
            <w:r w:rsidRPr="00747B81">
              <w:t>Administrar los datos de los empleados de la empresa</w:t>
            </w:r>
          </w:p>
        </w:tc>
      </w:tr>
      <w:tr w:rsidR="00D842C6" w:rsidRPr="00747B81" w14:paraId="0D882C4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449A5" w14:textId="77777777" w:rsidR="00D842C6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00A1303" w14:textId="77777777" w:rsidR="00D842C6" w:rsidRPr="00747B81" w:rsidRDefault="00610659">
            <w:r w:rsidRPr="00747B81">
              <w:t>Se registran correctamente los datos del empleado de la empresa</w:t>
            </w:r>
          </w:p>
        </w:tc>
      </w:tr>
      <w:tr w:rsidR="00682F3C" w:rsidRPr="00747B81" w14:paraId="789FD7E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7D053" w14:textId="77777777" w:rsidR="00682F3C" w:rsidRPr="00747B81" w:rsidRDefault="00682F3C">
            <w:r w:rsidRPr="00747B81">
              <w:rPr>
                <w:b/>
              </w:rPr>
              <w:t>Descripción:</w:t>
            </w:r>
          </w:p>
        </w:tc>
      </w:tr>
      <w:tr w:rsidR="00C7061A" w:rsidRPr="00747B81" w14:paraId="4BA1E7A0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A91" w14:textId="251FB998" w:rsidR="00610659" w:rsidRPr="00747B81" w:rsidRDefault="00DE73F8" w:rsidP="00610659">
            <w:r w:rsidRPr="00747B81">
              <w:t>El CU comienza cuando el Encargado de RRHH</w:t>
            </w:r>
            <w:r w:rsidR="00610659" w:rsidRPr="00747B81">
              <w:t xml:space="preserve"> desea administrar los datos de los empleados de la empresa (altas, bajas y modificaciones). Al agregarse un nuevo empleado, se ingresa su nombre y apellido, teléfono, dirección, numero de CUIT, número de documento, número de celular, horario de entrada y salida, cargo y fecha de ingreso.  Al dar de baja un </w:t>
            </w:r>
            <w:r w:rsidR="007E3BDF" w:rsidRPr="00747B81">
              <w:t>empleado, se ingresa la fecha y motivo de baja</w:t>
            </w:r>
            <w:r w:rsidR="00610659" w:rsidRPr="00747B81">
              <w:t xml:space="preserve">. Los datos de los empleados deben mantenerse actualizados con el fin de poder seleccionar uno de ellos en una actividad determinada. </w:t>
            </w:r>
          </w:p>
          <w:p w14:paraId="4D1FBA55" w14:textId="462418E9" w:rsidR="00E66C2E" w:rsidRPr="00747B81" w:rsidRDefault="00E66C2E" w:rsidP="00610659">
            <w:r w:rsidRPr="00747B81">
              <w:t>En el caso de tratarse de un Viajante, se pueden realizar modificaciones de las zonas de trabajo.</w:t>
            </w:r>
          </w:p>
          <w:p w14:paraId="1A15A684" w14:textId="77777777" w:rsidR="00C7061A" w:rsidRPr="00747B81" w:rsidRDefault="00610659" w:rsidP="00610659">
            <w:r w:rsidRPr="00747B81">
              <w:t>Fin del CU.</w:t>
            </w:r>
          </w:p>
        </w:tc>
        <w:bookmarkStart w:id="0" w:name="_GoBack"/>
        <w:bookmarkEnd w:id="0"/>
      </w:tr>
    </w:tbl>
    <w:p w14:paraId="1D3FBE84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59"/>
    <w:rsid w:val="00512B66"/>
    <w:rsid w:val="00602FA3"/>
    <w:rsid w:val="00610659"/>
    <w:rsid w:val="006245C7"/>
    <w:rsid w:val="00682F3C"/>
    <w:rsid w:val="006B6D4B"/>
    <w:rsid w:val="00747B81"/>
    <w:rsid w:val="007E3BDF"/>
    <w:rsid w:val="00812E10"/>
    <w:rsid w:val="00C7061A"/>
    <w:rsid w:val="00CD204D"/>
    <w:rsid w:val="00D34C92"/>
    <w:rsid w:val="00D837B7"/>
    <w:rsid w:val="00D842C6"/>
    <w:rsid w:val="00DE73F8"/>
    <w:rsid w:val="00E66C2E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5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5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6</cp:revision>
  <dcterms:created xsi:type="dcterms:W3CDTF">2010-04-13T04:04:00Z</dcterms:created>
  <dcterms:modified xsi:type="dcterms:W3CDTF">2010-05-07T00:43:00Z</dcterms:modified>
</cp:coreProperties>
</file>