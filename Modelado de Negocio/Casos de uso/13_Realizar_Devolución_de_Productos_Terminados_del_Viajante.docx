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51500F" w:rsidRDefault="00C7061A">
            <w:pPr>
              <w:rPr>
                <w:b/>
              </w:rPr>
            </w:pPr>
            <w:r w:rsidRPr="0051500F">
              <w:rPr>
                <w:b/>
              </w:rPr>
              <w:t>Nivel de CU:</w:t>
            </w:r>
          </w:p>
        </w:tc>
        <w:tc>
          <w:tcPr>
            <w:tcW w:w="3655" w:type="dxa"/>
            <w:gridSpan w:val="2"/>
            <w:tcBorders>
              <w:left w:val="nil"/>
              <w:right w:val="nil"/>
            </w:tcBorders>
          </w:tcPr>
          <w:p w14:paraId="5E9BA2CE" w14:textId="77777777" w:rsidR="00C7061A" w:rsidRPr="0051500F" w:rsidRDefault="00C7061A" w:rsidP="00C7061A">
            <w:r w:rsidRPr="0051500F">
              <w:rPr>
                <w:rFonts w:cstheme="minorHAnsi"/>
              </w:rPr>
              <w:sym w:font="Wingdings" w:char="F0FD"/>
            </w:r>
            <w:r w:rsidRPr="0051500F">
              <w:rPr>
                <w:rFonts w:cstheme="minorHAnsi"/>
              </w:rPr>
              <w:t xml:space="preserve">Negocio </w:t>
            </w:r>
          </w:p>
        </w:tc>
        <w:tc>
          <w:tcPr>
            <w:tcW w:w="3291" w:type="dxa"/>
            <w:gridSpan w:val="4"/>
            <w:tcBorders>
              <w:left w:val="nil"/>
            </w:tcBorders>
          </w:tcPr>
          <w:p w14:paraId="13C1A902" w14:textId="77777777" w:rsidR="00C7061A" w:rsidRPr="0051500F" w:rsidRDefault="00C7061A">
            <w:r w:rsidRPr="0051500F">
              <w:rPr>
                <w:rFonts w:cstheme="minorHAnsi"/>
              </w:rPr>
              <w:sym w:font="Wingdings" w:char="F0A8"/>
            </w:r>
            <w:r w:rsidRPr="0051500F">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51500F" w:rsidRDefault="00512B66">
            <w:pPr>
              <w:rPr>
                <w:b/>
              </w:rPr>
            </w:pPr>
            <w:r w:rsidRPr="0051500F">
              <w:rPr>
                <w:rFonts w:cstheme="minorHAnsi"/>
                <w:b/>
              </w:rPr>
              <w:t>Nombre de CU:</w:t>
            </w:r>
          </w:p>
        </w:tc>
        <w:tc>
          <w:tcPr>
            <w:tcW w:w="5670" w:type="dxa"/>
            <w:gridSpan w:val="4"/>
            <w:tcBorders>
              <w:left w:val="nil"/>
            </w:tcBorders>
          </w:tcPr>
          <w:p w14:paraId="4AF89D67" w14:textId="06585828" w:rsidR="00512B66" w:rsidRPr="0051500F" w:rsidRDefault="00573074" w:rsidP="007B7CEA">
            <w:r w:rsidRPr="0051500F">
              <w:t xml:space="preserve">Realizar Devolución </w:t>
            </w:r>
            <w:r w:rsidR="007B7CEA">
              <w:t>de Productos Terminados</w:t>
            </w:r>
            <w:r w:rsidRPr="0051500F">
              <w:t xml:space="preserve"> del Viajante</w:t>
            </w:r>
          </w:p>
        </w:tc>
        <w:tc>
          <w:tcPr>
            <w:tcW w:w="568" w:type="dxa"/>
            <w:tcBorders>
              <w:left w:val="nil"/>
              <w:right w:val="nil"/>
            </w:tcBorders>
          </w:tcPr>
          <w:p w14:paraId="3EBB5D0C" w14:textId="77777777" w:rsidR="00512B66" w:rsidRPr="0051500F" w:rsidRDefault="006245C7">
            <w:pPr>
              <w:rPr>
                <w:b/>
              </w:rPr>
            </w:pPr>
            <w:r w:rsidRPr="0051500F">
              <w:rPr>
                <w:b/>
              </w:rPr>
              <w:t>ID:</w:t>
            </w:r>
          </w:p>
        </w:tc>
        <w:tc>
          <w:tcPr>
            <w:tcW w:w="708" w:type="dxa"/>
            <w:tcBorders>
              <w:left w:val="nil"/>
            </w:tcBorders>
          </w:tcPr>
          <w:p w14:paraId="34ED6D07" w14:textId="77777777" w:rsidR="00512B66" w:rsidRPr="0051500F" w:rsidRDefault="00573074">
            <w:r w:rsidRPr="0051500F">
              <w:t>13</w:t>
            </w:r>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51500F" w:rsidRDefault="00C7061A">
            <w:pPr>
              <w:rPr>
                <w:b/>
              </w:rPr>
            </w:pPr>
            <w:r w:rsidRPr="0051500F">
              <w:rPr>
                <w:b/>
              </w:rPr>
              <w:t>Actor principal:</w:t>
            </w:r>
          </w:p>
        </w:tc>
        <w:tc>
          <w:tcPr>
            <w:tcW w:w="2436" w:type="dxa"/>
            <w:tcBorders>
              <w:left w:val="nil"/>
            </w:tcBorders>
          </w:tcPr>
          <w:p w14:paraId="091429B8" w14:textId="77777777" w:rsidR="00C7061A" w:rsidRPr="0051500F" w:rsidRDefault="00573074">
            <w:r w:rsidRPr="0051500F">
              <w:t>Cliente</w:t>
            </w:r>
          </w:p>
        </w:tc>
        <w:tc>
          <w:tcPr>
            <w:tcW w:w="1958" w:type="dxa"/>
            <w:gridSpan w:val="2"/>
            <w:tcBorders>
              <w:right w:val="nil"/>
            </w:tcBorders>
          </w:tcPr>
          <w:p w14:paraId="659136A2" w14:textId="77777777" w:rsidR="00C7061A" w:rsidRPr="0051500F" w:rsidRDefault="00C7061A">
            <w:pPr>
              <w:rPr>
                <w:b/>
              </w:rPr>
            </w:pPr>
            <w:r w:rsidRPr="0051500F">
              <w:rPr>
                <w:b/>
              </w:rPr>
              <w:t>Actor Secundario:</w:t>
            </w:r>
          </w:p>
        </w:tc>
        <w:tc>
          <w:tcPr>
            <w:tcW w:w="2552" w:type="dxa"/>
            <w:gridSpan w:val="3"/>
            <w:tcBorders>
              <w:left w:val="nil"/>
            </w:tcBorders>
          </w:tcPr>
          <w:p w14:paraId="0EE9C6F0" w14:textId="77777777" w:rsidR="00C7061A" w:rsidRPr="0051500F" w:rsidRDefault="00573074">
            <w:r w:rsidRPr="0051500F">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51500F" w:rsidRDefault="00CD204D" w:rsidP="0051500F">
            <w:pPr>
              <w:rPr>
                <w:b/>
              </w:rPr>
            </w:pPr>
            <w:r w:rsidRPr="0051500F">
              <w:rPr>
                <w:b/>
              </w:rPr>
              <w:t>Tipo de CU:</w:t>
            </w:r>
          </w:p>
        </w:tc>
        <w:tc>
          <w:tcPr>
            <w:tcW w:w="3655" w:type="dxa"/>
            <w:gridSpan w:val="2"/>
            <w:tcBorders>
              <w:left w:val="nil"/>
              <w:right w:val="nil"/>
            </w:tcBorders>
          </w:tcPr>
          <w:p w14:paraId="2065B35D" w14:textId="77777777" w:rsidR="00CD204D" w:rsidRPr="0051500F" w:rsidRDefault="00CD204D" w:rsidP="00CD204D">
            <w:r w:rsidRPr="0051500F">
              <w:rPr>
                <w:rFonts w:cstheme="minorHAnsi"/>
              </w:rPr>
              <w:sym w:font="Wingdings" w:char="F0FD"/>
            </w:r>
            <w:r w:rsidRPr="0051500F">
              <w:rPr>
                <w:rFonts w:cstheme="minorHAnsi"/>
              </w:rPr>
              <w:t xml:space="preserve">Concreto </w:t>
            </w:r>
          </w:p>
        </w:tc>
        <w:tc>
          <w:tcPr>
            <w:tcW w:w="3291" w:type="dxa"/>
            <w:gridSpan w:val="4"/>
            <w:tcBorders>
              <w:left w:val="nil"/>
            </w:tcBorders>
          </w:tcPr>
          <w:p w14:paraId="789EBECA" w14:textId="77777777" w:rsidR="00CD204D" w:rsidRPr="0051500F" w:rsidRDefault="00CD204D" w:rsidP="00CD204D">
            <w:r w:rsidRPr="0051500F">
              <w:rPr>
                <w:rFonts w:cstheme="minorHAnsi"/>
              </w:rPr>
              <w:sym w:font="Wingdings" w:char="F0A8"/>
            </w:r>
            <w:r w:rsidRPr="0051500F">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51500F" w:rsidRDefault="00C7061A">
            <w:pPr>
              <w:rPr>
                <w:b/>
              </w:rPr>
            </w:pPr>
            <w:r w:rsidRPr="0051500F">
              <w:rPr>
                <w:b/>
              </w:rPr>
              <w:t>Objetivo:</w:t>
            </w:r>
          </w:p>
        </w:tc>
        <w:tc>
          <w:tcPr>
            <w:tcW w:w="6946" w:type="dxa"/>
            <w:gridSpan w:val="6"/>
            <w:tcBorders>
              <w:left w:val="nil"/>
            </w:tcBorders>
          </w:tcPr>
          <w:p w14:paraId="2731BE8B" w14:textId="43EF191A" w:rsidR="00D842C6" w:rsidRPr="0051500F" w:rsidRDefault="00657D3D" w:rsidP="00657D3D">
            <w:r>
              <w:t>Ingresar los productos terminados devueltos</w:t>
            </w:r>
            <w:r w:rsidR="00573074" w:rsidRPr="0051500F">
              <w:t xml:space="preserve"> por el Viajante al depósito de productos terminados</w:t>
            </w:r>
            <w:bookmarkStart w:id="0" w:name="_GoBack"/>
            <w:bookmarkEnd w:id="0"/>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51500F" w:rsidRDefault="00C7061A">
            <w:pPr>
              <w:rPr>
                <w:b/>
              </w:rPr>
            </w:pPr>
            <w:r w:rsidRPr="0051500F">
              <w:rPr>
                <w:b/>
              </w:rPr>
              <w:t>Éxito:</w:t>
            </w:r>
          </w:p>
        </w:tc>
        <w:tc>
          <w:tcPr>
            <w:tcW w:w="6946" w:type="dxa"/>
            <w:gridSpan w:val="6"/>
            <w:tcBorders>
              <w:left w:val="nil"/>
              <w:bottom w:val="single" w:sz="4" w:space="0" w:color="auto"/>
            </w:tcBorders>
          </w:tcPr>
          <w:p w14:paraId="75F9134F" w14:textId="230214D4" w:rsidR="00D842C6" w:rsidRPr="0051500F" w:rsidRDefault="00657D3D" w:rsidP="00657D3D">
            <w:r>
              <w:t>Los productos terminados devueltos</w:t>
            </w:r>
            <w:r w:rsidR="00573074" w:rsidRPr="0051500F">
              <w:t xml:space="preserve"> por el viajante regresa</w:t>
            </w:r>
            <w:r>
              <w:t>n</w:t>
            </w:r>
            <w:r w:rsidR="00573074" w:rsidRPr="0051500F">
              <w:t xml:space="preserve"> al depósito de productos terminados</w:t>
            </w:r>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51500F" w:rsidRDefault="00682F3C">
            <w:r w:rsidRPr="0051500F">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0BEB4264" w:rsidR="00573074" w:rsidRPr="0051500F" w:rsidRDefault="00573074" w:rsidP="00573074">
            <w:r w:rsidRPr="0051500F">
              <w:t xml:space="preserve">El CU comienza cuando el Viajante regresa a la </w:t>
            </w:r>
            <w:r w:rsidR="00525192">
              <w:t>empresa</w:t>
            </w:r>
            <w:r w:rsidRPr="0051500F">
              <w:t xml:space="preserve"> con </w:t>
            </w:r>
            <w:r w:rsidR="00525192">
              <w:t xml:space="preserve">los productos terminados </w:t>
            </w:r>
            <w:r w:rsidRPr="0051500F">
              <w:t>que ha</w:t>
            </w:r>
            <w:r w:rsidR="00525192">
              <w:t>n</w:t>
            </w:r>
            <w:r w:rsidR="00DC5033">
              <w:t xml:space="preserve"> sido devueltos </w:t>
            </w:r>
            <w:r w:rsidRPr="0051500F">
              <w:t>por el cliente o no ha</w:t>
            </w:r>
            <w:r w:rsidR="003D7780">
              <w:t>n sido entregados</w:t>
            </w:r>
            <w:r w:rsidRPr="0051500F">
              <w:t>.</w:t>
            </w:r>
          </w:p>
          <w:p w14:paraId="4E1360DB" w14:textId="1C28D89D" w:rsidR="00573074" w:rsidRPr="0051500F" w:rsidRDefault="00F46EFB" w:rsidP="00573074">
            <w:r>
              <w:t xml:space="preserve">El Viajante entrega los productos terminados </w:t>
            </w:r>
            <w:r w:rsidR="00573074" w:rsidRPr="0051500F">
              <w:t xml:space="preserve">al </w:t>
            </w:r>
            <w:r w:rsidR="0051500F">
              <w:t xml:space="preserve">Encargado de Depósito </w:t>
            </w:r>
            <w:r w:rsidR="00573074" w:rsidRPr="0051500F">
              <w:t>de Productos Terminados</w:t>
            </w:r>
            <w:r w:rsidR="00C92208">
              <w:t xml:space="preserve"> (EDPT)</w:t>
            </w:r>
            <w:r w:rsidR="00573074" w:rsidRPr="0051500F">
              <w:t xml:space="preserve">, el cual procede a registrar la cantidad, modelo, tamaño y color de los productos </w:t>
            </w:r>
            <w:r w:rsidR="00EF5FEB">
              <w:t xml:space="preserve">terminados </w:t>
            </w:r>
            <w:r w:rsidR="00573074" w:rsidRPr="0051500F">
              <w:t>devueltos p</w:t>
            </w:r>
            <w:r w:rsidR="00F11358">
              <w:t xml:space="preserve">or el Viajante, </w:t>
            </w:r>
            <w:r w:rsidR="00FE7E9F">
              <w:t>también se registra el Viajante, el cliente y el motivo de devolución. D</w:t>
            </w:r>
            <w:r w:rsidR="00F11358">
              <w:t>e esta forma los productos terminados</w:t>
            </w:r>
            <w:r w:rsidR="00573074" w:rsidRPr="0051500F">
              <w:t xml:space="preserve"> vuelve</w:t>
            </w:r>
            <w:r w:rsidR="00F11358">
              <w:t>n</w:t>
            </w:r>
            <w:r w:rsidR="00573074" w:rsidRPr="0051500F">
              <w:t xml:space="preserve"> a estar disponible</w:t>
            </w:r>
            <w:r w:rsidR="00CB4043">
              <w:t>s</w:t>
            </w:r>
            <w:r w:rsidR="00573074" w:rsidRPr="0051500F">
              <w:t xml:space="preserve"> en el D</w:t>
            </w:r>
            <w:r w:rsidR="00FE7E9F">
              <w:t>epósito de Productos Terminados.</w:t>
            </w:r>
          </w:p>
          <w:p w14:paraId="6B3D259A" w14:textId="4AACCA7F" w:rsidR="00A934F3" w:rsidRDefault="00573074" w:rsidP="00A934F3">
            <w:r w:rsidRPr="0051500F">
              <w:t xml:space="preserve">El </w:t>
            </w:r>
            <w:r w:rsidR="00C92208">
              <w:t xml:space="preserve">EDPT </w:t>
            </w:r>
            <w:r w:rsidRPr="0051500F">
              <w:t>p</w:t>
            </w:r>
            <w:r w:rsidR="00A934F3">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51500F" w:rsidRDefault="00573074" w:rsidP="00A934F3">
            <w:r w:rsidRPr="0051500F">
              <w:t>Fin del CU.</w:t>
            </w:r>
          </w:p>
        </w:tc>
      </w:tr>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106E69"/>
    <w:rsid w:val="00281512"/>
    <w:rsid w:val="003D7780"/>
    <w:rsid w:val="00512B66"/>
    <w:rsid w:val="0051500F"/>
    <w:rsid w:val="00525192"/>
    <w:rsid w:val="00573074"/>
    <w:rsid w:val="00602FA3"/>
    <w:rsid w:val="006245C7"/>
    <w:rsid w:val="00657D3D"/>
    <w:rsid w:val="00682F3C"/>
    <w:rsid w:val="006B6D4B"/>
    <w:rsid w:val="007B7CEA"/>
    <w:rsid w:val="007F32F7"/>
    <w:rsid w:val="00812E10"/>
    <w:rsid w:val="00877207"/>
    <w:rsid w:val="00A012AF"/>
    <w:rsid w:val="00A934F3"/>
    <w:rsid w:val="00C7061A"/>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197</Words>
  <Characters>1089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wasaaa</cp:lastModifiedBy>
  <cp:revision>20</cp:revision>
  <dcterms:created xsi:type="dcterms:W3CDTF">2010-04-13T03:49:00Z</dcterms:created>
  <dcterms:modified xsi:type="dcterms:W3CDTF">2010-05-07T00:43:00Z</dcterms:modified>
</cp:coreProperties>
</file>