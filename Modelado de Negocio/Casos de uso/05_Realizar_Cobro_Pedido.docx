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A075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99F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F749D4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7C3B91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EE5C5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BA0E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6E7CA15" w14:textId="77777777" w:rsidR="00512B66" w:rsidRDefault="008976CF">
            <w:r>
              <w:t>Realizar Cobro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40422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D368054" w14:textId="77777777" w:rsidR="00512B66" w:rsidRDefault="008976CF">
            <w:r>
              <w:t>05</w:t>
            </w:r>
          </w:p>
        </w:tc>
      </w:tr>
      <w:tr w:rsidR="00C7061A" w14:paraId="114C7A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1EE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97B8194" w14:textId="77777777" w:rsidR="00C7061A" w:rsidRDefault="008976CF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226D1F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51202F" w14:textId="77777777" w:rsidR="00C7061A" w:rsidRDefault="00C7061A"/>
        </w:tc>
      </w:tr>
      <w:tr w:rsidR="00CD204D" w14:paraId="0139932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DF24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F04BA9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>Concreto</w:t>
            </w: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A93553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44A91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FEE8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BFF82D1" w14:textId="77777777" w:rsidR="00D842C6" w:rsidRDefault="008976CF">
            <w:r>
              <w:rPr>
                <w:rFonts w:cstheme="minorHAnsi"/>
              </w:rPr>
              <w:t>Cobrar al cliente la mercadería entregada</w:t>
            </w:r>
          </w:p>
        </w:tc>
      </w:tr>
      <w:tr w:rsidR="00D842C6" w14:paraId="4EF02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666C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F91FEFD" w14:textId="77777777" w:rsidR="00D842C6" w:rsidRDefault="008976CF">
            <w:r w:rsidRPr="008976CF">
              <w:t>Se recibe el dinero o los cheques por el monto de la mercadería entregada.</w:t>
            </w:r>
          </w:p>
        </w:tc>
      </w:tr>
      <w:tr w:rsidR="00682F3C" w14:paraId="366D387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EED29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22127AE2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8075" w14:textId="77777777" w:rsidR="008976CF" w:rsidRDefault="008976CF" w:rsidP="008976CF">
            <w:r>
              <w:t>El CU comienza cuando el viajante ha acordado con el cliente el monto total del pedido entregado. El cliente paga el pedido ya sea de contado o con cheques. Se registra el pedido como pagado.</w:t>
            </w:r>
          </w:p>
          <w:p w14:paraId="3B78BDB4" w14:textId="77777777" w:rsidR="00C7061A" w:rsidRDefault="008976CF" w:rsidP="008976CF">
            <w:r>
              <w:t>Fin del CU.</w:t>
            </w:r>
            <w:bookmarkStart w:id="0" w:name="_GoBack"/>
            <w:bookmarkEnd w:id="0"/>
          </w:p>
        </w:tc>
      </w:tr>
    </w:tbl>
    <w:p w14:paraId="3A00F76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CF"/>
    <w:rsid w:val="00374204"/>
    <w:rsid w:val="00512B66"/>
    <w:rsid w:val="00602FA3"/>
    <w:rsid w:val="006245C7"/>
    <w:rsid w:val="00682F3C"/>
    <w:rsid w:val="006B6D4B"/>
    <w:rsid w:val="00812E10"/>
    <w:rsid w:val="008976CF"/>
    <w:rsid w:val="00C7061A"/>
    <w:rsid w:val="00CD204D"/>
    <w:rsid w:val="00D837B7"/>
    <w:rsid w:val="00D842C6"/>
    <w:rsid w:val="00E70A8B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B1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37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2010-04-13T02:35:00Z</dcterms:created>
  <dcterms:modified xsi:type="dcterms:W3CDTF">2010-04-13T03:14:00Z</dcterms:modified>
</cp:coreProperties>
</file>