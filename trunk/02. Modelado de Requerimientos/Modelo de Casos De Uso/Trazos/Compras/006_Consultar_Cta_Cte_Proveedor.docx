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77777777" w:rsidR="00512B66" w:rsidRDefault="002A4EB4">
            <w:r>
              <w:t>Consultar Cta. Cte.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77777777" w:rsidR="00512B66" w:rsidRDefault="002A4EB4">
            <w:r>
              <w:t>006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FF292DB" w:rsidR="00DC19BB" w:rsidRDefault="00DA63BC">
            <w:r>
              <w:t>Compras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42E3F02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6360FFC2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2A8B6A36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5C99D8DE" w:rsidR="00C7061A" w:rsidRDefault="00DA63BC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79C8A377" w:rsidR="00CD204D" w:rsidRDefault="00DA63B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6D57CE7F" w:rsidR="00D842C6" w:rsidRPr="00596BA0" w:rsidRDefault="00DA63BC">
            <w:r>
              <w:t>Informar sobre las cuentas corrientes de los proveedores con los cuales se trabaja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2133F429" w:rsidR="003F5E92" w:rsidRDefault="00DA63BC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el estado de la cuenta corriente de un proveedor.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18BBE693" w:rsidR="005C249A" w:rsidRDefault="00DA63BC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  <w:bookmarkStart w:id="1" w:name="_GoBack"/>
            <w:bookmarkEnd w:id="1"/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65CDA94C" w:rsidR="005C249A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Cta. Cte.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5B5325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19F6" w14:textId="40CDCE72" w:rsidR="00DA63BC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todos los proveedores con los que trabaja la empresa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DAF7" w14:textId="77777777" w:rsidR="00DA63BC" w:rsidRPr="00960403" w:rsidRDefault="00DA63B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2B31BF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E8C" w14:textId="1CBBA061" w:rsidR="00DA63BC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BAD8" w14:textId="77777777" w:rsidR="00DA63BC" w:rsidRPr="00960403" w:rsidRDefault="00DA63B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20999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8923" w14:textId="28C659B2" w:rsidR="00DA63BC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 del cual se desea conocer el estado de cuentas.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F94" w14:textId="77777777" w:rsidR="00DA63BC" w:rsidRPr="00960403" w:rsidRDefault="00DA63B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4550CD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CE07" w14:textId="762F497A" w:rsidR="00DA63BC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proveedor seleccionado busca las órdenes de compra sin pagar y muestra la información de las mismas y calcula el monto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EE4" w14:textId="77777777" w:rsidR="00DA63BC" w:rsidRPr="00960403" w:rsidRDefault="00DA63B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123375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20" w14:textId="0F22C642" w:rsidR="00DA63BC" w:rsidRPr="008F3E09" w:rsidRDefault="00DA63B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C9F5" w14:textId="77777777" w:rsidR="00DA63BC" w:rsidRPr="00960403" w:rsidRDefault="00DA63B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58F72B6C" w:rsidR="00654C01" w:rsidRPr="00960403" w:rsidRDefault="00DA63BC" w:rsidP="00654C01">
            <w:r>
              <w:t>El EC puede cancelar el CU en cualquier momento.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A63BC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2010-10-05T20:15:00Z</dcterms:created>
  <dcterms:modified xsi:type="dcterms:W3CDTF">2010-10-05T20:30:00Z</dcterms:modified>
</cp:coreProperties>
</file>