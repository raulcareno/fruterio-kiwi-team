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54B8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54B8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139E0">
            <w:r>
              <w:t>Generar pedido de reabastecimiento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D139E0">
            <w:r>
              <w:t>119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D139E0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139E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139E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139E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4B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139E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54B8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139E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54B8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D139E0" w:rsidP="008B5F6A">
            <w:r>
              <w:t xml:space="preserve">Detectar necesidad de reabastecimiento </w:t>
            </w:r>
            <w:r w:rsidR="008B5F6A">
              <w:t>en el depósito de materia prima y generar el pedido correspondiente.</w:t>
            </w:r>
            <w:bookmarkStart w:id="1" w:name="_GoBack"/>
            <w:bookmarkEnd w:id="1"/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D139E0" w:rsidP="003F5E92">
            <w:pPr>
              <w:pStyle w:val="ListParagraph"/>
              <w:numPr>
                <w:ilvl w:val="0"/>
                <w:numId w:val="1"/>
              </w:numPr>
            </w:pPr>
            <w:r>
              <w:t>Se detectó una necesidad de reabastecimiento en el depósito de materias primas y se generó el pedido correspondiente.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D139E0" w:rsidP="00D139E0">
            <w:pPr>
              <w:pStyle w:val="ListParagraph"/>
              <w:numPr>
                <w:ilvl w:val="0"/>
                <w:numId w:val="1"/>
              </w:numPr>
            </w:pPr>
            <w:r>
              <w:t>No se detectó necesidad de reabastecimiento en el depósito.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8F3E09" w:rsidRDefault="00D139E0" w:rsidP="00D139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Sistema periódicamente verifica si existe la necesidad de realizar un reabastecimiento de materias primas.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960403" w:rsidRDefault="00D139E0" w:rsidP="00D139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D139E0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busca las materias primas cuya  cantidad reservada sea </w:t>
            </w:r>
            <w:r w:rsidR="00CA1F5C">
              <w:t xml:space="preserve">igual o </w:t>
            </w:r>
            <w:r>
              <w:t>mayor a la cantidad existente en el depósito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960403" w:rsidRDefault="00D139E0" w:rsidP="00D139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A2117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Existen productos cuya cantidad reservada </w:t>
            </w:r>
            <w:r w:rsidR="00A2117E">
              <w:t xml:space="preserve">sea igual o mayor </w:t>
            </w:r>
            <w:r>
              <w:t>a la cantidad existente en el depósito de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Default="00D139E0" w:rsidP="00D139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existen productos cuya cantidad</w:t>
            </w:r>
            <w:r w:rsidR="004E2F4E">
              <w:t xml:space="preserve"> sea igual o </w:t>
            </w:r>
            <w:r>
              <w:t xml:space="preserve"> </w:t>
            </w:r>
            <w:r w:rsidR="004E2F4E">
              <w:t xml:space="preserve">mayor </w:t>
            </w:r>
            <w:r>
              <w:t>a la cantidad existente en el depósito de materia prima.</w:t>
            </w:r>
          </w:p>
          <w:p w:rsidR="00D139E0" w:rsidRDefault="00D139E0" w:rsidP="00D139E0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  <w:p w:rsidR="00D139E0" w:rsidRPr="00960403" w:rsidRDefault="00D139E0" w:rsidP="002E64BA"/>
        </w:tc>
      </w:tr>
      <w:tr w:rsidR="00D139E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38574D" w:rsidRDefault="00D139E0" w:rsidP="00D139E0">
            <w:pPr>
              <w:pStyle w:val="ListParagraph"/>
              <w:numPr>
                <w:ilvl w:val="0"/>
                <w:numId w:val="3"/>
              </w:numPr>
              <w:ind w:hanging="198"/>
              <w:rPr>
                <w:u w:val="single"/>
              </w:rPr>
            </w:pPr>
            <w:r>
              <w:t>Se genera el pedido de reabastecimiento de materia prima con los productos encontrados con la siguiente información: Fecha de  Creación del pedido, código, descripción, nombre, stock actual y unidad de medida.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E0" w:rsidRPr="0038574D" w:rsidRDefault="00D139E0" w:rsidP="00D139E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u w:val="single"/>
              </w:r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139E0" w:rsidP="00D139E0">
            <w:r>
              <w:t>El Pedido de Reabastecimiento de materias primas, luego de ser generado será consultado por el Encargado de Depósito.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139E0"/>
    <w:rsid w:val="00067369"/>
    <w:rsid w:val="00074C24"/>
    <w:rsid w:val="00217701"/>
    <w:rsid w:val="0022740A"/>
    <w:rsid w:val="003F5E92"/>
    <w:rsid w:val="004E2F4E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B5F6A"/>
    <w:rsid w:val="008E5DFD"/>
    <w:rsid w:val="008F3E09"/>
    <w:rsid w:val="00960403"/>
    <w:rsid w:val="009F44F1"/>
    <w:rsid w:val="009F72B1"/>
    <w:rsid w:val="00A2117E"/>
    <w:rsid w:val="00A27474"/>
    <w:rsid w:val="00A5198D"/>
    <w:rsid w:val="00C32797"/>
    <w:rsid w:val="00C7061A"/>
    <w:rsid w:val="00C74D24"/>
    <w:rsid w:val="00CA1F5C"/>
    <w:rsid w:val="00CD204D"/>
    <w:rsid w:val="00D139E0"/>
    <w:rsid w:val="00D837B7"/>
    <w:rsid w:val="00D842C6"/>
    <w:rsid w:val="00DC19BB"/>
    <w:rsid w:val="00E31140"/>
    <w:rsid w:val="00E70A8B"/>
    <w:rsid w:val="00EF485E"/>
    <w:rsid w:val="00F50FA6"/>
    <w:rsid w:val="00F54B8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6</cp:revision>
  <dcterms:created xsi:type="dcterms:W3CDTF">2011-06-26T21:27:00Z</dcterms:created>
  <dcterms:modified xsi:type="dcterms:W3CDTF">2011-11-06T16:37:00Z</dcterms:modified>
</cp:coreProperties>
</file>