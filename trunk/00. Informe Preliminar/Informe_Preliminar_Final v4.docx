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14:paraId="56679352" w14:textId="77777777" w:rsidTr="00D54327">
            <w:trPr>
              <w:trHeight w:val="1440"/>
            </w:trPr>
            <w:tc>
              <w:tcPr>
                <w:tcW w:w="1440" w:type="dxa"/>
                <w:tcBorders>
                  <w:right w:val="single" w:sz="4" w:space="0" w:color="FFFFFF" w:themeColor="background1"/>
                </w:tcBorders>
                <w:shd w:val="clear" w:color="auto" w:fill="B9CDE5" w:themeFill="accent1" w:themeFillTint="66"/>
              </w:tcPr>
              <w:p w14:paraId="5E8301AA" w14:textId="77777777"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62E3C0C8" w14:textId="77777777"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14:paraId="171D4271" w14:textId="77777777" w:rsidTr="00D54327">
            <w:trPr>
              <w:trHeight w:val="2880"/>
            </w:trPr>
            <w:tc>
              <w:tcPr>
                <w:tcW w:w="1440" w:type="dxa"/>
                <w:tcBorders>
                  <w:right w:val="single" w:sz="4" w:space="0" w:color="000000" w:themeColor="text1"/>
                </w:tcBorders>
              </w:tcPr>
              <w:p w14:paraId="5E8B8262" w14:textId="77777777" w:rsidR="00BE57A2" w:rsidRDefault="00BE57A2" w:rsidP="00D54327"/>
            </w:tc>
            <w:tc>
              <w:tcPr>
                <w:tcW w:w="2520" w:type="dxa"/>
                <w:tcBorders>
                  <w:left w:val="single" w:sz="4" w:space="0" w:color="000000" w:themeColor="text1"/>
                </w:tcBorders>
                <w:vAlign w:val="center"/>
              </w:tcPr>
              <w:p w14:paraId="2915E263" w14:textId="77777777" w:rsidR="00BE57A2" w:rsidRDefault="00BE57A2" w:rsidP="00D54327">
                <w:pPr>
                  <w:pStyle w:val="Sinespaciado"/>
                  <w:rPr>
                    <w:color w:val="77933C" w:themeColor="accent3" w:themeShade="BF"/>
                  </w:rPr>
                </w:pPr>
              </w:p>
              <w:p w14:paraId="479AC250" w14:textId="77777777" w:rsidR="00BE57A2" w:rsidRDefault="00BE57A2" w:rsidP="00D54327">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88AB88C" w14:textId="77777777" w:rsidR="00BE57A2" w:rsidRPr="0029046A" w:rsidRDefault="00BE57A2" w:rsidP="00BE57A2">
              <w:pPr>
                <w:pStyle w:val="Sinespaciado"/>
                <w:jc w:val="center"/>
                <w:rPr>
                  <w:color w:val="7793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14:paraId="5CD6C858" w14:textId="77777777" w:rsidR="00BE57A2" w:rsidRDefault="00BE57A2" w:rsidP="00BE57A2"/>
        <w:p w14:paraId="36D0D0FB" w14:textId="77777777" w:rsidR="00BE57A2" w:rsidRPr="004F3145" w:rsidRDefault="00BE57A2" w:rsidP="00BE57A2">
          <w:pPr>
            <w:jc w:val="center"/>
            <w:rPr>
              <w:sz w:val="32"/>
              <w:szCs w:val="32"/>
            </w:rPr>
          </w:pPr>
          <w:r w:rsidRPr="004F3145">
            <w:rPr>
              <w:sz w:val="32"/>
              <w:szCs w:val="32"/>
            </w:rPr>
            <w:t>Ingeniería en Sistemas de Información</w:t>
          </w:r>
        </w:p>
        <w:p w14:paraId="03EDEE13" w14:textId="77777777" w:rsidR="00BE57A2" w:rsidRDefault="00BE57A2" w:rsidP="00BE57A2"/>
        <w:p w14:paraId="59D30DEA" w14:textId="77777777"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14:paraId="26FDBB33" w14:textId="77777777" w:rsidTr="00D54327">
            <w:trPr>
              <w:trHeight w:val="1165"/>
            </w:trPr>
            <w:tc>
              <w:tcPr>
                <w:tcW w:w="0" w:type="auto"/>
              </w:tcPr>
              <w:p w14:paraId="10C9C0FF" w14:textId="77777777" w:rsidR="00BE57A2" w:rsidRDefault="00BE57A2" w:rsidP="00D54327">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BE57A2" w14:paraId="6CEFD5B6" w14:textId="77777777" w:rsidTr="00D54327">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6F034EB8" w14:textId="77777777" w:rsidR="00BE57A2" w:rsidRDefault="00BE57A2" w:rsidP="00BE57A2">
                    <w:pPr>
                      <w:pStyle w:val="Sinespaciado"/>
                      <w:rPr>
                        <w:color w:val="808080" w:themeColor="background1" w:themeShade="7F"/>
                      </w:rPr>
                    </w:pPr>
                    <w:r>
                      <w:rPr>
                        <w:color w:val="808080" w:themeColor="background1" w:themeShade="7F"/>
                        <w:sz w:val="56"/>
                        <w:szCs w:val="56"/>
                      </w:rPr>
                      <w:t>Informe Preliminar</w:t>
                    </w:r>
                  </w:p>
                </w:tc>
              </w:sdtContent>
            </w:sdt>
          </w:tr>
        </w:tbl>
        <w:p w14:paraId="47E6A479" w14:textId="77777777" w:rsidR="00BE57A2" w:rsidRDefault="00BE57A2" w:rsidP="00BE57A2">
          <w:pPr>
            <w:spacing w:after="0"/>
            <w:ind w:firstLine="360"/>
            <w:jc w:val="left"/>
            <w:rPr>
              <w:rFonts w:asciiTheme="majorHAnsi" w:eastAsiaTheme="majorEastAsia" w:hAnsiTheme="majorHAnsi" w:cstheme="majorBidi"/>
              <w:sz w:val="76"/>
              <w:szCs w:val="72"/>
            </w:rPr>
          </w:pPr>
        </w:p>
        <w:p w14:paraId="76408B72" w14:textId="77777777" w:rsidR="00BE57A2" w:rsidRDefault="00BE57A2" w:rsidP="00BE57A2">
          <w:pPr>
            <w:spacing w:after="0"/>
            <w:ind w:firstLine="360"/>
            <w:jc w:val="left"/>
            <w:rPr>
              <w:rFonts w:asciiTheme="majorHAnsi" w:eastAsiaTheme="majorEastAsia" w:hAnsiTheme="majorHAnsi" w:cstheme="majorBidi"/>
              <w:sz w:val="76"/>
              <w:szCs w:val="72"/>
            </w:rPr>
          </w:pPr>
        </w:p>
        <w:p w14:paraId="25329E49" w14:textId="77777777" w:rsidR="00BE57A2" w:rsidRDefault="00BE57A2" w:rsidP="00BE57A2">
          <w:pPr>
            <w:pStyle w:val="Sinespaciado"/>
            <w:rPr>
              <w:color w:val="77933C" w:themeColor="accent3" w:themeShade="BF"/>
            </w:rPr>
          </w:pPr>
        </w:p>
        <w:p w14:paraId="21EF1264" w14:textId="77777777" w:rsidR="00BE57A2" w:rsidRDefault="00BE57A2" w:rsidP="00BE57A2">
          <w:pPr>
            <w:pStyle w:val="Sinespaciado"/>
            <w:rPr>
              <w:sz w:val="28"/>
              <w:szCs w:val="28"/>
            </w:rPr>
          </w:pPr>
        </w:p>
        <w:p w14:paraId="6BA13ED2" w14:textId="77777777" w:rsidR="00BE57A2" w:rsidRDefault="00BE57A2" w:rsidP="00BE57A2">
          <w:pPr>
            <w:pStyle w:val="Sinespaciado"/>
            <w:rPr>
              <w:sz w:val="28"/>
              <w:szCs w:val="28"/>
            </w:rPr>
          </w:pPr>
        </w:p>
        <w:p w14:paraId="23F3FCD8" w14:textId="77777777" w:rsidR="00BE57A2" w:rsidRDefault="00BE57A2" w:rsidP="00BE57A2">
          <w:pPr>
            <w:pStyle w:val="Sinespaciado"/>
            <w:jc w:val="left"/>
          </w:pPr>
          <w:r w:rsidRPr="005B38A1">
            <w:rPr>
              <w:b/>
            </w:rPr>
            <w:t>Empresa</w:t>
          </w:r>
          <w:r>
            <w:t>: “</w:t>
          </w:r>
          <w:proofErr w:type="spellStart"/>
          <w:r>
            <w:t>Eben-Ezer</w:t>
          </w:r>
          <w:proofErr w:type="spellEnd"/>
          <w:r>
            <w:t>”</w:t>
          </w:r>
        </w:p>
        <w:p w14:paraId="6237BC5D" w14:textId="77777777" w:rsidR="00BE57A2" w:rsidRDefault="00BE57A2" w:rsidP="00BE57A2">
          <w:pPr>
            <w:pStyle w:val="Sinespaciado"/>
            <w:jc w:val="left"/>
          </w:pPr>
          <w:r w:rsidRPr="005B38A1">
            <w:rPr>
              <w:b/>
            </w:rPr>
            <w:t>Sistema de Información</w:t>
          </w:r>
          <w:r>
            <w:t>: “</w:t>
          </w:r>
          <w:r w:rsidR="004100D3">
            <w:t>SEEE</w:t>
          </w:r>
          <w:r>
            <w:t>”</w:t>
          </w:r>
        </w:p>
        <w:p w14:paraId="0F422A15" w14:textId="77777777" w:rsidR="00BE57A2" w:rsidRDefault="00BE57A2" w:rsidP="00BE57A2">
          <w:pPr>
            <w:pStyle w:val="Sinespaciado"/>
            <w:jc w:val="left"/>
          </w:pPr>
          <w:r w:rsidRPr="005B38A1">
            <w:rPr>
              <w:b/>
            </w:rPr>
            <w:t>Metodología</w:t>
          </w:r>
          <w:r>
            <w:t>: Proceso Unificado de Desarrollo de Software</w:t>
          </w:r>
        </w:p>
        <w:p w14:paraId="7855297D" w14:textId="77777777"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14:paraId="1A9E2F3C" w14:textId="77777777" w:rsidTr="00D54327">
            <w:trPr>
              <w:trHeight w:val="80"/>
            </w:trPr>
            <w:tc>
              <w:tcPr>
                <w:tcW w:w="3669" w:type="dxa"/>
              </w:tcPr>
              <w:p w14:paraId="762593A6" w14:textId="77777777" w:rsidR="00BE57A2" w:rsidRPr="00E1422C" w:rsidRDefault="00BE57A2" w:rsidP="00D54327">
                <w:pPr>
                  <w:spacing w:after="0"/>
                  <w:rPr>
                    <w:b/>
                  </w:rPr>
                </w:pPr>
                <w:r w:rsidRPr="00E1422C">
                  <w:rPr>
                    <w:b/>
                  </w:rPr>
                  <w:t>Profesores</w:t>
                </w:r>
              </w:p>
            </w:tc>
          </w:tr>
          <w:tr w:rsidR="00BE57A2" w:rsidRPr="00E1422C" w14:paraId="69C8873D" w14:textId="77777777" w:rsidTr="00D54327">
            <w:trPr>
              <w:trHeight w:val="238"/>
            </w:trPr>
            <w:tc>
              <w:tcPr>
                <w:tcW w:w="3669" w:type="dxa"/>
              </w:tcPr>
              <w:p w14:paraId="4186C1E0" w14:textId="77777777" w:rsidR="00BE57A2" w:rsidRPr="00E1422C" w:rsidRDefault="00BE57A2" w:rsidP="00D54327">
                <w:pPr>
                  <w:spacing w:after="0"/>
                </w:pPr>
                <w:r>
                  <w:t>Ortiz, Marí</w:t>
                </w:r>
                <w:r w:rsidRPr="00E1422C">
                  <w:t>a Cecilia (Adjunto)</w:t>
                </w:r>
              </w:p>
            </w:tc>
          </w:tr>
          <w:tr w:rsidR="00BE57A2" w:rsidRPr="00E1422C" w14:paraId="0B4DBA7B" w14:textId="77777777" w:rsidTr="00D54327">
            <w:tc>
              <w:tcPr>
                <w:tcW w:w="3669" w:type="dxa"/>
              </w:tcPr>
              <w:p w14:paraId="4CF91955" w14:textId="77777777" w:rsidR="00BE57A2" w:rsidRPr="00E1422C" w:rsidRDefault="00BE57A2" w:rsidP="00D54327">
                <w:pPr>
                  <w:spacing w:after="0"/>
                </w:pPr>
                <w:proofErr w:type="spellStart"/>
                <w:r w:rsidRPr="00E1422C">
                  <w:t>Savi</w:t>
                </w:r>
                <w:proofErr w:type="spellEnd"/>
                <w:r w:rsidRPr="00E1422C">
                  <w:t>, Cecilia Andrea (JTP)</w:t>
                </w:r>
              </w:p>
            </w:tc>
          </w:tr>
        </w:tbl>
        <w:p w14:paraId="3FF7CA0A" w14:textId="77777777" w:rsidR="00BE57A2" w:rsidRDefault="00BE57A2" w:rsidP="00BE57A2">
          <w:pPr>
            <w:spacing w:after="0"/>
            <w:jc w:val="left"/>
            <w:rPr>
              <w:rFonts w:asciiTheme="majorHAnsi" w:eastAsiaTheme="majorEastAsia" w:hAnsiTheme="majorHAnsi" w:cstheme="majorBidi"/>
            </w:rPr>
          </w:pPr>
        </w:p>
        <w:p w14:paraId="200EB4CE" w14:textId="77777777"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14:paraId="479A439C" w14:textId="77777777" w:rsidTr="00D54327">
        <w:tc>
          <w:tcPr>
            <w:tcW w:w="4505" w:type="dxa"/>
            <w:gridSpan w:val="2"/>
          </w:tcPr>
          <w:p w14:paraId="6F3B0E23" w14:textId="77777777" w:rsidR="00BE57A2" w:rsidRPr="00E1422C" w:rsidRDefault="00BE57A2" w:rsidP="00D54327">
            <w:pPr>
              <w:spacing w:after="0"/>
              <w:rPr>
                <w:b/>
              </w:rPr>
            </w:pPr>
            <w:r w:rsidRPr="00E1422C">
              <w:rPr>
                <w:b/>
              </w:rPr>
              <w:t>Grupo Nº 2</w:t>
            </w:r>
          </w:p>
        </w:tc>
      </w:tr>
      <w:tr w:rsidR="00BE57A2" w:rsidRPr="00E1422C" w14:paraId="6F7E2BA4" w14:textId="77777777" w:rsidTr="00D54327">
        <w:tc>
          <w:tcPr>
            <w:tcW w:w="4505" w:type="dxa"/>
            <w:gridSpan w:val="2"/>
          </w:tcPr>
          <w:p w14:paraId="04208AEC" w14:textId="77777777" w:rsidR="00BE57A2" w:rsidRPr="00E1422C" w:rsidRDefault="00BE57A2" w:rsidP="00D54327">
            <w:pPr>
              <w:spacing w:after="0"/>
              <w:rPr>
                <w:b/>
              </w:rPr>
            </w:pPr>
            <w:r w:rsidRPr="00E1422C">
              <w:rPr>
                <w:b/>
              </w:rPr>
              <w:t>Integrantes</w:t>
            </w:r>
          </w:p>
        </w:tc>
      </w:tr>
      <w:tr w:rsidR="00BE57A2" w:rsidRPr="00E1422C" w14:paraId="0C0FA70D" w14:textId="77777777" w:rsidTr="00D54327">
        <w:tc>
          <w:tcPr>
            <w:tcW w:w="3261" w:type="dxa"/>
          </w:tcPr>
          <w:p w14:paraId="565D1D5A" w14:textId="77777777" w:rsidR="00BE57A2" w:rsidRPr="00E1422C" w:rsidRDefault="00BE57A2" w:rsidP="00D54327">
            <w:pPr>
              <w:spacing w:after="0"/>
            </w:pPr>
            <w:r w:rsidRPr="00E1422C">
              <w:t>AGÜERO, Santiago Alejandro</w:t>
            </w:r>
          </w:p>
        </w:tc>
        <w:tc>
          <w:tcPr>
            <w:tcW w:w="1244" w:type="dxa"/>
          </w:tcPr>
          <w:p w14:paraId="4D3BD964" w14:textId="77777777" w:rsidR="00BE57A2" w:rsidRPr="00E1422C" w:rsidRDefault="00BE57A2" w:rsidP="00D54327">
            <w:pPr>
              <w:spacing w:after="0"/>
            </w:pPr>
            <w:r w:rsidRPr="00E1422C">
              <w:t>51800</w:t>
            </w:r>
          </w:p>
        </w:tc>
      </w:tr>
      <w:tr w:rsidR="00BE57A2" w:rsidRPr="00E1422C" w14:paraId="3340F04A" w14:textId="77777777" w:rsidTr="00D54327">
        <w:tc>
          <w:tcPr>
            <w:tcW w:w="3261" w:type="dxa"/>
          </w:tcPr>
          <w:p w14:paraId="4F884968" w14:textId="77777777" w:rsidR="00BE57A2" w:rsidRPr="00E1422C" w:rsidRDefault="00BE57A2" w:rsidP="00D54327">
            <w:pPr>
              <w:spacing w:after="0"/>
            </w:pPr>
            <w:r w:rsidRPr="00E1422C">
              <w:t>NAFRIA, Federico</w:t>
            </w:r>
          </w:p>
        </w:tc>
        <w:tc>
          <w:tcPr>
            <w:tcW w:w="1244" w:type="dxa"/>
          </w:tcPr>
          <w:p w14:paraId="3A74F0A6" w14:textId="77777777" w:rsidR="00BE57A2" w:rsidRPr="00E1422C" w:rsidRDefault="00BE57A2" w:rsidP="00D54327">
            <w:pPr>
              <w:spacing w:after="0"/>
            </w:pPr>
            <w:r w:rsidRPr="00E1422C">
              <w:t>51828</w:t>
            </w:r>
          </w:p>
        </w:tc>
      </w:tr>
      <w:tr w:rsidR="00BE57A2" w:rsidRPr="00E1422C" w14:paraId="544F66F3" w14:textId="77777777" w:rsidTr="00D54327">
        <w:tc>
          <w:tcPr>
            <w:tcW w:w="3261" w:type="dxa"/>
          </w:tcPr>
          <w:p w14:paraId="5D4F1482" w14:textId="77777777" w:rsidR="00BE57A2" w:rsidRPr="00E1422C" w:rsidRDefault="00BE57A2" w:rsidP="00D54327">
            <w:pPr>
              <w:spacing w:after="0"/>
            </w:pPr>
            <w:r w:rsidRPr="00E1422C">
              <w:t xml:space="preserve">PISCIOLARI, </w:t>
            </w:r>
            <w:proofErr w:type="spellStart"/>
            <w:r w:rsidRPr="00E1422C">
              <w:t>Antonela</w:t>
            </w:r>
            <w:proofErr w:type="spellEnd"/>
          </w:p>
        </w:tc>
        <w:tc>
          <w:tcPr>
            <w:tcW w:w="1244" w:type="dxa"/>
          </w:tcPr>
          <w:p w14:paraId="3DD29FF6" w14:textId="77777777" w:rsidR="00BE57A2" w:rsidRPr="00E1422C" w:rsidRDefault="00BE57A2" w:rsidP="00D54327">
            <w:pPr>
              <w:spacing w:after="0"/>
            </w:pPr>
            <w:r w:rsidRPr="00E1422C">
              <w:t>51543</w:t>
            </w:r>
          </w:p>
        </w:tc>
      </w:tr>
      <w:tr w:rsidR="00BE57A2" w:rsidRPr="00E1422C" w14:paraId="79468285" w14:textId="77777777" w:rsidTr="00D54327">
        <w:tc>
          <w:tcPr>
            <w:tcW w:w="3261" w:type="dxa"/>
          </w:tcPr>
          <w:p w14:paraId="052D562B" w14:textId="77777777" w:rsidR="00BE57A2" w:rsidRPr="00E1422C" w:rsidRDefault="00BE57A2" w:rsidP="00D54327">
            <w:pPr>
              <w:spacing w:after="0"/>
            </w:pPr>
            <w:r w:rsidRPr="00E1422C">
              <w:t>QUIROGA, Gastón Mauricio</w:t>
            </w:r>
          </w:p>
        </w:tc>
        <w:tc>
          <w:tcPr>
            <w:tcW w:w="1244" w:type="dxa"/>
          </w:tcPr>
          <w:p w14:paraId="374F5396" w14:textId="77777777" w:rsidR="00BE57A2" w:rsidRPr="00E1422C" w:rsidRDefault="00BE57A2" w:rsidP="00D54327">
            <w:pPr>
              <w:spacing w:after="0"/>
            </w:pPr>
            <w:r w:rsidRPr="00E1422C">
              <w:t>51969</w:t>
            </w:r>
          </w:p>
        </w:tc>
      </w:tr>
      <w:tr w:rsidR="00BE57A2" w:rsidRPr="00E1422C" w14:paraId="249ADF78" w14:textId="77777777" w:rsidTr="00D54327">
        <w:tc>
          <w:tcPr>
            <w:tcW w:w="3261" w:type="dxa"/>
          </w:tcPr>
          <w:p w14:paraId="210A3123" w14:textId="77777777" w:rsidR="00BE57A2" w:rsidRPr="00E1422C" w:rsidRDefault="00BE57A2" w:rsidP="00D54327">
            <w:pPr>
              <w:spacing w:after="0"/>
            </w:pPr>
            <w:r w:rsidRPr="00E1422C">
              <w:t>WAISMAN, Gabriel Leandro</w:t>
            </w:r>
          </w:p>
        </w:tc>
        <w:tc>
          <w:tcPr>
            <w:tcW w:w="1244" w:type="dxa"/>
          </w:tcPr>
          <w:p w14:paraId="1F0BD945" w14:textId="77777777" w:rsidR="00BE57A2" w:rsidRPr="00E1422C" w:rsidRDefault="00BE57A2" w:rsidP="00D54327">
            <w:r w:rsidRPr="00E1422C">
              <w:t>51934</w:t>
            </w:r>
          </w:p>
        </w:tc>
      </w:tr>
    </w:tbl>
    <w:p w14:paraId="647BC94C" w14:textId="77777777"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14:paraId="7BE6461E" w14:textId="77777777" w:rsidR="004100D3" w:rsidRDefault="004100D3" w:rsidP="004100D3">
      <w:pPr>
        <w:pStyle w:val="Ttulo1"/>
      </w:pPr>
      <w:bookmarkStart w:id="0" w:name="_Toc260680754"/>
      <w:r>
        <w:lastRenderedPageBreak/>
        <w:t>Índice</w:t>
      </w:r>
      <w:bookmarkEnd w:id="0"/>
    </w:p>
    <w:p w14:paraId="4C1CE11D" w14:textId="77777777" w:rsidR="00DC41FE" w:rsidRDefault="00064F28">
      <w:pPr>
        <w:pStyle w:val="TDC1"/>
        <w:tabs>
          <w:tab w:val="right" w:leader="dot" w:pos="8494"/>
        </w:tabs>
        <w:rPr>
          <w:noProof/>
          <w:lang w:val="es-ES_tradnl" w:eastAsia="es-ES_tradnl" w:bidi="ar-SA"/>
        </w:rPr>
      </w:pPr>
      <w:r>
        <w:fldChar w:fldCharType="begin"/>
      </w:r>
      <w:r w:rsidR="001013D7">
        <w:instrText xml:space="preserve"> TOC \o "1-2" \h \z \u </w:instrText>
      </w:r>
      <w:r>
        <w:fldChar w:fldCharType="separate"/>
      </w:r>
      <w:hyperlink w:anchor="_Toc260680754" w:history="1">
        <w:r w:rsidR="00DC41FE" w:rsidRPr="009E576B">
          <w:rPr>
            <w:rStyle w:val="Hipervnculo"/>
            <w:noProof/>
          </w:rPr>
          <w:t>Índice</w:t>
        </w:r>
        <w:r w:rsidR="00DC41FE">
          <w:rPr>
            <w:noProof/>
            <w:webHidden/>
          </w:rPr>
          <w:tab/>
        </w:r>
        <w:r>
          <w:rPr>
            <w:noProof/>
            <w:webHidden/>
          </w:rPr>
          <w:fldChar w:fldCharType="begin"/>
        </w:r>
        <w:r w:rsidR="00DC41FE">
          <w:rPr>
            <w:noProof/>
            <w:webHidden/>
          </w:rPr>
          <w:instrText xml:space="preserve"> PAGEREF _Toc260680754 \h </w:instrText>
        </w:r>
        <w:r>
          <w:rPr>
            <w:noProof/>
            <w:webHidden/>
          </w:rPr>
        </w:r>
        <w:r>
          <w:rPr>
            <w:noProof/>
            <w:webHidden/>
          </w:rPr>
          <w:fldChar w:fldCharType="separate"/>
        </w:r>
        <w:r w:rsidR="00DC41FE">
          <w:rPr>
            <w:noProof/>
            <w:webHidden/>
          </w:rPr>
          <w:t>2</w:t>
        </w:r>
        <w:r>
          <w:rPr>
            <w:noProof/>
            <w:webHidden/>
          </w:rPr>
          <w:fldChar w:fldCharType="end"/>
        </w:r>
      </w:hyperlink>
    </w:p>
    <w:p w14:paraId="0AF4E4E3" w14:textId="77777777" w:rsidR="00DC41FE" w:rsidRDefault="00B66CEE">
      <w:pPr>
        <w:pStyle w:val="TDC1"/>
        <w:tabs>
          <w:tab w:val="right" w:leader="dot" w:pos="8494"/>
        </w:tabs>
        <w:rPr>
          <w:noProof/>
          <w:lang w:val="es-ES_tradnl" w:eastAsia="es-ES_tradnl" w:bidi="ar-SA"/>
        </w:rPr>
      </w:pPr>
      <w:hyperlink w:anchor="_Toc260680755" w:history="1">
        <w:r w:rsidR="00DC41FE" w:rsidRPr="009E576B">
          <w:rPr>
            <w:rStyle w:val="Hipervnculo"/>
            <w:rFonts w:eastAsia="Calibri"/>
            <w:noProof/>
          </w:rPr>
          <w:t>Introducción General</w:t>
        </w:r>
        <w:r w:rsidR="00DC41FE">
          <w:rPr>
            <w:noProof/>
            <w:webHidden/>
          </w:rPr>
          <w:tab/>
        </w:r>
        <w:r w:rsidR="00064F28">
          <w:rPr>
            <w:noProof/>
            <w:webHidden/>
          </w:rPr>
          <w:fldChar w:fldCharType="begin"/>
        </w:r>
        <w:r w:rsidR="00DC41FE">
          <w:rPr>
            <w:noProof/>
            <w:webHidden/>
          </w:rPr>
          <w:instrText xml:space="preserve"> PAGEREF _Toc260680755 \h </w:instrText>
        </w:r>
        <w:r w:rsidR="00064F28">
          <w:rPr>
            <w:noProof/>
            <w:webHidden/>
          </w:rPr>
        </w:r>
        <w:r w:rsidR="00064F28">
          <w:rPr>
            <w:noProof/>
            <w:webHidden/>
          </w:rPr>
          <w:fldChar w:fldCharType="separate"/>
        </w:r>
        <w:r w:rsidR="00DC41FE">
          <w:rPr>
            <w:noProof/>
            <w:webHidden/>
          </w:rPr>
          <w:t>4</w:t>
        </w:r>
        <w:r w:rsidR="00064F28">
          <w:rPr>
            <w:noProof/>
            <w:webHidden/>
          </w:rPr>
          <w:fldChar w:fldCharType="end"/>
        </w:r>
      </w:hyperlink>
    </w:p>
    <w:p w14:paraId="6FFD99A6" w14:textId="77777777" w:rsidR="00DC41FE" w:rsidRDefault="00B66CEE">
      <w:pPr>
        <w:pStyle w:val="TDC1"/>
        <w:tabs>
          <w:tab w:val="right" w:leader="dot" w:pos="8494"/>
        </w:tabs>
        <w:rPr>
          <w:noProof/>
          <w:lang w:val="es-ES_tradnl" w:eastAsia="es-ES_tradnl" w:bidi="ar-SA"/>
        </w:rPr>
      </w:pPr>
      <w:hyperlink w:anchor="_Toc260680756" w:history="1">
        <w:r w:rsidR="00DC41FE" w:rsidRPr="009E576B">
          <w:rPr>
            <w:rStyle w:val="Hipervnculo"/>
            <w:noProof/>
          </w:rPr>
          <w:t>Introducción al Informe Preliminar</w:t>
        </w:r>
        <w:r w:rsidR="00DC41FE">
          <w:rPr>
            <w:noProof/>
            <w:webHidden/>
          </w:rPr>
          <w:tab/>
        </w:r>
        <w:r w:rsidR="00064F28">
          <w:rPr>
            <w:noProof/>
            <w:webHidden/>
          </w:rPr>
          <w:fldChar w:fldCharType="begin"/>
        </w:r>
        <w:r w:rsidR="00DC41FE">
          <w:rPr>
            <w:noProof/>
            <w:webHidden/>
          </w:rPr>
          <w:instrText xml:space="preserve"> PAGEREF _Toc260680756 \h </w:instrText>
        </w:r>
        <w:r w:rsidR="00064F28">
          <w:rPr>
            <w:noProof/>
            <w:webHidden/>
          </w:rPr>
        </w:r>
        <w:r w:rsidR="00064F28">
          <w:rPr>
            <w:noProof/>
            <w:webHidden/>
          </w:rPr>
          <w:fldChar w:fldCharType="separate"/>
        </w:r>
        <w:r w:rsidR="00DC41FE">
          <w:rPr>
            <w:noProof/>
            <w:webHidden/>
          </w:rPr>
          <w:t>5</w:t>
        </w:r>
        <w:r w:rsidR="00064F28">
          <w:rPr>
            <w:noProof/>
            <w:webHidden/>
          </w:rPr>
          <w:fldChar w:fldCharType="end"/>
        </w:r>
      </w:hyperlink>
    </w:p>
    <w:p w14:paraId="6EFC768E" w14:textId="77777777" w:rsidR="00DC41FE" w:rsidRDefault="00B66CEE">
      <w:pPr>
        <w:pStyle w:val="TDC1"/>
        <w:tabs>
          <w:tab w:val="right" w:leader="dot" w:pos="8494"/>
        </w:tabs>
        <w:rPr>
          <w:noProof/>
          <w:lang w:val="es-ES_tradnl" w:eastAsia="es-ES_tradnl" w:bidi="ar-SA"/>
        </w:rPr>
      </w:pPr>
      <w:hyperlink w:anchor="_Toc260680757" w:history="1">
        <w:r w:rsidR="00DC41FE" w:rsidRPr="009E576B">
          <w:rPr>
            <w:rStyle w:val="Hipervnculo"/>
            <w:noProof/>
          </w:rPr>
          <w:t>Presentación de la Organización</w:t>
        </w:r>
        <w:r w:rsidR="00DC41FE">
          <w:rPr>
            <w:noProof/>
            <w:webHidden/>
          </w:rPr>
          <w:tab/>
        </w:r>
        <w:r w:rsidR="00064F28">
          <w:rPr>
            <w:noProof/>
            <w:webHidden/>
          </w:rPr>
          <w:fldChar w:fldCharType="begin"/>
        </w:r>
        <w:r w:rsidR="00DC41FE">
          <w:rPr>
            <w:noProof/>
            <w:webHidden/>
          </w:rPr>
          <w:instrText xml:space="preserve"> PAGEREF _Toc260680757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665D0C29" w14:textId="77777777" w:rsidR="00DC41FE" w:rsidRDefault="00B66CEE">
      <w:pPr>
        <w:pStyle w:val="TDC1"/>
        <w:tabs>
          <w:tab w:val="right" w:leader="dot" w:pos="8494"/>
        </w:tabs>
        <w:rPr>
          <w:noProof/>
          <w:lang w:val="es-ES_tradnl" w:eastAsia="es-ES_tradnl" w:bidi="ar-SA"/>
        </w:rPr>
      </w:pPr>
      <w:hyperlink w:anchor="_Toc260680758" w:history="1">
        <w:r w:rsidR="00DC41FE" w:rsidRPr="009E576B">
          <w:rPr>
            <w:rStyle w:val="Hipervnculo"/>
            <w:noProof/>
          </w:rPr>
          <w:t>Objetivo de la Organización</w:t>
        </w:r>
        <w:r w:rsidR="00DC41FE">
          <w:rPr>
            <w:noProof/>
            <w:webHidden/>
          </w:rPr>
          <w:tab/>
        </w:r>
        <w:r w:rsidR="00064F28">
          <w:rPr>
            <w:noProof/>
            <w:webHidden/>
          </w:rPr>
          <w:fldChar w:fldCharType="begin"/>
        </w:r>
        <w:r w:rsidR="00DC41FE">
          <w:rPr>
            <w:noProof/>
            <w:webHidden/>
          </w:rPr>
          <w:instrText xml:space="preserve"> PAGEREF _Toc260680758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1AA8745D" w14:textId="77777777" w:rsidR="00DC41FE" w:rsidRDefault="00B66CEE">
      <w:pPr>
        <w:pStyle w:val="TDC1"/>
        <w:tabs>
          <w:tab w:val="right" w:leader="dot" w:pos="8494"/>
        </w:tabs>
        <w:rPr>
          <w:noProof/>
          <w:lang w:val="es-ES_tradnl" w:eastAsia="es-ES_tradnl" w:bidi="ar-SA"/>
        </w:rPr>
      </w:pPr>
      <w:hyperlink w:anchor="_Toc260680759" w:history="1">
        <w:r w:rsidR="00DC41FE" w:rsidRPr="009E576B">
          <w:rPr>
            <w:rStyle w:val="Hipervnculo"/>
            <w:noProof/>
          </w:rPr>
          <w:t>Reseña Histórica</w:t>
        </w:r>
        <w:r w:rsidR="00DC41FE">
          <w:rPr>
            <w:noProof/>
            <w:webHidden/>
          </w:rPr>
          <w:tab/>
        </w:r>
        <w:r w:rsidR="00064F28">
          <w:rPr>
            <w:noProof/>
            <w:webHidden/>
          </w:rPr>
          <w:fldChar w:fldCharType="begin"/>
        </w:r>
        <w:r w:rsidR="00DC41FE">
          <w:rPr>
            <w:noProof/>
            <w:webHidden/>
          </w:rPr>
          <w:instrText xml:space="preserve"> PAGEREF _Toc260680759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4B84C3BD" w14:textId="77777777" w:rsidR="00DC41FE" w:rsidRDefault="00B66CEE">
      <w:pPr>
        <w:pStyle w:val="TDC1"/>
        <w:tabs>
          <w:tab w:val="right" w:leader="dot" w:pos="8494"/>
        </w:tabs>
        <w:rPr>
          <w:noProof/>
          <w:lang w:val="es-ES_tradnl" w:eastAsia="es-ES_tradnl" w:bidi="ar-SA"/>
        </w:rPr>
      </w:pPr>
      <w:hyperlink w:anchor="_Toc260680760" w:history="1">
        <w:r w:rsidR="00DC41FE" w:rsidRPr="009E576B">
          <w:rPr>
            <w:rStyle w:val="Hipervnculo"/>
            <w:noProof/>
          </w:rPr>
          <w:t>Políticas y Estrategias</w:t>
        </w:r>
        <w:r w:rsidR="00DC41FE">
          <w:rPr>
            <w:noProof/>
            <w:webHidden/>
          </w:rPr>
          <w:tab/>
        </w:r>
        <w:r w:rsidR="00064F28">
          <w:rPr>
            <w:noProof/>
            <w:webHidden/>
          </w:rPr>
          <w:fldChar w:fldCharType="begin"/>
        </w:r>
        <w:r w:rsidR="00DC41FE">
          <w:rPr>
            <w:noProof/>
            <w:webHidden/>
          </w:rPr>
          <w:instrText xml:space="preserve"> PAGEREF _Toc260680760 \h </w:instrText>
        </w:r>
        <w:r w:rsidR="00064F28">
          <w:rPr>
            <w:noProof/>
            <w:webHidden/>
          </w:rPr>
        </w:r>
        <w:r w:rsidR="00064F28">
          <w:rPr>
            <w:noProof/>
            <w:webHidden/>
          </w:rPr>
          <w:fldChar w:fldCharType="separate"/>
        </w:r>
        <w:r w:rsidR="00DC41FE">
          <w:rPr>
            <w:noProof/>
            <w:webHidden/>
          </w:rPr>
          <w:t>7</w:t>
        </w:r>
        <w:r w:rsidR="00064F28">
          <w:rPr>
            <w:noProof/>
            <w:webHidden/>
          </w:rPr>
          <w:fldChar w:fldCharType="end"/>
        </w:r>
      </w:hyperlink>
    </w:p>
    <w:p w14:paraId="3F560D17" w14:textId="77777777" w:rsidR="00DC41FE" w:rsidRDefault="00B66CEE">
      <w:pPr>
        <w:pStyle w:val="TDC1"/>
        <w:tabs>
          <w:tab w:val="right" w:leader="dot" w:pos="8494"/>
        </w:tabs>
        <w:rPr>
          <w:noProof/>
          <w:lang w:val="es-ES_tradnl" w:eastAsia="es-ES_tradnl" w:bidi="ar-SA"/>
        </w:rPr>
      </w:pPr>
      <w:hyperlink w:anchor="_Toc260680761" w:history="1">
        <w:r w:rsidR="00DC41FE" w:rsidRPr="009E576B">
          <w:rPr>
            <w:rStyle w:val="Hipervnculo"/>
            <w:noProof/>
          </w:rPr>
          <w:t>Organigrama de la empresa</w:t>
        </w:r>
        <w:r w:rsidR="00DC41FE">
          <w:rPr>
            <w:noProof/>
            <w:webHidden/>
          </w:rPr>
          <w:tab/>
        </w:r>
        <w:r w:rsidR="00064F28">
          <w:rPr>
            <w:noProof/>
            <w:webHidden/>
          </w:rPr>
          <w:fldChar w:fldCharType="begin"/>
        </w:r>
        <w:r w:rsidR="00DC41FE">
          <w:rPr>
            <w:noProof/>
            <w:webHidden/>
          </w:rPr>
          <w:instrText xml:space="preserve"> PAGEREF _Toc260680761 \h </w:instrText>
        </w:r>
        <w:r w:rsidR="00064F28">
          <w:rPr>
            <w:noProof/>
            <w:webHidden/>
          </w:rPr>
        </w:r>
        <w:r w:rsidR="00064F28">
          <w:rPr>
            <w:noProof/>
            <w:webHidden/>
          </w:rPr>
          <w:fldChar w:fldCharType="separate"/>
        </w:r>
        <w:r w:rsidR="00DC41FE">
          <w:rPr>
            <w:noProof/>
            <w:webHidden/>
          </w:rPr>
          <w:t>7</w:t>
        </w:r>
        <w:r w:rsidR="00064F28">
          <w:rPr>
            <w:noProof/>
            <w:webHidden/>
          </w:rPr>
          <w:fldChar w:fldCharType="end"/>
        </w:r>
      </w:hyperlink>
    </w:p>
    <w:p w14:paraId="6341069E" w14:textId="77777777" w:rsidR="00DC41FE" w:rsidRDefault="00B66CEE">
      <w:pPr>
        <w:pStyle w:val="TDC1"/>
        <w:tabs>
          <w:tab w:val="right" w:leader="dot" w:pos="8494"/>
        </w:tabs>
        <w:rPr>
          <w:noProof/>
          <w:lang w:val="es-ES_tradnl" w:eastAsia="es-ES_tradnl" w:bidi="ar-SA"/>
        </w:rPr>
      </w:pPr>
      <w:hyperlink w:anchor="_Toc260680762" w:history="1">
        <w:r w:rsidR="00DC41FE" w:rsidRPr="009E576B">
          <w:rPr>
            <w:rStyle w:val="Hipervnculo"/>
            <w:noProof/>
          </w:rPr>
          <w:t>Descripción de cada área</w:t>
        </w:r>
        <w:r w:rsidR="00DC41FE">
          <w:rPr>
            <w:noProof/>
            <w:webHidden/>
          </w:rPr>
          <w:tab/>
        </w:r>
        <w:r w:rsidR="00064F28">
          <w:rPr>
            <w:noProof/>
            <w:webHidden/>
          </w:rPr>
          <w:fldChar w:fldCharType="begin"/>
        </w:r>
        <w:r w:rsidR="00DC41FE">
          <w:rPr>
            <w:noProof/>
            <w:webHidden/>
          </w:rPr>
          <w:instrText xml:space="preserve"> PAGEREF _Toc260680762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50A7BE61" w14:textId="77777777" w:rsidR="00DC41FE" w:rsidRDefault="00B66CEE">
      <w:pPr>
        <w:pStyle w:val="TDC2"/>
        <w:tabs>
          <w:tab w:val="right" w:leader="dot" w:pos="8494"/>
        </w:tabs>
        <w:rPr>
          <w:noProof/>
          <w:lang w:val="es-ES_tradnl" w:eastAsia="es-ES_tradnl" w:bidi="ar-SA"/>
        </w:rPr>
      </w:pPr>
      <w:hyperlink w:anchor="_Toc260680763" w:history="1">
        <w:r w:rsidR="00DC41FE" w:rsidRPr="009E576B">
          <w:rPr>
            <w:rStyle w:val="Hipervnculo"/>
            <w:noProof/>
          </w:rPr>
          <w:t>Directorio</w:t>
        </w:r>
        <w:r w:rsidR="00DC41FE">
          <w:rPr>
            <w:noProof/>
            <w:webHidden/>
          </w:rPr>
          <w:tab/>
        </w:r>
        <w:r w:rsidR="00064F28">
          <w:rPr>
            <w:noProof/>
            <w:webHidden/>
          </w:rPr>
          <w:fldChar w:fldCharType="begin"/>
        </w:r>
        <w:r w:rsidR="00DC41FE">
          <w:rPr>
            <w:noProof/>
            <w:webHidden/>
          </w:rPr>
          <w:instrText xml:space="preserve"> PAGEREF _Toc260680763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4E3F670E" w14:textId="77777777" w:rsidR="00DC41FE" w:rsidRDefault="00B66CEE">
      <w:pPr>
        <w:pStyle w:val="TDC2"/>
        <w:tabs>
          <w:tab w:val="right" w:leader="dot" w:pos="8494"/>
        </w:tabs>
        <w:rPr>
          <w:noProof/>
          <w:lang w:val="es-ES_tradnl" w:eastAsia="es-ES_tradnl" w:bidi="ar-SA"/>
        </w:rPr>
      </w:pPr>
      <w:hyperlink w:anchor="_Toc260680764" w:history="1">
        <w:r w:rsidR="00DC41FE" w:rsidRPr="009E576B">
          <w:rPr>
            <w:rStyle w:val="Hipervnculo"/>
            <w:noProof/>
          </w:rPr>
          <w:t>Gerencia General</w:t>
        </w:r>
        <w:r w:rsidR="00DC41FE">
          <w:rPr>
            <w:noProof/>
            <w:webHidden/>
          </w:rPr>
          <w:tab/>
        </w:r>
        <w:r w:rsidR="00064F28">
          <w:rPr>
            <w:noProof/>
            <w:webHidden/>
          </w:rPr>
          <w:fldChar w:fldCharType="begin"/>
        </w:r>
        <w:r w:rsidR="00DC41FE">
          <w:rPr>
            <w:noProof/>
            <w:webHidden/>
          </w:rPr>
          <w:instrText xml:space="preserve"> PAGEREF _Toc260680764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7161596D" w14:textId="77777777" w:rsidR="00DC41FE" w:rsidRDefault="00B66CEE">
      <w:pPr>
        <w:pStyle w:val="TDC2"/>
        <w:tabs>
          <w:tab w:val="right" w:leader="dot" w:pos="8494"/>
        </w:tabs>
        <w:rPr>
          <w:noProof/>
          <w:lang w:val="es-ES_tradnl" w:eastAsia="es-ES_tradnl" w:bidi="ar-SA"/>
        </w:rPr>
      </w:pPr>
      <w:hyperlink w:anchor="_Toc260680765" w:history="1">
        <w:r w:rsidR="00DC41FE" w:rsidRPr="009E576B">
          <w:rPr>
            <w:rStyle w:val="Hipervnculo"/>
            <w:noProof/>
          </w:rPr>
          <w:t>Producción</w:t>
        </w:r>
        <w:r w:rsidR="00DC41FE">
          <w:rPr>
            <w:noProof/>
            <w:webHidden/>
          </w:rPr>
          <w:tab/>
        </w:r>
        <w:r w:rsidR="00064F28">
          <w:rPr>
            <w:noProof/>
            <w:webHidden/>
          </w:rPr>
          <w:fldChar w:fldCharType="begin"/>
        </w:r>
        <w:r w:rsidR="00DC41FE">
          <w:rPr>
            <w:noProof/>
            <w:webHidden/>
          </w:rPr>
          <w:instrText xml:space="preserve"> PAGEREF _Toc260680765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3EB0A688" w14:textId="77777777" w:rsidR="00DC41FE" w:rsidRDefault="00B66CEE">
      <w:pPr>
        <w:pStyle w:val="TDC2"/>
        <w:tabs>
          <w:tab w:val="right" w:leader="dot" w:pos="8494"/>
        </w:tabs>
        <w:rPr>
          <w:noProof/>
          <w:lang w:val="es-ES_tradnl" w:eastAsia="es-ES_tradnl" w:bidi="ar-SA"/>
        </w:rPr>
      </w:pPr>
      <w:hyperlink w:anchor="_Toc260680766" w:history="1">
        <w:r w:rsidR="00DC41FE" w:rsidRPr="009E576B">
          <w:rPr>
            <w:rStyle w:val="Hipervnculo"/>
            <w:noProof/>
          </w:rPr>
          <w:t>Compras</w:t>
        </w:r>
        <w:r w:rsidR="00DC41FE">
          <w:rPr>
            <w:noProof/>
            <w:webHidden/>
          </w:rPr>
          <w:tab/>
        </w:r>
        <w:r w:rsidR="00064F28">
          <w:rPr>
            <w:noProof/>
            <w:webHidden/>
          </w:rPr>
          <w:fldChar w:fldCharType="begin"/>
        </w:r>
        <w:r w:rsidR="00DC41FE">
          <w:rPr>
            <w:noProof/>
            <w:webHidden/>
          </w:rPr>
          <w:instrText xml:space="preserve"> PAGEREF _Toc260680766 \h </w:instrText>
        </w:r>
        <w:r w:rsidR="00064F28">
          <w:rPr>
            <w:noProof/>
            <w:webHidden/>
          </w:rPr>
        </w:r>
        <w:r w:rsidR="00064F28">
          <w:rPr>
            <w:noProof/>
            <w:webHidden/>
          </w:rPr>
          <w:fldChar w:fldCharType="separate"/>
        </w:r>
        <w:r w:rsidR="00DC41FE">
          <w:rPr>
            <w:noProof/>
            <w:webHidden/>
          </w:rPr>
          <w:t>9</w:t>
        </w:r>
        <w:r w:rsidR="00064F28">
          <w:rPr>
            <w:noProof/>
            <w:webHidden/>
          </w:rPr>
          <w:fldChar w:fldCharType="end"/>
        </w:r>
      </w:hyperlink>
    </w:p>
    <w:p w14:paraId="19F173AB" w14:textId="77777777" w:rsidR="00DC41FE" w:rsidRDefault="00B66CEE">
      <w:pPr>
        <w:pStyle w:val="TDC2"/>
        <w:tabs>
          <w:tab w:val="right" w:leader="dot" w:pos="8494"/>
        </w:tabs>
        <w:rPr>
          <w:noProof/>
          <w:lang w:val="es-ES_tradnl" w:eastAsia="es-ES_tradnl" w:bidi="ar-SA"/>
        </w:rPr>
      </w:pPr>
      <w:hyperlink w:anchor="_Toc260680767" w:history="1">
        <w:r w:rsidR="00DC41FE" w:rsidRPr="009E576B">
          <w:rPr>
            <w:rStyle w:val="Hipervnculo"/>
            <w:noProof/>
          </w:rPr>
          <w:t>Comercialización</w:t>
        </w:r>
        <w:r w:rsidR="00DC41FE">
          <w:rPr>
            <w:noProof/>
            <w:webHidden/>
          </w:rPr>
          <w:tab/>
        </w:r>
        <w:r w:rsidR="00064F28">
          <w:rPr>
            <w:noProof/>
            <w:webHidden/>
          </w:rPr>
          <w:fldChar w:fldCharType="begin"/>
        </w:r>
        <w:r w:rsidR="00DC41FE">
          <w:rPr>
            <w:noProof/>
            <w:webHidden/>
          </w:rPr>
          <w:instrText xml:space="preserve"> PAGEREF _Toc260680767 \h </w:instrText>
        </w:r>
        <w:r w:rsidR="00064F28">
          <w:rPr>
            <w:noProof/>
            <w:webHidden/>
          </w:rPr>
        </w:r>
        <w:r w:rsidR="00064F28">
          <w:rPr>
            <w:noProof/>
            <w:webHidden/>
          </w:rPr>
          <w:fldChar w:fldCharType="separate"/>
        </w:r>
        <w:r w:rsidR="00DC41FE">
          <w:rPr>
            <w:noProof/>
            <w:webHidden/>
          </w:rPr>
          <w:t>9</w:t>
        </w:r>
        <w:r w:rsidR="00064F28">
          <w:rPr>
            <w:noProof/>
            <w:webHidden/>
          </w:rPr>
          <w:fldChar w:fldCharType="end"/>
        </w:r>
      </w:hyperlink>
    </w:p>
    <w:p w14:paraId="5EEF2CCE" w14:textId="77777777" w:rsidR="00DC41FE" w:rsidRDefault="00B66CEE">
      <w:pPr>
        <w:pStyle w:val="TDC2"/>
        <w:tabs>
          <w:tab w:val="right" w:leader="dot" w:pos="8494"/>
        </w:tabs>
        <w:rPr>
          <w:noProof/>
          <w:lang w:val="es-ES_tradnl" w:eastAsia="es-ES_tradnl" w:bidi="ar-SA"/>
        </w:rPr>
      </w:pPr>
      <w:hyperlink w:anchor="_Toc260680768" w:history="1">
        <w:r w:rsidR="00DC41FE" w:rsidRPr="009E576B">
          <w:rPr>
            <w:rStyle w:val="Hipervnculo"/>
            <w:noProof/>
          </w:rPr>
          <w:t>Depósito</w:t>
        </w:r>
        <w:r w:rsidR="00DC41FE">
          <w:rPr>
            <w:noProof/>
            <w:webHidden/>
          </w:rPr>
          <w:tab/>
        </w:r>
        <w:r w:rsidR="00064F28">
          <w:rPr>
            <w:noProof/>
            <w:webHidden/>
          </w:rPr>
          <w:fldChar w:fldCharType="begin"/>
        </w:r>
        <w:r w:rsidR="00DC41FE">
          <w:rPr>
            <w:noProof/>
            <w:webHidden/>
          </w:rPr>
          <w:instrText xml:space="preserve"> PAGEREF _Toc260680768 \h </w:instrText>
        </w:r>
        <w:r w:rsidR="00064F28">
          <w:rPr>
            <w:noProof/>
            <w:webHidden/>
          </w:rPr>
        </w:r>
        <w:r w:rsidR="00064F28">
          <w:rPr>
            <w:noProof/>
            <w:webHidden/>
          </w:rPr>
          <w:fldChar w:fldCharType="separate"/>
        </w:r>
        <w:r w:rsidR="00DC41FE">
          <w:rPr>
            <w:noProof/>
            <w:webHidden/>
          </w:rPr>
          <w:t>10</w:t>
        </w:r>
        <w:r w:rsidR="00064F28">
          <w:rPr>
            <w:noProof/>
            <w:webHidden/>
          </w:rPr>
          <w:fldChar w:fldCharType="end"/>
        </w:r>
      </w:hyperlink>
    </w:p>
    <w:p w14:paraId="1896B1D5" w14:textId="77777777" w:rsidR="00DC41FE" w:rsidRDefault="00B66CEE">
      <w:pPr>
        <w:pStyle w:val="TDC2"/>
        <w:tabs>
          <w:tab w:val="right" w:leader="dot" w:pos="8494"/>
        </w:tabs>
        <w:rPr>
          <w:noProof/>
          <w:lang w:val="es-ES_tradnl" w:eastAsia="es-ES_tradnl" w:bidi="ar-SA"/>
        </w:rPr>
      </w:pPr>
      <w:hyperlink w:anchor="_Toc260680769" w:history="1">
        <w:r w:rsidR="00DC41FE" w:rsidRPr="009E576B">
          <w:rPr>
            <w:rStyle w:val="Hipervnculo"/>
            <w:noProof/>
          </w:rPr>
          <w:t>Finanzas y Control</w:t>
        </w:r>
        <w:r w:rsidR="00DC41FE">
          <w:rPr>
            <w:noProof/>
            <w:webHidden/>
          </w:rPr>
          <w:tab/>
        </w:r>
        <w:r w:rsidR="00064F28">
          <w:rPr>
            <w:noProof/>
            <w:webHidden/>
          </w:rPr>
          <w:fldChar w:fldCharType="begin"/>
        </w:r>
        <w:r w:rsidR="00DC41FE">
          <w:rPr>
            <w:noProof/>
            <w:webHidden/>
          </w:rPr>
          <w:instrText xml:space="preserve"> PAGEREF _Toc260680769 \h </w:instrText>
        </w:r>
        <w:r w:rsidR="00064F28">
          <w:rPr>
            <w:noProof/>
            <w:webHidden/>
          </w:rPr>
        </w:r>
        <w:r w:rsidR="00064F28">
          <w:rPr>
            <w:noProof/>
            <w:webHidden/>
          </w:rPr>
          <w:fldChar w:fldCharType="separate"/>
        </w:r>
        <w:r w:rsidR="00DC41FE">
          <w:rPr>
            <w:noProof/>
            <w:webHidden/>
          </w:rPr>
          <w:t>11</w:t>
        </w:r>
        <w:r w:rsidR="00064F28">
          <w:rPr>
            <w:noProof/>
            <w:webHidden/>
          </w:rPr>
          <w:fldChar w:fldCharType="end"/>
        </w:r>
      </w:hyperlink>
    </w:p>
    <w:p w14:paraId="6830E76F" w14:textId="77777777" w:rsidR="00DC41FE" w:rsidRDefault="00B66CEE">
      <w:pPr>
        <w:pStyle w:val="TDC2"/>
        <w:tabs>
          <w:tab w:val="right" w:leader="dot" w:pos="8494"/>
        </w:tabs>
        <w:rPr>
          <w:noProof/>
          <w:lang w:val="es-ES_tradnl" w:eastAsia="es-ES_tradnl" w:bidi="ar-SA"/>
        </w:rPr>
      </w:pPr>
      <w:hyperlink w:anchor="_Toc260680770" w:history="1">
        <w:r w:rsidR="00DC41FE" w:rsidRPr="009E576B">
          <w:rPr>
            <w:rStyle w:val="Hipervnculo"/>
            <w:noProof/>
          </w:rPr>
          <w:t>Asesor Contable</w:t>
        </w:r>
        <w:r w:rsidR="00DC41FE">
          <w:rPr>
            <w:noProof/>
            <w:webHidden/>
          </w:rPr>
          <w:tab/>
        </w:r>
        <w:r w:rsidR="00064F28">
          <w:rPr>
            <w:noProof/>
            <w:webHidden/>
          </w:rPr>
          <w:fldChar w:fldCharType="begin"/>
        </w:r>
        <w:r w:rsidR="00DC41FE">
          <w:rPr>
            <w:noProof/>
            <w:webHidden/>
          </w:rPr>
          <w:instrText xml:space="preserve"> PAGEREF _Toc260680770 \h </w:instrText>
        </w:r>
        <w:r w:rsidR="00064F28">
          <w:rPr>
            <w:noProof/>
            <w:webHidden/>
          </w:rPr>
        </w:r>
        <w:r w:rsidR="00064F28">
          <w:rPr>
            <w:noProof/>
            <w:webHidden/>
          </w:rPr>
          <w:fldChar w:fldCharType="separate"/>
        </w:r>
        <w:r w:rsidR="00DC41FE">
          <w:rPr>
            <w:noProof/>
            <w:webHidden/>
          </w:rPr>
          <w:t>12</w:t>
        </w:r>
        <w:r w:rsidR="00064F28">
          <w:rPr>
            <w:noProof/>
            <w:webHidden/>
          </w:rPr>
          <w:fldChar w:fldCharType="end"/>
        </w:r>
      </w:hyperlink>
    </w:p>
    <w:p w14:paraId="372B69DD" w14:textId="77777777" w:rsidR="00DC41FE" w:rsidRDefault="00B66CEE">
      <w:pPr>
        <w:pStyle w:val="TDC1"/>
        <w:tabs>
          <w:tab w:val="right" w:leader="dot" w:pos="8494"/>
        </w:tabs>
        <w:rPr>
          <w:noProof/>
          <w:lang w:val="es-ES_tradnl" w:eastAsia="es-ES_tradnl" w:bidi="ar-SA"/>
        </w:rPr>
      </w:pPr>
      <w:hyperlink w:anchor="_Toc260680771" w:history="1">
        <w:r w:rsidR="00DC41FE" w:rsidRPr="009E576B">
          <w:rPr>
            <w:rStyle w:val="Hipervnculo"/>
            <w:noProof/>
          </w:rPr>
          <w:t>Procesos del Negocio</w:t>
        </w:r>
        <w:r w:rsidR="00DC41FE">
          <w:rPr>
            <w:noProof/>
            <w:webHidden/>
          </w:rPr>
          <w:tab/>
        </w:r>
        <w:r w:rsidR="00064F28">
          <w:rPr>
            <w:noProof/>
            <w:webHidden/>
          </w:rPr>
          <w:fldChar w:fldCharType="begin"/>
        </w:r>
        <w:r w:rsidR="00DC41FE">
          <w:rPr>
            <w:noProof/>
            <w:webHidden/>
          </w:rPr>
          <w:instrText xml:space="preserve"> PAGEREF _Toc260680771 \h </w:instrText>
        </w:r>
        <w:r w:rsidR="00064F28">
          <w:rPr>
            <w:noProof/>
            <w:webHidden/>
          </w:rPr>
        </w:r>
        <w:r w:rsidR="00064F28">
          <w:rPr>
            <w:noProof/>
            <w:webHidden/>
          </w:rPr>
          <w:fldChar w:fldCharType="separate"/>
        </w:r>
        <w:r w:rsidR="00DC41FE">
          <w:rPr>
            <w:noProof/>
            <w:webHidden/>
          </w:rPr>
          <w:t>13</w:t>
        </w:r>
        <w:r w:rsidR="00064F28">
          <w:rPr>
            <w:noProof/>
            <w:webHidden/>
          </w:rPr>
          <w:fldChar w:fldCharType="end"/>
        </w:r>
      </w:hyperlink>
    </w:p>
    <w:p w14:paraId="17890347" w14:textId="77777777" w:rsidR="00DC41FE" w:rsidRDefault="00B66CEE">
      <w:pPr>
        <w:pStyle w:val="TDC1"/>
        <w:tabs>
          <w:tab w:val="right" w:leader="dot" w:pos="8494"/>
        </w:tabs>
        <w:rPr>
          <w:noProof/>
          <w:lang w:val="es-ES_tradnl" w:eastAsia="es-ES_tradnl" w:bidi="ar-SA"/>
        </w:rPr>
      </w:pPr>
      <w:hyperlink w:anchor="_Toc260680772" w:history="1">
        <w:r w:rsidR="00DC41FE" w:rsidRPr="009E576B">
          <w:rPr>
            <w:rStyle w:val="Hipervnculo"/>
            <w:noProof/>
          </w:rPr>
          <w:t>Layout de espacio físico</w:t>
        </w:r>
        <w:r w:rsidR="00DC41FE">
          <w:rPr>
            <w:noProof/>
            <w:webHidden/>
          </w:rPr>
          <w:tab/>
        </w:r>
        <w:r w:rsidR="00064F28">
          <w:rPr>
            <w:noProof/>
            <w:webHidden/>
          </w:rPr>
          <w:fldChar w:fldCharType="begin"/>
        </w:r>
        <w:r w:rsidR="00DC41FE">
          <w:rPr>
            <w:noProof/>
            <w:webHidden/>
          </w:rPr>
          <w:instrText xml:space="preserve"> PAGEREF _Toc260680772 \h </w:instrText>
        </w:r>
        <w:r w:rsidR="00064F28">
          <w:rPr>
            <w:noProof/>
            <w:webHidden/>
          </w:rPr>
        </w:r>
        <w:r w:rsidR="00064F28">
          <w:rPr>
            <w:noProof/>
            <w:webHidden/>
          </w:rPr>
          <w:fldChar w:fldCharType="separate"/>
        </w:r>
        <w:r w:rsidR="00DC41FE">
          <w:rPr>
            <w:noProof/>
            <w:webHidden/>
          </w:rPr>
          <w:t>16</w:t>
        </w:r>
        <w:r w:rsidR="00064F28">
          <w:rPr>
            <w:noProof/>
            <w:webHidden/>
          </w:rPr>
          <w:fldChar w:fldCharType="end"/>
        </w:r>
      </w:hyperlink>
    </w:p>
    <w:p w14:paraId="7E4F72E9" w14:textId="77777777" w:rsidR="00DC41FE" w:rsidRDefault="00B66CEE">
      <w:pPr>
        <w:pStyle w:val="TDC1"/>
        <w:tabs>
          <w:tab w:val="right" w:leader="dot" w:pos="8494"/>
        </w:tabs>
        <w:rPr>
          <w:noProof/>
          <w:lang w:val="es-ES_tradnl" w:eastAsia="es-ES_tradnl" w:bidi="ar-SA"/>
        </w:rPr>
      </w:pPr>
      <w:hyperlink w:anchor="_Toc260680773" w:history="1">
        <w:r w:rsidR="00DC41FE" w:rsidRPr="009E576B">
          <w:rPr>
            <w:rStyle w:val="Hipervnculo"/>
            <w:noProof/>
          </w:rPr>
          <w:t>Sistemas de Información existentes</w:t>
        </w:r>
        <w:r w:rsidR="00DC41FE">
          <w:rPr>
            <w:noProof/>
            <w:webHidden/>
          </w:rPr>
          <w:tab/>
        </w:r>
        <w:r w:rsidR="00064F28">
          <w:rPr>
            <w:noProof/>
            <w:webHidden/>
          </w:rPr>
          <w:fldChar w:fldCharType="begin"/>
        </w:r>
        <w:r w:rsidR="00DC41FE">
          <w:rPr>
            <w:noProof/>
            <w:webHidden/>
          </w:rPr>
          <w:instrText xml:space="preserve"> PAGEREF _Toc260680773 \h </w:instrText>
        </w:r>
        <w:r w:rsidR="00064F28">
          <w:rPr>
            <w:noProof/>
            <w:webHidden/>
          </w:rPr>
        </w:r>
        <w:r w:rsidR="00064F28">
          <w:rPr>
            <w:noProof/>
            <w:webHidden/>
          </w:rPr>
          <w:fldChar w:fldCharType="separate"/>
        </w:r>
        <w:r w:rsidR="00DC41FE">
          <w:rPr>
            <w:noProof/>
            <w:webHidden/>
          </w:rPr>
          <w:t>17</w:t>
        </w:r>
        <w:r w:rsidR="00064F28">
          <w:rPr>
            <w:noProof/>
            <w:webHidden/>
          </w:rPr>
          <w:fldChar w:fldCharType="end"/>
        </w:r>
      </w:hyperlink>
    </w:p>
    <w:p w14:paraId="48F856B8" w14:textId="77777777" w:rsidR="00DC41FE" w:rsidRDefault="00B66CEE">
      <w:pPr>
        <w:pStyle w:val="TDC1"/>
        <w:tabs>
          <w:tab w:val="right" w:leader="dot" w:pos="8494"/>
        </w:tabs>
        <w:rPr>
          <w:noProof/>
          <w:lang w:val="es-ES_tradnl" w:eastAsia="es-ES_tradnl" w:bidi="ar-SA"/>
        </w:rPr>
      </w:pPr>
      <w:hyperlink w:anchor="_Toc260680774" w:history="1">
        <w:r w:rsidR="00DC41FE" w:rsidRPr="009E576B">
          <w:rPr>
            <w:rStyle w:val="Hipervnculo"/>
            <w:noProof/>
          </w:rPr>
          <w:t>Equipamiento Informático Disponible</w:t>
        </w:r>
        <w:r w:rsidR="00DC41FE">
          <w:rPr>
            <w:noProof/>
            <w:webHidden/>
          </w:rPr>
          <w:tab/>
        </w:r>
        <w:r w:rsidR="00064F28">
          <w:rPr>
            <w:noProof/>
            <w:webHidden/>
          </w:rPr>
          <w:fldChar w:fldCharType="begin"/>
        </w:r>
        <w:r w:rsidR="00DC41FE">
          <w:rPr>
            <w:noProof/>
            <w:webHidden/>
          </w:rPr>
          <w:instrText xml:space="preserve"> PAGEREF _Toc260680774 \h </w:instrText>
        </w:r>
        <w:r w:rsidR="00064F28">
          <w:rPr>
            <w:noProof/>
            <w:webHidden/>
          </w:rPr>
        </w:r>
        <w:r w:rsidR="00064F28">
          <w:rPr>
            <w:noProof/>
            <w:webHidden/>
          </w:rPr>
          <w:fldChar w:fldCharType="separate"/>
        </w:r>
        <w:r w:rsidR="00DC41FE">
          <w:rPr>
            <w:noProof/>
            <w:webHidden/>
          </w:rPr>
          <w:t>17</w:t>
        </w:r>
        <w:r w:rsidR="00064F28">
          <w:rPr>
            <w:noProof/>
            <w:webHidden/>
          </w:rPr>
          <w:fldChar w:fldCharType="end"/>
        </w:r>
      </w:hyperlink>
    </w:p>
    <w:p w14:paraId="7A23B744" w14:textId="77777777" w:rsidR="00DC41FE" w:rsidRDefault="00B66CEE">
      <w:pPr>
        <w:pStyle w:val="TDC1"/>
        <w:tabs>
          <w:tab w:val="right" w:leader="dot" w:pos="8494"/>
        </w:tabs>
        <w:rPr>
          <w:noProof/>
          <w:lang w:val="es-ES_tradnl" w:eastAsia="es-ES_tradnl" w:bidi="ar-SA"/>
        </w:rPr>
      </w:pPr>
      <w:hyperlink w:anchor="_Toc260680775" w:history="1">
        <w:r w:rsidR="00DC41FE" w:rsidRPr="009E576B">
          <w:rPr>
            <w:rStyle w:val="Hipervnculo"/>
            <w:noProof/>
          </w:rPr>
          <w:t>Diagnóstico</w:t>
        </w:r>
        <w:r w:rsidR="00DC41FE">
          <w:rPr>
            <w:noProof/>
            <w:webHidden/>
          </w:rPr>
          <w:tab/>
        </w:r>
        <w:r w:rsidR="00064F28">
          <w:rPr>
            <w:noProof/>
            <w:webHidden/>
          </w:rPr>
          <w:fldChar w:fldCharType="begin"/>
        </w:r>
        <w:r w:rsidR="00DC41FE">
          <w:rPr>
            <w:noProof/>
            <w:webHidden/>
          </w:rPr>
          <w:instrText xml:space="preserve"> PAGEREF _Toc260680775 \h </w:instrText>
        </w:r>
        <w:r w:rsidR="00064F28">
          <w:rPr>
            <w:noProof/>
            <w:webHidden/>
          </w:rPr>
        </w:r>
        <w:r w:rsidR="00064F28">
          <w:rPr>
            <w:noProof/>
            <w:webHidden/>
          </w:rPr>
          <w:fldChar w:fldCharType="separate"/>
        </w:r>
        <w:r w:rsidR="00DC41FE">
          <w:rPr>
            <w:noProof/>
            <w:webHidden/>
          </w:rPr>
          <w:t>18</w:t>
        </w:r>
        <w:r w:rsidR="00064F28">
          <w:rPr>
            <w:noProof/>
            <w:webHidden/>
          </w:rPr>
          <w:fldChar w:fldCharType="end"/>
        </w:r>
      </w:hyperlink>
    </w:p>
    <w:p w14:paraId="473AB785" w14:textId="77777777" w:rsidR="00DC41FE" w:rsidRDefault="00B66CEE">
      <w:pPr>
        <w:pStyle w:val="TDC1"/>
        <w:tabs>
          <w:tab w:val="right" w:leader="dot" w:pos="8494"/>
        </w:tabs>
        <w:rPr>
          <w:noProof/>
          <w:lang w:val="es-ES_tradnl" w:eastAsia="es-ES_tradnl" w:bidi="ar-SA"/>
        </w:rPr>
      </w:pPr>
      <w:hyperlink w:anchor="_Toc260680776" w:history="1">
        <w:r w:rsidR="00DC41FE" w:rsidRPr="009E576B">
          <w:rPr>
            <w:rStyle w:val="Hipervnculo"/>
            <w:noProof/>
          </w:rPr>
          <w:t>Requerimientos</w:t>
        </w:r>
        <w:r w:rsidR="00DC41FE">
          <w:rPr>
            <w:noProof/>
            <w:webHidden/>
          </w:rPr>
          <w:tab/>
        </w:r>
        <w:r w:rsidR="00064F28">
          <w:rPr>
            <w:noProof/>
            <w:webHidden/>
          </w:rPr>
          <w:fldChar w:fldCharType="begin"/>
        </w:r>
        <w:r w:rsidR="00DC41FE">
          <w:rPr>
            <w:noProof/>
            <w:webHidden/>
          </w:rPr>
          <w:instrText xml:space="preserve"> PAGEREF _Toc260680776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329F410F" w14:textId="77777777" w:rsidR="00DC41FE" w:rsidRDefault="00B66CEE">
      <w:pPr>
        <w:pStyle w:val="TDC2"/>
        <w:tabs>
          <w:tab w:val="right" w:leader="dot" w:pos="8494"/>
        </w:tabs>
        <w:rPr>
          <w:noProof/>
          <w:lang w:val="es-ES_tradnl" w:eastAsia="es-ES_tradnl" w:bidi="ar-SA"/>
        </w:rPr>
      </w:pPr>
      <w:hyperlink w:anchor="_Toc260680777" w:history="1">
        <w:r w:rsidR="00DC41FE" w:rsidRPr="009E576B">
          <w:rPr>
            <w:rStyle w:val="Hipervnculo"/>
            <w:noProof/>
          </w:rPr>
          <w:t>Funcionales</w:t>
        </w:r>
        <w:r w:rsidR="00DC41FE">
          <w:rPr>
            <w:noProof/>
            <w:webHidden/>
          </w:rPr>
          <w:tab/>
        </w:r>
        <w:r w:rsidR="00064F28">
          <w:rPr>
            <w:noProof/>
            <w:webHidden/>
          </w:rPr>
          <w:fldChar w:fldCharType="begin"/>
        </w:r>
        <w:r w:rsidR="00DC41FE">
          <w:rPr>
            <w:noProof/>
            <w:webHidden/>
          </w:rPr>
          <w:instrText xml:space="preserve"> PAGEREF _Toc260680777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228FAAD4" w14:textId="77777777" w:rsidR="00DC41FE" w:rsidRDefault="00B66CEE">
      <w:pPr>
        <w:pStyle w:val="TDC2"/>
        <w:tabs>
          <w:tab w:val="right" w:leader="dot" w:pos="8494"/>
        </w:tabs>
        <w:rPr>
          <w:noProof/>
          <w:lang w:val="es-ES_tradnl" w:eastAsia="es-ES_tradnl" w:bidi="ar-SA"/>
        </w:rPr>
      </w:pPr>
      <w:hyperlink w:anchor="_Toc260680778" w:history="1">
        <w:r w:rsidR="00DC41FE" w:rsidRPr="009E576B">
          <w:rPr>
            <w:rStyle w:val="Hipervnculo"/>
            <w:noProof/>
          </w:rPr>
          <w:t>No Funcionales</w:t>
        </w:r>
        <w:r w:rsidR="00DC41FE">
          <w:rPr>
            <w:noProof/>
            <w:webHidden/>
          </w:rPr>
          <w:tab/>
        </w:r>
        <w:r w:rsidR="00064F28">
          <w:rPr>
            <w:noProof/>
            <w:webHidden/>
          </w:rPr>
          <w:fldChar w:fldCharType="begin"/>
        </w:r>
        <w:r w:rsidR="00DC41FE">
          <w:rPr>
            <w:noProof/>
            <w:webHidden/>
          </w:rPr>
          <w:instrText xml:space="preserve"> PAGEREF _Toc260680778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7C993A57" w14:textId="77777777" w:rsidR="00DC41FE" w:rsidRDefault="00B66CEE">
      <w:pPr>
        <w:pStyle w:val="TDC2"/>
        <w:tabs>
          <w:tab w:val="right" w:leader="dot" w:pos="8494"/>
        </w:tabs>
        <w:rPr>
          <w:noProof/>
          <w:lang w:val="es-ES_tradnl" w:eastAsia="es-ES_tradnl" w:bidi="ar-SA"/>
        </w:rPr>
      </w:pPr>
      <w:hyperlink w:anchor="_Toc260680779" w:history="1">
        <w:r w:rsidR="00DC41FE" w:rsidRPr="009E576B">
          <w:rPr>
            <w:rStyle w:val="Hipervnculo"/>
            <w:noProof/>
          </w:rPr>
          <w:t>Restricción</w:t>
        </w:r>
        <w:r w:rsidR="00DC41FE">
          <w:rPr>
            <w:noProof/>
            <w:webHidden/>
          </w:rPr>
          <w:tab/>
        </w:r>
        <w:r w:rsidR="00064F28">
          <w:rPr>
            <w:noProof/>
            <w:webHidden/>
          </w:rPr>
          <w:fldChar w:fldCharType="begin"/>
        </w:r>
        <w:r w:rsidR="00DC41FE">
          <w:rPr>
            <w:noProof/>
            <w:webHidden/>
          </w:rPr>
          <w:instrText xml:space="preserve"> PAGEREF _Toc260680779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1D6005B5" w14:textId="77777777" w:rsidR="00DC41FE" w:rsidRDefault="00B66CEE">
      <w:pPr>
        <w:pStyle w:val="TDC1"/>
        <w:tabs>
          <w:tab w:val="right" w:leader="dot" w:pos="8494"/>
        </w:tabs>
        <w:rPr>
          <w:noProof/>
          <w:lang w:val="es-ES_tradnl" w:eastAsia="es-ES_tradnl" w:bidi="ar-SA"/>
        </w:rPr>
      </w:pPr>
      <w:hyperlink w:anchor="_Toc260680780" w:history="1">
        <w:r w:rsidR="00DC41FE" w:rsidRPr="009E576B">
          <w:rPr>
            <w:rStyle w:val="Hipervnculo"/>
            <w:noProof/>
          </w:rPr>
          <w:t>Propuesta del Sistema de Información</w:t>
        </w:r>
        <w:r w:rsidR="00DC41FE">
          <w:rPr>
            <w:noProof/>
            <w:webHidden/>
          </w:rPr>
          <w:tab/>
        </w:r>
        <w:r w:rsidR="00064F28">
          <w:rPr>
            <w:noProof/>
            <w:webHidden/>
          </w:rPr>
          <w:fldChar w:fldCharType="begin"/>
        </w:r>
        <w:r w:rsidR="00DC41FE">
          <w:rPr>
            <w:noProof/>
            <w:webHidden/>
          </w:rPr>
          <w:instrText xml:space="preserve"> PAGEREF _Toc260680780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07C7AC07" w14:textId="77777777" w:rsidR="00DC41FE" w:rsidRDefault="00B66CEE">
      <w:pPr>
        <w:pStyle w:val="TDC2"/>
        <w:tabs>
          <w:tab w:val="right" w:leader="dot" w:pos="8494"/>
        </w:tabs>
        <w:rPr>
          <w:noProof/>
          <w:lang w:val="es-ES_tradnl" w:eastAsia="es-ES_tradnl" w:bidi="ar-SA"/>
        </w:rPr>
      </w:pPr>
      <w:hyperlink w:anchor="_Toc260680781" w:history="1">
        <w:r w:rsidR="00DC41FE" w:rsidRPr="009E576B">
          <w:rPr>
            <w:rStyle w:val="Hipervnculo"/>
            <w:noProof/>
          </w:rPr>
          <w:t>Objetivo</w:t>
        </w:r>
        <w:r w:rsidR="00DC41FE">
          <w:rPr>
            <w:noProof/>
            <w:webHidden/>
          </w:rPr>
          <w:tab/>
        </w:r>
        <w:r w:rsidR="00064F28">
          <w:rPr>
            <w:noProof/>
            <w:webHidden/>
          </w:rPr>
          <w:fldChar w:fldCharType="begin"/>
        </w:r>
        <w:r w:rsidR="00DC41FE">
          <w:rPr>
            <w:noProof/>
            <w:webHidden/>
          </w:rPr>
          <w:instrText xml:space="preserve"> PAGEREF _Toc260680781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121F2FA9" w14:textId="77777777" w:rsidR="00DC41FE" w:rsidRDefault="00B66CEE">
      <w:pPr>
        <w:pStyle w:val="TDC2"/>
        <w:tabs>
          <w:tab w:val="right" w:leader="dot" w:pos="8494"/>
        </w:tabs>
        <w:rPr>
          <w:noProof/>
          <w:lang w:val="es-ES_tradnl" w:eastAsia="es-ES_tradnl" w:bidi="ar-SA"/>
        </w:rPr>
      </w:pPr>
      <w:hyperlink w:anchor="_Toc260680782" w:history="1">
        <w:r w:rsidR="00DC41FE" w:rsidRPr="009E576B">
          <w:rPr>
            <w:rStyle w:val="Hipervnculo"/>
            <w:noProof/>
          </w:rPr>
          <w:t>Límites</w:t>
        </w:r>
        <w:r w:rsidR="00DC41FE">
          <w:rPr>
            <w:noProof/>
            <w:webHidden/>
          </w:rPr>
          <w:tab/>
        </w:r>
        <w:r w:rsidR="00064F28">
          <w:rPr>
            <w:noProof/>
            <w:webHidden/>
          </w:rPr>
          <w:fldChar w:fldCharType="begin"/>
        </w:r>
        <w:r w:rsidR="00DC41FE">
          <w:rPr>
            <w:noProof/>
            <w:webHidden/>
          </w:rPr>
          <w:instrText xml:space="preserve"> PAGEREF _Toc260680782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517412D4" w14:textId="77777777" w:rsidR="00DC41FE" w:rsidRDefault="00B66CEE">
      <w:pPr>
        <w:pStyle w:val="TDC2"/>
        <w:tabs>
          <w:tab w:val="right" w:leader="dot" w:pos="8494"/>
        </w:tabs>
        <w:rPr>
          <w:noProof/>
          <w:lang w:val="es-ES_tradnl" w:eastAsia="es-ES_tradnl" w:bidi="ar-SA"/>
        </w:rPr>
      </w:pPr>
      <w:hyperlink w:anchor="_Toc260680783" w:history="1">
        <w:r w:rsidR="00DC41FE" w:rsidRPr="009E576B">
          <w:rPr>
            <w:rStyle w:val="Hipervnculo"/>
            <w:noProof/>
          </w:rPr>
          <w:t>Alcances</w:t>
        </w:r>
        <w:r w:rsidR="00DC41FE">
          <w:rPr>
            <w:noProof/>
            <w:webHidden/>
          </w:rPr>
          <w:tab/>
        </w:r>
        <w:r w:rsidR="00064F28">
          <w:rPr>
            <w:noProof/>
            <w:webHidden/>
          </w:rPr>
          <w:fldChar w:fldCharType="begin"/>
        </w:r>
        <w:r w:rsidR="00DC41FE">
          <w:rPr>
            <w:noProof/>
            <w:webHidden/>
          </w:rPr>
          <w:instrText xml:space="preserve"> PAGEREF _Toc260680783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6D031DD6" w14:textId="77777777" w:rsidR="00DC41FE" w:rsidRDefault="00B66CEE">
      <w:pPr>
        <w:pStyle w:val="TDC1"/>
        <w:tabs>
          <w:tab w:val="right" w:leader="dot" w:pos="8494"/>
        </w:tabs>
        <w:rPr>
          <w:noProof/>
          <w:lang w:val="es-ES_tradnl" w:eastAsia="es-ES_tradnl" w:bidi="ar-SA"/>
        </w:rPr>
      </w:pPr>
      <w:hyperlink w:anchor="_Toc260680784" w:history="1">
        <w:r w:rsidR="00DC41FE" w:rsidRPr="009E576B">
          <w:rPr>
            <w:rStyle w:val="Hipervnculo"/>
            <w:noProof/>
          </w:rPr>
          <w:t>Estudio de Viabilidad</w:t>
        </w:r>
        <w:r w:rsidR="00DC41FE">
          <w:rPr>
            <w:noProof/>
            <w:webHidden/>
          </w:rPr>
          <w:tab/>
        </w:r>
        <w:r w:rsidR="00064F28">
          <w:rPr>
            <w:noProof/>
            <w:webHidden/>
          </w:rPr>
          <w:fldChar w:fldCharType="begin"/>
        </w:r>
        <w:r w:rsidR="00DC41FE">
          <w:rPr>
            <w:noProof/>
            <w:webHidden/>
          </w:rPr>
          <w:instrText xml:space="preserve"> PAGEREF _Toc260680784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2B9C9E3E" w14:textId="77777777" w:rsidR="00DC41FE" w:rsidRDefault="00B66CEE">
      <w:pPr>
        <w:pStyle w:val="TDC2"/>
        <w:tabs>
          <w:tab w:val="right" w:leader="dot" w:pos="8494"/>
        </w:tabs>
        <w:rPr>
          <w:noProof/>
          <w:lang w:val="es-ES_tradnl" w:eastAsia="es-ES_tradnl" w:bidi="ar-SA"/>
        </w:rPr>
      </w:pPr>
      <w:hyperlink w:anchor="_Toc260680785" w:history="1">
        <w:r w:rsidR="00DC41FE" w:rsidRPr="009E576B">
          <w:rPr>
            <w:rStyle w:val="Hipervnculo"/>
            <w:noProof/>
          </w:rPr>
          <w:t>Viabilidad Técnica</w:t>
        </w:r>
        <w:r w:rsidR="00DC41FE">
          <w:rPr>
            <w:noProof/>
            <w:webHidden/>
          </w:rPr>
          <w:tab/>
        </w:r>
        <w:r w:rsidR="00064F28">
          <w:rPr>
            <w:noProof/>
            <w:webHidden/>
          </w:rPr>
          <w:fldChar w:fldCharType="begin"/>
        </w:r>
        <w:r w:rsidR="00DC41FE">
          <w:rPr>
            <w:noProof/>
            <w:webHidden/>
          </w:rPr>
          <w:instrText xml:space="preserve"> PAGEREF _Toc260680785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326F81F9" w14:textId="77777777" w:rsidR="00DC41FE" w:rsidRDefault="00B66CEE">
      <w:pPr>
        <w:pStyle w:val="TDC2"/>
        <w:tabs>
          <w:tab w:val="right" w:leader="dot" w:pos="8494"/>
        </w:tabs>
        <w:rPr>
          <w:noProof/>
          <w:lang w:val="es-ES_tradnl" w:eastAsia="es-ES_tradnl" w:bidi="ar-SA"/>
        </w:rPr>
      </w:pPr>
      <w:hyperlink w:anchor="_Toc260680786" w:history="1">
        <w:r w:rsidR="00DC41FE" w:rsidRPr="009E576B">
          <w:rPr>
            <w:rStyle w:val="Hipervnculo"/>
            <w:noProof/>
          </w:rPr>
          <w:t>Viabilidad Económica</w:t>
        </w:r>
        <w:r w:rsidR="00DC41FE">
          <w:rPr>
            <w:noProof/>
            <w:webHidden/>
          </w:rPr>
          <w:tab/>
        </w:r>
        <w:r w:rsidR="00064F28">
          <w:rPr>
            <w:noProof/>
            <w:webHidden/>
          </w:rPr>
          <w:fldChar w:fldCharType="begin"/>
        </w:r>
        <w:r w:rsidR="00DC41FE">
          <w:rPr>
            <w:noProof/>
            <w:webHidden/>
          </w:rPr>
          <w:instrText xml:space="preserve"> PAGEREF _Toc260680786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7AD9F1F0" w14:textId="77777777" w:rsidR="00DC41FE" w:rsidRDefault="00B66CEE">
      <w:pPr>
        <w:pStyle w:val="TDC2"/>
        <w:tabs>
          <w:tab w:val="right" w:leader="dot" w:pos="8494"/>
        </w:tabs>
        <w:rPr>
          <w:noProof/>
          <w:lang w:val="es-ES_tradnl" w:eastAsia="es-ES_tradnl" w:bidi="ar-SA"/>
        </w:rPr>
      </w:pPr>
      <w:hyperlink w:anchor="_Toc260680787" w:history="1">
        <w:r w:rsidR="00DC41FE" w:rsidRPr="009E576B">
          <w:rPr>
            <w:rStyle w:val="Hipervnculo"/>
            <w:noProof/>
          </w:rPr>
          <w:t>Viabilidad operativa</w:t>
        </w:r>
        <w:r w:rsidR="00DC41FE">
          <w:rPr>
            <w:noProof/>
            <w:webHidden/>
          </w:rPr>
          <w:tab/>
        </w:r>
        <w:r w:rsidR="00064F28">
          <w:rPr>
            <w:noProof/>
            <w:webHidden/>
          </w:rPr>
          <w:fldChar w:fldCharType="begin"/>
        </w:r>
        <w:r w:rsidR="00DC41FE">
          <w:rPr>
            <w:noProof/>
            <w:webHidden/>
          </w:rPr>
          <w:instrText xml:space="preserve"> PAGEREF _Toc260680787 \h </w:instrText>
        </w:r>
        <w:r w:rsidR="00064F28">
          <w:rPr>
            <w:noProof/>
            <w:webHidden/>
          </w:rPr>
        </w:r>
        <w:r w:rsidR="00064F28">
          <w:rPr>
            <w:noProof/>
            <w:webHidden/>
          </w:rPr>
          <w:fldChar w:fldCharType="separate"/>
        </w:r>
        <w:r w:rsidR="00DC41FE">
          <w:rPr>
            <w:noProof/>
            <w:webHidden/>
          </w:rPr>
          <w:t>24</w:t>
        </w:r>
        <w:r w:rsidR="00064F28">
          <w:rPr>
            <w:noProof/>
            <w:webHidden/>
          </w:rPr>
          <w:fldChar w:fldCharType="end"/>
        </w:r>
      </w:hyperlink>
    </w:p>
    <w:p w14:paraId="16238524" w14:textId="77777777" w:rsidR="00DC41FE" w:rsidRDefault="00B66CEE">
      <w:pPr>
        <w:pStyle w:val="TDC2"/>
        <w:tabs>
          <w:tab w:val="right" w:leader="dot" w:pos="8494"/>
        </w:tabs>
        <w:rPr>
          <w:noProof/>
          <w:lang w:val="es-ES_tradnl" w:eastAsia="es-ES_tradnl" w:bidi="ar-SA"/>
        </w:rPr>
      </w:pPr>
      <w:hyperlink w:anchor="_Toc260680788" w:history="1">
        <w:r w:rsidR="00DC41FE" w:rsidRPr="009E576B">
          <w:rPr>
            <w:rStyle w:val="Hipervnculo"/>
            <w:noProof/>
          </w:rPr>
          <w:t>Conclusión general</w:t>
        </w:r>
        <w:r w:rsidR="00DC41FE">
          <w:rPr>
            <w:noProof/>
            <w:webHidden/>
          </w:rPr>
          <w:tab/>
        </w:r>
        <w:r w:rsidR="00064F28">
          <w:rPr>
            <w:noProof/>
            <w:webHidden/>
          </w:rPr>
          <w:fldChar w:fldCharType="begin"/>
        </w:r>
        <w:r w:rsidR="00DC41FE">
          <w:rPr>
            <w:noProof/>
            <w:webHidden/>
          </w:rPr>
          <w:instrText xml:space="preserve"> PAGEREF _Toc260680788 \h </w:instrText>
        </w:r>
        <w:r w:rsidR="00064F28">
          <w:rPr>
            <w:noProof/>
            <w:webHidden/>
          </w:rPr>
        </w:r>
        <w:r w:rsidR="00064F28">
          <w:rPr>
            <w:noProof/>
            <w:webHidden/>
          </w:rPr>
          <w:fldChar w:fldCharType="separate"/>
        </w:r>
        <w:r w:rsidR="00DC41FE">
          <w:rPr>
            <w:noProof/>
            <w:webHidden/>
          </w:rPr>
          <w:t>25</w:t>
        </w:r>
        <w:r w:rsidR="00064F28">
          <w:rPr>
            <w:noProof/>
            <w:webHidden/>
          </w:rPr>
          <w:fldChar w:fldCharType="end"/>
        </w:r>
      </w:hyperlink>
    </w:p>
    <w:p w14:paraId="6BB780C7" w14:textId="77777777" w:rsidR="00DC41FE" w:rsidRDefault="00B66CEE">
      <w:pPr>
        <w:pStyle w:val="TDC1"/>
        <w:tabs>
          <w:tab w:val="right" w:leader="dot" w:pos="8494"/>
        </w:tabs>
        <w:rPr>
          <w:noProof/>
          <w:lang w:val="es-ES_tradnl" w:eastAsia="es-ES_tradnl" w:bidi="ar-SA"/>
        </w:rPr>
      </w:pPr>
      <w:hyperlink w:anchor="_Toc260680789" w:history="1">
        <w:r w:rsidR="00DC41FE" w:rsidRPr="009E576B">
          <w:rPr>
            <w:rStyle w:val="Hipervnculo"/>
            <w:noProof/>
          </w:rPr>
          <w:t>Metodología Adoptada</w:t>
        </w:r>
        <w:r w:rsidR="00DC41FE">
          <w:rPr>
            <w:noProof/>
            <w:webHidden/>
          </w:rPr>
          <w:tab/>
        </w:r>
        <w:r w:rsidR="00064F28">
          <w:rPr>
            <w:noProof/>
            <w:webHidden/>
          </w:rPr>
          <w:fldChar w:fldCharType="begin"/>
        </w:r>
        <w:r w:rsidR="00DC41FE">
          <w:rPr>
            <w:noProof/>
            <w:webHidden/>
          </w:rPr>
          <w:instrText xml:space="preserve"> PAGEREF _Toc260680789 \h </w:instrText>
        </w:r>
        <w:r w:rsidR="00064F28">
          <w:rPr>
            <w:noProof/>
            <w:webHidden/>
          </w:rPr>
        </w:r>
        <w:r w:rsidR="00064F28">
          <w:rPr>
            <w:noProof/>
            <w:webHidden/>
          </w:rPr>
          <w:fldChar w:fldCharType="separate"/>
        </w:r>
        <w:r w:rsidR="00DC41FE">
          <w:rPr>
            <w:noProof/>
            <w:webHidden/>
          </w:rPr>
          <w:t>26</w:t>
        </w:r>
        <w:r w:rsidR="00064F28">
          <w:rPr>
            <w:noProof/>
            <w:webHidden/>
          </w:rPr>
          <w:fldChar w:fldCharType="end"/>
        </w:r>
      </w:hyperlink>
    </w:p>
    <w:p w14:paraId="79D4562A" w14:textId="77777777" w:rsidR="00DC41FE" w:rsidRDefault="00B66CEE">
      <w:pPr>
        <w:pStyle w:val="TDC2"/>
        <w:tabs>
          <w:tab w:val="right" w:leader="dot" w:pos="8494"/>
        </w:tabs>
        <w:rPr>
          <w:noProof/>
          <w:lang w:val="es-ES_tradnl" w:eastAsia="es-ES_tradnl" w:bidi="ar-SA"/>
        </w:rPr>
      </w:pPr>
      <w:hyperlink w:anchor="_Toc260680790" w:history="1">
        <w:r w:rsidR="00DC41FE" w:rsidRPr="009E576B">
          <w:rPr>
            <w:rStyle w:val="Hipervnculo"/>
            <w:rFonts w:eastAsia="Calibri"/>
            <w:noProof/>
          </w:rPr>
          <w:t>Flujos de trabajo de Requerimiento</w:t>
        </w:r>
        <w:r w:rsidR="00DC41FE">
          <w:rPr>
            <w:noProof/>
            <w:webHidden/>
          </w:rPr>
          <w:tab/>
        </w:r>
        <w:r w:rsidR="00064F28">
          <w:rPr>
            <w:noProof/>
            <w:webHidden/>
          </w:rPr>
          <w:fldChar w:fldCharType="begin"/>
        </w:r>
        <w:r w:rsidR="00DC41FE">
          <w:rPr>
            <w:noProof/>
            <w:webHidden/>
          </w:rPr>
          <w:instrText xml:space="preserve"> PAGEREF _Toc260680790 \h </w:instrText>
        </w:r>
        <w:r w:rsidR="00064F28">
          <w:rPr>
            <w:noProof/>
            <w:webHidden/>
          </w:rPr>
        </w:r>
        <w:r w:rsidR="00064F28">
          <w:rPr>
            <w:noProof/>
            <w:webHidden/>
          </w:rPr>
          <w:fldChar w:fldCharType="separate"/>
        </w:r>
        <w:r w:rsidR="00DC41FE">
          <w:rPr>
            <w:noProof/>
            <w:webHidden/>
          </w:rPr>
          <w:t>26</w:t>
        </w:r>
        <w:r w:rsidR="00064F28">
          <w:rPr>
            <w:noProof/>
            <w:webHidden/>
          </w:rPr>
          <w:fldChar w:fldCharType="end"/>
        </w:r>
      </w:hyperlink>
    </w:p>
    <w:p w14:paraId="61FA7D78" w14:textId="77777777" w:rsidR="00DC41FE" w:rsidRDefault="00B66CEE">
      <w:pPr>
        <w:pStyle w:val="TDC2"/>
        <w:tabs>
          <w:tab w:val="right" w:leader="dot" w:pos="8494"/>
        </w:tabs>
        <w:rPr>
          <w:noProof/>
          <w:lang w:val="es-ES_tradnl" w:eastAsia="es-ES_tradnl" w:bidi="ar-SA"/>
        </w:rPr>
      </w:pPr>
      <w:hyperlink w:anchor="_Toc260680791" w:history="1">
        <w:r w:rsidR="00DC41FE" w:rsidRPr="009E576B">
          <w:rPr>
            <w:rStyle w:val="Hipervnculo"/>
            <w:rFonts w:eastAsia="Calibri"/>
            <w:noProof/>
          </w:rPr>
          <w:t>Flujo de trabajo de Análisis</w:t>
        </w:r>
        <w:r w:rsidR="00DC41FE">
          <w:rPr>
            <w:noProof/>
            <w:webHidden/>
          </w:rPr>
          <w:tab/>
        </w:r>
        <w:r w:rsidR="00064F28">
          <w:rPr>
            <w:noProof/>
            <w:webHidden/>
          </w:rPr>
          <w:fldChar w:fldCharType="begin"/>
        </w:r>
        <w:r w:rsidR="00DC41FE">
          <w:rPr>
            <w:noProof/>
            <w:webHidden/>
          </w:rPr>
          <w:instrText xml:space="preserve"> PAGEREF _Toc260680791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61AC5A4E" w14:textId="77777777" w:rsidR="00DC41FE" w:rsidRDefault="00B66CEE">
      <w:pPr>
        <w:pStyle w:val="TDC2"/>
        <w:tabs>
          <w:tab w:val="right" w:leader="dot" w:pos="8494"/>
        </w:tabs>
        <w:rPr>
          <w:noProof/>
          <w:lang w:val="es-ES_tradnl" w:eastAsia="es-ES_tradnl" w:bidi="ar-SA"/>
        </w:rPr>
      </w:pPr>
      <w:hyperlink w:anchor="_Toc260680792" w:history="1">
        <w:r w:rsidR="00DC41FE" w:rsidRPr="009E576B">
          <w:rPr>
            <w:rStyle w:val="Hipervnculo"/>
            <w:noProof/>
            <w:lang w:val="es-AR"/>
          </w:rPr>
          <w:t>Flujo de trabajo de Diseño</w:t>
        </w:r>
        <w:r w:rsidR="00DC41FE">
          <w:rPr>
            <w:noProof/>
            <w:webHidden/>
          </w:rPr>
          <w:tab/>
        </w:r>
        <w:r w:rsidR="00064F28">
          <w:rPr>
            <w:noProof/>
            <w:webHidden/>
          </w:rPr>
          <w:fldChar w:fldCharType="begin"/>
        </w:r>
        <w:r w:rsidR="00DC41FE">
          <w:rPr>
            <w:noProof/>
            <w:webHidden/>
          </w:rPr>
          <w:instrText xml:space="preserve"> PAGEREF _Toc260680792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2C1149E3" w14:textId="77777777" w:rsidR="00DC41FE" w:rsidRDefault="00B66CEE">
      <w:pPr>
        <w:pStyle w:val="TDC2"/>
        <w:tabs>
          <w:tab w:val="right" w:leader="dot" w:pos="8494"/>
        </w:tabs>
        <w:rPr>
          <w:noProof/>
          <w:lang w:val="es-ES_tradnl" w:eastAsia="es-ES_tradnl" w:bidi="ar-SA"/>
        </w:rPr>
      </w:pPr>
      <w:hyperlink w:anchor="_Toc260680793" w:history="1">
        <w:r w:rsidR="00DC41FE" w:rsidRPr="009E576B">
          <w:rPr>
            <w:rStyle w:val="Hipervnculo"/>
            <w:rFonts w:eastAsia="Calibri"/>
            <w:noProof/>
          </w:rPr>
          <w:t>Flujo de trabajo de implementación</w:t>
        </w:r>
        <w:r w:rsidR="00DC41FE">
          <w:rPr>
            <w:noProof/>
            <w:webHidden/>
          </w:rPr>
          <w:tab/>
        </w:r>
        <w:r w:rsidR="00064F28">
          <w:rPr>
            <w:noProof/>
            <w:webHidden/>
          </w:rPr>
          <w:fldChar w:fldCharType="begin"/>
        </w:r>
        <w:r w:rsidR="00DC41FE">
          <w:rPr>
            <w:noProof/>
            <w:webHidden/>
          </w:rPr>
          <w:instrText xml:space="preserve"> PAGEREF _Toc260680793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2E4C645B" w14:textId="77777777" w:rsidR="00DC41FE" w:rsidRDefault="00B66CEE">
      <w:pPr>
        <w:pStyle w:val="TDC2"/>
        <w:tabs>
          <w:tab w:val="right" w:leader="dot" w:pos="8494"/>
        </w:tabs>
        <w:rPr>
          <w:noProof/>
          <w:lang w:val="es-ES_tradnl" w:eastAsia="es-ES_tradnl" w:bidi="ar-SA"/>
        </w:rPr>
      </w:pPr>
      <w:hyperlink w:anchor="_Toc260680794" w:history="1">
        <w:r w:rsidR="00DC41FE" w:rsidRPr="009E576B">
          <w:rPr>
            <w:rStyle w:val="Hipervnculo"/>
            <w:rFonts w:eastAsia="Calibri"/>
            <w:noProof/>
            <w:lang w:val="es-AR"/>
          </w:rPr>
          <w:t>Flujo de trabajo de prueba</w:t>
        </w:r>
        <w:r w:rsidR="00DC41FE">
          <w:rPr>
            <w:noProof/>
            <w:webHidden/>
          </w:rPr>
          <w:tab/>
        </w:r>
        <w:r w:rsidR="00064F28">
          <w:rPr>
            <w:noProof/>
            <w:webHidden/>
          </w:rPr>
          <w:fldChar w:fldCharType="begin"/>
        </w:r>
        <w:r w:rsidR="00DC41FE">
          <w:rPr>
            <w:noProof/>
            <w:webHidden/>
          </w:rPr>
          <w:instrText xml:space="preserve"> PAGEREF _Toc260680794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43B2B733" w14:textId="77777777" w:rsidR="00DC41FE" w:rsidRDefault="00B66CEE">
      <w:pPr>
        <w:pStyle w:val="TDC1"/>
        <w:tabs>
          <w:tab w:val="right" w:leader="dot" w:pos="8494"/>
        </w:tabs>
        <w:rPr>
          <w:noProof/>
          <w:lang w:val="es-ES_tradnl" w:eastAsia="es-ES_tradnl" w:bidi="ar-SA"/>
        </w:rPr>
      </w:pPr>
      <w:hyperlink w:anchor="_Toc260680795" w:history="1">
        <w:r w:rsidR="00DC41FE" w:rsidRPr="009E576B">
          <w:rPr>
            <w:rStyle w:val="Hipervnculo"/>
            <w:noProof/>
          </w:rPr>
          <w:t>Planificación de Proyecto</w:t>
        </w:r>
        <w:r w:rsidR="00DC41FE">
          <w:rPr>
            <w:noProof/>
            <w:webHidden/>
          </w:rPr>
          <w:tab/>
        </w:r>
        <w:r w:rsidR="00064F28">
          <w:rPr>
            <w:noProof/>
            <w:webHidden/>
          </w:rPr>
          <w:fldChar w:fldCharType="begin"/>
        </w:r>
        <w:r w:rsidR="00DC41FE">
          <w:rPr>
            <w:noProof/>
            <w:webHidden/>
          </w:rPr>
          <w:instrText xml:space="preserve"> PAGEREF _Toc260680795 \h </w:instrText>
        </w:r>
        <w:r w:rsidR="00064F28">
          <w:rPr>
            <w:noProof/>
            <w:webHidden/>
          </w:rPr>
        </w:r>
        <w:r w:rsidR="00064F28">
          <w:rPr>
            <w:noProof/>
            <w:webHidden/>
          </w:rPr>
          <w:fldChar w:fldCharType="separate"/>
        </w:r>
        <w:r w:rsidR="00DC41FE">
          <w:rPr>
            <w:noProof/>
            <w:webHidden/>
          </w:rPr>
          <w:t>29</w:t>
        </w:r>
        <w:r w:rsidR="00064F28">
          <w:rPr>
            <w:noProof/>
            <w:webHidden/>
          </w:rPr>
          <w:fldChar w:fldCharType="end"/>
        </w:r>
      </w:hyperlink>
    </w:p>
    <w:p w14:paraId="3A2AE596" w14:textId="77777777" w:rsidR="00DC41FE" w:rsidRDefault="00B66CEE">
      <w:pPr>
        <w:pStyle w:val="TDC1"/>
        <w:tabs>
          <w:tab w:val="right" w:leader="dot" w:pos="8494"/>
        </w:tabs>
        <w:rPr>
          <w:noProof/>
          <w:lang w:val="es-ES_tradnl" w:eastAsia="es-ES_tradnl" w:bidi="ar-SA"/>
        </w:rPr>
      </w:pPr>
      <w:hyperlink w:anchor="_Toc260680796" w:history="1">
        <w:r w:rsidR="00DC41FE" w:rsidRPr="009E576B">
          <w:rPr>
            <w:rStyle w:val="Hipervnculo"/>
            <w:noProof/>
          </w:rPr>
          <w:t>Investigación de antecedentes</w:t>
        </w:r>
        <w:r w:rsidR="00DC41FE">
          <w:rPr>
            <w:noProof/>
            <w:webHidden/>
          </w:rPr>
          <w:tab/>
        </w:r>
        <w:r w:rsidR="00064F28">
          <w:rPr>
            <w:noProof/>
            <w:webHidden/>
          </w:rPr>
          <w:fldChar w:fldCharType="begin"/>
        </w:r>
        <w:r w:rsidR="00DC41FE">
          <w:rPr>
            <w:noProof/>
            <w:webHidden/>
          </w:rPr>
          <w:instrText xml:space="preserve"> PAGEREF _Toc260680796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1AB67EF7" w14:textId="77777777" w:rsidR="00DC41FE" w:rsidRDefault="00B66CEE">
      <w:pPr>
        <w:pStyle w:val="TDC2"/>
        <w:tabs>
          <w:tab w:val="right" w:leader="dot" w:pos="8494"/>
        </w:tabs>
        <w:rPr>
          <w:noProof/>
          <w:lang w:val="es-ES_tradnl" w:eastAsia="es-ES_tradnl" w:bidi="ar-SA"/>
        </w:rPr>
      </w:pPr>
      <w:hyperlink w:anchor="_Toc260680797" w:history="1">
        <w:r w:rsidR="00DC41FE" w:rsidRPr="009E576B">
          <w:rPr>
            <w:rStyle w:val="Hipervnculo"/>
            <w:noProof/>
          </w:rPr>
          <w:t>Fuente número 1</w:t>
        </w:r>
        <w:r w:rsidR="00DC41FE">
          <w:rPr>
            <w:noProof/>
            <w:webHidden/>
          </w:rPr>
          <w:tab/>
        </w:r>
        <w:r w:rsidR="00064F28">
          <w:rPr>
            <w:noProof/>
            <w:webHidden/>
          </w:rPr>
          <w:fldChar w:fldCharType="begin"/>
        </w:r>
        <w:r w:rsidR="00DC41FE">
          <w:rPr>
            <w:noProof/>
            <w:webHidden/>
          </w:rPr>
          <w:instrText xml:space="preserve"> PAGEREF _Toc260680797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66318A8B" w14:textId="77777777" w:rsidR="00DC41FE" w:rsidRDefault="00B66CEE">
      <w:pPr>
        <w:pStyle w:val="TDC2"/>
        <w:tabs>
          <w:tab w:val="right" w:leader="dot" w:pos="8494"/>
        </w:tabs>
        <w:rPr>
          <w:noProof/>
          <w:lang w:val="es-ES_tradnl" w:eastAsia="es-ES_tradnl" w:bidi="ar-SA"/>
        </w:rPr>
      </w:pPr>
      <w:hyperlink w:anchor="_Toc260680798" w:history="1">
        <w:r w:rsidR="00DC41FE" w:rsidRPr="009E576B">
          <w:rPr>
            <w:rStyle w:val="Hipervnculo"/>
            <w:noProof/>
          </w:rPr>
          <w:t>Fuente número 2</w:t>
        </w:r>
        <w:r w:rsidR="00DC41FE">
          <w:rPr>
            <w:noProof/>
            <w:webHidden/>
          </w:rPr>
          <w:tab/>
        </w:r>
        <w:r w:rsidR="00064F28">
          <w:rPr>
            <w:noProof/>
            <w:webHidden/>
          </w:rPr>
          <w:fldChar w:fldCharType="begin"/>
        </w:r>
        <w:r w:rsidR="00DC41FE">
          <w:rPr>
            <w:noProof/>
            <w:webHidden/>
          </w:rPr>
          <w:instrText xml:space="preserve"> PAGEREF _Toc260680798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159CD4E9" w14:textId="77777777" w:rsidR="00DC41FE" w:rsidRDefault="00B66CEE">
      <w:pPr>
        <w:pStyle w:val="TDC2"/>
        <w:tabs>
          <w:tab w:val="right" w:leader="dot" w:pos="8494"/>
        </w:tabs>
        <w:rPr>
          <w:noProof/>
          <w:lang w:val="es-ES_tradnl" w:eastAsia="es-ES_tradnl" w:bidi="ar-SA"/>
        </w:rPr>
      </w:pPr>
      <w:hyperlink w:anchor="_Toc260680799" w:history="1">
        <w:r w:rsidR="00DC41FE" w:rsidRPr="009E576B">
          <w:rPr>
            <w:rStyle w:val="Hipervnculo"/>
            <w:noProof/>
          </w:rPr>
          <w:t>Fuente número 3</w:t>
        </w:r>
        <w:r w:rsidR="00DC41FE">
          <w:rPr>
            <w:noProof/>
            <w:webHidden/>
          </w:rPr>
          <w:tab/>
        </w:r>
        <w:r w:rsidR="00064F28">
          <w:rPr>
            <w:noProof/>
            <w:webHidden/>
          </w:rPr>
          <w:fldChar w:fldCharType="begin"/>
        </w:r>
        <w:r w:rsidR="00DC41FE">
          <w:rPr>
            <w:noProof/>
            <w:webHidden/>
          </w:rPr>
          <w:instrText xml:space="preserve"> PAGEREF _Toc260680799 \h </w:instrText>
        </w:r>
        <w:r w:rsidR="00064F28">
          <w:rPr>
            <w:noProof/>
            <w:webHidden/>
          </w:rPr>
        </w:r>
        <w:r w:rsidR="00064F28">
          <w:rPr>
            <w:noProof/>
            <w:webHidden/>
          </w:rPr>
          <w:fldChar w:fldCharType="separate"/>
        </w:r>
        <w:r w:rsidR="00DC41FE">
          <w:rPr>
            <w:noProof/>
            <w:webHidden/>
          </w:rPr>
          <w:t>31</w:t>
        </w:r>
        <w:r w:rsidR="00064F28">
          <w:rPr>
            <w:noProof/>
            <w:webHidden/>
          </w:rPr>
          <w:fldChar w:fldCharType="end"/>
        </w:r>
      </w:hyperlink>
    </w:p>
    <w:p w14:paraId="3CA09D07" w14:textId="77777777" w:rsidR="00DC41FE" w:rsidRDefault="00B66CEE">
      <w:pPr>
        <w:pStyle w:val="TDC2"/>
        <w:tabs>
          <w:tab w:val="right" w:leader="dot" w:pos="8494"/>
        </w:tabs>
        <w:rPr>
          <w:noProof/>
          <w:lang w:val="es-ES_tradnl" w:eastAsia="es-ES_tradnl" w:bidi="ar-SA"/>
        </w:rPr>
      </w:pPr>
      <w:hyperlink w:anchor="_Toc260680800" w:history="1">
        <w:r w:rsidR="00DC41FE" w:rsidRPr="009E576B">
          <w:rPr>
            <w:rStyle w:val="Hipervnculo"/>
            <w:noProof/>
          </w:rPr>
          <w:t>Fuente número 4</w:t>
        </w:r>
        <w:r w:rsidR="00DC41FE">
          <w:rPr>
            <w:noProof/>
            <w:webHidden/>
          </w:rPr>
          <w:tab/>
        </w:r>
        <w:r w:rsidR="00064F28">
          <w:rPr>
            <w:noProof/>
            <w:webHidden/>
          </w:rPr>
          <w:fldChar w:fldCharType="begin"/>
        </w:r>
        <w:r w:rsidR="00DC41FE">
          <w:rPr>
            <w:noProof/>
            <w:webHidden/>
          </w:rPr>
          <w:instrText xml:space="preserve"> PAGEREF _Toc260680800 \h </w:instrText>
        </w:r>
        <w:r w:rsidR="00064F28">
          <w:rPr>
            <w:noProof/>
            <w:webHidden/>
          </w:rPr>
        </w:r>
        <w:r w:rsidR="00064F28">
          <w:rPr>
            <w:noProof/>
            <w:webHidden/>
          </w:rPr>
          <w:fldChar w:fldCharType="separate"/>
        </w:r>
        <w:r w:rsidR="00DC41FE">
          <w:rPr>
            <w:noProof/>
            <w:webHidden/>
          </w:rPr>
          <w:t>31</w:t>
        </w:r>
        <w:r w:rsidR="00064F28">
          <w:rPr>
            <w:noProof/>
            <w:webHidden/>
          </w:rPr>
          <w:fldChar w:fldCharType="end"/>
        </w:r>
      </w:hyperlink>
    </w:p>
    <w:p w14:paraId="78B4D9B9" w14:textId="77777777" w:rsidR="00DC41FE" w:rsidRDefault="00B66CEE">
      <w:pPr>
        <w:pStyle w:val="TDC1"/>
        <w:tabs>
          <w:tab w:val="right" w:leader="dot" w:pos="8494"/>
        </w:tabs>
        <w:rPr>
          <w:noProof/>
          <w:lang w:val="es-ES_tradnl" w:eastAsia="es-ES_tradnl" w:bidi="ar-SA"/>
        </w:rPr>
      </w:pPr>
      <w:hyperlink w:anchor="_Toc260680801" w:history="1">
        <w:r w:rsidR="00DC41FE" w:rsidRPr="009E576B">
          <w:rPr>
            <w:rStyle w:val="Hipervnculo"/>
            <w:noProof/>
          </w:rPr>
          <w:t>Glosario</w:t>
        </w:r>
        <w:r w:rsidR="00DC41FE">
          <w:rPr>
            <w:noProof/>
            <w:webHidden/>
          </w:rPr>
          <w:tab/>
        </w:r>
        <w:r w:rsidR="00064F28">
          <w:rPr>
            <w:noProof/>
            <w:webHidden/>
          </w:rPr>
          <w:fldChar w:fldCharType="begin"/>
        </w:r>
        <w:r w:rsidR="00DC41FE">
          <w:rPr>
            <w:noProof/>
            <w:webHidden/>
          </w:rPr>
          <w:instrText xml:space="preserve"> PAGEREF _Toc260680801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4D1199A6" w14:textId="77777777" w:rsidR="00DC41FE" w:rsidRDefault="00B66CEE">
      <w:pPr>
        <w:pStyle w:val="TDC2"/>
        <w:tabs>
          <w:tab w:val="right" w:leader="dot" w:pos="8494"/>
        </w:tabs>
        <w:rPr>
          <w:noProof/>
          <w:lang w:val="es-ES_tradnl" w:eastAsia="es-ES_tradnl" w:bidi="ar-SA"/>
        </w:rPr>
      </w:pPr>
      <w:hyperlink w:anchor="_Toc260680802" w:history="1">
        <w:r w:rsidR="00DC41FE" w:rsidRPr="009E576B">
          <w:rPr>
            <w:rStyle w:val="Hipervnculo"/>
            <w:noProof/>
          </w:rPr>
          <w:t>Definiciones</w:t>
        </w:r>
        <w:r w:rsidR="00DC41FE">
          <w:rPr>
            <w:noProof/>
            <w:webHidden/>
          </w:rPr>
          <w:tab/>
        </w:r>
        <w:r w:rsidR="00064F28">
          <w:rPr>
            <w:noProof/>
            <w:webHidden/>
          </w:rPr>
          <w:fldChar w:fldCharType="begin"/>
        </w:r>
        <w:r w:rsidR="00DC41FE">
          <w:rPr>
            <w:noProof/>
            <w:webHidden/>
          </w:rPr>
          <w:instrText xml:space="preserve"> PAGEREF _Toc260680802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740507E" w14:textId="77777777" w:rsidR="00DC41FE" w:rsidRDefault="00B66CEE">
      <w:pPr>
        <w:pStyle w:val="TDC2"/>
        <w:tabs>
          <w:tab w:val="right" w:leader="dot" w:pos="8494"/>
        </w:tabs>
        <w:rPr>
          <w:noProof/>
          <w:lang w:val="es-ES_tradnl" w:eastAsia="es-ES_tradnl" w:bidi="ar-SA"/>
        </w:rPr>
      </w:pPr>
      <w:hyperlink w:anchor="_Toc260680803" w:history="1">
        <w:r w:rsidR="00DC41FE" w:rsidRPr="009E576B">
          <w:rPr>
            <w:rStyle w:val="Hipervnculo"/>
            <w:rFonts w:cs="Arial"/>
            <w:noProof/>
          </w:rPr>
          <w:t>Acrónimos</w:t>
        </w:r>
        <w:r w:rsidR="00DC41FE">
          <w:rPr>
            <w:noProof/>
            <w:webHidden/>
          </w:rPr>
          <w:tab/>
        </w:r>
        <w:r w:rsidR="00064F28">
          <w:rPr>
            <w:noProof/>
            <w:webHidden/>
          </w:rPr>
          <w:fldChar w:fldCharType="begin"/>
        </w:r>
        <w:r w:rsidR="00DC41FE">
          <w:rPr>
            <w:noProof/>
            <w:webHidden/>
          </w:rPr>
          <w:instrText xml:space="preserve"> PAGEREF _Toc260680803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95CCDC9" w14:textId="77777777" w:rsidR="00DC41FE" w:rsidRDefault="00B66CEE">
      <w:pPr>
        <w:pStyle w:val="TDC2"/>
        <w:tabs>
          <w:tab w:val="right" w:leader="dot" w:pos="8494"/>
        </w:tabs>
        <w:rPr>
          <w:noProof/>
          <w:lang w:val="es-ES_tradnl" w:eastAsia="es-ES_tradnl" w:bidi="ar-SA"/>
        </w:rPr>
      </w:pPr>
      <w:hyperlink w:anchor="_Toc260680804" w:history="1">
        <w:r w:rsidR="00DC41FE" w:rsidRPr="009E576B">
          <w:rPr>
            <w:rStyle w:val="Hipervnculo"/>
            <w:noProof/>
          </w:rPr>
          <w:t>Bibliografía</w:t>
        </w:r>
        <w:r w:rsidR="00DC41FE">
          <w:rPr>
            <w:noProof/>
            <w:webHidden/>
          </w:rPr>
          <w:tab/>
        </w:r>
        <w:r w:rsidR="00064F28">
          <w:rPr>
            <w:noProof/>
            <w:webHidden/>
          </w:rPr>
          <w:fldChar w:fldCharType="begin"/>
        </w:r>
        <w:r w:rsidR="00DC41FE">
          <w:rPr>
            <w:noProof/>
            <w:webHidden/>
          </w:rPr>
          <w:instrText xml:space="preserve"> PAGEREF _Toc260680804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84F73F5" w14:textId="77777777" w:rsidR="00BD74A3" w:rsidRPr="00E1422C" w:rsidRDefault="00064F28" w:rsidP="00BD74A3">
      <w:r>
        <w:fldChar w:fldCharType="end"/>
      </w:r>
    </w:p>
    <w:p w14:paraId="5B2052F9" w14:textId="77777777" w:rsidR="00112983" w:rsidRPr="00E1422C" w:rsidRDefault="00112983">
      <w:r w:rsidRPr="00E1422C">
        <w:br w:type="page"/>
      </w:r>
    </w:p>
    <w:p w14:paraId="021BF38D" w14:textId="77777777" w:rsidR="00112983" w:rsidRPr="00E1422C" w:rsidRDefault="00112983" w:rsidP="006529E6">
      <w:pPr>
        <w:pStyle w:val="Ttulo1"/>
      </w:pPr>
      <w:r w:rsidRPr="00E1422C">
        <w:rPr>
          <w:rFonts w:asciiTheme="minorHAnsi" w:hAnsiTheme="minorHAnsi"/>
        </w:rPr>
        <w:lastRenderedPageBreak/>
        <w:br/>
      </w:r>
      <w:bookmarkStart w:id="1" w:name="_Toc254114317"/>
      <w:bookmarkStart w:id="2" w:name="_Toc260680755"/>
      <w:r w:rsidRPr="00E1422C">
        <w:rPr>
          <w:rFonts w:asciiTheme="minorHAnsi" w:eastAsia="Calibri" w:hAnsiTheme="minorHAnsi"/>
        </w:rPr>
        <w:t>Introducción General</w:t>
      </w:r>
      <w:bookmarkEnd w:id="1"/>
      <w:bookmarkEnd w:id="2"/>
    </w:p>
    <w:p w14:paraId="055B1A94" w14:textId="77777777"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14:paraId="131755A5" w14:textId="77777777"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14:paraId="013D560E" w14:textId="77777777"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14:paraId="291B0761" w14:textId="77777777" w:rsidR="00923D18" w:rsidRDefault="00923D18" w:rsidP="00112983"/>
    <w:p w14:paraId="0CF6DD7C"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759B9F15" w14:textId="77777777" w:rsidR="00112983" w:rsidRPr="00E1422C" w:rsidRDefault="00112983" w:rsidP="006529E6">
      <w:pPr>
        <w:pStyle w:val="Ttulo1"/>
      </w:pPr>
      <w:bookmarkStart w:id="3" w:name="_Toc260680756"/>
      <w:r w:rsidRPr="00E1422C">
        <w:rPr>
          <w:rFonts w:asciiTheme="minorHAnsi" w:hAnsiTheme="minorHAnsi"/>
        </w:rPr>
        <w:lastRenderedPageBreak/>
        <w:t>Introducción</w:t>
      </w:r>
      <w:r w:rsidR="00592CFA">
        <w:rPr>
          <w:rFonts w:asciiTheme="minorHAnsi" w:hAnsiTheme="minorHAnsi"/>
        </w:rPr>
        <w:t xml:space="preserve"> al Informe Preliminar</w:t>
      </w:r>
      <w:bookmarkEnd w:id="3"/>
    </w:p>
    <w:p w14:paraId="6E32DBF1" w14:textId="77777777"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14:paraId="302C9B5F" w14:textId="77777777" w:rsidR="00112983" w:rsidRPr="00E1422C" w:rsidRDefault="00592CFA" w:rsidP="00112983">
      <w:pPr>
        <w:rPr>
          <w:rFonts w:cs="Arial"/>
        </w:rPr>
      </w:pPr>
      <w:r>
        <w:rPr>
          <w:rFonts w:cs="Arial"/>
        </w:rPr>
        <w:t>Posterior a la documentación mencionada</w:t>
      </w:r>
      <w:r w:rsidR="00112983" w:rsidRPr="00E1422C">
        <w:rPr>
          <w:rFonts w:cs="Arial"/>
        </w:rPr>
        <w:t xml:space="preserve">, se pondrá foco en los procedimientos de la </w:t>
      </w:r>
      <w:r w:rsidR="004B1B66">
        <w:rPr>
          <w:rFonts w:cs="Arial"/>
        </w:rPr>
        <w:t>compañía</w:t>
      </w:r>
      <w:r w:rsidR="00112983" w:rsidRPr="00E1422C">
        <w:rPr>
          <w:rFonts w:cs="Arial"/>
        </w:rPr>
        <w:t xml:space="preserve"> que deberán ser llevados a cabo por el sistema de i</w:t>
      </w:r>
      <w:r>
        <w:rPr>
          <w:rFonts w:cs="Arial"/>
        </w:rPr>
        <w:t>nformación propuesto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14:paraId="3A5157DD" w14:textId="77777777"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14:paraId="5DA496A5" w14:textId="77777777" w:rsidR="00112983" w:rsidRPr="00E1422C" w:rsidRDefault="00112983" w:rsidP="00112983">
      <w:pPr>
        <w:rPr>
          <w:rFonts w:eastAsiaTheme="majorEastAsia" w:cstheme="majorBidi"/>
          <w:b/>
          <w:bCs/>
          <w:color w:val="376092" w:themeColor="accent1" w:themeShade="BF"/>
          <w:sz w:val="28"/>
          <w:szCs w:val="28"/>
        </w:rPr>
      </w:pPr>
    </w:p>
    <w:p w14:paraId="0E341E39"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007821DD" w14:textId="77777777" w:rsidR="00112983" w:rsidRPr="00E1422C" w:rsidRDefault="00112983" w:rsidP="00112983">
      <w:pPr>
        <w:pStyle w:val="Ttulo1"/>
        <w:rPr>
          <w:rFonts w:asciiTheme="minorHAnsi" w:hAnsiTheme="minorHAnsi"/>
        </w:rPr>
      </w:pPr>
      <w:bookmarkStart w:id="4" w:name="_Toc260680757"/>
      <w:r w:rsidRPr="00E1422C">
        <w:rPr>
          <w:rFonts w:asciiTheme="minorHAnsi" w:hAnsiTheme="minorHAnsi"/>
        </w:rPr>
        <w:lastRenderedPageBreak/>
        <w:t>Presentación de la Organización</w:t>
      </w:r>
      <w:bookmarkEnd w:id="4"/>
    </w:p>
    <w:p w14:paraId="1BB7D4C2" w14:textId="77777777" w:rsidR="00112983" w:rsidRPr="00E1422C" w:rsidRDefault="00112983" w:rsidP="00112983">
      <w:pPr>
        <w:pStyle w:val="Ttulo3"/>
      </w:pPr>
      <w:r w:rsidRPr="00E1422C">
        <w:t>Presentación de la Empresa</w:t>
      </w:r>
    </w:p>
    <w:p w14:paraId="7669D62A" w14:textId="77777777"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14:paraId="5549FDBC" w14:textId="77777777" w:rsidR="00112983" w:rsidRPr="00E1422C" w:rsidRDefault="00112983" w:rsidP="00112983">
      <w:pPr>
        <w:pStyle w:val="Ttulo3"/>
      </w:pPr>
      <w:r w:rsidRPr="00E1422C">
        <w:t>Mercado</w:t>
      </w:r>
    </w:p>
    <w:p w14:paraId="1297E9E5" w14:textId="77777777" w:rsidR="0069038F" w:rsidRDefault="0069038F" w:rsidP="0069038F">
      <w:r>
        <w:t>La empresa trabaja comercializando con ópticas de toda Argentina.</w:t>
      </w:r>
    </w:p>
    <w:p w14:paraId="68F4AC70" w14:textId="77777777" w:rsidR="00112983" w:rsidRPr="00E1422C" w:rsidRDefault="00112983" w:rsidP="00112983">
      <w:pPr>
        <w:pStyle w:val="Ttulo3"/>
      </w:pPr>
      <w:r w:rsidRPr="00E1422C">
        <w:t>Ubicación Física</w:t>
      </w:r>
    </w:p>
    <w:p w14:paraId="0D883203" w14:textId="77777777"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14:paraId="3CF35117" w14:textId="77777777" w:rsidR="00112983" w:rsidRPr="00E1422C" w:rsidRDefault="00112983" w:rsidP="00112983">
      <w:pPr>
        <w:pStyle w:val="Ttulo1"/>
        <w:rPr>
          <w:rFonts w:asciiTheme="minorHAnsi" w:hAnsiTheme="minorHAnsi"/>
        </w:rPr>
      </w:pPr>
      <w:bookmarkStart w:id="5" w:name="_Toc260680758"/>
      <w:r w:rsidRPr="00E1422C">
        <w:rPr>
          <w:rFonts w:asciiTheme="minorHAnsi" w:hAnsiTheme="minorHAnsi"/>
        </w:rPr>
        <w:t>Objetivo de la Organización</w:t>
      </w:r>
      <w:bookmarkEnd w:id="5"/>
    </w:p>
    <w:p w14:paraId="5D7ABB71" w14:textId="77777777" w:rsidR="00112983" w:rsidRPr="00E1422C" w:rsidRDefault="00112983" w:rsidP="00112983">
      <w:r w:rsidRPr="00E1422C">
        <w:t>El objetivo de la organización es producir y comercializar armazones y le</w:t>
      </w:r>
      <w:r w:rsidR="0052395D">
        <w:t>ntes de sol.</w:t>
      </w:r>
    </w:p>
    <w:p w14:paraId="4875C0F5" w14:textId="77777777" w:rsidR="003B5755" w:rsidRPr="003B5755" w:rsidRDefault="00112983" w:rsidP="003B5755">
      <w:pPr>
        <w:pStyle w:val="Ttulo1"/>
        <w:rPr>
          <w:rFonts w:asciiTheme="minorHAnsi" w:hAnsiTheme="minorHAnsi"/>
        </w:rPr>
      </w:pPr>
      <w:bookmarkStart w:id="6" w:name="_Toc260680759"/>
      <w:r w:rsidRPr="00E1422C">
        <w:rPr>
          <w:rFonts w:asciiTheme="minorHAnsi" w:hAnsiTheme="minorHAnsi"/>
        </w:rPr>
        <w:t>Reseña Histórica</w:t>
      </w:r>
      <w:bookmarkEnd w:id="6"/>
    </w:p>
    <w:p w14:paraId="687847D9" w14:textId="77777777" w:rsidR="009B385C" w:rsidRDefault="003B5755" w:rsidP="006F4C81">
      <w:r>
        <w:t>A principio de la década del 80, la empresa comienza su actividad con el nombre de “</w:t>
      </w:r>
      <w:proofErr w:type="spellStart"/>
      <w:r>
        <w:t>Eben-Ezer</w:t>
      </w:r>
      <w:proofErr w:type="spellEnd"/>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14:paraId="69694FA8" w14:textId="77777777"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14:paraId="0821DB97" w14:textId="77777777"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14:paraId="15F1F77D" w14:textId="77777777"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14:paraId="7EB042C2" w14:textId="77777777" w:rsidR="003B5755" w:rsidRDefault="00AB6AC2" w:rsidP="006F4C81">
      <w:r>
        <w:t xml:space="preserve">Desde sus comienzos, la empresa importó la materia prima, proveniente principalmente de Europa; de países como Italia, Austria y Alemania. </w:t>
      </w:r>
    </w:p>
    <w:p w14:paraId="4AFE1033" w14:textId="77777777"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14:paraId="0FC05AF5" w14:textId="77777777" w:rsidR="009B385C" w:rsidRPr="00E1422C" w:rsidRDefault="009B385C" w:rsidP="00112983"/>
    <w:p w14:paraId="616E2818" w14:textId="77777777" w:rsidR="00B549E2" w:rsidRDefault="00B549E2">
      <w:pPr>
        <w:spacing w:after="0"/>
        <w:ind w:firstLine="360"/>
        <w:jc w:val="left"/>
        <w:rPr>
          <w:rFonts w:eastAsiaTheme="majorEastAsia" w:cstheme="majorBidi"/>
          <w:b/>
          <w:bCs/>
          <w:color w:val="376092" w:themeColor="accent1" w:themeShade="BF"/>
          <w:sz w:val="24"/>
          <w:szCs w:val="24"/>
        </w:rPr>
      </w:pPr>
      <w:r>
        <w:br w:type="page"/>
      </w:r>
    </w:p>
    <w:p w14:paraId="5A04F84F" w14:textId="77777777" w:rsidR="00112983" w:rsidRDefault="00112983" w:rsidP="00112983">
      <w:pPr>
        <w:pStyle w:val="Ttulo1"/>
        <w:rPr>
          <w:rFonts w:asciiTheme="minorHAnsi" w:hAnsiTheme="minorHAnsi"/>
        </w:rPr>
      </w:pPr>
      <w:bookmarkStart w:id="7" w:name="_Toc260680760"/>
      <w:r w:rsidRPr="00E1422C">
        <w:rPr>
          <w:rFonts w:asciiTheme="minorHAnsi" w:hAnsiTheme="minorHAnsi"/>
        </w:rPr>
        <w:lastRenderedPageBreak/>
        <w:t>Políticas y Estrategias</w:t>
      </w:r>
      <w:bookmarkEnd w:id="7"/>
    </w:p>
    <w:p w14:paraId="0BB6D581" w14:textId="77777777"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14:paraId="59BB2960" w14:textId="77777777"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029716F" w14:textId="77777777"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14:paraId="50F1724F" w14:textId="77777777"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14:paraId="5D240386"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2F2695"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14:paraId="37E812BF"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14:paraId="36CAA487"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9A81939"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14:paraId="50DC8EFA"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14:paraId="3865DC8B"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14:paraId="2E220ADC"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169554" w14:textId="77777777"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14:paraId="586B7987"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14:paraId="2F88FDBF"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075317" w14:textId="77777777"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14:paraId="130B89E7" w14:textId="77777777"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14:paraId="3CB60FCD"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14:paraId="44DFDCBE"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57B4CCC" w14:textId="77777777"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14:paraId="563E01BA" w14:textId="77777777"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14:paraId="23D531AF" w14:textId="77777777"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14:paraId="5B243A84" w14:textId="77777777" w:rsidR="00112983" w:rsidRPr="00E1422C" w:rsidRDefault="00112983" w:rsidP="00112983"/>
    <w:p w14:paraId="17E5BD76" w14:textId="77777777" w:rsidR="005A2185" w:rsidRPr="00E1422C" w:rsidRDefault="005A2185" w:rsidP="005A2185">
      <w:pPr>
        <w:pStyle w:val="Ttulo1"/>
        <w:rPr>
          <w:noProof/>
        </w:rPr>
      </w:pPr>
      <w:bookmarkStart w:id="8" w:name="_Toc226020657"/>
      <w:bookmarkStart w:id="9" w:name="_Toc226020999"/>
      <w:bookmarkStart w:id="10" w:name="_Toc226022357"/>
      <w:bookmarkStart w:id="11" w:name="_Toc254114323"/>
      <w:bookmarkStart w:id="12" w:name="_Toc260680761"/>
      <w:r w:rsidRPr="00E1422C">
        <w:rPr>
          <w:noProof/>
        </w:rPr>
        <w:t>Organigrama</w:t>
      </w:r>
      <w:bookmarkEnd w:id="8"/>
      <w:bookmarkEnd w:id="9"/>
      <w:bookmarkEnd w:id="10"/>
      <w:r w:rsidRPr="00E1422C">
        <w:rPr>
          <w:noProof/>
        </w:rPr>
        <w:t xml:space="preserve"> de la empresa</w:t>
      </w:r>
      <w:bookmarkEnd w:id="11"/>
      <w:bookmarkEnd w:id="12"/>
    </w:p>
    <w:p w14:paraId="63A213BC" w14:textId="77777777"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14:paraId="5BDBF228" w14:textId="77777777" w:rsidR="005A2185" w:rsidRPr="00E1422C" w:rsidRDefault="005A2185" w:rsidP="005A2185">
      <w:r w:rsidRPr="00E1422C">
        <w:rPr>
          <w:noProof/>
          <w:lang w:eastAsia="es-ES" w:bidi="ar-SA"/>
        </w:rPr>
        <w:lastRenderedPageBreak/>
        <w:drawing>
          <wp:inline distT="0" distB="0" distL="0" distR="0" wp14:editId="3A2A9398">
            <wp:extent cx="5638800" cy="3533775"/>
            <wp:effectExtent l="0" t="57150" r="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D95DFD">
        <w:t xml:space="preserve"> </w:t>
      </w:r>
    </w:p>
    <w:p w14:paraId="1FE5C0B9" w14:textId="77777777" w:rsidR="005A2185" w:rsidRPr="00E1422C" w:rsidRDefault="005A2185" w:rsidP="005A2185">
      <w:pPr>
        <w:pStyle w:val="Ttulo1"/>
        <w:ind w:left="1416" w:hanging="1416"/>
        <w:rPr>
          <w:noProof/>
        </w:rPr>
      </w:pPr>
      <w:bookmarkStart w:id="13" w:name="_Toc226020658"/>
      <w:bookmarkStart w:id="14" w:name="_Toc226021000"/>
      <w:bookmarkStart w:id="15" w:name="_Toc226022358"/>
      <w:bookmarkStart w:id="16" w:name="_Toc254114324"/>
      <w:bookmarkStart w:id="17" w:name="_Toc260680762"/>
      <w:r w:rsidRPr="00E1422C">
        <w:rPr>
          <w:noProof/>
        </w:rPr>
        <w:t>Descripción de cada área</w:t>
      </w:r>
      <w:bookmarkEnd w:id="13"/>
      <w:bookmarkEnd w:id="14"/>
      <w:bookmarkEnd w:id="15"/>
      <w:bookmarkEnd w:id="16"/>
      <w:bookmarkEnd w:id="17"/>
    </w:p>
    <w:p w14:paraId="4C1F4B07" w14:textId="77777777" w:rsidR="00735D08" w:rsidRDefault="00735D08" w:rsidP="00735D08">
      <w:pPr>
        <w:pStyle w:val="Ttulo2"/>
      </w:pPr>
      <w:bookmarkStart w:id="18" w:name="_Toc260680763"/>
      <w:r>
        <w:t>Directorio</w:t>
      </w:r>
      <w:bookmarkEnd w:id="18"/>
    </w:p>
    <w:p w14:paraId="678E32DE" w14:textId="77777777" w:rsidR="00735D08" w:rsidRDefault="00BB3D4D" w:rsidP="00735D08">
      <w:r>
        <w:t xml:space="preserve">Objetivo: definir políticas y estrategias </w:t>
      </w:r>
      <w:r w:rsidR="00305950">
        <w:t>de la organización.</w:t>
      </w:r>
    </w:p>
    <w:p w14:paraId="55425AFE" w14:textId="77777777" w:rsidR="00D034DC" w:rsidRPr="00735D08" w:rsidRDefault="00D034DC" w:rsidP="00D034DC">
      <w:pPr>
        <w:spacing w:after="200" w:line="276" w:lineRule="auto"/>
        <w:jc w:val="left"/>
      </w:pPr>
      <w:r w:rsidRPr="00E1422C">
        <w:t xml:space="preserve">Cantidad de personas: </w:t>
      </w:r>
      <w:r w:rsidR="00C301F2">
        <w:t>3</w:t>
      </w:r>
    </w:p>
    <w:p w14:paraId="6DA9B523" w14:textId="77777777" w:rsidR="005A2185" w:rsidRPr="00E1422C" w:rsidRDefault="005A2185" w:rsidP="005A2185">
      <w:pPr>
        <w:pStyle w:val="Ttulo2"/>
      </w:pPr>
      <w:bookmarkStart w:id="19" w:name="_Toc260680764"/>
      <w:r w:rsidRPr="00E1422C">
        <w:t>Gerencia General</w:t>
      </w:r>
      <w:bookmarkEnd w:id="19"/>
    </w:p>
    <w:p w14:paraId="2296EB04" w14:textId="77777777"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14:paraId="12C2B021" w14:textId="77777777"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14:paraId="51EB93E4" w14:textId="77777777"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14:paraId="55956A9E" w14:textId="77777777"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14:paraId="6028129A" w14:textId="77777777"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14:paraId="7C5E8AAA" w14:textId="77777777" w:rsidR="005A2185" w:rsidRPr="00E1422C" w:rsidRDefault="005A2185" w:rsidP="00D034DC">
      <w:pPr>
        <w:spacing w:after="200" w:line="276" w:lineRule="auto"/>
        <w:jc w:val="left"/>
      </w:pPr>
      <w:r w:rsidRPr="00E1422C">
        <w:t xml:space="preserve">Cantidad de personas: </w:t>
      </w:r>
      <w:r w:rsidR="00735D08">
        <w:t>1</w:t>
      </w:r>
    </w:p>
    <w:p w14:paraId="51FA8B1A" w14:textId="77777777" w:rsidR="005A2185" w:rsidRPr="00E1422C" w:rsidRDefault="005A2185" w:rsidP="005A2185">
      <w:pPr>
        <w:pStyle w:val="Ttulo2"/>
      </w:pPr>
      <w:bookmarkStart w:id="20" w:name="_Toc260680765"/>
      <w:r w:rsidRPr="00E1422C">
        <w:t>Producción</w:t>
      </w:r>
      <w:bookmarkEnd w:id="20"/>
    </w:p>
    <w:p w14:paraId="13B73B4A" w14:textId="77777777" w:rsidR="005A2185" w:rsidRPr="00E1422C" w:rsidRDefault="005A2185" w:rsidP="005A2185">
      <w:r w:rsidRPr="00E1422C">
        <w:t>Objetivo: Planificar y ejecutar la producción para obtener los productos terminados destinados para comercialización.</w:t>
      </w:r>
    </w:p>
    <w:p w14:paraId="776A4D5D" w14:textId="77777777" w:rsidR="005A2185" w:rsidRPr="00E1422C" w:rsidRDefault="005A2185" w:rsidP="005A2185">
      <w:pPr>
        <w:pStyle w:val="Prrafodelista"/>
        <w:numPr>
          <w:ilvl w:val="0"/>
          <w:numId w:val="14"/>
        </w:numPr>
        <w:spacing w:after="200" w:line="276" w:lineRule="auto"/>
        <w:jc w:val="left"/>
      </w:pPr>
      <w:r w:rsidRPr="00E1422C">
        <w:t>Planificar la producción.</w:t>
      </w:r>
    </w:p>
    <w:p w14:paraId="4426CD90" w14:textId="77777777" w:rsidR="005A2185" w:rsidRPr="00E1422C" w:rsidRDefault="005A2185" w:rsidP="005A2185">
      <w:pPr>
        <w:pStyle w:val="Prrafodelista"/>
        <w:numPr>
          <w:ilvl w:val="0"/>
          <w:numId w:val="14"/>
        </w:numPr>
        <w:spacing w:after="200" w:line="276" w:lineRule="auto"/>
        <w:jc w:val="left"/>
      </w:pPr>
      <w:r w:rsidRPr="00E1422C">
        <w:t>Llevar el control del proceso productivo.</w:t>
      </w:r>
    </w:p>
    <w:p w14:paraId="1FA8F2FE" w14:textId="77777777"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14:paraId="2F7EC068" w14:textId="77777777" w:rsidR="005A2185" w:rsidRPr="00E1422C" w:rsidRDefault="005A2185" w:rsidP="005A2185">
      <w:pPr>
        <w:pStyle w:val="Prrafodelista"/>
        <w:numPr>
          <w:ilvl w:val="0"/>
          <w:numId w:val="14"/>
        </w:numPr>
        <w:spacing w:after="200" w:line="276" w:lineRule="auto"/>
        <w:jc w:val="left"/>
      </w:pPr>
      <w:r w:rsidRPr="00E1422C">
        <w:lastRenderedPageBreak/>
        <w:t xml:space="preserve">Coordinar con el área de comercialización las producciones que se llevarán a cabo. </w:t>
      </w:r>
    </w:p>
    <w:p w14:paraId="2CA83039" w14:textId="77777777"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14:paraId="4B4EB766" w14:textId="77777777"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14:paraId="25DEA2D7" w14:textId="77777777"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14:paraId="6919E353" w14:textId="77777777" w:rsidR="005A2185" w:rsidRPr="00E1422C" w:rsidRDefault="005A2185" w:rsidP="005A2185">
      <w:r w:rsidRPr="00E1422C">
        <w:t>Cantidad de personas: 10</w:t>
      </w:r>
    </w:p>
    <w:p w14:paraId="2132E376" w14:textId="77777777" w:rsidR="009D4954" w:rsidRDefault="009D4954" w:rsidP="0013101A">
      <w:pPr>
        <w:pStyle w:val="Ttulo3"/>
      </w:pPr>
      <w:r>
        <w:t>Fabricación</w:t>
      </w:r>
    </w:p>
    <w:p w14:paraId="384CE675" w14:textId="77777777" w:rsidR="009D4954" w:rsidRDefault="000814CD" w:rsidP="000814CD">
      <w:pPr>
        <w:pStyle w:val="Prrafodelista"/>
        <w:numPr>
          <w:ilvl w:val="0"/>
          <w:numId w:val="23"/>
        </w:numPr>
      </w:pPr>
      <w:r>
        <w:t>Fabricar los productos</w:t>
      </w:r>
    </w:p>
    <w:p w14:paraId="7931E001" w14:textId="77777777" w:rsidR="000814CD" w:rsidRDefault="000814CD" w:rsidP="000814CD">
      <w:pPr>
        <w:pStyle w:val="Prrafodelista"/>
        <w:numPr>
          <w:ilvl w:val="0"/>
          <w:numId w:val="23"/>
        </w:numPr>
      </w:pPr>
      <w:r>
        <w:t>Realizar montajes</w:t>
      </w:r>
    </w:p>
    <w:p w14:paraId="096B8DD6" w14:textId="77777777" w:rsidR="000814CD" w:rsidRDefault="000814CD" w:rsidP="000814CD">
      <w:pPr>
        <w:pStyle w:val="Prrafodelista"/>
        <w:numPr>
          <w:ilvl w:val="0"/>
          <w:numId w:val="23"/>
        </w:numPr>
      </w:pPr>
      <w:r>
        <w:t>Realizar reparación</w:t>
      </w:r>
    </w:p>
    <w:p w14:paraId="7E2D0DCD" w14:textId="77777777" w:rsidR="000814CD" w:rsidRDefault="000814CD" w:rsidP="0013101A">
      <w:pPr>
        <w:pStyle w:val="Ttulo3"/>
      </w:pPr>
      <w:r>
        <w:t>Planeamiento y control de producción</w:t>
      </w:r>
    </w:p>
    <w:p w14:paraId="2177611E" w14:textId="77777777" w:rsidR="000814CD" w:rsidRDefault="000814CD" w:rsidP="000814CD">
      <w:pPr>
        <w:pStyle w:val="Prrafodelista"/>
        <w:numPr>
          <w:ilvl w:val="0"/>
          <w:numId w:val="24"/>
        </w:numPr>
      </w:pPr>
      <w:r>
        <w:t>Controlar recepción</w:t>
      </w:r>
    </w:p>
    <w:p w14:paraId="7BD5883F" w14:textId="77777777" w:rsidR="000814CD" w:rsidRDefault="000814CD" w:rsidP="000814CD">
      <w:pPr>
        <w:pStyle w:val="Prrafodelista"/>
        <w:numPr>
          <w:ilvl w:val="0"/>
          <w:numId w:val="24"/>
        </w:numPr>
      </w:pPr>
      <w:r>
        <w:t>Controlar despacho a fábrica</w:t>
      </w:r>
    </w:p>
    <w:p w14:paraId="49D8DC9C" w14:textId="77777777" w:rsidR="000814CD" w:rsidRDefault="000814CD" w:rsidP="000814CD">
      <w:pPr>
        <w:pStyle w:val="Prrafodelista"/>
        <w:numPr>
          <w:ilvl w:val="0"/>
          <w:numId w:val="24"/>
        </w:numPr>
      </w:pPr>
      <w:r>
        <w:t>Obtener los materiales</w:t>
      </w:r>
    </w:p>
    <w:p w14:paraId="1F94331A" w14:textId="77777777" w:rsidR="000814CD" w:rsidRDefault="000814CD" w:rsidP="000814CD">
      <w:pPr>
        <w:pStyle w:val="Prrafodelista"/>
        <w:numPr>
          <w:ilvl w:val="0"/>
          <w:numId w:val="24"/>
        </w:numPr>
      </w:pPr>
      <w:r>
        <w:t>Realizar un calendario de operaciones</w:t>
      </w:r>
    </w:p>
    <w:p w14:paraId="13792B8A" w14:textId="77777777" w:rsidR="000814CD" w:rsidRDefault="000814CD" w:rsidP="000814CD">
      <w:pPr>
        <w:pStyle w:val="Prrafodelista"/>
        <w:numPr>
          <w:ilvl w:val="0"/>
          <w:numId w:val="24"/>
        </w:numPr>
      </w:pPr>
      <w:r>
        <w:t>Realizar informes de producción</w:t>
      </w:r>
    </w:p>
    <w:p w14:paraId="2A87FE5D" w14:textId="77777777" w:rsidR="000814CD" w:rsidRDefault="000814CD" w:rsidP="0013101A">
      <w:pPr>
        <w:pStyle w:val="Ttulo3"/>
      </w:pPr>
      <w:r>
        <w:t>Control de calidad</w:t>
      </w:r>
      <w:r w:rsidR="00263F0B">
        <w:t xml:space="preserve"> de Producción</w:t>
      </w:r>
    </w:p>
    <w:p w14:paraId="3E35F639" w14:textId="77777777" w:rsidR="000814CD" w:rsidRDefault="000814CD" w:rsidP="000814CD">
      <w:pPr>
        <w:pStyle w:val="Prrafodelista"/>
        <w:numPr>
          <w:ilvl w:val="0"/>
          <w:numId w:val="25"/>
        </w:numPr>
      </w:pPr>
      <w:r>
        <w:t>Desarrollar métricas de control</w:t>
      </w:r>
      <w:r w:rsidR="001571CD">
        <w:t xml:space="preserve"> para los productos fabricados</w:t>
      </w:r>
    </w:p>
    <w:p w14:paraId="3733CAA4" w14:textId="77777777" w:rsidR="000814CD" w:rsidRDefault="001571CD" w:rsidP="000814CD">
      <w:pPr>
        <w:pStyle w:val="Prrafodelista"/>
        <w:numPr>
          <w:ilvl w:val="0"/>
          <w:numId w:val="25"/>
        </w:numPr>
      </w:pPr>
      <w:r>
        <w:t>Efectuar medidas</w:t>
      </w:r>
    </w:p>
    <w:p w14:paraId="58F1B890" w14:textId="77777777" w:rsidR="001571CD" w:rsidRPr="000814CD" w:rsidRDefault="001571CD" w:rsidP="000814CD">
      <w:pPr>
        <w:pStyle w:val="Prrafodelista"/>
        <w:numPr>
          <w:ilvl w:val="0"/>
          <w:numId w:val="25"/>
        </w:numPr>
      </w:pPr>
      <w:r>
        <w:t>Realizar informes de desviaciones</w:t>
      </w:r>
    </w:p>
    <w:p w14:paraId="4C4254FD" w14:textId="77777777" w:rsidR="005A2185" w:rsidRPr="00E1422C" w:rsidRDefault="005A2185" w:rsidP="005A2185">
      <w:pPr>
        <w:pStyle w:val="Ttulo2"/>
      </w:pPr>
      <w:bookmarkStart w:id="21" w:name="_Toc260680766"/>
      <w:r w:rsidRPr="00E1422C">
        <w:t>Compras</w:t>
      </w:r>
      <w:bookmarkEnd w:id="21"/>
      <w:r w:rsidRPr="00E1422C">
        <w:t xml:space="preserve"> </w:t>
      </w:r>
    </w:p>
    <w:p w14:paraId="27C33E3C" w14:textId="77777777" w:rsidR="005A2185" w:rsidRPr="00E1422C" w:rsidRDefault="005A2185" w:rsidP="005A2185">
      <w:r w:rsidRPr="00E1422C">
        <w:t>Objetivo: Administrar la compra e importación de materia prima, productos terminados.</w:t>
      </w:r>
    </w:p>
    <w:p w14:paraId="083752DA" w14:textId="77777777" w:rsidR="005A2185" w:rsidRPr="00E1422C" w:rsidRDefault="005A2185" w:rsidP="005A2185">
      <w:r w:rsidRPr="00E1422C">
        <w:t>Cantidad de personas: 1</w:t>
      </w:r>
    </w:p>
    <w:p w14:paraId="4D721A82" w14:textId="77777777" w:rsidR="00D37A3B" w:rsidRDefault="00D37A3B" w:rsidP="005302EA">
      <w:pPr>
        <w:pStyle w:val="Ttulo3"/>
      </w:pPr>
      <w:r>
        <w:t>Planeamiento de compras</w:t>
      </w:r>
    </w:p>
    <w:p w14:paraId="2D6FD89A" w14:textId="77777777" w:rsidR="005B2FE2" w:rsidRDefault="005B2FE2" w:rsidP="005B2FE2">
      <w:pPr>
        <w:pStyle w:val="Prrafodelista"/>
        <w:numPr>
          <w:ilvl w:val="0"/>
          <w:numId w:val="30"/>
        </w:numPr>
        <w:spacing w:after="200" w:line="276" w:lineRule="auto"/>
        <w:jc w:val="left"/>
      </w:pPr>
      <w:r>
        <w:t>Seleccionar proveedores adecuados</w:t>
      </w:r>
    </w:p>
    <w:p w14:paraId="36D54A96" w14:textId="77777777"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14:paraId="2F9B30A3" w14:textId="77777777" w:rsidR="00D37A3B" w:rsidRDefault="00D37A3B" w:rsidP="005302EA">
      <w:pPr>
        <w:pStyle w:val="Ttulo3"/>
      </w:pPr>
      <w:r>
        <w:t>Gestión de importaciones</w:t>
      </w:r>
    </w:p>
    <w:p w14:paraId="6FA5B660" w14:textId="77777777" w:rsidR="00D37A3B" w:rsidRDefault="001571CD" w:rsidP="001571CD">
      <w:pPr>
        <w:pStyle w:val="Prrafodelista"/>
        <w:numPr>
          <w:ilvl w:val="0"/>
          <w:numId w:val="30"/>
        </w:numPr>
      </w:pPr>
      <w:r>
        <w:t>Administrar los pagos al exterior</w:t>
      </w:r>
    </w:p>
    <w:p w14:paraId="435286EC" w14:textId="77777777" w:rsidR="001571CD" w:rsidRDefault="001571CD" w:rsidP="001571CD">
      <w:pPr>
        <w:pStyle w:val="Prrafodelista"/>
        <w:numPr>
          <w:ilvl w:val="0"/>
          <w:numId w:val="30"/>
        </w:numPr>
      </w:pPr>
      <w:r>
        <w:t>Realizar el seguimiento de los envíos  de los pedidos</w:t>
      </w:r>
    </w:p>
    <w:p w14:paraId="500EE3ED" w14:textId="77777777" w:rsidR="001571CD" w:rsidRDefault="001571CD" w:rsidP="001571CD">
      <w:pPr>
        <w:pStyle w:val="Prrafodelista"/>
        <w:numPr>
          <w:ilvl w:val="0"/>
          <w:numId w:val="30"/>
        </w:numPr>
      </w:pPr>
      <w:r>
        <w:t>Realizar seguimiento de la im</w:t>
      </w:r>
      <w:r w:rsidR="005B2FE2">
        <w:t>p</w:t>
      </w:r>
      <w:r>
        <w:t>ortación</w:t>
      </w:r>
    </w:p>
    <w:p w14:paraId="664ACCEB" w14:textId="77777777" w:rsidR="001571CD" w:rsidRDefault="001571CD" w:rsidP="005302EA">
      <w:pPr>
        <w:pStyle w:val="Ttulo3"/>
      </w:pPr>
      <w:r>
        <w:t>Control de calidad</w:t>
      </w:r>
      <w:r w:rsidR="00263F0B">
        <w:t xml:space="preserve"> de Compras</w:t>
      </w:r>
    </w:p>
    <w:p w14:paraId="5EA43AB2" w14:textId="77777777" w:rsidR="001571CD" w:rsidRDefault="001571CD" w:rsidP="001571CD">
      <w:pPr>
        <w:pStyle w:val="Prrafodelista"/>
        <w:numPr>
          <w:ilvl w:val="0"/>
          <w:numId w:val="31"/>
        </w:numPr>
      </w:pPr>
      <w:r>
        <w:t>Definir métricas para control de calidad de productos adquiridos</w:t>
      </w:r>
    </w:p>
    <w:p w14:paraId="5D6CAB02" w14:textId="77777777" w:rsidR="001571CD" w:rsidRDefault="001571CD" w:rsidP="001571CD">
      <w:pPr>
        <w:pStyle w:val="Prrafodelista"/>
        <w:numPr>
          <w:ilvl w:val="0"/>
          <w:numId w:val="31"/>
        </w:numPr>
      </w:pPr>
      <w:r>
        <w:t>Efectuar medidas</w:t>
      </w:r>
    </w:p>
    <w:p w14:paraId="2CE95E98" w14:textId="77777777" w:rsidR="001571CD" w:rsidRDefault="001571CD" w:rsidP="001571CD">
      <w:pPr>
        <w:pStyle w:val="Prrafodelista"/>
        <w:numPr>
          <w:ilvl w:val="0"/>
          <w:numId w:val="31"/>
        </w:numPr>
      </w:pPr>
      <w:r>
        <w:t>Controlar desviaciones</w:t>
      </w:r>
    </w:p>
    <w:p w14:paraId="0FDEB228" w14:textId="77777777" w:rsidR="001571CD" w:rsidRPr="001571CD" w:rsidRDefault="001571CD" w:rsidP="001571CD">
      <w:pPr>
        <w:pStyle w:val="Prrafodelista"/>
        <w:numPr>
          <w:ilvl w:val="0"/>
          <w:numId w:val="31"/>
        </w:numPr>
      </w:pPr>
      <w:r>
        <w:t xml:space="preserve">Realizar informes de desviaciones </w:t>
      </w:r>
    </w:p>
    <w:p w14:paraId="6D656033" w14:textId="77777777" w:rsidR="001900BD" w:rsidRDefault="005A2185" w:rsidP="001900BD">
      <w:pPr>
        <w:pStyle w:val="Ttulo2"/>
      </w:pPr>
      <w:bookmarkStart w:id="22" w:name="_Toc260680767"/>
      <w:r w:rsidRPr="001900BD">
        <w:rPr>
          <w:rFonts w:eastAsiaTheme="minorEastAsia"/>
        </w:rPr>
        <w:t>Comercialización</w:t>
      </w:r>
      <w:bookmarkEnd w:id="22"/>
    </w:p>
    <w:p w14:paraId="65288327" w14:textId="77777777" w:rsidR="005A2185" w:rsidRPr="00E1422C" w:rsidRDefault="005A2185" w:rsidP="005A2185">
      <w:r w:rsidRPr="001900BD">
        <w:t>Objetivo: Vender los productos terminados a las diferentes ópticas e informar al Área de Stock sobre la demanda interna.</w:t>
      </w:r>
    </w:p>
    <w:p w14:paraId="5E3C6E78" w14:textId="77777777" w:rsidR="005A2185" w:rsidRPr="00E1422C" w:rsidRDefault="005A2185" w:rsidP="005A2185">
      <w:pPr>
        <w:pStyle w:val="Prrafodelista"/>
        <w:numPr>
          <w:ilvl w:val="0"/>
          <w:numId w:val="18"/>
        </w:numPr>
        <w:spacing w:after="200" w:line="276" w:lineRule="auto"/>
        <w:jc w:val="left"/>
      </w:pPr>
      <w:r w:rsidRPr="00E1422C">
        <w:lastRenderedPageBreak/>
        <w:t>Generar la facturación de los pedidos de los clientes.</w:t>
      </w:r>
    </w:p>
    <w:p w14:paraId="4F66E2BC" w14:textId="77777777"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14:paraId="39152AC7" w14:textId="77777777"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14:paraId="7C16DE05" w14:textId="77777777"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14:paraId="14505BD5" w14:textId="77777777"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14:paraId="69DFB126" w14:textId="77777777" w:rsidR="005A2185" w:rsidRPr="00E1422C" w:rsidRDefault="005A2185" w:rsidP="005A2185">
      <w:pPr>
        <w:pStyle w:val="Prrafodelista"/>
        <w:numPr>
          <w:ilvl w:val="0"/>
          <w:numId w:val="18"/>
        </w:numPr>
        <w:spacing w:after="200" w:line="276" w:lineRule="auto"/>
        <w:jc w:val="left"/>
      </w:pPr>
      <w:r w:rsidRPr="00E1422C">
        <w:t>Realizar contactos con clientes.</w:t>
      </w:r>
    </w:p>
    <w:p w14:paraId="459BF68A" w14:textId="77777777" w:rsidR="005A2185" w:rsidRPr="00E1422C" w:rsidRDefault="005A2185" w:rsidP="005A2185">
      <w:pPr>
        <w:pStyle w:val="Prrafodelista"/>
        <w:numPr>
          <w:ilvl w:val="0"/>
          <w:numId w:val="18"/>
        </w:numPr>
        <w:spacing w:after="200" w:line="276" w:lineRule="auto"/>
        <w:jc w:val="left"/>
      </w:pPr>
      <w:r w:rsidRPr="00E1422C">
        <w:t>Generar los pedidos de clientes.</w:t>
      </w:r>
    </w:p>
    <w:p w14:paraId="0B4DF004" w14:textId="77777777" w:rsidR="005A2185" w:rsidRPr="00E1422C" w:rsidRDefault="005A2185" w:rsidP="005A2185">
      <w:pPr>
        <w:pStyle w:val="Prrafodelista"/>
        <w:numPr>
          <w:ilvl w:val="0"/>
          <w:numId w:val="18"/>
        </w:numPr>
        <w:spacing w:after="200" w:line="276" w:lineRule="auto"/>
        <w:jc w:val="left"/>
      </w:pPr>
      <w:r w:rsidRPr="00E1422C">
        <w:t>Realizar la entrega de los pedidos.</w:t>
      </w:r>
    </w:p>
    <w:p w14:paraId="47FD81CD" w14:textId="77777777" w:rsidR="005A2185" w:rsidRPr="00E1422C" w:rsidRDefault="005A2185" w:rsidP="005A2185">
      <w:pPr>
        <w:pStyle w:val="Prrafodelista"/>
        <w:numPr>
          <w:ilvl w:val="0"/>
          <w:numId w:val="18"/>
        </w:numPr>
        <w:spacing w:after="200" w:line="276" w:lineRule="auto"/>
        <w:jc w:val="left"/>
      </w:pPr>
      <w:r w:rsidRPr="00E1422C">
        <w:t>Realizar cobro de los pedidos.</w:t>
      </w:r>
    </w:p>
    <w:p w14:paraId="63695FBA" w14:textId="77777777" w:rsidR="005A2185" w:rsidRPr="00E1422C" w:rsidRDefault="00C97E7F" w:rsidP="005A2185">
      <w:r>
        <w:t>Cantidad de personas: 6</w:t>
      </w:r>
    </w:p>
    <w:p w14:paraId="5C8A3CA2" w14:textId="77777777" w:rsidR="008F50DB" w:rsidRDefault="008F50DB" w:rsidP="00BD673F">
      <w:pPr>
        <w:pStyle w:val="Ttulo3"/>
      </w:pPr>
      <w:r>
        <w:t>Distribución y Logística</w:t>
      </w:r>
    </w:p>
    <w:p w14:paraId="3E44F96E" w14:textId="77777777" w:rsidR="008F50DB" w:rsidRDefault="008F50DB" w:rsidP="008F50DB">
      <w:pPr>
        <w:pStyle w:val="Prrafodelista"/>
        <w:numPr>
          <w:ilvl w:val="0"/>
          <w:numId w:val="26"/>
        </w:numPr>
      </w:pPr>
      <w:r>
        <w:t>Realizar entrega de productos</w:t>
      </w:r>
      <w:r w:rsidR="00FC7DAE">
        <w:t>.</w:t>
      </w:r>
    </w:p>
    <w:p w14:paraId="7721BDFC" w14:textId="77777777" w:rsidR="008F50DB" w:rsidRDefault="008F50DB" w:rsidP="008F50DB">
      <w:pPr>
        <w:pStyle w:val="Prrafodelista"/>
        <w:numPr>
          <w:ilvl w:val="0"/>
          <w:numId w:val="26"/>
        </w:numPr>
      </w:pPr>
      <w:r>
        <w:t>Asegurar entrega de producto en tiempo y forma</w:t>
      </w:r>
      <w:r w:rsidR="00FC7DAE">
        <w:t>.</w:t>
      </w:r>
    </w:p>
    <w:p w14:paraId="64826242" w14:textId="77777777" w:rsidR="00D30EFA" w:rsidRDefault="00D30EFA" w:rsidP="008F50DB">
      <w:pPr>
        <w:pStyle w:val="Prrafodelista"/>
        <w:numPr>
          <w:ilvl w:val="0"/>
          <w:numId w:val="26"/>
        </w:numPr>
      </w:pPr>
      <w:r>
        <w:t>Realizar la planificación de zonas.</w:t>
      </w:r>
    </w:p>
    <w:p w14:paraId="79006599" w14:textId="77777777" w:rsidR="00D30EFA" w:rsidRDefault="00D30EFA" w:rsidP="008F50DB">
      <w:pPr>
        <w:pStyle w:val="Prrafodelista"/>
        <w:numPr>
          <w:ilvl w:val="0"/>
          <w:numId w:val="26"/>
        </w:numPr>
      </w:pPr>
      <w:r>
        <w:t>Asignar viajantes a zonas.</w:t>
      </w:r>
    </w:p>
    <w:p w14:paraId="1F46A6CE" w14:textId="77777777" w:rsidR="008F50DB" w:rsidRDefault="008F50DB" w:rsidP="00BD673F">
      <w:pPr>
        <w:pStyle w:val="Ttulo3"/>
      </w:pPr>
      <w:r>
        <w:t>Investigaci</w:t>
      </w:r>
      <w:r w:rsidR="00AF050D">
        <w:t>ón de m</w:t>
      </w:r>
      <w:r>
        <w:t>ercado</w:t>
      </w:r>
    </w:p>
    <w:p w14:paraId="7479E900" w14:textId="77777777" w:rsidR="008F50DB" w:rsidRDefault="008F50DB" w:rsidP="008F50DB">
      <w:pPr>
        <w:pStyle w:val="Prrafodelista"/>
        <w:numPr>
          <w:ilvl w:val="0"/>
          <w:numId w:val="27"/>
        </w:numPr>
      </w:pPr>
      <w:r>
        <w:t>Analizar mercado</w:t>
      </w:r>
      <w:r w:rsidR="00FC7DAE">
        <w:t>.</w:t>
      </w:r>
    </w:p>
    <w:p w14:paraId="03EC9FBD" w14:textId="77777777" w:rsidR="008F50DB" w:rsidRDefault="008F50DB" w:rsidP="008F50DB">
      <w:pPr>
        <w:pStyle w:val="Prrafodelista"/>
        <w:numPr>
          <w:ilvl w:val="0"/>
          <w:numId w:val="27"/>
        </w:numPr>
      </w:pPr>
      <w:r>
        <w:t>Determinar las características del producto</w:t>
      </w:r>
      <w:r w:rsidR="00FC7DAE">
        <w:t>.</w:t>
      </w:r>
    </w:p>
    <w:p w14:paraId="27B8B728" w14:textId="77777777" w:rsidR="00B82C14" w:rsidRDefault="008F50DB" w:rsidP="00BD673F">
      <w:pPr>
        <w:pStyle w:val="Prrafodelista"/>
        <w:numPr>
          <w:ilvl w:val="0"/>
          <w:numId w:val="27"/>
        </w:numPr>
      </w:pPr>
      <w:r>
        <w:t>Analizar probabilidades de d</w:t>
      </w:r>
      <w:r w:rsidR="00374079">
        <w:t>istribució</w:t>
      </w:r>
      <w:r>
        <w:t>n</w:t>
      </w:r>
      <w:r w:rsidR="00FC7DAE">
        <w:t>.</w:t>
      </w:r>
    </w:p>
    <w:p w14:paraId="7457346C" w14:textId="77777777" w:rsidR="00AF050D" w:rsidRDefault="00AF050D" w:rsidP="00BD673F">
      <w:pPr>
        <w:pStyle w:val="Ttulo3"/>
      </w:pPr>
      <w:r>
        <w:t>Planeamiento de ventas</w:t>
      </w:r>
    </w:p>
    <w:p w14:paraId="50830A98" w14:textId="77777777" w:rsidR="00AF050D" w:rsidRDefault="00095E4C" w:rsidP="00AF050D">
      <w:pPr>
        <w:pStyle w:val="Prrafodelista"/>
        <w:numPr>
          <w:ilvl w:val="0"/>
          <w:numId w:val="28"/>
        </w:numPr>
      </w:pPr>
      <w:r>
        <w:t>Determinar políticas de ventas</w:t>
      </w:r>
      <w:r w:rsidR="00FC7DAE">
        <w:t>.</w:t>
      </w:r>
    </w:p>
    <w:p w14:paraId="4E3A50B2" w14:textId="77777777" w:rsidR="00605E83" w:rsidRDefault="00605E83" w:rsidP="00AF050D">
      <w:pPr>
        <w:pStyle w:val="Prrafodelista"/>
        <w:numPr>
          <w:ilvl w:val="0"/>
          <w:numId w:val="28"/>
        </w:numPr>
      </w:pPr>
      <w:r>
        <w:t>D</w:t>
      </w:r>
      <w:r w:rsidR="00D30EFA">
        <w:t xml:space="preserve">eterminar presupuesto, precios y </w:t>
      </w:r>
      <w:r>
        <w:t>embalajes.</w:t>
      </w:r>
    </w:p>
    <w:p w14:paraId="2E369096" w14:textId="77777777" w:rsidR="00605E83" w:rsidRDefault="00605E83" w:rsidP="00BD673F">
      <w:pPr>
        <w:pStyle w:val="Ttulo3"/>
      </w:pPr>
      <w:r>
        <w:t>Operaciones de ventas</w:t>
      </w:r>
    </w:p>
    <w:p w14:paraId="7E558EC0" w14:textId="77777777" w:rsidR="00605E83" w:rsidRDefault="00605E83" w:rsidP="00605E83">
      <w:pPr>
        <w:pStyle w:val="Prrafodelista"/>
        <w:numPr>
          <w:ilvl w:val="0"/>
          <w:numId w:val="29"/>
        </w:numPr>
      </w:pPr>
      <w:r>
        <w:t xml:space="preserve">Realizar entrenamiento </w:t>
      </w:r>
      <w:r w:rsidR="00A9429C">
        <w:t>y dirección de vendedores.</w:t>
      </w:r>
    </w:p>
    <w:p w14:paraId="335247CC" w14:textId="77777777" w:rsidR="00605E83" w:rsidRDefault="00605E83" w:rsidP="00605E83">
      <w:pPr>
        <w:pStyle w:val="Prrafodelista"/>
        <w:numPr>
          <w:ilvl w:val="0"/>
          <w:numId w:val="29"/>
        </w:numPr>
      </w:pPr>
      <w:r>
        <w:t>Elaborar remuneración de vendedores</w:t>
      </w:r>
      <w:r w:rsidR="00FC7DAE">
        <w:t>.</w:t>
      </w:r>
    </w:p>
    <w:p w14:paraId="7699343F" w14:textId="77777777" w:rsidR="00B605A4" w:rsidRPr="00BD673F" w:rsidRDefault="00605E83" w:rsidP="00BD673F">
      <w:pPr>
        <w:pStyle w:val="Prrafodelista"/>
        <w:numPr>
          <w:ilvl w:val="0"/>
          <w:numId w:val="29"/>
        </w:numPr>
      </w:pPr>
      <w:r>
        <w:t>Efectuar las ventas</w:t>
      </w:r>
      <w:r w:rsidR="00FC7DAE">
        <w:t>.</w:t>
      </w:r>
    </w:p>
    <w:p w14:paraId="6E765E9A" w14:textId="77777777" w:rsidR="00715848" w:rsidRDefault="00715848" w:rsidP="00BD673F">
      <w:pPr>
        <w:pStyle w:val="Ttulo2"/>
      </w:pPr>
      <w:bookmarkStart w:id="23" w:name="_Toc260680768"/>
      <w:r>
        <w:t>Depósito</w:t>
      </w:r>
      <w:bookmarkEnd w:id="23"/>
    </w:p>
    <w:p w14:paraId="4E1834C1" w14:textId="77777777" w:rsidR="00BD673F" w:rsidRPr="00BD673F" w:rsidRDefault="00BD673F" w:rsidP="00BD673F">
      <w:r>
        <w:t xml:space="preserve">Objetivo: administrar las existencias en los depósitos, tanto de los productos fabricados como </w:t>
      </w:r>
      <w:r w:rsidR="004115D9">
        <w:t>de los productos importados.</w:t>
      </w:r>
    </w:p>
    <w:p w14:paraId="11AC9EDE" w14:textId="77777777" w:rsidR="00715848" w:rsidRDefault="00715848" w:rsidP="00BD673F">
      <w:pPr>
        <w:pStyle w:val="Ttulo3"/>
      </w:pPr>
      <w:r>
        <w:t>Materia Prima</w:t>
      </w:r>
    </w:p>
    <w:p w14:paraId="26575A74" w14:textId="77777777"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14:paraId="0035E9A3" w14:textId="77777777"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14:paraId="2F50CF5C" w14:textId="77777777"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14:paraId="4A2FB84A" w14:textId="77777777"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14:paraId="23BDDC21" w14:textId="77777777" w:rsidR="00602683" w:rsidRPr="00E1422C" w:rsidRDefault="00602683" w:rsidP="00602683">
      <w:r>
        <w:t>Cantidad de personas: 1</w:t>
      </w:r>
    </w:p>
    <w:p w14:paraId="45B2B162" w14:textId="77777777" w:rsidR="00602683" w:rsidRDefault="00602683" w:rsidP="00BD673F">
      <w:pPr>
        <w:pStyle w:val="Ttulo3"/>
      </w:pPr>
      <w:r>
        <w:t>Productos Terminados</w:t>
      </w:r>
    </w:p>
    <w:p w14:paraId="734BDCCF" w14:textId="77777777" w:rsidR="00602683" w:rsidRPr="00602683" w:rsidRDefault="00602683" w:rsidP="00BD673F">
      <w:pPr>
        <w:pStyle w:val="Ttulo4"/>
      </w:pPr>
      <w:r>
        <w:t>Productos Importados</w:t>
      </w:r>
    </w:p>
    <w:p w14:paraId="4062D3BB" w14:textId="77777777" w:rsidR="00602683" w:rsidRPr="00E1422C" w:rsidRDefault="005A2185" w:rsidP="00602683">
      <w:pPr>
        <w:pStyle w:val="Prrafodelista"/>
        <w:numPr>
          <w:ilvl w:val="0"/>
          <w:numId w:val="19"/>
        </w:numPr>
        <w:spacing w:after="200" w:line="276" w:lineRule="auto"/>
        <w:jc w:val="left"/>
      </w:pPr>
      <w:r w:rsidRPr="00E1422C">
        <w:lastRenderedPageBreak/>
        <w:t>Administrar el control de existencias de productos importados.</w:t>
      </w:r>
    </w:p>
    <w:p w14:paraId="2A618161" w14:textId="77777777"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14:paraId="79AD34E9" w14:textId="77777777"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14:paraId="04D3C436" w14:textId="77777777"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14:paraId="4B1AFEF1" w14:textId="77777777" w:rsidR="00602683" w:rsidRDefault="00602683" w:rsidP="00BD673F">
      <w:pPr>
        <w:pStyle w:val="Ttulo4"/>
      </w:pPr>
      <w:r>
        <w:t>Productos Fabricados</w:t>
      </w:r>
    </w:p>
    <w:p w14:paraId="65B34DA6" w14:textId="77777777"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14:paraId="2AB6BAF0" w14:textId="77777777"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14:paraId="3F2E56AA" w14:textId="77777777"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14:paraId="6FBF8A8D" w14:textId="77777777"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14:paraId="2233386A" w14:textId="77777777" w:rsidR="00D30D4C" w:rsidRPr="00602683" w:rsidRDefault="00D30D4C" w:rsidP="00CF2BBD">
      <w:r>
        <w:t>Cantidad de personas: 1</w:t>
      </w:r>
    </w:p>
    <w:p w14:paraId="2207F148" w14:textId="77777777"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14:paraId="25C02888" w14:textId="77777777" w:rsidR="00B605A4" w:rsidRPr="00E1422C" w:rsidRDefault="00B605A4" w:rsidP="00B605A4">
      <w:pPr>
        <w:pStyle w:val="Ttulo2"/>
      </w:pPr>
      <w:bookmarkStart w:id="24" w:name="_Toc260680769"/>
      <w:r w:rsidRPr="00E1422C">
        <w:t>Finanzas y Control</w:t>
      </w:r>
      <w:bookmarkEnd w:id="24"/>
    </w:p>
    <w:p w14:paraId="57DFA6EC" w14:textId="77777777" w:rsidR="00B605A4" w:rsidRDefault="00B605A4" w:rsidP="00B605A4">
      <w:r w:rsidRPr="00E1422C">
        <w:t>Objetivo: realizar la correcta administración de los recursos financieros de la empresa.</w:t>
      </w:r>
    </w:p>
    <w:p w14:paraId="3A138A72" w14:textId="77777777"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14:paraId="1AB301AC" w14:textId="77777777"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14:paraId="6053D72F" w14:textId="77777777"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14:paraId="0B730CA8" w14:textId="77777777"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14:paraId="57B92FB1" w14:textId="77777777"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14:paraId="76678F03" w14:textId="77777777" w:rsidR="00170F8D" w:rsidRPr="00E1422C" w:rsidRDefault="00170F8D" w:rsidP="00170F8D">
      <w:pPr>
        <w:pStyle w:val="Prrafodelista"/>
        <w:numPr>
          <w:ilvl w:val="0"/>
          <w:numId w:val="20"/>
        </w:numPr>
        <w:spacing w:after="200" w:line="276" w:lineRule="auto"/>
        <w:jc w:val="left"/>
      </w:pPr>
      <w:r w:rsidRPr="00E1422C">
        <w:t>Efectuar pagos a proveedores.</w:t>
      </w:r>
    </w:p>
    <w:p w14:paraId="7DE64DA3" w14:textId="77777777"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14:paraId="073D679F" w14:textId="77777777" w:rsidR="005A2185" w:rsidRPr="00E1422C" w:rsidRDefault="005A2185" w:rsidP="005A2185">
      <w:r w:rsidRPr="00E1422C">
        <w:t>Cantidad de personas: 1</w:t>
      </w:r>
    </w:p>
    <w:p w14:paraId="59BCE68C" w14:textId="77777777" w:rsidR="00B019AC" w:rsidRDefault="00B019AC" w:rsidP="007D6C68">
      <w:pPr>
        <w:pStyle w:val="Ttulo3"/>
      </w:pPr>
      <w:r>
        <w:t>Recursos Humanos</w:t>
      </w:r>
    </w:p>
    <w:p w14:paraId="3EE57402" w14:textId="77777777" w:rsidR="00B019AC" w:rsidRDefault="00D831DA" w:rsidP="00B019AC">
      <w:pPr>
        <w:pStyle w:val="Prrafodelista"/>
        <w:numPr>
          <w:ilvl w:val="0"/>
          <w:numId w:val="32"/>
        </w:numPr>
      </w:pPr>
      <w:r>
        <w:t>Realizar reclutamiento</w:t>
      </w:r>
      <w:r w:rsidR="005A2185" w:rsidRPr="00E1422C">
        <w:t xml:space="preserve"> de </w:t>
      </w:r>
      <w:r>
        <w:t>personal</w:t>
      </w:r>
      <w:r w:rsidR="00FC7DAE">
        <w:t>.</w:t>
      </w:r>
    </w:p>
    <w:p w14:paraId="03A040D4" w14:textId="77777777"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r w:rsidR="00FC7DAE">
        <w:t>.</w:t>
      </w:r>
    </w:p>
    <w:p w14:paraId="35E3BF29" w14:textId="77777777" w:rsidR="00D831DA" w:rsidRDefault="00D831DA" w:rsidP="00B019AC">
      <w:pPr>
        <w:pStyle w:val="Prrafodelista"/>
        <w:numPr>
          <w:ilvl w:val="0"/>
          <w:numId w:val="32"/>
        </w:numPr>
      </w:pPr>
      <w:r>
        <w:t>Realizar informes</w:t>
      </w:r>
      <w:r w:rsidR="005A2185" w:rsidRPr="00E1422C">
        <w:t xml:space="preserve"> de </w:t>
      </w:r>
      <w:r>
        <w:t>desempeño</w:t>
      </w:r>
      <w:r w:rsidR="00FC7DAE">
        <w:t>.</w:t>
      </w:r>
    </w:p>
    <w:p w14:paraId="7D295FEF" w14:textId="77777777" w:rsidR="00F7446D" w:rsidRDefault="00D831DA" w:rsidP="007D6C68">
      <w:pPr>
        <w:pStyle w:val="Ttulo3"/>
      </w:pPr>
      <w:r>
        <w:t>Pago a proveedores</w:t>
      </w:r>
    </w:p>
    <w:p w14:paraId="37523E13" w14:textId="77777777" w:rsidR="00AC2C09" w:rsidRDefault="009E569A" w:rsidP="00F7446D">
      <w:pPr>
        <w:pStyle w:val="Prrafodelista"/>
        <w:numPr>
          <w:ilvl w:val="0"/>
          <w:numId w:val="37"/>
        </w:numPr>
      </w:pPr>
      <w:r>
        <w:t>Pagar a los proveedores</w:t>
      </w:r>
      <w:r w:rsidR="00FC7DAE">
        <w:t>.</w:t>
      </w:r>
    </w:p>
    <w:p w14:paraId="69242841" w14:textId="77777777" w:rsidR="00324C64" w:rsidRDefault="009E569A">
      <w:pPr>
        <w:pStyle w:val="Prrafodelista"/>
        <w:numPr>
          <w:ilvl w:val="0"/>
          <w:numId w:val="35"/>
        </w:numPr>
      </w:pPr>
      <w:r>
        <w:t>Llevar registro</w:t>
      </w:r>
      <w:r w:rsidR="005A2185" w:rsidRPr="00E1422C">
        <w:t xml:space="preserve"> de </w:t>
      </w:r>
      <w:r>
        <w:t>pagos y elaborar informes correspondientes.</w:t>
      </w:r>
    </w:p>
    <w:p w14:paraId="2B293F26" w14:textId="77777777" w:rsidR="00D831DA" w:rsidRDefault="00D831DA" w:rsidP="007D6C68">
      <w:pPr>
        <w:pStyle w:val="Ttulo3"/>
      </w:pPr>
      <w:r>
        <w:t>Sueldos y jornales</w:t>
      </w:r>
    </w:p>
    <w:p w14:paraId="6868601B" w14:textId="77777777" w:rsidR="003A0328" w:rsidRDefault="00D831DA" w:rsidP="00D831DA">
      <w:pPr>
        <w:pStyle w:val="Prrafodelista"/>
        <w:numPr>
          <w:ilvl w:val="0"/>
          <w:numId w:val="34"/>
        </w:numPr>
      </w:pPr>
      <w:r>
        <w:t>Clasificar a los</w:t>
      </w:r>
      <w:r w:rsidR="005A2185" w:rsidRPr="00E1422C">
        <w:t xml:space="preserve"> empleados</w:t>
      </w:r>
    </w:p>
    <w:p w14:paraId="073BDAB5" w14:textId="77777777" w:rsidR="00D831DA" w:rsidRDefault="00D831DA" w:rsidP="00D831DA">
      <w:pPr>
        <w:pStyle w:val="Prrafodelista"/>
        <w:numPr>
          <w:ilvl w:val="0"/>
          <w:numId w:val="34"/>
        </w:numPr>
      </w:pPr>
      <w:r>
        <w:t>Calificación de méritos</w:t>
      </w:r>
    </w:p>
    <w:p w14:paraId="1E41FEA3" w14:textId="77777777" w:rsidR="00D831DA" w:rsidRDefault="00D831DA" w:rsidP="00D831DA">
      <w:pPr>
        <w:pStyle w:val="Prrafodelista"/>
        <w:numPr>
          <w:ilvl w:val="0"/>
          <w:numId w:val="34"/>
        </w:numPr>
      </w:pPr>
      <w:r>
        <w:t>Controlar horarios de ingreso/egreso de los empleados</w:t>
      </w:r>
    </w:p>
    <w:p w14:paraId="64D2857C" w14:textId="77777777" w:rsidR="00F14812" w:rsidRDefault="00D831DA" w:rsidP="007D6C68">
      <w:pPr>
        <w:pStyle w:val="Prrafodelista"/>
        <w:numPr>
          <w:ilvl w:val="0"/>
          <w:numId w:val="34"/>
        </w:numPr>
      </w:pPr>
      <w:r>
        <w:t>Efectuar compensación suplementaria.</w:t>
      </w:r>
    </w:p>
    <w:p w14:paraId="7B57D0D1" w14:textId="77777777" w:rsidR="00170F8D" w:rsidRDefault="00170F8D" w:rsidP="007D6C68">
      <w:pPr>
        <w:pStyle w:val="Prrafodelista"/>
        <w:numPr>
          <w:ilvl w:val="0"/>
          <w:numId w:val="34"/>
        </w:numPr>
      </w:pPr>
      <w:r w:rsidRPr="00E1422C">
        <w:t>Realizar liquidaciones de sueldos</w:t>
      </w:r>
      <w:r w:rsidR="00FC7DAE">
        <w:t>.</w:t>
      </w:r>
    </w:p>
    <w:p w14:paraId="72F2DBE8" w14:textId="77777777" w:rsidR="00A03C13" w:rsidRDefault="00A03C13" w:rsidP="00A03C13">
      <w:pPr>
        <w:pStyle w:val="Ttulo3"/>
      </w:pPr>
      <w:r>
        <w:t>Cobros</w:t>
      </w:r>
    </w:p>
    <w:p w14:paraId="69EB4864" w14:textId="77777777" w:rsidR="007C69A8" w:rsidRPr="00A03C13" w:rsidRDefault="00A03C13" w:rsidP="00A03C13">
      <w:pPr>
        <w:pStyle w:val="Prrafodelista"/>
        <w:numPr>
          <w:ilvl w:val="0"/>
          <w:numId w:val="44"/>
        </w:numPr>
      </w:pPr>
      <w:r>
        <w:lastRenderedPageBreak/>
        <w:t xml:space="preserve">Realizar </w:t>
      </w:r>
      <w:r w:rsidR="007C69A8">
        <w:t>seguimiento de cobros de clientes</w:t>
      </w:r>
      <w:r w:rsidR="00FC7DAE">
        <w:t>.</w:t>
      </w:r>
    </w:p>
    <w:p w14:paraId="024520F0" w14:textId="77777777" w:rsidR="005A2185" w:rsidRPr="00E1422C" w:rsidRDefault="005A2185" w:rsidP="005A2185">
      <w:pPr>
        <w:pStyle w:val="Ttulo2"/>
      </w:pPr>
      <w:bookmarkStart w:id="25" w:name="_Toc260680770"/>
      <w:r w:rsidRPr="00E1422C">
        <w:t>Asesor Contable</w:t>
      </w:r>
      <w:bookmarkEnd w:id="25"/>
    </w:p>
    <w:p w14:paraId="310D4D49" w14:textId="77777777" w:rsidR="005A2185" w:rsidRPr="00E1422C" w:rsidRDefault="005A2185" w:rsidP="005A2185">
      <w:r w:rsidRPr="00E1422C">
        <w:t>Las funciones específicas de este puesto de trabajo son:</w:t>
      </w:r>
    </w:p>
    <w:p w14:paraId="665AC8E7" w14:textId="77777777"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14:paraId="43DA3F87" w14:textId="77777777" w:rsidR="004652CB" w:rsidRDefault="004652CB">
      <w:pPr>
        <w:spacing w:after="0"/>
        <w:ind w:firstLine="360"/>
        <w:jc w:val="left"/>
        <w:rPr>
          <w:rFonts w:eastAsiaTheme="majorEastAsia" w:cstheme="majorBidi"/>
          <w:b/>
          <w:bCs/>
          <w:color w:val="376092" w:themeColor="accent1" w:themeShade="BF"/>
          <w:sz w:val="24"/>
          <w:szCs w:val="24"/>
        </w:rPr>
      </w:pPr>
      <w:r>
        <w:br w:type="page"/>
      </w:r>
    </w:p>
    <w:p w14:paraId="26C3F051" w14:textId="77777777" w:rsidR="00FC2C8B" w:rsidRPr="00E1422C" w:rsidRDefault="00FC2C8B" w:rsidP="00FC2C8B">
      <w:pPr>
        <w:pStyle w:val="Ttulo1"/>
        <w:rPr>
          <w:rFonts w:asciiTheme="minorHAnsi" w:hAnsiTheme="minorHAnsi"/>
        </w:rPr>
      </w:pPr>
      <w:bookmarkStart w:id="26" w:name="_Toc260680771"/>
      <w:r w:rsidRPr="00E1422C">
        <w:rPr>
          <w:rFonts w:asciiTheme="minorHAnsi" w:hAnsiTheme="minorHAnsi"/>
        </w:rPr>
        <w:lastRenderedPageBreak/>
        <w:t>Procesos del Negocio</w:t>
      </w:r>
      <w:bookmarkEnd w:id="26"/>
    </w:p>
    <w:p w14:paraId="45E717D6" w14:textId="77777777" w:rsidR="00331DB8" w:rsidRPr="00E1422C" w:rsidRDefault="00331DB8" w:rsidP="00331DB8">
      <w:pPr>
        <w:pStyle w:val="Ttulo3"/>
      </w:pPr>
      <w:r w:rsidRPr="00E1422C">
        <w:t>Producción</w:t>
      </w:r>
    </w:p>
    <w:p w14:paraId="4D8A405D" w14:textId="77777777"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14:paraId="4BD3FE89" w14:textId="77777777"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14:paraId="1ED8A3F0" w14:textId="77777777" w:rsidR="00331DB8" w:rsidRDefault="00331DB8" w:rsidP="00331DB8">
      <w:r w:rsidRPr="00E1422C">
        <w:t>El Empleado de Producción recibe la orden de producción y</w:t>
      </w:r>
      <w:r>
        <w:t xml:space="preserve"> procede a comenzar con el proceso de producción que consta de las siguientes etapas:</w:t>
      </w:r>
    </w:p>
    <w:p w14:paraId="781603AD" w14:textId="77777777" w:rsidR="00331DB8" w:rsidRDefault="00331DB8" w:rsidP="00331DB8">
      <w:pPr>
        <w:pStyle w:val="Prrafodelista"/>
        <w:numPr>
          <w:ilvl w:val="0"/>
          <w:numId w:val="45"/>
        </w:numPr>
      </w:pPr>
      <w:r>
        <w:t>Se dobla el perfil para lograr la forma del aro realizando primero todos los aros derechos y luego todos los izquierdos.</w:t>
      </w:r>
    </w:p>
    <w:p w14:paraId="7F980DB6" w14:textId="77777777" w:rsidR="00331DB8" w:rsidRDefault="00331DB8" w:rsidP="00331DB8">
      <w:pPr>
        <w:pStyle w:val="Prrafodelista"/>
        <w:numPr>
          <w:ilvl w:val="0"/>
          <w:numId w:val="45"/>
        </w:numPr>
      </w:pPr>
      <w:r>
        <w:t>En la estación de soldadura se suelda el talón del anteojo cerrando el aro, luego se corta para abrirlo y se cierra con un tornillo.</w:t>
      </w:r>
    </w:p>
    <w:p w14:paraId="075307B7" w14:textId="77777777" w:rsidR="00331DB8" w:rsidRDefault="00331DB8" w:rsidP="00331DB8">
      <w:pPr>
        <w:pStyle w:val="Prrafodelista"/>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14:paraId="175BB00E" w14:textId="77777777" w:rsidR="00331DB8" w:rsidRDefault="00331DB8" w:rsidP="00331DB8">
      <w:pPr>
        <w:pStyle w:val="Prrafodelista"/>
        <w:numPr>
          <w:ilvl w:val="0"/>
          <w:numId w:val="45"/>
        </w:numPr>
      </w:pPr>
      <w:r>
        <w:t>En otra estación de soldadura se suelda el puente y de esa forma se unen los 2 aros.</w:t>
      </w:r>
    </w:p>
    <w:p w14:paraId="337DC1E2" w14:textId="77777777" w:rsidR="00331DB8" w:rsidRDefault="00331DB8" w:rsidP="00331DB8">
      <w:pPr>
        <w:pStyle w:val="Prrafodelista"/>
        <w:numPr>
          <w:ilvl w:val="0"/>
          <w:numId w:val="45"/>
        </w:numPr>
      </w:pPr>
      <w:r>
        <w:t xml:space="preserve">En otra estación de soldadura se sueldan </w:t>
      </w:r>
      <w:proofErr w:type="gramStart"/>
      <w:r>
        <w:t>los porta</w:t>
      </w:r>
      <w:proofErr w:type="gramEnd"/>
      <w:r>
        <w:t xml:space="preserve"> plaquetas.</w:t>
      </w:r>
    </w:p>
    <w:p w14:paraId="7A83C8CD" w14:textId="77777777" w:rsidR="00331DB8" w:rsidRDefault="00331DB8" w:rsidP="00331DB8">
      <w:pPr>
        <w:pStyle w:val="Prrafodelista"/>
        <w:numPr>
          <w:ilvl w:val="0"/>
          <w:numId w:val="45"/>
        </w:numPr>
      </w:pPr>
      <w:r>
        <w:t>Se atornillan las patillas.</w:t>
      </w:r>
    </w:p>
    <w:p w14:paraId="2CBB482D" w14:textId="77777777" w:rsidR="00331DB8" w:rsidRDefault="00331DB8" w:rsidP="00331DB8">
      <w:pPr>
        <w:pStyle w:val="Prrafodelista"/>
        <w:numPr>
          <w:ilvl w:val="0"/>
          <w:numId w:val="45"/>
        </w:numPr>
      </w:pPr>
      <w:r>
        <w:t>Se repasa la canaleta del perfil con una micro-fresa circular.</w:t>
      </w:r>
    </w:p>
    <w:p w14:paraId="27CCA8D0" w14:textId="77777777" w:rsidR="00331DB8" w:rsidRDefault="00331DB8" w:rsidP="00331DB8">
      <w:pPr>
        <w:pStyle w:val="Prrafodelista"/>
        <w:numPr>
          <w:ilvl w:val="0"/>
          <w:numId w:val="45"/>
        </w:numPr>
      </w:pPr>
      <w:r>
        <w:t>Se realiza el control de calidad de soldaduras, limando y corrigiendo los posibles defectos.</w:t>
      </w:r>
    </w:p>
    <w:p w14:paraId="7174EB75" w14:textId="77777777" w:rsidR="00331DB8" w:rsidRDefault="00331DB8" w:rsidP="00331DB8">
      <w:pPr>
        <w:pStyle w:val="Prrafodelista"/>
        <w:numPr>
          <w:ilvl w:val="0"/>
          <w:numId w:val="45"/>
        </w:numPr>
      </w:pPr>
      <w:r>
        <w:t>Se realiza el pulido en tambores circulares.</w:t>
      </w:r>
    </w:p>
    <w:p w14:paraId="2D79D4AD" w14:textId="77777777" w:rsidR="00331DB8" w:rsidRDefault="00331DB8" w:rsidP="00331DB8">
      <w:pPr>
        <w:pStyle w:val="Prrafodelista"/>
        <w:numPr>
          <w:ilvl w:val="0"/>
          <w:numId w:val="45"/>
        </w:numPr>
      </w:pPr>
      <w:r>
        <w:t>Se realiza el lavado por una estación de lavado ultrasonido de seis cubas mediante agua tratada químicamente y desmineralizada.</w:t>
      </w:r>
    </w:p>
    <w:p w14:paraId="35E0BD5A" w14:textId="77777777" w:rsidR="00331DB8" w:rsidRDefault="00331DB8" w:rsidP="00331DB8">
      <w:pPr>
        <w:pStyle w:val="Prrafodelista"/>
        <w:numPr>
          <w:ilvl w:val="0"/>
          <w:numId w:val="45"/>
        </w:numPr>
      </w:pPr>
      <w:r>
        <w:t>Se lleva a un horno secado para eliminar completamente la humedad, a partir de este punto los anteojos se manejan mediante guantes.</w:t>
      </w:r>
    </w:p>
    <w:p w14:paraId="09CCEAA2" w14:textId="77777777"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14:paraId="15520087" w14:textId="77777777" w:rsidR="00331DB8" w:rsidRDefault="00331DB8" w:rsidP="00331DB8">
      <w:pPr>
        <w:pStyle w:val="Prrafodelista"/>
        <w:numPr>
          <w:ilvl w:val="0"/>
          <w:numId w:val="45"/>
        </w:numPr>
      </w:pPr>
      <w:r>
        <w:t>Se colocan los anteojos limpios en un centro de pintura de control automático.</w:t>
      </w:r>
    </w:p>
    <w:p w14:paraId="05EAECF3" w14:textId="77777777" w:rsidR="00331DB8" w:rsidRDefault="00331DB8" w:rsidP="00331DB8">
      <w:pPr>
        <w:pStyle w:val="Prrafodelista"/>
        <w:numPr>
          <w:ilvl w:val="0"/>
          <w:numId w:val="45"/>
        </w:numPr>
      </w:pPr>
      <w:r>
        <w:t>Se colocan en un horno de secado a más de 100º.</w:t>
      </w:r>
    </w:p>
    <w:p w14:paraId="2090D8B5" w14:textId="77777777" w:rsidR="00331DB8" w:rsidRDefault="00331DB8" w:rsidP="00331DB8">
      <w:pPr>
        <w:pStyle w:val="Prrafodelista"/>
        <w:numPr>
          <w:ilvl w:val="0"/>
          <w:numId w:val="45"/>
        </w:numPr>
      </w:pPr>
      <w:r>
        <w:t>Se realizas las lentillas de policarbonato.</w:t>
      </w:r>
    </w:p>
    <w:p w14:paraId="6FD65498" w14:textId="77777777" w:rsidR="00331DB8" w:rsidRDefault="00331DB8" w:rsidP="00331DB8">
      <w:pPr>
        <w:pStyle w:val="Prrafodelista"/>
        <w:numPr>
          <w:ilvl w:val="0"/>
          <w:numId w:val="45"/>
        </w:numPr>
      </w:pPr>
      <w:r>
        <w:t>Se colocan las lentillas en los anteojos.</w:t>
      </w:r>
    </w:p>
    <w:p w14:paraId="0C7837F1" w14:textId="77777777" w:rsidR="00331DB8" w:rsidRDefault="00331DB8" w:rsidP="00331DB8">
      <w:pPr>
        <w:pStyle w:val="Prrafodelista"/>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14:paraId="7B06E19A" w14:textId="77777777" w:rsidR="00331DB8" w:rsidRDefault="00331DB8" w:rsidP="00331DB8">
      <w:pPr>
        <w:pStyle w:val="Prrafodelista"/>
        <w:numPr>
          <w:ilvl w:val="0"/>
          <w:numId w:val="45"/>
        </w:numPr>
      </w:pPr>
      <w:r>
        <w:t>Se coloca las plaquetas en las terminales y se dobla la colita.</w:t>
      </w:r>
    </w:p>
    <w:p w14:paraId="5209D4F8" w14:textId="77777777" w:rsidR="00331DB8" w:rsidRDefault="00331DB8" w:rsidP="00331DB8">
      <w:pPr>
        <w:pStyle w:val="Prrafodelista"/>
        <w:numPr>
          <w:ilvl w:val="0"/>
          <w:numId w:val="45"/>
        </w:numPr>
      </w:pPr>
      <w:r>
        <w:t>Se controlan y enderezan a mano los anteojos.</w:t>
      </w:r>
    </w:p>
    <w:p w14:paraId="5E3C0A07" w14:textId="77777777" w:rsidR="00331DB8" w:rsidRDefault="00331DB8" w:rsidP="00331DB8">
      <w:pPr>
        <w:pStyle w:val="Prrafodelista"/>
        <w:numPr>
          <w:ilvl w:val="0"/>
          <w:numId w:val="45"/>
        </w:numPr>
      </w:pPr>
      <w:r>
        <w:t>Se embolsa, se cierra automáticamente la misma y se envía al depósito.</w:t>
      </w:r>
    </w:p>
    <w:p w14:paraId="4059A9E0" w14:textId="77777777" w:rsidR="00331DB8" w:rsidRDefault="00331DB8" w:rsidP="00946756">
      <w:r>
        <w:t>Se da ingreso al stock mediante una nota con los modelos, colores y cantidades entregadas al depósito.</w:t>
      </w:r>
    </w:p>
    <w:p w14:paraId="4AD6CF77" w14:textId="77777777" w:rsidR="00331DB8" w:rsidRPr="00E1422C" w:rsidRDefault="00331DB8" w:rsidP="00946756"/>
    <w:p w14:paraId="2DE1E0F2" w14:textId="77777777" w:rsidR="00946756" w:rsidRDefault="00946756" w:rsidP="00946756"/>
    <w:p w14:paraId="4D7F8026" w14:textId="77777777" w:rsidR="00946756" w:rsidRDefault="00946756" w:rsidP="00946756"/>
    <w:p w14:paraId="2F6422A6" w14:textId="77777777" w:rsidR="00946756" w:rsidRPr="00946756" w:rsidRDefault="00587DD9" w:rsidP="00946756">
      <w:pPr>
        <w:rPr>
          <w:sz w:val="16"/>
          <w:szCs w:val="16"/>
        </w:rPr>
      </w:pPr>
      <w:r>
        <w:rPr>
          <w:sz w:val="16"/>
          <w:szCs w:val="16"/>
        </w:rPr>
        <w:t>*Vé</w:t>
      </w:r>
      <w:r w:rsidR="00946756">
        <w:rPr>
          <w:sz w:val="16"/>
          <w:szCs w:val="16"/>
        </w:rPr>
        <w:t>ase el glosario.</w:t>
      </w:r>
    </w:p>
    <w:p w14:paraId="2F9202E9" w14:textId="77777777" w:rsidR="00331DB8" w:rsidRPr="00E1422C" w:rsidRDefault="00331DB8" w:rsidP="00331DB8">
      <w:pPr>
        <w:pStyle w:val="Ttulo3"/>
      </w:pPr>
      <w:r w:rsidRPr="00E1422C">
        <w:lastRenderedPageBreak/>
        <w:t>Compras</w:t>
      </w:r>
    </w:p>
    <w:p w14:paraId="0F867EDD" w14:textId="77777777"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14:paraId="35BD8C13" w14:textId="77777777" w:rsidR="00331DB8" w:rsidRPr="00E1422C" w:rsidRDefault="00331DB8" w:rsidP="00331DB8">
      <w:r w:rsidRPr="00E1422C">
        <w:t>El proceso comienza cuando el Encargado de Compras genera las órdenes de compra a los proveedores,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14:paraId="43B379B0" w14:textId="77777777" w:rsidR="00331DB8" w:rsidRDefault="00331DB8" w:rsidP="00331DB8">
      <w:r>
        <w:t>Una vez que se ha acordado con el precio, las cantidades y los productos con el proveedor</w:t>
      </w:r>
      <w:r w:rsidR="00CA3B97">
        <w:t>;</w:t>
      </w:r>
      <w:r>
        <w:t xml:space="preserve"> se procede a realizar la consolidación de la mercadería y el embarque en el país de origen.</w:t>
      </w:r>
    </w:p>
    <w:p w14:paraId="57502509" w14:textId="77777777" w:rsidR="00331DB8" w:rsidRDefault="00331DB8" w:rsidP="00331DB8">
      <w:r>
        <w:t>Cuando el embarque llega a la aduana,</w:t>
      </w:r>
      <w:r w:rsidR="003E0970">
        <w:t xml:space="preserve"> mediante el documento de transporte, se prueba la carga de la mercadería a bordo de la nave y se acredita la propiedad de la misma. Luego, </w:t>
      </w:r>
      <w:r>
        <w:t>se realiza la importación y se contrata el transporte hasta la fábrica.</w:t>
      </w:r>
    </w:p>
    <w:p w14:paraId="38A9AAC7" w14:textId="77777777"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14:paraId="60096C55" w14:textId="77777777" w:rsidR="002D017A" w:rsidRDefault="002D017A" w:rsidP="00331DB8"/>
    <w:p w14:paraId="648DE320" w14:textId="77777777"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14:paraId="324F3232" w14:textId="77777777" w:rsidR="00331DB8" w:rsidRPr="00E1422C" w:rsidRDefault="00331DB8" w:rsidP="00331DB8">
      <w:pPr>
        <w:pStyle w:val="Ttulo3"/>
      </w:pPr>
      <w:r w:rsidRPr="00E1422C">
        <w:t>Ventas</w:t>
      </w:r>
    </w:p>
    <w:p w14:paraId="23456D66" w14:textId="77777777" w:rsidR="000C0D0D" w:rsidRDefault="00342274" w:rsidP="00331DB8">
      <w:r>
        <w:t>El proceso de ventas es lle</w:t>
      </w:r>
      <w:r w:rsidR="000C0D0D">
        <w:t>vado a cabo 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14:paraId="3982B59A" w14:textId="77777777" w:rsidR="00331DB8" w:rsidRDefault="00331DB8" w:rsidP="00331DB8">
      <w:r>
        <w:t>De forma periódica, los viajantes, visitan su cartera de clientes. En cada visita proceden a realizar una o más de las siguientes operaciones:</w:t>
      </w:r>
    </w:p>
    <w:p w14:paraId="667D9CB9" w14:textId="77777777"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14:paraId="7BF265DB" w14:textId="77777777" w:rsidR="00331DB8" w:rsidRDefault="00BC0A77" w:rsidP="00331DB8">
      <w:pPr>
        <w:pStyle w:val="Prrafodelista"/>
        <w:numPr>
          <w:ilvl w:val="0"/>
          <w:numId w:val="46"/>
        </w:numPr>
      </w:pPr>
      <w:r>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14:paraId="1D3A7E0B" w14:textId="77777777"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14:paraId="68022CA8" w14:textId="77777777"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 la transacción correspondiente; y</w:t>
      </w:r>
      <w:r>
        <w:t xml:space="preserve"> a devolver</w:t>
      </w:r>
      <w:r w:rsidR="000A2BB6">
        <w:t>, en caso correspondiente,</w:t>
      </w:r>
      <w:r>
        <w:t xml:space="preserve"> la mercadería que no ha podido ser entregada</w:t>
      </w:r>
      <w:r w:rsidR="00DD3E4E">
        <w:t>,</w:t>
      </w:r>
      <w:r>
        <w:t xml:space="preserve"> al depósito que registra la devolución. </w:t>
      </w:r>
    </w:p>
    <w:p w14:paraId="36781FDE" w14:textId="77777777" w:rsidR="00331DB8" w:rsidRDefault="00331DB8" w:rsidP="00331DB8">
      <w:r>
        <w:t>El área de finanzas y control se encarga de registrar el cobro del pedido, descontando la comisión del viajante y controlando que se haya devuelto la mercadería sobrante.</w:t>
      </w:r>
    </w:p>
    <w:p w14:paraId="396B64A3" w14:textId="77777777" w:rsidR="00331DB8" w:rsidRDefault="00331DB8" w:rsidP="00331DB8">
      <w:r>
        <w:lastRenderedPageBreak/>
        <w:t>Luego, el viajante informa al área de depósito de Productos terminados los pedidos solicitados por sus clientes.</w:t>
      </w:r>
    </w:p>
    <w:p w14:paraId="680084A6" w14:textId="77777777" w:rsidR="00331DB8" w:rsidRDefault="00331DB8" w:rsidP="00331DB8">
      <w:r>
        <w:t>El área de Depósito de Productos Terminados, procede a confeccionar el pedido, el cual, para cada viajante se separa por cliente.</w:t>
      </w:r>
    </w:p>
    <w:p w14:paraId="76EDC06C" w14:textId="77777777" w:rsidR="00331DB8" w:rsidRDefault="00331DB8" w:rsidP="00331DB8">
      <w:r>
        <w:t>Cuando el viajante retira el pedido se registra la salida de mercadería del depósito.</w:t>
      </w:r>
    </w:p>
    <w:p w14:paraId="19FBF38F" w14:textId="77777777" w:rsidR="00342274" w:rsidRDefault="00342274" w:rsidP="00331DB8"/>
    <w:p w14:paraId="71BB8665" w14:textId="77777777" w:rsidR="00FC2C8B" w:rsidRPr="00E1422C" w:rsidRDefault="00FC2C8B" w:rsidP="005A2185">
      <w:pPr>
        <w:rPr>
          <w:rFonts w:eastAsiaTheme="majorEastAsia" w:cstheme="majorBidi"/>
          <w:b/>
          <w:bCs/>
          <w:color w:val="376092" w:themeColor="accent1" w:themeShade="BF"/>
          <w:sz w:val="24"/>
          <w:szCs w:val="24"/>
        </w:rPr>
      </w:pPr>
      <w:r w:rsidRPr="00E1422C">
        <w:br w:type="page"/>
      </w:r>
    </w:p>
    <w:p w14:paraId="421FBB8A" w14:textId="77777777" w:rsidR="005A2185" w:rsidRDefault="005A2185" w:rsidP="005A2185">
      <w:pPr>
        <w:pStyle w:val="Ttulo1"/>
      </w:pPr>
      <w:bookmarkStart w:id="27" w:name="_Toc260680772"/>
      <w:proofErr w:type="spellStart"/>
      <w:r w:rsidRPr="00E1422C">
        <w:lastRenderedPageBreak/>
        <w:t>Layout</w:t>
      </w:r>
      <w:proofErr w:type="spellEnd"/>
      <w:r w:rsidRPr="00E1422C">
        <w:t xml:space="preserve"> de espacio físico</w:t>
      </w:r>
      <w:bookmarkEnd w:id="27"/>
    </w:p>
    <w:p w14:paraId="566A77DF" w14:textId="77777777"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14:paraId="4D857E94" w14:textId="77777777" w:rsidR="008D29AF" w:rsidRPr="00B603A8" w:rsidRDefault="00D30BCF" w:rsidP="009D2BA6">
      <w:pPr>
        <w:spacing w:after="0"/>
        <w:jc w:val="left"/>
        <w:rPr>
          <w:rFonts w:asciiTheme="majorHAnsi" w:eastAsiaTheme="majorEastAsia" w:hAnsiTheme="majorHAnsi" w:cstheme="majorBidi"/>
          <w:color w:val="FF0000"/>
          <w:sz w:val="24"/>
          <w:szCs w:val="24"/>
        </w:rPr>
      </w:pPr>
      <w:r>
        <w:rPr>
          <w:noProof/>
          <w:color w:val="FF0000"/>
          <w:lang w:eastAsia="es-ES" w:bidi="ar-SA"/>
        </w:rPr>
        <w:drawing>
          <wp:anchor distT="0" distB="0" distL="114300" distR="114300" simplePos="0" relativeHeight="251663360" behindDoc="1" locked="0" layoutInCell="1" allowOverlap="1" wp14:editId="0E6CF315">
            <wp:simplePos x="0" y="0"/>
            <wp:positionH relativeFrom="column">
              <wp:posOffset>710565</wp:posOffset>
            </wp:positionH>
            <wp:positionV relativeFrom="paragraph">
              <wp:posOffset>28575</wp:posOffset>
            </wp:positionV>
            <wp:extent cx="5400675" cy="7781925"/>
            <wp:effectExtent l="19050" t="0" r="9525"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400675" cy="7781925"/>
                    </a:xfrm>
                    <a:prstGeom prst="rect">
                      <a:avLst/>
                    </a:prstGeom>
                  </pic:spPr>
                </pic:pic>
              </a:graphicData>
            </a:graphic>
          </wp:anchor>
        </w:drawing>
      </w:r>
      <w:r w:rsidR="00B66CEE">
        <w:rPr>
          <w:noProof/>
          <w:color w:val="FF0000"/>
        </w:rPr>
        <w:pict>
          <v:shapetype id="_x0000_t202" coordsize="21600,21600" o:spt="202" path="m,l,21600r21600,l21600,xe">
            <v:stroke joinstyle="miter"/>
            <v:path gradientshapeok="t" o:connecttype="rect"/>
          </v:shapetype>
          <v:shape id="_x0000_s1028" type="#_x0000_t202" style="position:absolute;margin-left:2.6pt;margin-top:132.7pt;width:169.1pt;height:269.85pt;z-index:251662336;mso-width-percent:400;mso-height-percent:200;mso-position-horizontal-relative:text;mso-position-vertical-relative:text;mso-width-percent:400;mso-height-percent:200;mso-width-relative:margin;mso-height-relative:margin" strokecolor="white [3212]">
            <v:textbox style="mso-next-textbox:#_x0000_s1028;mso-fit-shape-to-text:t">
              <w:txbxContent>
                <w:p w14:paraId="5116D676" w14:textId="77777777" w:rsidR="00342274" w:rsidRDefault="00342274" w:rsidP="00BF3D9B">
                  <w:pPr>
                    <w:pStyle w:val="Prrafodelista"/>
                    <w:numPr>
                      <w:ilvl w:val="0"/>
                      <w:numId w:val="21"/>
                    </w:numPr>
                    <w:rPr>
                      <w:color w:val="FF0000"/>
                    </w:rPr>
                  </w:pPr>
                  <w:r>
                    <w:rPr>
                      <w:color w:val="FF0000"/>
                    </w:rPr>
                    <w:t>Estación de s</w:t>
                  </w:r>
                  <w:r w:rsidRPr="00BA0DD0">
                    <w:rPr>
                      <w:color w:val="FF0000"/>
                    </w:rPr>
                    <w:t>oldadura</w:t>
                  </w:r>
                </w:p>
                <w:p w14:paraId="742E602E" w14:textId="77777777" w:rsidR="00342274" w:rsidRPr="00D357C9" w:rsidRDefault="00342274" w:rsidP="00BF3D9B">
                  <w:pPr>
                    <w:pStyle w:val="Prrafodelista"/>
                    <w:numPr>
                      <w:ilvl w:val="0"/>
                      <w:numId w:val="21"/>
                    </w:numPr>
                    <w:rPr>
                      <w:color w:val="FF0000"/>
                    </w:rPr>
                  </w:pPr>
                  <w:proofErr w:type="spellStart"/>
                  <w:r>
                    <w:rPr>
                      <w:color w:val="00B050"/>
                    </w:rPr>
                    <w:t>Cooling</w:t>
                  </w:r>
                  <w:proofErr w:type="spellEnd"/>
                  <w:r>
                    <w:rPr>
                      <w:color w:val="00B050"/>
                    </w:rPr>
                    <w:t xml:space="preserve"> para estaciones de soldadura</w:t>
                  </w:r>
                </w:p>
                <w:p w14:paraId="322CB375" w14:textId="77777777" w:rsidR="00342274" w:rsidRPr="00E7709E" w:rsidRDefault="00342274"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342274" w:rsidRPr="00E7709E" w:rsidRDefault="00342274" w:rsidP="00BF3D9B">
                  <w:pPr>
                    <w:pStyle w:val="Prrafodelista"/>
                    <w:numPr>
                      <w:ilvl w:val="0"/>
                      <w:numId w:val="21"/>
                    </w:numPr>
                    <w:rPr>
                      <w:color w:val="4C0026"/>
                    </w:rPr>
                  </w:pPr>
                  <w:r w:rsidRPr="00E7709E">
                    <w:rPr>
                      <w:color w:val="4C0026"/>
                    </w:rPr>
                    <w:t>Burato</w:t>
                  </w:r>
                </w:p>
                <w:p w14:paraId="66E149D1" w14:textId="77777777" w:rsidR="00342274" w:rsidRPr="00E7709E" w:rsidRDefault="00342274"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342274" w:rsidRDefault="00342274" w:rsidP="00BF3D9B">
                  <w:pPr>
                    <w:pStyle w:val="Prrafodelista"/>
                    <w:numPr>
                      <w:ilvl w:val="0"/>
                      <w:numId w:val="21"/>
                    </w:numPr>
                    <w:rPr>
                      <w:b/>
                      <w:color w:val="00FFBF"/>
                    </w:rPr>
                  </w:pPr>
                  <w:r w:rsidRPr="00E7709E">
                    <w:rPr>
                      <w:b/>
                      <w:color w:val="00FFBF"/>
                    </w:rPr>
                    <w:t>Cubas de lavado</w:t>
                  </w:r>
                </w:p>
                <w:p w14:paraId="1A9592E9" w14:textId="77777777" w:rsidR="00342274" w:rsidRDefault="00342274" w:rsidP="00BF3D9B">
                  <w:pPr>
                    <w:pStyle w:val="Prrafodelista"/>
                    <w:numPr>
                      <w:ilvl w:val="0"/>
                      <w:numId w:val="21"/>
                    </w:numPr>
                    <w:rPr>
                      <w:b/>
                      <w:color w:val="00FFBF"/>
                    </w:rPr>
                  </w:pPr>
                  <w:r>
                    <w:rPr>
                      <w:b/>
                      <w:color w:val="CCCC00"/>
                    </w:rPr>
                    <w:t>Lavadora por ultrasonido</w:t>
                  </w:r>
                </w:p>
                <w:p w14:paraId="7731B71A" w14:textId="77777777" w:rsidR="00342274" w:rsidRPr="00361997" w:rsidRDefault="00342274" w:rsidP="00BF3D9B">
                  <w:pPr>
                    <w:pStyle w:val="Prrafodelista"/>
                    <w:numPr>
                      <w:ilvl w:val="0"/>
                      <w:numId w:val="21"/>
                    </w:numPr>
                    <w:rPr>
                      <w:b/>
                      <w:color w:val="00FFBF"/>
                    </w:rPr>
                  </w:pPr>
                  <w:r w:rsidRPr="0092003B">
                    <w:rPr>
                      <w:b/>
                      <w:color w:val="FF00FF"/>
                    </w:rPr>
                    <w:t>Horno de secado</w:t>
                  </w:r>
                </w:p>
                <w:p w14:paraId="494A6511" w14:textId="77777777" w:rsidR="00342274" w:rsidRPr="002C4D4E" w:rsidRDefault="00342274" w:rsidP="00BF3D9B">
                  <w:pPr>
                    <w:pStyle w:val="Prrafodelista"/>
                    <w:numPr>
                      <w:ilvl w:val="0"/>
                      <w:numId w:val="21"/>
                    </w:numPr>
                    <w:rPr>
                      <w:b/>
                      <w:color w:val="00FFBF"/>
                    </w:rPr>
                  </w:pPr>
                  <w:r>
                    <w:rPr>
                      <w:b/>
                      <w:color w:val="004C00"/>
                    </w:rPr>
                    <w:t>Estación de corte de lentillas</w:t>
                  </w:r>
                </w:p>
                <w:p w14:paraId="46142A7F" w14:textId="77777777" w:rsidR="00342274" w:rsidRPr="00485B33" w:rsidRDefault="00342274" w:rsidP="00BF3D9B">
                  <w:pPr>
                    <w:pStyle w:val="Prrafodelista"/>
                    <w:numPr>
                      <w:ilvl w:val="0"/>
                      <w:numId w:val="21"/>
                    </w:numPr>
                    <w:rPr>
                      <w:b/>
                      <w:color w:val="00FFBF"/>
                    </w:rPr>
                  </w:pPr>
                  <w:r>
                    <w:rPr>
                      <w:b/>
                      <w:color w:val="953735" w:themeColor="accent2" w:themeShade="BF"/>
                    </w:rPr>
                    <w:t>Máquina para doblado de aros</w:t>
                  </w:r>
                </w:p>
                <w:p w14:paraId="0EAF2481" w14:textId="77777777" w:rsidR="00342274" w:rsidRDefault="00342274" w:rsidP="00BF3D9B">
                  <w:pPr>
                    <w:pStyle w:val="Prrafodelista"/>
                    <w:numPr>
                      <w:ilvl w:val="0"/>
                      <w:numId w:val="21"/>
                    </w:numPr>
                    <w:rPr>
                      <w:b/>
                      <w:color w:val="E46C0A" w:themeColor="accent6" w:themeShade="BF"/>
                    </w:rPr>
                  </w:pPr>
                  <w:r>
                    <w:rPr>
                      <w:b/>
                      <w:color w:val="E46C0A" w:themeColor="accent6" w:themeShade="BF"/>
                    </w:rPr>
                    <w:t>Dobladora</w:t>
                  </w:r>
                </w:p>
                <w:p w14:paraId="70181E96" w14:textId="77777777" w:rsidR="00342274" w:rsidRPr="000B092D" w:rsidRDefault="00342274" w:rsidP="00BF3D9B">
                  <w:pPr>
                    <w:pStyle w:val="Prrafodelista"/>
                    <w:numPr>
                      <w:ilvl w:val="0"/>
                      <w:numId w:val="21"/>
                    </w:numPr>
                    <w:rPr>
                      <w:b/>
                      <w:color w:val="E46C0A" w:themeColor="accent6" w:themeShade="BF"/>
                    </w:rPr>
                  </w:pPr>
                  <w:r>
                    <w:rPr>
                      <w:b/>
                      <w:color w:val="996633"/>
                    </w:rPr>
                    <w:t>Mesas</w:t>
                  </w:r>
                </w:p>
                <w:p w14:paraId="685A4365" w14:textId="77777777" w:rsidR="00342274" w:rsidRDefault="00342274" w:rsidP="00BF3D9B">
                  <w:pPr>
                    <w:pStyle w:val="Prrafodelista"/>
                    <w:numPr>
                      <w:ilvl w:val="0"/>
                      <w:numId w:val="21"/>
                    </w:numPr>
                    <w:rPr>
                      <w:b/>
                      <w:color w:val="848484"/>
                    </w:rPr>
                  </w:pPr>
                  <w:r w:rsidRPr="000B092D">
                    <w:rPr>
                      <w:b/>
                      <w:color w:val="848484"/>
                    </w:rPr>
                    <w:t>Estanterías</w:t>
                  </w:r>
                </w:p>
                <w:p w14:paraId="69D870E6" w14:textId="77777777" w:rsidR="00342274" w:rsidRDefault="00342274" w:rsidP="00BF3D9B">
                  <w:pPr>
                    <w:pStyle w:val="Prrafodelista"/>
                    <w:numPr>
                      <w:ilvl w:val="0"/>
                      <w:numId w:val="21"/>
                    </w:numPr>
                    <w:rPr>
                      <w:b/>
                      <w:color w:val="848484"/>
                    </w:rPr>
                  </w:pPr>
                  <w:r>
                    <w:rPr>
                      <w:b/>
                      <w:color w:val="FF0000"/>
                    </w:rPr>
                    <w:t xml:space="preserve">Cruz roja: computadora </w:t>
                  </w:r>
                </w:p>
                <w:p w14:paraId="2F702762" w14:textId="77777777" w:rsidR="00342274" w:rsidRDefault="00342274"/>
              </w:txbxContent>
            </v:textbox>
          </v:shape>
        </w:pict>
      </w:r>
      <w:r w:rsidR="00881AE3" w:rsidRPr="00B603A8">
        <w:rPr>
          <w:color w:val="FF0000"/>
        </w:rPr>
        <w:t xml:space="preserve"> </w:t>
      </w:r>
      <w:r w:rsidR="008D29AF" w:rsidRPr="00B603A8">
        <w:rPr>
          <w:color w:val="FF0000"/>
        </w:rPr>
        <w:br w:type="page"/>
      </w:r>
    </w:p>
    <w:p w14:paraId="1555C212" w14:textId="77777777" w:rsidR="00112983" w:rsidRPr="00E1422C" w:rsidRDefault="00E45E1B" w:rsidP="00112983">
      <w:pPr>
        <w:pStyle w:val="Ttulo1"/>
        <w:rPr>
          <w:rFonts w:asciiTheme="minorHAnsi" w:hAnsiTheme="minorHAnsi"/>
        </w:rPr>
      </w:pPr>
      <w:bookmarkStart w:id="28" w:name="_Toc260680773"/>
      <w:r>
        <w:rPr>
          <w:rFonts w:asciiTheme="minorHAnsi" w:hAnsiTheme="minorHAnsi"/>
        </w:rPr>
        <w:lastRenderedPageBreak/>
        <w:t>S</w:t>
      </w:r>
      <w:r w:rsidR="00112983" w:rsidRPr="00E1422C">
        <w:rPr>
          <w:rFonts w:asciiTheme="minorHAnsi" w:hAnsiTheme="minorHAnsi"/>
        </w:rPr>
        <w:t>istemas de Información existentes</w:t>
      </w:r>
      <w:bookmarkEnd w:id="28"/>
    </w:p>
    <w:p w14:paraId="1602D8E6" w14:textId="77777777"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14:paraId="0647B76A" w14:textId="77777777" w:rsidR="00112983" w:rsidRPr="00E1422C" w:rsidRDefault="00112983" w:rsidP="00112983">
      <w:pPr>
        <w:pStyle w:val="Ttulo1"/>
        <w:rPr>
          <w:rFonts w:asciiTheme="minorHAnsi" w:hAnsiTheme="minorHAnsi"/>
        </w:rPr>
      </w:pPr>
      <w:bookmarkStart w:id="29" w:name="_Toc260680774"/>
      <w:r w:rsidRPr="00E1422C">
        <w:rPr>
          <w:rFonts w:asciiTheme="minorHAnsi" w:hAnsiTheme="minorHAnsi"/>
        </w:rPr>
        <w:t>Equipamiento Informático Disponible</w:t>
      </w:r>
      <w:bookmarkEnd w:id="29"/>
    </w:p>
    <w:p w14:paraId="08541868" w14:textId="77777777"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14:paraId="1D38F86B" w14:textId="77777777" w:rsidR="00112983" w:rsidRPr="00E1422C" w:rsidRDefault="00112983" w:rsidP="00112983">
      <w:r w:rsidRPr="00E1422C">
        <w:t>En la actualidad la empresa dispone de los siguientes recursos de hardware:</w:t>
      </w:r>
    </w:p>
    <w:p w14:paraId="2D9EE1E9" w14:textId="77777777"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14:paraId="434D7499" w14:textId="77777777"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14:paraId="0D7ED9F7" w14:textId="77777777" w:rsidR="00112983" w:rsidRPr="00E1422C" w:rsidRDefault="00007644" w:rsidP="00112983">
      <w:r>
        <w:t>A continuación, se detallará</w:t>
      </w:r>
      <w:r w:rsidR="00112983" w:rsidRPr="00E1422C">
        <w:t>n las características de hardware y software de dichos elementos.</w:t>
      </w:r>
    </w:p>
    <w:p w14:paraId="567C9E0A" w14:textId="77777777" w:rsidR="00112983" w:rsidRPr="00E1422C" w:rsidRDefault="00112983" w:rsidP="00112983">
      <w:pPr>
        <w:pStyle w:val="Ttulo3"/>
      </w:pPr>
      <w:r w:rsidRPr="00E1422C">
        <w:t>Computadora</w:t>
      </w:r>
    </w:p>
    <w:p w14:paraId="05C7C026" w14:textId="77777777"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1B1452CA" w14:textId="77777777" w:rsidTr="007C2777">
        <w:trPr>
          <w:trHeight w:val="360"/>
          <w:tblCellSpacing w:w="0" w:type="dxa"/>
        </w:trPr>
        <w:tc>
          <w:tcPr>
            <w:tcW w:w="250" w:type="pct"/>
            <w:shd w:val="clear" w:color="auto" w:fill="auto"/>
            <w:vAlign w:val="center"/>
            <w:hideMark/>
          </w:tcPr>
          <w:p w14:paraId="5B233577"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14:paraId="70C6F0E4"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2FC53658" w14:textId="77777777" w:rsidTr="00112983">
        <w:trPr>
          <w:trHeight w:val="360"/>
          <w:tblCellSpacing w:w="0" w:type="dxa"/>
        </w:trPr>
        <w:tc>
          <w:tcPr>
            <w:tcW w:w="250" w:type="pct"/>
            <w:shd w:val="clear" w:color="auto" w:fill="B9CDE5" w:themeFill="accent1" w:themeFillTint="66"/>
            <w:vAlign w:val="center"/>
            <w:hideMark/>
          </w:tcPr>
          <w:p w14:paraId="75B8E1E0"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0BE4E0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14:paraId="6B6A1DF1" w14:textId="77777777" w:rsidTr="00112983">
        <w:trPr>
          <w:trHeight w:val="360"/>
          <w:tblCellSpacing w:w="0" w:type="dxa"/>
        </w:trPr>
        <w:tc>
          <w:tcPr>
            <w:tcW w:w="0" w:type="auto"/>
            <w:vAlign w:val="center"/>
            <w:hideMark/>
          </w:tcPr>
          <w:p w14:paraId="3BC29DD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342E3313"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14:paraId="246170F5" w14:textId="77777777" w:rsidTr="00112983">
        <w:trPr>
          <w:trHeight w:val="360"/>
          <w:tblCellSpacing w:w="0" w:type="dxa"/>
        </w:trPr>
        <w:tc>
          <w:tcPr>
            <w:tcW w:w="250" w:type="pct"/>
            <w:shd w:val="clear" w:color="auto" w:fill="B9CDE5" w:themeFill="accent1" w:themeFillTint="66"/>
            <w:vAlign w:val="center"/>
            <w:hideMark/>
          </w:tcPr>
          <w:p w14:paraId="610B8FA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1393B3B2"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14:paraId="076169DF" w14:textId="77777777" w:rsidTr="00112983">
        <w:trPr>
          <w:trHeight w:val="360"/>
          <w:tblCellSpacing w:w="0" w:type="dxa"/>
        </w:trPr>
        <w:tc>
          <w:tcPr>
            <w:tcW w:w="0" w:type="auto"/>
            <w:vAlign w:val="center"/>
            <w:hideMark/>
          </w:tcPr>
          <w:p w14:paraId="493730CF"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5584BD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14:paraId="1E75AEFF" w14:textId="77777777" w:rsidTr="00112983">
        <w:trPr>
          <w:trHeight w:val="360"/>
          <w:tblCellSpacing w:w="0" w:type="dxa"/>
        </w:trPr>
        <w:tc>
          <w:tcPr>
            <w:tcW w:w="250" w:type="pct"/>
            <w:shd w:val="clear" w:color="auto" w:fill="B9CDE5" w:themeFill="accent1" w:themeFillTint="66"/>
            <w:vAlign w:val="center"/>
            <w:hideMark/>
          </w:tcPr>
          <w:p w14:paraId="3F27346D"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E131E13" w14:textId="77777777"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14:paraId="6DF0B388" w14:textId="77777777" w:rsidTr="00112983">
        <w:trPr>
          <w:trHeight w:val="360"/>
          <w:tblCellSpacing w:w="0" w:type="dxa"/>
        </w:trPr>
        <w:tc>
          <w:tcPr>
            <w:tcW w:w="0" w:type="auto"/>
            <w:vAlign w:val="center"/>
            <w:hideMark/>
          </w:tcPr>
          <w:p w14:paraId="23C73C4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D609995"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3F3240AD" w14:textId="77777777" w:rsidTr="00112983">
        <w:trPr>
          <w:trHeight w:val="360"/>
          <w:tblCellSpacing w:w="0" w:type="dxa"/>
        </w:trPr>
        <w:tc>
          <w:tcPr>
            <w:tcW w:w="250" w:type="pct"/>
            <w:shd w:val="clear" w:color="auto" w:fill="B9CDE5" w:themeFill="accent1" w:themeFillTint="66"/>
            <w:vAlign w:val="center"/>
            <w:hideMark/>
          </w:tcPr>
          <w:p w14:paraId="46245068"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A2D841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4371C66D" w14:textId="77777777" w:rsidTr="00112983">
        <w:trPr>
          <w:trHeight w:val="360"/>
          <w:tblCellSpacing w:w="0" w:type="dxa"/>
        </w:trPr>
        <w:tc>
          <w:tcPr>
            <w:tcW w:w="250" w:type="pct"/>
            <w:vAlign w:val="center"/>
            <w:hideMark/>
          </w:tcPr>
          <w:p w14:paraId="05E7F54F"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2EBA7D9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w:t>
            </w:r>
            <w:proofErr w:type="spellEnd"/>
            <w:r w:rsidRPr="00E1422C">
              <w:rPr>
                <w:rFonts w:eastAsia="Times New Roman" w:cs="Arial"/>
                <w:b/>
                <w:bCs/>
                <w:color w:val="000000"/>
                <w:sz w:val="19"/>
                <w:lang w:eastAsia="es-ES_tradnl"/>
              </w:rPr>
              <w:t xml:space="preserve"> </w:t>
            </w:r>
            <w:proofErr w:type="spellStart"/>
            <w:r w:rsidRPr="00E1422C">
              <w:rPr>
                <w:rFonts w:eastAsia="Times New Roman" w:cs="Arial"/>
                <w:b/>
                <w:bCs/>
                <w:color w:val="000000"/>
                <w:sz w:val="19"/>
                <w:lang w:eastAsia="es-ES_tradnl"/>
              </w:rPr>
              <w:t>Board</w:t>
            </w:r>
            <w:proofErr w:type="spellEnd"/>
          </w:p>
        </w:tc>
      </w:tr>
      <w:tr w:rsidR="00112983" w:rsidRPr="00E1422C" w14:paraId="5906C3B9" w14:textId="77777777" w:rsidTr="00112983">
        <w:trPr>
          <w:trHeight w:val="360"/>
          <w:tblCellSpacing w:w="0" w:type="dxa"/>
        </w:trPr>
        <w:tc>
          <w:tcPr>
            <w:tcW w:w="250" w:type="pct"/>
            <w:shd w:val="clear" w:color="auto" w:fill="B9CDE5" w:themeFill="accent1" w:themeFillTint="66"/>
            <w:vAlign w:val="center"/>
            <w:hideMark/>
          </w:tcPr>
          <w:p w14:paraId="7ED62DFE"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9AF66C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14:paraId="6B2DF242" w14:textId="77777777" w:rsidTr="00112983">
        <w:trPr>
          <w:trHeight w:val="360"/>
          <w:tblCellSpacing w:w="0" w:type="dxa"/>
        </w:trPr>
        <w:tc>
          <w:tcPr>
            <w:tcW w:w="250" w:type="pct"/>
            <w:vAlign w:val="center"/>
            <w:hideMark/>
          </w:tcPr>
          <w:p w14:paraId="738F6B8B"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601D9D71"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14:paraId="79C58C63" w14:textId="77777777" w:rsidTr="00112983">
        <w:trPr>
          <w:trHeight w:val="360"/>
          <w:tblCellSpacing w:w="0" w:type="dxa"/>
        </w:trPr>
        <w:tc>
          <w:tcPr>
            <w:tcW w:w="250" w:type="pct"/>
            <w:shd w:val="clear" w:color="auto" w:fill="B9CDE5" w:themeFill="accent1" w:themeFillTint="66"/>
            <w:vAlign w:val="center"/>
            <w:hideMark/>
          </w:tcPr>
          <w:p w14:paraId="5CB3B1A1"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4B25DCE" w14:textId="77777777"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14:paraId="2AA7A92D" w14:textId="77777777" w:rsidR="00112983" w:rsidRDefault="00112983" w:rsidP="00112983">
      <w:pPr>
        <w:rPr>
          <w:rFonts w:eastAsia="Times New Roman" w:cs="Arial"/>
          <w:b/>
          <w:bCs/>
          <w:color w:val="000000"/>
          <w:sz w:val="19"/>
          <w:lang w:eastAsia="es-ES_tradnl"/>
        </w:rPr>
      </w:pPr>
    </w:p>
    <w:p w14:paraId="7D11FCE2" w14:textId="77777777" w:rsidR="001F5A7C" w:rsidRPr="00E1422C" w:rsidRDefault="001F5A7C" w:rsidP="001F5A7C">
      <w:pPr>
        <w:pStyle w:val="Sinespaciado"/>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14:paraId="361F6CA1" w14:textId="77777777" w:rsidR="00112983" w:rsidRPr="00E1422C" w:rsidRDefault="00112983" w:rsidP="00112983"/>
    <w:p w14:paraId="6E972025" w14:textId="77777777"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0897EEF8" w14:textId="77777777" w:rsidTr="007C2777">
        <w:trPr>
          <w:trHeight w:val="360"/>
          <w:tblCellSpacing w:w="0" w:type="dxa"/>
        </w:trPr>
        <w:tc>
          <w:tcPr>
            <w:tcW w:w="250" w:type="pct"/>
            <w:shd w:val="clear" w:color="auto" w:fill="auto"/>
            <w:vAlign w:val="center"/>
            <w:hideMark/>
          </w:tcPr>
          <w:p w14:paraId="36B92C78" w14:textId="77777777"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14:paraId="78EBC956"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182FEB40" w14:textId="77777777" w:rsidTr="00112983">
        <w:trPr>
          <w:trHeight w:val="360"/>
          <w:tblCellSpacing w:w="0" w:type="dxa"/>
        </w:trPr>
        <w:tc>
          <w:tcPr>
            <w:tcW w:w="250" w:type="pct"/>
            <w:shd w:val="clear" w:color="auto" w:fill="B9CDE5" w:themeFill="accent1" w:themeFillTint="66"/>
            <w:vAlign w:val="center"/>
            <w:hideMark/>
          </w:tcPr>
          <w:p w14:paraId="47B743F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CB7F49C"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14:paraId="6F992EA1" w14:textId="77777777" w:rsidTr="00112983">
        <w:trPr>
          <w:trHeight w:val="360"/>
          <w:tblCellSpacing w:w="0" w:type="dxa"/>
        </w:trPr>
        <w:tc>
          <w:tcPr>
            <w:tcW w:w="0" w:type="auto"/>
            <w:vAlign w:val="center"/>
            <w:hideMark/>
          </w:tcPr>
          <w:p w14:paraId="0160C34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8304A2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14:paraId="7D7F6053" w14:textId="77777777" w:rsidTr="00112983">
        <w:trPr>
          <w:trHeight w:val="360"/>
          <w:tblCellSpacing w:w="0" w:type="dxa"/>
        </w:trPr>
        <w:tc>
          <w:tcPr>
            <w:tcW w:w="250" w:type="pct"/>
            <w:shd w:val="clear" w:color="auto" w:fill="B9CDE5" w:themeFill="accent1" w:themeFillTint="66"/>
            <w:vAlign w:val="center"/>
            <w:hideMark/>
          </w:tcPr>
          <w:p w14:paraId="629EBCEA"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EC2428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14:paraId="47275613" w14:textId="77777777" w:rsidTr="00112983">
        <w:trPr>
          <w:trHeight w:val="360"/>
          <w:tblCellSpacing w:w="0" w:type="dxa"/>
        </w:trPr>
        <w:tc>
          <w:tcPr>
            <w:tcW w:w="0" w:type="auto"/>
            <w:vAlign w:val="center"/>
            <w:hideMark/>
          </w:tcPr>
          <w:p w14:paraId="1A9F5959"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E337549"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14:paraId="0DD3352D" w14:textId="77777777" w:rsidTr="00112983">
        <w:trPr>
          <w:trHeight w:val="360"/>
          <w:tblCellSpacing w:w="0" w:type="dxa"/>
        </w:trPr>
        <w:tc>
          <w:tcPr>
            <w:tcW w:w="250" w:type="pct"/>
            <w:shd w:val="clear" w:color="auto" w:fill="B9CDE5" w:themeFill="accent1" w:themeFillTint="66"/>
            <w:vAlign w:val="center"/>
            <w:hideMark/>
          </w:tcPr>
          <w:p w14:paraId="4B1DE7C0"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5508A37"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14:paraId="54140034" w14:textId="77777777" w:rsidTr="00112983">
        <w:trPr>
          <w:trHeight w:val="360"/>
          <w:tblCellSpacing w:w="0" w:type="dxa"/>
        </w:trPr>
        <w:tc>
          <w:tcPr>
            <w:tcW w:w="0" w:type="auto"/>
            <w:vAlign w:val="center"/>
            <w:hideMark/>
          </w:tcPr>
          <w:p w14:paraId="7AABC6F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AFD578A"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040389" w14:paraId="3ACE1461" w14:textId="77777777" w:rsidTr="00112983">
        <w:trPr>
          <w:trHeight w:val="360"/>
          <w:tblCellSpacing w:w="0" w:type="dxa"/>
        </w:trPr>
        <w:tc>
          <w:tcPr>
            <w:tcW w:w="250" w:type="pct"/>
            <w:shd w:val="clear" w:color="auto" w:fill="B9CDE5" w:themeFill="accent1" w:themeFillTint="66"/>
            <w:vAlign w:val="center"/>
            <w:hideMark/>
          </w:tcPr>
          <w:p w14:paraId="1E58B823"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4C9CEA1C" w14:textId="77777777"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14:paraId="3FF57AE5" w14:textId="77777777" w:rsidTr="00112983">
        <w:trPr>
          <w:trHeight w:val="360"/>
          <w:tblCellSpacing w:w="0" w:type="dxa"/>
        </w:trPr>
        <w:tc>
          <w:tcPr>
            <w:tcW w:w="250" w:type="pct"/>
            <w:vAlign w:val="center"/>
            <w:hideMark/>
          </w:tcPr>
          <w:p w14:paraId="0EF0AFC6" w14:textId="77777777"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14:paraId="4293ECF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14:paraId="47787683" w14:textId="77777777" w:rsidR="00112983" w:rsidRPr="00E1422C" w:rsidRDefault="00112983" w:rsidP="00112983">
      <w:pPr>
        <w:rPr>
          <w:b/>
        </w:rPr>
      </w:pPr>
    </w:p>
    <w:p w14:paraId="736758D4" w14:textId="77777777" w:rsidR="00112983" w:rsidRPr="00E1422C" w:rsidRDefault="00112983" w:rsidP="00112983">
      <w:pPr>
        <w:pStyle w:val="Ttulo1"/>
        <w:rPr>
          <w:rFonts w:asciiTheme="minorHAnsi" w:hAnsiTheme="minorHAnsi"/>
        </w:rPr>
      </w:pPr>
      <w:bookmarkStart w:id="30" w:name="_Toc260680775"/>
      <w:r w:rsidRPr="00E1422C">
        <w:rPr>
          <w:rFonts w:asciiTheme="minorHAnsi" w:hAnsiTheme="minorHAnsi"/>
        </w:rPr>
        <w:t>Diagnóstico</w:t>
      </w:r>
      <w:bookmarkEnd w:id="30"/>
    </w:p>
    <w:p w14:paraId="5EC7A3AA" w14:textId="77777777"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14:paraId="2BDEAB44" w14:textId="77777777" w:rsidR="00112983" w:rsidRPr="00E1422C" w:rsidRDefault="00112983" w:rsidP="00112983">
      <w:pPr>
        <w:pStyle w:val="Ttulo3"/>
      </w:pPr>
      <w:r w:rsidRPr="00E1422C">
        <w:t>Problemas detectados</w:t>
      </w:r>
    </w:p>
    <w:p w14:paraId="185D28DF" w14:textId="77777777"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proofErr w:type="spellStart"/>
      <w:r>
        <w:t>consientes</w:t>
      </w:r>
      <w:proofErr w:type="spellEnd"/>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le y de las reservas realizadas, consultadas en tiempo real.</w:t>
      </w:r>
    </w:p>
    <w:p w14:paraId="48F5AC55" w14:textId="77777777"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0D1F99">
        <w:t xml:space="preserve"> </w:t>
      </w:r>
      <w:r w:rsidR="00F77788">
        <w:t xml:space="preserve">La gran accesibilidad brindada por la interfaz web permitirá </w:t>
      </w:r>
      <w:r>
        <w:t>que el pedido sea inmediato a la vista de producción.</w:t>
      </w:r>
    </w:p>
    <w:p w14:paraId="13E110FF" w14:textId="77777777"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14:paraId="3C55D17E" w14:textId="77777777"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14:paraId="435293DC" w14:textId="77777777"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C401CB">
        <w:t xml:space="preserve">, mediante un módulo </w:t>
      </w:r>
      <w:r w:rsidR="008B38F9">
        <w:t xml:space="preserve">estratégico se podrá almacenar y procesar nueva información para la generación </w:t>
      </w:r>
      <w:r w:rsidR="00D84E2C">
        <w:t>de proyecciones.</w:t>
      </w:r>
    </w:p>
    <w:p w14:paraId="51FF2488" w14:textId="77777777"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14:paraId="4429456E" w14:textId="77777777" w:rsidR="00D87856" w:rsidRDefault="00D87856" w:rsidP="00A72EFA">
      <w:pPr>
        <w:pStyle w:val="Prrafodelista"/>
        <w:numPr>
          <w:ilvl w:val="0"/>
          <w:numId w:val="2"/>
        </w:numPr>
        <w:spacing w:after="100" w:afterAutospacing="1"/>
        <w:ind w:left="714" w:hanging="357"/>
      </w:pPr>
      <w:r>
        <w:t xml:space="preserve">No se lleva un registro de los resultados de la actividad financiera de la empresa, lo que complica la realización de proyecciones y planificación de presupuestos. El sistema permitirá el almacenamiento y el proceso de información pertinente para la </w:t>
      </w:r>
      <w:r>
        <w:lastRenderedPageBreak/>
        <w:t>generación de informes de estados de resultados, balances proyectados y de flujos de fondos.</w:t>
      </w:r>
    </w:p>
    <w:p w14:paraId="7E59667F" w14:textId="77777777" w:rsidR="00D87856" w:rsidRDefault="00D87856" w:rsidP="00C03322">
      <w:pPr>
        <w:pStyle w:val="Prrafodelista"/>
        <w:spacing w:after="100" w:afterAutospacing="1"/>
        <w:ind w:left="714"/>
      </w:pPr>
    </w:p>
    <w:p w14:paraId="46BE18A9"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05C4F56C" w14:textId="77777777" w:rsidR="00112983" w:rsidRPr="00E1422C" w:rsidRDefault="00112983" w:rsidP="00112983">
      <w:pPr>
        <w:pStyle w:val="Ttulo1"/>
        <w:rPr>
          <w:rFonts w:asciiTheme="minorHAnsi" w:hAnsiTheme="minorHAnsi"/>
        </w:rPr>
      </w:pPr>
      <w:bookmarkStart w:id="31" w:name="_Toc260680776"/>
      <w:r w:rsidRPr="00E1422C">
        <w:rPr>
          <w:rFonts w:asciiTheme="minorHAnsi" w:hAnsiTheme="minorHAnsi"/>
        </w:rPr>
        <w:lastRenderedPageBreak/>
        <w:t>Requerimientos</w:t>
      </w:r>
      <w:bookmarkEnd w:id="31"/>
      <w:r w:rsidRPr="00E1422C">
        <w:rPr>
          <w:rFonts w:asciiTheme="minorHAnsi" w:hAnsiTheme="minorHAnsi"/>
        </w:rPr>
        <w:t xml:space="preserve"> </w:t>
      </w:r>
    </w:p>
    <w:p w14:paraId="7007E488" w14:textId="77777777" w:rsidR="00112983" w:rsidRPr="00E1422C" w:rsidRDefault="00112983" w:rsidP="00112983">
      <w:pPr>
        <w:pStyle w:val="Ttulo2"/>
      </w:pPr>
      <w:bookmarkStart w:id="32" w:name="_Toc260680777"/>
      <w:r w:rsidRPr="00E1422C">
        <w:t>Funcionales</w:t>
      </w:r>
      <w:bookmarkEnd w:id="32"/>
    </w:p>
    <w:p w14:paraId="79D72D5D" w14:textId="77777777" w:rsidR="00112983" w:rsidRDefault="00112983" w:rsidP="00112983">
      <w:r w:rsidRPr="00E1422C">
        <w:t>El sistema deberá:</w:t>
      </w:r>
    </w:p>
    <w:p w14:paraId="4EF441A5" w14:textId="77777777" w:rsidR="006A3A91" w:rsidRPr="006A3A91" w:rsidRDefault="006A3A91" w:rsidP="003D5FB8">
      <w:pPr>
        <w:spacing w:after="0"/>
        <w:ind w:left="720"/>
        <w:rPr>
          <w:rFonts w:ascii="Calibri" w:hAnsi="Calibri"/>
        </w:rPr>
      </w:pPr>
    </w:p>
    <w:p w14:paraId="0B873056" w14:textId="77777777"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14:paraId="5C55FB1A" w14:textId="77777777"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14:paraId="698F068F" w14:textId="77777777" w:rsidR="00112983" w:rsidRPr="00E1422C" w:rsidRDefault="00112983" w:rsidP="00112983">
      <w:pPr>
        <w:pStyle w:val="Prrafodelista"/>
        <w:numPr>
          <w:ilvl w:val="0"/>
          <w:numId w:val="3"/>
        </w:numPr>
        <w:spacing w:after="200" w:line="276" w:lineRule="auto"/>
      </w:pPr>
      <w:r w:rsidRPr="00E1422C">
        <w:t>Gestionar información de los pagos a proveedores.</w:t>
      </w:r>
    </w:p>
    <w:p w14:paraId="2EFB8E4B" w14:textId="77777777"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14:paraId="038E8DC5" w14:textId="77777777" w:rsidR="00112983" w:rsidRPr="00E1422C" w:rsidRDefault="00112983" w:rsidP="00112983">
      <w:pPr>
        <w:pStyle w:val="Prrafodelista"/>
        <w:numPr>
          <w:ilvl w:val="0"/>
          <w:numId w:val="3"/>
        </w:numPr>
        <w:spacing w:after="200" w:line="276" w:lineRule="auto"/>
      </w:pPr>
      <w:r w:rsidRPr="00E1422C">
        <w:t>Gestionar y brindar información referida a:</w:t>
      </w:r>
    </w:p>
    <w:p w14:paraId="0EE16CBA" w14:textId="77777777" w:rsidR="00112983" w:rsidRPr="00E1422C" w:rsidRDefault="00112983" w:rsidP="006D11C1">
      <w:pPr>
        <w:pStyle w:val="Prrafodelista"/>
        <w:numPr>
          <w:ilvl w:val="1"/>
          <w:numId w:val="3"/>
        </w:numPr>
        <w:spacing w:after="200"/>
      </w:pPr>
      <w:r w:rsidRPr="00E1422C">
        <w:t>Clientes.</w:t>
      </w:r>
    </w:p>
    <w:p w14:paraId="7914CAD9" w14:textId="77777777" w:rsidR="00112983" w:rsidRPr="00E1422C" w:rsidRDefault="00112983" w:rsidP="006D11C1">
      <w:pPr>
        <w:pStyle w:val="Prrafodelista"/>
        <w:numPr>
          <w:ilvl w:val="1"/>
          <w:numId w:val="3"/>
        </w:numPr>
        <w:spacing w:after="200"/>
      </w:pPr>
      <w:r w:rsidRPr="00E1422C">
        <w:t>Empleados.</w:t>
      </w:r>
    </w:p>
    <w:p w14:paraId="2DB6D846" w14:textId="77777777" w:rsidR="006A3A91" w:rsidRDefault="00112983" w:rsidP="006D11C1">
      <w:pPr>
        <w:pStyle w:val="Prrafodelista"/>
        <w:numPr>
          <w:ilvl w:val="1"/>
          <w:numId w:val="3"/>
        </w:numPr>
        <w:spacing w:after="200"/>
        <w:ind w:left="1434" w:hanging="357"/>
      </w:pPr>
      <w:r w:rsidRPr="00E1422C">
        <w:t>Viajantes.</w:t>
      </w:r>
    </w:p>
    <w:p w14:paraId="5A93CF91" w14:textId="77777777"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14:paraId="738EDB38" w14:textId="77777777" w:rsidR="003D5FB8" w:rsidRPr="003D5FB8" w:rsidRDefault="003D5FB8" w:rsidP="006D11C1">
      <w:pPr>
        <w:pStyle w:val="Prrafodelista"/>
        <w:numPr>
          <w:ilvl w:val="1"/>
          <w:numId w:val="3"/>
        </w:numPr>
        <w:spacing w:after="200"/>
        <w:ind w:left="1434" w:hanging="357"/>
      </w:pPr>
      <w:r>
        <w:rPr>
          <w:rFonts w:ascii="Calibri" w:hAnsi="Calibri"/>
        </w:rPr>
        <w:t>Devoluciones de pedidos.</w:t>
      </w:r>
    </w:p>
    <w:p w14:paraId="4A7CE29D" w14:textId="77777777" w:rsidR="003D5FB8" w:rsidRPr="003D5FB8" w:rsidRDefault="003D5FB8" w:rsidP="006D11C1">
      <w:pPr>
        <w:pStyle w:val="Prrafodelista"/>
        <w:numPr>
          <w:ilvl w:val="1"/>
          <w:numId w:val="3"/>
        </w:numPr>
        <w:spacing w:after="200"/>
        <w:ind w:left="1434" w:hanging="357"/>
      </w:pPr>
      <w:r>
        <w:rPr>
          <w:rFonts w:ascii="Calibri" w:hAnsi="Calibri"/>
        </w:rPr>
        <w:t>Proveedores.</w:t>
      </w:r>
    </w:p>
    <w:p w14:paraId="340E70D6" w14:textId="77777777" w:rsidR="003D5FB8" w:rsidRPr="006A3A91" w:rsidRDefault="003D5FB8" w:rsidP="006D11C1">
      <w:pPr>
        <w:pStyle w:val="Prrafodelista"/>
        <w:numPr>
          <w:ilvl w:val="1"/>
          <w:numId w:val="3"/>
        </w:numPr>
        <w:spacing w:after="200"/>
        <w:ind w:left="1434" w:hanging="357"/>
      </w:pPr>
      <w:r>
        <w:rPr>
          <w:rFonts w:ascii="Calibri" w:hAnsi="Calibri"/>
        </w:rPr>
        <w:t>Accesorios.</w:t>
      </w:r>
    </w:p>
    <w:p w14:paraId="290B8661" w14:textId="77777777" w:rsidR="00112983" w:rsidRPr="003D5FB8" w:rsidRDefault="006A3A91" w:rsidP="006D11C1">
      <w:pPr>
        <w:numPr>
          <w:ilvl w:val="0"/>
          <w:numId w:val="47"/>
        </w:numPr>
        <w:spacing w:after="0" w:line="276" w:lineRule="auto"/>
        <w:rPr>
          <w:rFonts w:ascii="Calibri" w:hAnsi="Calibri"/>
        </w:rPr>
      </w:pPr>
      <w:r w:rsidRPr="00D20362">
        <w:rPr>
          <w:rFonts w:ascii="Calibri" w:eastAsia="Times New Roman" w:hAnsi="Calibri" w:cs="Times New Roman"/>
        </w:rPr>
        <w:t>Brindar información sobre las inasistencias de los empleados.</w:t>
      </w:r>
    </w:p>
    <w:p w14:paraId="3A2EF967" w14:textId="77777777"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14:paraId="3722A6CE" w14:textId="77777777"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calidad de productos adquiridos y producidos.</w:t>
      </w:r>
      <w:r w:rsidR="006A3A91" w:rsidRPr="006A3A91">
        <w:rPr>
          <w:rFonts w:ascii="Calibri" w:hAnsi="Calibri"/>
        </w:rPr>
        <w:t xml:space="preserve"> </w:t>
      </w:r>
    </w:p>
    <w:p w14:paraId="47660421" w14:textId="77777777"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Gestionar el cobro de los pedidos.</w:t>
      </w:r>
      <w:r w:rsidRPr="006A3A91">
        <w:rPr>
          <w:rFonts w:ascii="Calibri" w:hAnsi="Calibri"/>
        </w:rPr>
        <w:t xml:space="preserve"> </w:t>
      </w:r>
    </w:p>
    <w:p w14:paraId="2FB930EB" w14:textId="77777777"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14:paraId="6E96736C" w14:textId="77777777"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14:paraId="1CD6DE16" w14:textId="77777777" w:rsidR="003D5FB8" w:rsidRPr="00E64E33"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14:paraId="7A12C289" w14:textId="77777777" w:rsidR="00112983" w:rsidRPr="00E1422C" w:rsidRDefault="00112983" w:rsidP="006A3A91">
      <w:pPr>
        <w:pStyle w:val="Prrafodelista"/>
        <w:spacing w:after="200" w:line="276" w:lineRule="auto"/>
      </w:pPr>
    </w:p>
    <w:p w14:paraId="3CBE0C16" w14:textId="77777777" w:rsidR="00112983" w:rsidRPr="00E1422C" w:rsidRDefault="00112983" w:rsidP="00112983">
      <w:r w:rsidRPr="00E1422C">
        <w:t>Brindar Información sobre:</w:t>
      </w:r>
    </w:p>
    <w:p w14:paraId="61E28DD1" w14:textId="77777777" w:rsidR="00112983" w:rsidRPr="00E1422C" w:rsidRDefault="00112983" w:rsidP="00112983">
      <w:pPr>
        <w:pStyle w:val="Prrafodelista"/>
        <w:numPr>
          <w:ilvl w:val="0"/>
          <w:numId w:val="4"/>
        </w:numPr>
        <w:spacing w:after="200" w:line="276" w:lineRule="auto"/>
      </w:pPr>
      <w:r w:rsidRPr="00E1422C">
        <w:t>Ventas realizadas.</w:t>
      </w:r>
    </w:p>
    <w:p w14:paraId="4B67855C" w14:textId="77777777" w:rsidR="003D5FB8" w:rsidRDefault="00112983" w:rsidP="003D5FB8">
      <w:pPr>
        <w:pStyle w:val="Prrafodelista"/>
        <w:numPr>
          <w:ilvl w:val="0"/>
          <w:numId w:val="4"/>
        </w:numPr>
        <w:spacing w:after="200" w:line="276" w:lineRule="auto"/>
      </w:pPr>
      <w:r w:rsidRPr="00E1422C">
        <w:t>Circuitos de los viajantes.</w:t>
      </w:r>
    </w:p>
    <w:p w14:paraId="5D73EC9E" w14:textId="77777777" w:rsidR="00112983" w:rsidRPr="00E1422C" w:rsidRDefault="003D5FB8" w:rsidP="00112983">
      <w:pPr>
        <w:pStyle w:val="Prrafodelista"/>
        <w:numPr>
          <w:ilvl w:val="0"/>
          <w:numId w:val="4"/>
        </w:numPr>
        <w:spacing w:after="200" w:line="276" w:lineRule="auto"/>
      </w:pPr>
      <w:r>
        <w:t>Productos importados.</w:t>
      </w:r>
    </w:p>
    <w:p w14:paraId="43494D34" w14:textId="77777777" w:rsidR="00112983" w:rsidRPr="00E1422C" w:rsidRDefault="00112983" w:rsidP="00112983">
      <w:pPr>
        <w:pStyle w:val="Ttulo2"/>
      </w:pPr>
      <w:bookmarkStart w:id="33" w:name="_Toc260680778"/>
      <w:r w:rsidRPr="00E1422C">
        <w:t>No Funcionales</w:t>
      </w:r>
      <w:bookmarkEnd w:id="33"/>
    </w:p>
    <w:p w14:paraId="6E239BA1" w14:textId="77777777"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14:paraId="67166439" w14:textId="77777777" w:rsidR="00112983" w:rsidRDefault="00112983" w:rsidP="00112983">
      <w:pPr>
        <w:pStyle w:val="Prrafodelista"/>
        <w:numPr>
          <w:ilvl w:val="0"/>
          <w:numId w:val="4"/>
        </w:numPr>
        <w:spacing w:after="200"/>
      </w:pPr>
      <w:r w:rsidRPr="00E1422C">
        <w:t>El sistema deberá ser accesible de forma externa a la organización.</w:t>
      </w:r>
    </w:p>
    <w:p w14:paraId="610FDEE8" w14:textId="77777777" w:rsidR="0071449C" w:rsidRDefault="0071449C" w:rsidP="00112983">
      <w:pPr>
        <w:pStyle w:val="Prrafodelista"/>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14:paraId="38E76251" w14:textId="77777777" w:rsidR="00F16C53" w:rsidRDefault="00F16C53" w:rsidP="00112983">
      <w:pPr>
        <w:pStyle w:val="Prrafodelista"/>
        <w:numPr>
          <w:ilvl w:val="0"/>
          <w:numId w:val="4"/>
        </w:numPr>
        <w:spacing w:after="200"/>
      </w:pPr>
      <w:r>
        <w:t>El sistema deberá realizarse mediante una aplicación Web.</w:t>
      </w:r>
    </w:p>
    <w:p w14:paraId="1FB396D1" w14:textId="77777777" w:rsidR="00D90A1A" w:rsidRPr="00E1422C" w:rsidRDefault="00F16C53" w:rsidP="00F16C53">
      <w:pPr>
        <w:pStyle w:val="Ttulo2"/>
      </w:pPr>
      <w:bookmarkStart w:id="34" w:name="_Toc260680779"/>
      <w:r>
        <w:t>Restricción</w:t>
      </w:r>
      <w:bookmarkEnd w:id="34"/>
    </w:p>
    <w:p w14:paraId="47AD9E27" w14:textId="77777777" w:rsidR="00B26D44" w:rsidRPr="00E1422C" w:rsidRDefault="00F16C53" w:rsidP="004A0D4A">
      <w:pPr>
        <w:pStyle w:val="Prrafodelista"/>
        <w:numPr>
          <w:ilvl w:val="0"/>
          <w:numId w:val="48"/>
        </w:numPr>
      </w:pPr>
      <w:r>
        <w:t>La interfaz además de ser web deberá comportarse como una aplicación de escritorio.</w:t>
      </w:r>
    </w:p>
    <w:p w14:paraId="6A9909EB"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0C1E6EB7" w14:textId="77777777" w:rsidR="00112983" w:rsidRPr="00E1422C" w:rsidRDefault="00112983" w:rsidP="00112983">
      <w:pPr>
        <w:pStyle w:val="Ttulo1"/>
        <w:rPr>
          <w:rFonts w:asciiTheme="minorHAnsi" w:hAnsiTheme="minorHAnsi"/>
        </w:rPr>
      </w:pPr>
      <w:bookmarkStart w:id="35" w:name="_Toc260680780"/>
      <w:r w:rsidRPr="00E1422C">
        <w:rPr>
          <w:rFonts w:asciiTheme="minorHAnsi" w:hAnsiTheme="minorHAnsi"/>
        </w:rPr>
        <w:lastRenderedPageBreak/>
        <w:t>Propuesta del Sistema de Información</w:t>
      </w:r>
      <w:bookmarkEnd w:id="35"/>
    </w:p>
    <w:p w14:paraId="068A1D01" w14:textId="77777777" w:rsidR="00112983" w:rsidRPr="00E1422C" w:rsidRDefault="00112983" w:rsidP="00112983">
      <w:pPr>
        <w:pStyle w:val="Ttulo2"/>
        <w:rPr>
          <w:sz w:val="22"/>
        </w:rPr>
      </w:pPr>
      <w:bookmarkStart w:id="36" w:name="_Toc260680781"/>
      <w:r w:rsidRPr="00E1422C">
        <w:t>Objetiv</w:t>
      </w:r>
      <w:r w:rsidR="00891013" w:rsidRPr="00E1422C">
        <w:t>o</w:t>
      </w:r>
      <w:bookmarkEnd w:id="36"/>
    </w:p>
    <w:p w14:paraId="7B875D84" w14:textId="77777777"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 y en un entorno web.</w:t>
      </w:r>
    </w:p>
    <w:p w14:paraId="131B8CF6" w14:textId="77777777" w:rsidR="00891013" w:rsidRPr="00E1422C" w:rsidRDefault="00891013" w:rsidP="00891013">
      <w:pPr>
        <w:pStyle w:val="Ttulo2"/>
      </w:pPr>
      <w:bookmarkStart w:id="37" w:name="_Toc260680782"/>
      <w:r w:rsidRPr="00E1422C">
        <w:t>Límites</w:t>
      </w:r>
      <w:bookmarkEnd w:id="37"/>
    </w:p>
    <w:p w14:paraId="22FB8486" w14:textId="77777777" w:rsidR="00112983" w:rsidRPr="00E1422C" w:rsidRDefault="00891013" w:rsidP="00112983">
      <w:r w:rsidRPr="00E1422C">
        <w:t>Desde que se realiza el pedido de insumos hasta que se realiza el cobro de los pedido del cliente.</w:t>
      </w:r>
    </w:p>
    <w:p w14:paraId="2617C347" w14:textId="77777777" w:rsidR="00C70818" w:rsidRPr="00C70818" w:rsidRDefault="00112983" w:rsidP="00C70818">
      <w:pPr>
        <w:pStyle w:val="Ttulo2"/>
      </w:pPr>
      <w:bookmarkStart w:id="38" w:name="_Toc260680783"/>
      <w:r w:rsidRPr="00E1422C">
        <w:t>Alcances</w:t>
      </w:r>
      <w:bookmarkEnd w:id="38"/>
    </w:p>
    <w:p w14:paraId="78AB2FEA" w14:textId="77777777" w:rsidR="00C70818" w:rsidRPr="00E1422C" w:rsidRDefault="00112983" w:rsidP="00C70818">
      <w:pPr>
        <w:numPr>
          <w:ilvl w:val="0"/>
          <w:numId w:val="5"/>
        </w:numPr>
        <w:spacing w:after="0"/>
      </w:pPr>
      <w:r w:rsidRPr="00E1422C">
        <w:rPr>
          <w:rFonts w:eastAsia="Calibri"/>
        </w:rPr>
        <w:t>Administrar clientes de la empresa.</w:t>
      </w:r>
    </w:p>
    <w:p w14:paraId="5A5A1BE4" w14:textId="77777777" w:rsidR="00112983" w:rsidRDefault="00112983" w:rsidP="00112983">
      <w:pPr>
        <w:numPr>
          <w:ilvl w:val="0"/>
          <w:numId w:val="5"/>
        </w:numPr>
        <w:spacing w:after="0"/>
      </w:pPr>
      <w:r w:rsidRPr="00E1422C">
        <w:t>Administrar empleados con los que cuenta la empresa.</w:t>
      </w:r>
    </w:p>
    <w:p w14:paraId="4DECEBA5" w14:textId="77777777" w:rsidR="005242B9" w:rsidRDefault="005242B9" w:rsidP="00112983">
      <w:pPr>
        <w:numPr>
          <w:ilvl w:val="0"/>
          <w:numId w:val="5"/>
        </w:numPr>
        <w:spacing w:after="0"/>
      </w:pPr>
      <w:r>
        <w:t>Administrar asistencias de empleados.</w:t>
      </w:r>
    </w:p>
    <w:p w14:paraId="1518EF69" w14:textId="77777777" w:rsidR="005242B9" w:rsidRPr="00E1422C" w:rsidRDefault="005242B9" w:rsidP="00112983">
      <w:pPr>
        <w:numPr>
          <w:ilvl w:val="0"/>
          <w:numId w:val="5"/>
        </w:numPr>
        <w:spacing w:after="0"/>
      </w:pPr>
      <w:r>
        <w:t xml:space="preserve">Administrar pagos a </w:t>
      </w:r>
      <w:r w:rsidR="00F51BD4">
        <w:t>viajantes</w:t>
      </w:r>
    </w:p>
    <w:p w14:paraId="78A55A25" w14:textId="77777777" w:rsidR="00112983" w:rsidRPr="00E1422C" w:rsidRDefault="00112983" w:rsidP="00112983">
      <w:pPr>
        <w:numPr>
          <w:ilvl w:val="0"/>
          <w:numId w:val="5"/>
        </w:numPr>
        <w:spacing w:after="0"/>
        <w:rPr>
          <w:rFonts w:eastAsia="Calibri"/>
        </w:rPr>
      </w:pPr>
      <w:r w:rsidRPr="00E1422C">
        <w:t>Gestionar viajantes de la empresa</w:t>
      </w:r>
    </w:p>
    <w:p w14:paraId="7A8036D2" w14:textId="77777777"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14:paraId="23C42062" w14:textId="77777777" w:rsidR="00112983" w:rsidRDefault="00112983" w:rsidP="00112983">
      <w:pPr>
        <w:numPr>
          <w:ilvl w:val="0"/>
          <w:numId w:val="5"/>
        </w:numPr>
        <w:spacing w:after="0"/>
      </w:pPr>
      <w:r w:rsidRPr="00E1422C">
        <w:rPr>
          <w:rFonts w:eastAsia="Calibri"/>
        </w:rPr>
        <w:t>Adm</w:t>
      </w:r>
      <w:r w:rsidRPr="00E1422C">
        <w:t>inistrar los pedidos realizados.</w:t>
      </w:r>
    </w:p>
    <w:p w14:paraId="361B2073" w14:textId="77777777"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14:paraId="49B8B53E" w14:textId="77777777" w:rsidR="005242B9" w:rsidRPr="005242B9" w:rsidRDefault="005242B9" w:rsidP="005242B9">
      <w:pPr>
        <w:numPr>
          <w:ilvl w:val="0"/>
          <w:numId w:val="5"/>
        </w:numPr>
        <w:spacing w:after="0"/>
        <w:rPr>
          <w:rFonts w:eastAsia="Calibri"/>
        </w:rPr>
      </w:pPr>
      <w:r w:rsidRPr="00E1422C">
        <w:rPr>
          <w:rFonts w:eastAsia="Calibri"/>
        </w:rPr>
        <w:t>Registrar los cobros realizados.</w:t>
      </w:r>
    </w:p>
    <w:p w14:paraId="4E0DE0B7" w14:textId="77777777" w:rsidR="00C70818" w:rsidRDefault="00C70818" w:rsidP="00112983">
      <w:pPr>
        <w:numPr>
          <w:ilvl w:val="0"/>
          <w:numId w:val="5"/>
        </w:numPr>
        <w:spacing w:after="0"/>
      </w:pPr>
      <w:r>
        <w:t>Gestionar compra materia prima a proveedores.</w:t>
      </w:r>
    </w:p>
    <w:p w14:paraId="0572BA7B" w14:textId="77777777" w:rsidR="00C70818" w:rsidRDefault="00C70818" w:rsidP="00112983">
      <w:pPr>
        <w:numPr>
          <w:ilvl w:val="0"/>
          <w:numId w:val="5"/>
        </w:numPr>
        <w:spacing w:after="0"/>
      </w:pPr>
      <w:r>
        <w:t>Gestionar compra productos importados.</w:t>
      </w:r>
    </w:p>
    <w:p w14:paraId="1D68A6AD" w14:textId="77777777" w:rsidR="005242B9" w:rsidRDefault="005242B9" w:rsidP="00112983">
      <w:pPr>
        <w:numPr>
          <w:ilvl w:val="0"/>
          <w:numId w:val="5"/>
        </w:numPr>
        <w:spacing w:after="0"/>
      </w:pPr>
      <w:r>
        <w:t>Administrar productos importados.</w:t>
      </w:r>
    </w:p>
    <w:p w14:paraId="52CEF1D8" w14:textId="77777777"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14:paraId="6820D1BE" w14:textId="77777777" w:rsidR="001212DA" w:rsidRDefault="001212DA" w:rsidP="001212DA">
      <w:pPr>
        <w:numPr>
          <w:ilvl w:val="0"/>
          <w:numId w:val="5"/>
        </w:numPr>
        <w:spacing w:after="0"/>
        <w:rPr>
          <w:rFonts w:eastAsia="Calibri"/>
        </w:rPr>
      </w:pPr>
      <w:r>
        <w:rPr>
          <w:rFonts w:eastAsia="Calibri"/>
        </w:rPr>
        <w:t>Administrar las distintas zonas de distribución.</w:t>
      </w:r>
    </w:p>
    <w:p w14:paraId="4E1B63E7" w14:textId="77777777" w:rsidR="006D7991" w:rsidRDefault="006D7991" w:rsidP="001212DA">
      <w:pPr>
        <w:numPr>
          <w:ilvl w:val="0"/>
          <w:numId w:val="5"/>
        </w:numPr>
        <w:spacing w:after="0"/>
        <w:rPr>
          <w:rFonts w:eastAsia="Calibri"/>
        </w:rPr>
      </w:pPr>
      <w:r>
        <w:rPr>
          <w:rFonts w:eastAsia="Calibri"/>
        </w:rPr>
        <w:t>Gestionar la asignación de zonas a viajantes.</w:t>
      </w:r>
    </w:p>
    <w:p w14:paraId="0BD474C1" w14:textId="77777777" w:rsidR="0024519B" w:rsidRPr="001212DA" w:rsidRDefault="0024519B" w:rsidP="001212DA">
      <w:pPr>
        <w:numPr>
          <w:ilvl w:val="0"/>
          <w:numId w:val="5"/>
        </w:numPr>
        <w:spacing w:after="0"/>
        <w:rPr>
          <w:rFonts w:eastAsia="Calibri"/>
        </w:rPr>
      </w:pPr>
      <w:r>
        <w:rPr>
          <w:rFonts w:eastAsia="Calibri"/>
        </w:rPr>
        <w:t>Gestionar hojas de rutas.</w:t>
      </w:r>
    </w:p>
    <w:p w14:paraId="708FCFCD" w14:textId="77777777" w:rsidR="001943D2" w:rsidRPr="001943D2" w:rsidRDefault="001943D2" w:rsidP="001943D2">
      <w:pPr>
        <w:numPr>
          <w:ilvl w:val="0"/>
          <w:numId w:val="5"/>
        </w:numPr>
        <w:spacing w:after="0"/>
        <w:rPr>
          <w:rFonts w:eastAsia="Calibri"/>
        </w:rPr>
      </w:pPr>
      <w:r>
        <w:rPr>
          <w:rFonts w:eastAsia="Calibri"/>
        </w:rPr>
        <w:t>Gestionar planificación de ventas.</w:t>
      </w:r>
    </w:p>
    <w:p w14:paraId="5823D472" w14:textId="77777777" w:rsidR="005242B9" w:rsidRPr="00E1422C" w:rsidRDefault="005242B9" w:rsidP="00112983">
      <w:pPr>
        <w:numPr>
          <w:ilvl w:val="0"/>
          <w:numId w:val="5"/>
        </w:numPr>
        <w:spacing w:after="0"/>
      </w:pPr>
      <w:r>
        <w:t>Gestionar pagos a proveedores.</w:t>
      </w:r>
    </w:p>
    <w:p w14:paraId="719A05AF" w14:textId="77777777" w:rsidR="00C70818" w:rsidRDefault="00CF6698" w:rsidP="00112983">
      <w:pPr>
        <w:numPr>
          <w:ilvl w:val="0"/>
          <w:numId w:val="5"/>
        </w:numPr>
        <w:spacing w:after="0"/>
        <w:rPr>
          <w:rFonts w:eastAsia="Calibri"/>
        </w:rPr>
      </w:pPr>
      <w:r>
        <w:rPr>
          <w:rFonts w:eastAsia="Calibri"/>
        </w:rPr>
        <w:t>Gestionar productos terminados.</w:t>
      </w:r>
    </w:p>
    <w:p w14:paraId="3CD8F679" w14:textId="77777777" w:rsidR="00CF6698" w:rsidRPr="00E1422C" w:rsidRDefault="00CF6698" w:rsidP="00112983">
      <w:pPr>
        <w:numPr>
          <w:ilvl w:val="0"/>
          <w:numId w:val="5"/>
        </w:numPr>
        <w:spacing w:after="0"/>
        <w:rPr>
          <w:rFonts w:eastAsia="Calibri"/>
        </w:rPr>
      </w:pPr>
      <w:r>
        <w:rPr>
          <w:rFonts w:eastAsia="Calibri"/>
        </w:rPr>
        <w:t>Gestionar y brindar información sobre accesorios.</w:t>
      </w:r>
    </w:p>
    <w:p w14:paraId="6A744903" w14:textId="77777777"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14:paraId="0A21D5C1" w14:textId="77777777" w:rsidR="00112983" w:rsidRPr="00E1422C" w:rsidRDefault="00112983" w:rsidP="00112983">
      <w:pPr>
        <w:numPr>
          <w:ilvl w:val="0"/>
          <w:numId w:val="5"/>
        </w:numPr>
        <w:spacing w:after="0"/>
        <w:rPr>
          <w:rFonts w:eastAsia="Calibri"/>
        </w:rPr>
      </w:pPr>
      <w:r w:rsidRPr="00E1422C">
        <w:rPr>
          <w:rFonts w:eastAsia="Calibri"/>
        </w:rPr>
        <w:t>Generar Informes de Gestión:</w:t>
      </w:r>
    </w:p>
    <w:p w14:paraId="4F120289" w14:textId="77777777"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14:paraId="00F82F2B" w14:textId="77777777" w:rsidR="00112983" w:rsidRPr="000A4787" w:rsidRDefault="00112983" w:rsidP="00112983">
      <w:pPr>
        <w:numPr>
          <w:ilvl w:val="1"/>
          <w:numId w:val="5"/>
        </w:numPr>
        <w:spacing w:after="0"/>
        <w:rPr>
          <w:rFonts w:eastAsia="Calibri"/>
        </w:rPr>
      </w:pPr>
      <w:r w:rsidRPr="000A4787">
        <w:rPr>
          <w:rFonts w:eastAsia="Calibri"/>
        </w:rPr>
        <w:t>Generar informe de clientes morosos.</w:t>
      </w:r>
    </w:p>
    <w:p w14:paraId="4C363F97" w14:textId="77777777"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14:paraId="58325BD2" w14:textId="77777777"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14:paraId="1EF97609" w14:textId="77777777"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14:paraId="6331FC94" w14:textId="77777777"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14:paraId="0FB39448" w14:textId="77777777" w:rsidR="00CF6698" w:rsidRPr="000A4787" w:rsidRDefault="005242B9" w:rsidP="00112983">
      <w:pPr>
        <w:numPr>
          <w:ilvl w:val="1"/>
          <w:numId w:val="5"/>
        </w:numPr>
        <w:spacing w:after="0"/>
        <w:rPr>
          <w:rFonts w:eastAsia="Calibri"/>
        </w:rPr>
      </w:pPr>
      <w:r w:rsidRPr="000A4787">
        <w:rPr>
          <w:rFonts w:eastAsia="Calibri"/>
        </w:rPr>
        <w:t>Generar informe ventas realizadas.</w:t>
      </w:r>
    </w:p>
    <w:p w14:paraId="774C51D0"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14:paraId="45EB9997"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14:paraId="7A700799" w14:textId="77777777" w:rsidR="005242B9" w:rsidRDefault="00152021" w:rsidP="00112983">
      <w:pPr>
        <w:numPr>
          <w:ilvl w:val="1"/>
          <w:numId w:val="5"/>
        </w:numPr>
        <w:spacing w:after="0"/>
        <w:rPr>
          <w:rFonts w:eastAsia="Calibri"/>
        </w:rPr>
      </w:pPr>
      <w:r>
        <w:rPr>
          <w:rFonts w:eastAsia="Calibri"/>
        </w:rPr>
        <w:t>Generar informe de devoluciones de pedidos.</w:t>
      </w:r>
    </w:p>
    <w:p w14:paraId="36E07F4E" w14:textId="77777777" w:rsidR="000A4787" w:rsidRDefault="008C6785" w:rsidP="000A4787">
      <w:pPr>
        <w:numPr>
          <w:ilvl w:val="1"/>
          <w:numId w:val="5"/>
        </w:numPr>
        <w:spacing w:after="0"/>
        <w:rPr>
          <w:rFonts w:eastAsia="Calibri"/>
        </w:rPr>
      </w:pPr>
      <w:r>
        <w:rPr>
          <w:rFonts w:eastAsia="Calibri"/>
        </w:rPr>
        <w:t>Generar informe de tiempos de distribución de pedidos.</w:t>
      </w:r>
    </w:p>
    <w:p w14:paraId="5D809D97" w14:textId="77777777" w:rsidR="000A4787" w:rsidRDefault="000A4787" w:rsidP="000A4787">
      <w:pPr>
        <w:numPr>
          <w:ilvl w:val="1"/>
          <w:numId w:val="5"/>
        </w:numPr>
        <w:spacing w:after="0"/>
        <w:rPr>
          <w:rFonts w:eastAsia="Calibri"/>
        </w:rPr>
      </w:pPr>
      <w:r>
        <w:rPr>
          <w:rFonts w:eastAsia="Calibri"/>
        </w:rPr>
        <w:t>Generar informe de proyecciones de ventas.</w:t>
      </w:r>
    </w:p>
    <w:p w14:paraId="2A2A83EC" w14:textId="77777777" w:rsidR="000A4787" w:rsidRDefault="000A4787" w:rsidP="000A4787">
      <w:pPr>
        <w:numPr>
          <w:ilvl w:val="1"/>
          <w:numId w:val="5"/>
        </w:numPr>
        <w:spacing w:after="0"/>
        <w:rPr>
          <w:rFonts w:eastAsia="Calibri"/>
        </w:rPr>
      </w:pPr>
      <w:r>
        <w:rPr>
          <w:rFonts w:eastAsia="Calibri"/>
        </w:rPr>
        <w:t>Generar informe de rendimiento estimado de Productos importados.</w:t>
      </w:r>
    </w:p>
    <w:p w14:paraId="3C13B4F3" w14:textId="77777777" w:rsidR="000A4787" w:rsidRDefault="000A4787" w:rsidP="000A4787">
      <w:pPr>
        <w:numPr>
          <w:ilvl w:val="1"/>
          <w:numId w:val="5"/>
        </w:numPr>
        <w:spacing w:after="0"/>
        <w:rPr>
          <w:rFonts w:eastAsia="Calibri"/>
        </w:rPr>
      </w:pPr>
      <w:r>
        <w:rPr>
          <w:rFonts w:eastAsia="Calibri"/>
        </w:rPr>
        <w:t>Generar informe de rendimiento de Productos fabricados.</w:t>
      </w:r>
    </w:p>
    <w:p w14:paraId="5B119B4D" w14:textId="77777777" w:rsidR="000A4787" w:rsidRDefault="000A4787" w:rsidP="000A4787">
      <w:pPr>
        <w:numPr>
          <w:ilvl w:val="1"/>
          <w:numId w:val="5"/>
        </w:numPr>
        <w:spacing w:after="0"/>
        <w:rPr>
          <w:rFonts w:eastAsia="Calibri"/>
        </w:rPr>
      </w:pPr>
      <w:r>
        <w:rPr>
          <w:rFonts w:eastAsia="Calibri"/>
        </w:rPr>
        <w:t>Generar  informe de rendimiento de cuenta de cliente.</w:t>
      </w:r>
    </w:p>
    <w:p w14:paraId="4D7FCEAF" w14:textId="77777777" w:rsidR="000A4787" w:rsidRDefault="000A4787" w:rsidP="000A4787">
      <w:pPr>
        <w:numPr>
          <w:ilvl w:val="1"/>
          <w:numId w:val="5"/>
        </w:numPr>
        <w:spacing w:after="0"/>
        <w:rPr>
          <w:rFonts w:eastAsia="Calibri"/>
        </w:rPr>
      </w:pPr>
      <w:r>
        <w:rPr>
          <w:rFonts w:eastAsia="Calibri"/>
        </w:rPr>
        <w:t>Generar informe de defectos por proveedor.</w:t>
      </w:r>
    </w:p>
    <w:p w14:paraId="3B28F720" w14:textId="77777777" w:rsidR="000A4787" w:rsidRDefault="000A4787" w:rsidP="000A4787">
      <w:pPr>
        <w:numPr>
          <w:ilvl w:val="1"/>
          <w:numId w:val="5"/>
        </w:numPr>
        <w:spacing w:after="0"/>
        <w:rPr>
          <w:rFonts w:eastAsia="Calibri"/>
        </w:rPr>
      </w:pPr>
      <w:r>
        <w:rPr>
          <w:rFonts w:eastAsia="Calibri"/>
        </w:rPr>
        <w:lastRenderedPageBreak/>
        <w:t>Generar informe de proyecciones de rendimientos de producto.</w:t>
      </w:r>
    </w:p>
    <w:p w14:paraId="2D9D6184" w14:textId="77777777" w:rsidR="000A4787" w:rsidRPr="000A4787" w:rsidRDefault="000A4787" w:rsidP="000A4787">
      <w:pPr>
        <w:numPr>
          <w:ilvl w:val="1"/>
          <w:numId w:val="5"/>
        </w:numPr>
        <w:spacing w:after="0"/>
        <w:rPr>
          <w:rFonts w:eastAsia="Calibri"/>
        </w:rPr>
      </w:pPr>
      <w:r>
        <w:rPr>
          <w:rFonts w:eastAsia="Calibri"/>
        </w:rPr>
        <w:t>Generar informe de proyecciones financieras.</w:t>
      </w:r>
    </w:p>
    <w:p w14:paraId="09B2C518" w14:textId="77777777" w:rsidR="008C6785" w:rsidRPr="008C6785" w:rsidRDefault="008C6785" w:rsidP="008C6785">
      <w:pPr>
        <w:spacing w:after="0"/>
        <w:rPr>
          <w:rFonts w:eastAsia="Calibri"/>
        </w:rPr>
      </w:pPr>
    </w:p>
    <w:p w14:paraId="2A3FEFC7" w14:textId="77777777" w:rsidR="00112983" w:rsidRPr="00E1422C" w:rsidRDefault="00112983" w:rsidP="00112983">
      <w:pPr>
        <w:numPr>
          <w:ilvl w:val="0"/>
          <w:numId w:val="5"/>
        </w:numPr>
        <w:spacing w:after="0"/>
        <w:rPr>
          <w:rFonts w:eastAsia="Calibri"/>
        </w:rPr>
      </w:pPr>
      <w:r w:rsidRPr="00E1422C">
        <w:rPr>
          <w:rFonts w:eastAsia="Calibri"/>
        </w:rPr>
        <w:t>Generar informes Operativos:</w:t>
      </w:r>
    </w:p>
    <w:p w14:paraId="71DE78C3" w14:textId="77777777"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14:paraId="7ECBB803" w14:textId="77777777"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14:paraId="685F4FF0" w14:textId="77777777" w:rsidR="005242B9" w:rsidRDefault="005242B9" w:rsidP="005242B9">
      <w:pPr>
        <w:numPr>
          <w:ilvl w:val="1"/>
          <w:numId w:val="5"/>
        </w:numPr>
        <w:spacing w:after="0"/>
        <w:rPr>
          <w:rFonts w:eastAsia="Calibri"/>
        </w:rPr>
      </w:pPr>
      <w:r>
        <w:rPr>
          <w:rFonts w:eastAsia="Calibri"/>
        </w:rPr>
        <w:t>Generar informe de estados de pedidos.</w:t>
      </w:r>
    </w:p>
    <w:p w14:paraId="2B8A85FA" w14:textId="77777777" w:rsidR="005242B9" w:rsidRPr="005242B9" w:rsidRDefault="005242B9" w:rsidP="005242B9">
      <w:pPr>
        <w:numPr>
          <w:ilvl w:val="1"/>
          <w:numId w:val="5"/>
        </w:numPr>
        <w:spacing w:after="0"/>
        <w:rPr>
          <w:rFonts w:eastAsia="Calibri"/>
        </w:rPr>
      </w:pPr>
      <w:r>
        <w:rPr>
          <w:rFonts w:eastAsia="Calibri"/>
        </w:rPr>
        <w:t>Generar informe cantidad disponible de productos en stock.</w:t>
      </w:r>
    </w:p>
    <w:p w14:paraId="7C428ED9" w14:textId="77777777" w:rsidR="00112983" w:rsidRPr="00E1422C" w:rsidRDefault="00112983" w:rsidP="00112983">
      <w:pPr>
        <w:pStyle w:val="Prrafodelista"/>
        <w:rPr>
          <w:rFonts w:eastAsia="Calibri"/>
        </w:rPr>
      </w:pPr>
    </w:p>
    <w:p w14:paraId="206F2288" w14:textId="77777777" w:rsidR="00112983" w:rsidRPr="004305FD" w:rsidRDefault="00E1422C" w:rsidP="004305FD">
      <w:pPr>
        <w:pStyle w:val="Ttulo1"/>
      </w:pPr>
      <w:r>
        <w:br w:type="page"/>
      </w:r>
      <w:bookmarkStart w:id="39" w:name="_Toc260680784"/>
      <w:r w:rsidR="00112983" w:rsidRPr="00E1422C">
        <w:lastRenderedPageBreak/>
        <w:t xml:space="preserve">Estudio de </w:t>
      </w:r>
      <w:r w:rsidR="004A6F2A">
        <w:t>Viabilidad</w:t>
      </w:r>
      <w:bookmarkEnd w:id="39"/>
    </w:p>
    <w:p w14:paraId="628C6D15" w14:textId="77777777" w:rsidR="00112983" w:rsidRPr="00E1422C" w:rsidRDefault="005E6D8F" w:rsidP="00112983">
      <w:pPr>
        <w:pStyle w:val="Ttulo2"/>
      </w:pPr>
      <w:bookmarkStart w:id="40" w:name="_Toc260680785"/>
      <w:r>
        <w:t xml:space="preserve">Viabilidad </w:t>
      </w:r>
      <w:r w:rsidR="00112983" w:rsidRPr="00E1422C">
        <w:t>Técnica</w:t>
      </w:r>
      <w:bookmarkEnd w:id="40"/>
    </w:p>
    <w:p w14:paraId="4041A8E1" w14:textId="77777777"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14:paraId="31F888F2" w14:textId="77777777" w:rsidR="00112983" w:rsidRPr="00E1422C" w:rsidRDefault="00112983" w:rsidP="00112983">
      <w:r w:rsidRPr="00E1422C">
        <w:t>En un principio se necesitará de una computadora para que trabaje como servidor, que debería estar ubicada dentro de la empresa.</w:t>
      </w:r>
    </w:p>
    <w:p w14:paraId="26AA7126" w14:textId="77777777" w:rsidR="00112983" w:rsidRPr="00E1422C" w:rsidRDefault="00112983" w:rsidP="00112983">
      <w:r w:rsidRPr="00E1422C">
        <w:t>Esta PC debe contar con los siguientes requisitos:</w:t>
      </w:r>
    </w:p>
    <w:p w14:paraId="73C39259" w14:textId="77777777"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r w:rsidR="008B3C93">
        <w:rPr>
          <w:b/>
        </w:rPr>
        <w:t xml:space="preserve"> </w:t>
      </w:r>
    </w:p>
    <w:p w14:paraId="30D24E7A" w14:textId="77777777" w:rsidR="00112983" w:rsidRPr="00E1422C" w:rsidRDefault="00112983" w:rsidP="00112983">
      <w:pPr>
        <w:pStyle w:val="Prrafodelista"/>
        <w:numPr>
          <w:ilvl w:val="0"/>
          <w:numId w:val="9"/>
        </w:numPr>
        <w:spacing w:after="200" w:line="276" w:lineRule="auto"/>
      </w:pPr>
      <w:r w:rsidRPr="00E1422C">
        <w:t>Procesador: 1,3 GHZ (o superior)</w:t>
      </w:r>
    </w:p>
    <w:p w14:paraId="0F1978C3" w14:textId="77777777" w:rsidR="00112983" w:rsidRPr="00E1422C" w:rsidRDefault="00112983" w:rsidP="00112983">
      <w:pPr>
        <w:pStyle w:val="Prrafodelista"/>
        <w:numPr>
          <w:ilvl w:val="0"/>
          <w:numId w:val="9"/>
        </w:numPr>
        <w:spacing w:after="200" w:line="276" w:lineRule="auto"/>
      </w:pPr>
      <w:r w:rsidRPr="00E1422C">
        <w:t>Memoria RAM: 2 GB (o superior)</w:t>
      </w:r>
    </w:p>
    <w:p w14:paraId="5F3A8D88" w14:textId="77777777" w:rsidR="00112983" w:rsidRPr="00E1422C" w:rsidRDefault="00112983" w:rsidP="00112983">
      <w:pPr>
        <w:pStyle w:val="Prrafodelista"/>
        <w:numPr>
          <w:ilvl w:val="0"/>
          <w:numId w:val="9"/>
        </w:numPr>
        <w:spacing w:after="200" w:line="276" w:lineRule="auto"/>
      </w:pPr>
      <w:r w:rsidRPr="00E1422C">
        <w:t>Disco Rígido: 160 GB (o superior)</w:t>
      </w:r>
    </w:p>
    <w:p w14:paraId="64547930" w14:textId="77777777" w:rsidR="00112983" w:rsidRPr="00E1422C" w:rsidRDefault="00112983" w:rsidP="00112983">
      <w:pPr>
        <w:pStyle w:val="Prrafodelista"/>
        <w:numPr>
          <w:ilvl w:val="0"/>
          <w:numId w:val="9"/>
        </w:numPr>
        <w:spacing w:after="200" w:line="276" w:lineRule="auto"/>
      </w:pPr>
      <w:r w:rsidRPr="00E1422C">
        <w:t>Lectora de CD/DVD</w:t>
      </w:r>
    </w:p>
    <w:p w14:paraId="17BA1E07" w14:textId="77777777" w:rsidR="00112983" w:rsidRPr="00E1422C" w:rsidRDefault="00112983" w:rsidP="00112983">
      <w:r w:rsidRPr="00E1422C">
        <w:t>Sera necesario la instalación de firewalls y antivirus para la seguridad de la información.</w:t>
      </w:r>
    </w:p>
    <w:p w14:paraId="5A1EA21F" w14:textId="77777777"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14:paraId="643E6636" w14:textId="77777777"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14:paraId="48E4157C" w14:textId="77777777" w:rsidR="00112983" w:rsidRPr="00E1422C" w:rsidRDefault="00112983" w:rsidP="00112983">
      <w:pPr>
        <w:pStyle w:val="Prrafodelista"/>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14:paraId="71191727" w14:textId="77777777"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14:paraId="6A9A1C97" w14:textId="77777777" w:rsidR="00112983" w:rsidRPr="00E1422C" w:rsidRDefault="00112983" w:rsidP="00112983">
      <w:pPr>
        <w:spacing w:after="0"/>
      </w:pPr>
    </w:p>
    <w:p w14:paraId="3547BC93" w14:textId="77777777" w:rsidR="00112983" w:rsidRPr="00E1422C" w:rsidRDefault="004D2FE2" w:rsidP="00112983">
      <w:pPr>
        <w:pStyle w:val="Ttulo2"/>
      </w:pPr>
      <w:bookmarkStart w:id="41" w:name="_Toc260680786"/>
      <w:r>
        <w:t>Viabilidad E</w:t>
      </w:r>
      <w:r w:rsidR="00112983" w:rsidRPr="00E1422C">
        <w:t>conómica</w:t>
      </w:r>
      <w:bookmarkEnd w:id="41"/>
    </w:p>
    <w:p w14:paraId="1C1A2693" w14:textId="77777777"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14:paraId="3246A0B5" w14:textId="77777777"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14:paraId="5A900848" w14:textId="77777777" w:rsidR="00565D75" w:rsidRDefault="00565D75" w:rsidP="00112983">
      <w:r>
        <w:t>Para reducir los costos se utilizará una base de datos gratuita.</w:t>
      </w:r>
    </w:p>
    <w:p w14:paraId="629AABC3" w14:textId="77777777" w:rsidR="00112983" w:rsidRPr="00E1422C" w:rsidRDefault="00112983" w:rsidP="00112983">
      <w:r w:rsidRPr="00E1422C">
        <w:lastRenderedPageBreak/>
        <w:t>Finalmente el sistema trabajará con Java, por lo que no será necesaria la adquisición de licencias para el uso del software a instalar.</w:t>
      </w:r>
    </w:p>
    <w:p w14:paraId="62BC5079" w14:textId="77777777" w:rsidR="00112983" w:rsidRPr="00E1422C" w:rsidRDefault="00112983" w:rsidP="00112983">
      <w:pPr>
        <w:spacing w:after="0"/>
      </w:pPr>
    </w:p>
    <w:p w14:paraId="6D681CBA" w14:textId="77777777"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14:paraId="4E23058E" w14:textId="77777777" w:rsidR="00112983" w:rsidRPr="00E1422C" w:rsidRDefault="0058439F" w:rsidP="00112983">
      <w:pPr>
        <w:pStyle w:val="Ttulo4"/>
      </w:pPr>
      <w:r>
        <w:t>Análisis de Efectividad</w:t>
      </w:r>
    </w:p>
    <w:p w14:paraId="3098E756" w14:textId="77777777"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14:paraId="74EFA468" w14:textId="77777777"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14:paraId="288325A4" w14:textId="77777777"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14:paraId="4A47C1CB" w14:textId="77777777" w:rsidR="00112983" w:rsidRPr="00E1422C" w:rsidRDefault="005865E6" w:rsidP="00112983">
      <w:pPr>
        <w:pStyle w:val="Ttulo2"/>
      </w:pPr>
      <w:bookmarkStart w:id="42" w:name="_Toc260680787"/>
      <w:r>
        <w:t>Viabilidad</w:t>
      </w:r>
      <w:r w:rsidR="00112983" w:rsidRPr="00E1422C">
        <w:t xml:space="preserve"> operativa</w:t>
      </w:r>
      <w:bookmarkEnd w:id="42"/>
    </w:p>
    <w:p w14:paraId="3DE271F2" w14:textId="77777777" w:rsidR="00112983" w:rsidRPr="00E1422C" w:rsidRDefault="00112983" w:rsidP="00112983">
      <w:pPr>
        <w:spacing w:after="0"/>
      </w:pPr>
    </w:p>
    <w:p w14:paraId="333A2BA7" w14:textId="77777777"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14:paraId="59A97E3B" w14:textId="77777777"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14:paraId="565C9219" w14:textId="77777777" w:rsidR="00112983" w:rsidRPr="00E1422C" w:rsidRDefault="00112983" w:rsidP="00112983">
      <w:r w:rsidRPr="00E1422C">
        <w:t>El objetivo es brindar un sistema para la mejora del trabajo y la toma de decisiones basadas en la información obtenida y procesada por el sistema.</w:t>
      </w:r>
    </w:p>
    <w:p w14:paraId="385D9BCE" w14:textId="77777777"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14:paraId="7A2EF5B0" w14:textId="77777777"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14:paraId="7694688E" w14:textId="77777777" w:rsidR="00112983" w:rsidRPr="00E1422C" w:rsidRDefault="00112983" w:rsidP="00112983">
      <w:pPr>
        <w:pStyle w:val="Ttulo3"/>
      </w:pPr>
      <w:r w:rsidRPr="00E1422C">
        <w:t>Dimensiones de Riesgos</w:t>
      </w:r>
    </w:p>
    <w:p w14:paraId="367C0719" w14:textId="77777777" w:rsidR="00112983" w:rsidRPr="00E1422C" w:rsidRDefault="00112983" w:rsidP="00112983">
      <w:r w:rsidRPr="00E1422C">
        <w:t>Estructura del Sistema: Firme</w:t>
      </w:r>
    </w:p>
    <w:p w14:paraId="4F291921" w14:textId="77777777" w:rsidR="00112983" w:rsidRPr="00E1422C" w:rsidRDefault="00112983" w:rsidP="00112983">
      <w:r w:rsidRPr="00E1422C">
        <w:t>Experiencia en Tecnología: Conocida</w:t>
      </w:r>
    </w:p>
    <w:p w14:paraId="76B5F907" w14:textId="77777777" w:rsidR="00112983" w:rsidRPr="00E1422C" w:rsidRDefault="00E1422C" w:rsidP="00112983">
      <w:r>
        <w:t>Tamaño del Proyecto de Inversión Informática</w:t>
      </w:r>
      <w:r w:rsidR="00112983" w:rsidRPr="00E1422C">
        <w:t>: Grande</w:t>
      </w:r>
    </w:p>
    <w:p w14:paraId="3E1F6CEA" w14:textId="77777777" w:rsidR="00112983" w:rsidRPr="00E1422C" w:rsidRDefault="00112983" w:rsidP="00112983">
      <w:pPr>
        <w:pStyle w:val="Ttulo3"/>
      </w:pPr>
      <w:r w:rsidRPr="00E1422C">
        <w:t>Problemas potenciales</w:t>
      </w:r>
    </w:p>
    <w:p w14:paraId="56A23216" w14:textId="77777777" w:rsidR="00112983" w:rsidRPr="00E1422C" w:rsidRDefault="00112983" w:rsidP="00112983">
      <w:r w:rsidRPr="00E1422C">
        <w:t>Resultados técnicamente inferiores a los buscados: en el caso que ocurra un cambio de radical en las necesidades del cliente respecto al software a brindar.</w:t>
      </w:r>
    </w:p>
    <w:p w14:paraId="2768511B" w14:textId="77777777" w:rsidR="00112983" w:rsidRPr="00E1422C" w:rsidRDefault="00112983" w:rsidP="00112983">
      <w:r w:rsidRPr="00E1422C">
        <w:t>Plazos de implementación mayores que los fijados: en el caso que no se respete la integración del nuevo sistema, se deberán tomar medidas al respecto.</w:t>
      </w:r>
    </w:p>
    <w:p w14:paraId="67FC4DDA" w14:textId="77777777" w:rsidR="00112983" w:rsidRPr="00E1422C" w:rsidRDefault="00112983" w:rsidP="00112983">
      <w:pPr>
        <w:pStyle w:val="Prrafodelista"/>
        <w:spacing w:after="0"/>
        <w:ind w:left="1428"/>
      </w:pPr>
    </w:p>
    <w:p w14:paraId="55438441" w14:textId="77777777" w:rsidR="00112983" w:rsidRPr="00E1422C" w:rsidRDefault="00112983" w:rsidP="00112983">
      <w:pPr>
        <w:pStyle w:val="Ttulo2"/>
      </w:pPr>
      <w:bookmarkStart w:id="43" w:name="_Toc260680788"/>
      <w:r w:rsidRPr="00E1422C">
        <w:lastRenderedPageBreak/>
        <w:t>Conclusión general</w:t>
      </w:r>
      <w:bookmarkEnd w:id="43"/>
    </w:p>
    <w:p w14:paraId="1A358636" w14:textId="77777777"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14:paraId="126A7BDE" w14:textId="77777777"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14:paraId="1A1EBA9C" w14:textId="77777777" w:rsidR="00C34CF3" w:rsidRDefault="00C34CF3">
      <w:pPr>
        <w:spacing w:after="0"/>
        <w:ind w:firstLine="360"/>
        <w:jc w:val="left"/>
        <w:rPr>
          <w:rFonts w:eastAsiaTheme="majorEastAsia" w:cstheme="majorBidi"/>
          <w:b/>
          <w:bCs/>
          <w:color w:val="376092" w:themeColor="accent1" w:themeShade="BF"/>
          <w:sz w:val="24"/>
          <w:szCs w:val="24"/>
        </w:rPr>
      </w:pPr>
      <w:r>
        <w:br w:type="page"/>
      </w:r>
    </w:p>
    <w:p w14:paraId="27E9A6AD" w14:textId="77777777" w:rsidR="00112983" w:rsidRPr="00E1422C" w:rsidRDefault="00112983" w:rsidP="006529E6">
      <w:pPr>
        <w:pStyle w:val="Ttulo1"/>
      </w:pPr>
      <w:bookmarkStart w:id="44" w:name="_Toc260680789"/>
      <w:r w:rsidRPr="00E1422C">
        <w:rPr>
          <w:rFonts w:asciiTheme="minorHAnsi" w:hAnsiTheme="minorHAnsi"/>
        </w:rPr>
        <w:lastRenderedPageBreak/>
        <w:t>Metodología Adoptada</w:t>
      </w:r>
      <w:bookmarkEnd w:id="44"/>
    </w:p>
    <w:p w14:paraId="49ABF092" w14:textId="77777777"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14:paraId="6438F3F1" w14:textId="77777777"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14:paraId="77F35BC2" w14:textId="77777777" w:rsidR="006B5692" w:rsidRDefault="006B5692" w:rsidP="006B5692">
      <w:pPr>
        <w:pStyle w:val="Ttulo2"/>
        <w:rPr>
          <w:rFonts w:eastAsia="Calibri"/>
        </w:rPr>
      </w:pPr>
      <w:bookmarkStart w:id="45" w:name="_Toc260680790"/>
      <w:r>
        <w:rPr>
          <w:rFonts w:eastAsia="Calibri"/>
        </w:rPr>
        <w:t>Flujos de trabajo</w:t>
      </w:r>
      <w:r w:rsidR="009B581A">
        <w:rPr>
          <w:rFonts w:eastAsia="Calibri"/>
        </w:rPr>
        <w:t xml:space="preserve"> de Requerimiento</w:t>
      </w:r>
      <w:bookmarkEnd w:id="45"/>
    </w:p>
    <w:p w14:paraId="4E14214E" w14:textId="77777777" w:rsidR="006B5692" w:rsidRDefault="006B5692" w:rsidP="006B5692">
      <w:pPr>
        <w:pStyle w:val="Ttulo3"/>
        <w:rPr>
          <w:rFonts w:eastAsia="Calibri"/>
        </w:rPr>
      </w:pPr>
      <w:r>
        <w:rPr>
          <w:rFonts w:eastAsia="Calibri"/>
        </w:rPr>
        <w:t>Modelado de Negocio</w:t>
      </w:r>
    </w:p>
    <w:p w14:paraId="754E82AD" w14:textId="77777777"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14:paraId="5FF822C7" w14:textId="77777777"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14:paraId="4D5B16EA" w14:textId="77777777"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14:paraId="3A8AFB0E" w14:textId="77777777"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14:paraId="00CE1F15" w14:textId="77777777" w:rsidR="006B5692" w:rsidRDefault="006B5692" w:rsidP="006B5692">
      <w:pPr>
        <w:rPr>
          <w:rFonts w:eastAsia="Calibri"/>
        </w:rPr>
      </w:pPr>
      <w:r>
        <w:rPr>
          <w:rFonts w:eastAsia="Calibri"/>
        </w:rPr>
        <w:t>Como resultado del Modelado de Negocio se obtienen Los siguientes artefactos:</w:t>
      </w:r>
    </w:p>
    <w:p w14:paraId="7E8B17AE" w14:textId="77777777"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14:paraId="3918711D" w14:textId="77777777"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14:paraId="79B83122" w14:textId="77777777"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14:paraId="2A41F01F" w14:textId="77777777"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14:paraId="3EA59806" w14:textId="77777777" w:rsidR="006B5692" w:rsidRPr="003262B9" w:rsidRDefault="006B5692" w:rsidP="006B5692">
      <w:pPr>
        <w:pStyle w:val="Ttulo3"/>
        <w:rPr>
          <w:rFonts w:eastAsia="Calibri"/>
        </w:rPr>
      </w:pPr>
      <w:r>
        <w:rPr>
          <w:rFonts w:eastAsia="Calibri"/>
        </w:rPr>
        <w:t>Flujo de trabajo de Requerimientos</w:t>
      </w:r>
    </w:p>
    <w:p w14:paraId="71C5F1F2" w14:textId="77777777"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14:paraId="51DFD3F6" w14:textId="77777777" w:rsidR="006B5692" w:rsidRDefault="006B5692" w:rsidP="006B5692">
      <w:pPr>
        <w:rPr>
          <w:rFonts w:eastAsia="Calibri"/>
        </w:rPr>
      </w:pPr>
      <w:r>
        <w:rPr>
          <w:rFonts w:eastAsia="Calibri"/>
        </w:rPr>
        <w:t>Como resultado del flujo de trabajo de requerimientos se obtienen los siguientes artefactos:</w:t>
      </w:r>
    </w:p>
    <w:p w14:paraId="12D378BC" w14:textId="77777777"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14:paraId="55CB7B25" w14:textId="77777777"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14:paraId="7A4012C7" w14:textId="77777777"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14:paraId="071D626B" w14:textId="77777777"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14:paraId="0D555BBF" w14:textId="77777777"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14:paraId="1EAD5CB2" w14:textId="77777777" w:rsidR="006B5692" w:rsidRDefault="006B5692" w:rsidP="006B5692">
      <w:pPr>
        <w:pStyle w:val="Ttulo2"/>
        <w:rPr>
          <w:rFonts w:eastAsia="Calibri"/>
        </w:rPr>
      </w:pPr>
      <w:bookmarkStart w:id="46" w:name="_Toc260680791"/>
      <w:r>
        <w:rPr>
          <w:rFonts w:eastAsia="Calibri"/>
        </w:rPr>
        <w:t>Flujo de trabajo de Análisis</w:t>
      </w:r>
      <w:bookmarkEnd w:id="46"/>
    </w:p>
    <w:p w14:paraId="7BC9D5E1" w14:textId="77777777"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14:paraId="091F01F1"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059A2EEE" w14:textId="77777777"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14:paraId="070712AB" w14:textId="77777777"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14:paraId="3563D20F" w14:textId="77777777" w:rsidR="006B5692" w:rsidRDefault="006B5692" w:rsidP="006B5692">
      <w:pPr>
        <w:pStyle w:val="Ttulo2"/>
        <w:rPr>
          <w:lang w:val="es-AR"/>
        </w:rPr>
      </w:pPr>
      <w:bookmarkStart w:id="47" w:name="_Toc260680792"/>
      <w:r>
        <w:rPr>
          <w:lang w:val="es-AR"/>
        </w:rPr>
        <w:t>Flujo de trabajo de Diseño</w:t>
      </w:r>
      <w:bookmarkEnd w:id="47"/>
    </w:p>
    <w:p w14:paraId="517E5C2B" w14:textId="77777777"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14:paraId="77A2CBD6"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3B72D85D" w14:textId="77777777"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14:paraId="3FE338EF" w14:textId="77777777"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14:paraId="0B0BF7CD" w14:textId="77777777"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14:paraId="652E382E" w14:textId="77777777"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14:paraId="392E2C34" w14:textId="77777777" w:rsidR="006B5692" w:rsidRDefault="006B5692" w:rsidP="006B5692">
      <w:pPr>
        <w:pStyle w:val="Ttulo2"/>
        <w:rPr>
          <w:rFonts w:eastAsia="Calibri"/>
        </w:rPr>
      </w:pPr>
      <w:bookmarkStart w:id="48" w:name="_Toc260680793"/>
      <w:r>
        <w:rPr>
          <w:rFonts w:eastAsia="Calibri"/>
        </w:rPr>
        <w:t>Flujo de trabajo de implementación</w:t>
      </w:r>
      <w:bookmarkEnd w:id="48"/>
    </w:p>
    <w:p w14:paraId="3B62AB85" w14:textId="77777777"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14:paraId="535AE4FB" w14:textId="77777777"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14:paraId="610F5EF4" w14:textId="77777777" w:rsidR="006B5692" w:rsidRPr="001068A4" w:rsidRDefault="006B5692" w:rsidP="006B5692">
      <w:pPr>
        <w:pStyle w:val="Ttulo2"/>
        <w:rPr>
          <w:rFonts w:eastAsia="Calibri"/>
          <w:lang w:val="es-AR"/>
        </w:rPr>
      </w:pPr>
      <w:bookmarkStart w:id="49" w:name="_Toc260680794"/>
      <w:r>
        <w:rPr>
          <w:rFonts w:eastAsia="Calibri"/>
          <w:lang w:val="es-AR"/>
        </w:rPr>
        <w:t>Flujo de trabajo de prueba</w:t>
      </w:r>
      <w:bookmarkEnd w:id="49"/>
    </w:p>
    <w:p w14:paraId="25BA9474" w14:textId="77777777"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14:paraId="01DDE981" w14:textId="77777777"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14:paraId="3953B8A7" w14:textId="77777777"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14:paraId="5BDFC0C0" w14:textId="77777777"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14:paraId="31F26DAD" w14:textId="77777777"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14:paraId="3C665D37" w14:textId="77777777"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14:paraId="3E12D8E1" w14:textId="77777777" w:rsidR="008E2816" w:rsidRDefault="008E2816">
      <w:pPr>
        <w:spacing w:after="0"/>
        <w:ind w:firstLine="360"/>
        <w:jc w:val="left"/>
        <w:rPr>
          <w:rFonts w:eastAsiaTheme="majorEastAsia" w:cstheme="majorBidi"/>
          <w:b/>
          <w:bCs/>
          <w:color w:val="376092" w:themeColor="accent1" w:themeShade="BF"/>
          <w:sz w:val="24"/>
          <w:szCs w:val="24"/>
        </w:rPr>
      </w:pPr>
      <w:r>
        <w:br w:type="page"/>
      </w:r>
    </w:p>
    <w:p w14:paraId="7416F7AB" w14:textId="77777777" w:rsidR="005C5C68" w:rsidRDefault="00112983" w:rsidP="005C5C68">
      <w:pPr>
        <w:pStyle w:val="Ttulo1"/>
        <w:rPr>
          <w:rFonts w:asciiTheme="minorHAnsi" w:hAnsiTheme="minorHAnsi"/>
        </w:rPr>
      </w:pPr>
      <w:bookmarkStart w:id="50" w:name="_Toc260680795"/>
      <w:r w:rsidRPr="00E1422C">
        <w:rPr>
          <w:rFonts w:asciiTheme="minorHAnsi" w:hAnsiTheme="minorHAnsi"/>
        </w:rPr>
        <w:lastRenderedPageBreak/>
        <w:t>Planificación de Proyecto</w:t>
      </w:r>
      <w:bookmarkEnd w:id="50"/>
    </w:p>
    <w:p w14:paraId="30284359" w14:textId="77777777" w:rsidR="005C5C68" w:rsidRDefault="004A6F2A" w:rsidP="008E2816">
      <w:pPr>
        <w:rPr>
          <w:rFonts w:eastAsiaTheme="majorEastAsia" w:cstheme="majorBidi"/>
          <w:b/>
          <w:bCs/>
          <w:color w:val="376092"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14:paraId="13AC7A49" w14:textId="77777777" w:rsidR="00FA2607" w:rsidRPr="008E2816" w:rsidRDefault="008E2816" w:rsidP="008E2816">
      <w:pPr>
        <w:spacing w:after="0"/>
        <w:jc w:val="left"/>
        <w:rPr>
          <w:rFonts w:eastAsiaTheme="majorEastAsia" w:cstheme="majorBidi"/>
          <w:b/>
          <w:bCs/>
          <w:noProof/>
          <w:color w:val="376092" w:themeColor="accent1" w:themeShade="BF"/>
          <w:sz w:val="24"/>
          <w:szCs w:val="24"/>
          <w:lang w:eastAsia="es-ES"/>
        </w:rPr>
      </w:pPr>
      <w:r w:rsidRPr="008E2816">
        <w:rPr>
          <w:i/>
          <w:noProof/>
          <w:lang w:eastAsia="es-ES" w:bidi="ar-SA"/>
        </w:rPr>
        <w:t>Ver anexo 1.</w:t>
      </w:r>
      <w:r w:rsidR="00FA2607" w:rsidRPr="008E2816">
        <w:rPr>
          <w:rFonts w:eastAsiaTheme="majorEastAsia" w:cstheme="majorBidi"/>
          <w:b/>
          <w:bCs/>
          <w:noProof/>
          <w:color w:val="376092" w:themeColor="accent1" w:themeShade="BF"/>
          <w:sz w:val="24"/>
          <w:szCs w:val="24"/>
          <w:lang w:eastAsia="es-ES"/>
        </w:rPr>
        <w:br w:type="page"/>
      </w:r>
    </w:p>
    <w:p w14:paraId="5ADC0AE6" w14:textId="77777777" w:rsidR="00112983" w:rsidRPr="00E1422C" w:rsidRDefault="00B66CEE" w:rsidP="00112983">
      <w:pPr>
        <w:pStyle w:val="Ttulo1"/>
        <w:rPr>
          <w:rFonts w:asciiTheme="minorHAnsi" w:hAnsiTheme="minorHAnsi"/>
        </w:rPr>
      </w:pPr>
      <w:r>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1" w:name="_Toc226020673"/>
      <w:bookmarkStart w:id="52" w:name="_Toc226021015"/>
      <w:bookmarkStart w:id="53" w:name="_Toc226022373"/>
      <w:bookmarkStart w:id="54" w:name="_Toc254114339"/>
      <w:bookmarkStart w:id="55" w:name="_Toc260680796"/>
      <w:r w:rsidR="00112983" w:rsidRPr="00E1422C">
        <w:rPr>
          <w:rFonts w:asciiTheme="minorHAnsi" w:hAnsiTheme="minorHAnsi"/>
        </w:rPr>
        <w:t>Investigación de antecedentes</w:t>
      </w:r>
      <w:bookmarkEnd w:id="51"/>
      <w:bookmarkEnd w:id="52"/>
      <w:bookmarkEnd w:id="53"/>
      <w:bookmarkEnd w:id="54"/>
      <w:bookmarkEnd w:id="55"/>
    </w:p>
    <w:p w14:paraId="469B053A" w14:textId="77777777" w:rsidR="00112983" w:rsidRPr="00E1422C" w:rsidRDefault="00112983" w:rsidP="00112983">
      <w:pPr>
        <w:pStyle w:val="Ttulo2"/>
      </w:pPr>
      <w:bookmarkStart w:id="56" w:name="_Toc260680797"/>
      <w:bookmarkStart w:id="57" w:name="_Toc226020675"/>
      <w:bookmarkStart w:id="58" w:name="_Toc226021017"/>
      <w:bookmarkStart w:id="59" w:name="_Toc226022375"/>
      <w:bookmarkStart w:id="60" w:name="_Toc226472208"/>
      <w:r w:rsidRPr="00E1422C">
        <w:t>Fuente número 1</w:t>
      </w:r>
      <w:bookmarkEnd w:id="56"/>
    </w:p>
    <w:p w14:paraId="44245C95"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14:paraId="4200AA27" w14:textId="77777777" w:rsidR="00112983" w:rsidRPr="00E1422C" w:rsidRDefault="00112983" w:rsidP="00112983">
      <w:r w:rsidRPr="00E1422C">
        <w:rPr>
          <w:b/>
          <w:u w:val="single"/>
        </w:rPr>
        <w:t>Ubicación:</w:t>
      </w:r>
      <w:r w:rsidRPr="00E1422C">
        <w:t xml:space="preserve"> Buenos Aires, Argentina</w:t>
      </w:r>
    </w:p>
    <w:p w14:paraId="2E8C74D5" w14:textId="77777777" w:rsidR="00112983" w:rsidRPr="00E1422C" w:rsidRDefault="00112983" w:rsidP="00112983">
      <w:r w:rsidRPr="00E1422C">
        <w:rPr>
          <w:b/>
          <w:u w:val="single"/>
        </w:rPr>
        <w:t>Página Web:</w:t>
      </w:r>
      <w:r w:rsidRPr="00E1422C">
        <w:t xml:space="preserve"> http://concentrabeller.com.ar/</w:t>
      </w:r>
    </w:p>
    <w:p w14:paraId="5D6AE0F9" w14:textId="77777777"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proofErr w:type="spellStart"/>
      <w:r w:rsidRPr="00E1422C">
        <w:t>planteo</w:t>
      </w:r>
      <w:proofErr w:type="spellEnd"/>
      <w:r w:rsidRPr="00E1422C">
        <w:t xml:space="preserve"> los siguientes valores:</w:t>
      </w:r>
    </w:p>
    <w:p w14:paraId="6845A93D" w14:textId="77777777" w:rsidR="00112983" w:rsidRPr="00E1422C" w:rsidRDefault="00112983" w:rsidP="00112983">
      <w:r w:rsidRPr="00E1422C">
        <w:rPr>
          <w:rStyle w:val="Textoennegrita"/>
        </w:rPr>
        <w:t>Misión:</w:t>
      </w:r>
      <w:r w:rsidRPr="00E1422C">
        <w:t xml:space="preserve"> Cuidamos y potenciamos el sentido de la visión para una vida mejor.</w:t>
      </w:r>
    </w:p>
    <w:p w14:paraId="537A81DE" w14:textId="77777777" w:rsidR="00112983" w:rsidRPr="00E1422C" w:rsidRDefault="00112983" w:rsidP="00112983">
      <w:r w:rsidRPr="00E1422C">
        <w:rPr>
          <w:rStyle w:val="Textoennegrita"/>
        </w:rPr>
        <w:t>Visión:</w:t>
      </w:r>
      <w:r w:rsidRPr="00E1422C">
        <w:t xml:space="preserve"> Satisfacer las necesidades visuales para cada etapa de la vida de nuestros clientes.</w:t>
      </w:r>
    </w:p>
    <w:p w14:paraId="1DD51364" w14:textId="77777777"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14:paraId="1255B2D5" w14:textId="77777777"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14:paraId="7CBA3E23" w14:textId="77777777"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14:paraId="0FEEBDBA" w14:textId="77777777" w:rsidR="00112983" w:rsidRPr="00E1422C" w:rsidRDefault="00112983" w:rsidP="00112983">
      <w:pPr>
        <w:pStyle w:val="Ttulo2"/>
      </w:pPr>
      <w:bookmarkStart w:id="61" w:name="_Toc226020676"/>
      <w:bookmarkStart w:id="62" w:name="_Toc226021018"/>
      <w:bookmarkStart w:id="63" w:name="_Toc226022376"/>
      <w:bookmarkStart w:id="64" w:name="_Toc254114341"/>
      <w:bookmarkStart w:id="65" w:name="_Toc260680798"/>
      <w:bookmarkEnd w:id="57"/>
      <w:bookmarkEnd w:id="58"/>
      <w:bookmarkEnd w:id="59"/>
      <w:bookmarkEnd w:id="60"/>
      <w:r w:rsidRPr="00E1422C">
        <w:t>Fuente número 2</w:t>
      </w:r>
      <w:bookmarkEnd w:id="61"/>
      <w:bookmarkEnd w:id="62"/>
      <w:bookmarkEnd w:id="63"/>
      <w:bookmarkEnd w:id="64"/>
      <w:bookmarkEnd w:id="65"/>
    </w:p>
    <w:p w14:paraId="54F14988"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C</w:t>
      </w:r>
      <w:hyperlink r:id="rId18"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roofErr w:type="spellEnd"/>
    </w:p>
    <w:p w14:paraId="479ED2C1"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14:paraId="3308029E" w14:textId="77777777" w:rsidR="00112983" w:rsidRPr="00E1422C" w:rsidRDefault="00112983" w:rsidP="00112983">
      <w:bookmarkStart w:id="66" w:name="_Toc226020677"/>
      <w:r w:rsidRPr="00E1422C">
        <w:rPr>
          <w:b/>
          <w:u w:val="single"/>
        </w:rPr>
        <w:t>Página Web:</w:t>
      </w:r>
      <w:r w:rsidRPr="00E1422C">
        <w:t xml:space="preserve"> </w:t>
      </w:r>
      <w:bookmarkEnd w:id="66"/>
      <w:r w:rsidRPr="00E1422C">
        <w:t>http://www.cebeargentina.com/</w:t>
      </w:r>
    </w:p>
    <w:p w14:paraId="55592C55" w14:textId="77777777"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14:paraId="590696EA"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14:paraId="6CD86745"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14:paraId="44FEC138"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14:paraId="7C47649F"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14:paraId="59EC1B73" w14:textId="77777777" w:rsidR="00112983" w:rsidRPr="00E1422C" w:rsidRDefault="00112983" w:rsidP="00112983">
      <w:pPr>
        <w:pStyle w:val="Ttulo2"/>
      </w:pPr>
      <w:bookmarkStart w:id="67" w:name="_Toc260680799"/>
      <w:r w:rsidRPr="00E1422C">
        <w:lastRenderedPageBreak/>
        <w:t>Fuente número 3</w:t>
      </w:r>
      <w:bookmarkEnd w:id="67"/>
    </w:p>
    <w:p w14:paraId="51E5F600"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Ray-Ban</w:t>
      </w:r>
      <w:proofErr w:type="spellEnd"/>
    </w:p>
    <w:p w14:paraId="7E1B3510"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14:paraId="74CFA98F" w14:textId="77777777" w:rsidR="00112983" w:rsidRPr="00E1422C" w:rsidRDefault="00112983" w:rsidP="00112983">
      <w:r w:rsidRPr="00E1422C">
        <w:rPr>
          <w:b/>
          <w:u w:val="single"/>
        </w:rPr>
        <w:t>Página Web:</w:t>
      </w:r>
      <w:r w:rsidRPr="00E1422C">
        <w:t xml:space="preserve"> http://www.ray-ban.com/argentina/</w:t>
      </w:r>
    </w:p>
    <w:p w14:paraId="5DA8D1CD"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vendió la marca a la compañía italiana </w:t>
      </w:r>
      <w:hyperlink r:id="rId21"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14:paraId="3085933E"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14:paraId="0F6E8F56"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2" w:tooltip="Ray-Ban Aviator (aún no redactado)" w:history="1">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Aviator</w:t>
        </w:r>
        <w:proofErr w:type="spellEnd"/>
      </w:hyperlink>
      <w:r w:rsidRPr="00E1422C">
        <w:rPr>
          <w:rFonts w:eastAsia="Times New Roman"/>
          <w:lang w:eastAsia="es-ES"/>
        </w:rPr>
        <w:t xml:space="preserve"> y </w:t>
      </w:r>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14:paraId="1F7D999B"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8"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14:paraId="307A8E1A" w14:textId="77777777" w:rsidR="00112983" w:rsidRPr="00E1422C" w:rsidRDefault="00112983" w:rsidP="00112983">
      <w:pPr>
        <w:pStyle w:val="Ttulo2"/>
      </w:pPr>
      <w:bookmarkStart w:id="68" w:name="_Toc260680800"/>
      <w:r w:rsidRPr="00E1422C">
        <w:t>Fuente número 4</w:t>
      </w:r>
      <w:bookmarkEnd w:id="68"/>
    </w:p>
    <w:p w14:paraId="68AA3729"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Luxottica</w:t>
      </w:r>
      <w:proofErr w:type="spellEnd"/>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S.p.A</w:t>
      </w:r>
      <w:proofErr w:type="spellEnd"/>
      <w:r w:rsidRPr="00E1422C">
        <w:rPr>
          <w:rFonts w:asciiTheme="minorHAnsi" w:hAnsiTheme="minorHAnsi"/>
          <w:bCs/>
          <w:color w:val="auto"/>
          <w:sz w:val="22"/>
          <w:szCs w:val="22"/>
        </w:rPr>
        <w:t>.</w:t>
      </w:r>
    </w:p>
    <w:p w14:paraId="6513172E"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14:paraId="286D2025" w14:textId="77777777" w:rsidR="00112983" w:rsidRPr="00E1422C" w:rsidRDefault="00112983" w:rsidP="00112983">
      <w:r w:rsidRPr="00E1422C">
        <w:rPr>
          <w:b/>
          <w:u w:val="single"/>
        </w:rPr>
        <w:t>Página Web:</w:t>
      </w:r>
      <w:r w:rsidRPr="00E1422C">
        <w:t xml:space="preserve"> http://www.luxottica.com</w:t>
      </w:r>
    </w:p>
    <w:p w14:paraId="7D76FC83"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 xml:space="preserve">Grupo </w:t>
      </w:r>
      <w:proofErr w:type="spellStart"/>
      <w:r w:rsidRPr="00E1422C">
        <w:rPr>
          <w:rFonts w:asciiTheme="minorHAnsi" w:hAnsiTheme="minorHAnsi"/>
          <w:bCs/>
          <w:color w:val="auto"/>
          <w:sz w:val="22"/>
          <w:szCs w:val="22"/>
        </w:rPr>
        <w:t>S.p.A</w:t>
      </w:r>
      <w:proofErr w:type="spellEnd"/>
      <w:r w:rsidRPr="00E1422C">
        <w:rPr>
          <w:rFonts w:asciiTheme="minorHAnsi" w:hAnsiTheme="minorHAnsi"/>
          <w:bCs/>
          <w:color w:val="auto"/>
          <w:sz w:val="22"/>
          <w:szCs w:val="22"/>
        </w:rPr>
        <w:t xml:space="preserve">. de </w:t>
      </w:r>
      <w:proofErr w:type="spellStart"/>
      <w:r w:rsidRPr="00E1422C">
        <w:rPr>
          <w:rFonts w:asciiTheme="minorHAnsi" w:hAnsiTheme="minorHAnsi"/>
          <w:bCs/>
          <w:color w:val="auto"/>
          <w:sz w:val="22"/>
          <w:szCs w:val="22"/>
        </w:rPr>
        <w:t>Luxottica</w:t>
      </w:r>
      <w:proofErr w:type="spellEnd"/>
      <w:r w:rsidRPr="00E1422C">
        <w:rPr>
          <w:rFonts w:asciiTheme="minorHAnsi" w:hAnsiTheme="minorHAnsi"/>
          <w:bCs/>
          <w:color w:val="auto"/>
          <w:sz w:val="22"/>
          <w:szCs w:val="22"/>
        </w:rPr>
        <w:t xml:space="preserve"> es en e</w:t>
      </w:r>
      <w:r w:rsidRPr="00E1422C">
        <w:rPr>
          <w:rFonts w:asciiTheme="minorHAnsi" w:hAnsiTheme="minorHAnsi"/>
          <w:color w:val="auto"/>
          <w:sz w:val="22"/>
          <w:szCs w:val="22"/>
        </w:rPr>
        <w:t xml:space="preserve">l mundo la compañía más grande. Sus marcas más conocidas de que fabrican son: </w:t>
      </w:r>
      <w:hyperlink r:id="rId30"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31" w:tooltip="Choza de Sunglass internacional" w:history="1">
        <w:r w:rsidRPr="00E1422C">
          <w:rPr>
            <w:rStyle w:val="Hipervnculo"/>
            <w:rFonts w:asciiTheme="minorHAnsi" w:hAnsiTheme="minorHAnsi"/>
            <w:color w:val="auto"/>
            <w:sz w:val="22"/>
            <w:szCs w:val="22"/>
          </w:rPr>
          <w:t xml:space="preserve">Choza de </w:t>
        </w:r>
        <w:proofErr w:type="spellStart"/>
        <w:r w:rsidRPr="00E1422C">
          <w:rPr>
            <w:rStyle w:val="Hipervnculo"/>
            <w:rFonts w:asciiTheme="minorHAnsi" w:hAnsiTheme="minorHAnsi"/>
            <w:color w:val="auto"/>
            <w:sz w:val="22"/>
            <w:szCs w:val="22"/>
          </w:rPr>
          <w:t>Sunglass</w:t>
        </w:r>
        <w:proofErr w:type="spellEnd"/>
        <w:r w:rsidRPr="00E1422C">
          <w:rPr>
            <w:rStyle w:val="Hipervnculo"/>
            <w:rFonts w:asciiTheme="minorHAnsi" w:hAnsiTheme="minorHAnsi"/>
            <w:color w:val="auto"/>
            <w:sz w:val="22"/>
            <w:szCs w:val="22"/>
          </w:rPr>
          <w:t xml:space="preserve"> internacional</w:t>
        </w:r>
      </w:hyperlink>
      <w:r w:rsidRPr="00E1422C">
        <w:rPr>
          <w:rFonts w:asciiTheme="minorHAnsi" w:hAnsiTheme="minorHAnsi"/>
          <w:color w:val="auto"/>
          <w:sz w:val="22"/>
          <w:szCs w:val="22"/>
        </w:rPr>
        <w:t xml:space="preserve">, </w:t>
      </w:r>
      <w:hyperlink r:id="rId32" w:tooltip="Persol" w:history="1">
        <w:proofErr w:type="spellStart"/>
        <w:r w:rsidRPr="00E1422C">
          <w:rPr>
            <w:rStyle w:val="Hipervnculo"/>
            <w:rFonts w:asciiTheme="minorHAnsi" w:hAnsiTheme="minorHAnsi"/>
            <w:color w:val="auto"/>
            <w:sz w:val="22"/>
            <w:szCs w:val="22"/>
          </w:rPr>
          <w:t>Persol</w:t>
        </w:r>
        <w:proofErr w:type="spellEnd"/>
      </w:hyperlink>
      <w:r w:rsidRPr="00E1422C">
        <w:rPr>
          <w:rFonts w:asciiTheme="minorHAnsi" w:hAnsiTheme="minorHAnsi"/>
          <w:color w:val="auto"/>
          <w:sz w:val="22"/>
          <w:szCs w:val="22"/>
        </w:rPr>
        <w:t xml:space="preserve"> y adquirido recientemente </w:t>
      </w:r>
      <w:hyperlink r:id="rId33" w:tooltip="Oakley, Inc." w:history="1">
        <w:proofErr w:type="spellStart"/>
        <w:r w:rsidRPr="00E1422C">
          <w:rPr>
            <w:rStyle w:val="Hipervnculo"/>
            <w:rFonts w:asciiTheme="minorHAnsi" w:hAnsiTheme="minorHAnsi"/>
            <w:color w:val="auto"/>
            <w:sz w:val="22"/>
            <w:szCs w:val="22"/>
          </w:rPr>
          <w:t>Oakley</w:t>
        </w:r>
        <w:proofErr w:type="spellEnd"/>
        <w:r w:rsidRPr="00E1422C">
          <w:rPr>
            <w:rStyle w:val="Hipervnculo"/>
            <w:rFonts w:asciiTheme="minorHAnsi" w:hAnsiTheme="minorHAnsi"/>
            <w:color w:val="auto"/>
            <w:sz w:val="22"/>
            <w:szCs w:val="22"/>
          </w:rPr>
          <w:t>, Inc.</w:t>
        </w:r>
      </w:hyperlink>
      <w:r w:rsidRPr="00E1422C">
        <w:rPr>
          <w:rFonts w:asciiTheme="minorHAnsi" w:hAnsiTheme="minorHAnsi"/>
          <w:color w:val="auto"/>
          <w:sz w:val="22"/>
          <w:szCs w:val="22"/>
        </w:rPr>
        <w:t xml:space="preserve">. También hace las gafas de sol para las marcas de fábrica del diseñador de por ejemplo </w:t>
      </w:r>
      <w:hyperlink r:id="rId34" w:tooltip="Chanel" w:history="1">
        <w:proofErr w:type="spellStart"/>
        <w:r w:rsidRPr="00E1422C">
          <w:rPr>
            <w:rStyle w:val="Hipervnculo"/>
            <w:rFonts w:asciiTheme="minorHAnsi" w:hAnsiTheme="minorHAnsi"/>
            <w:color w:val="auto"/>
            <w:sz w:val="22"/>
            <w:szCs w:val="22"/>
          </w:rPr>
          <w:t>Chanel</w:t>
        </w:r>
        <w:proofErr w:type="spellEnd"/>
      </w:hyperlink>
      <w:r w:rsidRPr="00E1422C">
        <w:rPr>
          <w:rFonts w:asciiTheme="minorHAnsi" w:hAnsiTheme="minorHAnsi"/>
          <w:color w:val="auto"/>
          <w:sz w:val="22"/>
          <w:szCs w:val="22"/>
        </w:rPr>
        <w:t xml:space="preserve"> y </w:t>
      </w:r>
      <w:hyperlink r:id="rId35"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6" w:tooltip="Leonardo Del Vecchio" w:history="1">
        <w:r w:rsidRPr="00E1422C">
          <w:rPr>
            <w:rStyle w:val="Hipervnculo"/>
            <w:rFonts w:asciiTheme="minorHAnsi" w:hAnsiTheme="minorHAnsi"/>
            <w:color w:val="auto"/>
            <w:sz w:val="22"/>
            <w:szCs w:val="22"/>
          </w:rPr>
          <w:t xml:space="preserve">Leonardo Del </w:t>
        </w:r>
        <w:proofErr w:type="spellStart"/>
        <w:r w:rsidRPr="00E1422C">
          <w:rPr>
            <w:rStyle w:val="Hipervnculo"/>
            <w:rFonts w:asciiTheme="minorHAnsi" w:hAnsiTheme="minorHAnsi"/>
            <w:color w:val="auto"/>
            <w:sz w:val="22"/>
            <w:szCs w:val="22"/>
          </w:rPr>
          <w:t>Vecchio</w:t>
        </w:r>
        <w:proofErr w:type="spellEnd"/>
      </w:hyperlink>
      <w:r w:rsidRPr="00E1422C">
        <w:rPr>
          <w:rFonts w:asciiTheme="minorHAnsi" w:hAnsiTheme="minorHAnsi"/>
          <w:color w:val="auto"/>
          <w:sz w:val="22"/>
          <w:szCs w:val="22"/>
        </w:rPr>
        <w:t xml:space="preserve"> comenzó la compañía en 1961, adentro </w:t>
      </w:r>
      <w:hyperlink r:id="rId37" w:tooltip="Agordo" w:history="1">
        <w:proofErr w:type="spellStart"/>
        <w:r w:rsidRPr="00E1422C">
          <w:rPr>
            <w:rStyle w:val="Hipervnculo"/>
            <w:rFonts w:asciiTheme="minorHAnsi" w:hAnsiTheme="minorHAnsi"/>
            <w:color w:val="auto"/>
            <w:sz w:val="22"/>
            <w:szCs w:val="22"/>
          </w:rPr>
          <w:t>Agordo</w:t>
        </w:r>
        <w:proofErr w:type="spellEnd"/>
      </w:hyperlink>
      <w:r w:rsidRPr="00E1422C">
        <w:rPr>
          <w:rFonts w:asciiTheme="minorHAnsi" w:hAnsiTheme="minorHAnsi"/>
          <w:color w:val="auto"/>
          <w:sz w:val="22"/>
          <w:szCs w:val="22"/>
        </w:rPr>
        <w:t xml:space="preserve"> norte de Venecia; establecen jefatura hoy a la compañía adentro </w:t>
      </w:r>
      <w:hyperlink r:id="rId38"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14:paraId="58C21BF5"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w:t>
      </w:r>
      <w:proofErr w:type="spellStart"/>
      <w:r w:rsidRPr="00E1422C">
        <w:rPr>
          <w:rFonts w:asciiTheme="minorHAnsi" w:hAnsiTheme="minorHAnsi"/>
          <w:color w:val="auto"/>
          <w:sz w:val="22"/>
          <w:szCs w:val="22"/>
        </w:rPr>
        <w:t>Vecchio</w:t>
      </w:r>
      <w:proofErr w:type="spellEnd"/>
      <w:r w:rsidRPr="00E1422C">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E1422C">
        <w:rPr>
          <w:rFonts w:asciiTheme="minorHAnsi" w:hAnsiTheme="minorHAnsi"/>
          <w:color w:val="auto"/>
          <w:sz w:val="22"/>
          <w:szCs w:val="22"/>
        </w:rPr>
        <w:t>Agordo</w:t>
      </w:r>
      <w:proofErr w:type="spellEnd"/>
      <w:r w:rsidRPr="00E1422C">
        <w:rPr>
          <w:rFonts w:asciiTheme="minorHAnsi" w:hAnsiTheme="minorHAnsi"/>
          <w:color w:val="auto"/>
          <w:sz w:val="22"/>
          <w:szCs w:val="22"/>
        </w:rPr>
        <w:t xml:space="preserve"> en </w:t>
      </w:r>
      <w:hyperlink r:id="rId39"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w:t>
      </w:r>
      <w:proofErr w:type="spellStart"/>
      <w:r w:rsidRPr="00E1422C">
        <w:rPr>
          <w:rFonts w:asciiTheme="minorHAnsi" w:hAnsiTheme="minorHAnsi"/>
          <w:color w:val="auto"/>
          <w:sz w:val="22"/>
          <w:szCs w:val="22"/>
        </w:rPr>
        <w:t>eyewear</w:t>
      </w:r>
      <w:proofErr w:type="spellEnd"/>
      <w:r w:rsidRPr="00E1422C">
        <w:rPr>
          <w:rFonts w:asciiTheme="minorHAnsi" w:hAnsiTheme="minorHAnsi"/>
          <w:color w:val="auto"/>
          <w:sz w:val="22"/>
          <w:szCs w:val="22"/>
        </w:rPr>
        <w:t xml:space="preserve"> italiana. La nueva compañía era </w:t>
      </w:r>
      <w:proofErr w:type="spellStart"/>
      <w:r w:rsidRPr="00E1422C">
        <w:rPr>
          <w:rFonts w:asciiTheme="minorHAnsi" w:hAnsiTheme="minorHAnsi"/>
          <w:color w:val="auto"/>
          <w:sz w:val="22"/>
          <w:szCs w:val="22"/>
        </w:rPr>
        <w:t>Luxottica</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s.a.s</w:t>
      </w:r>
      <w:proofErr w:type="spellEnd"/>
      <w:r w:rsidRPr="00E1422C">
        <w:rPr>
          <w:rFonts w:asciiTheme="minorHAnsi" w:hAnsiTheme="minorHAnsi"/>
          <w:color w:val="auto"/>
          <w:sz w:val="22"/>
          <w:szCs w:val="22"/>
        </w:rPr>
        <w:t xml:space="preserve">., una sociedad limitada. En 1967 comenzó a vender marcos completos de la lente bajo marca de fábrica de </w:t>
      </w:r>
      <w:proofErr w:type="spellStart"/>
      <w:r w:rsidRPr="00E1422C">
        <w:rPr>
          <w:rFonts w:asciiTheme="minorHAnsi" w:hAnsiTheme="minorHAnsi"/>
          <w:color w:val="auto"/>
          <w:sz w:val="22"/>
          <w:szCs w:val="22"/>
        </w:rPr>
        <w:lastRenderedPageBreak/>
        <w:t>Luxottica</w:t>
      </w:r>
      <w:proofErr w:type="spellEnd"/>
      <w:r w:rsidRPr="00E1422C">
        <w:rPr>
          <w:rFonts w:asciiTheme="minorHAnsi" w:hAnsiTheme="minorHAnsi"/>
          <w:color w:val="auto"/>
          <w:sz w:val="22"/>
          <w:szCs w:val="22"/>
        </w:rPr>
        <w:t xml:space="preserve">, que fueron bastante aceptados. Antes de 1971 él terminó el negocio de la fabricación de contrato. </w:t>
      </w:r>
    </w:p>
    <w:p w14:paraId="29B77546"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w:t>
      </w:r>
      <w:proofErr w:type="spellStart"/>
      <w:r w:rsidRPr="00E1422C">
        <w:rPr>
          <w:rFonts w:asciiTheme="minorHAnsi" w:hAnsiTheme="minorHAnsi"/>
          <w:color w:val="auto"/>
          <w:sz w:val="22"/>
          <w:szCs w:val="22"/>
        </w:rPr>
        <w:t>Scarrone</w:t>
      </w:r>
      <w:proofErr w:type="spellEnd"/>
      <w:r w:rsidRPr="00E1422C">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14:paraId="7E1ACE26" w14:textId="77777777"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w:t>
      </w:r>
      <w:proofErr w:type="spellStart"/>
      <w:r w:rsidRPr="00E1422C">
        <w:rPr>
          <w:rFonts w:asciiTheme="minorHAnsi" w:hAnsiTheme="minorHAnsi"/>
          <w:color w:val="auto"/>
          <w:sz w:val="22"/>
          <w:szCs w:val="22"/>
        </w:rPr>
        <w:t>instalo</w:t>
      </w:r>
      <w:proofErr w:type="spellEnd"/>
      <w:r w:rsidRPr="00E1422C">
        <w:rPr>
          <w:rFonts w:asciiTheme="minorHAnsi" w:hAnsiTheme="minorHAnsi"/>
          <w:color w:val="auto"/>
          <w:sz w:val="22"/>
          <w:szCs w:val="22"/>
        </w:rPr>
        <w:t xml:space="preserve"> en Nueva York en 1990, y en Milano en diciembre de 2000, ensamblando el MIB-30 (ahora </w:t>
      </w:r>
      <w:hyperlink r:id="rId40"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proofErr w:type="spellStart"/>
        <w:r w:rsidRPr="00E1422C">
          <w:rPr>
            <w:rStyle w:val="Hipervnculo"/>
            <w:rFonts w:asciiTheme="minorHAnsi" w:hAnsiTheme="minorHAnsi"/>
            <w:color w:val="auto"/>
            <w:sz w:val="22"/>
            <w:szCs w:val="22"/>
          </w:rPr>
          <w:t>Persol</w:t>
        </w:r>
        <w:proofErr w:type="spellEnd"/>
      </w:hyperlink>
      <w:r w:rsidRPr="00E1422C">
        <w:rPr>
          <w:rFonts w:asciiTheme="minorHAnsi" w:hAnsiTheme="minorHAnsi"/>
          <w:color w:val="auto"/>
          <w:sz w:val="22"/>
          <w:szCs w:val="22"/>
        </w:rPr>
        <w:t xml:space="preserve"> y los E.E.U.U. </w:t>
      </w:r>
      <w:proofErr w:type="spellStart"/>
      <w:r w:rsidRPr="00E1422C">
        <w:rPr>
          <w:rFonts w:asciiTheme="minorHAnsi" w:hAnsiTheme="minorHAnsi"/>
          <w:color w:val="auto"/>
          <w:sz w:val="22"/>
          <w:szCs w:val="22"/>
        </w:rPr>
        <w:t>Shoe</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Corporation</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LensCrafters</w:t>
      </w:r>
      <w:proofErr w:type="spellEnd"/>
      <w:r w:rsidRPr="00E1422C">
        <w:rPr>
          <w:rFonts w:asciiTheme="minorHAnsi" w:hAnsiTheme="minorHAnsi"/>
          <w:color w:val="auto"/>
          <w:sz w:val="22"/>
          <w:szCs w:val="22"/>
        </w:rPr>
        <w:t xml:space="preserve">) en 1995, Rayo-Interdicción en 1999 y </w:t>
      </w:r>
      <w:proofErr w:type="spellStart"/>
      <w:r w:rsidRPr="00E1422C">
        <w:rPr>
          <w:rFonts w:asciiTheme="minorHAnsi" w:hAnsiTheme="minorHAnsi"/>
          <w:color w:val="auto"/>
          <w:sz w:val="22"/>
          <w:szCs w:val="22"/>
        </w:rPr>
        <w:t>Sunglass</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Hut</w:t>
      </w:r>
      <w:proofErr w:type="spellEnd"/>
      <w:r w:rsidRPr="00E1422C">
        <w:rPr>
          <w:rFonts w:asciiTheme="minorHAnsi" w:hAnsiTheme="minorHAnsi"/>
          <w:color w:val="auto"/>
          <w:sz w:val="22"/>
          <w:szCs w:val="22"/>
        </w:rPr>
        <w:t xml:space="preserve">, Inc. en 2001. Fueron a buscar a más compañías al por menor, adquiriendo </w:t>
      </w:r>
      <w:hyperlink r:id="rId42" w:tooltip="Sydney" w:history="1">
        <w:proofErr w:type="spellStart"/>
        <w:r w:rsidRPr="00E1422C">
          <w:rPr>
            <w:rStyle w:val="Hipervnculo"/>
            <w:rFonts w:asciiTheme="minorHAnsi" w:hAnsiTheme="minorHAnsi"/>
            <w:color w:val="auto"/>
            <w:sz w:val="22"/>
            <w:szCs w:val="22"/>
          </w:rPr>
          <w:t>Sydney</w:t>
        </w:r>
        <w:proofErr w:type="spellEnd"/>
      </w:hyperlink>
      <w:r w:rsidRPr="00E1422C">
        <w:rPr>
          <w:rFonts w:asciiTheme="minorHAnsi" w:hAnsiTheme="minorHAnsi"/>
          <w:color w:val="auto"/>
          <w:sz w:val="22"/>
          <w:szCs w:val="22"/>
        </w:rPr>
        <w:t xml:space="preserve">- basado </w:t>
      </w:r>
      <w:hyperlink r:id="rId43"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4" w:tooltip="Visión de Pearle" w:history="1">
        <w:r w:rsidRPr="00E1422C">
          <w:rPr>
            <w:rStyle w:val="Hipervnculo"/>
            <w:rFonts w:asciiTheme="minorHAnsi" w:hAnsiTheme="minorHAnsi"/>
            <w:color w:val="auto"/>
            <w:sz w:val="22"/>
            <w:szCs w:val="22"/>
          </w:rPr>
          <w:t xml:space="preserve">Visión de </w:t>
        </w:r>
        <w:proofErr w:type="spellStart"/>
        <w:r w:rsidRPr="00E1422C">
          <w:rPr>
            <w:rStyle w:val="Hipervnculo"/>
            <w:rFonts w:asciiTheme="minorHAnsi" w:hAnsiTheme="minorHAnsi"/>
            <w:color w:val="auto"/>
            <w:sz w:val="22"/>
            <w:szCs w:val="22"/>
          </w:rPr>
          <w:t>Pearle</w:t>
        </w:r>
        <w:proofErr w:type="spellEnd"/>
      </w:hyperlink>
      <w:r w:rsidRPr="00E1422C">
        <w:rPr>
          <w:rFonts w:asciiTheme="minorHAnsi" w:hAnsiTheme="minorHAnsi"/>
          <w:color w:val="auto"/>
          <w:sz w:val="22"/>
          <w:szCs w:val="22"/>
        </w:rPr>
        <w:t xml:space="preserve"> en </w:t>
      </w:r>
      <w:hyperlink r:id="rId45"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Surfeyes</w:t>
      </w:r>
      <w:proofErr w:type="spellEnd"/>
      <w:r w:rsidRPr="00E1422C">
        <w:rPr>
          <w:rFonts w:asciiTheme="minorHAnsi" w:hAnsiTheme="minorHAnsi"/>
          <w:color w:val="auto"/>
          <w:sz w:val="22"/>
          <w:szCs w:val="22"/>
        </w:rPr>
        <w:t xml:space="preserve"> adentro </w:t>
      </w:r>
      <w:hyperlink r:id="rId46"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xml:space="preserve">, y nacional de Cole en 2004. Lo más recientemente posible, adquirieron </w:t>
      </w:r>
      <w:proofErr w:type="spellStart"/>
      <w:r w:rsidRPr="00E1422C">
        <w:rPr>
          <w:rFonts w:asciiTheme="minorHAnsi" w:hAnsiTheme="minorHAnsi"/>
          <w:color w:val="auto"/>
          <w:sz w:val="22"/>
          <w:szCs w:val="22"/>
        </w:rPr>
        <w:t>Oakley</w:t>
      </w:r>
      <w:proofErr w:type="spellEnd"/>
      <w:r w:rsidRPr="00E1422C">
        <w:rPr>
          <w:rFonts w:asciiTheme="minorHAnsi" w:hAnsiTheme="minorHAnsi"/>
          <w:color w:val="auto"/>
          <w:sz w:val="22"/>
          <w:szCs w:val="22"/>
        </w:rPr>
        <w:t xml:space="preserve"> en un reparto de US$2.1bn en noviembre de 2007.</w:t>
      </w:r>
      <w:hyperlink r:id="rId47" w:anchor="cite_note-Oakley-0" w:history="1"/>
      <w:bookmarkStart w:id="69" w:name="Brands"/>
      <w:bookmarkEnd w:id="69"/>
    </w:p>
    <w:p w14:paraId="65639232" w14:textId="77777777"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0" w:name="Manufacturing"/>
      <w:bookmarkEnd w:id="70"/>
    </w:p>
    <w:p w14:paraId="37EC74E3"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w:t>
      </w:r>
      <w:proofErr w:type="spellStart"/>
      <w:r w:rsidRPr="00E1422C">
        <w:rPr>
          <w:rFonts w:asciiTheme="minorHAnsi" w:hAnsiTheme="minorHAnsi"/>
          <w:color w:val="auto"/>
          <w:sz w:val="22"/>
          <w:szCs w:val="22"/>
        </w:rPr>
        <w:t>Oakley</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Revo</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Arnette</w:t>
      </w:r>
      <w:proofErr w:type="spellEnd"/>
      <w:r w:rsidRPr="00E1422C">
        <w:rPr>
          <w:rFonts w:asciiTheme="minorHAnsi" w:hAnsiTheme="minorHAnsi"/>
          <w:color w:val="auto"/>
          <w:sz w:val="22"/>
          <w:szCs w:val="22"/>
        </w:rPr>
        <w:t xml:space="preserve">, lazo del asesino, </w:t>
      </w:r>
      <w:proofErr w:type="spellStart"/>
      <w:r w:rsidRPr="00E1422C">
        <w:rPr>
          <w:rFonts w:asciiTheme="minorHAnsi" w:hAnsiTheme="minorHAnsi"/>
          <w:color w:val="auto"/>
          <w:sz w:val="22"/>
          <w:szCs w:val="22"/>
        </w:rPr>
        <w:t>Persol</w:t>
      </w:r>
      <w:proofErr w:type="spellEnd"/>
      <w:r w:rsidRPr="00E1422C">
        <w:rPr>
          <w:rFonts w:asciiTheme="minorHAnsi" w:hAnsiTheme="minorHAnsi"/>
          <w:color w:val="auto"/>
          <w:sz w:val="22"/>
          <w:szCs w:val="22"/>
        </w:rPr>
        <w:t xml:space="preserve">, Vogue, </w:t>
      </w:r>
      <w:proofErr w:type="spellStart"/>
      <w:r w:rsidRPr="00E1422C">
        <w:rPr>
          <w:rFonts w:asciiTheme="minorHAnsi" w:hAnsiTheme="minorHAnsi"/>
          <w:color w:val="auto"/>
          <w:sz w:val="22"/>
          <w:szCs w:val="22"/>
        </w:rPr>
        <w:t>Luxottica</w:t>
      </w:r>
      <w:proofErr w:type="spellEnd"/>
      <w:r w:rsidRPr="00E1422C">
        <w:rPr>
          <w:rFonts w:asciiTheme="minorHAnsi" w:hAnsiTheme="minorHAnsi"/>
          <w:color w:val="auto"/>
          <w:sz w:val="22"/>
          <w:szCs w:val="22"/>
        </w:rPr>
        <w:t xml:space="preserve">, y </w:t>
      </w:r>
      <w:proofErr w:type="spellStart"/>
      <w:r w:rsidRPr="00E1422C">
        <w:rPr>
          <w:rFonts w:asciiTheme="minorHAnsi" w:hAnsiTheme="minorHAnsi"/>
          <w:color w:val="auto"/>
          <w:sz w:val="22"/>
          <w:szCs w:val="22"/>
        </w:rPr>
        <w:t>Sferoflex</w:t>
      </w:r>
      <w:proofErr w:type="spellEnd"/>
      <w:r w:rsidRPr="00E1422C">
        <w:rPr>
          <w:rFonts w:asciiTheme="minorHAnsi" w:hAnsiTheme="minorHAnsi"/>
          <w:color w:val="auto"/>
          <w:sz w:val="22"/>
          <w:szCs w:val="22"/>
        </w:rPr>
        <w:t xml:space="preserve">. La compañía también hace las gafas de sol vendidas bajo etiquetas del diseñador tales como </w:t>
      </w:r>
      <w:proofErr w:type="spellStart"/>
      <w:r w:rsidRPr="00E1422C">
        <w:rPr>
          <w:rFonts w:asciiTheme="minorHAnsi" w:hAnsiTheme="minorHAnsi"/>
          <w:color w:val="auto"/>
          <w:sz w:val="22"/>
          <w:szCs w:val="22"/>
        </w:rPr>
        <w:t>Chanel</w:t>
      </w:r>
      <w:proofErr w:type="spellEnd"/>
      <w:r w:rsidRPr="00E1422C">
        <w:rPr>
          <w:rFonts w:asciiTheme="minorHAnsi" w:hAnsiTheme="minorHAnsi"/>
          <w:color w:val="auto"/>
          <w:sz w:val="22"/>
          <w:szCs w:val="22"/>
        </w:rPr>
        <w:t xml:space="preserve">, Prada, </w:t>
      </w:r>
      <w:hyperlink r:id="rId48" w:tooltip="Dolce y Gabbana" w:history="1">
        <w:proofErr w:type="spellStart"/>
        <w:r w:rsidRPr="00E1422C">
          <w:rPr>
            <w:rStyle w:val="Hipervnculo"/>
            <w:rFonts w:asciiTheme="minorHAnsi" w:hAnsiTheme="minorHAnsi"/>
            <w:color w:val="auto"/>
            <w:sz w:val="22"/>
            <w:szCs w:val="22"/>
          </w:rPr>
          <w:t>Dolce</w:t>
        </w:r>
        <w:proofErr w:type="spellEnd"/>
        <w:r w:rsidRPr="00E1422C">
          <w:rPr>
            <w:rStyle w:val="Hipervnculo"/>
            <w:rFonts w:asciiTheme="minorHAnsi" w:hAnsiTheme="minorHAnsi"/>
            <w:color w:val="auto"/>
            <w:sz w:val="22"/>
            <w:szCs w:val="22"/>
          </w:rPr>
          <w:t xml:space="preserve"> y </w:t>
        </w:r>
        <w:proofErr w:type="spellStart"/>
        <w:r w:rsidRPr="00E1422C">
          <w:rPr>
            <w:rStyle w:val="Hipervnculo"/>
            <w:rFonts w:asciiTheme="minorHAnsi" w:hAnsiTheme="minorHAnsi"/>
            <w:color w:val="auto"/>
            <w:sz w:val="22"/>
            <w:szCs w:val="22"/>
          </w:rPr>
          <w:t>Gabbana</w:t>
        </w:r>
        <w:proofErr w:type="spellEnd"/>
      </w:hyperlink>
      <w:r w:rsidRPr="00E1422C">
        <w:rPr>
          <w:rFonts w:asciiTheme="minorHAnsi" w:hAnsiTheme="minorHAnsi"/>
          <w:color w:val="auto"/>
          <w:sz w:val="22"/>
          <w:szCs w:val="22"/>
        </w:rPr>
        <w:t xml:space="preserve">, </w:t>
      </w:r>
      <w:hyperlink r:id="rId49" w:tooltip="Gianni Versace S.p.A." w:history="1">
        <w:proofErr w:type="spellStart"/>
        <w:r w:rsidRPr="00E1422C">
          <w:rPr>
            <w:rStyle w:val="Hipervnculo"/>
            <w:rFonts w:asciiTheme="minorHAnsi" w:hAnsiTheme="minorHAnsi"/>
            <w:color w:val="auto"/>
            <w:sz w:val="22"/>
            <w:szCs w:val="22"/>
          </w:rPr>
          <w:t>Versace</w:t>
        </w:r>
        <w:proofErr w:type="spellEnd"/>
      </w:hyperlink>
      <w:r w:rsidRPr="00E1422C">
        <w:rPr>
          <w:rFonts w:asciiTheme="minorHAnsi" w:hAnsiTheme="minorHAnsi"/>
          <w:color w:val="auto"/>
          <w:sz w:val="22"/>
          <w:szCs w:val="22"/>
        </w:rPr>
        <w:t xml:space="preserve">, </w:t>
      </w:r>
      <w:hyperlink r:id="rId50" w:tooltip="Bvlgari" w:history="1">
        <w:proofErr w:type="spellStart"/>
        <w:r w:rsidRPr="00E1422C">
          <w:rPr>
            <w:rStyle w:val="Hipervnculo"/>
            <w:rFonts w:asciiTheme="minorHAnsi" w:hAnsiTheme="minorHAnsi"/>
            <w:color w:val="auto"/>
            <w:sz w:val="22"/>
            <w:szCs w:val="22"/>
          </w:rPr>
          <w:t>Bulgari</w:t>
        </w:r>
        <w:proofErr w:type="spellEnd"/>
      </w:hyperlink>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Miu</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Miu</w:t>
      </w:r>
      <w:proofErr w:type="spellEnd"/>
      <w:r w:rsidRPr="00E1422C">
        <w:rPr>
          <w:rFonts w:asciiTheme="minorHAnsi" w:hAnsiTheme="minorHAnsi"/>
          <w:color w:val="auto"/>
          <w:sz w:val="22"/>
          <w:szCs w:val="22"/>
        </w:rPr>
        <w:t xml:space="preserve">, </w:t>
      </w:r>
      <w:hyperlink r:id="rId51" w:tooltip="Salvatore Ferragamo" w:history="1">
        <w:r w:rsidRPr="00E1422C">
          <w:rPr>
            <w:rStyle w:val="Hipervnculo"/>
            <w:rFonts w:asciiTheme="minorHAnsi" w:hAnsiTheme="minorHAnsi"/>
            <w:color w:val="auto"/>
            <w:sz w:val="22"/>
            <w:szCs w:val="22"/>
          </w:rPr>
          <w:t xml:space="preserve">Salvatore </w:t>
        </w:r>
        <w:proofErr w:type="spellStart"/>
        <w:r w:rsidRPr="00E1422C">
          <w:rPr>
            <w:rStyle w:val="Hipervnculo"/>
            <w:rFonts w:asciiTheme="minorHAnsi" w:hAnsiTheme="minorHAnsi"/>
            <w:color w:val="auto"/>
            <w:sz w:val="22"/>
            <w:szCs w:val="22"/>
          </w:rPr>
          <w:t>Ferragamo</w:t>
        </w:r>
        <w:proofErr w:type="spellEnd"/>
      </w:hyperlink>
      <w:r w:rsidRPr="00E1422C">
        <w:rPr>
          <w:rFonts w:asciiTheme="minorHAnsi" w:hAnsiTheme="minorHAnsi"/>
          <w:color w:val="auto"/>
          <w:sz w:val="22"/>
          <w:szCs w:val="22"/>
        </w:rPr>
        <w:t xml:space="preserve">, </w:t>
      </w:r>
      <w:hyperlink r:id="rId52" w:tooltip="Donna Karan" w:history="1">
        <w:proofErr w:type="spellStart"/>
        <w:r w:rsidRPr="00E1422C">
          <w:rPr>
            <w:rStyle w:val="Hipervnculo"/>
            <w:rFonts w:asciiTheme="minorHAnsi" w:hAnsiTheme="minorHAnsi"/>
            <w:color w:val="auto"/>
            <w:sz w:val="22"/>
            <w:szCs w:val="22"/>
          </w:rPr>
          <w:t>Donna</w:t>
        </w:r>
        <w:proofErr w:type="spellEnd"/>
        <w:r w:rsidRPr="00E1422C">
          <w:rPr>
            <w:rStyle w:val="Hipervnculo"/>
            <w:rFonts w:asciiTheme="minorHAnsi" w:hAnsiTheme="minorHAnsi"/>
            <w:color w:val="auto"/>
            <w:sz w:val="22"/>
            <w:szCs w:val="22"/>
          </w:rPr>
          <w:t xml:space="preserve"> </w:t>
        </w:r>
        <w:proofErr w:type="spellStart"/>
        <w:r w:rsidRPr="00E1422C">
          <w:rPr>
            <w:rStyle w:val="Hipervnculo"/>
            <w:rFonts w:asciiTheme="minorHAnsi" w:hAnsiTheme="minorHAnsi"/>
            <w:color w:val="auto"/>
            <w:sz w:val="22"/>
            <w:szCs w:val="22"/>
          </w:rPr>
          <w:t>Karan</w:t>
        </w:r>
        <w:proofErr w:type="spellEnd"/>
      </w:hyperlink>
      <w:r w:rsidRPr="00E1422C">
        <w:rPr>
          <w:rFonts w:asciiTheme="minorHAnsi" w:hAnsiTheme="minorHAnsi"/>
          <w:color w:val="auto"/>
          <w:sz w:val="22"/>
          <w:szCs w:val="22"/>
        </w:rPr>
        <w:t xml:space="preserve">, </w:t>
      </w:r>
      <w:hyperlink r:id="rId53"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Genny</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Byblos</w:t>
      </w:r>
      <w:proofErr w:type="spellEnd"/>
      <w:r w:rsidRPr="00E1422C">
        <w:rPr>
          <w:rFonts w:asciiTheme="minorHAnsi" w:hAnsiTheme="minorHAnsi"/>
          <w:color w:val="auto"/>
          <w:sz w:val="22"/>
          <w:szCs w:val="22"/>
        </w:rPr>
        <w:t xml:space="preserve">, </w:t>
      </w:r>
      <w:hyperlink r:id="rId54" w:tooltip="Brooks Brothers" w:history="1">
        <w:r w:rsidRPr="00E1422C">
          <w:rPr>
            <w:rStyle w:val="Hipervnculo"/>
            <w:rFonts w:asciiTheme="minorHAnsi" w:hAnsiTheme="minorHAnsi"/>
            <w:color w:val="auto"/>
            <w:sz w:val="22"/>
            <w:szCs w:val="22"/>
          </w:rPr>
          <w:t xml:space="preserve">Brooks </w:t>
        </w:r>
        <w:proofErr w:type="spellStart"/>
        <w:r w:rsidRPr="00E1422C">
          <w:rPr>
            <w:rStyle w:val="Hipervnculo"/>
            <w:rFonts w:asciiTheme="minorHAnsi" w:hAnsiTheme="minorHAnsi"/>
            <w:color w:val="auto"/>
            <w:sz w:val="22"/>
            <w:szCs w:val="22"/>
          </w:rPr>
          <w:t>Brothers</w:t>
        </w:r>
        <w:proofErr w:type="spellEnd"/>
      </w:hyperlink>
      <w:r w:rsidRPr="00E1422C">
        <w:rPr>
          <w:rFonts w:asciiTheme="minorHAnsi" w:hAnsiTheme="minorHAnsi"/>
          <w:color w:val="auto"/>
          <w:sz w:val="22"/>
          <w:szCs w:val="22"/>
        </w:rPr>
        <w:t xml:space="preserve">, </w:t>
      </w:r>
      <w:hyperlink r:id="rId55" w:tooltip="Sergio Tacchini" w:history="1">
        <w:r w:rsidRPr="00E1422C">
          <w:rPr>
            <w:rStyle w:val="Hipervnculo"/>
            <w:rFonts w:asciiTheme="minorHAnsi" w:hAnsiTheme="minorHAnsi"/>
            <w:color w:val="auto"/>
            <w:sz w:val="22"/>
            <w:szCs w:val="22"/>
          </w:rPr>
          <w:t xml:space="preserve">Sergio </w:t>
        </w:r>
        <w:proofErr w:type="spellStart"/>
        <w:r w:rsidRPr="00E1422C">
          <w:rPr>
            <w:rStyle w:val="Hipervnculo"/>
            <w:rFonts w:asciiTheme="minorHAnsi" w:hAnsiTheme="minorHAnsi"/>
            <w:color w:val="auto"/>
            <w:sz w:val="22"/>
            <w:szCs w:val="22"/>
          </w:rPr>
          <w:t>Tacchini</w:t>
        </w:r>
        <w:proofErr w:type="spellEnd"/>
      </w:hyperlink>
      <w:r w:rsidRPr="00E1422C">
        <w:rPr>
          <w:rFonts w:asciiTheme="minorHAnsi" w:hAnsiTheme="minorHAnsi"/>
          <w:color w:val="auto"/>
          <w:sz w:val="22"/>
          <w:szCs w:val="22"/>
        </w:rPr>
        <w:t xml:space="preserve">, </w:t>
      </w:r>
      <w:hyperlink r:id="rId56" w:tooltip="Anne Klein" w:history="1">
        <w:proofErr w:type="spellStart"/>
        <w:r w:rsidRPr="00E1422C">
          <w:rPr>
            <w:rStyle w:val="Hipervnculo"/>
            <w:rFonts w:asciiTheme="minorHAnsi" w:hAnsiTheme="minorHAnsi"/>
            <w:color w:val="auto"/>
            <w:sz w:val="22"/>
            <w:szCs w:val="22"/>
          </w:rPr>
          <w:t>Anne</w:t>
        </w:r>
        <w:proofErr w:type="spellEnd"/>
        <w:r w:rsidRPr="00E1422C">
          <w:rPr>
            <w:rStyle w:val="Hipervnculo"/>
            <w:rFonts w:asciiTheme="minorHAnsi" w:hAnsiTheme="minorHAnsi"/>
            <w:color w:val="auto"/>
            <w:sz w:val="22"/>
            <w:szCs w:val="22"/>
          </w:rPr>
          <w:t xml:space="preserve"> Klein</w:t>
        </w:r>
      </w:hyperlink>
      <w:r w:rsidRPr="00E1422C">
        <w:rPr>
          <w:rFonts w:asciiTheme="minorHAnsi" w:hAnsiTheme="minorHAnsi"/>
          <w:color w:val="auto"/>
          <w:sz w:val="22"/>
          <w:szCs w:val="22"/>
        </w:rPr>
        <w:t xml:space="preserve">, </w:t>
      </w:r>
      <w:hyperlink r:id="rId57"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8"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9"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60"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61"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2"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w:t>
      </w:r>
      <w:proofErr w:type="spellStart"/>
      <w:r w:rsidRPr="00E1422C">
        <w:rPr>
          <w:rFonts w:asciiTheme="minorHAnsi" w:hAnsiTheme="minorHAnsi"/>
          <w:color w:val="auto"/>
          <w:sz w:val="22"/>
          <w:szCs w:val="22"/>
        </w:rPr>
        <w:t>Adrienne</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Vittadini</w:t>
      </w:r>
      <w:proofErr w:type="spellEnd"/>
      <w:r w:rsidRPr="00E1422C">
        <w:rPr>
          <w:rFonts w:asciiTheme="minorHAnsi" w:hAnsiTheme="minorHAnsi"/>
          <w:color w:val="auto"/>
          <w:sz w:val="22"/>
          <w:szCs w:val="22"/>
        </w:rPr>
        <w:t xml:space="preserve">. Su reparto más reciente estaba con </w:t>
      </w:r>
      <w:hyperlink r:id="rId63" w:tooltip="Tiffany y Co." w:history="1">
        <w:proofErr w:type="spellStart"/>
        <w:r w:rsidRPr="00E1422C">
          <w:rPr>
            <w:rStyle w:val="Hipervnculo"/>
            <w:rFonts w:asciiTheme="minorHAnsi" w:hAnsiTheme="minorHAnsi"/>
            <w:color w:val="auto"/>
            <w:sz w:val="22"/>
            <w:szCs w:val="22"/>
          </w:rPr>
          <w:t>Tiffany</w:t>
        </w:r>
        <w:proofErr w:type="spellEnd"/>
        <w:r w:rsidRPr="00E1422C">
          <w:rPr>
            <w:rStyle w:val="Hipervnculo"/>
            <w:rFonts w:asciiTheme="minorHAnsi" w:hAnsiTheme="minorHAnsi"/>
            <w:color w:val="auto"/>
            <w:sz w:val="22"/>
            <w:szCs w:val="22"/>
          </w:rPr>
          <w:t xml:space="preserve"> y Co.</w:t>
        </w:r>
      </w:hyperlink>
      <w:r w:rsidRPr="00E1422C">
        <w:rPr>
          <w:rFonts w:asciiTheme="minorHAnsi" w:hAnsiTheme="minorHAnsi"/>
          <w:color w:val="auto"/>
          <w:sz w:val="22"/>
          <w:szCs w:val="22"/>
        </w:rPr>
        <w:t>.</w:t>
      </w:r>
    </w:p>
    <w:p w14:paraId="054CF173"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1" w:name="Retail"/>
      <w:bookmarkEnd w:id="71"/>
    </w:p>
    <w:p w14:paraId="73D7791A" w14:textId="77777777"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w:t>
      </w:r>
      <w:proofErr w:type="spellStart"/>
      <w:r w:rsidRPr="00E1422C">
        <w:rPr>
          <w:rFonts w:asciiTheme="minorHAnsi" w:hAnsiTheme="minorHAnsi"/>
          <w:color w:val="auto"/>
          <w:sz w:val="22"/>
          <w:szCs w:val="22"/>
        </w:rPr>
        <w:t>Luxottica</w:t>
      </w:r>
      <w:proofErr w:type="spellEnd"/>
      <w:r w:rsidRPr="00E1422C">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4"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w:t>
      </w:r>
      <w:proofErr w:type="spellStart"/>
      <w:r w:rsidRPr="00E1422C">
        <w:rPr>
          <w:rFonts w:asciiTheme="minorHAnsi" w:hAnsiTheme="minorHAnsi"/>
          <w:color w:val="auto"/>
          <w:sz w:val="22"/>
          <w:szCs w:val="22"/>
        </w:rPr>
        <w:t>Sunglass</w:t>
      </w:r>
      <w:proofErr w:type="spellEnd"/>
      <w:r w:rsidRPr="00E1422C">
        <w:rPr>
          <w:rFonts w:asciiTheme="minorHAnsi" w:hAnsiTheme="minorHAnsi"/>
          <w:color w:val="auto"/>
          <w:sz w:val="22"/>
          <w:szCs w:val="22"/>
        </w:rPr>
        <w:t xml:space="preserve"> internacional, </w:t>
      </w:r>
      <w:proofErr w:type="spellStart"/>
      <w:r w:rsidRPr="00E1422C">
        <w:rPr>
          <w:rFonts w:asciiTheme="minorHAnsi" w:hAnsiTheme="minorHAnsi"/>
          <w:color w:val="auto"/>
          <w:sz w:val="22"/>
          <w:szCs w:val="22"/>
        </w:rPr>
        <w:t>WatchStation</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LensCrafters</w:t>
      </w:r>
      <w:proofErr w:type="spellEnd"/>
      <w:r w:rsidRPr="00E1422C">
        <w:rPr>
          <w:rFonts w:asciiTheme="minorHAnsi" w:hAnsiTheme="minorHAnsi"/>
          <w:color w:val="auto"/>
          <w:sz w:val="22"/>
          <w:szCs w:val="22"/>
        </w:rPr>
        <w:t xml:space="preserve">, OPSM, </w:t>
      </w:r>
      <w:proofErr w:type="spellStart"/>
      <w:r w:rsidRPr="00E1422C">
        <w:rPr>
          <w:rFonts w:asciiTheme="minorHAnsi" w:hAnsiTheme="minorHAnsi"/>
          <w:color w:val="auto"/>
          <w:sz w:val="22"/>
          <w:szCs w:val="22"/>
        </w:rPr>
        <w:t>Laubman</w:t>
      </w:r>
      <w:proofErr w:type="spellEnd"/>
      <w:r w:rsidRPr="00E1422C">
        <w:rPr>
          <w:rFonts w:asciiTheme="minorHAnsi" w:hAnsiTheme="minorHAnsi"/>
          <w:color w:val="auto"/>
          <w:sz w:val="22"/>
          <w:szCs w:val="22"/>
        </w:rPr>
        <w:t xml:space="preserve"> y </w:t>
      </w:r>
      <w:proofErr w:type="spellStart"/>
      <w:r w:rsidRPr="00E1422C">
        <w:rPr>
          <w:rFonts w:asciiTheme="minorHAnsi" w:hAnsiTheme="minorHAnsi"/>
          <w:color w:val="auto"/>
          <w:sz w:val="22"/>
          <w:szCs w:val="22"/>
        </w:rPr>
        <w:t>Pank</w:t>
      </w:r>
      <w:proofErr w:type="spellEnd"/>
      <w:r w:rsidRPr="00E1422C">
        <w:rPr>
          <w:rFonts w:asciiTheme="minorHAnsi" w:hAnsiTheme="minorHAnsi"/>
          <w:color w:val="auto"/>
          <w:sz w:val="22"/>
          <w:szCs w:val="22"/>
        </w:rPr>
        <w:t xml:space="preserve">, presupuesto </w:t>
      </w:r>
      <w:proofErr w:type="spellStart"/>
      <w:r w:rsidRPr="00E1422C">
        <w:rPr>
          <w:rFonts w:asciiTheme="minorHAnsi" w:hAnsiTheme="minorHAnsi"/>
          <w:color w:val="auto"/>
          <w:sz w:val="22"/>
          <w:szCs w:val="22"/>
        </w:rPr>
        <w:t>Eyewear</w:t>
      </w:r>
      <w:proofErr w:type="spellEnd"/>
      <w:r w:rsidRPr="00E1422C">
        <w:rPr>
          <w:rFonts w:asciiTheme="minorHAnsi" w:hAnsiTheme="minorHAnsi"/>
          <w:color w:val="auto"/>
          <w:sz w:val="22"/>
          <w:szCs w:val="22"/>
        </w:rPr>
        <w:t xml:space="preserve">, </w:t>
      </w:r>
      <w:hyperlink r:id="rId65" w:tooltip="Pearle Opticians" w:history="1">
        <w:proofErr w:type="spellStart"/>
        <w:r w:rsidRPr="00E1422C">
          <w:rPr>
            <w:rStyle w:val="Hipervnculo"/>
            <w:rFonts w:asciiTheme="minorHAnsi" w:hAnsiTheme="minorHAnsi"/>
            <w:color w:val="auto"/>
            <w:sz w:val="22"/>
            <w:szCs w:val="22"/>
          </w:rPr>
          <w:t>Pearle</w:t>
        </w:r>
        <w:proofErr w:type="spellEnd"/>
        <w:r w:rsidRPr="00E1422C">
          <w:rPr>
            <w:rStyle w:val="Hipervnculo"/>
            <w:rFonts w:asciiTheme="minorHAnsi" w:hAnsiTheme="minorHAnsi"/>
            <w:color w:val="auto"/>
            <w:sz w:val="22"/>
            <w:szCs w:val="22"/>
          </w:rPr>
          <w:t xml:space="preserve"> </w:t>
        </w:r>
        <w:proofErr w:type="spellStart"/>
        <w:r w:rsidRPr="00E1422C">
          <w:rPr>
            <w:rStyle w:val="Hipervnculo"/>
            <w:rFonts w:asciiTheme="minorHAnsi" w:hAnsiTheme="minorHAnsi"/>
            <w:color w:val="auto"/>
            <w:sz w:val="22"/>
            <w:szCs w:val="22"/>
          </w:rPr>
          <w:t>Opticians</w:t>
        </w:r>
        <w:proofErr w:type="spellEnd"/>
      </w:hyperlink>
      <w:r w:rsidRPr="00E1422C">
        <w:rPr>
          <w:rFonts w:asciiTheme="minorHAnsi" w:hAnsiTheme="minorHAnsi"/>
          <w:color w:val="auto"/>
          <w:sz w:val="22"/>
          <w:szCs w:val="22"/>
        </w:rPr>
        <w:t xml:space="preserve">, La visión de </w:t>
      </w:r>
      <w:proofErr w:type="spellStart"/>
      <w:r w:rsidRPr="00E1422C">
        <w:rPr>
          <w:rFonts w:asciiTheme="minorHAnsi" w:hAnsiTheme="minorHAnsi"/>
          <w:color w:val="auto"/>
          <w:sz w:val="22"/>
          <w:szCs w:val="22"/>
        </w:rPr>
        <w:t>Pearle</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Surfeyes</w:t>
      </w:r>
      <w:proofErr w:type="spellEnd"/>
      <w:r w:rsidRPr="00E1422C">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E1422C">
        <w:rPr>
          <w:rFonts w:asciiTheme="minorHAnsi" w:hAnsiTheme="minorHAnsi"/>
          <w:color w:val="auto"/>
          <w:sz w:val="22"/>
          <w:szCs w:val="22"/>
        </w:rPr>
        <w:t>EyeMed</w:t>
      </w:r>
      <w:proofErr w:type="spellEnd"/>
      <w:r w:rsidRPr="00E1422C">
        <w:rPr>
          <w:rFonts w:asciiTheme="minorHAnsi" w:hAnsiTheme="minorHAnsi"/>
          <w:color w:val="auto"/>
          <w:sz w:val="22"/>
          <w:szCs w:val="22"/>
        </w:rPr>
        <w:t>, una de las organizaciones manejadas del cuidado de la visión que conducen en los Estados Unidos.</w:t>
      </w:r>
    </w:p>
    <w:p w14:paraId="2C4DE0B8" w14:textId="77777777" w:rsidR="00CA3B97" w:rsidRDefault="00CA3B97">
      <w:pPr>
        <w:spacing w:after="0"/>
        <w:ind w:firstLine="360"/>
        <w:jc w:val="left"/>
      </w:pPr>
      <w:r>
        <w:br w:type="page"/>
      </w:r>
    </w:p>
    <w:p w14:paraId="42B2B980" w14:textId="77777777" w:rsidR="00112983" w:rsidRDefault="00CA3B97" w:rsidP="00CA3B97">
      <w:pPr>
        <w:pStyle w:val="Ttulo1"/>
      </w:pPr>
      <w:bookmarkStart w:id="72" w:name="_Toc260680801"/>
      <w:r>
        <w:lastRenderedPageBreak/>
        <w:t>Glosario</w:t>
      </w:r>
      <w:bookmarkEnd w:id="72"/>
    </w:p>
    <w:p w14:paraId="5D83485A" w14:textId="77777777" w:rsidR="00CA3B97" w:rsidRDefault="00CA3B97" w:rsidP="00CA3B97">
      <w:pPr>
        <w:pStyle w:val="Ttulo2"/>
      </w:pPr>
      <w:bookmarkStart w:id="73" w:name="_Toc260680802"/>
      <w:r>
        <w:t>Definiciones</w:t>
      </w:r>
      <w:bookmarkEnd w:id="73"/>
    </w:p>
    <w:p w14:paraId="107B9145" w14:textId="77777777" w:rsidR="00CA3B97" w:rsidRDefault="00CA3B97" w:rsidP="00CA3B97">
      <w:proofErr w:type="spellStart"/>
      <w:r>
        <w:t>Meniscado</w:t>
      </w:r>
      <w:proofErr w:type="spellEnd"/>
      <w:r>
        <w:t xml:space="preserve">: Del verbo </w:t>
      </w:r>
      <w:proofErr w:type="spellStart"/>
      <w:r>
        <w:t>meniscar</w:t>
      </w:r>
      <w:proofErr w:type="spellEnd"/>
      <w:r>
        <w:t>.</w:t>
      </w:r>
    </w:p>
    <w:p w14:paraId="6F80BF1B" w14:textId="77777777" w:rsidR="00CA3B97" w:rsidRDefault="00CA3B97" w:rsidP="00CA3B97">
      <w:pPr>
        <w:rPr>
          <w:rStyle w:val="apple-style-span"/>
          <w:rFonts w:cs="Arial"/>
        </w:rPr>
      </w:pPr>
      <w:proofErr w:type="spellStart"/>
      <w:r>
        <w:t>Meniscar</w:t>
      </w:r>
      <w:proofErr w:type="spellEnd"/>
      <w:r>
        <w:t xml:space="preserve">: </w:t>
      </w:r>
      <w:r w:rsidRPr="00CA3B97">
        <w:t>E</w:t>
      </w:r>
      <w:r w:rsidRPr="00CA3B97">
        <w:rPr>
          <w:rStyle w:val="apple-style-span"/>
          <w:rFonts w:cs="Arial"/>
        </w:rPr>
        <w:t>n óptica es una lente cóncava por una cara y convexa por la otra</w:t>
      </w:r>
      <w:r>
        <w:rPr>
          <w:rStyle w:val="apple-style-span"/>
          <w:rFonts w:cs="Arial"/>
        </w:rPr>
        <w:t>.</w:t>
      </w:r>
    </w:p>
    <w:p w14:paraId="3930741B" w14:textId="77777777" w:rsidR="00CA3B97" w:rsidRDefault="00CA3B97" w:rsidP="00CA3B97">
      <w:pPr>
        <w:rPr>
          <w:rStyle w:val="apple-style-span"/>
          <w:rFonts w:cs="Arial"/>
        </w:rPr>
      </w:pPr>
    </w:p>
    <w:p w14:paraId="12E30F0C" w14:textId="77777777" w:rsidR="00CA3B97" w:rsidRDefault="00CA3B97" w:rsidP="00CA3B97">
      <w:pPr>
        <w:pStyle w:val="Ttulo2"/>
        <w:rPr>
          <w:rStyle w:val="apple-style-span"/>
          <w:rFonts w:cs="Arial"/>
        </w:rPr>
      </w:pPr>
      <w:bookmarkStart w:id="74" w:name="_Toc260680803"/>
      <w:r>
        <w:rPr>
          <w:rStyle w:val="apple-style-span"/>
          <w:rFonts w:cs="Arial"/>
        </w:rPr>
        <w:t>Acrónimos</w:t>
      </w:r>
      <w:bookmarkEnd w:id="74"/>
    </w:p>
    <w:p w14:paraId="2BC4EDAB" w14:textId="77777777" w:rsidR="00CA3B97" w:rsidRDefault="00CA3B97" w:rsidP="00CA3B97">
      <w:r>
        <w:t>CU: Caso de Uso.</w:t>
      </w:r>
    </w:p>
    <w:p w14:paraId="3CDE7657" w14:textId="77777777" w:rsidR="00CA3B97" w:rsidRDefault="00CA3B97" w:rsidP="00CA3B97">
      <w:r>
        <w:t>FT: Flujo de trabajo.</w:t>
      </w:r>
    </w:p>
    <w:p w14:paraId="3D6EAA71" w14:textId="77777777" w:rsidR="00CF2BBD" w:rsidRDefault="00CF2BBD" w:rsidP="00CA3B97">
      <w:r>
        <w:t xml:space="preserve">PUD: Proceso Unificado de Desarrollo. </w:t>
      </w:r>
    </w:p>
    <w:p w14:paraId="598D8BCA" w14:textId="77777777" w:rsidR="00CA3B97" w:rsidRDefault="00CA3B97" w:rsidP="00CA3B97">
      <w:r>
        <w:t>SI: Sistema de Información.</w:t>
      </w:r>
    </w:p>
    <w:p w14:paraId="26389CF3" w14:textId="77777777" w:rsidR="00CF2BBD" w:rsidRDefault="00CF2BBD" w:rsidP="00CA3B97">
      <w:r>
        <w:t xml:space="preserve">UML: </w:t>
      </w:r>
      <w:proofErr w:type="spellStart"/>
      <w:r w:rsidRPr="00CF2BBD">
        <w:rPr>
          <w:rStyle w:val="nfasis"/>
          <w:rFonts w:cs="Arial"/>
          <w:b w:val="0"/>
          <w:bCs w:val="0"/>
          <w:i w:val="0"/>
          <w:iCs w:val="0"/>
          <w:color w:val="000000"/>
        </w:rPr>
        <w:t>Unified</w:t>
      </w:r>
      <w:proofErr w:type="spellEnd"/>
      <w:r w:rsidRPr="00CF2BBD">
        <w:rPr>
          <w:rStyle w:val="nfasis"/>
          <w:rFonts w:cs="Arial"/>
          <w:b w:val="0"/>
          <w:bCs w:val="0"/>
          <w:i w:val="0"/>
          <w:iCs w:val="0"/>
          <w:color w:val="000000"/>
        </w:rPr>
        <w:t xml:space="preserve"> </w:t>
      </w:r>
      <w:proofErr w:type="spellStart"/>
      <w:r w:rsidRPr="00CF2BBD">
        <w:rPr>
          <w:rStyle w:val="nfasis"/>
          <w:rFonts w:cs="Arial"/>
          <w:b w:val="0"/>
          <w:bCs w:val="0"/>
          <w:i w:val="0"/>
          <w:iCs w:val="0"/>
          <w:color w:val="000000"/>
        </w:rPr>
        <w:t>Modeling</w:t>
      </w:r>
      <w:proofErr w:type="spellEnd"/>
      <w:r w:rsidRPr="00CF2BBD">
        <w:rPr>
          <w:rStyle w:val="nfasis"/>
          <w:rFonts w:cs="Arial"/>
          <w:b w:val="0"/>
          <w:bCs w:val="0"/>
          <w:i w:val="0"/>
          <w:iCs w:val="0"/>
          <w:color w:val="000000"/>
        </w:rPr>
        <w:t xml:space="preserve"> </w:t>
      </w:r>
      <w:proofErr w:type="spellStart"/>
      <w:r w:rsidRPr="00CF2BBD">
        <w:rPr>
          <w:rStyle w:val="nfasis"/>
          <w:rFonts w:cs="Arial"/>
          <w:b w:val="0"/>
          <w:bCs w:val="0"/>
          <w:i w:val="0"/>
          <w:iCs w:val="0"/>
          <w:color w:val="000000"/>
        </w:rPr>
        <w:t>Language</w:t>
      </w:r>
      <w:proofErr w:type="spellEnd"/>
      <w:r w:rsidRPr="00CF2BBD">
        <w:t xml:space="preserve"> (</w:t>
      </w:r>
      <w:r>
        <w:t>Lenguaje de Modelado Unificado)</w:t>
      </w:r>
    </w:p>
    <w:p w14:paraId="64E9E493" w14:textId="77777777" w:rsidR="00CA3B97" w:rsidRDefault="00CA3B97" w:rsidP="00CA3B97"/>
    <w:p w14:paraId="7BF2D47C" w14:textId="77777777" w:rsidR="00CA3B97" w:rsidRDefault="00FA2FFD" w:rsidP="00FA2FFD">
      <w:pPr>
        <w:pStyle w:val="Ttulo2"/>
      </w:pPr>
      <w:bookmarkStart w:id="75" w:name="_Toc260680804"/>
      <w:r>
        <w:t>Bibliografía</w:t>
      </w:r>
      <w:bookmarkEnd w:id="75"/>
    </w:p>
    <w:p w14:paraId="2DCE8745" w14:textId="77777777" w:rsidR="00040389"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p w14:paraId="67281D08" w14:textId="77777777" w:rsidR="00040389" w:rsidRDefault="00040389">
      <w:pPr>
        <w:spacing w:after="0"/>
        <w:ind w:firstLine="360"/>
        <w:jc w:val="left"/>
      </w:pPr>
      <w:r>
        <w:br w:type="page"/>
      </w:r>
    </w:p>
    <w:p w14:paraId="08EEBA3D" w14:textId="77777777" w:rsidR="00040389" w:rsidRPr="00314FCA" w:rsidRDefault="00040389" w:rsidP="00040389">
      <w:pPr>
        <w:pStyle w:val="Ttulo"/>
      </w:pPr>
      <w:r>
        <w:lastRenderedPageBreak/>
        <w:t>Anexo I</w:t>
      </w:r>
      <w:bookmarkStart w:id="76" w:name="_GoBack"/>
      <w:bookmarkEnd w:id="76"/>
    </w:p>
    <w:p w14:paraId="496B7314" w14:textId="77777777" w:rsidR="00FA2FFD" w:rsidRPr="00B97D48" w:rsidRDefault="00FA2FFD" w:rsidP="00FA2FFD"/>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A32B9" w14:textId="77777777" w:rsidR="00B66CEE" w:rsidRPr="005B0FCA" w:rsidRDefault="00B66CEE" w:rsidP="005B0FCA">
      <w:pPr>
        <w:rPr>
          <w:rFonts w:eastAsia="Times New Roman" w:cs="Times New Roman"/>
          <w:szCs w:val="20"/>
          <w:lang w:eastAsia="es-ES"/>
        </w:rPr>
      </w:pPr>
      <w:r>
        <w:separator/>
      </w:r>
    </w:p>
  </w:endnote>
  <w:endnote w:type="continuationSeparator" w:id="0">
    <w:p w14:paraId="20DD6C47" w14:textId="77777777" w:rsidR="00B66CEE" w:rsidRPr="005B0FCA" w:rsidRDefault="00B66CEE"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342274" w:rsidRPr="004F34FB" w14:paraId="40039614" w14:textId="77777777" w:rsidTr="00793B3B">
      <w:trPr>
        <w:jc w:val="center"/>
      </w:trPr>
      <w:tc>
        <w:tcPr>
          <w:tcW w:w="4661" w:type="dxa"/>
        </w:tcPr>
        <w:p w14:paraId="775D3CC5" w14:textId="77777777" w:rsidR="00342274" w:rsidRPr="004F34FB" w:rsidRDefault="00342274" w:rsidP="005F59E3">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14:paraId="4EF15152" w14:textId="77777777" w:rsidR="00342274" w:rsidRPr="004F34FB" w:rsidRDefault="00342274" w:rsidP="006B527D">
          <w:pPr>
            <w:pStyle w:val="Piedepgina"/>
            <w:spacing w:after="0"/>
            <w:rPr>
              <w:rFonts w:ascii="Arial" w:hAnsi="Arial" w:cs="Arial"/>
              <w:sz w:val="18"/>
              <w:szCs w:val="18"/>
              <w:lang w:val="es-AR"/>
            </w:rPr>
          </w:pPr>
        </w:p>
      </w:tc>
      <w:tc>
        <w:tcPr>
          <w:tcW w:w="4942" w:type="dxa"/>
        </w:tcPr>
        <w:p w14:paraId="1AC98517" w14:textId="77777777" w:rsidR="00342274" w:rsidRPr="004F34FB" w:rsidRDefault="00342274"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064F28"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064F28" w:rsidRPr="004F34FB">
            <w:rPr>
              <w:rStyle w:val="Nmerodepgina"/>
              <w:rFonts w:ascii="Arial" w:hAnsi="Arial" w:cs="Arial"/>
              <w:sz w:val="18"/>
              <w:szCs w:val="18"/>
            </w:rPr>
            <w:fldChar w:fldCharType="separate"/>
          </w:r>
          <w:r w:rsidR="00040389">
            <w:rPr>
              <w:rStyle w:val="Nmerodepgina"/>
              <w:rFonts w:ascii="Arial" w:hAnsi="Arial" w:cs="Arial"/>
              <w:noProof/>
              <w:sz w:val="18"/>
              <w:szCs w:val="18"/>
            </w:rPr>
            <w:t>34</w:t>
          </w:r>
          <w:r w:rsidR="00064F28"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064F28"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64F28" w:rsidRPr="004F34FB">
            <w:rPr>
              <w:rFonts w:ascii="Arial" w:hAnsi="Arial" w:cs="Arial"/>
              <w:sz w:val="18"/>
              <w:szCs w:val="18"/>
            </w:rPr>
            <w:fldChar w:fldCharType="separate"/>
          </w:r>
          <w:r w:rsidR="00040389">
            <w:rPr>
              <w:rFonts w:ascii="Arial" w:hAnsi="Arial" w:cs="Arial"/>
              <w:noProof/>
              <w:sz w:val="18"/>
              <w:szCs w:val="18"/>
            </w:rPr>
            <w:t>34</w:t>
          </w:r>
          <w:r w:rsidR="00064F28" w:rsidRPr="004F34FB">
            <w:rPr>
              <w:rFonts w:ascii="Arial" w:hAnsi="Arial" w:cs="Arial"/>
              <w:sz w:val="18"/>
              <w:szCs w:val="18"/>
            </w:rPr>
            <w:fldChar w:fldCharType="end"/>
          </w:r>
        </w:p>
      </w:tc>
    </w:tr>
  </w:tbl>
  <w:p w14:paraId="64A1451F" w14:textId="77777777" w:rsidR="00342274" w:rsidRDefault="00342274" w:rsidP="006B527D">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46050" w14:textId="77777777" w:rsidR="00B66CEE" w:rsidRPr="005B0FCA" w:rsidRDefault="00B66CEE" w:rsidP="005B0FCA">
      <w:pPr>
        <w:rPr>
          <w:rFonts w:eastAsia="Times New Roman" w:cs="Times New Roman"/>
          <w:szCs w:val="20"/>
          <w:lang w:eastAsia="es-ES"/>
        </w:rPr>
      </w:pPr>
      <w:r>
        <w:separator/>
      </w:r>
    </w:p>
  </w:footnote>
  <w:footnote w:type="continuationSeparator" w:id="0">
    <w:p w14:paraId="3720F124" w14:textId="77777777" w:rsidR="00B66CEE" w:rsidRPr="005B0FCA" w:rsidRDefault="00B66CEE"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342274" w14:paraId="6F1A27C4" w14:textId="77777777" w:rsidTr="00C90A7F">
      <w:tc>
        <w:tcPr>
          <w:tcW w:w="3506" w:type="dxa"/>
        </w:tcPr>
        <w:p w14:paraId="7F3A2749" w14:textId="77777777" w:rsidR="00342274" w:rsidRDefault="00342274" w:rsidP="006B527D">
          <w:pPr>
            <w:pStyle w:val="Encabezado"/>
            <w:spacing w:after="0"/>
            <w:rPr>
              <w:szCs w:val="16"/>
            </w:rPr>
          </w:pPr>
          <w:r>
            <w:rPr>
              <w:szCs w:val="16"/>
            </w:rPr>
            <w:t>Universidad Tecnológica Nacional</w:t>
          </w:r>
        </w:p>
      </w:tc>
      <w:tc>
        <w:tcPr>
          <w:tcW w:w="4149" w:type="dxa"/>
        </w:tcPr>
        <w:p w14:paraId="75022B01" w14:textId="77777777" w:rsidR="00342274" w:rsidRDefault="00342274" w:rsidP="006B527D">
          <w:pPr>
            <w:pStyle w:val="Encabezado"/>
            <w:spacing w:after="0"/>
            <w:rPr>
              <w:szCs w:val="16"/>
            </w:rPr>
          </w:pPr>
        </w:p>
      </w:tc>
      <w:tc>
        <w:tcPr>
          <w:tcW w:w="1843" w:type="dxa"/>
        </w:tcPr>
        <w:p w14:paraId="6F38BF92" w14:textId="77777777" w:rsidR="00342274" w:rsidRDefault="00342274" w:rsidP="006B527D">
          <w:pPr>
            <w:pStyle w:val="Encabezado"/>
            <w:spacing w:after="0"/>
            <w:rPr>
              <w:szCs w:val="16"/>
            </w:rPr>
          </w:pPr>
          <w:r>
            <w:rPr>
              <w:szCs w:val="16"/>
            </w:rPr>
            <w:t>Proyecto Final</w:t>
          </w:r>
        </w:p>
      </w:tc>
    </w:tr>
    <w:tr w:rsidR="00342274" w:rsidRPr="00E81072" w14:paraId="77CE0130" w14:textId="77777777" w:rsidTr="00C90A7F">
      <w:tc>
        <w:tcPr>
          <w:tcW w:w="3506" w:type="dxa"/>
        </w:tcPr>
        <w:p w14:paraId="5974816A" w14:textId="77777777" w:rsidR="00342274" w:rsidRDefault="00342274" w:rsidP="006B527D">
          <w:pPr>
            <w:pStyle w:val="Encabezado"/>
            <w:spacing w:after="0"/>
            <w:rPr>
              <w:szCs w:val="16"/>
            </w:rPr>
          </w:pPr>
          <w:r>
            <w:rPr>
              <w:szCs w:val="16"/>
            </w:rPr>
            <w:t>Facultad Regional Córdoba</w:t>
          </w:r>
        </w:p>
      </w:tc>
      <w:tc>
        <w:tcPr>
          <w:tcW w:w="4149" w:type="dxa"/>
        </w:tcPr>
        <w:p w14:paraId="6595990C" w14:textId="77777777" w:rsidR="00342274" w:rsidRPr="00E81072" w:rsidRDefault="00342274" w:rsidP="006B527D">
          <w:pPr>
            <w:pStyle w:val="Encabezado"/>
            <w:spacing w:after="0"/>
            <w:rPr>
              <w:szCs w:val="16"/>
            </w:rPr>
          </w:pPr>
          <w:r w:rsidRPr="00E81072">
            <w:rPr>
              <w:szCs w:val="16"/>
            </w:rPr>
            <w:t>Ingeniería en Sistemas de Informaci</w:t>
          </w:r>
          <w:r>
            <w:rPr>
              <w:szCs w:val="16"/>
            </w:rPr>
            <w:t>ón</w:t>
          </w:r>
        </w:p>
      </w:tc>
      <w:tc>
        <w:tcPr>
          <w:tcW w:w="1843" w:type="dxa"/>
        </w:tcPr>
        <w:p w14:paraId="371D3D86" w14:textId="77777777" w:rsidR="00342274" w:rsidRPr="00E81072" w:rsidRDefault="00342274" w:rsidP="006B527D">
          <w:pPr>
            <w:pStyle w:val="Encabezado"/>
            <w:spacing w:after="0"/>
            <w:rPr>
              <w:szCs w:val="16"/>
            </w:rPr>
          </w:pPr>
          <w:r>
            <w:rPr>
              <w:szCs w:val="16"/>
            </w:rPr>
            <w:t>SEEE</w:t>
          </w:r>
        </w:p>
      </w:tc>
    </w:tr>
  </w:tbl>
  <w:p w14:paraId="35108187" w14:textId="77777777" w:rsidR="00342274" w:rsidRPr="00E81072" w:rsidRDefault="00342274" w:rsidP="006B527D">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F4C81"/>
    <w:rsid w:val="00007644"/>
    <w:rsid w:val="00015273"/>
    <w:rsid w:val="00040389"/>
    <w:rsid w:val="000602FE"/>
    <w:rsid w:val="00064F28"/>
    <w:rsid w:val="000660E2"/>
    <w:rsid w:val="00072AB9"/>
    <w:rsid w:val="00077544"/>
    <w:rsid w:val="000814CD"/>
    <w:rsid w:val="00095E4C"/>
    <w:rsid w:val="000A2BB6"/>
    <w:rsid w:val="000A4787"/>
    <w:rsid w:val="000B092D"/>
    <w:rsid w:val="000C0D0D"/>
    <w:rsid w:val="000D1F99"/>
    <w:rsid w:val="000D6938"/>
    <w:rsid w:val="000F08BC"/>
    <w:rsid w:val="000F489C"/>
    <w:rsid w:val="001013D7"/>
    <w:rsid w:val="00112983"/>
    <w:rsid w:val="001212DA"/>
    <w:rsid w:val="00127E86"/>
    <w:rsid w:val="0013101A"/>
    <w:rsid w:val="0013159C"/>
    <w:rsid w:val="00141D39"/>
    <w:rsid w:val="00145A67"/>
    <w:rsid w:val="00152021"/>
    <w:rsid w:val="001571CD"/>
    <w:rsid w:val="00161C61"/>
    <w:rsid w:val="00162ADE"/>
    <w:rsid w:val="00170F8D"/>
    <w:rsid w:val="00177F99"/>
    <w:rsid w:val="001900BD"/>
    <w:rsid w:val="00191464"/>
    <w:rsid w:val="001943D2"/>
    <w:rsid w:val="001A0815"/>
    <w:rsid w:val="001D2A2C"/>
    <w:rsid w:val="001D7D8E"/>
    <w:rsid w:val="001F5A7C"/>
    <w:rsid w:val="001F7E05"/>
    <w:rsid w:val="00203B9D"/>
    <w:rsid w:val="0021648E"/>
    <w:rsid w:val="002250F7"/>
    <w:rsid w:val="002313D4"/>
    <w:rsid w:val="0023424A"/>
    <w:rsid w:val="00244C15"/>
    <w:rsid w:val="0024519B"/>
    <w:rsid w:val="00251C2C"/>
    <w:rsid w:val="00262BA5"/>
    <w:rsid w:val="002633D2"/>
    <w:rsid w:val="00263F0B"/>
    <w:rsid w:val="002664AA"/>
    <w:rsid w:val="00266E5F"/>
    <w:rsid w:val="00267552"/>
    <w:rsid w:val="00270C52"/>
    <w:rsid w:val="0027581A"/>
    <w:rsid w:val="00284ABE"/>
    <w:rsid w:val="002B226F"/>
    <w:rsid w:val="002C4D4E"/>
    <w:rsid w:val="002D017A"/>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3045"/>
    <w:rsid w:val="004100D3"/>
    <w:rsid w:val="004115D9"/>
    <w:rsid w:val="00415184"/>
    <w:rsid w:val="004305FD"/>
    <w:rsid w:val="00453C5C"/>
    <w:rsid w:val="004575EB"/>
    <w:rsid w:val="004652CB"/>
    <w:rsid w:val="00483128"/>
    <w:rsid w:val="00485B33"/>
    <w:rsid w:val="00496D3C"/>
    <w:rsid w:val="004A0D4A"/>
    <w:rsid w:val="004A10E2"/>
    <w:rsid w:val="004A143E"/>
    <w:rsid w:val="004A6B04"/>
    <w:rsid w:val="004A6F2A"/>
    <w:rsid w:val="004B001D"/>
    <w:rsid w:val="004B1B66"/>
    <w:rsid w:val="004C0536"/>
    <w:rsid w:val="004D2FE2"/>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4EF6"/>
    <w:rsid w:val="005E6D8F"/>
    <w:rsid w:val="005F449B"/>
    <w:rsid w:val="005F59E3"/>
    <w:rsid w:val="00602683"/>
    <w:rsid w:val="006031C1"/>
    <w:rsid w:val="00605E83"/>
    <w:rsid w:val="00605F9F"/>
    <w:rsid w:val="00623AFE"/>
    <w:rsid w:val="00626E5E"/>
    <w:rsid w:val="00641D8F"/>
    <w:rsid w:val="006529E6"/>
    <w:rsid w:val="00654C95"/>
    <w:rsid w:val="00657A51"/>
    <w:rsid w:val="006879D4"/>
    <w:rsid w:val="0069038F"/>
    <w:rsid w:val="00695B01"/>
    <w:rsid w:val="006A3A91"/>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49B2"/>
    <w:rsid w:val="00757AD4"/>
    <w:rsid w:val="00760F63"/>
    <w:rsid w:val="00767888"/>
    <w:rsid w:val="00781F90"/>
    <w:rsid w:val="007822F8"/>
    <w:rsid w:val="00784E71"/>
    <w:rsid w:val="00793B3B"/>
    <w:rsid w:val="007C2777"/>
    <w:rsid w:val="007C69A8"/>
    <w:rsid w:val="007D6C68"/>
    <w:rsid w:val="007F593F"/>
    <w:rsid w:val="00811FE5"/>
    <w:rsid w:val="0081708B"/>
    <w:rsid w:val="00833A1D"/>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90058"/>
    <w:rsid w:val="00A9133C"/>
    <w:rsid w:val="00A9429C"/>
    <w:rsid w:val="00AB09C5"/>
    <w:rsid w:val="00AB2919"/>
    <w:rsid w:val="00AB6AC2"/>
    <w:rsid w:val="00AC2C09"/>
    <w:rsid w:val="00AC3F25"/>
    <w:rsid w:val="00AD5F94"/>
    <w:rsid w:val="00AE2342"/>
    <w:rsid w:val="00AE7DD1"/>
    <w:rsid w:val="00AF050D"/>
    <w:rsid w:val="00AF1C2D"/>
    <w:rsid w:val="00AF240A"/>
    <w:rsid w:val="00AF5A65"/>
    <w:rsid w:val="00B019AC"/>
    <w:rsid w:val="00B26D44"/>
    <w:rsid w:val="00B30C63"/>
    <w:rsid w:val="00B345B1"/>
    <w:rsid w:val="00B3769A"/>
    <w:rsid w:val="00B40C1A"/>
    <w:rsid w:val="00B4644B"/>
    <w:rsid w:val="00B549E2"/>
    <w:rsid w:val="00B603A8"/>
    <w:rsid w:val="00B605A4"/>
    <w:rsid w:val="00B66CEE"/>
    <w:rsid w:val="00B807AE"/>
    <w:rsid w:val="00B82C14"/>
    <w:rsid w:val="00B84893"/>
    <w:rsid w:val="00B87E32"/>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401CB"/>
    <w:rsid w:val="00C43C36"/>
    <w:rsid w:val="00C564E6"/>
    <w:rsid w:val="00C65323"/>
    <w:rsid w:val="00C70818"/>
    <w:rsid w:val="00C70BA7"/>
    <w:rsid w:val="00C72269"/>
    <w:rsid w:val="00C730B0"/>
    <w:rsid w:val="00C8046D"/>
    <w:rsid w:val="00C90A7F"/>
    <w:rsid w:val="00C97E7F"/>
    <w:rsid w:val="00CA0105"/>
    <w:rsid w:val="00CA3B97"/>
    <w:rsid w:val="00CB293F"/>
    <w:rsid w:val="00CC716D"/>
    <w:rsid w:val="00CD28FF"/>
    <w:rsid w:val="00CF2BBD"/>
    <w:rsid w:val="00CF6698"/>
    <w:rsid w:val="00D034DC"/>
    <w:rsid w:val="00D22862"/>
    <w:rsid w:val="00D30BCF"/>
    <w:rsid w:val="00D30D4C"/>
    <w:rsid w:val="00D30EFA"/>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1216C"/>
    <w:rsid w:val="00E1422C"/>
    <w:rsid w:val="00E158B6"/>
    <w:rsid w:val="00E24013"/>
    <w:rsid w:val="00E45E1B"/>
    <w:rsid w:val="00E5104C"/>
    <w:rsid w:val="00E64E33"/>
    <w:rsid w:val="00E65F13"/>
    <w:rsid w:val="00E7709E"/>
    <w:rsid w:val="00E81072"/>
    <w:rsid w:val="00ED6709"/>
    <w:rsid w:val="00F11FA3"/>
    <w:rsid w:val="00F14812"/>
    <w:rsid w:val="00F160A9"/>
    <w:rsid w:val="00F16C53"/>
    <w:rsid w:val="00F200E4"/>
    <w:rsid w:val="00F24BD8"/>
    <w:rsid w:val="00F35FD7"/>
    <w:rsid w:val="00F4268E"/>
    <w:rsid w:val="00F51BD4"/>
    <w:rsid w:val="00F7446D"/>
    <w:rsid w:val="00F7729A"/>
    <w:rsid w:val="00F77788"/>
    <w:rsid w:val="00F85638"/>
    <w:rsid w:val="00F91AAF"/>
    <w:rsid w:val="00F97A78"/>
    <w:rsid w:val="00FA2607"/>
    <w:rsid w:val="00FA2FFD"/>
    <w:rsid w:val="00FA44B6"/>
    <w:rsid w:val="00FA5C0E"/>
    <w:rsid w:val="00FC2C8B"/>
    <w:rsid w:val="00FC7D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0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custT="1"/>
      <dgm:spPr/>
      <dgm:t>
        <a:bodyPr/>
        <a:lstStyle/>
        <a:p>
          <a:r>
            <a:rPr lang="es-ES" sz="750"/>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8"/>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8">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8"/>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8"/>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8" custScaleX="106449"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8"/>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8"/>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8"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8"/>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8"/>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8">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8"/>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8"/>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8">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8"/>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8"/>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8">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8"/>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8"/>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8">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8"/>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8"/>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8">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8"/>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8"/>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8">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8"/>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8"/>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8"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8"/>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8"/>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8">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8"/>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8"/>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8">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8"/>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8"/>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8">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8"/>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8"/>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8">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8"/>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19B34324-BD08-411B-B59F-6FCDEFFE7964}" type="pres">
      <dgm:prSet presAssocID="{BFDA26B4-5710-43F5-BAFA-4708735D0C16}" presName="Name37" presStyleLbl="parChTrans1D4" presStyleIdx="14" presStyleCnt="18"/>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t>
        <a:bodyPr/>
        <a:lstStyle/>
        <a:p>
          <a:endParaRPr lang="es-ES_tradnl"/>
        </a:p>
      </dgm:t>
    </dgm:pt>
    <dgm:pt modelId="{874A9335-C22F-4347-800A-6778A00AFD60}" type="pres">
      <dgm:prSet presAssocID="{EBD4CD79-8225-4792-82A3-253A539375A6}" presName="rootComposite" presStyleCnt="0"/>
      <dgm:spPr/>
      <dgm:t>
        <a:bodyPr/>
        <a:lstStyle/>
        <a:p>
          <a:endParaRPr lang="es-ES_tradnl"/>
        </a:p>
      </dgm:t>
    </dgm:pt>
    <dgm:pt modelId="{F1A1663F-0BFF-4E1E-90B9-D760441C1CDB}" type="pres">
      <dgm:prSet presAssocID="{EBD4CD79-8225-4792-82A3-253A539375A6}" presName="rootText" presStyleLbl="node4" presStyleIdx="14" presStyleCnt="18">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4" presStyleCnt="18"/>
      <dgm:spPr/>
      <dgm:t>
        <a:bodyPr/>
        <a:lstStyle/>
        <a:p>
          <a:endParaRPr lang="es-ES"/>
        </a:p>
      </dgm:t>
    </dgm:pt>
    <dgm:pt modelId="{072A542C-BD90-431F-A96A-C71BC09CFAD1}" type="pres">
      <dgm:prSet presAssocID="{EBD4CD79-8225-4792-82A3-253A539375A6}" presName="hierChild4" presStyleCnt="0"/>
      <dgm:spPr/>
      <dgm:t>
        <a:bodyPr/>
        <a:lstStyle/>
        <a:p>
          <a:endParaRPr lang="es-ES_tradnl"/>
        </a:p>
      </dgm:t>
    </dgm:pt>
    <dgm:pt modelId="{6744F193-7602-4AB3-AA70-228A6F9C3556}" type="pres">
      <dgm:prSet presAssocID="{EBD4CD79-8225-4792-82A3-253A539375A6}" presName="hierChild5" presStyleCnt="0"/>
      <dgm:spPr/>
      <dgm:t>
        <a:bodyPr/>
        <a:lstStyle/>
        <a:p>
          <a:endParaRPr lang="es-ES_tradnl"/>
        </a:p>
      </dgm:t>
    </dgm:pt>
    <dgm:pt modelId="{F261332D-5055-43F2-B4F4-2A1CC9BE12AE}" type="pres">
      <dgm:prSet presAssocID="{78DBDE58-79EA-4552-815F-6AD32342798D}" presName="Name37" presStyleLbl="parChTrans1D4" presStyleIdx="15" presStyleCnt="18"/>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5" presStyleCnt="18">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5" presStyleCnt="18"/>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6" presStyleCnt="18"/>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6" presStyleCnt="18">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6" presStyleCnt="18"/>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7" presStyleCnt="18"/>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7" presStyleCnt="18">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7" presStyleCnt="18"/>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2BDA9CAA-C433-4474-8D2B-72342EB91ABA}" srcId="{A6EBF3B1-5FEF-4D55-AD24-723DC818DC94}" destId="{C48CCF1C-5953-4623-A843-6012848946D6}" srcOrd="2" destOrd="0" parTransId="{6237E611-32F5-4EA5-A1A1-7118C8C90C05}" sibTransId="{350FFDBA-CA2A-4775-A6BA-077DA30A74B3}"/>
    <dgm:cxn modelId="{DEEC24E3-5745-41E4-BB01-42FA1FCE7E57}" type="presOf" srcId="{9A1703C9-6B0C-4FE0-80BF-41F813E9F152}" destId="{B49E9D26-E9F0-4FCF-90B2-1875BBB67B8F}" srcOrd="0" destOrd="0" presId="urn:microsoft.com/office/officeart/2005/8/layout/orgChart1"/>
    <dgm:cxn modelId="{A92A784A-0227-46D0-8605-2672D966E23D}" type="presOf" srcId="{A6413E82-5C10-4DEF-97C9-62507E7B0529}" destId="{BE1C2CBB-B18C-432D-B52C-2D69B317CDE9}" srcOrd="0" destOrd="0" presId="urn:microsoft.com/office/officeart/2005/8/layout/orgChart1"/>
    <dgm:cxn modelId="{BA610969-86C4-47C3-B305-09654A9D7CF2}" type="presOf" srcId="{40A64014-1284-4EEE-AF7A-959BE25DB7B9}" destId="{74386309-D9B9-42CC-9762-8B8BDDD80804}" srcOrd="1" destOrd="0" presId="urn:microsoft.com/office/officeart/2005/8/layout/orgChart1"/>
    <dgm:cxn modelId="{16F13BFD-7254-4438-BB0C-8F0B8B4E1464}" type="presOf" srcId="{F01E610B-8817-49D9-A9E1-8923948CE640}" destId="{5C724676-FD6B-408D-A6FA-362B84F1A498}" srcOrd="0" destOrd="0" presId="urn:microsoft.com/office/officeart/2005/8/layout/orgChart1"/>
    <dgm:cxn modelId="{F2EE7C71-27DA-4C21-8AA1-293449C4CB45}" type="presOf" srcId="{504AF20F-1361-40D6-8DAE-FC215ABF0FD3}" destId="{60C997D7-15D2-4B66-9BFE-236C33DA3DFA}" srcOrd="1" destOrd="0" presId="urn:microsoft.com/office/officeart/2005/8/layout/orgChart1"/>
    <dgm:cxn modelId="{345E7D48-ACB2-4E72-9956-298FDDECADEC}" type="presOf" srcId="{6580EE94-AD2F-4B81-AB15-61A22A5B074F}" destId="{ADACAF30-8704-4367-867D-C8C919FC3E8F}" srcOrd="0" destOrd="0" presId="urn:microsoft.com/office/officeart/2005/8/layout/orgChart1"/>
    <dgm:cxn modelId="{5F08C43D-2F41-4241-A197-1A3D5269C55E}" type="presOf" srcId="{76C50CB5-FD07-4381-AC14-BBEBBC54CA89}" destId="{A028FF3D-5E9A-4F7D-BBB7-53E1A02A079F}" srcOrd="0" destOrd="0" presId="urn:microsoft.com/office/officeart/2005/8/layout/orgChart1"/>
    <dgm:cxn modelId="{5A2AD68F-45E2-4735-A265-70687EB59D0E}" type="presOf" srcId="{4D415793-AE8B-457D-B662-6837FBCA6EC5}" destId="{A650D250-CE3A-4B89-84B1-01FF8A8E18E3}" srcOrd="0" destOrd="0" presId="urn:microsoft.com/office/officeart/2005/8/layout/orgChart1"/>
    <dgm:cxn modelId="{C4ABCC03-E59C-4ABF-81C0-7DBD219A77E4}" type="presOf" srcId="{A6EBF3B1-5FEF-4D55-AD24-723DC818DC94}" destId="{761D0689-AD9D-4E5E-B7CF-4948BE9E5026}"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EE63BAD0-C99B-4379-9749-5653235BABE7}" type="presOf" srcId="{A6EBF3B1-5FEF-4D55-AD24-723DC818DC94}" destId="{99CDBD7E-8A40-4983-8581-B2471E06C265}" srcOrd="0"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B931F1CC-E1A4-4268-BD33-3B0BD016669F}" srcId="{734FDF17-C543-4CF5-AF6F-CCC9E665A0C9}" destId="{40A64014-1284-4EEE-AF7A-959BE25DB7B9}" srcOrd="1" destOrd="0" parTransId="{78DBDE58-79EA-4552-815F-6AD32342798D}" sibTransId="{83524DB7-FD8D-48CF-BAC2-CAF53F88E204}"/>
    <dgm:cxn modelId="{02D47B54-B0D5-4E7F-9E78-C997C7DC52DA}" type="presOf" srcId="{6733462E-A98A-4EB6-84EE-DDC6DCF5380A}" destId="{48A4826C-2E88-4007-9E32-525A4ECB1A1A}" srcOrd="1" destOrd="0" presId="urn:microsoft.com/office/officeart/2005/8/layout/orgChart1"/>
    <dgm:cxn modelId="{89CF28B7-D336-4044-90A9-BD9FD5F14971}" type="presOf" srcId="{1393496C-F495-4051-8A95-A71E8FCAC781}" destId="{C318070A-2C5F-41D4-A587-DE10A89FAD57}" srcOrd="1" destOrd="0" presId="urn:microsoft.com/office/officeart/2005/8/layout/orgChart1"/>
    <dgm:cxn modelId="{DCFCBBEC-8D56-4244-B627-509101F988B2}" type="presOf" srcId="{B09AA789-57A6-41A4-91D9-47AC4D6FB060}" destId="{E2121889-EF6E-4CA4-908C-7572AFBC629A}"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B3E17599-B9BE-4288-AF10-68A20522D192}" srcId="{A6EBF3B1-5FEF-4D55-AD24-723DC818DC94}" destId="{15E12B16-8D11-463B-92B8-5822BDF4C748}" srcOrd="1" destOrd="0" parTransId="{823DEEB8-DAB1-4EC7-B092-5F8BBFDE5584}" sibTransId="{DDD9BD9F-455D-47C3-99A0-C116BFA6EC34}"/>
    <dgm:cxn modelId="{8F4CA760-AF50-4F7F-BBFD-B136E526F683}" type="presOf" srcId="{5161626F-7BC6-4A0F-B593-252625A240EA}" destId="{434DD80A-EC24-4219-BE84-6398D5494104}" srcOrd="0" destOrd="0" presId="urn:microsoft.com/office/officeart/2005/8/layout/orgChart1"/>
    <dgm:cxn modelId="{4C11EEDE-B690-4222-84EA-CED2EC9B1851}" type="presOf" srcId="{4D1693CB-92A3-4832-B0BF-F1027A24413D}" destId="{EDDA187E-D807-4DC9-8F25-078016371689}" srcOrd="0" destOrd="0" presId="urn:microsoft.com/office/officeart/2005/8/layout/orgChart1"/>
    <dgm:cxn modelId="{963A3226-47EB-459B-9C2D-183BBEB92A97}" type="presOf" srcId="{734FDF17-C543-4CF5-AF6F-CCC9E665A0C9}" destId="{2E8154F3-541C-4622-AB55-9476F627E986}" srcOrd="1" destOrd="0" presId="urn:microsoft.com/office/officeart/2005/8/layout/orgChart1"/>
    <dgm:cxn modelId="{A1D8D36E-4E22-489C-B0C5-126296A0600B}" type="presOf" srcId="{850AA42E-DD7D-4202-A669-F46EC4B815AD}" destId="{88A1743F-966E-4561-8D68-FC11EF95B45A}"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317E66C5-A648-4F63-B67A-514549E096F7}" type="presOf" srcId="{4D415793-AE8B-457D-B662-6837FBCA6EC5}" destId="{156C0071-0F70-4B59-BB24-157F4AAFF7EB}" srcOrd="1" destOrd="0" presId="urn:microsoft.com/office/officeart/2005/8/layout/orgChart1"/>
    <dgm:cxn modelId="{A8FDFFB6-D27F-4089-8C3D-46C26D5F7465}" type="presOf" srcId="{6237E611-32F5-4EA5-A1A1-7118C8C90C05}" destId="{6F505C00-AA3E-439A-88A4-32EF2D9DE85A}" srcOrd="0" destOrd="0" presId="urn:microsoft.com/office/officeart/2005/8/layout/orgChart1"/>
    <dgm:cxn modelId="{E72CD3CC-54AE-480C-8751-A63024E6ABE0}" type="presOf" srcId="{8F22EA0A-02BD-433F-A127-D5AE85F408D5}" destId="{1C9D1E51-0704-4095-82BC-7B9980C482E8}" srcOrd="1" destOrd="0" presId="urn:microsoft.com/office/officeart/2005/8/layout/orgChart1"/>
    <dgm:cxn modelId="{DB1A7131-B222-41CF-945D-B73E5F0970B3}" type="presOf" srcId="{41578097-3E86-4D68-8560-FD9CA8622A63}" destId="{CFE1E861-B00F-49EB-B4E1-9C6FABA58465}" srcOrd="1" destOrd="0" presId="urn:microsoft.com/office/officeart/2005/8/layout/orgChart1"/>
    <dgm:cxn modelId="{0DD32C07-2C49-421C-B5E4-23733C120B2B}" type="presOf" srcId="{64C04965-321B-4962-9DCD-36F6AFD0C6B4}" destId="{F89DEEF9-0D57-492B-B51D-DA04FA52D955}" srcOrd="0" destOrd="0" presId="urn:microsoft.com/office/officeart/2005/8/layout/orgChart1"/>
    <dgm:cxn modelId="{3EA0B815-B04E-4DEB-AAC4-A9A4D3A7616D}" type="presOf" srcId="{93A5526C-AEDA-4D48-813C-70B0CCF36F98}" destId="{BF85D353-D8B9-4DDB-B198-99FA1DB7E2E1}" srcOrd="0" destOrd="0" presId="urn:microsoft.com/office/officeart/2005/8/layout/orgChart1"/>
    <dgm:cxn modelId="{41B85EC8-9D1B-4D94-9D02-1433ECE437B2}" type="presOf" srcId="{EE83DED0-A804-4028-A1CE-E0B40ECA49CA}" destId="{42CE7848-A09D-4868-97D1-9510E1071570}" srcOrd="1"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E4B492DD-8A09-4A37-BF00-26F95E136FE7}" type="presOf" srcId="{4D075455-CD9D-4B17-87AF-58F17264ED34}" destId="{AE8790C8-B116-4C07-B78F-15668B40C321}"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17FE7F32-2F88-4E51-A585-DEDE8A5EB058}" type="presOf" srcId="{8024BF88-7976-4903-A5DC-0342CCC7DECB}" destId="{B94ED2C7-5C22-410F-A096-6BB923FB329C}" srcOrd="0" destOrd="0" presId="urn:microsoft.com/office/officeart/2005/8/layout/orgChart1"/>
    <dgm:cxn modelId="{889BB466-9D10-4CFF-8286-CA80AC14ED1C}" type="presOf" srcId="{C48CCF1C-5953-4623-A843-6012848946D6}" destId="{6D04DF51-BA7D-4F3D-BEEB-D81776F069F0}" srcOrd="1" destOrd="0" presId="urn:microsoft.com/office/officeart/2005/8/layout/orgChart1"/>
    <dgm:cxn modelId="{7ED493AB-8AA6-4B40-8B5F-947F24DF1A20}" type="presOf" srcId="{11AD334C-B720-44A7-8E83-D224BF3B1504}" destId="{53783F43-E906-4474-AC58-8AA8009B20F6}" srcOrd="0" destOrd="0" presId="urn:microsoft.com/office/officeart/2005/8/layout/orgChart1"/>
    <dgm:cxn modelId="{FF9D2658-945C-4851-ADFC-73147EDFEB20}" type="presOf" srcId="{2CB50806-C040-49E5-A570-BBC04E8F7295}" destId="{BE5E4EDF-0EA8-445D-BE2C-4C22E40AA606}" srcOrd="0" destOrd="0" presId="urn:microsoft.com/office/officeart/2005/8/layout/orgChart1"/>
    <dgm:cxn modelId="{0BFCA675-20A7-47F0-9CD0-4C77D97694D1}" type="presOf" srcId="{4D1693CB-92A3-4832-B0BF-F1027A24413D}" destId="{FD72CC63-894C-4176-BFFA-6AEE829E4726}" srcOrd="1" destOrd="0" presId="urn:microsoft.com/office/officeart/2005/8/layout/orgChart1"/>
    <dgm:cxn modelId="{1406B98E-1FB8-446D-8CDB-887BB4BE3F92}" type="presOf" srcId="{87C4630D-F69A-47CF-9B5E-8DE03E829F25}" destId="{1066007D-6716-408F-ABCC-CC3F6E110693}"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BD732AAD-9B35-4852-BDBE-B4A531D48666}" type="presOf" srcId="{2E911E43-E8AF-4C0F-8447-43FF439EF7E6}" destId="{8457549B-7E43-4A86-AF6A-9960A58EE57A}" srcOrd="1" destOrd="0" presId="urn:microsoft.com/office/officeart/2005/8/layout/orgChart1"/>
    <dgm:cxn modelId="{2EB4CAFD-5F7E-42C8-AAE9-CB1EB61138DD}" type="presOf" srcId="{91C476B7-9FCB-4BBA-B7CC-98C951BABF08}" destId="{FD0EB6F2-D0BB-464A-9AC7-9BF10AC11114}"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AF848FBF-9854-4AD7-A812-E5A691132C69}" type="presOf" srcId="{4BEB6D0B-B96F-4DB4-939C-4237821B4358}" destId="{B2554413-104E-406A-9CC5-349745215342}" srcOrd="0" destOrd="0" presId="urn:microsoft.com/office/officeart/2005/8/layout/orgChart1"/>
    <dgm:cxn modelId="{CE483BA5-AE99-40B5-96CA-07577A18574F}" type="presOf" srcId="{2E9B1CC3-FC1B-4467-B847-CA2CDD42C940}" destId="{3D401C68-148E-419C-9D8B-F49F219EEA5B}"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4355B6F7-FD27-4BB9-B956-1D12F1C9F2E5}" type="presOf" srcId="{644C0F58-C2E0-448E-A01A-6201570776EA}" destId="{AD3C7DEB-DEF1-4CE8-B755-BEF35D78ADFF}" srcOrd="0" destOrd="0" presId="urn:microsoft.com/office/officeart/2005/8/layout/orgChart1"/>
    <dgm:cxn modelId="{A78FE30B-C84B-4B04-97A3-6602CC0FDB1B}" type="presOf" srcId="{504AF20F-1361-40D6-8DAE-FC215ABF0FD3}" destId="{E059E483-6435-4565-B688-005939DE54AE}" srcOrd="0" destOrd="0" presId="urn:microsoft.com/office/officeart/2005/8/layout/orgChart1"/>
    <dgm:cxn modelId="{6FE6FBD2-FA3A-4B6D-9522-68B105578380}" type="presOf" srcId="{1393496C-F495-4051-8A95-A71E8FCAC781}" destId="{C3640126-70E2-43AD-B0C8-14F4A145E69D}" srcOrd="0" destOrd="0" presId="urn:microsoft.com/office/officeart/2005/8/layout/orgChart1"/>
    <dgm:cxn modelId="{EB77212A-868F-43DD-A111-E8AEEA5BEE46}" type="presOf" srcId="{F01E610B-8817-49D9-A9E1-8923948CE640}" destId="{D8ABA919-18E1-41AC-B6C4-E506E69D672C}" srcOrd="1" destOrd="0" presId="urn:microsoft.com/office/officeart/2005/8/layout/orgChart1"/>
    <dgm:cxn modelId="{051CA6C4-11AF-48B9-BC2A-4941AE84D4A4}" type="presOf" srcId="{8F22EA0A-02BD-433F-A127-D5AE85F408D5}" destId="{E9B46B83-48DF-4EF2-B252-E3BF270EE3C0}" srcOrd="0" destOrd="0" presId="urn:microsoft.com/office/officeart/2005/8/layout/orgChart1"/>
    <dgm:cxn modelId="{453B76FE-6E88-476A-B98B-ECCA16390B0B}" type="presOf" srcId="{823DEEB8-DAB1-4EC7-B092-5F8BBFDE5584}" destId="{78D3C7D4-8E65-4303-8713-FC4450F8DC15}"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00F051A5-3542-452E-91F8-46AB7AEEEF90}" type="presOf" srcId="{37498F51-034A-4B95-A943-8B0356B77951}" destId="{813BFB9B-D964-4C6C-95B6-FA36C9FC47D0}" srcOrd="0" destOrd="0" presId="urn:microsoft.com/office/officeart/2005/8/layout/orgChart1"/>
    <dgm:cxn modelId="{C77B64BC-CB11-42C2-B660-F40E08493A31}" type="presOf" srcId="{776A5794-A7C6-4766-979A-11D01A59E5F0}" destId="{A9802631-280C-438F-AAF4-A750B891E630}" srcOrd="0" destOrd="0" presId="urn:microsoft.com/office/officeart/2005/8/layout/orgChart1"/>
    <dgm:cxn modelId="{7F1F0CCC-6EDE-4BB8-803F-22E960B94A79}" type="presOf" srcId="{15E12B16-8D11-463B-92B8-5822BDF4C748}" destId="{DD7A384B-9184-47FD-A760-3BEBECCA498C}" srcOrd="0" destOrd="0" presId="urn:microsoft.com/office/officeart/2005/8/layout/orgChart1"/>
    <dgm:cxn modelId="{29E4F1D3-3DF3-44B1-A174-54014777D2D3}" type="presOf" srcId="{78DBDE58-79EA-4552-815F-6AD32342798D}" destId="{F261332D-5055-43F2-B4F4-2A1CC9BE12AE}" srcOrd="0" destOrd="0" presId="urn:microsoft.com/office/officeart/2005/8/layout/orgChart1"/>
    <dgm:cxn modelId="{AABE4AFB-DC3E-4DF5-B43C-933B2DA49ECD}" type="presOf" srcId="{734FDF17-C543-4CF5-AF6F-CCC9E665A0C9}" destId="{867494B7-F801-4143-9203-DA20A78D047E}"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969B0FE1-D97F-4091-9E48-25EC4814A20F}" type="presOf" srcId="{2568090D-E94E-452D-82B4-C1654C9E2C48}" destId="{0B07AC63-ACE8-4FBA-9E20-B2F2BB6F57E0}" srcOrd="1" destOrd="0" presId="urn:microsoft.com/office/officeart/2005/8/layout/orgChart1"/>
    <dgm:cxn modelId="{A97262E8-DEAA-4AB6-B307-1BF2AB0C9F57}" type="presOf" srcId="{644C0F58-C2E0-448E-A01A-6201570776EA}" destId="{15906DD4-E82A-4FE9-BD26-A98C3357A215}" srcOrd="1" destOrd="0" presId="urn:microsoft.com/office/officeart/2005/8/layout/orgChart1"/>
    <dgm:cxn modelId="{4BD0580F-7070-42F4-80F3-D02616EDF0FF}" type="presOf" srcId="{A96BCA3D-D7C2-4537-AB77-55058808C1A9}" destId="{126F570B-0098-4598-B6C8-DADB8E352B45}" srcOrd="1" destOrd="0" presId="urn:microsoft.com/office/officeart/2005/8/layout/orgChart1"/>
    <dgm:cxn modelId="{DF84615B-DDAA-47C4-BAFB-FCC9AB8463FC}" type="presOf" srcId="{A96BCA3D-D7C2-4537-AB77-55058808C1A9}" destId="{1B142EC8-3788-405F-B9BC-C6BACCEC906D}" srcOrd="0" destOrd="0" presId="urn:microsoft.com/office/officeart/2005/8/layout/orgChart1"/>
    <dgm:cxn modelId="{46B9BE11-0FD1-4FBE-B701-B0AC579DA302}" type="presOf" srcId="{2568090D-E94E-452D-82B4-C1654C9E2C48}" destId="{B3A6615A-A732-42FD-A03C-2BC94E7C6510}" srcOrd="0" destOrd="0" presId="urn:microsoft.com/office/officeart/2005/8/layout/orgChart1"/>
    <dgm:cxn modelId="{5AE977C3-818D-4DBC-BCA7-0D423BD40F4B}" type="presOf" srcId="{93A5526C-AEDA-4D48-813C-70B0CCF36F98}" destId="{68AD4C60-2440-47D2-9F0B-3C06125AECF5}" srcOrd="1" destOrd="0" presId="urn:microsoft.com/office/officeart/2005/8/layout/orgChart1"/>
    <dgm:cxn modelId="{293651F1-83E7-458D-9753-D11AAB91F0B2}" type="presOf" srcId="{CB26703D-F1D5-4228-A24C-96993E87C319}" destId="{F2ADB9A6-C45A-47E3-B02F-B5381C7176A3}" srcOrd="1" destOrd="0" presId="urn:microsoft.com/office/officeart/2005/8/layout/orgChart1"/>
    <dgm:cxn modelId="{B94F192C-3198-4DA8-A70D-F0141193BFD8}" type="presOf" srcId="{EBD4CD79-8225-4792-82A3-253A539375A6}" destId="{F1A1663F-0BFF-4E1E-90B9-D760441C1CDB}"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40232DED-EC87-4FF5-ADCF-C042EB3419F2}" type="presOf" srcId="{2E911E43-E8AF-4C0F-8447-43FF439EF7E6}" destId="{6EE82750-6E2E-445B-9E64-F5601D1469BA}" srcOrd="0" destOrd="0" presId="urn:microsoft.com/office/officeart/2005/8/layout/orgChart1"/>
    <dgm:cxn modelId="{CB650809-A7B9-433E-8BB4-ED19D0F609BB}" type="presOf" srcId="{41578097-3E86-4D68-8560-FD9CA8622A63}" destId="{6EB67E4F-7540-4F92-9E9D-7CCA16A065FF}" srcOrd="0" destOrd="0" presId="urn:microsoft.com/office/officeart/2005/8/layout/orgChart1"/>
    <dgm:cxn modelId="{EE184CBC-F550-4216-8806-86594F22DB5E}" type="presOf" srcId="{3163281E-0809-4BB7-A72F-DB32193DCB24}" destId="{7B3F1FFA-603A-4E08-89CF-8E29EEA2C55C}" srcOrd="0" destOrd="0" presId="urn:microsoft.com/office/officeart/2005/8/layout/orgChart1"/>
    <dgm:cxn modelId="{3979967F-0841-41EE-B594-49D10FC53851}" type="presOf" srcId="{15E12B16-8D11-463B-92B8-5822BDF4C748}" destId="{3BB46B51-8531-4211-845C-53824F0021A9}" srcOrd="1" destOrd="0" presId="urn:microsoft.com/office/officeart/2005/8/layout/orgChart1"/>
    <dgm:cxn modelId="{DC4D5B5B-3A74-43B0-B303-06F0A824B596}" type="presOf" srcId="{CB26703D-F1D5-4228-A24C-96993E87C319}" destId="{024E51B9-61DB-4665-8140-C6601A24D938}" srcOrd="0"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8C1747C0-193E-48DF-8D4B-3BB84DCD6913}" type="presOf" srcId="{B9F9EE96-CA86-4F24-8843-06229C08B163}" destId="{F1668CB1-CE3C-418F-83C0-03F55AF33091}"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209575FC-5808-4FA9-BFE8-2BB8650781FA}" type="presOf" srcId="{BFDA26B4-5710-43F5-BAFA-4708735D0C16}" destId="{19B34324-BD08-411B-B59F-6FCDEFFE7964}" srcOrd="0" destOrd="0" presId="urn:microsoft.com/office/officeart/2005/8/layout/orgChart1"/>
    <dgm:cxn modelId="{9537C0BA-528E-4F86-8F9D-75155B1F5B37}" type="presOf" srcId="{8727E3B7-CA63-4DBC-AC92-99B93DDC0CD3}" destId="{3D6F9C8E-E905-4217-8570-75EFEB9EF529}" srcOrd="0" destOrd="0" presId="urn:microsoft.com/office/officeart/2005/8/layout/orgChart1"/>
    <dgm:cxn modelId="{7ED86C71-F510-4887-A437-7E146D351679}" type="presOf" srcId="{91C476B7-9FCB-4BBA-B7CC-98C951BABF08}" destId="{C7C4BB7D-53D5-49F1-9208-09662961E2F7}"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957CE066-43C0-4335-80F5-CFEACC80B520}" type="presOf" srcId="{3D67422D-7F1E-479F-8ADA-437888D6617F}" destId="{475BA088-7396-4BA9-B792-69EE6759C03E}" srcOrd="0" destOrd="0" presId="urn:microsoft.com/office/officeart/2005/8/layout/orgChart1"/>
    <dgm:cxn modelId="{1A6731DD-5E37-41D6-A18A-3A92E1A74FA1}" type="presOf" srcId="{6580EE94-AD2F-4B81-AB15-61A22A5B074F}" destId="{64FB3C05-0898-42D4-B108-3FC54B94D9D0}" srcOrd="1" destOrd="0" presId="urn:microsoft.com/office/officeart/2005/8/layout/orgChart1"/>
    <dgm:cxn modelId="{DE604F4C-5868-4D48-91A2-C7BDD006AE94}" type="presOf" srcId="{C48CCF1C-5953-4623-A843-6012848946D6}" destId="{741A17AF-83C9-4327-8F86-364DF107986B}" srcOrd="0" destOrd="0" presId="urn:microsoft.com/office/officeart/2005/8/layout/orgChart1"/>
    <dgm:cxn modelId="{8334CAFF-E33F-410E-B5B1-037ECC2992F8}" type="presOf" srcId="{A6413E82-5C10-4DEF-97C9-62507E7B0529}" destId="{4D11EC99-D139-4156-BEFE-EFE8648A2850}"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26632D27-5748-4B27-98B6-FDB3D2CA5940}" type="presOf" srcId="{EE83DED0-A804-4028-A1CE-E0B40ECA49CA}" destId="{2B57D842-C132-4E06-BAEE-7A81848A92FD}"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1402A8C0-EE71-4D47-B5B1-86BAF202E13C}" type="presOf" srcId="{6733462E-A98A-4EB6-84EE-DDC6DCF5380A}" destId="{88C4B46C-DE35-4799-9B2E-789C79B4E4A9}"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AD68C1B4-2F07-4746-B3FB-48FF4F043FE7}" type="presOf" srcId="{66B568B7-D00F-4F97-8E28-19A4BB6AC2A1}" destId="{9900D6F0-7763-4FE9-A547-F63EB7123F15}" srcOrd="0" destOrd="0" presId="urn:microsoft.com/office/officeart/2005/8/layout/orgChart1"/>
    <dgm:cxn modelId="{62C1E79E-91FF-41B6-ADD1-2E3313F065A7}" type="presOf" srcId="{40A64014-1284-4EEE-AF7A-959BE25DB7B9}" destId="{40A6BE2D-7403-40C7-B709-E29312A2ECB3}" srcOrd="0" destOrd="0" presId="urn:microsoft.com/office/officeart/2005/8/layout/orgChart1"/>
    <dgm:cxn modelId="{51C140AB-B9C0-450E-84B6-DBA60188A368}" type="presOf" srcId="{144010B2-9EA9-493A-AEA3-ED40D2262054}" destId="{B9DC87FE-FBEB-4EE3-87D7-AF1A9DFBE829}" srcOrd="0" destOrd="0" presId="urn:microsoft.com/office/officeart/2005/8/layout/orgChart1"/>
    <dgm:cxn modelId="{F94B8BA5-BAFC-4E3D-8440-28D90151162A}" type="presOf" srcId="{EBD4CD79-8225-4792-82A3-253A539375A6}" destId="{AE8A4DD2-BFE6-48B9-A553-E83BFBA5477B}" srcOrd="1"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F5D48265-E708-4200-86EF-D06F5B85E101}" type="presOf" srcId="{8024BF88-7976-4903-A5DC-0342CCC7DECB}" destId="{1EF2A7DE-B1DC-41BC-9A7F-B75495E75447}" srcOrd="1" destOrd="0" presId="urn:microsoft.com/office/officeart/2005/8/layout/orgChart1"/>
    <dgm:cxn modelId="{161174AA-24D7-46C2-8DE8-47C3FB54D064}" type="presOf" srcId="{AE7CBEBD-037D-494F-9847-16042D7F1D69}" destId="{A49D3927-7449-4735-AC87-5BDC01040BD5}" srcOrd="1"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B12D4ACD-1246-46E6-88AC-49371B38950A}" type="presOf" srcId="{44E92EDF-7F87-40DA-8F2B-3104D039CCB9}" destId="{C4DC16DD-7454-4F73-998B-9F933495FF06}" srcOrd="0" destOrd="0" presId="urn:microsoft.com/office/officeart/2005/8/layout/orgChart1"/>
    <dgm:cxn modelId="{726B6ABF-0D48-42F6-B164-042EB79E7DFC}" type="presOf" srcId="{AE7CBEBD-037D-494F-9847-16042D7F1D69}" destId="{129F113F-8972-4A99-86DB-EBDD1A507309}"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02183834-800B-491F-BB46-B0B4249CC5A7}" type="presOf" srcId="{49427332-34CA-4B15-A0C2-223A59554952}" destId="{A2619CE9-DB44-4DDF-B9EA-160FA71259D4}" srcOrd="0" destOrd="0" presId="urn:microsoft.com/office/officeart/2005/8/layout/orgChart1"/>
    <dgm:cxn modelId="{1344AADE-ABB5-4869-81D2-03B32AA96B12}" type="presParOf" srcId="{E2121889-EF6E-4CA4-908C-7572AFBC629A}" destId="{07BEC272-0423-4E42-B899-F60FC75BD79A}" srcOrd="0" destOrd="0" presId="urn:microsoft.com/office/officeart/2005/8/layout/orgChart1"/>
    <dgm:cxn modelId="{BD4D9699-B3F4-4A83-8168-8E035A369FE3}" type="presParOf" srcId="{07BEC272-0423-4E42-B899-F60FC75BD79A}" destId="{0B47B95E-C06E-4FEB-A708-23CA7D67581D}" srcOrd="0" destOrd="0" presId="urn:microsoft.com/office/officeart/2005/8/layout/orgChart1"/>
    <dgm:cxn modelId="{7D1B0712-970B-46D7-BCC9-DFF1E1196770}" type="presParOf" srcId="{0B47B95E-C06E-4FEB-A708-23CA7D67581D}" destId="{129F113F-8972-4A99-86DB-EBDD1A507309}" srcOrd="0" destOrd="0" presId="urn:microsoft.com/office/officeart/2005/8/layout/orgChart1"/>
    <dgm:cxn modelId="{744B3562-ED1E-409E-AD9D-DAEAB6345B1B}" type="presParOf" srcId="{0B47B95E-C06E-4FEB-A708-23CA7D67581D}" destId="{A49D3927-7449-4735-AC87-5BDC01040BD5}" srcOrd="1" destOrd="0" presId="urn:microsoft.com/office/officeart/2005/8/layout/orgChart1"/>
    <dgm:cxn modelId="{F167147D-4017-4CD2-8958-0589523D9049}" type="presParOf" srcId="{07BEC272-0423-4E42-B899-F60FC75BD79A}" destId="{E6AA575D-067F-4F0E-AE13-7D292B379AE5}" srcOrd="1" destOrd="0" presId="urn:microsoft.com/office/officeart/2005/8/layout/orgChart1"/>
    <dgm:cxn modelId="{32944A39-E541-450F-9F15-C86100A56325}" type="presParOf" srcId="{E6AA575D-067F-4F0E-AE13-7D292B379AE5}" destId="{F1668CB1-CE3C-418F-83C0-03F55AF33091}" srcOrd="0" destOrd="0" presId="urn:microsoft.com/office/officeart/2005/8/layout/orgChart1"/>
    <dgm:cxn modelId="{BF15E2C9-1B1C-4963-BF33-195A3045A3B4}" type="presParOf" srcId="{E6AA575D-067F-4F0E-AE13-7D292B379AE5}" destId="{B64FA887-F18F-4472-9D23-71CD916FDF16}" srcOrd="1" destOrd="0" presId="urn:microsoft.com/office/officeart/2005/8/layout/orgChart1"/>
    <dgm:cxn modelId="{FAA3DB75-4904-4D27-8326-D689148EA341}" type="presParOf" srcId="{B64FA887-F18F-4472-9D23-71CD916FDF16}" destId="{BEBB1AE9-E66F-42AE-B53A-8C049D3AE204}" srcOrd="0" destOrd="0" presId="urn:microsoft.com/office/officeart/2005/8/layout/orgChart1"/>
    <dgm:cxn modelId="{FB6D45FD-CFF9-4422-9574-08C705C00B43}" type="presParOf" srcId="{BEBB1AE9-E66F-42AE-B53A-8C049D3AE204}" destId="{B94ED2C7-5C22-410F-A096-6BB923FB329C}" srcOrd="0" destOrd="0" presId="urn:microsoft.com/office/officeart/2005/8/layout/orgChart1"/>
    <dgm:cxn modelId="{9BE7CD44-5FCB-4C64-A977-484D25669EAF}" type="presParOf" srcId="{BEBB1AE9-E66F-42AE-B53A-8C049D3AE204}" destId="{1EF2A7DE-B1DC-41BC-9A7F-B75495E75447}" srcOrd="1" destOrd="0" presId="urn:microsoft.com/office/officeart/2005/8/layout/orgChart1"/>
    <dgm:cxn modelId="{2991C5DC-E4D0-4FBD-A3E7-A6F95C2711EB}" type="presParOf" srcId="{B64FA887-F18F-4472-9D23-71CD916FDF16}" destId="{90233086-8504-42CD-8509-C06CEBB5E14D}" srcOrd="1" destOrd="0" presId="urn:microsoft.com/office/officeart/2005/8/layout/orgChart1"/>
    <dgm:cxn modelId="{0BDB9198-330E-4305-85DF-B9ADC4ED3535}" type="presParOf" srcId="{90233086-8504-42CD-8509-C06CEBB5E14D}" destId="{A028FF3D-5E9A-4F7D-BBB7-53E1A02A079F}" srcOrd="0" destOrd="0" presId="urn:microsoft.com/office/officeart/2005/8/layout/orgChart1"/>
    <dgm:cxn modelId="{100F1E24-8DBC-447F-BDA0-2FA60415B78C}" type="presParOf" srcId="{90233086-8504-42CD-8509-C06CEBB5E14D}" destId="{DFC875E6-5DFB-4E65-B45B-EF772550185F}" srcOrd="1" destOrd="0" presId="urn:microsoft.com/office/officeart/2005/8/layout/orgChart1"/>
    <dgm:cxn modelId="{29233D17-9E4F-400C-97C6-1C39CE351B16}" type="presParOf" srcId="{DFC875E6-5DFB-4E65-B45B-EF772550185F}" destId="{37F9E2E8-92E9-43E4-8D2D-E06056818C3B}" srcOrd="0" destOrd="0" presId="urn:microsoft.com/office/officeart/2005/8/layout/orgChart1"/>
    <dgm:cxn modelId="{EAFDC178-7AF2-421C-8A0A-81F36394D154}" type="presParOf" srcId="{37F9E2E8-92E9-43E4-8D2D-E06056818C3B}" destId="{99CDBD7E-8A40-4983-8581-B2471E06C265}" srcOrd="0" destOrd="0" presId="urn:microsoft.com/office/officeart/2005/8/layout/orgChart1"/>
    <dgm:cxn modelId="{873E4F48-24DF-4562-8EF1-CCD4D7FF9870}" type="presParOf" srcId="{37F9E2E8-92E9-43E4-8D2D-E06056818C3B}" destId="{761D0689-AD9D-4E5E-B7CF-4948BE9E5026}" srcOrd="1" destOrd="0" presId="urn:microsoft.com/office/officeart/2005/8/layout/orgChart1"/>
    <dgm:cxn modelId="{9E824242-BBBF-4E29-858F-A4469C522EA1}" type="presParOf" srcId="{DFC875E6-5DFB-4E65-B45B-EF772550185F}" destId="{D593326C-25A6-440F-BA7A-DA27D1858BF9}" srcOrd="1" destOrd="0" presId="urn:microsoft.com/office/officeart/2005/8/layout/orgChart1"/>
    <dgm:cxn modelId="{90C85048-067C-4A48-8984-E52012273EDD}" type="presParOf" srcId="{D593326C-25A6-440F-BA7A-DA27D1858BF9}" destId="{B9DC87FE-FBEB-4EE3-87D7-AF1A9DFBE829}" srcOrd="0" destOrd="0" presId="urn:microsoft.com/office/officeart/2005/8/layout/orgChart1"/>
    <dgm:cxn modelId="{0CB95D16-F0B4-41D0-B76C-65617D6DF455}" type="presParOf" srcId="{D593326C-25A6-440F-BA7A-DA27D1858BF9}" destId="{AE026691-A64D-4DC1-A0FD-00EBBAD5334E}" srcOrd="1" destOrd="0" presId="urn:microsoft.com/office/officeart/2005/8/layout/orgChart1"/>
    <dgm:cxn modelId="{114542F2-ED35-416A-9E8F-03D9C7FE72C5}" type="presParOf" srcId="{AE026691-A64D-4DC1-A0FD-00EBBAD5334E}" destId="{0596C872-9D7A-4C0A-A0CA-2F210EDC89E7}" srcOrd="0" destOrd="0" presId="urn:microsoft.com/office/officeart/2005/8/layout/orgChart1"/>
    <dgm:cxn modelId="{CF063AF1-62FA-49B7-AB54-E6707C6B86AF}" type="presParOf" srcId="{0596C872-9D7A-4C0A-A0CA-2F210EDC89E7}" destId="{E9B46B83-48DF-4EF2-B252-E3BF270EE3C0}" srcOrd="0" destOrd="0" presId="urn:microsoft.com/office/officeart/2005/8/layout/orgChart1"/>
    <dgm:cxn modelId="{862CC3B3-8542-41DB-B7FA-60640292EDE3}" type="presParOf" srcId="{0596C872-9D7A-4C0A-A0CA-2F210EDC89E7}" destId="{1C9D1E51-0704-4095-82BC-7B9980C482E8}" srcOrd="1" destOrd="0" presId="urn:microsoft.com/office/officeart/2005/8/layout/orgChart1"/>
    <dgm:cxn modelId="{6D8B6895-F753-4CBE-95F4-E7825F69EE17}" type="presParOf" srcId="{AE026691-A64D-4DC1-A0FD-00EBBAD5334E}" destId="{079DC9BE-C64A-409B-909F-185B5F536CF8}" srcOrd="1" destOrd="0" presId="urn:microsoft.com/office/officeart/2005/8/layout/orgChart1"/>
    <dgm:cxn modelId="{A991CEC8-5AA5-4B34-B834-E8BEA7EFDA64}" type="presParOf" srcId="{AE026691-A64D-4DC1-A0FD-00EBBAD5334E}" destId="{FE00FBB4-F61F-4A13-B2DE-4937FC558B94}" srcOrd="2" destOrd="0" presId="urn:microsoft.com/office/officeart/2005/8/layout/orgChart1"/>
    <dgm:cxn modelId="{467A9F93-087C-4B5B-B7F7-DBD2C624FA25}" type="presParOf" srcId="{D593326C-25A6-440F-BA7A-DA27D1858BF9}" destId="{78D3C7D4-8E65-4303-8713-FC4450F8DC15}" srcOrd="2" destOrd="0" presId="urn:microsoft.com/office/officeart/2005/8/layout/orgChart1"/>
    <dgm:cxn modelId="{7AACCD99-79FC-47CE-8808-EFDFC3F4FD05}" type="presParOf" srcId="{D593326C-25A6-440F-BA7A-DA27D1858BF9}" destId="{C777E97B-AA1E-4D42-A208-8CDDF2DC3E82}" srcOrd="3" destOrd="0" presId="urn:microsoft.com/office/officeart/2005/8/layout/orgChart1"/>
    <dgm:cxn modelId="{236F47FE-3421-4437-8160-9FD3A3D57024}" type="presParOf" srcId="{C777E97B-AA1E-4D42-A208-8CDDF2DC3E82}" destId="{0620CFDC-8B85-4C35-9742-6ED5F02FABB3}" srcOrd="0" destOrd="0" presId="urn:microsoft.com/office/officeart/2005/8/layout/orgChart1"/>
    <dgm:cxn modelId="{B5CE1CCD-97DD-4114-8EBE-C6F3E8488789}" type="presParOf" srcId="{0620CFDC-8B85-4C35-9742-6ED5F02FABB3}" destId="{DD7A384B-9184-47FD-A760-3BEBECCA498C}" srcOrd="0" destOrd="0" presId="urn:microsoft.com/office/officeart/2005/8/layout/orgChart1"/>
    <dgm:cxn modelId="{5E5D47C1-8D4D-46E4-8620-A804EEC0E274}" type="presParOf" srcId="{0620CFDC-8B85-4C35-9742-6ED5F02FABB3}" destId="{3BB46B51-8531-4211-845C-53824F0021A9}" srcOrd="1" destOrd="0" presId="urn:microsoft.com/office/officeart/2005/8/layout/orgChart1"/>
    <dgm:cxn modelId="{A0A37A35-7128-485B-B9B5-CF2468BDD3C0}" type="presParOf" srcId="{C777E97B-AA1E-4D42-A208-8CDDF2DC3E82}" destId="{7B6B9887-5F35-42A0-BA67-DDBAB66EB3E1}" srcOrd="1" destOrd="0" presId="urn:microsoft.com/office/officeart/2005/8/layout/orgChart1"/>
    <dgm:cxn modelId="{CC235FC2-5FA7-4501-9F06-9B44C09FE798}" type="presParOf" srcId="{C777E97B-AA1E-4D42-A208-8CDDF2DC3E82}" destId="{0C5DA0A5-A343-42D7-BD9A-B8B4CB7B5591}" srcOrd="2" destOrd="0" presId="urn:microsoft.com/office/officeart/2005/8/layout/orgChart1"/>
    <dgm:cxn modelId="{92DBC199-9D42-4A6A-B503-C70ED8647EDF}" type="presParOf" srcId="{D593326C-25A6-440F-BA7A-DA27D1858BF9}" destId="{6F505C00-AA3E-439A-88A4-32EF2D9DE85A}" srcOrd="4" destOrd="0" presId="urn:microsoft.com/office/officeart/2005/8/layout/orgChart1"/>
    <dgm:cxn modelId="{7B67E7F9-5D66-4C6D-B444-2FB199D5B992}" type="presParOf" srcId="{D593326C-25A6-440F-BA7A-DA27D1858BF9}" destId="{8865E153-3A36-41C3-BE8D-43BA5418D433}" srcOrd="5" destOrd="0" presId="urn:microsoft.com/office/officeart/2005/8/layout/orgChart1"/>
    <dgm:cxn modelId="{B3864981-1EB9-47CB-B3C5-F23EEB8624EA}" type="presParOf" srcId="{8865E153-3A36-41C3-BE8D-43BA5418D433}" destId="{E644461B-CC7D-4967-9190-DCC1BD626E2E}" srcOrd="0" destOrd="0" presId="urn:microsoft.com/office/officeart/2005/8/layout/orgChart1"/>
    <dgm:cxn modelId="{81172F22-F52C-4D61-A359-D98A674A6F69}" type="presParOf" srcId="{E644461B-CC7D-4967-9190-DCC1BD626E2E}" destId="{741A17AF-83C9-4327-8F86-364DF107986B}" srcOrd="0" destOrd="0" presId="urn:microsoft.com/office/officeart/2005/8/layout/orgChart1"/>
    <dgm:cxn modelId="{F495FE90-41AC-4361-9422-AA9C2BCD1DF0}" type="presParOf" srcId="{E644461B-CC7D-4967-9190-DCC1BD626E2E}" destId="{6D04DF51-BA7D-4F3D-BEEB-D81776F069F0}" srcOrd="1" destOrd="0" presId="urn:microsoft.com/office/officeart/2005/8/layout/orgChart1"/>
    <dgm:cxn modelId="{0852F0FE-888E-42AE-B2B5-2A2039E3FE45}" type="presParOf" srcId="{8865E153-3A36-41C3-BE8D-43BA5418D433}" destId="{54129BC3-2C0F-4A30-9E4D-1549A7BACAC5}" srcOrd="1" destOrd="0" presId="urn:microsoft.com/office/officeart/2005/8/layout/orgChart1"/>
    <dgm:cxn modelId="{F6A682CE-E186-4C62-B6BB-8E0BA27A312B}" type="presParOf" srcId="{8865E153-3A36-41C3-BE8D-43BA5418D433}" destId="{EE96EF2E-6EC7-4A94-A7C3-15378EA6F9CE}" srcOrd="2" destOrd="0" presId="urn:microsoft.com/office/officeart/2005/8/layout/orgChart1"/>
    <dgm:cxn modelId="{F2089507-3A73-4745-A49D-4ADB48CC1785}" type="presParOf" srcId="{DFC875E6-5DFB-4E65-B45B-EF772550185F}" destId="{E4A8F9A4-AD6A-40DE-9402-32D6EC5FFF97}" srcOrd="2" destOrd="0" presId="urn:microsoft.com/office/officeart/2005/8/layout/orgChart1"/>
    <dgm:cxn modelId="{DFDD870A-D60D-4A85-BD4E-6AD720227AF4}" type="presParOf" srcId="{90233086-8504-42CD-8509-C06CEBB5E14D}" destId="{475BA088-7396-4BA9-B792-69EE6759C03E}" srcOrd="2" destOrd="0" presId="urn:microsoft.com/office/officeart/2005/8/layout/orgChart1"/>
    <dgm:cxn modelId="{C7D7EE36-17A0-49A2-A41D-AD52506DBC1C}" type="presParOf" srcId="{90233086-8504-42CD-8509-C06CEBB5E14D}" destId="{8F1C0529-85F5-46A0-9F33-C7399B35B62F}" srcOrd="3" destOrd="0" presId="urn:microsoft.com/office/officeart/2005/8/layout/orgChart1"/>
    <dgm:cxn modelId="{05BE7899-A6BA-455F-9714-2CC34726E2FF}" type="presParOf" srcId="{8F1C0529-85F5-46A0-9F33-C7399B35B62F}" destId="{9192D7E6-56A6-4D39-8559-36F4A52483D6}" srcOrd="0" destOrd="0" presId="urn:microsoft.com/office/officeart/2005/8/layout/orgChart1"/>
    <dgm:cxn modelId="{27E28223-BB1C-4ADC-8B6F-4FCC02D4A597}" type="presParOf" srcId="{9192D7E6-56A6-4D39-8559-36F4A52483D6}" destId="{2B57D842-C132-4E06-BAEE-7A81848A92FD}" srcOrd="0" destOrd="0" presId="urn:microsoft.com/office/officeart/2005/8/layout/orgChart1"/>
    <dgm:cxn modelId="{C364789A-800F-48E4-B77B-5C751552711E}" type="presParOf" srcId="{9192D7E6-56A6-4D39-8559-36F4A52483D6}" destId="{42CE7848-A09D-4868-97D1-9510E1071570}" srcOrd="1" destOrd="0" presId="urn:microsoft.com/office/officeart/2005/8/layout/orgChart1"/>
    <dgm:cxn modelId="{F98768E2-0152-44CF-917F-8B4357861004}" type="presParOf" srcId="{8F1C0529-85F5-46A0-9F33-C7399B35B62F}" destId="{1B5ECF54-B816-4238-BA57-2AAE9297082B}" srcOrd="1" destOrd="0" presId="urn:microsoft.com/office/officeart/2005/8/layout/orgChart1"/>
    <dgm:cxn modelId="{75892C69-8B67-43E2-B51A-B30FB85A132A}" type="presParOf" srcId="{1B5ECF54-B816-4238-BA57-2AAE9297082B}" destId="{BE5E4EDF-0EA8-445D-BE2C-4C22E40AA606}" srcOrd="0" destOrd="0" presId="urn:microsoft.com/office/officeart/2005/8/layout/orgChart1"/>
    <dgm:cxn modelId="{CE9E7496-BD3C-44E5-9417-13C07B49160C}" type="presParOf" srcId="{1B5ECF54-B816-4238-BA57-2AAE9297082B}" destId="{8DE802C6-3FF7-4FCA-B499-91D9A9BD38E4}" srcOrd="1" destOrd="0" presId="urn:microsoft.com/office/officeart/2005/8/layout/orgChart1"/>
    <dgm:cxn modelId="{80FED976-32D9-4EFB-B087-FBEA921D599D}" type="presParOf" srcId="{8DE802C6-3FF7-4FCA-B499-91D9A9BD38E4}" destId="{032CA9AE-FF82-49E0-A3D0-C9ED3F31B86B}" srcOrd="0" destOrd="0" presId="urn:microsoft.com/office/officeart/2005/8/layout/orgChart1"/>
    <dgm:cxn modelId="{63979C01-5E5D-46F2-AFC8-561DE2E1A4A2}" type="presParOf" srcId="{032CA9AE-FF82-49E0-A3D0-C9ED3F31B86B}" destId="{EDDA187E-D807-4DC9-8F25-078016371689}" srcOrd="0" destOrd="0" presId="urn:microsoft.com/office/officeart/2005/8/layout/orgChart1"/>
    <dgm:cxn modelId="{F7CC3F0B-C013-41A6-AA01-3FEC57AFEB48}" type="presParOf" srcId="{032CA9AE-FF82-49E0-A3D0-C9ED3F31B86B}" destId="{FD72CC63-894C-4176-BFFA-6AEE829E4726}" srcOrd="1" destOrd="0" presId="urn:microsoft.com/office/officeart/2005/8/layout/orgChart1"/>
    <dgm:cxn modelId="{76A4BBED-05DB-4CE4-B104-90C6876C5F80}" type="presParOf" srcId="{8DE802C6-3FF7-4FCA-B499-91D9A9BD38E4}" destId="{38A81970-8460-4942-A274-15752EAE8667}" srcOrd="1" destOrd="0" presId="urn:microsoft.com/office/officeart/2005/8/layout/orgChart1"/>
    <dgm:cxn modelId="{B2ED7472-EB3B-4564-A56C-EE9125D9A262}" type="presParOf" srcId="{8DE802C6-3FF7-4FCA-B499-91D9A9BD38E4}" destId="{AD1FC83C-F355-4702-BCEF-6841EFC364E2}" srcOrd="2" destOrd="0" presId="urn:microsoft.com/office/officeart/2005/8/layout/orgChart1"/>
    <dgm:cxn modelId="{16E94657-9125-4BE4-A192-AC59CFA38817}" type="presParOf" srcId="{1B5ECF54-B816-4238-BA57-2AAE9297082B}" destId="{AE8790C8-B116-4C07-B78F-15668B40C321}" srcOrd="2" destOrd="0" presId="urn:microsoft.com/office/officeart/2005/8/layout/orgChart1"/>
    <dgm:cxn modelId="{F845F4C6-3DAF-4F46-82EB-BAE16D799F11}" type="presParOf" srcId="{1B5ECF54-B816-4238-BA57-2AAE9297082B}" destId="{BF8FED35-076B-4D80-AEFB-786DC17198D5}" srcOrd="3" destOrd="0" presId="urn:microsoft.com/office/officeart/2005/8/layout/orgChart1"/>
    <dgm:cxn modelId="{DD862B31-0B89-40A3-8C0B-05BC44B7BC87}" type="presParOf" srcId="{BF8FED35-076B-4D80-AEFB-786DC17198D5}" destId="{73E6255C-1893-4D28-AE97-D2E05C07DFC0}" srcOrd="0" destOrd="0" presId="urn:microsoft.com/office/officeart/2005/8/layout/orgChart1"/>
    <dgm:cxn modelId="{CA1B05C8-3C16-43BB-8B12-7C5DCCA7F810}" type="presParOf" srcId="{73E6255C-1893-4D28-AE97-D2E05C07DFC0}" destId="{5C724676-FD6B-408D-A6FA-362B84F1A498}" srcOrd="0" destOrd="0" presId="urn:microsoft.com/office/officeart/2005/8/layout/orgChart1"/>
    <dgm:cxn modelId="{4EAAAD79-DEFD-46F9-8160-455518E1721B}" type="presParOf" srcId="{73E6255C-1893-4D28-AE97-D2E05C07DFC0}" destId="{D8ABA919-18E1-41AC-B6C4-E506E69D672C}" srcOrd="1" destOrd="0" presId="urn:microsoft.com/office/officeart/2005/8/layout/orgChart1"/>
    <dgm:cxn modelId="{55070236-6811-4E3D-AC97-4ACA6838C54D}" type="presParOf" srcId="{BF8FED35-076B-4D80-AEFB-786DC17198D5}" destId="{4425206F-3C9C-41EE-9BFE-824809B67DD0}" srcOrd="1" destOrd="0" presId="urn:microsoft.com/office/officeart/2005/8/layout/orgChart1"/>
    <dgm:cxn modelId="{5CB0E0BF-EE19-4225-9C2F-225541897216}" type="presParOf" srcId="{BF8FED35-076B-4D80-AEFB-786DC17198D5}" destId="{63423AAD-E7B7-4C50-8C94-47EDCD96941B}" srcOrd="2" destOrd="0" presId="urn:microsoft.com/office/officeart/2005/8/layout/orgChart1"/>
    <dgm:cxn modelId="{380499FE-1D10-4AAC-BFB1-88124DCE951F}" type="presParOf" srcId="{1B5ECF54-B816-4238-BA57-2AAE9297082B}" destId="{B2554413-104E-406A-9CC5-349745215342}" srcOrd="4" destOrd="0" presId="urn:microsoft.com/office/officeart/2005/8/layout/orgChart1"/>
    <dgm:cxn modelId="{1986FEDA-F173-4D7B-BAB2-FB5C6E023FA0}" type="presParOf" srcId="{1B5ECF54-B816-4238-BA57-2AAE9297082B}" destId="{D72EC4F2-E6DC-4D7F-A1A5-EABC086DCEBA}" srcOrd="5" destOrd="0" presId="urn:microsoft.com/office/officeart/2005/8/layout/orgChart1"/>
    <dgm:cxn modelId="{8CC8EA7A-6729-42AB-97C3-C80C0B830C1D}" type="presParOf" srcId="{D72EC4F2-E6DC-4D7F-A1A5-EABC086DCEBA}" destId="{9E5DC13B-2C06-45C1-9115-01F1E4C12F99}" srcOrd="0" destOrd="0" presId="urn:microsoft.com/office/officeart/2005/8/layout/orgChart1"/>
    <dgm:cxn modelId="{6BF6A091-F271-47CB-9D5D-8C73B2E6BFB0}" type="presParOf" srcId="{9E5DC13B-2C06-45C1-9115-01F1E4C12F99}" destId="{C3640126-70E2-43AD-B0C8-14F4A145E69D}" srcOrd="0" destOrd="0" presId="urn:microsoft.com/office/officeart/2005/8/layout/orgChart1"/>
    <dgm:cxn modelId="{8CC46113-0407-45D8-9989-F4B750CE4B5E}" type="presParOf" srcId="{9E5DC13B-2C06-45C1-9115-01F1E4C12F99}" destId="{C318070A-2C5F-41D4-A587-DE10A89FAD57}" srcOrd="1" destOrd="0" presId="urn:microsoft.com/office/officeart/2005/8/layout/orgChart1"/>
    <dgm:cxn modelId="{CB4FC262-5206-4A00-9363-660DE8C17B32}" type="presParOf" srcId="{D72EC4F2-E6DC-4D7F-A1A5-EABC086DCEBA}" destId="{4DF70DD4-B891-45B9-9131-FB46A6887A10}" srcOrd="1" destOrd="0" presId="urn:microsoft.com/office/officeart/2005/8/layout/orgChart1"/>
    <dgm:cxn modelId="{EC885361-92DC-41E2-99E5-D83ED9E7183D}" type="presParOf" srcId="{D72EC4F2-E6DC-4D7F-A1A5-EABC086DCEBA}" destId="{335AEEE5-2E77-4976-AA76-1BBBE29F8B21}" srcOrd="2" destOrd="0" presId="urn:microsoft.com/office/officeart/2005/8/layout/orgChart1"/>
    <dgm:cxn modelId="{629ADCCE-3BA3-44B0-9A6A-DBDA68D5B094}" type="presParOf" srcId="{1B5ECF54-B816-4238-BA57-2AAE9297082B}" destId="{813BFB9B-D964-4C6C-95B6-FA36C9FC47D0}" srcOrd="6" destOrd="0" presId="urn:microsoft.com/office/officeart/2005/8/layout/orgChart1"/>
    <dgm:cxn modelId="{E9ADC001-8740-4D41-8E3C-B2D23DE57918}" type="presParOf" srcId="{1B5ECF54-B816-4238-BA57-2AAE9297082B}" destId="{BEB993E2-60A0-464E-9CF5-415F425D512A}" srcOrd="7" destOrd="0" presId="urn:microsoft.com/office/officeart/2005/8/layout/orgChart1"/>
    <dgm:cxn modelId="{46BE35A0-23E9-42AD-B4B8-832D9D3F793C}" type="presParOf" srcId="{BEB993E2-60A0-464E-9CF5-415F425D512A}" destId="{36AC2BB4-8177-44D6-8E0E-7FF7232D5D2E}" srcOrd="0" destOrd="0" presId="urn:microsoft.com/office/officeart/2005/8/layout/orgChart1"/>
    <dgm:cxn modelId="{0166D88D-99DE-4FAA-8BE0-1035EC2B7B9E}" type="presParOf" srcId="{36AC2BB4-8177-44D6-8E0E-7FF7232D5D2E}" destId="{B3A6615A-A732-42FD-A03C-2BC94E7C6510}" srcOrd="0" destOrd="0" presId="urn:microsoft.com/office/officeart/2005/8/layout/orgChart1"/>
    <dgm:cxn modelId="{FF30FD82-522C-4F3F-B24E-0E71F14D2FCB}" type="presParOf" srcId="{36AC2BB4-8177-44D6-8E0E-7FF7232D5D2E}" destId="{0B07AC63-ACE8-4FBA-9E20-B2F2BB6F57E0}" srcOrd="1" destOrd="0" presId="urn:microsoft.com/office/officeart/2005/8/layout/orgChart1"/>
    <dgm:cxn modelId="{5197C66E-2EE4-4DF5-8BCB-0F89C2870114}" type="presParOf" srcId="{BEB993E2-60A0-464E-9CF5-415F425D512A}" destId="{7FEE1D89-B16C-4B33-93A6-1ECD9D3EE590}" srcOrd="1" destOrd="0" presId="urn:microsoft.com/office/officeart/2005/8/layout/orgChart1"/>
    <dgm:cxn modelId="{5E1D2492-CC63-48BC-9C52-514A976EF0D0}" type="presParOf" srcId="{BEB993E2-60A0-464E-9CF5-415F425D512A}" destId="{A7BD1ED8-ECBB-4ADD-8C7D-0CB6C7C7F74E}" srcOrd="2" destOrd="0" presId="urn:microsoft.com/office/officeart/2005/8/layout/orgChart1"/>
    <dgm:cxn modelId="{0E97E84B-6D4F-4826-A8AD-5AF738A13E8D}" type="presParOf" srcId="{8F1C0529-85F5-46A0-9F33-C7399B35B62F}" destId="{745FD5D8-6AB3-4976-98FD-0A3D566078C0}" srcOrd="2" destOrd="0" presId="urn:microsoft.com/office/officeart/2005/8/layout/orgChart1"/>
    <dgm:cxn modelId="{058A7EB2-2F91-434D-9271-C98DFA776F33}" type="presParOf" srcId="{90233086-8504-42CD-8509-C06CEBB5E14D}" destId="{B49E9D26-E9F0-4FCF-90B2-1875BBB67B8F}" srcOrd="4" destOrd="0" presId="urn:microsoft.com/office/officeart/2005/8/layout/orgChart1"/>
    <dgm:cxn modelId="{0B4A7FF2-31BB-4124-8D26-BB3284367185}" type="presParOf" srcId="{90233086-8504-42CD-8509-C06CEBB5E14D}" destId="{31BA278A-D139-459C-96F1-CD247EB34F6A}" srcOrd="5" destOrd="0" presId="urn:microsoft.com/office/officeart/2005/8/layout/orgChart1"/>
    <dgm:cxn modelId="{76A11FEC-7FB2-41F5-B129-E86A8C44EAF1}" type="presParOf" srcId="{31BA278A-D139-459C-96F1-CD247EB34F6A}" destId="{40DA58F7-FDAA-4E90-BA29-7357460F65BD}" srcOrd="0" destOrd="0" presId="urn:microsoft.com/office/officeart/2005/8/layout/orgChart1"/>
    <dgm:cxn modelId="{1D805AA6-81B0-4BBF-BF21-EF826D0868A6}" type="presParOf" srcId="{40DA58F7-FDAA-4E90-BA29-7357460F65BD}" destId="{1B142EC8-3788-405F-B9BC-C6BACCEC906D}" srcOrd="0" destOrd="0" presId="urn:microsoft.com/office/officeart/2005/8/layout/orgChart1"/>
    <dgm:cxn modelId="{B5933D1D-CAFE-4F56-B316-2E5275490C9B}" type="presParOf" srcId="{40DA58F7-FDAA-4E90-BA29-7357460F65BD}" destId="{126F570B-0098-4598-B6C8-DADB8E352B45}" srcOrd="1" destOrd="0" presId="urn:microsoft.com/office/officeart/2005/8/layout/orgChart1"/>
    <dgm:cxn modelId="{D11A3D88-A8BC-459F-9169-50830EEEC99C}" type="presParOf" srcId="{31BA278A-D139-459C-96F1-CD247EB34F6A}" destId="{9873F828-CD18-4882-9F0E-CBDFDDD679E2}" srcOrd="1" destOrd="0" presId="urn:microsoft.com/office/officeart/2005/8/layout/orgChart1"/>
    <dgm:cxn modelId="{0C49683F-0059-4118-A244-ECA82808DF53}" type="presParOf" srcId="{9873F828-CD18-4882-9F0E-CBDFDDD679E2}" destId="{A2619CE9-DB44-4DDF-B9EA-160FA71259D4}" srcOrd="0" destOrd="0" presId="urn:microsoft.com/office/officeart/2005/8/layout/orgChart1"/>
    <dgm:cxn modelId="{16E285A6-C84E-4599-8D34-12BAD5135C7F}" type="presParOf" srcId="{9873F828-CD18-4882-9F0E-CBDFDDD679E2}" destId="{60D3A9AE-9DDA-4433-A7F8-CF437D45C33C}" srcOrd="1" destOrd="0" presId="urn:microsoft.com/office/officeart/2005/8/layout/orgChart1"/>
    <dgm:cxn modelId="{8429E839-3F65-4C37-B58B-AC848DDF4658}" type="presParOf" srcId="{60D3A9AE-9DDA-4433-A7F8-CF437D45C33C}" destId="{F8512B91-47D1-400B-A57B-B30D46A7AE31}" srcOrd="0" destOrd="0" presId="urn:microsoft.com/office/officeart/2005/8/layout/orgChart1"/>
    <dgm:cxn modelId="{F4D4A4C0-FECA-4EF6-B43C-CE24A27FED2A}" type="presParOf" srcId="{F8512B91-47D1-400B-A57B-B30D46A7AE31}" destId="{E059E483-6435-4565-B688-005939DE54AE}" srcOrd="0" destOrd="0" presId="urn:microsoft.com/office/officeart/2005/8/layout/orgChart1"/>
    <dgm:cxn modelId="{4C08EA66-2D19-49B5-B485-3BD8CB6F4402}" type="presParOf" srcId="{F8512B91-47D1-400B-A57B-B30D46A7AE31}" destId="{60C997D7-15D2-4B66-9BFE-236C33DA3DFA}" srcOrd="1" destOrd="0" presId="urn:microsoft.com/office/officeart/2005/8/layout/orgChart1"/>
    <dgm:cxn modelId="{B4D37614-F794-4EFC-8870-48FE11BFA4DD}" type="presParOf" srcId="{60D3A9AE-9DDA-4433-A7F8-CF437D45C33C}" destId="{44BEDF94-E4DC-46D1-AD8D-BB4447130F08}" srcOrd="1" destOrd="0" presId="urn:microsoft.com/office/officeart/2005/8/layout/orgChart1"/>
    <dgm:cxn modelId="{3329807F-D448-4666-B9A6-745EA6A8C0EC}" type="presParOf" srcId="{60D3A9AE-9DDA-4433-A7F8-CF437D45C33C}" destId="{DFD0DF8C-C10A-400C-997D-1FFB5DD06638}" srcOrd="2" destOrd="0" presId="urn:microsoft.com/office/officeart/2005/8/layout/orgChart1"/>
    <dgm:cxn modelId="{F02449F7-ECDD-4FB8-A19D-E7772DC9003F}" type="presParOf" srcId="{9873F828-CD18-4882-9F0E-CBDFDDD679E2}" destId="{A9802631-280C-438F-AAF4-A750B891E630}" srcOrd="2" destOrd="0" presId="urn:microsoft.com/office/officeart/2005/8/layout/orgChart1"/>
    <dgm:cxn modelId="{AA6E7E62-EBC2-40DB-BAAC-FE7D2BC750D6}" type="presParOf" srcId="{9873F828-CD18-4882-9F0E-CBDFDDD679E2}" destId="{7270FFFB-A698-46BD-8B67-5CD55393F5F4}" srcOrd="3" destOrd="0" presId="urn:microsoft.com/office/officeart/2005/8/layout/orgChart1"/>
    <dgm:cxn modelId="{FA8A87B0-97A8-4AC1-A32B-2EE3823917D3}" type="presParOf" srcId="{7270FFFB-A698-46BD-8B67-5CD55393F5F4}" destId="{C070805E-CD1D-4E9B-B56B-93EDE963D0BE}" srcOrd="0" destOrd="0" presId="urn:microsoft.com/office/officeart/2005/8/layout/orgChart1"/>
    <dgm:cxn modelId="{92DC31E2-AFFE-4E73-80A3-93EC09E54076}" type="presParOf" srcId="{C070805E-CD1D-4E9B-B56B-93EDE963D0BE}" destId="{BF85D353-D8B9-4DDB-B198-99FA1DB7E2E1}" srcOrd="0" destOrd="0" presId="urn:microsoft.com/office/officeart/2005/8/layout/orgChart1"/>
    <dgm:cxn modelId="{E171D640-B7F8-4611-875D-9C3D9811D20E}" type="presParOf" srcId="{C070805E-CD1D-4E9B-B56B-93EDE963D0BE}" destId="{68AD4C60-2440-47D2-9F0B-3C06125AECF5}" srcOrd="1" destOrd="0" presId="urn:microsoft.com/office/officeart/2005/8/layout/orgChart1"/>
    <dgm:cxn modelId="{54D944FC-3E18-4E56-8D03-0C1EF68D8DB1}" type="presParOf" srcId="{7270FFFB-A698-46BD-8B67-5CD55393F5F4}" destId="{2B97732C-60D3-44CA-8355-F65E048F2D76}" srcOrd="1" destOrd="0" presId="urn:microsoft.com/office/officeart/2005/8/layout/orgChart1"/>
    <dgm:cxn modelId="{CBBC676F-2A9C-465B-A54C-2817AF506489}" type="presParOf" srcId="{7270FFFB-A698-46BD-8B67-5CD55393F5F4}" destId="{831BBD99-FC67-4018-BE6C-B92A2616DD90}" srcOrd="2" destOrd="0" presId="urn:microsoft.com/office/officeart/2005/8/layout/orgChart1"/>
    <dgm:cxn modelId="{4ECFE323-C7D5-4662-843C-F60E1881F500}" type="presParOf" srcId="{9873F828-CD18-4882-9F0E-CBDFDDD679E2}" destId="{7B3F1FFA-603A-4E08-89CF-8E29EEA2C55C}" srcOrd="4" destOrd="0" presId="urn:microsoft.com/office/officeart/2005/8/layout/orgChart1"/>
    <dgm:cxn modelId="{5D374C3A-07E8-414B-9BB6-DD37EE26510C}" type="presParOf" srcId="{9873F828-CD18-4882-9F0E-CBDFDDD679E2}" destId="{DEAB7459-0008-4645-B83A-80883D831E8A}" srcOrd="5" destOrd="0" presId="urn:microsoft.com/office/officeart/2005/8/layout/orgChart1"/>
    <dgm:cxn modelId="{30AE412C-B65F-40EA-92DF-016CF66FA99B}" type="presParOf" srcId="{DEAB7459-0008-4645-B83A-80883D831E8A}" destId="{84825FD0-6C07-4E27-8A6C-6D48B6DE3082}" srcOrd="0" destOrd="0" presId="urn:microsoft.com/office/officeart/2005/8/layout/orgChart1"/>
    <dgm:cxn modelId="{B13EA24C-4695-40A5-BFB7-F32E71E15F3F}" type="presParOf" srcId="{84825FD0-6C07-4E27-8A6C-6D48B6DE3082}" destId="{AD3C7DEB-DEF1-4CE8-B755-BEF35D78ADFF}" srcOrd="0" destOrd="0" presId="urn:microsoft.com/office/officeart/2005/8/layout/orgChart1"/>
    <dgm:cxn modelId="{04D6CFFD-2CBC-492F-8AE7-EE7B2A0512F7}" type="presParOf" srcId="{84825FD0-6C07-4E27-8A6C-6D48B6DE3082}" destId="{15906DD4-E82A-4FE9-BD26-A98C3357A215}" srcOrd="1" destOrd="0" presId="urn:microsoft.com/office/officeart/2005/8/layout/orgChart1"/>
    <dgm:cxn modelId="{06E5DF2D-23C3-44BF-A6F7-469EFAE0F729}" type="presParOf" srcId="{DEAB7459-0008-4645-B83A-80883D831E8A}" destId="{1439E641-5B08-4EB7-B9A1-A526632DBEC5}" srcOrd="1" destOrd="0" presId="urn:microsoft.com/office/officeart/2005/8/layout/orgChart1"/>
    <dgm:cxn modelId="{4C5263D5-DBED-4C54-AFD1-F6D1F1F8DD77}" type="presParOf" srcId="{DEAB7459-0008-4645-B83A-80883D831E8A}" destId="{2C997035-C28E-4AE9-936C-0966BA08B50C}" srcOrd="2" destOrd="0" presId="urn:microsoft.com/office/officeart/2005/8/layout/orgChart1"/>
    <dgm:cxn modelId="{F549D59C-CB82-4E83-A928-8065FEE60AB4}" type="presParOf" srcId="{31BA278A-D139-459C-96F1-CD247EB34F6A}" destId="{344DFF1A-7827-45A2-80B8-A849B3ECCBE8}" srcOrd="2" destOrd="0" presId="urn:microsoft.com/office/officeart/2005/8/layout/orgChart1"/>
    <dgm:cxn modelId="{3228EFAA-0608-4E06-9653-675D3796FDCD}" type="presParOf" srcId="{90233086-8504-42CD-8509-C06CEBB5E14D}" destId="{3D6F9C8E-E905-4217-8570-75EFEB9EF529}" srcOrd="6" destOrd="0" presId="urn:microsoft.com/office/officeart/2005/8/layout/orgChart1"/>
    <dgm:cxn modelId="{C0C1DFB0-7014-45FF-8742-06614260F34D}" type="presParOf" srcId="{90233086-8504-42CD-8509-C06CEBB5E14D}" destId="{335E64B2-68B2-45AC-9E1D-F69DCCFEBE48}" srcOrd="7" destOrd="0" presId="urn:microsoft.com/office/officeart/2005/8/layout/orgChart1"/>
    <dgm:cxn modelId="{8D2C845D-520A-420C-B006-83A6D526254E}" type="presParOf" srcId="{335E64B2-68B2-45AC-9E1D-F69DCCFEBE48}" destId="{7BCA541D-5AAC-449F-AFAE-1B452ADB9160}" srcOrd="0" destOrd="0" presId="urn:microsoft.com/office/officeart/2005/8/layout/orgChart1"/>
    <dgm:cxn modelId="{BF70D019-E831-460E-95DA-81BAE7E323D5}" type="presParOf" srcId="{7BCA541D-5AAC-449F-AFAE-1B452ADB9160}" destId="{ADACAF30-8704-4367-867D-C8C919FC3E8F}" srcOrd="0" destOrd="0" presId="urn:microsoft.com/office/officeart/2005/8/layout/orgChart1"/>
    <dgm:cxn modelId="{8FA506B3-AD64-4FF1-AB3C-08D903464468}" type="presParOf" srcId="{7BCA541D-5AAC-449F-AFAE-1B452ADB9160}" destId="{64FB3C05-0898-42D4-B108-3FC54B94D9D0}" srcOrd="1" destOrd="0" presId="urn:microsoft.com/office/officeart/2005/8/layout/orgChart1"/>
    <dgm:cxn modelId="{A9ED2FE8-95FD-4E63-9E96-6F4448F48996}" type="presParOf" srcId="{335E64B2-68B2-45AC-9E1D-F69DCCFEBE48}" destId="{1FC112D8-7AB7-4859-AD44-91C896DD6B66}" srcOrd="1" destOrd="0" presId="urn:microsoft.com/office/officeart/2005/8/layout/orgChart1"/>
    <dgm:cxn modelId="{E7017678-2EA5-48CF-8D34-FD60CC6E27A2}" type="presParOf" srcId="{1FC112D8-7AB7-4859-AD44-91C896DD6B66}" destId="{3D401C68-148E-419C-9D8B-F49F219EEA5B}" srcOrd="0" destOrd="0" presId="urn:microsoft.com/office/officeart/2005/8/layout/orgChart1"/>
    <dgm:cxn modelId="{19AAEE7C-8DEB-44A5-935C-ED4BBFB5F0E6}" type="presParOf" srcId="{1FC112D8-7AB7-4859-AD44-91C896DD6B66}" destId="{16676705-83A7-4DFA-BD71-0EDDF391D21D}" srcOrd="1" destOrd="0" presId="urn:microsoft.com/office/officeart/2005/8/layout/orgChart1"/>
    <dgm:cxn modelId="{84208EAA-AB83-4514-A2B2-0DB61144CC0F}" type="presParOf" srcId="{16676705-83A7-4DFA-BD71-0EDDF391D21D}" destId="{DD9348FB-9F6E-4934-B4CB-10238147D978}" srcOrd="0" destOrd="0" presId="urn:microsoft.com/office/officeart/2005/8/layout/orgChart1"/>
    <dgm:cxn modelId="{88B5DF3E-A61E-4E7D-A482-E690FF23593C}" type="presParOf" srcId="{DD9348FB-9F6E-4934-B4CB-10238147D978}" destId="{88C4B46C-DE35-4799-9B2E-789C79B4E4A9}" srcOrd="0" destOrd="0" presId="urn:microsoft.com/office/officeart/2005/8/layout/orgChart1"/>
    <dgm:cxn modelId="{643A8EB2-F8AD-42BD-AB4A-E19F743A09BB}" type="presParOf" srcId="{DD9348FB-9F6E-4934-B4CB-10238147D978}" destId="{48A4826C-2E88-4007-9E32-525A4ECB1A1A}" srcOrd="1" destOrd="0" presId="urn:microsoft.com/office/officeart/2005/8/layout/orgChart1"/>
    <dgm:cxn modelId="{0B4F981F-41A4-4B67-A3E1-A19C0A3617D2}" type="presParOf" srcId="{16676705-83A7-4DFA-BD71-0EDDF391D21D}" destId="{A15E677E-5C1C-48C6-A438-F108672C1BDE}" srcOrd="1" destOrd="0" presId="urn:microsoft.com/office/officeart/2005/8/layout/orgChart1"/>
    <dgm:cxn modelId="{6139B7E9-3300-4983-81D4-2246ED014120}" type="presParOf" srcId="{16676705-83A7-4DFA-BD71-0EDDF391D21D}" destId="{374C9335-69B7-415F-A1AA-3219C9A4EA8A}" srcOrd="2" destOrd="0" presId="urn:microsoft.com/office/officeart/2005/8/layout/orgChart1"/>
    <dgm:cxn modelId="{A4B7CC2D-1DC8-4010-BC6E-6C538792B1AB}" type="presParOf" srcId="{1FC112D8-7AB7-4859-AD44-91C896DD6B66}" destId="{53783F43-E906-4474-AC58-8AA8009B20F6}" srcOrd="2" destOrd="0" presId="urn:microsoft.com/office/officeart/2005/8/layout/orgChart1"/>
    <dgm:cxn modelId="{BA81713B-BA81-4E5A-A83D-F47A7EB66C9C}" type="presParOf" srcId="{1FC112D8-7AB7-4859-AD44-91C896DD6B66}" destId="{A03B2CB7-FE2A-487B-A2A1-DEB937B5DCE4}" srcOrd="3" destOrd="0" presId="urn:microsoft.com/office/officeart/2005/8/layout/orgChart1"/>
    <dgm:cxn modelId="{18F3A596-1B15-4990-BBB9-6625F903C46E}" type="presParOf" srcId="{A03B2CB7-FE2A-487B-A2A1-DEB937B5DCE4}" destId="{532C4E02-08B5-495A-B121-A6D8C0262340}" srcOrd="0" destOrd="0" presId="urn:microsoft.com/office/officeart/2005/8/layout/orgChart1"/>
    <dgm:cxn modelId="{B7D6DC6C-FA64-4075-940D-84CC8323703B}" type="presParOf" srcId="{532C4E02-08B5-495A-B121-A6D8C0262340}" destId="{024E51B9-61DB-4665-8140-C6601A24D938}" srcOrd="0" destOrd="0" presId="urn:microsoft.com/office/officeart/2005/8/layout/orgChart1"/>
    <dgm:cxn modelId="{EC1540D6-FE80-495B-B3F7-8EB622799B45}" type="presParOf" srcId="{532C4E02-08B5-495A-B121-A6D8C0262340}" destId="{F2ADB9A6-C45A-47E3-B02F-B5381C7176A3}" srcOrd="1" destOrd="0" presId="urn:microsoft.com/office/officeart/2005/8/layout/orgChart1"/>
    <dgm:cxn modelId="{AD744600-D604-42E4-BB86-4FCE3A88253A}" type="presParOf" srcId="{A03B2CB7-FE2A-487B-A2A1-DEB937B5DCE4}" destId="{A7A20066-8DD8-4016-A8AA-A69EADAA3F4E}" srcOrd="1" destOrd="0" presId="urn:microsoft.com/office/officeart/2005/8/layout/orgChart1"/>
    <dgm:cxn modelId="{F9E502FF-9081-43D5-BB39-CCC386A13A16}" type="presParOf" srcId="{A7A20066-8DD8-4016-A8AA-A69EADAA3F4E}" destId="{88A1743F-966E-4561-8D68-FC11EF95B45A}" srcOrd="0" destOrd="0" presId="urn:microsoft.com/office/officeart/2005/8/layout/orgChart1"/>
    <dgm:cxn modelId="{BEF11B06-A426-461E-802F-9F9DBE3E95D2}" type="presParOf" srcId="{A7A20066-8DD8-4016-A8AA-A69EADAA3F4E}" destId="{38BD852E-BEA8-4F8B-A538-4BCF9DFEF4FA}" srcOrd="1" destOrd="0" presId="urn:microsoft.com/office/officeart/2005/8/layout/orgChart1"/>
    <dgm:cxn modelId="{FC3F2469-2DDC-4542-82B5-78736517D416}" type="presParOf" srcId="{38BD852E-BEA8-4F8B-A538-4BCF9DFEF4FA}" destId="{9F45F910-B151-4F2D-B99F-AF55901BD52F}" srcOrd="0" destOrd="0" presId="urn:microsoft.com/office/officeart/2005/8/layout/orgChart1"/>
    <dgm:cxn modelId="{DBA50ACF-4B13-47D9-A293-A42BF23B4817}" type="presParOf" srcId="{9F45F910-B151-4F2D-B99F-AF55901BD52F}" destId="{6EB67E4F-7540-4F92-9E9D-7CCA16A065FF}" srcOrd="0" destOrd="0" presId="urn:microsoft.com/office/officeart/2005/8/layout/orgChart1"/>
    <dgm:cxn modelId="{E47FE476-D606-41BA-A828-B6E15C88FD57}" type="presParOf" srcId="{9F45F910-B151-4F2D-B99F-AF55901BD52F}" destId="{CFE1E861-B00F-49EB-B4E1-9C6FABA58465}" srcOrd="1" destOrd="0" presId="urn:microsoft.com/office/officeart/2005/8/layout/orgChart1"/>
    <dgm:cxn modelId="{DFA82FF5-4303-4842-8E16-733C644EAF92}" type="presParOf" srcId="{38BD852E-BEA8-4F8B-A538-4BCF9DFEF4FA}" destId="{73F8F8D7-1E4A-497A-9C18-422329FF1DF5}" srcOrd="1" destOrd="0" presId="urn:microsoft.com/office/officeart/2005/8/layout/orgChart1"/>
    <dgm:cxn modelId="{A0565631-6B6C-4492-9776-3C95C0CB8638}" type="presParOf" srcId="{38BD852E-BEA8-4F8B-A538-4BCF9DFEF4FA}" destId="{97572355-2FD4-4AF5-83F8-6716C892DB39}" srcOrd="2" destOrd="0" presId="urn:microsoft.com/office/officeart/2005/8/layout/orgChart1"/>
    <dgm:cxn modelId="{86134909-4360-4282-82F1-E66FF692FDF0}" type="presParOf" srcId="{A7A20066-8DD8-4016-A8AA-A69EADAA3F4E}" destId="{F89DEEF9-0D57-492B-B51D-DA04FA52D955}" srcOrd="2" destOrd="0" presId="urn:microsoft.com/office/officeart/2005/8/layout/orgChart1"/>
    <dgm:cxn modelId="{40835468-CC6B-4B74-8797-8E35FE33E8CB}" type="presParOf" srcId="{A7A20066-8DD8-4016-A8AA-A69EADAA3F4E}" destId="{DC6AC6DD-F6D6-4F7D-A885-64460F789166}" srcOrd="3" destOrd="0" presId="urn:microsoft.com/office/officeart/2005/8/layout/orgChart1"/>
    <dgm:cxn modelId="{15E75139-6E9A-45CE-9C02-EA6B5B50C0E1}" type="presParOf" srcId="{DC6AC6DD-F6D6-4F7D-A885-64460F789166}" destId="{AD06EE68-B486-45F4-8DB2-C4998BD85554}" srcOrd="0" destOrd="0" presId="urn:microsoft.com/office/officeart/2005/8/layout/orgChart1"/>
    <dgm:cxn modelId="{F0AA1D47-7C24-4DF6-856D-44347506C4F1}" type="presParOf" srcId="{AD06EE68-B486-45F4-8DB2-C4998BD85554}" destId="{A650D250-CE3A-4B89-84B1-01FF8A8E18E3}" srcOrd="0" destOrd="0" presId="urn:microsoft.com/office/officeart/2005/8/layout/orgChart1"/>
    <dgm:cxn modelId="{5E466746-0CB6-401E-B678-EC9B8D87CC89}" type="presParOf" srcId="{AD06EE68-B486-45F4-8DB2-C4998BD85554}" destId="{156C0071-0F70-4B59-BB24-157F4AAFF7EB}" srcOrd="1" destOrd="0" presId="urn:microsoft.com/office/officeart/2005/8/layout/orgChart1"/>
    <dgm:cxn modelId="{D07C1EFC-E4CC-4889-B1BC-2A88FFBA41A8}" type="presParOf" srcId="{DC6AC6DD-F6D6-4F7D-A885-64460F789166}" destId="{E1A645AD-86BC-4427-A273-75FFF5E7F293}" srcOrd="1" destOrd="0" presId="urn:microsoft.com/office/officeart/2005/8/layout/orgChart1"/>
    <dgm:cxn modelId="{9A8DD4D7-5E6E-4E53-85AA-2843F19197C2}" type="presParOf" srcId="{DC6AC6DD-F6D6-4F7D-A885-64460F789166}" destId="{1D4A7071-1979-4BC1-9D5C-4756AC581474}" srcOrd="2" destOrd="0" presId="urn:microsoft.com/office/officeart/2005/8/layout/orgChart1"/>
    <dgm:cxn modelId="{9ECBF9FB-707E-4623-AC6E-E3671328FC64}" type="presParOf" srcId="{A03B2CB7-FE2A-487B-A2A1-DEB937B5DCE4}" destId="{2A5BB38C-4B5E-40E5-8B68-AC7F35E305C4}" srcOrd="2" destOrd="0" presId="urn:microsoft.com/office/officeart/2005/8/layout/orgChart1"/>
    <dgm:cxn modelId="{9BC53ACC-B8C8-4731-AC13-274BFFFA9ACE}" type="presParOf" srcId="{335E64B2-68B2-45AC-9E1D-F69DCCFEBE48}" destId="{8E0C17F8-EBC1-460D-AF8C-D67D4A8C1A08}" srcOrd="2" destOrd="0" presId="urn:microsoft.com/office/officeart/2005/8/layout/orgChart1"/>
    <dgm:cxn modelId="{8E59C220-2113-47B0-9DA7-900DEFC85B8A}" type="presParOf" srcId="{90233086-8504-42CD-8509-C06CEBB5E14D}" destId="{9900D6F0-7763-4FE9-A547-F63EB7123F15}" srcOrd="8" destOrd="0" presId="urn:microsoft.com/office/officeart/2005/8/layout/orgChart1"/>
    <dgm:cxn modelId="{370F259E-AE50-47FF-9120-D8CA0C99285F}" type="presParOf" srcId="{90233086-8504-42CD-8509-C06CEBB5E14D}" destId="{6EDF302D-0E34-4ED8-8E03-C2B9B531DD25}" srcOrd="9" destOrd="0" presId="urn:microsoft.com/office/officeart/2005/8/layout/orgChart1"/>
    <dgm:cxn modelId="{F1303528-40D6-4159-8928-F6939AD71032}" type="presParOf" srcId="{6EDF302D-0E34-4ED8-8E03-C2B9B531DD25}" destId="{A8064840-21E6-42A8-A23F-CFA1F8A12C60}" srcOrd="0" destOrd="0" presId="urn:microsoft.com/office/officeart/2005/8/layout/orgChart1"/>
    <dgm:cxn modelId="{B56F40EA-E704-4829-B78F-E785DACF2B7F}" type="presParOf" srcId="{A8064840-21E6-42A8-A23F-CFA1F8A12C60}" destId="{867494B7-F801-4143-9203-DA20A78D047E}" srcOrd="0" destOrd="0" presId="urn:microsoft.com/office/officeart/2005/8/layout/orgChart1"/>
    <dgm:cxn modelId="{34573DC3-3B30-40A6-BBC7-82C28B0902D8}" type="presParOf" srcId="{A8064840-21E6-42A8-A23F-CFA1F8A12C60}" destId="{2E8154F3-541C-4622-AB55-9476F627E986}" srcOrd="1" destOrd="0" presId="urn:microsoft.com/office/officeart/2005/8/layout/orgChart1"/>
    <dgm:cxn modelId="{56568DB2-DF05-486C-A168-F13E68CC20D7}" type="presParOf" srcId="{6EDF302D-0E34-4ED8-8E03-C2B9B531DD25}" destId="{17A8ADF9-E372-44BC-B8EF-2D478D353564}" srcOrd="1" destOrd="0" presId="urn:microsoft.com/office/officeart/2005/8/layout/orgChart1"/>
    <dgm:cxn modelId="{798CF570-773A-48C8-9061-21D157874EA5}" type="presParOf" srcId="{17A8ADF9-E372-44BC-B8EF-2D478D353564}" destId="{19B34324-BD08-411B-B59F-6FCDEFFE7964}" srcOrd="0" destOrd="0" presId="urn:microsoft.com/office/officeart/2005/8/layout/orgChart1"/>
    <dgm:cxn modelId="{26A14B5B-9F4E-4D11-81B2-35A30E82C623}" type="presParOf" srcId="{17A8ADF9-E372-44BC-B8EF-2D478D353564}" destId="{C84D85F2-97DC-4A55-B58B-8684E8E8315C}" srcOrd="1" destOrd="0" presId="urn:microsoft.com/office/officeart/2005/8/layout/orgChart1"/>
    <dgm:cxn modelId="{1311EA9A-D4BB-4489-A390-10730F79904B}" type="presParOf" srcId="{C84D85F2-97DC-4A55-B58B-8684E8E8315C}" destId="{874A9335-C22F-4347-800A-6778A00AFD60}" srcOrd="0" destOrd="0" presId="urn:microsoft.com/office/officeart/2005/8/layout/orgChart1"/>
    <dgm:cxn modelId="{CC7717E6-F27A-44F7-85C7-1C7CC760B573}" type="presParOf" srcId="{874A9335-C22F-4347-800A-6778A00AFD60}" destId="{F1A1663F-0BFF-4E1E-90B9-D760441C1CDB}" srcOrd="0" destOrd="0" presId="urn:microsoft.com/office/officeart/2005/8/layout/orgChart1"/>
    <dgm:cxn modelId="{05555714-79C5-4DD2-86FA-9CA51C9CF747}" type="presParOf" srcId="{874A9335-C22F-4347-800A-6778A00AFD60}" destId="{AE8A4DD2-BFE6-48B9-A553-E83BFBA5477B}" srcOrd="1" destOrd="0" presId="urn:microsoft.com/office/officeart/2005/8/layout/orgChart1"/>
    <dgm:cxn modelId="{6FAB003B-8B92-426E-8AB6-B6285D4168AE}" type="presParOf" srcId="{C84D85F2-97DC-4A55-B58B-8684E8E8315C}" destId="{072A542C-BD90-431F-A96A-C71BC09CFAD1}" srcOrd="1" destOrd="0" presId="urn:microsoft.com/office/officeart/2005/8/layout/orgChart1"/>
    <dgm:cxn modelId="{F4C04A62-368A-4A7D-9F38-906F9C2AB66F}" type="presParOf" srcId="{C84D85F2-97DC-4A55-B58B-8684E8E8315C}" destId="{6744F193-7602-4AB3-AA70-228A6F9C3556}" srcOrd="2" destOrd="0" presId="urn:microsoft.com/office/officeart/2005/8/layout/orgChart1"/>
    <dgm:cxn modelId="{72A31C8C-C237-4D3A-9B67-AC2C47DD4CB7}" type="presParOf" srcId="{17A8ADF9-E372-44BC-B8EF-2D478D353564}" destId="{F261332D-5055-43F2-B4F4-2A1CC9BE12AE}" srcOrd="2" destOrd="0" presId="urn:microsoft.com/office/officeart/2005/8/layout/orgChart1"/>
    <dgm:cxn modelId="{33805AA3-DC78-48F5-8CA1-6125D3304710}" type="presParOf" srcId="{17A8ADF9-E372-44BC-B8EF-2D478D353564}" destId="{2F0CB011-6721-4525-A934-27B8349ED23D}" srcOrd="3" destOrd="0" presId="urn:microsoft.com/office/officeart/2005/8/layout/orgChart1"/>
    <dgm:cxn modelId="{721E53BF-CB08-4F49-831B-05D0ACF178BB}" type="presParOf" srcId="{2F0CB011-6721-4525-A934-27B8349ED23D}" destId="{EA345EE8-ADB5-45E6-8729-5DB4E730A189}" srcOrd="0" destOrd="0" presId="urn:microsoft.com/office/officeart/2005/8/layout/orgChart1"/>
    <dgm:cxn modelId="{7EA2B763-A5D3-45A1-9715-75757C05311C}" type="presParOf" srcId="{EA345EE8-ADB5-45E6-8729-5DB4E730A189}" destId="{40A6BE2D-7403-40C7-B709-E29312A2ECB3}" srcOrd="0" destOrd="0" presId="urn:microsoft.com/office/officeart/2005/8/layout/orgChart1"/>
    <dgm:cxn modelId="{70B9D7FB-3D6C-4539-8277-D017BB48B399}" type="presParOf" srcId="{EA345EE8-ADB5-45E6-8729-5DB4E730A189}" destId="{74386309-D9B9-42CC-9762-8B8BDDD80804}" srcOrd="1" destOrd="0" presId="urn:microsoft.com/office/officeart/2005/8/layout/orgChart1"/>
    <dgm:cxn modelId="{0548A350-B3B2-4B11-9C65-0F964BDFDDD0}" type="presParOf" srcId="{2F0CB011-6721-4525-A934-27B8349ED23D}" destId="{391439AD-62C6-4AEC-AC07-A120580469A1}" srcOrd="1" destOrd="0" presId="urn:microsoft.com/office/officeart/2005/8/layout/orgChart1"/>
    <dgm:cxn modelId="{901B15E7-B4AB-4506-98F7-4EC43744E830}" type="presParOf" srcId="{2F0CB011-6721-4525-A934-27B8349ED23D}" destId="{8708C5B9-2D65-4BC2-A6FD-B0771AFB23A6}" srcOrd="2" destOrd="0" presId="urn:microsoft.com/office/officeart/2005/8/layout/orgChart1"/>
    <dgm:cxn modelId="{4F1D2ED6-6134-4331-9E83-1DF8810C3ABD}" type="presParOf" srcId="{17A8ADF9-E372-44BC-B8EF-2D478D353564}" destId="{1066007D-6716-408F-ABCC-CC3F6E110693}" srcOrd="4" destOrd="0" presId="urn:microsoft.com/office/officeart/2005/8/layout/orgChart1"/>
    <dgm:cxn modelId="{41B1AD9C-C798-4E22-AFC1-AB16727CFE8B}" type="presParOf" srcId="{17A8ADF9-E372-44BC-B8EF-2D478D353564}" destId="{5BC36232-B7C2-4FF4-BF34-643EB8542FC4}" srcOrd="5" destOrd="0" presId="urn:microsoft.com/office/officeart/2005/8/layout/orgChart1"/>
    <dgm:cxn modelId="{7DEB7BF9-344C-45D8-83D8-4A356E38C711}" type="presParOf" srcId="{5BC36232-B7C2-4FF4-BF34-643EB8542FC4}" destId="{14B85666-3CB7-4800-8170-AAB7A3E8302D}" srcOrd="0" destOrd="0" presId="urn:microsoft.com/office/officeart/2005/8/layout/orgChart1"/>
    <dgm:cxn modelId="{5271C0BC-413A-44B7-A201-14D7A4D132FD}" type="presParOf" srcId="{14B85666-3CB7-4800-8170-AAB7A3E8302D}" destId="{C7C4BB7D-53D5-49F1-9208-09662961E2F7}" srcOrd="0" destOrd="0" presId="urn:microsoft.com/office/officeart/2005/8/layout/orgChart1"/>
    <dgm:cxn modelId="{F29BCE90-D4BA-4308-B920-E1E089718B6B}" type="presParOf" srcId="{14B85666-3CB7-4800-8170-AAB7A3E8302D}" destId="{FD0EB6F2-D0BB-464A-9AC7-9BF10AC11114}" srcOrd="1" destOrd="0" presId="urn:microsoft.com/office/officeart/2005/8/layout/orgChart1"/>
    <dgm:cxn modelId="{D39E7764-4F87-43B0-A130-9FF153784593}" type="presParOf" srcId="{5BC36232-B7C2-4FF4-BF34-643EB8542FC4}" destId="{BDC4F234-1436-46E2-A196-A1A21A365554}" srcOrd="1" destOrd="0" presId="urn:microsoft.com/office/officeart/2005/8/layout/orgChart1"/>
    <dgm:cxn modelId="{10190D1B-058A-4719-8F58-075A138400FE}" type="presParOf" srcId="{5BC36232-B7C2-4FF4-BF34-643EB8542FC4}" destId="{B87CD5EC-4BF8-4246-B471-CC6D117D1C63}" srcOrd="2" destOrd="0" presId="urn:microsoft.com/office/officeart/2005/8/layout/orgChart1"/>
    <dgm:cxn modelId="{7547A18D-EBBE-449F-8975-04E9B5C0FAB5}" type="presParOf" srcId="{17A8ADF9-E372-44BC-B8EF-2D478D353564}" destId="{434DD80A-EC24-4219-BE84-6398D5494104}" srcOrd="6" destOrd="0" presId="urn:microsoft.com/office/officeart/2005/8/layout/orgChart1"/>
    <dgm:cxn modelId="{2575F18F-6E0F-4A4A-B888-A9E3BBFBC0B8}" type="presParOf" srcId="{17A8ADF9-E372-44BC-B8EF-2D478D353564}" destId="{74197450-DF11-4AA3-A717-192DC151E5B5}" srcOrd="7" destOrd="0" presId="urn:microsoft.com/office/officeart/2005/8/layout/orgChart1"/>
    <dgm:cxn modelId="{DB462CC6-9E40-44DF-9A42-52E3F3A13297}" type="presParOf" srcId="{74197450-DF11-4AA3-A717-192DC151E5B5}" destId="{8A27FEF1-3032-4E20-A2DC-68140CFBEBE7}" srcOrd="0" destOrd="0" presId="urn:microsoft.com/office/officeart/2005/8/layout/orgChart1"/>
    <dgm:cxn modelId="{576FDDE4-6327-42B2-8D68-467E037A0115}" type="presParOf" srcId="{8A27FEF1-3032-4E20-A2DC-68140CFBEBE7}" destId="{BE1C2CBB-B18C-432D-B52C-2D69B317CDE9}" srcOrd="0" destOrd="0" presId="urn:microsoft.com/office/officeart/2005/8/layout/orgChart1"/>
    <dgm:cxn modelId="{19C711FF-C305-48BE-9A7D-15A47AD01277}" type="presParOf" srcId="{8A27FEF1-3032-4E20-A2DC-68140CFBEBE7}" destId="{4D11EC99-D139-4156-BEFE-EFE8648A2850}" srcOrd="1" destOrd="0" presId="urn:microsoft.com/office/officeart/2005/8/layout/orgChart1"/>
    <dgm:cxn modelId="{B8EB0E05-0EC2-4E12-9BA1-7D9A71863CB6}" type="presParOf" srcId="{74197450-DF11-4AA3-A717-192DC151E5B5}" destId="{3BE257CF-F217-4332-B183-4E803DC9CCE1}" srcOrd="1" destOrd="0" presId="urn:microsoft.com/office/officeart/2005/8/layout/orgChart1"/>
    <dgm:cxn modelId="{070257D2-2235-4600-AEE0-E36458708266}" type="presParOf" srcId="{74197450-DF11-4AA3-A717-192DC151E5B5}" destId="{50344EA8-3F92-4F4E-984C-4C327615F7CA}" srcOrd="2" destOrd="0" presId="urn:microsoft.com/office/officeart/2005/8/layout/orgChart1"/>
    <dgm:cxn modelId="{E501BE69-C94B-43C4-91FC-7B537FB1C3E7}" type="presParOf" srcId="{6EDF302D-0E34-4ED8-8E03-C2B9B531DD25}" destId="{C1539262-19CD-430B-B3C2-AF14E49E0C7C}" srcOrd="2" destOrd="0" presId="urn:microsoft.com/office/officeart/2005/8/layout/orgChart1"/>
    <dgm:cxn modelId="{A211D69D-7386-4B07-AA56-9E2965641A2F}" type="presParOf" srcId="{B64FA887-F18F-4472-9D23-71CD916FDF16}" destId="{1E801BA1-E448-482C-9D9C-B883550D2910}" srcOrd="2" destOrd="0" presId="urn:microsoft.com/office/officeart/2005/8/layout/orgChart1"/>
    <dgm:cxn modelId="{9CCA6018-C73F-4FF4-BA19-4D6637CACB1A}" type="presParOf" srcId="{1E801BA1-E448-482C-9D9C-B883550D2910}" destId="{C4DC16DD-7454-4F73-998B-9F933495FF06}" srcOrd="0" destOrd="0" presId="urn:microsoft.com/office/officeart/2005/8/layout/orgChart1"/>
    <dgm:cxn modelId="{FDD5284F-76D6-4786-B048-5E60A0354AD9}" type="presParOf" srcId="{1E801BA1-E448-482C-9D9C-B883550D2910}" destId="{851E3783-8E53-49BE-8358-95C880D5E71A}" srcOrd="1" destOrd="0" presId="urn:microsoft.com/office/officeart/2005/8/layout/orgChart1"/>
    <dgm:cxn modelId="{BC6E3E34-398F-451B-9DDB-85ADE559034C}" type="presParOf" srcId="{851E3783-8E53-49BE-8358-95C880D5E71A}" destId="{9DF759C6-E6AC-45E4-B584-7E815A836213}" srcOrd="0" destOrd="0" presId="urn:microsoft.com/office/officeart/2005/8/layout/orgChart1"/>
    <dgm:cxn modelId="{505D6320-CBB3-4A15-A961-9773FB397509}" type="presParOf" srcId="{9DF759C6-E6AC-45E4-B584-7E815A836213}" destId="{6EE82750-6E2E-445B-9E64-F5601D1469BA}" srcOrd="0" destOrd="0" presId="urn:microsoft.com/office/officeart/2005/8/layout/orgChart1"/>
    <dgm:cxn modelId="{A20300BB-246E-4602-81D1-E8522275192C}" type="presParOf" srcId="{9DF759C6-E6AC-45E4-B584-7E815A836213}" destId="{8457549B-7E43-4A86-AF6A-9960A58EE57A}" srcOrd="1" destOrd="0" presId="urn:microsoft.com/office/officeart/2005/8/layout/orgChart1"/>
    <dgm:cxn modelId="{A2EDE2A6-F66A-4F50-8710-2FEA99A6FBB3}" type="presParOf" srcId="{851E3783-8E53-49BE-8358-95C880D5E71A}" destId="{07A01265-B08B-4B3C-BDE8-34EFDDCDD3A5}" srcOrd="1" destOrd="0" presId="urn:microsoft.com/office/officeart/2005/8/layout/orgChart1"/>
    <dgm:cxn modelId="{17FD7946-861D-4BE6-A7F5-B5046DE3DD0B}" type="presParOf" srcId="{851E3783-8E53-49BE-8358-95C880D5E71A}" destId="{DB5C7C9D-02C8-413D-9406-B26BE80FA315}" srcOrd="2" destOrd="0" presId="urn:microsoft.com/office/officeart/2005/8/layout/orgChart1"/>
    <dgm:cxn modelId="{6A53BDD9-AC45-4C78-9841-26F90B4DEA40}"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625258"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534145"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534145"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534145"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4324-BD08-411B-B59F-6FCDEFFE7964}">
      <dsp:nvSpPr>
        <dsp:cNvPr id="0" name=""/>
        <dsp:cNvSpPr/>
      </dsp:nvSpPr>
      <dsp:spPr>
        <a:xfrm>
          <a:off x="453414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738736" y="782790"/>
          <a:ext cx="2053532" cy="593684"/>
        </a:xfrm>
        <a:custGeom>
          <a:avLst/>
          <a:gdLst/>
          <a:ahLst/>
          <a:cxnLst/>
          <a:rect l="0" t="0" r="0" b="0"/>
          <a:pathLst>
            <a:path>
              <a:moveTo>
                <a:pt x="0" y="0"/>
              </a:moveTo>
              <a:lnTo>
                <a:pt x="0" y="525927"/>
              </a:lnTo>
              <a:lnTo>
                <a:pt x="2053532" y="525927"/>
              </a:lnTo>
              <a:lnTo>
                <a:pt x="2053532"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753320"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753320"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621032"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230620"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738736" y="782790"/>
          <a:ext cx="882296" cy="593684"/>
        </a:xfrm>
        <a:custGeom>
          <a:avLst/>
          <a:gdLst/>
          <a:ahLst/>
          <a:cxnLst/>
          <a:rect l="0" t="0" r="0" b="0"/>
          <a:pathLst>
            <a:path>
              <a:moveTo>
                <a:pt x="0" y="0"/>
              </a:moveTo>
              <a:lnTo>
                <a:pt x="0" y="525927"/>
              </a:lnTo>
              <a:lnTo>
                <a:pt x="882296" y="525927"/>
              </a:lnTo>
              <a:lnTo>
                <a:pt x="88229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2030344"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2030344"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2030344"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288468" y="782790"/>
          <a:ext cx="450267" cy="593684"/>
        </a:xfrm>
        <a:custGeom>
          <a:avLst/>
          <a:gdLst/>
          <a:ahLst/>
          <a:cxnLst/>
          <a:rect l="0" t="0" r="0" b="0"/>
          <a:pathLst>
            <a:path>
              <a:moveTo>
                <a:pt x="450267" y="0"/>
              </a:moveTo>
              <a:lnTo>
                <a:pt x="450267"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1249520"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1249520"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1249520"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1249520"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507643" y="782790"/>
          <a:ext cx="1231092" cy="593684"/>
        </a:xfrm>
        <a:custGeom>
          <a:avLst/>
          <a:gdLst/>
          <a:ahLst/>
          <a:cxnLst/>
          <a:rect l="0" t="0" r="0" b="0"/>
          <a:pathLst>
            <a:path>
              <a:moveTo>
                <a:pt x="1231092" y="0"/>
              </a:moveTo>
              <a:lnTo>
                <a:pt x="123109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427079"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427079"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427079"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685203" y="782790"/>
          <a:ext cx="2053532" cy="593684"/>
        </a:xfrm>
        <a:custGeom>
          <a:avLst/>
          <a:gdLst/>
          <a:ahLst/>
          <a:cxnLst/>
          <a:rect l="0" t="0" r="0" b="0"/>
          <a:pathLst>
            <a:path>
              <a:moveTo>
                <a:pt x="2053532" y="0"/>
              </a:moveTo>
              <a:lnTo>
                <a:pt x="205353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693016"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16081"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16081" y="1966"/>
        <a:ext cx="645309" cy="322654"/>
      </dsp:txXfrm>
    </dsp:sp>
    <dsp:sp modelId="{B94ED2C7-5C22-410F-A096-6BB923FB329C}">
      <dsp:nvSpPr>
        <dsp:cNvPr id="0" name=""/>
        <dsp:cNvSpPr/>
      </dsp:nvSpPr>
      <dsp:spPr>
        <a:xfrm>
          <a:off x="2416081"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16081" y="460135"/>
        <a:ext cx="645309" cy="322654"/>
      </dsp:txXfrm>
    </dsp:sp>
    <dsp:sp modelId="{99CDBD7E-8A40-4983-8581-B2471E06C265}">
      <dsp:nvSpPr>
        <dsp:cNvPr id="0" name=""/>
        <dsp:cNvSpPr/>
      </dsp:nvSpPr>
      <dsp:spPr>
        <a:xfrm>
          <a:off x="362548"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362548" y="1376475"/>
        <a:ext cx="645309" cy="322654"/>
      </dsp:txXfrm>
    </dsp:sp>
    <dsp:sp modelId="{E9B46B83-48DF-4EF2-B252-E3BF270EE3C0}">
      <dsp:nvSpPr>
        <dsp:cNvPr id="0" name=""/>
        <dsp:cNvSpPr/>
      </dsp:nvSpPr>
      <dsp:spPr>
        <a:xfrm>
          <a:off x="52387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523876" y="1834644"/>
        <a:ext cx="645309" cy="322654"/>
      </dsp:txXfrm>
    </dsp:sp>
    <dsp:sp modelId="{DD7A384B-9184-47FD-A760-3BEBECCA498C}">
      <dsp:nvSpPr>
        <dsp:cNvPr id="0" name=""/>
        <dsp:cNvSpPr/>
      </dsp:nvSpPr>
      <dsp:spPr>
        <a:xfrm>
          <a:off x="523876" y="2292814"/>
          <a:ext cx="686925"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523876" y="2292814"/>
        <a:ext cx="686925" cy="387618"/>
      </dsp:txXfrm>
    </dsp:sp>
    <dsp:sp modelId="{741A17AF-83C9-4327-8F86-364DF107986B}">
      <dsp:nvSpPr>
        <dsp:cNvPr id="0" name=""/>
        <dsp:cNvSpPr/>
      </dsp:nvSpPr>
      <dsp:spPr>
        <a:xfrm>
          <a:off x="523876"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523876" y="2815947"/>
        <a:ext cx="645309" cy="370052"/>
      </dsp:txXfrm>
    </dsp:sp>
    <dsp:sp modelId="{2B57D842-C132-4E06-BAEE-7A81848A92FD}">
      <dsp:nvSpPr>
        <dsp:cNvPr id="0" name=""/>
        <dsp:cNvSpPr/>
      </dsp:nvSpPr>
      <dsp:spPr>
        <a:xfrm>
          <a:off x="1184989"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1184989" y="1376475"/>
        <a:ext cx="645309" cy="322654"/>
      </dsp:txXfrm>
    </dsp:sp>
    <dsp:sp modelId="{EDDA187E-D807-4DC9-8F25-078016371689}">
      <dsp:nvSpPr>
        <dsp:cNvPr id="0" name=""/>
        <dsp:cNvSpPr/>
      </dsp:nvSpPr>
      <dsp:spPr>
        <a:xfrm>
          <a:off x="134631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1346316" y="1834644"/>
        <a:ext cx="645309" cy="322654"/>
      </dsp:txXfrm>
    </dsp:sp>
    <dsp:sp modelId="{5C724676-FD6B-408D-A6FA-362B84F1A498}">
      <dsp:nvSpPr>
        <dsp:cNvPr id="0" name=""/>
        <dsp:cNvSpPr/>
      </dsp:nvSpPr>
      <dsp:spPr>
        <a:xfrm>
          <a:off x="1346316"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1346316" y="2292814"/>
        <a:ext cx="645309" cy="322654"/>
      </dsp:txXfrm>
    </dsp:sp>
    <dsp:sp modelId="{C3640126-70E2-43AD-B0C8-14F4A145E69D}">
      <dsp:nvSpPr>
        <dsp:cNvPr id="0" name=""/>
        <dsp:cNvSpPr/>
      </dsp:nvSpPr>
      <dsp:spPr>
        <a:xfrm>
          <a:off x="1346316"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1346316" y="2750984"/>
        <a:ext cx="645309" cy="322654"/>
      </dsp:txXfrm>
    </dsp:sp>
    <dsp:sp modelId="{B3A6615A-A732-42FD-A03C-2BC94E7C6510}">
      <dsp:nvSpPr>
        <dsp:cNvPr id="0" name=""/>
        <dsp:cNvSpPr/>
      </dsp:nvSpPr>
      <dsp:spPr>
        <a:xfrm>
          <a:off x="1346316"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1346316" y="3209154"/>
        <a:ext cx="645309" cy="322654"/>
      </dsp:txXfrm>
    </dsp:sp>
    <dsp:sp modelId="{1B142EC8-3788-405F-B9BC-C6BACCEC906D}">
      <dsp:nvSpPr>
        <dsp:cNvPr id="0" name=""/>
        <dsp:cNvSpPr/>
      </dsp:nvSpPr>
      <dsp:spPr>
        <a:xfrm>
          <a:off x="1965813"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965813" y="1376475"/>
        <a:ext cx="645309" cy="322654"/>
      </dsp:txXfrm>
    </dsp:sp>
    <dsp:sp modelId="{E059E483-6435-4565-B688-005939DE54AE}">
      <dsp:nvSpPr>
        <dsp:cNvPr id="0" name=""/>
        <dsp:cNvSpPr/>
      </dsp:nvSpPr>
      <dsp:spPr>
        <a:xfrm>
          <a:off x="2127141"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2127141" y="1834644"/>
        <a:ext cx="645309" cy="322654"/>
      </dsp:txXfrm>
    </dsp:sp>
    <dsp:sp modelId="{BF85D353-D8B9-4DDB-B198-99FA1DB7E2E1}">
      <dsp:nvSpPr>
        <dsp:cNvPr id="0" name=""/>
        <dsp:cNvSpPr/>
      </dsp:nvSpPr>
      <dsp:spPr>
        <a:xfrm>
          <a:off x="2127141"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2127141" y="2292814"/>
        <a:ext cx="645309" cy="322654"/>
      </dsp:txXfrm>
    </dsp:sp>
    <dsp:sp modelId="{AD3C7DEB-DEF1-4CE8-B755-BEF35D78ADFF}">
      <dsp:nvSpPr>
        <dsp:cNvPr id="0" name=""/>
        <dsp:cNvSpPr/>
      </dsp:nvSpPr>
      <dsp:spPr>
        <a:xfrm>
          <a:off x="2127141"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2127141" y="2750984"/>
        <a:ext cx="645309" cy="366629"/>
      </dsp:txXfrm>
    </dsp:sp>
    <dsp:sp modelId="{ADACAF30-8704-4367-867D-C8C919FC3E8F}">
      <dsp:nvSpPr>
        <dsp:cNvPr id="0" name=""/>
        <dsp:cNvSpPr/>
      </dsp:nvSpPr>
      <dsp:spPr>
        <a:xfrm>
          <a:off x="3298377"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298377" y="1376475"/>
        <a:ext cx="645309" cy="322654"/>
      </dsp:txXfrm>
    </dsp:sp>
    <dsp:sp modelId="{88C4B46C-DE35-4799-9B2E-789C79B4E4A9}">
      <dsp:nvSpPr>
        <dsp:cNvPr id="0" name=""/>
        <dsp:cNvSpPr/>
      </dsp:nvSpPr>
      <dsp:spPr>
        <a:xfrm>
          <a:off x="2907965"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907965" y="1834644"/>
        <a:ext cx="645309" cy="322654"/>
      </dsp:txXfrm>
    </dsp:sp>
    <dsp:sp modelId="{024E51B9-61DB-4665-8140-C6601A24D938}">
      <dsp:nvSpPr>
        <dsp:cNvPr id="0" name=""/>
        <dsp:cNvSpPr/>
      </dsp:nvSpPr>
      <dsp:spPr>
        <a:xfrm>
          <a:off x="3688789"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688789" y="1834644"/>
        <a:ext cx="645309" cy="322654"/>
      </dsp:txXfrm>
    </dsp:sp>
    <dsp:sp modelId="{6EB67E4F-7540-4F92-9E9D-7CCA16A065FF}">
      <dsp:nvSpPr>
        <dsp:cNvPr id="0" name=""/>
        <dsp:cNvSpPr/>
      </dsp:nvSpPr>
      <dsp:spPr>
        <a:xfrm>
          <a:off x="3850117"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850117" y="2292814"/>
        <a:ext cx="645309" cy="322654"/>
      </dsp:txXfrm>
    </dsp:sp>
    <dsp:sp modelId="{A650D250-CE3A-4B89-84B1-01FF8A8E18E3}">
      <dsp:nvSpPr>
        <dsp:cNvPr id="0" name=""/>
        <dsp:cNvSpPr/>
      </dsp:nvSpPr>
      <dsp:spPr>
        <a:xfrm>
          <a:off x="3850117"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850117" y="2750984"/>
        <a:ext cx="645309" cy="322654"/>
      </dsp:txXfrm>
    </dsp:sp>
    <dsp:sp modelId="{867494B7-F801-4143-9203-DA20A78D047E}">
      <dsp:nvSpPr>
        <dsp:cNvPr id="0" name=""/>
        <dsp:cNvSpPr/>
      </dsp:nvSpPr>
      <dsp:spPr>
        <a:xfrm>
          <a:off x="446961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469614" y="1376475"/>
        <a:ext cx="645309" cy="322654"/>
      </dsp:txXfrm>
    </dsp:sp>
    <dsp:sp modelId="{F1A1663F-0BFF-4E1E-90B9-D760441C1CDB}">
      <dsp:nvSpPr>
        <dsp:cNvPr id="0" name=""/>
        <dsp:cNvSpPr/>
      </dsp:nvSpPr>
      <dsp:spPr>
        <a:xfrm>
          <a:off x="4630941"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630941" y="1834644"/>
        <a:ext cx="645309" cy="322654"/>
      </dsp:txXfrm>
    </dsp:sp>
    <dsp:sp modelId="{40A6BE2D-7403-40C7-B709-E29312A2ECB3}">
      <dsp:nvSpPr>
        <dsp:cNvPr id="0" name=""/>
        <dsp:cNvSpPr/>
      </dsp:nvSpPr>
      <dsp:spPr>
        <a:xfrm>
          <a:off x="4630941"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630941" y="2292814"/>
        <a:ext cx="645309" cy="322654"/>
      </dsp:txXfrm>
    </dsp:sp>
    <dsp:sp modelId="{C7C4BB7D-53D5-49F1-9208-09662961E2F7}">
      <dsp:nvSpPr>
        <dsp:cNvPr id="0" name=""/>
        <dsp:cNvSpPr/>
      </dsp:nvSpPr>
      <dsp:spPr>
        <a:xfrm>
          <a:off x="4630941"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630941" y="2750984"/>
        <a:ext cx="645309" cy="322654"/>
      </dsp:txXfrm>
    </dsp:sp>
    <dsp:sp modelId="{BE1C2CBB-B18C-432D-B52C-2D69B317CDE9}">
      <dsp:nvSpPr>
        <dsp:cNvPr id="0" name=""/>
        <dsp:cNvSpPr/>
      </dsp:nvSpPr>
      <dsp:spPr>
        <a:xfrm>
          <a:off x="4630941"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630941" y="3209154"/>
        <a:ext cx="645309" cy="322654"/>
      </dsp:txXfrm>
    </dsp:sp>
    <dsp:sp modelId="{6EE82750-6E2E-445B-9E64-F5601D1469BA}">
      <dsp:nvSpPr>
        <dsp:cNvPr id="0" name=""/>
        <dsp:cNvSpPr/>
      </dsp:nvSpPr>
      <dsp:spPr>
        <a:xfrm>
          <a:off x="1822435"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822435"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81B97D-9631-4A29-AA05-8CDDDF2C2C5A}">
  <ds:schemaRefs>
    <ds:schemaRef ds:uri="http://schemas.openxmlformats.org/officeDocument/2006/bibliography"/>
  </ds:schemaRefs>
</ds:datastoreItem>
</file>

<file path=customXml/itemProps3.xml><?xml version="1.0" encoding="utf-8"?>
<ds:datastoreItem xmlns:ds="http://schemas.openxmlformats.org/officeDocument/2006/customXml" ds:itemID="{9F59E9A4-C504-4182-AB29-FBFD5A42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307</TotalTime>
  <Pages>34</Pages>
  <Words>8454</Words>
  <Characters>46498</Characters>
  <Application>Microsoft Office Word</Application>
  <DocSecurity>0</DocSecurity>
  <Lines>387</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45</cp:revision>
  <cp:lastPrinted>2010-04-13T12:34:00Z</cp:lastPrinted>
  <dcterms:created xsi:type="dcterms:W3CDTF">2010-05-03T18:19:00Z</dcterms:created>
  <dcterms:modified xsi:type="dcterms:W3CDTF">2010-05-11T00:02:00Z</dcterms:modified>
</cp:coreProperties>
</file>