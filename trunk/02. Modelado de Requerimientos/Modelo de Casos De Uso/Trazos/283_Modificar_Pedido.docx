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841CB5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73F11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AF58B3A" w14:textId="77777777" w:rsidR="00C7061A" w:rsidRDefault="0075286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8EAF190" w14:textId="77777777" w:rsidR="00C7061A" w:rsidRDefault="0075286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3895DC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22EB5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9ABA341" w14:textId="77777777" w:rsidR="00512B66" w:rsidRDefault="00984EA7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8A2BA0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5C64D1F" w14:textId="77777777" w:rsidR="00512B66" w:rsidRDefault="00740AC6">
            <w:r>
              <w:t>283</w:t>
            </w:r>
          </w:p>
        </w:tc>
      </w:tr>
      <w:tr w:rsidR="00DC19BB" w14:paraId="4D7CEC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E05C83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549DBAB" w14:textId="77777777" w:rsidR="00DC19BB" w:rsidRDefault="00984EA7">
            <w:r>
              <w:t>Ventas/Pedido</w:t>
            </w:r>
          </w:p>
        </w:tc>
      </w:tr>
      <w:tr w:rsidR="008F3E09" w14:paraId="348029B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9A876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F4980EA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1E36C93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C8F588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B79885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CE0E8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30F3259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90B3EBF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F730AFE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484E68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714CA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5974A1C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802F608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4A54CED" w14:textId="77777777"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5ADE76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8CBF5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795D8A1" w14:textId="77777777" w:rsidR="00C7061A" w:rsidRDefault="00984EA7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AA478C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2BA0710" w14:textId="77777777" w:rsidR="00C7061A" w:rsidRDefault="0063791E">
            <w:r>
              <w:t>No aplica</w:t>
            </w:r>
          </w:p>
        </w:tc>
      </w:tr>
      <w:tr w:rsidR="00CD204D" w14:paraId="54AF4FE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9408C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920AAE1" w14:textId="77777777" w:rsidR="00CD204D" w:rsidRDefault="0075286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5548609D" w14:textId="77777777" w:rsidR="00CD204D" w:rsidRDefault="0075286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7D378B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9A690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2BD00C6" w14:textId="77777777" w:rsidR="00D842C6" w:rsidRPr="00596BA0" w:rsidRDefault="00984EA7">
            <w:r>
              <w:t>Actualizar un pedido modificando los datos pertinentes</w:t>
            </w:r>
          </w:p>
        </w:tc>
      </w:tr>
      <w:tr w:rsidR="00DC19BB" w14:paraId="2D513D2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CB7EB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7CA0C93" w14:textId="77777777" w:rsidR="00DC19BB" w:rsidRDefault="00984EA7">
            <w:r>
              <w:t>No aplica</w:t>
            </w:r>
          </w:p>
        </w:tc>
      </w:tr>
      <w:tr w:rsidR="005C249A" w14:paraId="1048EC80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A4655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DCFFEA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F698D9D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F6A68F2" w14:textId="77777777" w:rsidR="003F5E92" w:rsidRDefault="00E5211A" w:rsidP="003F5E92">
            <w:pPr>
              <w:pStyle w:val="Prrafodelista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5C249A" w14:paraId="17B3EA4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A325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570A891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DFFB29F" w14:textId="77777777" w:rsidR="005C249A" w:rsidRDefault="00E5211A" w:rsidP="005C249A">
            <w:pPr>
              <w:pStyle w:val="Prrafodelista"/>
              <w:numPr>
                <w:ilvl w:val="0"/>
                <w:numId w:val="1"/>
              </w:numPr>
            </w:pPr>
            <w:r>
              <w:t>El pedido a modificar esta enviado, entregado o cancelado.</w:t>
            </w:r>
          </w:p>
          <w:p w14:paraId="45743F79" w14:textId="77777777" w:rsidR="00E5211A" w:rsidRDefault="00E5211A" w:rsidP="005C249A">
            <w:pPr>
              <w:pStyle w:val="Prrafodelista"/>
              <w:numPr>
                <w:ilvl w:val="0"/>
                <w:numId w:val="1"/>
              </w:numPr>
            </w:pPr>
            <w:r>
              <w:t>El viajero no confirma los cambios.</w:t>
            </w:r>
          </w:p>
        </w:tc>
      </w:tr>
      <w:tr w:rsidR="005C249A" w14:paraId="7D7FE49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D5F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05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0CC61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FEB4" w14:textId="77777777" w:rsidR="005C249A" w:rsidRPr="008F3E09" w:rsidRDefault="00EC5070" w:rsidP="004F2E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caso de uso comienza cuando el</w:t>
            </w:r>
            <w:r w:rsidR="00B27C13">
              <w:t xml:space="preserve"> Viajante </w:t>
            </w:r>
            <w:bookmarkStart w:id="1" w:name="_GoBack"/>
            <w:bookmarkEnd w:id="1"/>
            <w:r w:rsidR="00B27C13">
              <w:t xml:space="preserve">selecciona la opción </w:t>
            </w:r>
            <w:r w:rsidR="00B27C13"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048C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14:paraId="135C7E7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C160" w14:textId="77777777" w:rsidR="00B27C13" w:rsidRDefault="00B27C1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59CA" w14:textId="77777777"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14:paraId="75C7EE9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4EA9" w14:textId="77777777" w:rsidR="00B27C13" w:rsidRDefault="00B27C13" w:rsidP="00B27C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8DA7" w14:textId="77777777"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conoce el Nro. de pedido</w:t>
            </w:r>
          </w:p>
          <w:p w14:paraId="2C99F47E" w14:textId="77777777" w:rsidR="00FE00DA" w:rsidRPr="00FE00DA" w:rsidRDefault="00FE00DA" w:rsidP="00FE00DA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Pedido.</w:t>
            </w:r>
          </w:p>
          <w:p w14:paraId="294561C9" w14:textId="77777777"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 w:rsidRPr="00FE00DA">
              <w:t>Se encuentra el pedido</w:t>
            </w:r>
            <w:r>
              <w:t>(éxito)</w:t>
            </w:r>
          </w:p>
          <w:p w14:paraId="65C537F4" w14:textId="77777777" w:rsidR="00FE00DA" w:rsidRDefault="00FE00DA" w:rsidP="00FE00DA">
            <w:pPr>
              <w:pStyle w:val="Prrafodelista"/>
              <w:numPr>
                <w:ilvl w:val="4"/>
                <w:numId w:val="3"/>
              </w:numPr>
            </w:pPr>
            <w:r>
              <w:t>Ir al paso 5.</w:t>
            </w:r>
          </w:p>
          <w:p w14:paraId="5A0086F9" w14:textId="77777777"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>
              <w:t>No se encuentra el pedido (fracaso)</w:t>
            </w:r>
          </w:p>
          <w:p w14:paraId="6146D78C" w14:textId="77777777" w:rsidR="00FE00DA" w:rsidRPr="00FE00DA" w:rsidRDefault="0042345D" w:rsidP="00FE00DA">
            <w:pPr>
              <w:pStyle w:val="Prrafodelista"/>
              <w:numPr>
                <w:ilvl w:val="4"/>
                <w:numId w:val="3"/>
              </w:numPr>
            </w:pPr>
            <w:r>
              <w:t>Ir a paso 3</w:t>
            </w:r>
            <w:r w:rsidR="00FE00DA">
              <w:t>.</w:t>
            </w:r>
          </w:p>
        </w:tc>
      </w:tr>
      <w:tr w:rsidR="00B27C13" w14:paraId="5CB9D03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59A4" w14:textId="77777777" w:rsidR="00B27C13" w:rsidRDefault="00FE00DA" w:rsidP="00FE00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verifica que el Viajante del mismo coincida con el viajante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B322" w14:textId="77777777"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Los viajantes no coinciden.</w:t>
            </w:r>
          </w:p>
          <w:p w14:paraId="196BEEEE" w14:textId="77777777" w:rsidR="00FE00DA" w:rsidRPr="00960403" w:rsidRDefault="00FE00DA" w:rsidP="00FE00DA">
            <w:pPr>
              <w:pStyle w:val="Prrafodelista"/>
              <w:numPr>
                <w:ilvl w:val="2"/>
                <w:numId w:val="3"/>
              </w:numPr>
            </w:pPr>
            <w:r>
              <w:t>Ir a paso 3.</w:t>
            </w:r>
          </w:p>
        </w:tc>
      </w:tr>
      <w:tr w:rsidR="00B27C13" w14:paraId="1D4A35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B653" w14:textId="77777777" w:rsidR="00B27C13" w:rsidRDefault="0042345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del pedido seleccionado: Nro. de pedido, fecha de pedido, Viajante, cliente (en caso de haberlo),  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75C8" w14:textId="77777777"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14:paraId="07CE32F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530" w14:textId="77777777" w:rsidR="00B27C13" w:rsidRDefault="0042345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 w:rsidRPr="0042345D">
              <w:rPr>
                <w:i/>
              </w:rPr>
              <w:t>modificar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58E0" w14:textId="77777777"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14:paraId="4C251D3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D9F1" w14:textId="77777777" w:rsidR="00B27C13" w:rsidRDefault="002979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corrobora el estado del pedido y es 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AC79" w14:textId="77777777"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Armado</w:t>
            </w:r>
          </w:p>
          <w:p w14:paraId="49136118" w14:textId="77777777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habilita los siguientes campos para modificar: Dirección de envío, fecha estimada de entrega,  descuento.</w:t>
            </w:r>
          </w:p>
          <w:p w14:paraId="0780A5F9" w14:textId="77777777" w:rsidR="00B41280" w:rsidRDefault="00B41280" w:rsidP="0029797F">
            <w:pPr>
              <w:pStyle w:val="Prrafodelista"/>
              <w:numPr>
                <w:ilvl w:val="2"/>
                <w:numId w:val="3"/>
              </w:numPr>
            </w:pPr>
            <w:r>
              <w:t>El Viajante los modifica.</w:t>
            </w:r>
          </w:p>
          <w:p w14:paraId="6D6BE32C" w14:textId="77777777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Ir </w:t>
            </w:r>
            <w:r w:rsidR="00B41280">
              <w:t xml:space="preserve">a paso </w:t>
            </w:r>
            <w:r w:rsidR="00BC322B">
              <w:t>17</w:t>
            </w:r>
          </w:p>
          <w:p w14:paraId="5EF70525" w14:textId="77777777"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Enviado</w:t>
            </w:r>
          </w:p>
          <w:p w14:paraId="458D4784" w14:textId="77777777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14:paraId="57FD5C15" w14:textId="77777777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14:paraId="2DC27642" w14:textId="77777777"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Entregado</w:t>
            </w:r>
          </w:p>
          <w:p w14:paraId="183F99A5" w14:textId="77777777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14:paraId="5AF61659" w14:textId="77777777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14:paraId="2DC43225" w14:textId="77777777"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Cancelado</w:t>
            </w:r>
          </w:p>
          <w:p w14:paraId="5AC478CD" w14:textId="77777777"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14:paraId="3E5B35A0" w14:textId="77777777" w:rsidR="0029797F" w:rsidRPr="00960403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B27C13" w14:paraId="11A712B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4B2D" w14:textId="77777777" w:rsidR="0029797F" w:rsidRDefault="0029797F" w:rsidP="0029797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habilita los siguientes campos para modificar: Dirección de envió, fecha estimada de entrega, descuento.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DDC7" w14:textId="77777777"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14:paraId="55AF6C3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57F0" w14:textId="77777777" w:rsidR="00B27C13" w:rsidRDefault="002979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se desea modificar el contenido del pedido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8162" w14:textId="77777777"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desea modificar el contenido del pedido.</w:t>
            </w:r>
          </w:p>
          <w:p w14:paraId="57B8555B" w14:textId="77777777" w:rsidR="0029797F" w:rsidRPr="00960403" w:rsidRDefault="0029797F" w:rsidP="00B41280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B41280">
              <w:t>17</w:t>
            </w:r>
            <w:r>
              <w:t>.</w:t>
            </w:r>
          </w:p>
        </w:tc>
      </w:tr>
      <w:tr w:rsidR="00B27C13" w14:paraId="267797D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1986" w14:textId="77777777" w:rsidR="00B27C13" w:rsidRDefault="00B412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lista los detalles del pedido (ítem, cantidad, precio de venta).  El sistema permite la eliminación de filas</w:t>
            </w:r>
            <w:r w:rsidR="00BC322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1593" w14:textId="77777777"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14:paraId="48FEDF9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30F3" w14:textId="77777777" w:rsidR="00B27C13" w:rsidRDefault="00B412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permite agregar Productos. El Viajante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B611" w14:textId="77777777" w:rsidR="00B27C13" w:rsidRDefault="00B412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agregar productos.</w:t>
            </w:r>
          </w:p>
          <w:p w14:paraId="6B377135" w14:textId="77777777" w:rsidR="00B41280" w:rsidRPr="00960403" w:rsidRDefault="00B41280" w:rsidP="00B41280">
            <w:pPr>
              <w:pStyle w:val="Prrafodelista"/>
              <w:numPr>
                <w:ilvl w:val="2"/>
                <w:numId w:val="3"/>
              </w:numPr>
            </w:pPr>
            <w:r>
              <w:t>Ir a paso 17</w:t>
            </w:r>
          </w:p>
        </w:tc>
      </w:tr>
      <w:tr w:rsidR="00B27C13" w14:paraId="34565C3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5588" w14:textId="77777777" w:rsidR="00B27C13" w:rsidRDefault="00B412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CA8" w14:textId="77777777" w:rsidR="00B41280" w:rsidRDefault="00B41280" w:rsidP="00B412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4FD7F23C" w14:textId="77777777" w:rsidR="00B41280" w:rsidRPr="00517AF1" w:rsidRDefault="00B41280" w:rsidP="00B41280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2A74D365" w14:textId="77777777" w:rsidR="00B41280" w:rsidRDefault="00B41280" w:rsidP="00B41280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5EDE9D3C" w14:textId="77777777" w:rsidR="00B41280" w:rsidRDefault="00B41280" w:rsidP="00B41280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14:paraId="1D42F4F2" w14:textId="77777777" w:rsidR="00B41280" w:rsidRDefault="00B41280" w:rsidP="00B41280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2CBB9BD7" w14:textId="77777777" w:rsidR="00B27C13" w:rsidRPr="00960403" w:rsidRDefault="00B41280" w:rsidP="00B412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Ir a paso 11.</w:t>
            </w:r>
          </w:p>
        </w:tc>
      </w:tr>
      <w:tr w:rsidR="00B41280" w14:paraId="4748738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DDBB" w14:textId="77777777" w:rsidR="00B41280" w:rsidRDefault="00B41280" w:rsidP="002921E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muestra toda la información correspondiente al producto seleccionado (marca, modelo, tamaño, color, cantidad en stock, precio sugerido de venta) y solicita que se ingrese la cantidad (menor o igual al stock) que desea incorporar al pedido y el precio por unidad al que se realizara la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45C6" w14:textId="77777777" w:rsidR="00B41280" w:rsidRPr="00960403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1280" w14:paraId="62A5D62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D206" w14:textId="77777777" w:rsidR="00B41280" w:rsidRDefault="00B41280" w:rsidP="002921E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la cantidad y el precio por unidad y selecciona </w:t>
            </w:r>
            <w:r>
              <w:rPr>
                <w:i/>
              </w:rPr>
              <w:t>Agregar.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F5F0" w14:textId="77777777" w:rsidR="00B41280" w:rsidRPr="00960403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1280" w14:paraId="74AA08E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411B" w14:textId="77777777" w:rsidR="00B41280" w:rsidRDefault="00B41280" w:rsidP="002921E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El sistema registra el código, la cantidad y el precio en una lista.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5F5B" w14:textId="77777777" w:rsidR="00B41280" w:rsidRPr="00960403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1280" w14:paraId="6038B7C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DCB5" w14:textId="77777777" w:rsidR="00B41280" w:rsidRDefault="00B41280" w:rsidP="002921E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E958" w14:textId="77777777" w:rsidR="00B41280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14:paraId="2BC2836D" w14:textId="77777777" w:rsidR="00B41280" w:rsidRPr="00960403" w:rsidRDefault="00B41280" w:rsidP="002921E6">
            <w:pPr>
              <w:pStyle w:val="Prrafodelista"/>
              <w:numPr>
                <w:ilvl w:val="2"/>
                <w:numId w:val="3"/>
              </w:numPr>
            </w:pPr>
            <w:r>
              <w:t>Ir a paso 11.</w:t>
            </w:r>
          </w:p>
        </w:tc>
      </w:tr>
      <w:tr w:rsidR="00B41280" w14:paraId="5A33341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21B4" w14:textId="77777777" w:rsidR="00B41280" w:rsidRDefault="00B41280" w:rsidP="00B412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 los cambios en el pedido y pregunta al Viajero si desea confirmar.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F83E" w14:textId="77777777" w:rsidR="00B41280" w:rsidRPr="00960403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1280" w14:paraId="75ADAD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35BAE" w14:textId="77777777" w:rsidR="00B41280" w:rsidRDefault="00B41280" w:rsidP="00B412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confirmación de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1AEB" w14:textId="77777777" w:rsidR="00B41280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confirmar los cambios.</w:t>
            </w:r>
          </w:p>
          <w:p w14:paraId="52329B30" w14:textId="77777777" w:rsidR="00B41280" w:rsidRDefault="00B41280" w:rsidP="002921E6">
            <w:pPr>
              <w:pStyle w:val="Prrafodelista"/>
              <w:numPr>
                <w:ilvl w:val="2"/>
                <w:numId w:val="3"/>
              </w:numPr>
            </w:pPr>
            <w:r w:rsidRPr="00E66730">
              <w:t xml:space="preserve">El sistema busca uno por uno los productos y vuelve </w:t>
            </w:r>
            <w:r>
              <w:t>a sumar las cantidades restadas</w:t>
            </w:r>
            <w:r w:rsidR="00BC322B">
              <w:t>.</w:t>
            </w:r>
          </w:p>
          <w:p w14:paraId="7A7856FA" w14:textId="77777777" w:rsidR="00B41280" w:rsidRPr="00960403" w:rsidRDefault="00B41280" w:rsidP="002921E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41280" w14:paraId="79A66F4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A66F" w14:textId="77777777" w:rsidR="00B41280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modifica los stocks según corresponda.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AE23" w14:textId="77777777" w:rsidR="00B41280" w:rsidRPr="00960403" w:rsidRDefault="00B412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1280" w14:paraId="2C1D7CD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96BF" w14:textId="77777777" w:rsidR="00B41280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D2A9" w14:textId="77777777" w:rsidR="00B41280" w:rsidRPr="00960403" w:rsidRDefault="00B412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322B" w14:paraId="2DCC384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AC3D" w14:textId="77777777" w:rsidR="00BC322B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48FF" w14:textId="77777777" w:rsidR="00BC322B" w:rsidRPr="00960403" w:rsidRDefault="00BC322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1280" w14:paraId="4063B1C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96E963" w14:textId="77777777" w:rsidR="00B41280" w:rsidRPr="00654C01" w:rsidRDefault="00B4128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84314A" w14:textId="77777777" w:rsidR="00B41280" w:rsidRPr="00960403" w:rsidRDefault="00BC322B" w:rsidP="00654C01">
            <w:r>
              <w:t xml:space="preserve">El Viajante podrá cancelar el caso de uso en cualquier momento hasta que comience a modificar el contenido del pedido. De ahí en </w:t>
            </w:r>
            <w:proofErr w:type="spellStart"/>
            <w:r>
              <w:t>mas</w:t>
            </w:r>
            <w:proofErr w:type="spellEnd"/>
            <w:r>
              <w:t xml:space="preserve"> solo podrá hacerlo en el paso 18.A.</w:t>
            </w:r>
          </w:p>
        </w:tc>
      </w:tr>
      <w:tr w:rsidR="00B41280" w14:paraId="036DA7F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A92871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815383" w14:textId="77777777" w:rsidR="00B41280" w:rsidRDefault="00B41280" w:rsidP="00654C01">
            <w:r>
              <w:t>No aplica</w:t>
            </w:r>
          </w:p>
        </w:tc>
      </w:tr>
      <w:tr w:rsidR="00B41280" w14:paraId="0AF086C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D1DE11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40E727" w14:textId="77777777" w:rsidR="00B41280" w:rsidRDefault="00BC322B" w:rsidP="00654C01">
            <w:r>
              <w:t>Consultar Producto, Consultar Pedido.</w:t>
            </w:r>
          </w:p>
        </w:tc>
      </w:tr>
      <w:tr w:rsidR="00B41280" w14:paraId="34A6D06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6E6DCF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773EB" w14:textId="77777777" w:rsidR="00B41280" w:rsidRPr="00067369" w:rsidRDefault="00B4128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41280" w14:paraId="1BDB0FA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966EBC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2328A4" w14:textId="77777777" w:rsidR="00B41280" w:rsidRDefault="00B41280" w:rsidP="00654C01">
            <w:r>
              <w:t>No aplica</w:t>
            </w:r>
          </w:p>
        </w:tc>
      </w:tr>
      <w:tr w:rsidR="00B41280" w14:paraId="2CFCAF8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F3EE5B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BE27D" w14:textId="77777777" w:rsidR="00B41280" w:rsidRDefault="00B41280" w:rsidP="00654C01">
            <w:r>
              <w:t>No aplica</w:t>
            </w:r>
          </w:p>
        </w:tc>
      </w:tr>
      <w:tr w:rsidR="00B41280" w14:paraId="1EF7E8B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E77B67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760DAF" w14:textId="77777777" w:rsidR="00B41280" w:rsidRDefault="00B41280" w:rsidP="00654C01">
            <w:r>
              <w:t>No aplica</w:t>
            </w:r>
          </w:p>
        </w:tc>
      </w:tr>
    </w:tbl>
    <w:p w14:paraId="27A85F5F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84EA7"/>
    <w:rsid w:val="00067369"/>
    <w:rsid w:val="00074C24"/>
    <w:rsid w:val="00217701"/>
    <w:rsid w:val="0022740A"/>
    <w:rsid w:val="0029797F"/>
    <w:rsid w:val="003F5E92"/>
    <w:rsid w:val="0042345D"/>
    <w:rsid w:val="00425277"/>
    <w:rsid w:val="004F2E6A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40AC6"/>
    <w:rsid w:val="00752868"/>
    <w:rsid w:val="00812E10"/>
    <w:rsid w:val="00847BFF"/>
    <w:rsid w:val="008B4D33"/>
    <w:rsid w:val="008E5DFD"/>
    <w:rsid w:val="008F3E09"/>
    <w:rsid w:val="00960403"/>
    <w:rsid w:val="00984EA7"/>
    <w:rsid w:val="009F44F1"/>
    <w:rsid w:val="009F72B1"/>
    <w:rsid w:val="00A27474"/>
    <w:rsid w:val="00A5198D"/>
    <w:rsid w:val="00B27C13"/>
    <w:rsid w:val="00B41280"/>
    <w:rsid w:val="00BC322B"/>
    <w:rsid w:val="00C32797"/>
    <w:rsid w:val="00C7061A"/>
    <w:rsid w:val="00C74D24"/>
    <w:rsid w:val="00CD204D"/>
    <w:rsid w:val="00D837B7"/>
    <w:rsid w:val="00D842C6"/>
    <w:rsid w:val="00DC19BB"/>
    <w:rsid w:val="00E31140"/>
    <w:rsid w:val="00E5211A"/>
    <w:rsid w:val="00E70A8B"/>
    <w:rsid w:val="00EC5070"/>
    <w:rsid w:val="00F50FA6"/>
    <w:rsid w:val="00F81DF6"/>
    <w:rsid w:val="00FB2D55"/>
    <w:rsid w:val="00FE00DA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9E0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99</TotalTime>
  <Pages>4</Pages>
  <Words>676</Words>
  <Characters>3720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5</cp:revision>
  <dcterms:created xsi:type="dcterms:W3CDTF">2010-05-09T21:06:00Z</dcterms:created>
  <dcterms:modified xsi:type="dcterms:W3CDTF">2010-05-11T03:17:00Z</dcterms:modified>
</cp:coreProperties>
</file>