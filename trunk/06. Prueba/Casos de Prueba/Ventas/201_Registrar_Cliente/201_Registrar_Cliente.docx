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05E710C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0E6E4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1A97BE1" w14:textId="77777777" w:rsidR="00C7061A" w:rsidRDefault="00D37BF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E02114C" w14:textId="77777777" w:rsidR="00C7061A" w:rsidRDefault="00D37BF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1658C9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8F8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9463AC1" w14:textId="77777777" w:rsidR="00512B66" w:rsidRDefault="001C0D69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64902F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A037328" w14:textId="77777777" w:rsidR="00512B66" w:rsidRDefault="001C0D69">
            <w:r>
              <w:t>201</w:t>
            </w:r>
          </w:p>
        </w:tc>
      </w:tr>
      <w:tr w:rsidR="00DC19BB" w14:paraId="1525ED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E51A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591EFEE8" w14:textId="77777777" w:rsidR="00DC19BB" w:rsidRDefault="001C0D69">
            <w:r>
              <w:t>Ventas</w:t>
            </w:r>
          </w:p>
        </w:tc>
      </w:tr>
      <w:tr w:rsidR="008F3E09" w14:paraId="5270C79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1D3A6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557E3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D8023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EDA941B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77C4DA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A6E35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C6BA258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83FF6D7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8ED6D06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68850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FA2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E1B436C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F641E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04A1EB1" w14:textId="77777777" w:rsidR="008F3E09" w:rsidRDefault="00D37BF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BE062B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92B2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4D31940" w14:textId="03F8A31E" w:rsidR="00C7061A" w:rsidRDefault="001C0D69">
            <w:r>
              <w:t>Viajante</w:t>
            </w:r>
            <w:r w:rsidR="00792C7D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17C5B1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ABEFC43" w14:textId="77777777" w:rsidR="00C7061A" w:rsidRDefault="0063791E">
            <w:r>
              <w:t>No aplica</w:t>
            </w:r>
          </w:p>
        </w:tc>
      </w:tr>
      <w:tr w:rsidR="00CD204D" w14:paraId="3D9E7EE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37092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C675ED3" w14:textId="77777777" w:rsidR="00CD204D" w:rsidRDefault="00D37BF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4AD7641" w14:textId="77777777" w:rsidR="00CD204D" w:rsidRDefault="00D37BF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27A0A4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76E49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02C670B" w14:textId="77777777" w:rsidR="00D842C6" w:rsidRPr="00596BA0" w:rsidRDefault="001C0D69">
            <w:r>
              <w:t>Registrar los datos de un nuevo cliente</w:t>
            </w:r>
          </w:p>
        </w:tc>
      </w:tr>
      <w:tr w:rsidR="00DC19BB" w14:paraId="419B96F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A2F1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91DA6FA" w14:textId="77777777" w:rsidR="00DC19BB" w:rsidRDefault="00DC19BB"/>
        </w:tc>
      </w:tr>
      <w:tr w:rsidR="005C249A" w14:paraId="01AB081A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FA786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BE949D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FC2180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4202EAA" w14:textId="77777777" w:rsidR="003F5E92" w:rsidRDefault="00D526BE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14:paraId="7934D5D2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86D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3DBC530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8C38985" w14:textId="77777777" w:rsidR="00771C07" w:rsidRDefault="00771C07" w:rsidP="00771C0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2455589A" w14:textId="207F758E" w:rsidR="00722958" w:rsidRDefault="00722958" w:rsidP="00771C0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19E9E549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DD3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420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2BC70F8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DEF6" w14:textId="49C39AB4" w:rsidR="005C249A" w:rsidRPr="008F3E09" w:rsidRDefault="00B53BAF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Registrar Cliente.</w:t>
            </w:r>
            <w:r w:rsidR="005E4185">
              <w:rPr>
                <w:i/>
              </w:rPr>
              <w:t xml:space="preserve"> </w:t>
            </w:r>
            <w:r w:rsidR="005E4185"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F5B1B" w14:textId="77777777" w:rsidR="001C0D69" w:rsidRPr="00960403" w:rsidRDefault="001C0D69" w:rsidP="004F2D68">
            <w:pPr>
              <w:pStyle w:val="Prrafodelista"/>
              <w:ind w:left="230"/>
            </w:pPr>
          </w:p>
        </w:tc>
      </w:tr>
      <w:tr w:rsidR="00771C07" w14:paraId="2D082BA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478D" w14:textId="7012CAC6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  <w:r w:rsidR="005E4185"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AFF6" w14:textId="77777777" w:rsidR="00771C07" w:rsidRPr="00960403" w:rsidRDefault="00771C07" w:rsidP="004F2D68">
            <w:pPr>
              <w:pStyle w:val="Prrafodelista"/>
              <w:ind w:left="230"/>
            </w:pPr>
          </w:p>
        </w:tc>
      </w:tr>
      <w:tr w:rsidR="00771C07" w14:paraId="1B1A005E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D9B2" w14:textId="5E8D931B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el CUIT de la empresa cliente.</w:t>
            </w:r>
            <w:r w:rsidR="005E4185">
              <w:t xml:space="preserve"> </w:t>
            </w:r>
            <w:r w:rsidR="005E4185"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519" w14:textId="6460522B" w:rsidR="00771C07" w:rsidRPr="00B20D66" w:rsidRDefault="00B20D66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buscar CUIT</w:t>
            </w:r>
            <w:r w:rsidR="005E4185">
              <w:rPr>
                <w:i/>
              </w:rPr>
              <w:t xml:space="preserve"> </w:t>
            </w:r>
            <w:r w:rsidR="005E4185">
              <w:rPr>
                <w:b/>
              </w:rPr>
              <w:t>EA3A</w:t>
            </w:r>
          </w:p>
          <w:p w14:paraId="412DF4ED" w14:textId="65F417C9" w:rsidR="00B20D66" w:rsidRPr="00960403" w:rsidRDefault="00B20D66" w:rsidP="004F2D68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 w:rsidR="000257E9">
              <w:rPr>
                <w:i/>
              </w:rPr>
              <w:t>XXX</w:t>
            </w:r>
            <w:r w:rsidR="00B256D3">
              <w:rPr>
                <w:i/>
              </w:rPr>
              <w:t>. B</w:t>
            </w:r>
            <w:r w:rsidRPr="000257E9">
              <w:rPr>
                <w:i/>
              </w:rPr>
              <w:t>uscar CUIT</w:t>
            </w:r>
            <w:r w:rsidR="00F01532">
              <w:rPr>
                <w:i/>
              </w:rPr>
              <w:t>.</w:t>
            </w:r>
            <w:r w:rsidR="005E4185">
              <w:rPr>
                <w:i/>
              </w:rPr>
              <w:t xml:space="preserve"> </w:t>
            </w:r>
            <w:r w:rsidR="005E4185">
              <w:rPr>
                <w:b/>
              </w:rPr>
              <w:t>ES3A1</w:t>
            </w:r>
          </w:p>
        </w:tc>
      </w:tr>
      <w:tr w:rsidR="00771C07" w14:paraId="5E98832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C893" w14:textId="6041702E" w:rsidR="00771C07" w:rsidRDefault="00771C07" w:rsidP="00771C0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  <w:r w:rsidR="005E4185"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929B" w14:textId="0DFA2B8C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  <w:r w:rsidR="005E4185">
              <w:t xml:space="preserve"> </w:t>
            </w:r>
            <w:r w:rsidR="005E4185">
              <w:rPr>
                <w:b/>
              </w:rPr>
              <w:t>ES4A</w:t>
            </w:r>
          </w:p>
          <w:p w14:paraId="42C03108" w14:textId="35F2F250" w:rsidR="00771C07" w:rsidRDefault="00771C07" w:rsidP="00771C07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  <w:r w:rsidR="005E4185">
              <w:t xml:space="preserve"> </w:t>
            </w:r>
            <w:r w:rsidR="005E4185">
              <w:rPr>
                <w:b/>
              </w:rPr>
              <w:t>ES4A1</w:t>
            </w:r>
          </w:p>
          <w:p w14:paraId="6225C8E2" w14:textId="77777777" w:rsidR="00771C07" w:rsidRPr="00960403" w:rsidRDefault="00771C07" w:rsidP="00771C0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14:paraId="27D9A29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7571" w14:textId="5A89715D" w:rsidR="00B53BAF" w:rsidRDefault="00BF30BD" w:rsidP="004E57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Cliente: Razón social, Condición de IVA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  <w:r w:rsidR="005E4185">
              <w:t xml:space="preserve"> </w:t>
            </w:r>
            <w:r w:rsidR="005E4185"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236B5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12F5FF61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00E1" w14:textId="4A79F064" w:rsidR="0037754F" w:rsidRDefault="0037754F" w:rsidP="00B20D6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los siguientes datos de la Empresa Cliente: Razón social, Condición de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  <w:r w:rsidR="005E4185">
              <w:t xml:space="preserve"> </w:t>
            </w:r>
            <w:r w:rsidR="005E4185"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9926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6A20ACC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E50A" w14:textId="28907263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solicita, para cada domicilio de la Empresa Cliente, los datos  del mismo: Altura, Calle, Barrio, Código Postal, Localidad y Provincia.</w:t>
            </w:r>
            <w:r w:rsidR="005E4185">
              <w:t xml:space="preserve"> </w:t>
            </w:r>
            <w:r w:rsidR="005E4185"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57F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388F003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E794" w14:textId="6679C343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>, para cada domicilio de la Empresa Cliente, ingresa los siguientes datos: Altura, Calle, Barrio, Código Postal, Localidad y Provincia.</w:t>
            </w:r>
            <w:r w:rsidR="005E4185">
              <w:t xml:space="preserve"> </w:t>
            </w:r>
            <w:r w:rsidR="005E4185"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C799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E38C7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155" w14:textId="322F09F8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792C7D">
              <w:t>V</w:t>
            </w:r>
            <w:r>
              <w:t xml:space="preserve"> 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  <w:r w:rsidR="005E4185">
              <w:rPr>
                <w:i/>
              </w:rPr>
              <w:t xml:space="preserve"> </w:t>
            </w:r>
            <w:r w:rsidR="005E4185"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B48A" w14:textId="3BDD3E7C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selecciona la opción registrar Responsable.</w:t>
            </w:r>
            <w:r w:rsidR="005E4185">
              <w:t xml:space="preserve"> </w:t>
            </w:r>
            <w:r w:rsidR="005E4185">
              <w:rPr>
                <w:b/>
              </w:rPr>
              <w:t>EA9A</w:t>
            </w:r>
          </w:p>
          <w:p w14:paraId="1361D2E0" w14:textId="31B2FB7B" w:rsidR="00607CF4" w:rsidRPr="00960403" w:rsidRDefault="00793BA2" w:rsidP="00793BA2">
            <w:pPr>
              <w:pStyle w:val="Prrafodelista"/>
              <w:numPr>
                <w:ilvl w:val="2"/>
                <w:numId w:val="3"/>
              </w:numPr>
            </w:pPr>
            <w:r>
              <w:t>Se prosigue al</w:t>
            </w:r>
            <w:r w:rsidR="00607CF4">
              <w:t xml:space="preserve"> </w:t>
            </w:r>
            <w:r w:rsidR="00607CF4" w:rsidRPr="00793BA2">
              <w:t xml:space="preserve">Paso </w:t>
            </w:r>
            <w:r w:rsidR="008F6CE0" w:rsidRPr="00793BA2">
              <w:t>11</w:t>
            </w:r>
            <w:r w:rsidR="00BB2EEB">
              <w:t>.</w:t>
            </w:r>
            <w:r w:rsidR="005E4185">
              <w:t xml:space="preserve"> </w:t>
            </w:r>
          </w:p>
        </w:tc>
      </w:tr>
      <w:tr w:rsidR="00B53BAF" w14:paraId="005D4F7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1701" w14:textId="3A666EC2" w:rsidR="00B53BAF" w:rsidRDefault="00BB2EEB" w:rsidP="00607CF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</w:t>
            </w:r>
            <w:r w:rsidR="00792C7D">
              <w:t>V</w:t>
            </w:r>
            <w:r>
              <w:t xml:space="preserve"> desee registrar, se llama al CU </w:t>
            </w:r>
            <w:r w:rsidRPr="00B23A4A">
              <w:rPr>
                <w:i/>
              </w:rPr>
              <w:t>XXX. Registrar Responsable Empresa Cliente.</w:t>
            </w:r>
            <w:r w:rsidR="005E4185"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6B8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67AD5" w14:paraId="4D80FC7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98BD" w14:textId="3B51EDE1" w:rsidR="00567AD5" w:rsidRDefault="00567AD5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  <w:r w:rsidR="005E4185">
              <w:t xml:space="preserve"> </w:t>
            </w:r>
            <w:r w:rsidR="005E4185"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59B7" w14:textId="44505EEC" w:rsidR="00567AD5" w:rsidRDefault="00567AD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  <w:r w:rsidR="005E4185">
              <w:t xml:space="preserve"> </w:t>
            </w:r>
            <w:r w:rsidR="005E4185">
              <w:rPr>
                <w:b/>
              </w:rPr>
              <w:t>ES11A</w:t>
            </w:r>
          </w:p>
          <w:p w14:paraId="50137529" w14:textId="4113C243" w:rsidR="00567AD5" w:rsidRDefault="00567AD5" w:rsidP="00567AD5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  <w:r w:rsidR="005E4185">
              <w:t xml:space="preserve"> </w:t>
            </w:r>
            <w:r w:rsidR="005E4185">
              <w:rPr>
                <w:b/>
              </w:rPr>
              <w:t>ES11A1</w:t>
            </w:r>
          </w:p>
          <w:p w14:paraId="15829453" w14:textId="56517F83" w:rsidR="00270E5D" w:rsidRPr="00960403" w:rsidRDefault="00270E5D" w:rsidP="00C554D6">
            <w:pPr>
              <w:pStyle w:val="Prrafodelista"/>
              <w:numPr>
                <w:ilvl w:val="2"/>
                <w:numId w:val="3"/>
              </w:numPr>
            </w:pPr>
            <w:r>
              <w:t xml:space="preserve">Si el </w:t>
            </w:r>
            <w:r w:rsidR="00792C7D">
              <w:t>V</w:t>
            </w:r>
            <w:r>
              <w:t xml:space="preserve">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</w:t>
            </w:r>
            <w:r w:rsidR="00C554D6">
              <w:t>regresa</w:t>
            </w:r>
            <w:r>
              <w:t xml:space="preserve"> al </w:t>
            </w:r>
            <w:r w:rsidRPr="003E6540">
              <w:t>Paso 10.</w:t>
            </w:r>
            <w:bookmarkStart w:id="1" w:name="_GoBack"/>
            <w:bookmarkEnd w:id="1"/>
          </w:p>
        </w:tc>
      </w:tr>
      <w:tr w:rsidR="0025217C" w14:paraId="31C470A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7821" w14:textId="6D9E54FA" w:rsidR="0025217C" w:rsidRDefault="0025217C" w:rsidP="00567AD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confirmación de la registración.</w:t>
            </w:r>
            <w:r w:rsidR="005E4185"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621B" w14:textId="77777777" w:rsidR="0025217C" w:rsidRDefault="0025217C" w:rsidP="0025217C">
            <w:pPr>
              <w:pStyle w:val="Prrafodelista"/>
              <w:ind w:left="230"/>
            </w:pPr>
          </w:p>
        </w:tc>
      </w:tr>
      <w:tr w:rsidR="00B53BAF" w14:paraId="530D10B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F935" w14:textId="1A1655BA" w:rsidR="00B53BAF" w:rsidRDefault="00F55EA9" w:rsidP="00BD4B5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 w:rsidR="00BD4B54">
              <w:t xml:space="preserve"> confirma la registración.</w:t>
            </w:r>
            <w:r w:rsidR="005E4185">
              <w:t xml:space="preserve"> </w:t>
            </w:r>
            <w:r w:rsidR="005E4185"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44E4" w14:textId="63E1AB45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no confirma la </w:t>
            </w:r>
            <w:r w:rsidR="00333C66">
              <w:t>registración.</w:t>
            </w:r>
            <w:r w:rsidR="005E4185">
              <w:t xml:space="preserve"> </w:t>
            </w:r>
            <w:r w:rsidR="005E4185">
              <w:rPr>
                <w:b/>
              </w:rPr>
              <w:t>EA13A</w:t>
            </w:r>
          </w:p>
          <w:p w14:paraId="1939A21E" w14:textId="44C50046" w:rsidR="00BB2EEB" w:rsidRPr="00960403" w:rsidRDefault="002E5162" w:rsidP="00BB2EE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B53BAF" w14:paraId="1983A53D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90C" w14:textId="00A30387" w:rsidR="00B53BAF" w:rsidRDefault="00514125" w:rsidP="00B53B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>istema registra los datos de la Empresa Cliente.</w:t>
            </w:r>
            <w:r w:rsidR="005E4185">
              <w:t xml:space="preserve"> </w:t>
            </w:r>
            <w:r w:rsidR="005E4185"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21E8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4AC2B3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FED2" w14:textId="4F319A14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25217C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9D13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8F94EFF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5EA892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75A9A1" w14:textId="1B02C109" w:rsidR="00654C01" w:rsidRPr="00960403" w:rsidRDefault="00304908" w:rsidP="00385501">
            <w:r>
              <w:t xml:space="preserve">El </w:t>
            </w:r>
            <w:r w:rsidR="00792C7D">
              <w:t>V</w:t>
            </w:r>
            <w:r>
              <w:t xml:space="preserve"> puede cancelar el CU en cualquier </w:t>
            </w:r>
            <w:r w:rsidR="00385501">
              <w:t>momento</w:t>
            </w:r>
            <w:r>
              <w:t>.</w:t>
            </w:r>
          </w:p>
        </w:tc>
      </w:tr>
      <w:tr w:rsidR="00654C01" w14:paraId="58C56C0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847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73DA9" w14:textId="77777777" w:rsidR="00654C01" w:rsidRDefault="00654C01" w:rsidP="00654C01">
            <w:r>
              <w:t>No aplica</w:t>
            </w:r>
          </w:p>
        </w:tc>
      </w:tr>
      <w:tr w:rsidR="00654C01" w14:paraId="6099F5C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CE87D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4D928" w14:textId="77777777" w:rsidR="00654C01" w:rsidRDefault="00304908" w:rsidP="00654C01">
            <w:r>
              <w:t>XXX. Registrar Responsable Empresa Cliente</w:t>
            </w:r>
          </w:p>
          <w:p w14:paraId="163DEC2B" w14:textId="22419ED4" w:rsidR="005A0587" w:rsidRDefault="005A0587" w:rsidP="005A0587">
            <w:r>
              <w:t>XXX. Buscar CUIT.</w:t>
            </w:r>
          </w:p>
        </w:tc>
      </w:tr>
      <w:tr w:rsidR="00654C01" w14:paraId="32EBA10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6AA1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6E854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21A7E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E54F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DD754" w14:textId="753932A1" w:rsidR="00654C01" w:rsidRDefault="009F55E9" w:rsidP="00654C01">
            <w:r>
              <w:t>No aplica</w:t>
            </w:r>
            <w:r w:rsidR="00304908">
              <w:t xml:space="preserve"> </w:t>
            </w:r>
          </w:p>
        </w:tc>
      </w:tr>
      <w:tr w:rsidR="00654C01" w14:paraId="6FB38918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6CCA3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972D5A" w14:textId="77777777" w:rsidR="00654C01" w:rsidRDefault="00067369" w:rsidP="00654C01">
            <w:r>
              <w:t>No aplica</w:t>
            </w:r>
          </w:p>
        </w:tc>
      </w:tr>
      <w:tr w:rsidR="00654C01" w14:paraId="63D3D92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9F4EC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9E529B" w14:textId="77777777" w:rsidR="00654C01" w:rsidRDefault="00067369" w:rsidP="00654C01">
            <w:r>
              <w:t>No aplica</w:t>
            </w:r>
          </w:p>
        </w:tc>
      </w:tr>
    </w:tbl>
    <w:p w14:paraId="513D922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57E9"/>
    <w:rsid w:val="00027F95"/>
    <w:rsid w:val="000428F7"/>
    <w:rsid w:val="00067369"/>
    <w:rsid w:val="00074C24"/>
    <w:rsid w:val="00105C98"/>
    <w:rsid w:val="001C0D69"/>
    <w:rsid w:val="0022740A"/>
    <w:rsid w:val="0025217C"/>
    <w:rsid w:val="00270E5D"/>
    <w:rsid w:val="002E5162"/>
    <w:rsid w:val="00304908"/>
    <w:rsid w:val="00333C66"/>
    <w:rsid w:val="0037754F"/>
    <w:rsid w:val="00385501"/>
    <w:rsid w:val="003C3759"/>
    <w:rsid w:val="003D4FF0"/>
    <w:rsid w:val="003E6540"/>
    <w:rsid w:val="003F5E92"/>
    <w:rsid w:val="004E57DF"/>
    <w:rsid w:val="004F2D68"/>
    <w:rsid w:val="00512B66"/>
    <w:rsid w:val="00514125"/>
    <w:rsid w:val="00567AD5"/>
    <w:rsid w:val="00596BA0"/>
    <w:rsid w:val="005A0587"/>
    <w:rsid w:val="005C1954"/>
    <w:rsid w:val="005C249A"/>
    <w:rsid w:val="005E4185"/>
    <w:rsid w:val="00602169"/>
    <w:rsid w:val="00602FA3"/>
    <w:rsid w:val="00607CF4"/>
    <w:rsid w:val="006141FD"/>
    <w:rsid w:val="006245C7"/>
    <w:rsid w:val="0063791E"/>
    <w:rsid w:val="00654C01"/>
    <w:rsid w:val="00682F3C"/>
    <w:rsid w:val="006A3828"/>
    <w:rsid w:val="006B6D4B"/>
    <w:rsid w:val="00722958"/>
    <w:rsid w:val="00771C07"/>
    <w:rsid w:val="00771E12"/>
    <w:rsid w:val="00792C7D"/>
    <w:rsid w:val="00793BA2"/>
    <w:rsid w:val="007D25BA"/>
    <w:rsid w:val="007E4309"/>
    <w:rsid w:val="00812E10"/>
    <w:rsid w:val="00847BFF"/>
    <w:rsid w:val="008A68E4"/>
    <w:rsid w:val="008B4D33"/>
    <w:rsid w:val="008E5DFD"/>
    <w:rsid w:val="008F3E09"/>
    <w:rsid w:val="008F6CE0"/>
    <w:rsid w:val="00960403"/>
    <w:rsid w:val="009F55E9"/>
    <w:rsid w:val="00A5198D"/>
    <w:rsid w:val="00B20D66"/>
    <w:rsid w:val="00B23A4A"/>
    <w:rsid w:val="00B256D3"/>
    <w:rsid w:val="00B42878"/>
    <w:rsid w:val="00B53BAF"/>
    <w:rsid w:val="00BB2EEB"/>
    <w:rsid w:val="00BD4B54"/>
    <w:rsid w:val="00BF30BD"/>
    <w:rsid w:val="00C32797"/>
    <w:rsid w:val="00C554D6"/>
    <w:rsid w:val="00C6185E"/>
    <w:rsid w:val="00C7061A"/>
    <w:rsid w:val="00C74D24"/>
    <w:rsid w:val="00CD204D"/>
    <w:rsid w:val="00D37BF0"/>
    <w:rsid w:val="00D526BE"/>
    <w:rsid w:val="00D837B7"/>
    <w:rsid w:val="00D842C6"/>
    <w:rsid w:val="00DC19BB"/>
    <w:rsid w:val="00E31140"/>
    <w:rsid w:val="00E35DA0"/>
    <w:rsid w:val="00E431E7"/>
    <w:rsid w:val="00E70A8B"/>
    <w:rsid w:val="00F01532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4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6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antopiscio</cp:lastModifiedBy>
  <cp:revision>4</cp:revision>
  <dcterms:created xsi:type="dcterms:W3CDTF">2010-06-15T08:47:00Z</dcterms:created>
  <dcterms:modified xsi:type="dcterms:W3CDTF">2010-06-15T08:55:00Z</dcterms:modified>
</cp:coreProperties>
</file>