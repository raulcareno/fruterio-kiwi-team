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254168">
            <w:trPr>
              <w:trHeight w:val="1440"/>
            </w:trPr>
            <w:tc>
              <w:tcPr>
                <w:tcW w:w="1440" w:type="dxa"/>
                <w:tcBorders>
                  <w:right w:val="single" w:sz="4" w:space="0" w:color="FFFFFF" w:themeColor="background1"/>
                </w:tcBorders>
                <w:shd w:val="clear" w:color="auto" w:fill="B8CCE4" w:themeFill="accent1" w:themeFillTint="66"/>
              </w:tcPr>
              <w:p w:rsidR="00BE57A2" w:rsidRDefault="00BE57A2" w:rsidP="00254168"/>
            </w:tc>
            <w:sdt>
              <w:sdtPr>
                <w:rPr>
                  <w:rFonts w:asciiTheme="majorHAnsi" w:eastAsiaTheme="majorEastAsia" w:hAnsiTheme="majorHAnsi" w:cstheme="majorBidi"/>
                  <w:b/>
                  <w:bCs/>
                  <w:color w:val="FFFFFF" w:themeColor="background1"/>
                  <w:sz w:val="72"/>
                  <w:szCs w:val="72"/>
                </w:rPr>
                <w:alias w:val="Año"/>
                <w:id w:val="15676118"/>
                <w:placeholder>
                  <w:docPart w:val="8264C04483F442F49970AFFBABA9F59B"/>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254168">
            <w:trPr>
              <w:trHeight w:val="2880"/>
            </w:trPr>
            <w:tc>
              <w:tcPr>
                <w:tcW w:w="1440" w:type="dxa"/>
                <w:tcBorders>
                  <w:right w:val="single" w:sz="4" w:space="0" w:color="000000" w:themeColor="text1"/>
                </w:tcBorders>
              </w:tcPr>
              <w:p w:rsidR="00BE57A2" w:rsidRDefault="00BE57A2" w:rsidP="00254168"/>
            </w:tc>
            <w:tc>
              <w:tcPr>
                <w:tcW w:w="2520" w:type="dxa"/>
                <w:tcBorders>
                  <w:left w:val="single" w:sz="4" w:space="0" w:color="000000" w:themeColor="text1"/>
                </w:tcBorders>
                <w:vAlign w:val="center"/>
              </w:tcPr>
              <w:p w:rsidR="00BE57A2" w:rsidRDefault="00BE57A2" w:rsidP="00254168">
                <w:pPr>
                  <w:pStyle w:val="Sinespaciado"/>
                  <w:rPr>
                    <w:color w:val="76923C" w:themeColor="accent3" w:themeShade="BF"/>
                  </w:rPr>
                </w:pPr>
              </w:p>
              <w:p w:rsidR="00BE57A2" w:rsidRDefault="00BE57A2" w:rsidP="00254168">
                <w:pPr>
                  <w:pStyle w:val="Sinespaciado"/>
                  <w:rPr>
                    <w:color w:val="76923C" w:themeColor="accent3" w:themeShade="BF"/>
                  </w:rPr>
                </w:pPr>
              </w:p>
            </w:tc>
          </w:tr>
        </w:tbl>
        <w:sdt>
          <w:sdtPr>
            <w:rPr>
              <w:sz w:val="36"/>
              <w:szCs w:val="36"/>
            </w:rPr>
            <w:alias w:val="Organización"/>
            <w:id w:val="15676123"/>
            <w:placeholder>
              <w:docPart w:val="913413B7821746959B8B26D9D325CA33"/>
            </w:placeholder>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254168">
            <w:trPr>
              <w:trHeight w:val="1165"/>
            </w:trPr>
            <w:tc>
              <w:tcPr>
                <w:tcW w:w="0" w:type="auto"/>
              </w:tcPr>
              <w:p w:rsidR="00BE57A2" w:rsidRDefault="00BE57A2" w:rsidP="00254168">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placeholder>
                      <w:docPart w:val="F538D3F02AE24085B03945EB63871713"/>
                    </w:placeholder>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254168">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254168">
            <w:trPr>
              <w:trHeight w:val="80"/>
            </w:trPr>
            <w:tc>
              <w:tcPr>
                <w:tcW w:w="3669" w:type="dxa"/>
              </w:tcPr>
              <w:p w:rsidR="00BE57A2" w:rsidRPr="00E1422C" w:rsidRDefault="00BE57A2" w:rsidP="00254168">
                <w:pPr>
                  <w:spacing w:after="0"/>
                  <w:rPr>
                    <w:b/>
                  </w:rPr>
                </w:pPr>
                <w:r w:rsidRPr="00E1422C">
                  <w:rPr>
                    <w:b/>
                  </w:rPr>
                  <w:t>Profesores</w:t>
                </w:r>
              </w:p>
            </w:tc>
          </w:tr>
          <w:tr w:rsidR="00BE57A2" w:rsidRPr="00E1422C" w:rsidTr="00254168">
            <w:trPr>
              <w:trHeight w:val="238"/>
            </w:trPr>
            <w:tc>
              <w:tcPr>
                <w:tcW w:w="3669" w:type="dxa"/>
              </w:tcPr>
              <w:p w:rsidR="00BE57A2" w:rsidRPr="00E1422C" w:rsidRDefault="00BE57A2" w:rsidP="00254168">
                <w:pPr>
                  <w:spacing w:after="0"/>
                </w:pPr>
                <w:r>
                  <w:t>Ortiz, Marí</w:t>
                </w:r>
                <w:r w:rsidRPr="00E1422C">
                  <w:t>a Cecilia (Adjunto)</w:t>
                </w:r>
              </w:p>
            </w:tc>
          </w:tr>
          <w:tr w:rsidR="00BE57A2" w:rsidRPr="00E1422C" w:rsidTr="00254168">
            <w:tc>
              <w:tcPr>
                <w:tcW w:w="3669" w:type="dxa"/>
              </w:tcPr>
              <w:p w:rsidR="00BE57A2" w:rsidRPr="00E1422C" w:rsidRDefault="00BE57A2" w:rsidP="00254168">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254168">
        <w:tc>
          <w:tcPr>
            <w:tcW w:w="4505" w:type="dxa"/>
            <w:gridSpan w:val="2"/>
          </w:tcPr>
          <w:p w:rsidR="00BE57A2" w:rsidRPr="00E1422C" w:rsidRDefault="00BE57A2" w:rsidP="00254168">
            <w:pPr>
              <w:spacing w:after="0"/>
              <w:rPr>
                <w:b/>
              </w:rPr>
            </w:pPr>
            <w:r w:rsidRPr="00E1422C">
              <w:rPr>
                <w:b/>
              </w:rPr>
              <w:t>Grupo Nº 2</w:t>
            </w:r>
          </w:p>
        </w:tc>
      </w:tr>
      <w:tr w:rsidR="00BE57A2" w:rsidRPr="00E1422C" w:rsidTr="00254168">
        <w:tc>
          <w:tcPr>
            <w:tcW w:w="4505" w:type="dxa"/>
            <w:gridSpan w:val="2"/>
          </w:tcPr>
          <w:p w:rsidR="00BE57A2" w:rsidRPr="00E1422C" w:rsidRDefault="00BE57A2" w:rsidP="00254168">
            <w:pPr>
              <w:spacing w:after="0"/>
              <w:rPr>
                <w:b/>
              </w:rPr>
            </w:pPr>
            <w:r w:rsidRPr="00E1422C">
              <w:rPr>
                <w:b/>
              </w:rPr>
              <w:t>Integrantes</w:t>
            </w:r>
          </w:p>
        </w:tc>
      </w:tr>
      <w:tr w:rsidR="00BE57A2" w:rsidRPr="00E1422C" w:rsidTr="00254168">
        <w:tc>
          <w:tcPr>
            <w:tcW w:w="3261" w:type="dxa"/>
          </w:tcPr>
          <w:p w:rsidR="00BE57A2" w:rsidRPr="00E1422C" w:rsidRDefault="00BE57A2" w:rsidP="00254168">
            <w:pPr>
              <w:spacing w:after="0"/>
            </w:pPr>
            <w:r w:rsidRPr="00E1422C">
              <w:t>AGÜERO, Santiago Alejandro</w:t>
            </w:r>
          </w:p>
        </w:tc>
        <w:tc>
          <w:tcPr>
            <w:tcW w:w="1244" w:type="dxa"/>
          </w:tcPr>
          <w:p w:rsidR="00BE57A2" w:rsidRPr="00E1422C" w:rsidRDefault="00BE57A2" w:rsidP="00254168">
            <w:pPr>
              <w:spacing w:after="0"/>
            </w:pPr>
            <w:r w:rsidRPr="00E1422C">
              <w:t>51800</w:t>
            </w:r>
          </w:p>
        </w:tc>
      </w:tr>
      <w:tr w:rsidR="00BE57A2" w:rsidRPr="00E1422C" w:rsidTr="00254168">
        <w:tc>
          <w:tcPr>
            <w:tcW w:w="3261" w:type="dxa"/>
          </w:tcPr>
          <w:p w:rsidR="00BE57A2" w:rsidRPr="00E1422C" w:rsidRDefault="00BE57A2" w:rsidP="00254168">
            <w:pPr>
              <w:spacing w:after="0"/>
            </w:pPr>
            <w:r w:rsidRPr="00E1422C">
              <w:t>NAFRIA, Federico</w:t>
            </w:r>
          </w:p>
        </w:tc>
        <w:tc>
          <w:tcPr>
            <w:tcW w:w="1244" w:type="dxa"/>
          </w:tcPr>
          <w:p w:rsidR="00BE57A2" w:rsidRPr="00E1422C" w:rsidRDefault="00BE57A2" w:rsidP="00254168">
            <w:pPr>
              <w:spacing w:after="0"/>
            </w:pPr>
            <w:r w:rsidRPr="00E1422C">
              <w:t>51828</w:t>
            </w:r>
          </w:p>
        </w:tc>
      </w:tr>
      <w:tr w:rsidR="00BE57A2" w:rsidRPr="00E1422C" w:rsidTr="00254168">
        <w:tc>
          <w:tcPr>
            <w:tcW w:w="3261" w:type="dxa"/>
          </w:tcPr>
          <w:p w:rsidR="00BE57A2" w:rsidRPr="00E1422C" w:rsidRDefault="00BE57A2" w:rsidP="00254168">
            <w:pPr>
              <w:spacing w:after="0"/>
            </w:pPr>
            <w:r w:rsidRPr="00E1422C">
              <w:t>PISCIOLARI, Antonela</w:t>
            </w:r>
          </w:p>
        </w:tc>
        <w:tc>
          <w:tcPr>
            <w:tcW w:w="1244" w:type="dxa"/>
          </w:tcPr>
          <w:p w:rsidR="00BE57A2" w:rsidRPr="00E1422C" w:rsidRDefault="00BE57A2" w:rsidP="00254168">
            <w:pPr>
              <w:spacing w:after="0"/>
            </w:pPr>
            <w:r w:rsidRPr="00E1422C">
              <w:t>51543</w:t>
            </w:r>
          </w:p>
        </w:tc>
      </w:tr>
      <w:tr w:rsidR="00BE57A2" w:rsidRPr="00E1422C" w:rsidTr="00254168">
        <w:tc>
          <w:tcPr>
            <w:tcW w:w="3261" w:type="dxa"/>
          </w:tcPr>
          <w:p w:rsidR="00BE57A2" w:rsidRPr="00E1422C" w:rsidRDefault="00BE57A2" w:rsidP="00254168">
            <w:pPr>
              <w:spacing w:after="0"/>
            </w:pPr>
            <w:r w:rsidRPr="00E1422C">
              <w:t>QUIROGA, Gastón Mauricio</w:t>
            </w:r>
          </w:p>
        </w:tc>
        <w:tc>
          <w:tcPr>
            <w:tcW w:w="1244" w:type="dxa"/>
          </w:tcPr>
          <w:p w:rsidR="00BE57A2" w:rsidRPr="00E1422C" w:rsidRDefault="00BE57A2" w:rsidP="00254168">
            <w:pPr>
              <w:spacing w:after="0"/>
            </w:pPr>
            <w:r w:rsidRPr="00E1422C">
              <w:t>51969</w:t>
            </w:r>
          </w:p>
        </w:tc>
      </w:tr>
      <w:tr w:rsidR="00BE57A2" w:rsidRPr="00E1422C" w:rsidTr="00254168">
        <w:tc>
          <w:tcPr>
            <w:tcW w:w="3261" w:type="dxa"/>
          </w:tcPr>
          <w:p w:rsidR="00BE57A2" w:rsidRPr="00E1422C" w:rsidRDefault="00BE57A2" w:rsidP="00254168">
            <w:pPr>
              <w:spacing w:after="0"/>
            </w:pPr>
            <w:r w:rsidRPr="00E1422C">
              <w:t>WAISMAN, Gabriel Leandro</w:t>
            </w:r>
          </w:p>
        </w:tc>
        <w:tc>
          <w:tcPr>
            <w:tcW w:w="1244" w:type="dxa"/>
          </w:tcPr>
          <w:p w:rsidR="00BE57A2" w:rsidRPr="00E1422C" w:rsidRDefault="00BE57A2" w:rsidP="00254168">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8D29AF" w:rsidRDefault="00380267" w:rsidP="008D29AF">
          <w:pPr>
            <w:pStyle w:val="TDC1"/>
            <w:tabs>
              <w:tab w:val="right" w:leader="dot" w:pos="8494"/>
            </w:tabs>
            <w:rPr>
              <w:noProof/>
              <w:lang w:eastAsia="es-ES" w:bidi="ar-SA"/>
            </w:rPr>
          </w:pPr>
          <w:r w:rsidRPr="00E1422C">
            <w:fldChar w:fldCharType="begin"/>
          </w:r>
          <w:r w:rsidR="00BD74A3" w:rsidRPr="00E1422C">
            <w:instrText xml:space="preserve"> TOC \o "1-3" \h \z \u </w:instrText>
          </w:r>
          <w:r w:rsidRPr="00E1422C">
            <w:fldChar w:fldCharType="separate"/>
          </w:r>
          <w:hyperlink w:anchor="_Toc257682047" w:history="1">
            <w:r w:rsidR="008D29AF" w:rsidRPr="004D68DF">
              <w:rPr>
                <w:rStyle w:val="Hipervnculo"/>
                <w:rFonts w:eastAsia="Calibri"/>
                <w:noProof/>
              </w:rPr>
              <w:t>Introducción General</w:t>
            </w:r>
            <w:r w:rsidR="008D29AF">
              <w:rPr>
                <w:noProof/>
                <w:webHidden/>
              </w:rPr>
              <w:tab/>
            </w:r>
            <w:r>
              <w:rPr>
                <w:noProof/>
                <w:webHidden/>
              </w:rPr>
              <w:fldChar w:fldCharType="begin"/>
            </w:r>
            <w:r w:rsidR="008D29AF">
              <w:rPr>
                <w:noProof/>
                <w:webHidden/>
              </w:rPr>
              <w:instrText xml:space="preserve"> PAGEREF _Toc257682047 \h </w:instrText>
            </w:r>
            <w:r>
              <w:rPr>
                <w:noProof/>
                <w:webHidden/>
              </w:rPr>
            </w:r>
            <w:r>
              <w:rPr>
                <w:noProof/>
                <w:webHidden/>
              </w:rPr>
              <w:fldChar w:fldCharType="separate"/>
            </w:r>
            <w:r w:rsidR="008D29AF">
              <w:rPr>
                <w:noProof/>
                <w:webHidden/>
              </w:rPr>
              <w:t>4</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48" w:history="1">
            <w:r w:rsidR="008D29AF" w:rsidRPr="004D68DF">
              <w:rPr>
                <w:rStyle w:val="Hipervnculo"/>
                <w:noProof/>
              </w:rPr>
              <w:t>Introducción</w:t>
            </w:r>
            <w:r w:rsidR="008D29AF">
              <w:rPr>
                <w:noProof/>
                <w:webHidden/>
              </w:rPr>
              <w:tab/>
            </w:r>
            <w:r>
              <w:rPr>
                <w:noProof/>
                <w:webHidden/>
              </w:rPr>
              <w:fldChar w:fldCharType="begin"/>
            </w:r>
            <w:r w:rsidR="008D29AF">
              <w:rPr>
                <w:noProof/>
                <w:webHidden/>
              </w:rPr>
              <w:instrText xml:space="preserve"> PAGEREF _Toc257682048 \h </w:instrText>
            </w:r>
            <w:r>
              <w:rPr>
                <w:noProof/>
                <w:webHidden/>
              </w:rPr>
            </w:r>
            <w:r>
              <w:rPr>
                <w:noProof/>
                <w:webHidden/>
              </w:rPr>
              <w:fldChar w:fldCharType="separate"/>
            </w:r>
            <w:r w:rsidR="008D29AF">
              <w:rPr>
                <w:noProof/>
                <w:webHidden/>
              </w:rPr>
              <w:t>5</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49" w:history="1">
            <w:r w:rsidR="008D29AF" w:rsidRPr="004D68DF">
              <w:rPr>
                <w:rStyle w:val="Hipervnculo"/>
                <w:noProof/>
              </w:rPr>
              <w:t>Presentación de la Organización</w:t>
            </w:r>
            <w:r w:rsidR="008D29AF">
              <w:rPr>
                <w:noProof/>
                <w:webHidden/>
              </w:rPr>
              <w:tab/>
            </w:r>
            <w:r>
              <w:rPr>
                <w:noProof/>
                <w:webHidden/>
              </w:rPr>
              <w:fldChar w:fldCharType="begin"/>
            </w:r>
            <w:r w:rsidR="008D29AF">
              <w:rPr>
                <w:noProof/>
                <w:webHidden/>
              </w:rPr>
              <w:instrText xml:space="preserve"> PAGEREF _Toc257682049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50" w:history="1">
            <w:r w:rsidR="008D29AF" w:rsidRPr="004D68DF">
              <w:rPr>
                <w:rStyle w:val="Hipervnculo"/>
                <w:noProof/>
              </w:rPr>
              <w:t>Presentación de la Empresa</w:t>
            </w:r>
            <w:r w:rsidR="008D29AF">
              <w:rPr>
                <w:noProof/>
                <w:webHidden/>
              </w:rPr>
              <w:tab/>
            </w:r>
            <w:r>
              <w:rPr>
                <w:noProof/>
                <w:webHidden/>
              </w:rPr>
              <w:fldChar w:fldCharType="begin"/>
            </w:r>
            <w:r w:rsidR="008D29AF">
              <w:rPr>
                <w:noProof/>
                <w:webHidden/>
              </w:rPr>
              <w:instrText xml:space="preserve"> PAGEREF _Toc257682050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51" w:history="1">
            <w:r w:rsidR="008D29AF" w:rsidRPr="004D68DF">
              <w:rPr>
                <w:rStyle w:val="Hipervnculo"/>
                <w:noProof/>
              </w:rPr>
              <w:t>Mercado</w:t>
            </w:r>
            <w:r w:rsidR="008D29AF">
              <w:rPr>
                <w:noProof/>
                <w:webHidden/>
              </w:rPr>
              <w:tab/>
            </w:r>
            <w:r>
              <w:rPr>
                <w:noProof/>
                <w:webHidden/>
              </w:rPr>
              <w:fldChar w:fldCharType="begin"/>
            </w:r>
            <w:r w:rsidR="008D29AF">
              <w:rPr>
                <w:noProof/>
                <w:webHidden/>
              </w:rPr>
              <w:instrText xml:space="preserve"> PAGEREF _Toc257682051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52" w:history="1">
            <w:r w:rsidR="008D29AF" w:rsidRPr="004D68DF">
              <w:rPr>
                <w:rStyle w:val="Hipervnculo"/>
                <w:noProof/>
              </w:rPr>
              <w:t>Ubicación Física</w:t>
            </w:r>
            <w:r w:rsidR="008D29AF">
              <w:rPr>
                <w:noProof/>
                <w:webHidden/>
              </w:rPr>
              <w:tab/>
            </w:r>
            <w:r>
              <w:rPr>
                <w:noProof/>
                <w:webHidden/>
              </w:rPr>
              <w:fldChar w:fldCharType="begin"/>
            </w:r>
            <w:r w:rsidR="008D29AF">
              <w:rPr>
                <w:noProof/>
                <w:webHidden/>
              </w:rPr>
              <w:instrText xml:space="preserve"> PAGEREF _Toc257682052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53" w:history="1">
            <w:r w:rsidR="008D29AF" w:rsidRPr="004D68DF">
              <w:rPr>
                <w:rStyle w:val="Hipervnculo"/>
                <w:noProof/>
              </w:rPr>
              <w:t>Objetivo de la Organización</w:t>
            </w:r>
            <w:r w:rsidR="008D29AF">
              <w:rPr>
                <w:noProof/>
                <w:webHidden/>
              </w:rPr>
              <w:tab/>
            </w:r>
            <w:r>
              <w:rPr>
                <w:noProof/>
                <w:webHidden/>
              </w:rPr>
              <w:fldChar w:fldCharType="begin"/>
            </w:r>
            <w:r w:rsidR="008D29AF">
              <w:rPr>
                <w:noProof/>
                <w:webHidden/>
              </w:rPr>
              <w:instrText xml:space="preserve"> PAGEREF _Toc257682053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54" w:history="1">
            <w:r w:rsidR="008D29AF" w:rsidRPr="004D68DF">
              <w:rPr>
                <w:rStyle w:val="Hipervnculo"/>
                <w:noProof/>
              </w:rPr>
              <w:t>Reseña Histórica</w:t>
            </w:r>
            <w:r w:rsidR="008D29AF">
              <w:rPr>
                <w:noProof/>
                <w:webHidden/>
              </w:rPr>
              <w:tab/>
            </w:r>
            <w:r>
              <w:rPr>
                <w:noProof/>
                <w:webHidden/>
              </w:rPr>
              <w:fldChar w:fldCharType="begin"/>
            </w:r>
            <w:r w:rsidR="008D29AF">
              <w:rPr>
                <w:noProof/>
                <w:webHidden/>
              </w:rPr>
              <w:instrText xml:space="preserve"> PAGEREF _Toc257682054 \h </w:instrText>
            </w:r>
            <w:r>
              <w:rPr>
                <w:noProof/>
                <w:webHidden/>
              </w:rPr>
            </w:r>
            <w:r>
              <w:rPr>
                <w:noProof/>
                <w:webHidden/>
              </w:rPr>
              <w:fldChar w:fldCharType="separate"/>
            </w:r>
            <w:r w:rsidR="008D29AF">
              <w:rPr>
                <w:noProof/>
                <w:webHidden/>
              </w:rPr>
              <w:t>6</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55" w:history="1">
            <w:r w:rsidR="008D29AF" w:rsidRPr="004D68DF">
              <w:rPr>
                <w:rStyle w:val="Hipervnculo"/>
                <w:noProof/>
              </w:rPr>
              <w:t>Políticas y Estrategias</w:t>
            </w:r>
            <w:r w:rsidR="008D29AF">
              <w:rPr>
                <w:noProof/>
                <w:webHidden/>
              </w:rPr>
              <w:tab/>
            </w:r>
            <w:r>
              <w:rPr>
                <w:noProof/>
                <w:webHidden/>
              </w:rPr>
              <w:fldChar w:fldCharType="begin"/>
            </w:r>
            <w:r w:rsidR="008D29AF">
              <w:rPr>
                <w:noProof/>
                <w:webHidden/>
              </w:rPr>
              <w:instrText xml:space="preserve"> PAGEREF _Toc257682055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56" w:history="1">
            <w:r w:rsidR="008D29AF" w:rsidRPr="004D68DF">
              <w:rPr>
                <w:rStyle w:val="Hipervnculo"/>
                <w:noProof/>
              </w:rPr>
              <w:t>Organigrama informal de la empresa</w:t>
            </w:r>
            <w:r w:rsidR="008D29AF">
              <w:rPr>
                <w:noProof/>
                <w:webHidden/>
              </w:rPr>
              <w:tab/>
            </w:r>
            <w:r>
              <w:rPr>
                <w:noProof/>
                <w:webHidden/>
              </w:rPr>
              <w:fldChar w:fldCharType="begin"/>
            </w:r>
            <w:r w:rsidR="008D29AF">
              <w:rPr>
                <w:noProof/>
                <w:webHidden/>
              </w:rPr>
              <w:instrText xml:space="preserve"> PAGEREF _Toc257682056 \h </w:instrText>
            </w:r>
            <w:r>
              <w:rPr>
                <w:noProof/>
                <w:webHidden/>
              </w:rPr>
            </w:r>
            <w:r>
              <w:rPr>
                <w:noProof/>
                <w:webHidden/>
              </w:rPr>
              <w:fldChar w:fldCharType="separate"/>
            </w:r>
            <w:r w:rsidR="008D29AF">
              <w:rPr>
                <w:noProof/>
                <w:webHidden/>
              </w:rPr>
              <w:t>7</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57" w:history="1">
            <w:r w:rsidR="008D29AF" w:rsidRPr="004D68DF">
              <w:rPr>
                <w:rStyle w:val="Hipervnculo"/>
                <w:noProof/>
              </w:rPr>
              <w:t>Descripción de cada área</w:t>
            </w:r>
            <w:r w:rsidR="008D29AF">
              <w:rPr>
                <w:noProof/>
                <w:webHidden/>
              </w:rPr>
              <w:tab/>
            </w:r>
            <w:r>
              <w:rPr>
                <w:noProof/>
                <w:webHidden/>
              </w:rPr>
              <w:fldChar w:fldCharType="begin"/>
            </w:r>
            <w:r w:rsidR="008D29AF">
              <w:rPr>
                <w:noProof/>
                <w:webHidden/>
              </w:rPr>
              <w:instrText xml:space="preserve"> PAGEREF _Toc257682057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58" w:history="1">
            <w:r w:rsidR="008D29AF" w:rsidRPr="004D68DF">
              <w:rPr>
                <w:rStyle w:val="Hipervnculo"/>
                <w:noProof/>
              </w:rPr>
              <w:t>Gerencia General</w:t>
            </w:r>
            <w:r w:rsidR="008D29AF">
              <w:rPr>
                <w:noProof/>
                <w:webHidden/>
              </w:rPr>
              <w:tab/>
            </w:r>
            <w:r>
              <w:rPr>
                <w:noProof/>
                <w:webHidden/>
              </w:rPr>
              <w:fldChar w:fldCharType="begin"/>
            </w:r>
            <w:r w:rsidR="008D29AF">
              <w:rPr>
                <w:noProof/>
                <w:webHidden/>
              </w:rPr>
              <w:instrText xml:space="preserve"> PAGEREF _Toc257682058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59" w:history="1">
            <w:r w:rsidR="008D29AF" w:rsidRPr="004D68DF">
              <w:rPr>
                <w:rStyle w:val="Hipervnculo"/>
                <w:noProof/>
              </w:rPr>
              <w:t>Gerente general</w:t>
            </w:r>
            <w:r w:rsidR="008D29AF">
              <w:rPr>
                <w:noProof/>
                <w:webHidden/>
              </w:rPr>
              <w:tab/>
            </w:r>
            <w:r>
              <w:rPr>
                <w:noProof/>
                <w:webHidden/>
              </w:rPr>
              <w:fldChar w:fldCharType="begin"/>
            </w:r>
            <w:r w:rsidR="008D29AF">
              <w:rPr>
                <w:noProof/>
                <w:webHidden/>
              </w:rPr>
              <w:instrText xml:space="preserve"> PAGEREF _Toc257682059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60"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_Toc257682060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61" w:history="1">
            <w:r w:rsidR="008D29AF" w:rsidRPr="004D68DF">
              <w:rPr>
                <w:rStyle w:val="Hipervnculo"/>
                <w:noProof/>
              </w:rPr>
              <w:t>Encargado de producción</w:t>
            </w:r>
            <w:r w:rsidR="008D29AF">
              <w:rPr>
                <w:noProof/>
                <w:webHidden/>
              </w:rPr>
              <w:tab/>
            </w:r>
            <w:r>
              <w:rPr>
                <w:noProof/>
                <w:webHidden/>
              </w:rPr>
              <w:fldChar w:fldCharType="begin"/>
            </w:r>
            <w:r w:rsidR="008D29AF">
              <w:rPr>
                <w:noProof/>
                <w:webHidden/>
              </w:rPr>
              <w:instrText xml:space="preserve"> PAGEREF _Toc257682061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62" w:history="1">
            <w:r w:rsidR="008D29AF" w:rsidRPr="004D68DF">
              <w:rPr>
                <w:rStyle w:val="Hipervnculo"/>
                <w:noProof/>
              </w:rPr>
              <w:t>Empleado de producción</w:t>
            </w:r>
            <w:r w:rsidR="008D29AF">
              <w:rPr>
                <w:noProof/>
                <w:webHidden/>
              </w:rPr>
              <w:tab/>
            </w:r>
            <w:r>
              <w:rPr>
                <w:noProof/>
                <w:webHidden/>
              </w:rPr>
              <w:fldChar w:fldCharType="begin"/>
            </w:r>
            <w:r w:rsidR="008D29AF">
              <w:rPr>
                <w:noProof/>
                <w:webHidden/>
              </w:rPr>
              <w:instrText xml:space="preserve"> PAGEREF _Toc257682062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63"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_Toc257682063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64" w:history="1">
            <w:r w:rsidR="008D29AF" w:rsidRPr="004D68DF">
              <w:rPr>
                <w:rStyle w:val="Hipervnculo"/>
                <w:noProof/>
              </w:rPr>
              <w:t>Encargado de compras</w:t>
            </w:r>
            <w:r w:rsidR="008D29AF">
              <w:rPr>
                <w:noProof/>
                <w:webHidden/>
              </w:rPr>
              <w:tab/>
            </w:r>
            <w:r>
              <w:rPr>
                <w:noProof/>
                <w:webHidden/>
              </w:rPr>
              <w:fldChar w:fldCharType="begin"/>
            </w:r>
            <w:r w:rsidR="008D29AF">
              <w:rPr>
                <w:noProof/>
                <w:webHidden/>
              </w:rPr>
              <w:instrText xml:space="preserve"> PAGEREF _Toc257682064 \h </w:instrText>
            </w:r>
            <w:r>
              <w:rPr>
                <w:noProof/>
                <w:webHidden/>
              </w:rPr>
            </w:r>
            <w:r>
              <w:rPr>
                <w:noProof/>
                <w:webHidden/>
              </w:rPr>
              <w:fldChar w:fldCharType="separate"/>
            </w:r>
            <w:r w:rsidR="008D29AF">
              <w:rPr>
                <w:noProof/>
                <w:webHidden/>
              </w:rPr>
              <w:t>8</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65" w:history="1">
            <w:r w:rsidR="008D29AF" w:rsidRPr="004D68DF">
              <w:rPr>
                <w:rStyle w:val="Hipervnculo"/>
                <w:noProof/>
              </w:rPr>
              <w:t>Comercialización</w:t>
            </w:r>
            <w:r w:rsidR="008D29AF">
              <w:rPr>
                <w:noProof/>
                <w:webHidden/>
              </w:rPr>
              <w:tab/>
            </w:r>
            <w:r>
              <w:rPr>
                <w:noProof/>
                <w:webHidden/>
              </w:rPr>
              <w:fldChar w:fldCharType="begin"/>
            </w:r>
            <w:r w:rsidR="008D29AF">
              <w:rPr>
                <w:noProof/>
                <w:webHidden/>
              </w:rPr>
              <w:instrText xml:space="preserve"> PAGEREF _Toc257682065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66" w:history="1">
            <w:r w:rsidR="008D29AF" w:rsidRPr="004D68DF">
              <w:rPr>
                <w:rStyle w:val="Hipervnculo"/>
                <w:noProof/>
              </w:rPr>
              <w:t>Encargado de comercialización</w:t>
            </w:r>
            <w:r w:rsidR="008D29AF">
              <w:rPr>
                <w:noProof/>
                <w:webHidden/>
              </w:rPr>
              <w:tab/>
            </w:r>
            <w:r>
              <w:rPr>
                <w:noProof/>
                <w:webHidden/>
              </w:rPr>
              <w:fldChar w:fldCharType="begin"/>
            </w:r>
            <w:r w:rsidR="008D29AF">
              <w:rPr>
                <w:noProof/>
                <w:webHidden/>
              </w:rPr>
              <w:instrText xml:space="preserve"> PAGEREF _Toc257682066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67" w:history="1">
            <w:r w:rsidR="008D29AF" w:rsidRPr="004D68DF">
              <w:rPr>
                <w:rStyle w:val="Hipervnculo"/>
                <w:noProof/>
              </w:rPr>
              <w:t>Viajantes</w:t>
            </w:r>
            <w:r w:rsidR="008D29AF">
              <w:rPr>
                <w:noProof/>
                <w:webHidden/>
              </w:rPr>
              <w:tab/>
            </w:r>
            <w:r>
              <w:rPr>
                <w:noProof/>
                <w:webHidden/>
              </w:rPr>
              <w:fldChar w:fldCharType="begin"/>
            </w:r>
            <w:r w:rsidR="008D29AF">
              <w:rPr>
                <w:noProof/>
                <w:webHidden/>
              </w:rPr>
              <w:instrText xml:space="preserve"> PAGEREF _Toc257682067 \h </w:instrText>
            </w:r>
            <w:r>
              <w:rPr>
                <w:noProof/>
                <w:webHidden/>
              </w:rPr>
            </w:r>
            <w:r>
              <w:rPr>
                <w:noProof/>
                <w:webHidden/>
              </w:rPr>
              <w:fldChar w:fldCharType="separate"/>
            </w:r>
            <w:r w:rsidR="008D29AF">
              <w:rPr>
                <w:noProof/>
                <w:webHidden/>
              </w:rPr>
              <w:t>9</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68" w:history="1">
            <w:r w:rsidR="008D29AF" w:rsidRPr="004D68DF">
              <w:rPr>
                <w:rStyle w:val="Hipervnculo"/>
                <w:noProof/>
              </w:rPr>
              <w:t>Finanzas y Control</w:t>
            </w:r>
            <w:r w:rsidR="008D29AF">
              <w:rPr>
                <w:noProof/>
                <w:webHidden/>
              </w:rPr>
              <w:tab/>
            </w:r>
            <w:r>
              <w:rPr>
                <w:noProof/>
                <w:webHidden/>
              </w:rPr>
              <w:fldChar w:fldCharType="begin"/>
            </w:r>
            <w:r w:rsidR="008D29AF">
              <w:rPr>
                <w:noProof/>
                <w:webHidden/>
              </w:rPr>
              <w:instrText xml:space="preserve"> PAGEREF _Toc257682068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69" w:history="1">
            <w:r w:rsidR="008D29AF" w:rsidRPr="004D68DF">
              <w:rPr>
                <w:rStyle w:val="Hipervnculo"/>
                <w:noProof/>
              </w:rPr>
              <w:t>Encargado general de finanzas y control de stock</w:t>
            </w:r>
            <w:r w:rsidR="008D29AF">
              <w:rPr>
                <w:noProof/>
                <w:webHidden/>
              </w:rPr>
              <w:tab/>
            </w:r>
            <w:r>
              <w:rPr>
                <w:noProof/>
                <w:webHidden/>
              </w:rPr>
              <w:fldChar w:fldCharType="begin"/>
            </w:r>
            <w:r w:rsidR="008D29AF">
              <w:rPr>
                <w:noProof/>
                <w:webHidden/>
              </w:rPr>
              <w:instrText xml:space="preserve"> PAGEREF _Toc257682069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70" w:history="1">
            <w:r w:rsidR="008D29AF" w:rsidRPr="004D68DF">
              <w:rPr>
                <w:rStyle w:val="Hipervnculo"/>
                <w:noProof/>
              </w:rPr>
              <w:t>Stock de materia prima</w:t>
            </w:r>
            <w:r w:rsidR="008D29AF">
              <w:rPr>
                <w:noProof/>
                <w:webHidden/>
              </w:rPr>
              <w:tab/>
            </w:r>
            <w:r>
              <w:rPr>
                <w:noProof/>
                <w:webHidden/>
              </w:rPr>
              <w:fldChar w:fldCharType="begin"/>
            </w:r>
            <w:r w:rsidR="008D29AF">
              <w:rPr>
                <w:noProof/>
                <w:webHidden/>
              </w:rPr>
              <w:instrText xml:space="preserve"> PAGEREF _Toc257682070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71" w:history="1">
            <w:r w:rsidR="008D29AF" w:rsidRPr="004D68DF">
              <w:rPr>
                <w:rStyle w:val="Hipervnculo"/>
                <w:noProof/>
              </w:rPr>
              <w:t>Stock de productos terminados</w:t>
            </w:r>
            <w:r w:rsidR="008D29AF">
              <w:rPr>
                <w:noProof/>
                <w:webHidden/>
              </w:rPr>
              <w:tab/>
            </w:r>
            <w:r>
              <w:rPr>
                <w:noProof/>
                <w:webHidden/>
              </w:rPr>
              <w:fldChar w:fldCharType="begin"/>
            </w:r>
            <w:r w:rsidR="008D29AF">
              <w:rPr>
                <w:noProof/>
                <w:webHidden/>
              </w:rPr>
              <w:instrText xml:space="preserve"> PAGEREF _Toc257682071 \h </w:instrText>
            </w:r>
            <w:r>
              <w:rPr>
                <w:noProof/>
                <w:webHidden/>
              </w:rPr>
            </w:r>
            <w:r>
              <w:rPr>
                <w:noProof/>
                <w:webHidden/>
              </w:rPr>
              <w:fldChar w:fldCharType="separate"/>
            </w:r>
            <w:r w:rsidR="008D29AF">
              <w:rPr>
                <w:noProof/>
                <w:webHidden/>
              </w:rPr>
              <w:t>10</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72" w:history="1">
            <w:r w:rsidR="008D29AF" w:rsidRPr="004D68DF">
              <w:rPr>
                <w:rStyle w:val="Hipervnculo"/>
                <w:noProof/>
              </w:rPr>
              <w:t>Asesor Contable</w:t>
            </w:r>
            <w:r w:rsidR="008D29AF">
              <w:rPr>
                <w:noProof/>
                <w:webHidden/>
              </w:rPr>
              <w:tab/>
            </w:r>
            <w:r>
              <w:rPr>
                <w:noProof/>
                <w:webHidden/>
              </w:rPr>
              <w:fldChar w:fldCharType="begin"/>
            </w:r>
            <w:r w:rsidR="008D29AF">
              <w:rPr>
                <w:noProof/>
                <w:webHidden/>
              </w:rPr>
              <w:instrText xml:space="preserve"> PAGEREF _Toc257682072 \h </w:instrText>
            </w:r>
            <w:r>
              <w:rPr>
                <w:noProof/>
                <w:webHidden/>
              </w:rPr>
            </w:r>
            <w:r>
              <w:rPr>
                <w:noProof/>
                <w:webHidden/>
              </w:rPr>
              <w:fldChar w:fldCharType="separate"/>
            </w:r>
            <w:r w:rsidR="008D29AF">
              <w:rPr>
                <w:noProof/>
                <w:webHidden/>
              </w:rPr>
              <w:t>12</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73" w:history="1">
            <w:r w:rsidR="008D29AF" w:rsidRPr="004D68DF">
              <w:rPr>
                <w:rStyle w:val="Hipervnculo"/>
                <w:noProof/>
              </w:rPr>
              <w:t>Procesos del Negocio</w:t>
            </w:r>
            <w:r w:rsidR="008D29AF">
              <w:rPr>
                <w:noProof/>
                <w:webHidden/>
              </w:rPr>
              <w:tab/>
            </w:r>
            <w:r>
              <w:rPr>
                <w:noProof/>
                <w:webHidden/>
              </w:rPr>
              <w:fldChar w:fldCharType="begin"/>
            </w:r>
            <w:r w:rsidR="008D29AF">
              <w:rPr>
                <w:noProof/>
                <w:webHidden/>
              </w:rPr>
              <w:instrText xml:space="preserve"> PAGEREF _Toc257682073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74" w:history="1">
            <w:r w:rsidR="008D29AF" w:rsidRPr="004D68DF">
              <w:rPr>
                <w:rStyle w:val="Hipervnculo"/>
                <w:noProof/>
              </w:rPr>
              <w:t>Producción</w:t>
            </w:r>
            <w:r w:rsidR="008D29AF">
              <w:rPr>
                <w:noProof/>
                <w:webHidden/>
              </w:rPr>
              <w:tab/>
            </w:r>
            <w:r>
              <w:rPr>
                <w:noProof/>
                <w:webHidden/>
              </w:rPr>
              <w:fldChar w:fldCharType="begin"/>
            </w:r>
            <w:r w:rsidR="008D29AF">
              <w:rPr>
                <w:noProof/>
                <w:webHidden/>
              </w:rPr>
              <w:instrText xml:space="preserve"> PAGEREF _Toc257682074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75" w:history="1">
            <w:r w:rsidR="008D29AF" w:rsidRPr="004D68DF">
              <w:rPr>
                <w:rStyle w:val="Hipervnculo"/>
                <w:noProof/>
              </w:rPr>
              <w:t>Compras</w:t>
            </w:r>
            <w:r w:rsidR="008D29AF">
              <w:rPr>
                <w:noProof/>
                <w:webHidden/>
              </w:rPr>
              <w:tab/>
            </w:r>
            <w:r>
              <w:rPr>
                <w:noProof/>
                <w:webHidden/>
              </w:rPr>
              <w:fldChar w:fldCharType="begin"/>
            </w:r>
            <w:r w:rsidR="008D29AF">
              <w:rPr>
                <w:noProof/>
                <w:webHidden/>
              </w:rPr>
              <w:instrText xml:space="preserve"> PAGEREF _Toc257682075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76" w:history="1">
            <w:r w:rsidR="008D29AF" w:rsidRPr="004D68DF">
              <w:rPr>
                <w:rStyle w:val="Hipervnculo"/>
                <w:noProof/>
              </w:rPr>
              <w:t>Ventas</w:t>
            </w:r>
            <w:r w:rsidR="008D29AF">
              <w:rPr>
                <w:noProof/>
                <w:webHidden/>
              </w:rPr>
              <w:tab/>
            </w:r>
            <w:r>
              <w:rPr>
                <w:noProof/>
                <w:webHidden/>
              </w:rPr>
              <w:fldChar w:fldCharType="begin"/>
            </w:r>
            <w:r w:rsidR="008D29AF">
              <w:rPr>
                <w:noProof/>
                <w:webHidden/>
              </w:rPr>
              <w:instrText xml:space="preserve"> PAGEREF _Toc257682076 \h </w:instrText>
            </w:r>
            <w:r>
              <w:rPr>
                <w:noProof/>
                <w:webHidden/>
              </w:rPr>
            </w:r>
            <w:r>
              <w:rPr>
                <w:noProof/>
                <w:webHidden/>
              </w:rPr>
              <w:fldChar w:fldCharType="separate"/>
            </w:r>
            <w:r w:rsidR="008D29AF">
              <w:rPr>
                <w:noProof/>
                <w:webHidden/>
              </w:rPr>
              <w:t>13</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77" w:history="1">
            <w:r w:rsidR="008D29AF" w:rsidRPr="004D68DF">
              <w:rPr>
                <w:rStyle w:val="Hipervnculo"/>
                <w:noProof/>
              </w:rPr>
              <w:t>Layout de espacio físico</w:t>
            </w:r>
            <w:r w:rsidR="008D29AF">
              <w:rPr>
                <w:noProof/>
                <w:webHidden/>
              </w:rPr>
              <w:tab/>
            </w:r>
            <w:r>
              <w:rPr>
                <w:noProof/>
                <w:webHidden/>
              </w:rPr>
              <w:fldChar w:fldCharType="begin"/>
            </w:r>
            <w:r w:rsidR="008D29AF">
              <w:rPr>
                <w:noProof/>
                <w:webHidden/>
              </w:rPr>
              <w:instrText xml:space="preserve"> PAGEREF _Toc257682077 \h </w:instrText>
            </w:r>
            <w:r>
              <w:rPr>
                <w:noProof/>
                <w:webHidden/>
              </w:rPr>
            </w:r>
            <w:r>
              <w:rPr>
                <w:noProof/>
                <w:webHidden/>
              </w:rPr>
              <w:fldChar w:fldCharType="separate"/>
            </w:r>
            <w:r w:rsidR="008D29AF">
              <w:rPr>
                <w:noProof/>
                <w:webHidden/>
              </w:rPr>
              <w:t>14</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78" w:history="1">
            <w:r w:rsidR="008D29AF" w:rsidRPr="004D68DF">
              <w:rPr>
                <w:rStyle w:val="Hipervnculo"/>
                <w:noProof/>
              </w:rPr>
              <w:t>Leyendas</w:t>
            </w:r>
            <w:r w:rsidR="008D29AF">
              <w:rPr>
                <w:noProof/>
                <w:webHidden/>
              </w:rPr>
              <w:tab/>
            </w:r>
            <w:r>
              <w:rPr>
                <w:noProof/>
                <w:webHidden/>
              </w:rPr>
              <w:fldChar w:fldCharType="begin"/>
            </w:r>
            <w:r w:rsidR="008D29AF">
              <w:rPr>
                <w:noProof/>
                <w:webHidden/>
              </w:rPr>
              <w:instrText xml:space="preserve"> PAGEREF _Toc257682078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79" w:history="1">
            <w:r w:rsidR="008D29AF" w:rsidRPr="004D68DF">
              <w:rPr>
                <w:rStyle w:val="Hipervnculo"/>
                <w:noProof/>
              </w:rPr>
              <w:t>Sistemas de Información existentes</w:t>
            </w:r>
            <w:r w:rsidR="008D29AF">
              <w:rPr>
                <w:noProof/>
                <w:webHidden/>
              </w:rPr>
              <w:tab/>
            </w:r>
            <w:r>
              <w:rPr>
                <w:noProof/>
                <w:webHidden/>
              </w:rPr>
              <w:fldChar w:fldCharType="begin"/>
            </w:r>
            <w:r w:rsidR="008D29AF">
              <w:rPr>
                <w:noProof/>
                <w:webHidden/>
              </w:rPr>
              <w:instrText xml:space="preserve"> PAGEREF _Toc257682079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80" w:history="1">
            <w:r w:rsidR="008D29AF" w:rsidRPr="004D68DF">
              <w:rPr>
                <w:rStyle w:val="Hipervnculo"/>
                <w:noProof/>
              </w:rPr>
              <w:t>Equipamiento Informático Disponible</w:t>
            </w:r>
            <w:r w:rsidR="008D29AF">
              <w:rPr>
                <w:noProof/>
                <w:webHidden/>
              </w:rPr>
              <w:tab/>
            </w:r>
            <w:r>
              <w:rPr>
                <w:noProof/>
                <w:webHidden/>
              </w:rPr>
              <w:fldChar w:fldCharType="begin"/>
            </w:r>
            <w:r w:rsidR="008D29AF">
              <w:rPr>
                <w:noProof/>
                <w:webHidden/>
              </w:rPr>
              <w:instrText xml:space="preserve"> PAGEREF _Toc257682080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81" w:history="1">
            <w:r w:rsidR="008D29AF" w:rsidRPr="004D68DF">
              <w:rPr>
                <w:rStyle w:val="Hipervnculo"/>
                <w:noProof/>
              </w:rPr>
              <w:t>Computadora</w:t>
            </w:r>
            <w:r w:rsidR="008D29AF">
              <w:rPr>
                <w:noProof/>
                <w:webHidden/>
              </w:rPr>
              <w:tab/>
            </w:r>
            <w:r>
              <w:rPr>
                <w:noProof/>
                <w:webHidden/>
              </w:rPr>
              <w:fldChar w:fldCharType="begin"/>
            </w:r>
            <w:r w:rsidR="008D29AF">
              <w:rPr>
                <w:noProof/>
                <w:webHidden/>
              </w:rPr>
              <w:instrText xml:space="preserve"> PAGEREF _Toc257682081 \h </w:instrText>
            </w:r>
            <w:r>
              <w:rPr>
                <w:noProof/>
                <w:webHidden/>
              </w:rPr>
            </w:r>
            <w:r>
              <w:rPr>
                <w:noProof/>
                <w:webHidden/>
              </w:rPr>
              <w:fldChar w:fldCharType="separate"/>
            </w:r>
            <w:r w:rsidR="008D29AF">
              <w:rPr>
                <w:noProof/>
                <w:webHidden/>
              </w:rPr>
              <w:t>15</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82" w:history="1">
            <w:r w:rsidR="008D29AF" w:rsidRPr="004D68DF">
              <w:rPr>
                <w:rStyle w:val="Hipervnculo"/>
                <w:noProof/>
              </w:rPr>
              <w:t>Impresora</w:t>
            </w:r>
            <w:r w:rsidR="008D29AF">
              <w:rPr>
                <w:noProof/>
                <w:webHidden/>
              </w:rPr>
              <w:tab/>
            </w:r>
            <w:r>
              <w:rPr>
                <w:noProof/>
                <w:webHidden/>
              </w:rPr>
              <w:fldChar w:fldCharType="begin"/>
            </w:r>
            <w:r w:rsidR="008D29AF">
              <w:rPr>
                <w:noProof/>
                <w:webHidden/>
              </w:rPr>
              <w:instrText xml:space="preserve"> PAGEREF _Toc257682082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83" w:history="1">
            <w:r w:rsidR="008D29AF" w:rsidRPr="004D68DF">
              <w:rPr>
                <w:rStyle w:val="Hipervnculo"/>
                <w:noProof/>
              </w:rPr>
              <w:t>Diagnóstico</w:t>
            </w:r>
            <w:r w:rsidR="008D29AF">
              <w:rPr>
                <w:noProof/>
                <w:webHidden/>
              </w:rPr>
              <w:tab/>
            </w:r>
            <w:r>
              <w:rPr>
                <w:noProof/>
                <w:webHidden/>
              </w:rPr>
              <w:fldChar w:fldCharType="begin"/>
            </w:r>
            <w:r w:rsidR="008D29AF">
              <w:rPr>
                <w:noProof/>
                <w:webHidden/>
              </w:rPr>
              <w:instrText xml:space="preserve"> PAGEREF _Toc257682083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84" w:history="1">
            <w:r w:rsidR="008D29AF" w:rsidRPr="004D68DF">
              <w:rPr>
                <w:rStyle w:val="Hipervnculo"/>
                <w:noProof/>
              </w:rPr>
              <w:t>Problemas detectados</w:t>
            </w:r>
            <w:r w:rsidR="008D29AF">
              <w:rPr>
                <w:noProof/>
                <w:webHidden/>
              </w:rPr>
              <w:tab/>
            </w:r>
            <w:r>
              <w:rPr>
                <w:noProof/>
                <w:webHidden/>
              </w:rPr>
              <w:fldChar w:fldCharType="begin"/>
            </w:r>
            <w:r w:rsidR="008D29AF">
              <w:rPr>
                <w:noProof/>
                <w:webHidden/>
              </w:rPr>
              <w:instrText xml:space="preserve"> PAGEREF _Toc257682084 \h </w:instrText>
            </w:r>
            <w:r>
              <w:rPr>
                <w:noProof/>
                <w:webHidden/>
              </w:rPr>
            </w:r>
            <w:r>
              <w:rPr>
                <w:noProof/>
                <w:webHidden/>
              </w:rPr>
              <w:fldChar w:fldCharType="separate"/>
            </w:r>
            <w:r w:rsidR="008D29AF">
              <w:rPr>
                <w:noProof/>
                <w:webHidden/>
              </w:rPr>
              <w:t>16</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85" w:history="1">
            <w:r w:rsidR="008D29AF" w:rsidRPr="004D68DF">
              <w:rPr>
                <w:rStyle w:val="Hipervnculo"/>
                <w:noProof/>
              </w:rPr>
              <w:t>Requerimientos Considerados</w:t>
            </w:r>
            <w:r w:rsidR="008D29AF">
              <w:rPr>
                <w:noProof/>
                <w:webHidden/>
              </w:rPr>
              <w:tab/>
            </w:r>
            <w:r>
              <w:rPr>
                <w:noProof/>
                <w:webHidden/>
              </w:rPr>
              <w:fldChar w:fldCharType="begin"/>
            </w:r>
            <w:r w:rsidR="008D29AF">
              <w:rPr>
                <w:noProof/>
                <w:webHidden/>
              </w:rPr>
              <w:instrText xml:space="preserve"> PAGEREF _Toc257682085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86" w:history="1">
            <w:r w:rsidR="008D29AF" w:rsidRPr="004D68DF">
              <w:rPr>
                <w:rStyle w:val="Hipervnculo"/>
                <w:noProof/>
              </w:rPr>
              <w:t>Funcionales</w:t>
            </w:r>
            <w:r w:rsidR="008D29AF">
              <w:rPr>
                <w:noProof/>
                <w:webHidden/>
              </w:rPr>
              <w:tab/>
            </w:r>
            <w:r>
              <w:rPr>
                <w:noProof/>
                <w:webHidden/>
              </w:rPr>
              <w:fldChar w:fldCharType="begin"/>
            </w:r>
            <w:r w:rsidR="008D29AF">
              <w:rPr>
                <w:noProof/>
                <w:webHidden/>
              </w:rPr>
              <w:instrText xml:space="preserve"> PAGEREF _Toc257682086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87" w:history="1">
            <w:r w:rsidR="008D29AF" w:rsidRPr="004D68DF">
              <w:rPr>
                <w:rStyle w:val="Hipervnculo"/>
                <w:noProof/>
              </w:rPr>
              <w:t>No Funcionales</w:t>
            </w:r>
            <w:r w:rsidR="008D29AF">
              <w:rPr>
                <w:noProof/>
                <w:webHidden/>
              </w:rPr>
              <w:tab/>
            </w:r>
            <w:r>
              <w:rPr>
                <w:noProof/>
                <w:webHidden/>
              </w:rPr>
              <w:fldChar w:fldCharType="begin"/>
            </w:r>
            <w:r w:rsidR="008D29AF">
              <w:rPr>
                <w:noProof/>
                <w:webHidden/>
              </w:rPr>
              <w:instrText xml:space="preserve"> PAGEREF _Toc257682087 \h </w:instrText>
            </w:r>
            <w:r>
              <w:rPr>
                <w:noProof/>
                <w:webHidden/>
              </w:rPr>
            </w:r>
            <w:r>
              <w:rPr>
                <w:noProof/>
                <w:webHidden/>
              </w:rPr>
              <w:fldChar w:fldCharType="separate"/>
            </w:r>
            <w:r w:rsidR="008D29AF">
              <w:rPr>
                <w:noProof/>
                <w:webHidden/>
              </w:rPr>
              <w:t>18</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88" w:history="1">
            <w:r w:rsidR="008D29AF" w:rsidRPr="004D68DF">
              <w:rPr>
                <w:rStyle w:val="Hipervnculo"/>
                <w:noProof/>
              </w:rPr>
              <w:t>Propuesta del Sistema de Información</w:t>
            </w:r>
            <w:r w:rsidR="008D29AF">
              <w:rPr>
                <w:noProof/>
                <w:webHidden/>
              </w:rPr>
              <w:tab/>
            </w:r>
            <w:r>
              <w:rPr>
                <w:noProof/>
                <w:webHidden/>
              </w:rPr>
              <w:fldChar w:fldCharType="begin"/>
            </w:r>
            <w:r w:rsidR="008D29AF">
              <w:rPr>
                <w:noProof/>
                <w:webHidden/>
              </w:rPr>
              <w:instrText xml:space="preserve"> PAGEREF _Toc257682088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89" w:history="1">
            <w:r w:rsidR="008D29AF" w:rsidRPr="004D68DF">
              <w:rPr>
                <w:rStyle w:val="Hipervnculo"/>
                <w:noProof/>
              </w:rPr>
              <w:t>Objetivo</w:t>
            </w:r>
            <w:r w:rsidR="008D29AF">
              <w:rPr>
                <w:noProof/>
                <w:webHidden/>
              </w:rPr>
              <w:tab/>
            </w:r>
            <w:r>
              <w:rPr>
                <w:noProof/>
                <w:webHidden/>
              </w:rPr>
              <w:fldChar w:fldCharType="begin"/>
            </w:r>
            <w:r w:rsidR="008D29AF">
              <w:rPr>
                <w:noProof/>
                <w:webHidden/>
              </w:rPr>
              <w:instrText xml:space="preserve"> PAGEREF _Toc257682089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90" w:history="1">
            <w:r w:rsidR="008D29AF" w:rsidRPr="004D68DF">
              <w:rPr>
                <w:rStyle w:val="Hipervnculo"/>
                <w:noProof/>
              </w:rPr>
              <w:t>Límites</w:t>
            </w:r>
            <w:r w:rsidR="008D29AF">
              <w:rPr>
                <w:noProof/>
                <w:webHidden/>
              </w:rPr>
              <w:tab/>
            </w:r>
            <w:r>
              <w:rPr>
                <w:noProof/>
                <w:webHidden/>
              </w:rPr>
              <w:fldChar w:fldCharType="begin"/>
            </w:r>
            <w:r w:rsidR="008D29AF">
              <w:rPr>
                <w:noProof/>
                <w:webHidden/>
              </w:rPr>
              <w:instrText xml:space="preserve"> PAGEREF _Toc257682090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91" w:history="1">
            <w:r w:rsidR="008D29AF" w:rsidRPr="004D68DF">
              <w:rPr>
                <w:rStyle w:val="Hipervnculo"/>
                <w:noProof/>
              </w:rPr>
              <w:t>Alcances</w:t>
            </w:r>
            <w:r w:rsidR="008D29AF">
              <w:rPr>
                <w:noProof/>
                <w:webHidden/>
              </w:rPr>
              <w:tab/>
            </w:r>
            <w:r>
              <w:rPr>
                <w:noProof/>
                <w:webHidden/>
              </w:rPr>
              <w:fldChar w:fldCharType="begin"/>
            </w:r>
            <w:r w:rsidR="008D29AF">
              <w:rPr>
                <w:noProof/>
                <w:webHidden/>
              </w:rPr>
              <w:instrText xml:space="preserve"> PAGEREF _Toc257682091 \h </w:instrText>
            </w:r>
            <w:r>
              <w:rPr>
                <w:noProof/>
                <w:webHidden/>
              </w:rPr>
            </w:r>
            <w:r>
              <w:rPr>
                <w:noProof/>
                <w:webHidden/>
              </w:rPr>
              <w:fldChar w:fldCharType="separate"/>
            </w:r>
            <w:r w:rsidR="008D29AF">
              <w:rPr>
                <w:noProof/>
                <w:webHidden/>
              </w:rPr>
              <w:t>19</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092" w:history="1">
            <w:r w:rsidR="008D29AF" w:rsidRPr="004D68DF">
              <w:rPr>
                <w:rStyle w:val="Hipervnculo"/>
                <w:noProof/>
              </w:rPr>
              <w:t>Estudio de prefactibilidad: Técnica, Económica y Operativa</w:t>
            </w:r>
            <w:r w:rsidR="008D29AF">
              <w:rPr>
                <w:noProof/>
                <w:webHidden/>
              </w:rPr>
              <w:tab/>
            </w:r>
            <w:r>
              <w:rPr>
                <w:noProof/>
                <w:webHidden/>
              </w:rPr>
              <w:fldChar w:fldCharType="begin"/>
            </w:r>
            <w:r w:rsidR="008D29AF">
              <w:rPr>
                <w:noProof/>
                <w:webHidden/>
              </w:rPr>
              <w:instrText xml:space="preserve"> PAGEREF _Toc257682092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93" w:history="1">
            <w:r w:rsidR="008D29AF" w:rsidRPr="004D68DF">
              <w:rPr>
                <w:rStyle w:val="Hipervnculo"/>
                <w:noProof/>
              </w:rPr>
              <w:t>Factibilidad Técnica</w:t>
            </w:r>
            <w:r w:rsidR="008D29AF">
              <w:rPr>
                <w:noProof/>
                <w:webHidden/>
              </w:rPr>
              <w:tab/>
            </w:r>
            <w:r>
              <w:rPr>
                <w:noProof/>
                <w:webHidden/>
              </w:rPr>
              <w:fldChar w:fldCharType="begin"/>
            </w:r>
            <w:r w:rsidR="008D29AF">
              <w:rPr>
                <w:noProof/>
                <w:webHidden/>
              </w:rPr>
              <w:instrText xml:space="preserve"> PAGEREF _Toc257682093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94" w:history="1">
            <w:r w:rsidR="008D29AF" w:rsidRPr="004D68DF">
              <w:rPr>
                <w:rStyle w:val="Hipervnculo"/>
                <w:noProof/>
              </w:rPr>
              <w:t>Factibilidad económica</w:t>
            </w:r>
            <w:r w:rsidR="008D29AF">
              <w:rPr>
                <w:noProof/>
                <w:webHidden/>
              </w:rPr>
              <w:tab/>
            </w:r>
            <w:r>
              <w:rPr>
                <w:noProof/>
                <w:webHidden/>
              </w:rPr>
              <w:fldChar w:fldCharType="begin"/>
            </w:r>
            <w:r w:rsidR="008D29AF">
              <w:rPr>
                <w:noProof/>
                <w:webHidden/>
              </w:rPr>
              <w:instrText xml:space="preserve"> PAGEREF _Toc257682094 \h </w:instrText>
            </w:r>
            <w:r>
              <w:rPr>
                <w:noProof/>
                <w:webHidden/>
              </w:rPr>
            </w:r>
            <w:r>
              <w:rPr>
                <w:noProof/>
                <w:webHidden/>
              </w:rPr>
              <w:fldChar w:fldCharType="separate"/>
            </w:r>
            <w:r w:rsidR="008D29AF">
              <w:rPr>
                <w:noProof/>
                <w:webHidden/>
              </w:rPr>
              <w:t>20</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95" w:history="1">
            <w:r w:rsidR="008D29AF" w:rsidRPr="004D68DF">
              <w:rPr>
                <w:rStyle w:val="Hipervnculo"/>
                <w:noProof/>
              </w:rPr>
              <w:t>Software</w:t>
            </w:r>
            <w:r w:rsidR="008D29AF">
              <w:rPr>
                <w:noProof/>
                <w:webHidden/>
              </w:rPr>
              <w:tab/>
            </w:r>
            <w:r>
              <w:rPr>
                <w:noProof/>
                <w:webHidden/>
              </w:rPr>
              <w:fldChar w:fldCharType="begin"/>
            </w:r>
            <w:r w:rsidR="008D29AF">
              <w:rPr>
                <w:noProof/>
                <w:webHidden/>
              </w:rPr>
              <w:instrText xml:space="preserve"> PAGEREF _Toc257682095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96" w:history="1">
            <w:r w:rsidR="008D29AF" w:rsidRPr="004D68DF">
              <w:rPr>
                <w:rStyle w:val="Hipervnculo"/>
                <w:noProof/>
              </w:rPr>
              <w:t>Hardware</w:t>
            </w:r>
            <w:r w:rsidR="008D29AF">
              <w:rPr>
                <w:noProof/>
                <w:webHidden/>
              </w:rPr>
              <w:tab/>
            </w:r>
            <w:r>
              <w:rPr>
                <w:noProof/>
                <w:webHidden/>
              </w:rPr>
              <w:fldChar w:fldCharType="begin"/>
            </w:r>
            <w:r w:rsidR="008D29AF">
              <w:rPr>
                <w:noProof/>
                <w:webHidden/>
              </w:rPr>
              <w:instrText xml:space="preserve"> PAGEREF _Toc257682096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097" w:history="1">
            <w:r w:rsidR="008D29AF" w:rsidRPr="004D68DF">
              <w:rPr>
                <w:rStyle w:val="Hipervnculo"/>
                <w:noProof/>
              </w:rPr>
              <w:t>Factibilidad operativa</w:t>
            </w:r>
            <w:r w:rsidR="008D29AF">
              <w:rPr>
                <w:noProof/>
                <w:webHidden/>
              </w:rPr>
              <w:tab/>
            </w:r>
            <w:r>
              <w:rPr>
                <w:noProof/>
                <w:webHidden/>
              </w:rPr>
              <w:fldChar w:fldCharType="begin"/>
            </w:r>
            <w:r w:rsidR="008D29AF">
              <w:rPr>
                <w:noProof/>
                <w:webHidden/>
              </w:rPr>
              <w:instrText xml:space="preserve"> PAGEREF _Toc257682097 \h </w:instrText>
            </w:r>
            <w:r>
              <w:rPr>
                <w:noProof/>
                <w:webHidden/>
              </w:rPr>
            </w:r>
            <w:r>
              <w:rPr>
                <w:noProof/>
                <w:webHidden/>
              </w:rPr>
              <w:fldChar w:fldCharType="separate"/>
            </w:r>
            <w:r w:rsidR="008D29AF">
              <w:rPr>
                <w:noProof/>
                <w:webHidden/>
              </w:rPr>
              <w:t>21</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98" w:history="1">
            <w:r w:rsidR="008D29AF" w:rsidRPr="004D68DF">
              <w:rPr>
                <w:rStyle w:val="Hipervnculo"/>
                <w:noProof/>
              </w:rPr>
              <w:t>Dimensiones de Riesgos</w:t>
            </w:r>
            <w:r w:rsidR="008D29AF">
              <w:rPr>
                <w:noProof/>
                <w:webHidden/>
              </w:rPr>
              <w:tab/>
            </w:r>
            <w:r>
              <w:rPr>
                <w:noProof/>
                <w:webHidden/>
              </w:rPr>
              <w:fldChar w:fldCharType="begin"/>
            </w:r>
            <w:r w:rsidR="008D29AF">
              <w:rPr>
                <w:noProof/>
                <w:webHidden/>
              </w:rPr>
              <w:instrText xml:space="preserve"> PAGEREF _Toc257682098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80267" w:rsidP="008D29AF">
          <w:pPr>
            <w:pStyle w:val="TDC3"/>
            <w:tabs>
              <w:tab w:val="right" w:leader="dot" w:pos="8494"/>
            </w:tabs>
            <w:rPr>
              <w:noProof/>
              <w:lang w:eastAsia="es-ES" w:bidi="ar-SA"/>
            </w:rPr>
          </w:pPr>
          <w:hyperlink w:anchor="_Toc257682099" w:history="1">
            <w:r w:rsidR="008D29AF" w:rsidRPr="004D68DF">
              <w:rPr>
                <w:rStyle w:val="Hipervnculo"/>
                <w:noProof/>
              </w:rPr>
              <w:t>Problemas potenciales</w:t>
            </w:r>
            <w:r w:rsidR="008D29AF">
              <w:rPr>
                <w:noProof/>
                <w:webHidden/>
              </w:rPr>
              <w:tab/>
            </w:r>
            <w:r>
              <w:rPr>
                <w:noProof/>
                <w:webHidden/>
              </w:rPr>
              <w:fldChar w:fldCharType="begin"/>
            </w:r>
            <w:r w:rsidR="008D29AF">
              <w:rPr>
                <w:noProof/>
                <w:webHidden/>
              </w:rPr>
              <w:instrText xml:space="preserve"> PAGEREF _Toc257682099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100" w:history="1">
            <w:r w:rsidR="008D29AF" w:rsidRPr="004D68DF">
              <w:rPr>
                <w:rStyle w:val="Hipervnculo"/>
                <w:noProof/>
              </w:rPr>
              <w:t>Conclusión general</w:t>
            </w:r>
            <w:r w:rsidR="008D29AF">
              <w:rPr>
                <w:noProof/>
                <w:webHidden/>
              </w:rPr>
              <w:tab/>
            </w:r>
            <w:r>
              <w:rPr>
                <w:noProof/>
                <w:webHidden/>
              </w:rPr>
              <w:fldChar w:fldCharType="begin"/>
            </w:r>
            <w:r w:rsidR="008D29AF">
              <w:rPr>
                <w:noProof/>
                <w:webHidden/>
              </w:rPr>
              <w:instrText xml:space="preserve"> PAGEREF _Toc257682100 \h </w:instrText>
            </w:r>
            <w:r>
              <w:rPr>
                <w:noProof/>
                <w:webHidden/>
              </w:rPr>
            </w:r>
            <w:r>
              <w:rPr>
                <w:noProof/>
                <w:webHidden/>
              </w:rPr>
              <w:fldChar w:fldCharType="separate"/>
            </w:r>
            <w:r w:rsidR="008D29AF">
              <w:rPr>
                <w:noProof/>
                <w:webHidden/>
              </w:rPr>
              <w:t>22</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101" w:history="1">
            <w:r w:rsidR="008D29AF" w:rsidRPr="004D68DF">
              <w:rPr>
                <w:rStyle w:val="Hipervnculo"/>
                <w:noProof/>
              </w:rPr>
              <w:t>Metodología Adoptada</w:t>
            </w:r>
            <w:r w:rsidR="008D29AF">
              <w:rPr>
                <w:noProof/>
                <w:webHidden/>
              </w:rPr>
              <w:tab/>
            </w:r>
            <w:r>
              <w:rPr>
                <w:noProof/>
                <w:webHidden/>
              </w:rPr>
              <w:fldChar w:fldCharType="begin"/>
            </w:r>
            <w:r w:rsidR="008D29AF">
              <w:rPr>
                <w:noProof/>
                <w:webHidden/>
              </w:rPr>
              <w:instrText xml:space="preserve"> PAGEREF _Toc257682101 \h </w:instrText>
            </w:r>
            <w:r>
              <w:rPr>
                <w:noProof/>
                <w:webHidden/>
              </w:rPr>
            </w:r>
            <w:r>
              <w:rPr>
                <w:noProof/>
                <w:webHidden/>
              </w:rPr>
              <w:fldChar w:fldCharType="separate"/>
            </w:r>
            <w:r w:rsidR="008D29AF">
              <w:rPr>
                <w:noProof/>
                <w:webHidden/>
              </w:rPr>
              <w:t>23</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102" w:history="1">
            <w:r w:rsidR="008D29AF" w:rsidRPr="004D68DF">
              <w:rPr>
                <w:rStyle w:val="Hipervnculo"/>
                <w:noProof/>
              </w:rPr>
              <w:t>Planificación de Proyecto</w:t>
            </w:r>
            <w:r w:rsidR="008D29AF">
              <w:rPr>
                <w:noProof/>
                <w:webHidden/>
              </w:rPr>
              <w:tab/>
            </w:r>
            <w:r>
              <w:rPr>
                <w:noProof/>
                <w:webHidden/>
              </w:rPr>
              <w:fldChar w:fldCharType="begin"/>
            </w:r>
            <w:r w:rsidR="008D29AF">
              <w:rPr>
                <w:noProof/>
                <w:webHidden/>
              </w:rPr>
              <w:instrText xml:space="preserve"> PAGEREF _Toc257682102 \h </w:instrText>
            </w:r>
            <w:r>
              <w:rPr>
                <w:noProof/>
                <w:webHidden/>
              </w:rPr>
            </w:r>
            <w:r>
              <w:rPr>
                <w:noProof/>
                <w:webHidden/>
              </w:rPr>
              <w:fldChar w:fldCharType="separate"/>
            </w:r>
            <w:r w:rsidR="008D29AF">
              <w:rPr>
                <w:noProof/>
                <w:webHidden/>
              </w:rPr>
              <w:t>24</w:t>
            </w:r>
            <w:r>
              <w:rPr>
                <w:noProof/>
                <w:webHidden/>
              </w:rPr>
              <w:fldChar w:fldCharType="end"/>
            </w:r>
          </w:hyperlink>
        </w:p>
        <w:p w:rsidR="008D29AF" w:rsidRDefault="00380267" w:rsidP="008D29AF">
          <w:pPr>
            <w:pStyle w:val="TDC1"/>
            <w:tabs>
              <w:tab w:val="right" w:leader="dot" w:pos="8494"/>
            </w:tabs>
            <w:rPr>
              <w:noProof/>
              <w:lang w:eastAsia="es-ES" w:bidi="ar-SA"/>
            </w:rPr>
          </w:pPr>
          <w:hyperlink w:anchor="_Toc257682103" w:history="1">
            <w:r w:rsidR="008D29AF" w:rsidRPr="004D68DF">
              <w:rPr>
                <w:rStyle w:val="Hipervnculo"/>
                <w:noProof/>
              </w:rPr>
              <w:t>Investigación de antecedentes</w:t>
            </w:r>
            <w:r w:rsidR="008D29AF">
              <w:rPr>
                <w:noProof/>
                <w:webHidden/>
              </w:rPr>
              <w:tab/>
            </w:r>
            <w:r>
              <w:rPr>
                <w:noProof/>
                <w:webHidden/>
              </w:rPr>
              <w:fldChar w:fldCharType="begin"/>
            </w:r>
            <w:r w:rsidR="008D29AF">
              <w:rPr>
                <w:noProof/>
                <w:webHidden/>
              </w:rPr>
              <w:instrText xml:space="preserve"> PAGEREF _Toc257682103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104" w:history="1">
            <w:r w:rsidR="008D29AF" w:rsidRPr="004D68DF">
              <w:rPr>
                <w:rStyle w:val="Hipervnculo"/>
                <w:noProof/>
              </w:rPr>
              <w:t>Fuente número 1</w:t>
            </w:r>
            <w:r w:rsidR="008D29AF">
              <w:rPr>
                <w:noProof/>
                <w:webHidden/>
              </w:rPr>
              <w:tab/>
            </w:r>
            <w:r>
              <w:rPr>
                <w:noProof/>
                <w:webHidden/>
              </w:rPr>
              <w:fldChar w:fldCharType="begin"/>
            </w:r>
            <w:r w:rsidR="008D29AF">
              <w:rPr>
                <w:noProof/>
                <w:webHidden/>
              </w:rPr>
              <w:instrText xml:space="preserve"> PAGEREF _Toc257682104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105" w:history="1">
            <w:r w:rsidR="008D29AF" w:rsidRPr="004D68DF">
              <w:rPr>
                <w:rStyle w:val="Hipervnculo"/>
                <w:noProof/>
              </w:rPr>
              <w:t>Fuente número 2</w:t>
            </w:r>
            <w:r w:rsidR="008D29AF">
              <w:rPr>
                <w:noProof/>
                <w:webHidden/>
              </w:rPr>
              <w:tab/>
            </w:r>
            <w:r>
              <w:rPr>
                <w:noProof/>
                <w:webHidden/>
              </w:rPr>
              <w:fldChar w:fldCharType="begin"/>
            </w:r>
            <w:r w:rsidR="008D29AF">
              <w:rPr>
                <w:noProof/>
                <w:webHidden/>
              </w:rPr>
              <w:instrText xml:space="preserve"> PAGEREF _Toc257682105 \h </w:instrText>
            </w:r>
            <w:r>
              <w:rPr>
                <w:noProof/>
                <w:webHidden/>
              </w:rPr>
            </w:r>
            <w:r>
              <w:rPr>
                <w:noProof/>
                <w:webHidden/>
              </w:rPr>
              <w:fldChar w:fldCharType="separate"/>
            </w:r>
            <w:r w:rsidR="008D29AF">
              <w:rPr>
                <w:noProof/>
                <w:webHidden/>
              </w:rPr>
              <w:t>25</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106" w:history="1">
            <w:r w:rsidR="008D29AF" w:rsidRPr="004D68DF">
              <w:rPr>
                <w:rStyle w:val="Hipervnculo"/>
                <w:noProof/>
              </w:rPr>
              <w:t>Fuente número 3</w:t>
            </w:r>
            <w:r w:rsidR="008D29AF">
              <w:rPr>
                <w:noProof/>
                <w:webHidden/>
              </w:rPr>
              <w:tab/>
            </w:r>
            <w:r>
              <w:rPr>
                <w:noProof/>
                <w:webHidden/>
              </w:rPr>
              <w:fldChar w:fldCharType="begin"/>
            </w:r>
            <w:r w:rsidR="008D29AF">
              <w:rPr>
                <w:noProof/>
                <w:webHidden/>
              </w:rPr>
              <w:instrText xml:space="preserve"> PAGEREF _Toc257682106 \h </w:instrText>
            </w:r>
            <w:r>
              <w:rPr>
                <w:noProof/>
                <w:webHidden/>
              </w:rPr>
            </w:r>
            <w:r>
              <w:rPr>
                <w:noProof/>
                <w:webHidden/>
              </w:rPr>
              <w:fldChar w:fldCharType="separate"/>
            </w:r>
            <w:r w:rsidR="008D29AF">
              <w:rPr>
                <w:noProof/>
                <w:webHidden/>
              </w:rPr>
              <w:t>26</w:t>
            </w:r>
            <w:r>
              <w:rPr>
                <w:noProof/>
                <w:webHidden/>
              </w:rPr>
              <w:fldChar w:fldCharType="end"/>
            </w:r>
          </w:hyperlink>
        </w:p>
        <w:p w:rsidR="008D29AF" w:rsidRDefault="00380267" w:rsidP="008D29AF">
          <w:pPr>
            <w:pStyle w:val="TDC2"/>
            <w:tabs>
              <w:tab w:val="right" w:leader="dot" w:pos="8494"/>
            </w:tabs>
            <w:rPr>
              <w:noProof/>
              <w:lang w:eastAsia="es-ES" w:bidi="ar-SA"/>
            </w:rPr>
          </w:pPr>
          <w:hyperlink w:anchor="_Toc257682107" w:history="1">
            <w:r w:rsidR="008D29AF" w:rsidRPr="004D68DF">
              <w:rPr>
                <w:rStyle w:val="Hipervnculo"/>
                <w:noProof/>
              </w:rPr>
              <w:t>Fuente número 4</w:t>
            </w:r>
            <w:r w:rsidR="008D29AF">
              <w:rPr>
                <w:noProof/>
                <w:webHidden/>
              </w:rPr>
              <w:tab/>
            </w:r>
            <w:r>
              <w:rPr>
                <w:noProof/>
                <w:webHidden/>
              </w:rPr>
              <w:fldChar w:fldCharType="begin"/>
            </w:r>
            <w:r w:rsidR="008D29AF">
              <w:rPr>
                <w:noProof/>
                <w:webHidden/>
              </w:rPr>
              <w:instrText xml:space="preserve"> PAGEREF _Toc257682107 \h </w:instrText>
            </w:r>
            <w:r>
              <w:rPr>
                <w:noProof/>
                <w:webHidden/>
              </w:rPr>
            </w:r>
            <w:r>
              <w:rPr>
                <w:noProof/>
                <w:webHidden/>
              </w:rPr>
              <w:fldChar w:fldCharType="separate"/>
            </w:r>
            <w:r w:rsidR="008D29AF">
              <w:rPr>
                <w:noProof/>
                <w:webHidden/>
              </w:rPr>
              <w:t>26</w:t>
            </w:r>
            <w:r>
              <w:rPr>
                <w:noProof/>
                <w:webHidden/>
              </w:rPr>
              <w:fldChar w:fldCharType="end"/>
            </w:r>
          </w:hyperlink>
        </w:p>
        <w:p w:rsidR="00BD74A3" w:rsidRPr="00E1422C" w:rsidRDefault="00380267"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7682047"/>
      <w:r w:rsidRPr="00E1422C">
        <w:rPr>
          <w:rFonts w:asciiTheme="minorHAnsi" w:eastAsia="Calibri" w:hAnsiTheme="minorHAnsi"/>
        </w:rPr>
        <w:t>Introducción General</w:t>
      </w:r>
      <w:bookmarkEnd w:id="0"/>
      <w:bookmarkEnd w:id="1"/>
    </w:p>
    <w:p w:rsidR="00244C15" w:rsidRDefault="00244C15" w:rsidP="00112983">
      <w:r>
        <w:t>El siguiente documento corresponde al trabajo final de tesis realizado por un grupo de alumnos de quinto año de la carrera de Ingeniería en Sistemas de Información de la Universidad Tecnológica Nacional Regional Córdoba.</w:t>
      </w:r>
    </w:p>
    <w:p w:rsidR="00244C15" w:rsidRDefault="00244C15" w:rsidP="00112983">
      <w:r>
        <w:t xml:space="preserve">En el mismo se desarrollará el caso de estudio propuesto, el cual consiste en la implementación de un sistema de información para una empresa, cuya actividad es la fabricación de armazones de anteojos y la comercialización de los mismos y </w:t>
      </w:r>
      <w:r w:rsidR="00072AB9">
        <w:t xml:space="preserve">de </w:t>
      </w:r>
      <w:r>
        <w:t>anteojos de sol. El proyecto tiene como finalidad realizar el soporte informático que brinde soluciones a nivel profesional de la problemática presentada por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7682048"/>
      <w:r w:rsidRPr="00E1422C">
        <w:rPr>
          <w:rFonts w:asciiTheme="minorHAnsi" w:hAnsiTheme="minorHAnsi"/>
        </w:rPr>
        <w:lastRenderedPageBreak/>
        <w:t>Introducción</w:t>
      </w:r>
      <w:bookmarkEnd w:id="2"/>
      <w:r w:rsidR="00592CFA">
        <w:rPr>
          <w:rFonts w:asciiTheme="minorHAnsi" w:hAnsiTheme="minorHAnsi"/>
        </w:rPr>
        <w:t xml:space="preserve"> al Informe Preliminar</w:t>
      </w:r>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7682049"/>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7682050"/>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7682051"/>
      <w:r w:rsidRPr="00E1422C">
        <w:t>Mercado</w:t>
      </w:r>
      <w:bookmarkEnd w:id="5"/>
    </w:p>
    <w:p w:rsidR="0069038F" w:rsidRDefault="0069038F" w:rsidP="0069038F">
      <w:bookmarkStart w:id="6" w:name="_Toc257682052"/>
      <w:r>
        <w:t>La empresa trabaja comercializando con ópticas de toda Argentina.</w:t>
      </w:r>
    </w:p>
    <w:p w:rsidR="00112983" w:rsidRPr="00E1422C" w:rsidRDefault="00112983" w:rsidP="00112983">
      <w:pPr>
        <w:pStyle w:val="Ttulo3"/>
      </w:pPr>
      <w:r w:rsidRPr="00E1422C">
        <w:t>Ubicación Física</w:t>
      </w:r>
      <w:bookmarkEnd w:id="6"/>
    </w:p>
    <w:p w:rsidR="00112983" w:rsidRPr="00E1422C" w:rsidRDefault="00112983" w:rsidP="00112983">
      <w:r w:rsidRPr="00E1422C">
        <w:t>“Eben-Ezer”  se encuentra ubicada</w:t>
      </w:r>
      <w:r w:rsidR="0069038F">
        <w:t xml:space="preserve"> Virrey de la Serna s/n</w:t>
      </w:r>
      <w:r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7682053"/>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7682054"/>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112983">
      <w:pPr>
        <w:pStyle w:val="Ttulo1"/>
        <w:rPr>
          <w:rFonts w:asciiTheme="minorHAnsi" w:hAnsiTheme="minorHAnsi"/>
        </w:rPr>
      </w:pPr>
      <w:bookmarkStart w:id="9" w:name="_Toc257682055"/>
      <w:r w:rsidRPr="00E1422C">
        <w:rPr>
          <w:rFonts w:asciiTheme="minorHAnsi" w:hAnsiTheme="minorHAnsi"/>
        </w:rPr>
        <w:lastRenderedPageBreak/>
        <w:t>Políticas y Estrategias</w:t>
      </w:r>
      <w:bookmarkEnd w:id="9"/>
    </w:p>
    <w:p w:rsidR="00112983" w:rsidRPr="00E1422C" w:rsidRDefault="00112983" w:rsidP="00112983"/>
    <w:tbl>
      <w:tblPr>
        <w:tblStyle w:val="Sombreadomedio1-nfasis11"/>
        <w:tblW w:w="0" w:type="auto"/>
        <w:tblLook w:val="04A0"/>
      </w:tblPr>
      <w:tblGrid>
        <w:gridCol w:w="4322"/>
        <w:gridCol w:w="4322"/>
      </w:tblGrid>
      <w:tr w:rsidR="00112983" w:rsidRPr="00E1422C" w:rsidTr="004652CB">
        <w:trPr>
          <w:cnfStyle w:val="100000000000"/>
        </w:trPr>
        <w:tc>
          <w:tcPr>
            <w:cnfStyle w:val="001000000000"/>
            <w:tcW w:w="4322" w:type="dxa"/>
          </w:tcPr>
          <w:p w:rsidR="00112983" w:rsidRPr="00E1422C" w:rsidRDefault="00112983" w:rsidP="00112983">
            <w:pPr>
              <w:jc w:val="center"/>
              <w:rPr>
                <w:rFonts w:asciiTheme="minorHAnsi" w:hAnsiTheme="minorHAnsi"/>
              </w:rPr>
            </w:pPr>
            <w:r w:rsidRPr="00E1422C">
              <w:rPr>
                <w:rFonts w:asciiTheme="minorHAnsi" w:hAnsiTheme="minorHAnsi"/>
              </w:rPr>
              <w:t>Políticas</w:t>
            </w:r>
          </w:p>
        </w:tc>
        <w:tc>
          <w:tcPr>
            <w:tcW w:w="4322" w:type="dxa"/>
          </w:tcPr>
          <w:p w:rsidR="00112983" w:rsidRPr="00E1422C" w:rsidRDefault="00112983" w:rsidP="00112983">
            <w:pPr>
              <w:jc w:val="center"/>
              <w:cnfStyle w:val="100000000000"/>
              <w:rPr>
                <w:rFonts w:asciiTheme="minorHAnsi" w:hAnsiTheme="minorHAnsi"/>
              </w:rPr>
            </w:pPr>
            <w:r w:rsidRPr="00E1422C">
              <w:rPr>
                <w:rFonts w:asciiTheme="minorHAnsi" w:hAnsiTheme="minorHAnsi"/>
              </w:rPr>
              <w:t>Estrategias</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112983" w:rsidRPr="004652CB" w:rsidRDefault="00112983" w:rsidP="00112983">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b w:val="0"/>
                <w:color w:val="auto"/>
                <w:u w:val="none"/>
              </w:rPr>
              <w:t>- La empresa se preocupa por mantener un servicio de excelencia en la atención al cliente.</w:t>
            </w:r>
          </w:p>
        </w:tc>
        <w:tc>
          <w:tcPr>
            <w:tcW w:w="4322" w:type="dxa"/>
          </w:tcPr>
          <w:p w:rsidR="00112983" w:rsidRPr="004652CB" w:rsidRDefault="00112983" w:rsidP="00112983">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112983" w:rsidRPr="00E1422C" w:rsidTr="004652CB">
        <w:trPr>
          <w:cnfStyle w:val="000000010000"/>
        </w:trPr>
        <w:tc>
          <w:tcPr>
            <w:cnfStyle w:val="001000000000"/>
            <w:tcW w:w="4322" w:type="dxa"/>
          </w:tcPr>
          <w:p w:rsidR="00112983" w:rsidRPr="004652CB" w:rsidRDefault="00112983" w:rsidP="00112983">
            <w:pPr>
              <w:rPr>
                <w:rFonts w:asciiTheme="minorHAnsi" w:hAnsiTheme="minorHAnsi"/>
                <w:b w:val="0"/>
                <w:color w:val="auto"/>
                <w:u w:val="none"/>
              </w:rPr>
            </w:pPr>
            <w:r w:rsidRPr="004652CB">
              <w:rPr>
                <w:rFonts w:asciiTheme="minorHAnsi" w:hAnsiTheme="minorHAnsi"/>
                <w:color w:val="auto"/>
                <w:u w:val="none"/>
              </w:rPr>
              <w:t>-</w:t>
            </w:r>
            <w:r w:rsidR="00141D39">
              <w:rPr>
                <w:rFonts w:asciiTheme="minorHAnsi" w:hAnsiTheme="minorHAnsi"/>
                <w:color w:val="auto"/>
                <w:u w:val="none"/>
              </w:rPr>
              <w:t xml:space="preserve"> </w:t>
            </w:r>
            <w:r w:rsidRPr="004652CB">
              <w:rPr>
                <w:rFonts w:asciiTheme="minorHAnsi" w:hAnsiTheme="minorHAnsi"/>
                <w:b w:val="0"/>
                <w:color w:val="auto"/>
                <w:u w:val="none"/>
              </w:rPr>
              <w:t>Los viajantes trabajan por comisión.</w:t>
            </w:r>
          </w:p>
        </w:tc>
        <w:tc>
          <w:tcPr>
            <w:tcW w:w="4322" w:type="dxa"/>
          </w:tcPr>
          <w:p w:rsidR="00112983" w:rsidRPr="004652CB" w:rsidRDefault="00112983" w:rsidP="00112983">
            <w:pPr>
              <w:cnfStyle w:val="000000010000"/>
              <w:rPr>
                <w:rFonts w:asciiTheme="minorHAnsi" w:hAnsiTheme="minorHAnsi"/>
                <w:color w:val="auto"/>
                <w:u w:val="none"/>
              </w:rPr>
            </w:pPr>
          </w:p>
        </w:tc>
      </w:tr>
      <w:tr w:rsidR="00112983" w:rsidRPr="00E1422C" w:rsidTr="004652CB">
        <w:trPr>
          <w:cnfStyle w:val="000000100000"/>
        </w:trPr>
        <w:tc>
          <w:tcPr>
            <w:cnfStyle w:val="001000000000"/>
            <w:tcW w:w="4322" w:type="dxa"/>
          </w:tcPr>
          <w:p w:rsidR="00112983" w:rsidRPr="004652CB" w:rsidRDefault="00112983" w:rsidP="00112983">
            <w:pPr>
              <w:rPr>
                <w:rFonts w:asciiTheme="minorHAnsi" w:hAnsiTheme="minorHAnsi"/>
                <w:color w:val="auto"/>
                <w:u w:val="none"/>
              </w:rPr>
            </w:pPr>
            <w:r w:rsidRPr="004652CB">
              <w:rPr>
                <w:rFonts w:asciiTheme="minorHAnsi" w:hAnsiTheme="minorHAnsi"/>
                <w:color w:val="auto"/>
                <w:u w:val="none"/>
              </w:rPr>
              <w:t>-</w:t>
            </w:r>
            <w:r w:rsidRPr="004652CB">
              <w:rPr>
                <w:rFonts w:asciiTheme="minorHAnsi" w:hAnsiTheme="minorHAnsi"/>
                <w:b w:val="0"/>
                <w:color w:val="auto"/>
                <w:u w:val="none"/>
              </w:rPr>
              <w:t>Los viajantes deben conseguir su parte de comisión en efectivo aunque el pago de los clientes  sea mediante cheques.</w:t>
            </w:r>
          </w:p>
        </w:tc>
        <w:tc>
          <w:tcPr>
            <w:tcW w:w="4322" w:type="dxa"/>
          </w:tcPr>
          <w:p w:rsidR="00112983" w:rsidRPr="004652CB" w:rsidRDefault="00112983" w:rsidP="00112983">
            <w:pPr>
              <w:cnfStyle w:val="000000100000"/>
              <w:rPr>
                <w:rFonts w:asciiTheme="minorHAnsi" w:hAnsiTheme="minorHAnsi"/>
                <w:color w:val="auto"/>
                <w:u w:val="none"/>
              </w:rPr>
            </w:pPr>
          </w:p>
        </w:tc>
      </w:tr>
      <w:tr w:rsidR="00112983" w:rsidRPr="00E1422C" w:rsidTr="004652CB">
        <w:trPr>
          <w:cnfStyle w:val="000000010000"/>
        </w:trPr>
        <w:tc>
          <w:tcPr>
            <w:cnfStyle w:val="001000000000"/>
            <w:tcW w:w="4322" w:type="dxa"/>
          </w:tcPr>
          <w:p w:rsidR="00112983" w:rsidRPr="00E1422C" w:rsidRDefault="00112983" w:rsidP="00112983">
            <w:pPr>
              <w:rPr>
                <w:rFonts w:asciiTheme="minorHAnsi" w:hAnsiTheme="minorHAnsi"/>
                <w:b w:val="0"/>
              </w:rPr>
            </w:pPr>
          </w:p>
        </w:tc>
        <w:tc>
          <w:tcPr>
            <w:tcW w:w="4322" w:type="dxa"/>
          </w:tcPr>
          <w:p w:rsidR="00112983" w:rsidRPr="00E1422C" w:rsidRDefault="00112983" w:rsidP="00112983">
            <w:pPr>
              <w:cnfStyle w:val="000000010000"/>
              <w:rPr>
                <w:rFonts w:asciiTheme="minorHAnsi" w:hAnsiTheme="minorHAnsi"/>
              </w:rPr>
            </w:pP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7682056"/>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drawing>
          <wp:inline distT="0" distB="0" distL="0" distR="0">
            <wp:extent cx="5400040" cy="315023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7682057"/>
      <w:r w:rsidRPr="00E1422C">
        <w:rPr>
          <w:noProof/>
        </w:rPr>
        <w:lastRenderedPageBreak/>
        <w:t>Descripción de cada área</w:t>
      </w:r>
      <w:bookmarkEnd w:id="15"/>
      <w:bookmarkEnd w:id="16"/>
      <w:bookmarkEnd w:id="17"/>
      <w:bookmarkEnd w:id="18"/>
      <w:bookmarkEnd w:id="19"/>
    </w:p>
    <w:p w:rsidR="00735D08" w:rsidRDefault="00735D08" w:rsidP="00735D08">
      <w:pPr>
        <w:pStyle w:val="Ttulo2"/>
      </w:pPr>
      <w:bookmarkStart w:id="20" w:name="_Toc257682058"/>
      <w:r>
        <w:t>Directorio</w:t>
      </w:r>
    </w:p>
    <w:p w:rsidR="00735D08" w:rsidRDefault="00BB3D4D" w:rsidP="00735D08">
      <w:r>
        <w:t>Objetivo: definir políticas y estrategias que se deberán llevar a cabo.</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57682060"/>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bookmarkStart w:id="22" w:name="_Toc257682063"/>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r w:rsidRPr="00E1422C">
        <w:lastRenderedPageBreak/>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bookmarkStart w:id="23" w:name="_Toc257682065"/>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p>
    <w:p w:rsidR="008F50DB" w:rsidRDefault="008F50DB" w:rsidP="008F50DB">
      <w:pPr>
        <w:pStyle w:val="Prrafodelista"/>
        <w:numPr>
          <w:ilvl w:val="0"/>
          <w:numId w:val="26"/>
        </w:numPr>
      </w:pPr>
      <w:r>
        <w:t>Asegurar entrega de producto en tiempo y forma</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p>
    <w:p w:rsidR="008F50DB" w:rsidRDefault="008F50DB" w:rsidP="008F50DB">
      <w:pPr>
        <w:pStyle w:val="Prrafodelista"/>
        <w:numPr>
          <w:ilvl w:val="0"/>
          <w:numId w:val="27"/>
        </w:numPr>
      </w:pPr>
      <w:r>
        <w:t>Determinar las características del producto</w:t>
      </w:r>
    </w:p>
    <w:p w:rsidR="008F50DB" w:rsidRDefault="008F50DB" w:rsidP="008F50DB">
      <w:pPr>
        <w:pStyle w:val="Prrafodelista"/>
        <w:numPr>
          <w:ilvl w:val="0"/>
          <w:numId w:val="27"/>
        </w:numPr>
      </w:pPr>
      <w:r>
        <w:t>Analizar probabilidades de d</w:t>
      </w:r>
      <w:r w:rsidR="00374079">
        <w:t>istribució</w:t>
      </w:r>
      <w:r>
        <w:t>n</w:t>
      </w:r>
    </w:p>
    <w:p w:rsidR="00B82C14" w:rsidRDefault="00B82C14" w:rsidP="00BD673F">
      <w:pPr>
        <w:pStyle w:val="Ttulo3"/>
      </w:pPr>
    </w:p>
    <w:p w:rsidR="00AF050D" w:rsidRDefault="00AF050D" w:rsidP="00BD673F">
      <w:pPr>
        <w:pStyle w:val="Ttulo3"/>
      </w:pPr>
      <w:r>
        <w:lastRenderedPageBreak/>
        <w:t>Planeamiento de ventas</w:t>
      </w:r>
    </w:p>
    <w:p w:rsidR="00AF050D" w:rsidRDefault="00095E4C" w:rsidP="00AF050D">
      <w:pPr>
        <w:pStyle w:val="Prrafodelista"/>
        <w:numPr>
          <w:ilvl w:val="0"/>
          <w:numId w:val="28"/>
        </w:numPr>
      </w:pPr>
      <w:r>
        <w:t>Determinar políticas de ventas</w:t>
      </w:r>
    </w:p>
    <w:p w:rsidR="00605E83" w:rsidRDefault="00605E83" w:rsidP="00AF050D">
      <w:pPr>
        <w:pStyle w:val="Prrafodelista"/>
        <w:numPr>
          <w:ilvl w:val="0"/>
          <w:numId w:val="28"/>
        </w:numPr>
      </w:pPr>
      <w:r>
        <w:t>Determinar presupuesto, precios, compras, 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p>
    <w:p w:rsidR="00B605A4" w:rsidRPr="00BD673F" w:rsidRDefault="00605E83" w:rsidP="00BD673F">
      <w:pPr>
        <w:pStyle w:val="Prrafodelista"/>
        <w:numPr>
          <w:ilvl w:val="0"/>
          <w:numId w:val="29"/>
        </w:numPr>
      </w:pPr>
      <w:r>
        <w:t>Efectuar las ventas</w:t>
      </w:r>
    </w:p>
    <w:p w:rsidR="00715848" w:rsidRDefault="00715848" w:rsidP="00BD673F">
      <w:pPr>
        <w:pStyle w:val="Ttulo2"/>
      </w:pPr>
      <w:r>
        <w:t>Depósito</w:t>
      </w:r>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E1422C" w:rsidRDefault="00D30D4C" w:rsidP="00D30D4C">
      <w:r>
        <w:t>Cantidad de personas: 1</w:t>
      </w:r>
    </w:p>
    <w:p w:rsidR="00D30D4C" w:rsidRPr="00602683" w:rsidRDefault="00D30D4C" w:rsidP="00D30D4C">
      <w:pPr>
        <w:spacing w:after="200" w:line="276" w:lineRule="auto"/>
        <w:jc w:val="left"/>
      </w:pPr>
    </w:p>
    <w:p w:rsidR="00602683" w:rsidRDefault="00602683" w:rsidP="00602683">
      <w:pPr>
        <w:rPr>
          <w:sz w:val="18"/>
          <w:szCs w:val="18"/>
        </w:rPr>
      </w:pPr>
      <w:r w:rsidRPr="00F200E4">
        <w:rPr>
          <w:sz w:val="18"/>
          <w:szCs w:val="18"/>
        </w:rPr>
        <w:t>*</w:t>
      </w:r>
      <w:r w:rsidRPr="00F200E4">
        <w:rPr>
          <w:sz w:val="18"/>
          <w:szCs w:val="18"/>
          <w:u w:val="single"/>
        </w:rPr>
        <w:t>NOTA</w:t>
      </w:r>
      <w:r w:rsidRPr="00F200E4">
        <w:rPr>
          <w:sz w:val="18"/>
          <w:szCs w:val="18"/>
        </w:rPr>
        <w:t>: De aquí en más, se tratan los productos importados como productos terminados.</w:t>
      </w:r>
      <w:r>
        <w:rPr>
          <w:sz w:val="18"/>
          <w:szCs w:val="18"/>
        </w:rPr>
        <w:t xml:space="preserve"> //TODO la dejamos?</w:t>
      </w:r>
    </w:p>
    <w:p w:rsidR="00B605A4" w:rsidRDefault="00B605A4" w:rsidP="00715848">
      <w:pPr>
        <w:pStyle w:val="Ttulo2"/>
      </w:pPr>
      <w:r>
        <w:br w:type="page"/>
      </w:r>
    </w:p>
    <w:p w:rsidR="00B605A4" w:rsidRPr="00E1422C" w:rsidRDefault="00B605A4" w:rsidP="00B605A4">
      <w:pPr>
        <w:pStyle w:val="Ttulo2"/>
      </w:pPr>
      <w:bookmarkStart w:id="24" w:name="_Toc257682068"/>
      <w:r w:rsidRPr="00E1422C">
        <w:lastRenderedPageBreak/>
        <w:t>Finanzas y Control</w:t>
      </w:r>
      <w:bookmarkEnd w:id="24"/>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 xml:space="preserve">Determinar el flujo de efectivo para operaciones de producción. Y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p>
    <w:p w:rsidR="00D831DA" w:rsidRDefault="00D831DA" w:rsidP="00B019AC">
      <w:pPr>
        <w:pStyle w:val="Prrafodelista"/>
        <w:numPr>
          <w:ilvl w:val="0"/>
          <w:numId w:val="32"/>
        </w:numPr>
      </w:pPr>
      <w:r>
        <w:t>Realizar informes</w:t>
      </w:r>
      <w:r w:rsidR="005A2185" w:rsidRPr="00E1422C">
        <w:t xml:space="preserve"> de </w:t>
      </w:r>
      <w:r>
        <w:t>desempeño</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Pr="00E1422C" w:rsidRDefault="00170F8D" w:rsidP="007D6C68">
      <w:pPr>
        <w:pStyle w:val="Prrafodelista"/>
        <w:numPr>
          <w:ilvl w:val="0"/>
          <w:numId w:val="34"/>
        </w:numPr>
      </w:pPr>
      <w:r w:rsidRPr="00E1422C">
        <w:t>Realizar liquidaciones de sueldos</w:t>
      </w:r>
    </w:p>
    <w:p w:rsidR="005A2185" w:rsidRPr="00E1422C" w:rsidRDefault="005A2185" w:rsidP="005A2185">
      <w:pPr>
        <w:pStyle w:val="Ttulo2"/>
      </w:pPr>
      <w:bookmarkStart w:id="25" w:name="_Toc257682072"/>
      <w:r w:rsidRPr="00E1422C">
        <w:t>Asesor Contable</w:t>
      </w:r>
      <w:bookmarkEnd w:id="25"/>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6" w:name="_Toc257682073"/>
      <w:r w:rsidRPr="00E1422C">
        <w:rPr>
          <w:rFonts w:asciiTheme="minorHAnsi" w:hAnsiTheme="minorHAnsi"/>
        </w:rPr>
        <w:lastRenderedPageBreak/>
        <w:t>Procesos del Negocio</w:t>
      </w:r>
      <w:bookmarkEnd w:id="26"/>
    </w:p>
    <w:p w:rsidR="00FC2C8B" w:rsidRPr="00E1422C" w:rsidRDefault="00FC2C8B" w:rsidP="00FC2C8B">
      <w:pPr>
        <w:pStyle w:val="Ttulo3"/>
      </w:pPr>
      <w:bookmarkStart w:id="27" w:name="_Toc257682074"/>
      <w:r w:rsidRPr="00E1422C">
        <w:t>Producción</w:t>
      </w:r>
      <w:bookmarkEnd w:id="27"/>
    </w:p>
    <w:p w:rsidR="00FC2C8B" w:rsidRPr="00E1422C" w:rsidRDefault="00FC2C8B" w:rsidP="00FC2C8B">
      <w:r w:rsidRPr="00E1422C">
        <w:t>Este procedimiento comprende desde el momento en que ingresa la materia prima importada en el depósito hasta que el producto está terminado, definiendo como producto a los armazones.</w:t>
      </w:r>
    </w:p>
    <w:p w:rsidR="00FC2C8B" w:rsidRPr="00E1422C" w:rsidRDefault="00FC2C8B" w:rsidP="00FC2C8B">
      <w:r w:rsidRPr="00E1422C">
        <w:t>El  proceso comienza cuando el Encargado de Producción verifica la existencia de materia prima en el depósito y realiza la planificación de la producción. La planificación de la producción se realiza en base a un catálogo de modelos existentes y a la cantidad de materia prima existente en stock. Una vez finalizada la planificación emite una orden de producción especificando cantidad, tipo de producto a producir y materia prima a utilizar.</w:t>
      </w:r>
    </w:p>
    <w:p w:rsidR="00FC2C8B" w:rsidRPr="00E1422C" w:rsidRDefault="00FC2C8B" w:rsidP="00FC2C8B">
      <w:r w:rsidRPr="00E1422C">
        <w:t xml:space="preserve">El Empleado de Producción recibe la orden de producción y realiza la misma. </w:t>
      </w:r>
    </w:p>
    <w:p w:rsidR="00FC2C8B" w:rsidRPr="00E1422C" w:rsidRDefault="00FC2C8B" w:rsidP="00FC2C8B">
      <w:r w:rsidRPr="00E1422C">
        <w:t xml:space="preserve">Una vez finalizada, la producción es almacenada en el depósito como producto terminado. </w:t>
      </w:r>
    </w:p>
    <w:p w:rsidR="00FC2C8B" w:rsidRPr="00E1422C" w:rsidRDefault="00FC2C8B" w:rsidP="00FC2C8B">
      <w:pPr>
        <w:pStyle w:val="Ttulo3"/>
      </w:pPr>
      <w:bookmarkStart w:id="28" w:name="_Toc257682075"/>
      <w:r w:rsidRPr="00E1422C">
        <w:t>Compras</w:t>
      </w:r>
      <w:bookmarkEnd w:id="28"/>
    </w:p>
    <w:p w:rsidR="00FC2C8B" w:rsidRPr="00E1422C" w:rsidRDefault="00FC2C8B" w:rsidP="00FC2C8B">
      <w:r w:rsidRPr="00E1422C">
        <w:t>El procedimiento comprende desde el momento que se genera la orden de compra de materias primas y productos terminados, hasta que se registra en ingreso de los mismos en stock.</w:t>
      </w:r>
    </w:p>
    <w:p w:rsidR="00FC2C8B" w:rsidRPr="00E1422C" w:rsidRDefault="00FC2C8B" w:rsidP="00FC2C8B">
      <w:r w:rsidRPr="00E1422C">
        <w:t>El proceso comienza cuando el Encargado de Compras genera las órdenes de compra a los proveedores, según el catálogo de productos de los mismos. Cabe aclarar que se importan tanto las materias primas para la producción de armazones, como los productos terminados para su respectiva comercialización por parte de la empresa como lo son los lentes de sol. También es importante explicar que las compras se realizan en periodos con gran anticipación a la producción, ya que se compra mediante la selección de catálogos de los modelos existentes en el momento.</w:t>
      </w:r>
    </w:p>
    <w:p w:rsidR="00FC2C8B" w:rsidRPr="00E1422C" w:rsidRDefault="00FC2C8B" w:rsidP="00FC2C8B">
      <w:r w:rsidRPr="00E1422C">
        <w:t>El proceso finaliza una vez que tanto la materia prima como los productos terminados ingresan al depósito.</w:t>
      </w:r>
    </w:p>
    <w:p w:rsidR="00FC2C8B" w:rsidRPr="00E1422C" w:rsidRDefault="00FC2C8B" w:rsidP="00FC2C8B">
      <w:pPr>
        <w:pStyle w:val="Ttulo3"/>
      </w:pPr>
      <w:bookmarkStart w:id="29" w:name="_Toc257682076"/>
      <w:r w:rsidRPr="00E1422C">
        <w:t>Ventas</w:t>
      </w:r>
      <w:bookmarkEnd w:id="29"/>
    </w:p>
    <w:p w:rsidR="00FC2C8B" w:rsidRPr="00E1422C" w:rsidRDefault="00FC2C8B" w:rsidP="00FC2C8B">
      <w:r w:rsidRPr="00E1422C">
        <w:t>El proceso de ventas es realizado por los viajantes, los cuales tienen asignados una cierta cantidad de clientes, a los cuales visitan periódicamente. De los mismos toman los pedidos, los cuales son realizados en base a la selección según el muestrario de los productos con los que cuenta la empresa; armazones y lentes de sol.</w:t>
      </w:r>
    </w:p>
    <w:p w:rsidR="00FC2C8B" w:rsidRPr="00E1422C" w:rsidRDefault="00FC2C8B" w:rsidP="005A2185">
      <w:pPr>
        <w:rPr>
          <w:rFonts w:eastAsiaTheme="majorEastAsia" w:cstheme="majorBidi"/>
          <w:b/>
          <w:bCs/>
          <w:color w:val="365F91" w:themeColor="accent1" w:themeShade="BF"/>
          <w:sz w:val="24"/>
          <w:szCs w:val="24"/>
        </w:rPr>
      </w:pPr>
      <w:r w:rsidRPr="00E1422C">
        <w:t>Una vez que se cuenta con los pedidos preparados, el viajante es el encargado de entregárselo a sus clientes y de realizar el cobro de los mismos.</w:t>
      </w:r>
      <w:r w:rsidRPr="00E1422C">
        <w:br w:type="page"/>
      </w:r>
    </w:p>
    <w:p w:rsidR="005A2185" w:rsidRDefault="005A2185" w:rsidP="005A2185">
      <w:pPr>
        <w:pStyle w:val="Ttulo1"/>
      </w:pPr>
      <w:bookmarkStart w:id="30" w:name="_Toc257682077"/>
      <w:r w:rsidRPr="00E1422C">
        <w:lastRenderedPageBreak/>
        <w:t>Layout de espacio físico</w:t>
      </w:r>
      <w:bookmarkEnd w:id="30"/>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Pr="00F25F1E">
        <w:rPr>
          <w:lang w:val="es-AR"/>
        </w:rPr>
        <w:t xml:space="preserve"> y la configuración informática dispuesta en la oficina de la </w:t>
      </w:r>
      <w:r>
        <w:rPr>
          <w:lang w:val="es-AR"/>
        </w:rPr>
        <w:t>Dirección</w:t>
      </w:r>
      <w:r>
        <w:rPr>
          <w:noProof/>
          <w:lang w:val="es-ES_tradnl" w:eastAsia="es-ES_tradnl" w:bidi="ar-SA"/>
        </w:rPr>
        <w:t>.</w:t>
      </w:r>
    </w:p>
    <w:p w:rsidR="008D29AF" w:rsidRDefault="008D29AF">
      <w:pPr>
        <w:spacing w:after="0"/>
        <w:ind w:firstLine="360"/>
        <w:jc w:val="left"/>
        <w:rPr>
          <w:rFonts w:asciiTheme="majorHAnsi" w:eastAsiaTheme="majorEastAsia" w:hAnsiTheme="majorHAnsi" w:cstheme="majorBidi"/>
          <w:color w:val="365F91" w:themeColor="accent1" w:themeShade="BF"/>
          <w:sz w:val="24"/>
          <w:szCs w:val="24"/>
        </w:rPr>
      </w:pPr>
      <w:r>
        <w:br w:type="page"/>
      </w:r>
    </w:p>
    <w:p w:rsidR="00112983" w:rsidRPr="00E1422C" w:rsidRDefault="00E45E1B" w:rsidP="00112983">
      <w:pPr>
        <w:pStyle w:val="Ttulo1"/>
        <w:rPr>
          <w:rFonts w:asciiTheme="minorHAnsi" w:hAnsiTheme="minorHAnsi"/>
        </w:rPr>
      </w:pPr>
      <w:bookmarkStart w:id="31" w:name="_Toc257682079"/>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32" w:name="_Toc257682080"/>
      <w:r w:rsidRPr="00E1422C">
        <w:rPr>
          <w:rFonts w:asciiTheme="minorHAnsi" w:hAnsiTheme="minorHAnsi"/>
        </w:rPr>
        <w:t>Equipamiento Informático Disponible</w:t>
      </w:r>
      <w:bookmarkEnd w:id="32"/>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33" w:name="_Toc257682081"/>
      <w:r w:rsidRPr="00E1422C">
        <w:t>Computadora</w:t>
      </w:r>
      <w:bookmarkEnd w:id="33"/>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Mouse Optico</w:t>
            </w:r>
            <w:r w:rsidRPr="00E1422C">
              <w:rPr>
                <w:rFonts w:eastAsia="Times New Roman" w:cs="Arial"/>
                <w:b/>
                <w:bCs/>
                <w:color w:val="000000"/>
                <w:sz w:val="19"/>
                <w:lang w:eastAsia="es-ES_tradnl"/>
              </w:rPr>
              <w:t> </w:t>
            </w:r>
            <w:r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34" w:name="_Toc257682082"/>
      <w:r w:rsidRPr="00E1422C">
        <w:t>Impresora</w:t>
      </w:r>
      <w:bookmarkEnd w:id="34"/>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5" w:name="_Toc257682083"/>
      <w:r w:rsidRPr="00E1422C">
        <w:rPr>
          <w:rFonts w:asciiTheme="minorHAnsi" w:hAnsiTheme="minorHAnsi"/>
        </w:rPr>
        <w:t>Diagnóstico</w:t>
      </w:r>
      <w:bookmarkEnd w:id="35"/>
    </w:p>
    <w:p w:rsidR="00641D8F" w:rsidRDefault="00641D8F" w:rsidP="00641D8F">
      <w:bookmarkStart w:id="36" w:name="_Toc257682084"/>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r w:rsidRPr="00E1422C">
        <w:t>Problemas detectados</w:t>
      </w:r>
      <w:bookmarkEnd w:id="36"/>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7" w:name="_Toc257682085"/>
      <w:r w:rsidRPr="00E1422C">
        <w:rPr>
          <w:rFonts w:asciiTheme="minorHAnsi" w:hAnsiTheme="minorHAnsi"/>
        </w:rPr>
        <w:lastRenderedPageBreak/>
        <w:t xml:space="preserve">Requerimientos </w:t>
      </w:r>
      <w:bookmarkEnd w:id="37"/>
    </w:p>
    <w:p w:rsidR="00112983" w:rsidRPr="00E1422C" w:rsidRDefault="00112983" w:rsidP="00112983">
      <w:pPr>
        <w:pStyle w:val="Ttulo2"/>
      </w:pPr>
      <w:bookmarkStart w:id="38" w:name="_Toc257682086"/>
      <w:r w:rsidRPr="00E1422C">
        <w:t>Funcionales</w:t>
      </w:r>
      <w:bookmarkEnd w:id="38"/>
    </w:p>
    <w:p w:rsidR="00112983" w:rsidRPr="00E1422C" w:rsidRDefault="00112983" w:rsidP="00112983">
      <w:r w:rsidRPr="00E1422C">
        <w:t>El sistema deberá:</w:t>
      </w: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112983">
      <w:pPr>
        <w:pStyle w:val="Prrafodelista"/>
        <w:numPr>
          <w:ilvl w:val="1"/>
          <w:numId w:val="3"/>
        </w:numPr>
        <w:spacing w:after="200" w:line="276" w:lineRule="auto"/>
      </w:pPr>
      <w:r w:rsidRPr="00E1422C">
        <w:t>Clientes.</w:t>
      </w:r>
    </w:p>
    <w:p w:rsidR="00112983" w:rsidRPr="00E1422C" w:rsidRDefault="00112983" w:rsidP="00112983">
      <w:pPr>
        <w:pStyle w:val="Prrafodelista"/>
        <w:numPr>
          <w:ilvl w:val="1"/>
          <w:numId w:val="3"/>
        </w:numPr>
        <w:spacing w:after="200" w:line="276" w:lineRule="auto"/>
      </w:pPr>
      <w:r w:rsidRPr="00E1422C">
        <w:t>Empleados.</w:t>
      </w:r>
    </w:p>
    <w:p w:rsidR="00112983" w:rsidRPr="00E1422C" w:rsidRDefault="00112983" w:rsidP="00112983">
      <w:pPr>
        <w:pStyle w:val="Prrafodelista"/>
        <w:numPr>
          <w:ilvl w:val="1"/>
          <w:numId w:val="3"/>
        </w:numPr>
        <w:spacing w:after="200" w:line="276" w:lineRule="auto"/>
      </w:pPr>
      <w:r w:rsidRPr="00E1422C">
        <w:t>Viajantes.</w:t>
      </w:r>
    </w:p>
    <w:p w:rsidR="00112983" w:rsidRPr="00E1422C" w:rsidRDefault="00112983" w:rsidP="00112983">
      <w:pPr>
        <w:pStyle w:val="Prrafodelista"/>
        <w:numPr>
          <w:ilvl w:val="1"/>
          <w:numId w:val="3"/>
        </w:numPr>
        <w:spacing w:after="200" w:line="276" w:lineRule="auto"/>
      </w:pPr>
      <w:r w:rsidRPr="00E1422C">
        <w:t>Pedidos.</w:t>
      </w:r>
    </w:p>
    <w:p w:rsidR="00112983" w:rsidRPr="00E1422C" w:rsidRDefault="00112983" w:rsidP="00112983">
      <w:pPr>
        <w:pStyle w:val="Prrafodelista"/>
        <w:numPr>
          <w:ilvl w:val="0"/>
          <w:numId w:val="3"/>
        </w:numPr>
        <w:spacing w:after="200" w:line="276" w:lineRule="auto"/>
      </w:pPr>
      <w:r w:rsidRPr="00E1422C">
        <w:t>Gestionar información sobre la calidad de productos adquiridos y producidos.</w:t>
      </w: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L</w:t>
      </w:r>
      <w:r w:rsidRPr="00E1422C">
        <w:rPr>
          <w:rFonts w:eastAsia="Calibri"/>
        </w:rPr>
        <w:t>a producción realizada</w:t>
      </w:r>
      <w:r w:rsidRPr="00E1422C">
        <w:t>.</w:t>
      </w:r>
    </w:p>
    <w:p w:rsidR="00112983" w:rsidRPr="00E1422C" w:rsidRDefault="00112983" w:rsidP="00112983">
      <w:pPr>
        <w:pStyle w:val="Prrafodelista"/>
        <w:numPr>
          <w:ilvl w:val="0"/>
          <w:numId w:val="4"/>
        </w:numPr>
        <w:spacing w:after="200" w:line="276" w:lineRule="auto"/>
      </w:pPr>
      <w:r w:rsidRPr="00E1422C">
        <w:t xml:space="preserve">Materia prima necesaria para la producción. </w:t>
      </w:r>
    </w:p>
    <w:p w:rsidR="00112983" w:rsidRPr="00E1422C" w:rsidRDefault="00112983" w:rsidP="00112983">
      <w:pPr>
        <w:pStyle w:val="Prrafodelista"/>
        <w:numPr>
          <w:ilvl w:val="0"/>
          <w:numId w:val="4"/>
        </w:numPr>
        <w:spacing w:after="200" w:line="276" w:lineRule="auto"/>
      </w:pPr>
      <w:r w:rsidRPr="00E1422C">
        <w:t>Materia prima utilizada en la producción.</w:t>
      </w:r>
    </w:p>
    <w:p w:rsidR="00112983" w:rsidRPr="00E1422C" w:rsidRDefault="00112983" w:rsidP="00112983">
      <w:pPr>
        <w:pStyle w:val="Prrafodelista"/>
        <w:numPr>
          <w:ilvl w:val="0"/>
          <w:numId w:val="4"/>
        </w:numPr>
        <w:spacing w:after="200" w:line="276" w:lineRule="auto"/>
      </w:pPr>
      <w:r w:rsidRPr="00E1422C">
        <w:t>Producción a realizar.</w:t>
      </w:r>
    </w:p>
    <w:p w:rsidR="00112983" w:rsidRPr="00E1422C" w:rsidRDefault="00112983" w:rsidP="00112983">
      <w:pPr>
        <w:pStyle w:val="Prrafodelista"/>
        <w:numPr>
          <w:ilvl w:val="0"/>
          <w:numId w:val="4"/>
        </w:numPr>
        <w:spacing w:after="200" w:line="276" w:lineRule="auto"/>
      </w:pPr>
      <w:r w:rsidRPr="00E1422C">
        <w:t>Ventas realizadas.</w:t>
      </w:r>
    </w:p>
    <w:p w:rsidR="00112983" w:rsidRPr="00E1422C" w:rsidRDefault="00112983" w:rsidP="00112983">
      <w:pPr>
        <w:pStyle w:val="Prrafodelista"/>
        <w:numPr>
          <w:ilvl w:val="0"/>
          <w:numId w:val="4"/>
        </w:numPr>
        <w:spacing w:after="200" w:line="276" w:lineRule="auto"/>
      </w:pPr>
      <w:r w:rsidRPr="00E1422C">
        <w:t>Circuitos de los viajantes.</w:t>
      </w:r>
    </w:p>
    <w:p w:rsidR="00112983" w:rsidRPr="00E1422C" w:rsidRDefault="00112983" w:rsidP="00112983"/>
    <w:p w:rsidR="00112983" w:rsidRPr="00E1422C" w:rsidRDefault="00112983" w:rsidP="00112983">
      <w:pPr>
        <w:pStyle w:val="Ttulo2"/>
      </w:pPr>
      <w:bookmarkStart w:id="39" w:name="_Toc257682087"/>
      <w:r w:rsidRPr="00E1422C">
        <w:t>No Funcionales</w:t>
      </w:r>
      <w:bookmarkEnd w:id="39"/>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Pr="00E1422C" w:rsidRDefault="00112983" w:rsidP="00112983">
      <w:pPr>
        <w:pStyle w:val="Prrafodelista"/>
        <w:numPr>
          <w:ilvl w:val="0"/>
          <w:numId w:val="4"/>
        </w:numPr>
        <w:spacing w:after="200"/>
      </w:pPr>
      <w:r w:rsidRPr="00E1422C">
        <w:t>El sistema deberá ser accesible de forma externa a la organización.</w:t>
      </w:r>
    </w:p>
    <w:p w:rsidR="00112983" w:rsidRPr="00E1422C" w:rsidRDefault="00112983" w:rsidP="00112983"/>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40" w:name="_Toc257682088"/>
      <w:r w:rsidRPr="00E1422C">
        <w:rPr>
          <w:rFonts w:asciiTheme="minorHAnsi" w:hAnsiTheme="minorHAnsi"/>
        </w:rPr>
        <w:lastRenderedPageBreak/>
        <w:t>Propuesta del Sistema de Información</w:t>
      </w:r>
      <w:bookmarkEnd w:id="40"/>
    </w:p>
    <w:p w:rsidR="00112983" w:rsidRPr="00E1422C" w:rsidRDefault="00112983" w:rsidP="00112983">
      <w:pPr>
        <w:pStyle w:val="Ttulo2"/>
        <w:rPr>
          <w:sz w:val="22"/>
        </w:rPr>
      </w:pPr>
      <w:bookmarkStart w:id="41" w:name="_Toc257682089"/>
      <w:r w:rsidRPr="00E1422C">
        <w:t>Objetiv</w:t>
      </w:r>
      <w:r w:rsidR="00891013" w:rsidRPr="00E1422C">
        <w:t>o</w:t>
      </w:r>
      <w:bookmarkEnd w:id="41"/>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42" w:name="_Toc257682090"/>
      <w:r w:rsidRPr="00E1422C">
        <w:t>Límites</w:t>
      </w:r>
      <w:bookmarkEnd w:id="42"/>
    </w:p>
    <w:p w:rsidR="00112983" w:rsidRPr="00E1422C" w:rsidRDefault="00891013" w:rsidP="00112983">
      <w:r w:rsidRPr="00E1422C">
        <w:t>Desde que se realiza el pedido de insumos hasta que se realiza el cobro de los pedido del cliente.</w:t>
      </w:r>
    </w:p>
    <w:p w:rsidR="00112983" w:rsidRPr="00E1422C" w:rsidRDefault="00112983" w:rsidP="00112983">
      <w:pPr>
        <w:pStyle w:val="Ttulo2"/>
      </w:pPr>
      <w:bookmarkStart w:id="43" w:name="_Toc257682091"/>
      <w:r w:rsidRPr="00E1422C">
        <w:t>Alcances</w:t>
      </w:r>
      <w:bookmarkEnd w:id="43"/>
    </w:p>
    <w:p w:rsidR="00112983" w:rsidRPr="00E1422C" w:rsidRDefault="00112983" w:rsidP="00112983">
      <w:pPr>
        <w:numPr>
          <w:ilvl w:val="0"/>
          <w:numId w:val="5"/>
        </w:numPr>
        <w:spacing w:after="0"/>
        <w:rPr>
          <w:rFonts w:eastAsia="Calibri"/>
        </w:rPr>
      </w:pPr>
      <w:r w:rsidRPr="00E1422C">
        <w:rPr>
          <w:rFonts w:eastAsia="Calibri"/>
        </w:rPr>
        <w:t>Gestionar información sobre materia prima almacenada.</w:t>
      </w:r>
    </w:p>
    <w:p w:rsidR="00112983" w:rsidRPr="00E1422C" w:rsidRDefault="00112983" w:rsidP="00112983">
      <w:pPr>
        <w:numPr>
          <w:ilvl w:val="0"/>
          <w:numId w:val="5"/>
        </w:numPr>
        <w:spacing w:after="0"/>
      </w:pPr>
      <w:r w:rsidRPr="00E1422C">
        <w:rPr>
          <w:rFonts w:eastAsia="Calibri"/>
        </w:rPr>
        <w:t>Administrar clientes de la empresa.</w:t>
      </w:r>
    </w:p>
    <w:p w:rsidR="00112983" w:rsidRPr="00E1422C" w:rsidRDefault="00112983" w:rsidP="00112983">
      <w:pPr>
        <w:numPr>
          <w:ilvl w:val="0"/>
          <w:numId w:val="5"/>
        </w:numPr>
        <w:spacing w:after="0"/>
      </w:pPr>
      <w:r w:rsidRPr="00E1422C">
        <w:t>Administrar empleados con los que cuenta la empresa.</w:t>
      </w:r>
    </w:p>
    <w:p w:rsidR="00112983" w:rsidRPr="00E1422C" w:rsidRDefault="00112983" w:rsidP="00112983">
      <w:pPr>
        <w:numPr>
          <w:ilvl w:val="0"/>
          <w:numId w:val="5"/>
        </w:numPr>
        <w:spacing w:after="0"/>
        <w:rPr>
          <w:rFonts w:eastAsia="Calibri"/>
        </w:rPr>
      </w:pPr>
      <w:r w:rsidRPr="00E1422C">
        <w:t>Gestionar viajantes de la empresa</w:t>
      </w:r>
    </w:p>
    <w:p w:rsidR="00112983" w:rsidRPr="00E1422C" w:rsidRDefault="00112983" w:rsidP="00112983">
      <w:pPr>
        <w:numPr>
          <w:ilvl w:val="0"/>
          <w:numId w:val="5"/>
        </w:numPr>
        <w:spacing w:after="0"/>
        <w:rPr>
          <w:rFonts w:eastAsia="Calibri"/>
        </w:rPr>
      </w:pPr>
      <w:r w:rsidRPr="00E1422C">
        <w:rPr>
          <w:rFonts w:eastAsia="Calibri"/>
        </w:rPr>
        <w:t>Gestionar los pedidos realizados por parte de clientes</w:t>
      </w:r>
      <w:r w:rsidRPr="00E1422C">
        <w:t>.</w:t>
      </w:r>
    </w:p>
    <w:p w:rsidR="00112983" w:rsidRPr="00E1422C" w:rsidRDefault="00112983" w:rsidP="00112983">
      <w:pPr>
        <w:numPr>
          <w:ilvl w:val="0"/>
          <w:numId w:val="5"/>
        </w:numPr>
        <w:spacing w:after="0"/>
      </w:pPr>
      <w:r w:rsidRPr="00E1422C">
        <w:rPr>
          <w:rFonts w:eastAsia="Calibri"/>
        </w:rPr>
        <w:t>Adm</w:t>
      </w:r>
      <w:r w:rsidRPr="00E1422C">
        <w:t>inistrar los pedidos realizados.</w:t>
      </w:r>
    </w:p>
    <w:p w:rsidR="00112983" w:rsidRPr="00E1422C" w:rsidRDefault="00112983" w:rsidP="00112983">
      <w:pPr>
        <w:numPr>
          <w:ilvl w:val="0"/>
          <w:numId w:val="5"/>
        </w:numPr>
        <w:spacing w:after="0"/>
        <w:rPr>
          <w:rFonts w:eastAsia="Calibri"/>
        </w:rPr>
      </w:pPr>
      <w:r w:rsidRPr="00E1422C">
        <w:rPr>
          <w:rFonts w:eastAsia="Calibri"/>
        </w:rPr>
        <w:t>Registrar la producción realizada.</w:t>
      </w:r>
    </w:p>
    <w:p w:rsidR="00112983" w:rsidRPr="00E1422C" w:rsidRDefault="00112983" w:rsidP="00112983">
      <w:pPr>
        <w:numPr>
          <w:ilvl w:val="0"/>
          <w:numId w:val="5"/>
        </w:numPr>
        <w:spacing w:after="0"/>
        <w:rPr>
          <w:rFonts w:eastAsia="Calibri"/>
        </w:rPr>
      </w:pPr>
      <w:r w:rsidRPr="00E1422C">
        <w:rPr>
          <w:rFonts w:eastAsia="Calibri"/>
        </w:rPr>
        <w:t xml:space="preserve">Registrar la materia prima utilizada </w:t>
      </w:r>
      <w:r w:rsidRPr="00E1422C">
        <w:t>en la producción.</w:t>
      </w:r>
    </w:p>
    <w:p w:rsidR="00112983" w:rsidRPr="00E1422C" w:rsidRDefault="00112983" w:rsidP="00112983">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Registrar los cobros realizados.</w:t>
      </w:r>
    </w:p>
    <w:p w:rsidR="00112983" w:rsidRPr="00E1422C" w:rsidRDefault="00112983" w:rsidP="00112983">
      <w:pPr>
        <w:numPr>
          <w:ilvl w:val="0"/>
          <w:numId w:val="5"/>
        </w:numPr>
        <w:spacing w:after="0"/>
        <w:rPr>
          <w:rFonts w:eastAsia="Calibri"/>
        </w:rPr>
      </w:pPr>
      <w:r w:rsidRPr="00E1422C">
        <w:rPr>
          <w:rFonts w:eastAsia="Calibri"/>
        </w:rPr>
        <w:t>Administrar los diferentes proveedores con lo que cuenta la empresa.</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cantidad de pedidos realizados</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Pr="00E1422C"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Generar informe de necesidad de materia prima.</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Generar informe</w:t>
      </w:r>
      <w:r w:rsidRPr="00E1422C">
        <w:t xml:space="preserve"> de producción realizada</w:t>
      </w:r>
      <w:r w:rsidRPr="00E1422C">
        <w:rPr>
          <w:rFonts w:eastAsia="Calibri"/>
        </w:rPr>
        <w:t>.</w:t>
      </w:r>
    </w:p>
    <w:p w:rsidR="00112983" w:rsidRPr="00E1422C"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4A143E" w:rsidRPr="00E1422C" w:rsidRDefault="004A143E" w:rsidP="004A143E">
      <w:pPr>
        <w:pStyle w:val="Prrafodelista"/>
        <w:numPr>
          <w:ilvl w:val="0"/>
          <w:numId w:val="5"/>
        </w:numPr>
        <w:spacing w:after="200" w:line="276" w:lineRule="auto"/>
      </w:pPr>
      <w:r w:rsidRPr="00E1422C">
        <w:t>Directos: permite ahorro de tiempo para el seguimiento de los viajantes y ahorro de espacios y tiempos inutilizados</w:t>
      </w:r>
    </w:p>
    <w:p w:rsidR="004A143E" w:rsidRPr="00E1422C" w:rsidRDefault="004A143E" w:rsidP="004A143E">
      <w:pPr>
        <w:pStyle w:val="Prrafodelista"/>
        <w:numPr>
          <w:ilvl w:val="0"/>
          <w:numId w:val="5"/>
        </w:numPr>
        <w:spacing w:after="200" w:line="276" w:lineRule="auto"/>
      </w:pPr>
      <w:r w:rsidRPr="00E1422C">
        <w:t>Indirectos: cantidad de días trabajados mensualmente, estadísticas del nivel de ventas, compras y toma de decisiones.</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4A6F2A" w:rsidRDefault="00112983" w:rsidP="004A6F2A">
      <w:pPr>
        <w:pStyle w:val="Ttulo1"/>
        <w:rPr>
          <w:rFonts w:asciiTheme="minorHAnsi" w:hAnsiTheme="minorHAnsi"/>
        </w:rPr>
      </w:pPr>
      <w:bookmarkStart w:id="44" w:name="_Toc257682092"/>
      <w:r w:rsidRPr="00E1422C">
        <w:rPr>
          <w:rFonts w:asciiTheme="minorHAnsi" w:hAnsiTheme="minorHAnsi"/>
        </w:rPr>
        <w:lastRenderedPageBreak/>
        <w:t xml:space="preserve">Estudio de </w:t>
      </w:r>
      <w:bookmarkEnd w:id="44"/>
      <w:r w:rsidR="004A6F2A">
        <w:rPr>
          <w:rFonts w:asciiTheme="minorHAnsi" w:hAnsiTheme="minorHAnsi"/>
        </w:rPr>
        <w:t>Viabilidad</w:t>
      </w:r>
    </w:p>
    <w:p w:rsidR="00112983" w:rsidRPr="00E1422C" w:rsidRDefault="005E6D8F" w:rsidP="00112983">
      <w:pPr>
        <w:pStyle w:val="Ttulo2"/>
      </w:pPr>
      <w:bookmarkStart w:id="45" w:name="_Toc257682093"/>
      <w:r>
        <w:t xml:space="preserve">Viabilidad </w:t>
      </w:r>
      <w:r w:rsidR="00112983" w:rsidRPr="00E1422C">
        <w:t>Técnica</w:t>
      </w:r>
      <w:bookmarkEnd w:id="45"/>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6" w:name="_Toc257682094"/>
      <w:r>
        <w:t>Viabilidad E</w:t>
      </w:r>
      <w:r w:rsidR="00112983" w:rsidRPr="00E1422C">
        <w:t>conómica</w:t>
      </w:r>
      <w:bookmarkEnd w:id="46"/>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7" w:name="_Toc257682097"/>
      <w:r>
        <w:t>Viabilidad</w:t>
      </w:r>
      <w:r w:rsidR="00112983" w:rsidRPr="00E1422C">
        <w:t xml:space="preserve"> operativa</w:t>
      </w:r>
      <w:bookmarkEnd w:id="47"/>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48" w:name="_Toc257682098"/>
      <w:r w:rsidRPr="00E1422C">
        <w:t>Dimensiones de Riesgos</w:t>
      </w:r>
      <w:bookmarkEnd w:id="48"/>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49" w:name="_Toc257682099"/>
      <w:r w:rsidRPr="00E1422C">
        <w:t>Problemas potenciales</w:t>
      </w:r>
      <w:bookmarkEnd w:id="49"/>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50" w:name="_Toc257682100"/>
      <w:r w:rsidRPr="00E1422C">
        <w:t>Conclusión general</w:t>
      </w:r>
      <w:bookmarkEnd w:id="50"/>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51" w:name="_Toc257682101"/>
      <w:r w:rsidRPr="00E1422C">
        <w:rPr>
          <w:rFonts w:asciiTheme="minorHAnsi" w:hAnsiTheme="minorHAnsi"/>
        </w:rPr>
        <w:lastRenderedPageBreak/>
        <w:t>Metodología Adoptada</w:t>
      </w:r>
      <w:bookmarkEnd w:id="51"/>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r>
        <w:rPr>
          <w:rFonts w:eastAsia="Calibri"/>
        </w:rPr>
        <w:t>Flujos de trabajo</w:t>
      </w:r>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r>
        <w:rPr>
          <w:rFonts w:eastAsia="Calibri"/>
        </w:rPr>
        <w:t>Flujo de trabajo de Análisis</w:t>
      </w:r>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r>
        <w:rPr>
          <w:lang w:val="es-AR"/>
        </w:rPr>
        <w:t>Flujo de trabajo de Diseño</w:t>
      </w:r>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r>
        <w:rPr>
          <w:rFonts w:eastAsia="Calibri"/>
        </w:rPr>
        <w:t>Flujo de trabajo de implementación</w:t>
      </w:r>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w:t>
      </w:r>
      <w:bookmarkStart w:id="52" w:name="_GoBack"/>
      <w:bookmarkEnd w:id="52"/>
      <w:r>
        <w:rPr>
          <w:rFonts w:eastAsia="Calibri"/>
        </w:rPr>
        <w:t xml:space="preserv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r>
        <w:rPr>
          <w:rFonts w:eastAsia="Calibri"/>
          <w:lang w:val="es-AR"/>
        </w:rPr>
        <w:t>Flujo de trabajo de prueba</w:t>
      </w:r>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6B5692" w:rsidRPr="00E57D14" w:rsidRDefault="006B5692" w:rsidP="006B5692">
      <w:pPr>
        <w:pStyle w:val="Prrafodelista"/>
        <w:numPr>
          <w:ilvl w:val="0"/>
          <w:numId w:val="43"/>
        </w:numPr>
        <w:rPr>
          <w:rFonts w:eastAsia="Calibri"/>
          <w:b/>
        </w:rPr>
      </w:pPr>
      <w:r>
        <w:rPr>
          <w:rFonts w:eastAsia="Calibri"/>
          <w:b/>
        </w:rPr>
        <w:t>Resultados</w:t>
      </w:r>
      <w:r>
        <w:rPr>
          <w:b/>
        </w:rPr>
        <w:t>:</w:t>
      </w:r>
      <w:r>
        <w:t xml:space="preserve"> se describen los resultados generados por la realización del caso de prueba.</w:t>
      </w:r>
    </w:p>
    <w:p w:rsidR="005B29DB" w:rsidRDefault="005B29DB">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rPr>
          <w:rFonts w:asciiTheme="minorHAnsi" w:hAnsiTheme="minorHAnsi"/>
        </w:rPr>
      </w:pPr>
      <w:bookmarkStart w:id="53" w:name="_Toc257682102"/>
      <w:r w:rsidRPr="00E1422C">
        <w:rPr>
          <w:rFonts w:asciiTheme="minorHAnsi" w:hAnsiTheme="minorHAnsi"/>
        </w:rPr>
        <w:lastRenderedPageBreak/>
        <w:t>Planificación de Proyecto</w:t>
      </w:r>
      <w:bookmarkEnd w:id="53"/>
    </w:p>
    <w:p w:rsidR="004A6F2A" w:rsidRPr="00F25F1E" w:rsidRDefault="004A6F2A" w:rsidP="004A6F2A">
      <w:pPr>
        <w:rPr>
          <w:lang w:val="es-AR"/>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4A6F2A" w:rsidRPr="004A6F2A" w:rsidRDefault="004A6F2A" w:rsidP="004A6F2A"/>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rPr>
          <w:noProof/>
          <w:lang w:val="es-ES_tradnl" w:eastAsia="es-ES_tradnl" w:bidi="ar-SA"/>
        </w:rPr>
        <w:drawing>
          <wp:anchor distT="0" distB="0" distL="114300" distR="114300" simplePos="0" relativeHeight="251659264" behindDoc="0" locked="0" layoutInCell="1" allowOverlap="1">
            <wp:simplePos x="0" y="0"/>
            <wp:positionH relativeFrom="column">
              <wp:posOffset>-1342073</wp:posOffset>
            </wp:positionH>
            <wp:positionV relativeFrom="paragraph">
              <wp:posOffset>978015</wp:posOffset>
            </wp:positionV>
            <wp:extent cx="8294800" cy="5811724"/>
            <wp:effectExtent l="0" t="1238250" r="0" b="1217726"/>
            <wp:wrapNone/>
            <wp:docPr id="3" name="Imagen 2" descr="D:\Mis Documentos BackUP\UTN\PRO\Prelimina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 BackUP\UTN\PRO\Preliminar\Gantt.png"/>
                    <pic:cNvPicPr>
                      <a:picLocks noChangeAspect="1" noChangeArrowheads="1"/>
                    </pic:cNvPicPr>
                  </pic:nvPicPr>
                  <pic:blipFill>
                    <a:blip r:embed="rId14" cstate="print"/>
                    <a:srcRect/>
                    <a:stretch>
                      <a:fillRect/>
                    </a:stretch>
                  </pic:blipFill>
                  <pic:spPr bwMode="auto">
                    <a:xfrm rot="5400000">
                      <a:off x="0" y="0"/>
                      <a:ext cx="8294800" cy="5811724"/>
                    </a:xfrm>
                    <a:prstGeom prst="rect">
                      <a:avLst/>
                    </a:prstGeom>
                    <a:noFill/>
                    <a:ln w="9525">
                      <a:noFill/>
                      <a:miter lim="800000"/>
                      <a:headEnd/>
                      <a:tailEnd/>
                    </a:ln>
                  </pic:spPr>
                </pic:pic>
              </a:graphicData>
            </a:graphic>
          </wp:anchor>
        </w:drawing>
      </w:r>
      <w:r>
        <w:br w:type="page"/>
      </w:r>
    </w:p>
    <w:p w:rsidR="00112983" w:rsidRPr="00E1422C" w:rsidRDefault="00380267" w:rsidP="00112983">
      <w:pPr>
        <w:pStyle w:val="Ttulo1"/>
        <w:rPr>
          <w:rFonts w:asciiTheme="minorHAnsi" w:hAnsiTheme="minorHAnsi"/>
        </w:rPr>
      </w:pPr>
      <w:r w:rsidRPr="00380267">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4" w:name="_Toc226020673"/>
      <w:bookmarkStart w:id="55" w:name="_Toc226021015"/>
      <w:bookmarkStart w:id="56" w:name="_Toc226022373"/>
      <w:bookmarkStart w:id="57" w:name="_Toc254114339"/>
      <w:bookmarkStart w:id="58" w:name="_Toc257682103"/>
      <w:r w:rsidR="00112983" w:rsidRPr="00E1422C">
        <w:rPr>
          <w:rFonts w:asciiTheme="minorHAnsi" w:hAnsiTheme="minorHAnsi"/>
        </w:rPr>
        <w:t>Investigación de antecedentes</w:t>
      </w:r>
      <w:bookmarkEnd w:id="54"/>
      <w:bookmarkEnd w:id="55"/>
      <w:bookmarkEnd w:id="56"/>
      <w:bookmarkEnd w:id="57"/>
      <w:bookmarkEnd w:id="58"/>
    </w:p>
    <w:p w:rsidR="00112983" w:rsidRPr="00E1422C" w:rsidRDefault="00112983" w:rsidP="00112983">
      <w:pPr>
        <w:pStyle w:val="Ttulo2"/>
      </w:pPr>
      <w:bookmarkStart w:id="59" w:name="_Toc257682104"/>
      <w:bookmarkStart w:id="60" w:name="_Toc226020675"/>
      <w:bookmarkStart w:id="61" w:name="_Toc226021017"/>
      <w:bookmarkStart w:id="62" w:name="_Toc226022375"/>
      <w:bookmarkStart w:id="63" w:name="_Toc226472208"/>
      <w:r w:rsidRPr="00E1422C">
        <w:t>Fuente número 1</w:t>
      </w:r>
      <w:bookmarkEnd w:id="5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4" w:name="_Toc226020676"/>
      <w:bookmarkStart w:id="65" w:name="_Toc226021018"/>
      <w:bookmarkStart w:id="66" w:name="_Toc226022376"/>
      <w:bookmarkStart w:id="67" w:name="_Toc254114341"/>
      <w:bookmarkStart w:id="68" w:name="_Toc257682105"/>
      <w:bookmarkEnd w:id="60"/>
      <w:bookmarkEnd w:id="61"/>
      <w:bookmarkEnd w:id="62"/>
      <w:bookmarkEnd w:id="63"/>
      <w:r w:rsidRPr="00E1422C">
        <w:t>Fuente número 2</w:t>
      </w:r>
      <w:bookmarkEnd w:id="64"/>
      <w:bookmarkEnd w:id="65"/>
      <w:bookmarkEnd w:id="66"/>
      <w:bookmarkEnd w:id="67"/>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6"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9" w:name="_Toc226020677"/>
      <w:r w:rsidRPr="00E1422C">
        <w:rPr>
          <w:b/>
          <w:u w:val="single"/>
        </w:rPr>
        <w:t>Página Web:</w:t>
      </w:r>
      <w:r w:rsidRPr="00E1422C">
        <w:t xml:space="preserve"> </w:t>
      </w:r>
      <w:bookmarkEnd w:id="69"/>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70" w:name="_Toc257682106"/>
      <w:r w:rsidRPr="00E1422C">
        <w:lastRenderedPageBreak/>
        <w:t>Fuente número 3</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1" w:name="_Toc257682107"/>
      <w:r w:rsidRPr="00E1422C">
        <w:t>Fuente número 4</w:t>
      </w:r>
      <w:bookmarkEnd w:id="7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8"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9"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1"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2"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3"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4"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5"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6"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0"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1"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2"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3"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4"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2" w:name="Brands"/>
      <w:bookmarkEnd w:id="72"/>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3" w:name="Manufacturing"/>
      <w:bookmarkEnd w:id="73"/>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7"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8"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9"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0"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1"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2"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3"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4"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5"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6"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7"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8"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9"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0"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1"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4" w:name="Retail"/>
      <w:bookmarkEnd w:id="74"/>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112983" w:rsidRPr="00E1422C" w:rsidRDefault="00112983" w:rsidP="00BD74A3"/>
    <w:sectPr w:rsidR="00112983" w:rsidRPr="00E1422C"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07E" w:rsidRPr="005B0FCA" w:rsidRDefault="006A007E" w:rsidP="005B0FCA">
      <w:pPr>
        <w:rPr>
          <w:rFonts w:eastAsia="Times New Roman" w:cs="Times New Roman"/>
          <w:szCs w:val="20"/>
          <w:lang w:eastAsia="es-ES"/>
        </w:rPr>
      </w:pPr>
      <w:r>
        <w:separator/>
      </w:r>
    </w:p>
  </w:endnote>
  <w:endnote w:type="continuationSeparator" w:id="1">
    <w:p w:rsidR="006A007E" w:rsidRPr="005B0FCA" w:rsidRDefault="006A007E"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244C15" w:rsidRPr="004F34FB" w:rsidTr="00793B3B">
      <w:trPr>
        <w:jc w:val="center"/>
      </w:trPr>
      <w:tc>
        <w:tcPr>
          <w:tcW w:w="4661" w:type="dxa"/>
        </w:tcPr>
        <w:p w:rsidR="00244C15" w:rsidRPr="004F34FB" w:rsidRDefault="00793B3B"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244C15" w:rsidRPr="004F34FB" w:rsidRDefault="00244C15" w:rsidP="006B527D">
          <w:pPr>
            <w:pStyle w:val="Piedepgina"/>
            <w:spacing w:after="0"/>
            <w:rPr>
              <w:rFonts w:ascii="Arial" w:hAnsi="Arial" w:cs="Arial"/>
              <w:sz w:val="18"/>
              <w:szCs w:val="18"/>
              <w:lang w:val="es-AR"/>
            </w:rPr>
          </w:pPr>
        </w:p>
      </w:tc>
      <w:tc>
        <w:tcPr>
          <w:tcW w:w="4942" w:type="dxa"/>
        </w:tcPr>
        <w:p w:rsidR="00244C15" w:rsidRPr="004F34FB" w:rsidRDefault="00244C15"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380267"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380267" w:rsidRPr="004F34FB">
            <w:rPr>
              <w:rStyle w:val="Nmerodepgina"/>
              <w:rFonts w:ascii="Arial" w:hAnsi="Arial" w:cs="Arial"/>
              <w:sz w:val="18"/>
              <w:szCs w:val="18"/>
            </w:rPr>
            <w:fldChar w:fldCharType="separate"/>
          </w:r>
          <w:r w:rsidR="00793B3B">
            <w:rPr>
              <w:rStyle w:val="Nmerodepgina"/>
              <w:rFonts w:ascii="Arial" w:hAnsi="Arial" w:cs="Arial"/>
              <w:noProof/>
              <w:sz w:val="18"/>
              <w:szCs w:val="18"/>
            </w:rPr>
            <w:t>3</w:t>
          </w:r>
          <w:r w:rsidR="00380267"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380267"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380267" w:rsidRPr="004F34FB">
            <w:rPr>
              <w:rFonts w:ascii="Arial" w:hAnsi="Arial" w:cs="Arial"/>
              <w:sz w:val="18"/>
              <w:szCs w:val="18"/>
            </w:rPr>
            <w:fldChar w:fldCharType="separate"/>
          </w:r>
          <w:r w:rsidR="00793B3B">
            <w:rPr>
              <w:rFonts w:ascii="Arial" w:hAnsi="Arial" w:cs="Arial"/>
              <w:noProof/>
              <w:sz w:val="18"/>
              <w:szCs w:val="18"/>
            </w:rPr>
            <w:t>27</w:t>
          </w:r>
          <w:r w:rsidR="00380267" w:rsidRPr="004F34FB">
            <w:rPr>
              <w:rFonts w:ascii="Arial" w:hAnsi="Arial" w:cs="Arial"/>
              <w:sz w:val="18"/>
              <w:szCs w:val="18"/>
            </w:rPr>
            <w:fldChar w:fldCharType="end"/>
          </w:r>
        </w:p>
      </w:tc>
    </w:tr>
  </w:tbl>
  <w:p w:rsidR="00244C15" w:rsidRDefault="00244C15"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07E" w:rsidRPr="005B0FCA" w:rsidRDefault="006A007E" w:rsidP="005B0FCA">
      <w:pPr>
        <w:rPr>
          <w:rFonts w:eastAsia="Times New Roman" w:cs="Times New Roman"/>
          <w:szCs w:val="20"/>
          <w:lang w:eastAsia="es-ES"/>
        </w:rPr>
      </w:pPr>
      <w:r>
        <w:separator/>
      </w:r>
    </w:p>
  </w:footnote>
  <w:footnote w:type="continuationSeparator" w:id="1">
    <w:p w:rsidR="006A007E" w:rsidRPr="005B0FCA" w:rsidRDefault="006A007E"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244C15" w:rsidTr="00C90A7F">
      <w:tc>
        <w:tcPr>
          <w:tcW w:w="3506" w:type="dxa"/>
        </w:tcPr>
        <w:p w:rsidR="00244C15" w:rsidRDefault="00244C15" w:rsidP="006B527D">
          <w:pPr>
            <w:pStyle w:val="Encabezado"/>
            <w:spacing w:after="0"/>
            <w:rPr>
              <w:szCs w:val="16"/>
            </w:rPr>
          </w:pPr>
          <w:r>
            <w:rPr>
              <w:szCs w:val="16"/>
            </w:rPr>
            <w:t>Universidad Tecnológica Nacional</w:t>
          </w:r>
        </w:p>
      </w:tc>
      <w:tc>
        <w:tcPr>
          <w:tcW w:w="4149" w:type="dxa"/>
        </w:tcPr>
        <w:p w:rsidR="00244C15" w:rsidRDefault="00244C15" w:rsidP="006B527D">
          <w:pPr>
            <w:pStyle w:val="Encabezado"/>
            <w:spacing w:after="0"/>
            <w:rPr>
              <w:szCs w:val="16"/>
            </w:rPr>
          </w:pPr>
        </w:p>
      </w:tc>
      <w:tc>
        <w:tcPr>
          <w:tcW w:w="1843" w:type="dxa"/>
        </w:tcPr>
        <w:p w:rsidR="00244C15" w:rsidRDefault="00244C15" w:rsidP="006B527D">
          <w:pPr>
            <w:pStyle w:val="Encabezado"/>
            <w:spacing w:after="0"/>
            <w:rPr>
              <w:szCs w:val="16"/>
            </w:rPr>
          </w:pPr>
          <w:r>
            <w:rPr>
              <w:szCs w:val="16"/>
            </w:rPr>
            <w:t>Proyecto Final</w:t>
          </w:r>
        </w:p>
      </w:tc>
    </w:tr>
    <w:tr w:rsidR="00244C15" w:rsidRPr="00E81072" w:rsidTr="00C90A7F">
      <w:tc>
        <w:tcPr>
          <w:tcW w:w="3506" w:type="dxa"/>
        </w:tcPr>
        <w:p w:rsidR="00244C15" w:rsidRDefault="00244C15" w:rsidP="006B527D">
          <w:pPr>
            <w:pStyle w:val="Encabezado"/>
            <w:spacing w:after="0"/>
            <w:rPr>
              <w:szCs w:val="16"/>
            </w:rPr>
          </w:pPr>
          <w:r>
            <w:rPr>
              <w:szCs w:val="16"/>
            </w:rPr>
            <w:t>Facultad Regional Córdoba</w:t>
          </w:r>
        </w:p>
      </w:tc>
      <w:tc>
        <w:tcPr>
          <w:tcW w:w="4149" w:type="dxa"/>
        </w:tcPr>
        <w:p w:rsidR="00244C15" w:rsidRPr="00E81072" w:rsidRDefault="00244C15" w:rsidP="006B527D">
          <w:pPr>
            <w:pStyle w:val="Encabezado"/>
            <w:spacing w:after="0"/>
            <w:rPr>
              <w:szCs w:val="16"/>
            </w:rPr>
          </w:pPr>
          <w:r w:rsidRPr="00E81072">
            <w:rPr>
              <w:szCs w:val="16"/>
            </w:rPr>
            <w:t>Ingeniería en Sistemas de Informaci</w:t>
          </w:r>
          <w:r>
            <w:rPr>
              <w:szCs w:val="16"/>
            </w:rPr>
            <w:t>ón</w:t>
          </w:r>
        </w:p>
      </w:tc>
      <w:tc>
        <w:tcPr>
          <w:tcW w:w="1843" w:type="dxa"/>
        </w:tcPr>
        <w:p w:rsidR="00244C15" w:rsidRPr="00E81072" w:rsidRDefault="00244C15" w:rsidP="006B527D">
          <w:pPr>
            <w:pStyle w:val="Encabezado"/>
            <w:spacing w:after="0"/>
            <w:rPr>
              <w:szCs w:val="16"/>
            </w:rPr>
          </w:pPr>
          <w:r>
            <w:rPr>
              <w:szCs w:val="16"/>
            </w:rPr>
            <w:t>Informe Preliminar</w:t>
          </w:r>
        </w:p>
      </w:tc>
    </w:tr>
  </w:tbl>
  <w:p w:rsidR="00244C15" w:rsidRPr="00E81072" w:rsidRDefault="00244C15"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2">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8">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0"/>
  </w:num>
  <w:num w:numId="5">
    <w:abstractNumId w:val="2"/>
  </w:num>
  <w:num w:numId="6">
    <w:abstractNumId w:val="11"/>
  </w:num>
  <w:num w:numId="7">
    <w:abstractNumId w:val="29"/>
  </w:num>
  <w:num w:numId="8">
    <w:abstractNumId w:val="27"/>
  </w:num>
  <w:num w:numId="9">
    <w:abstractNumId w:val="32"/>
  </w:num>
  <w:num w:numId="10">
    <w:abstractNumId w:val="39"/>
  </w:num>
  <w:num w:numId="11">
    <w:abstractNumId w:val="26"/>
  </w:num>
  <w:num w:numId="12">
    <w:abstractNumId w:val="8"/>
  </w:num>
  <w:num w:numId="13">
    <w:abstractNumId w:val="0"/>
  </w:num>
  <w:num w:numId="14">
    <w:abstractNumId w:val="10"/>
  </w:num>
  <w:num w:numId="15">
    <w:abstractNumId w:val="19"/>
  </w:num>
  <w:num w:numId="16">
    <w:abstractNumId w:val="25"/>
  </w:num>
  <w:num w:numId="17">
    <w:abstractNumId w:val="37"/>
  </w:num>
  <w:num w:numId="18">
    <w:abstractNumId w:val="36"/>
  </w:num>
  <w:num w:numId="19">
    <w:abstractNumId w:val="34"/>
  </w:num>
  <w:num w:numId="20">
    <w:abstractNumId w:val="20"/>
  </w:num>
  <w:num w:numId="21">
    <w:abstractNumId w:val="15"/>
  </w:num>
  <w:num w:numId="22">
    <w:abstractNumId w:val="24"/>
  </w:num>
  <w:num w:numId="23">
    <w:abstractNumId w:val="41"/>
  </w:num>
  <w:num w:numId="24">
    <w:abstractNumId w:val="30"/>
  </w:num>
  <w:num w:numId="25">
    <w:abstractNumId w:val="6"/>
  </w:num>
  <w:num w:numId="26">
    <w:abstractNumId w:val="14"/>
  </w:num>
  <w:num w:numId="27">
    <w:abstractNumId w:val="13"/>
  </w:num>
  <w:num w:numId="28">
    <w:abstractNumId w:val="31"/>
  </w:num>
  <w:num w:numId="29">
    <w:abstractNumId w:val="9"/>
  </w:num>
  <w:num w:numId="30">
    <w:abstractNumId w:val="22"/>
  </w:num>
  <w:num w:numId="31">
    <w:abstractNumId w:val="23"/>
  </w:num>
  <w:num w:numId="32">
    <w:abstractNumId w:val="1"/>
  </w:num>
  <w:num w:numId="33">
    <w:abstractNumId w:val="38"/>
  </w:num>
  <w:num w:numId="34">
    <w:abstractNumId w:val="17"/>
  </w:num>
  <w:num w:numId="35">
    <w:abstractNumId w:val="3"/>
  </w:num>
  <w:num w:numId="36">
    <w:abstractNumId w:val="21"/>
  </w:num>
  <w:num w:numId="37">
    <w:abstractNumId w:val="42"/>
  </w:num>
  <w:num w:numId="38">
    <w:abstractNumId w:val="5"/>
  </w:num>
  <w:num w:numId="39">
    <w:abstractNumId w:val="28"/>
  </w:num>
  <w:num w:numId="40">
    <w:abstractNumId w:val="18"/>
  </w:num>
  <w:num w:numId="41">
    <w:abstractNumId w:val="12"/>
  </w:num>
  <w:num w:numId="42">
    <w:abstractNumId w:val="7"/>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6F4C81"/>
    <w:rsid w:val="00007644"/>
    <w:rsid w:val="000602FE"/>
    <w:rsid w:val="000660E2"/>
    <w:rsid w:val="00072AB9"/>
    <w:rsid w:val="00077544"/>
    <w:rsid w:val="000814CD"/>
    <w:rsid w:val="00095E4C"/>
    <w:rsid w:val="000B092D"/>
    <w:rsid w:val="000D1F99"/>
    <w:rsid w:val="000D6938"/>
    <w:rsid w:val="000F08BC"/>
    <w:rsid w:val="00112983"/>
    <w:rsid w:val="0013101A"/>
    <w:rsid w:val="0013159C"/>
    <w:rsid w:val="00141D39"/>
    <w:rsid w:val="00145A67"/>
    <w:rsid w:val="001571CD"/>
    <w:rsid w:val="00161C61"/>
    <w:rsid w:val="00170F8D"/>
    <w:rsid w:val="00177F99"/>
    <w:rsid w:val="001900BD"/>
    <w:rsid w:val="001A0815"/>
    <w:rsid w:val="001D2A2C"/>
    <w:rsid w:val="001F5A7C"/>
    <w:rsid w:val="00203B9D"/>
    <w:rsid w:val="0021648E"/>
    <w:rsid w:val="002250F7"/>
    <w:rsid w:val="002313D4"/>
    <w:rsid w:val="0023424A"/>
    <w:rsid w:val="00244C15"/>
    <w:rsid w:val="00262BA5"/>
    <w:rsid w:val="002633D2"/>
    <w:rsid w:val="002664AA"/>
    <w:rsid w:val="00266E5F"/>
    <w:rsid w:val="00267552"/>
    <w:rsid w:val="00270C52"/>
    <w:rsid w:val="002B226F"/>
    <w:rsid w:val="002C4D4E"/>
    <w:rsid w:val="002E4F41"/>
    <w:rsid w:val="00324C64"/>
    <w:rsid w:val="00356D44"/>
    <w:rsid w:val="00361997"/>
    <w:rsid w:val="00374079"/>
    <w:rsid w:val="0037418B"/>
    <w:rsid w:val="00380267"/>
    <w:rsid w:val="00393553"/>
    <w:rsid w:val="003A0328"/>
    <w:rsid w:val="003B5755"/>
    <w:rsid w:val="003D1F32"/>
    <w:rsid w:val="003E22C9"/>
    <w:rsid w:val="004115D9"/>
    <w:rsid w:val="00415184"/>
    <w:rsid w:val="004575EB"/>
    <w:rsid w:val="004652CB"/>
    <w:rsid w:val="00483128"/>
    <w:rsid w:val="00485B33"/>
    <w:rsid w:val="004A10E2"/>
    <w:rsid w:val="004A143E"/>
    <w:rsid w:val="004A6B04"/>
    <w:rsid w:val="004A6F2A"/>
    <w:rsid w:val="004B001D"/>
    <w:rsid w:val="004C0536"/>
    <w:rsid w:val="004D2FE2"/>
    <w:rsid w:val="004F3B6A"/>
    <w:rsid w:val="0052395D"/>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7A51"/>
    <w:rsid w:val="0069038F"/>
    <w:rsid w:val="00695B01"/>
    <w:rsid w:val="006A007E"/>
    <w:rsid w:val="006B527D"/>
    <w:rsid w:val="006B5692"/>
    <w:rsid w:val="006C3FC4"/>
    <w:rsid w:val="006E0250"/>
    <w:rsid w:val="006F4C81"/>
    <w:rsid w:val="00705848"/>
    <w:rsid w:val="0070787C"/>
    <w:rsid w:val="00715848"/>
    <w:rsid w:val="00735D08"/>
    <w:rsid w:val="007549B2"/>
    <w:rsid w:val="00757AD4"/>
    <w:rsid w:val="00784E71"/>
    <w:rsid w:val="00793B3B"/>
    <w:rsid w:val="007C2777"/>
    <w:rsid w:val="007D6C68"/>
    <w:rsid w:val="007F593F"/>
    <w:rsid w:val="00811FE5"/>
    <w:rsid w:val="00833A1D"/>
    <w:rsid w:val="00856DDE"/>
    <w:rsid w:val="00865FA5"/>
    <w:rsid w:val="00874645"/>
    <w:rsid w:val="00887B03"/>
    <w:rsid w:val="00891013"/>
    <w:rsid w:val="008B38F9"/>
    <w:rsid w:val="008C7A3C"/>
    <w:rsid w:val="008D29AF"/>
    <w:rsid w:val="008D4736"/>
    <w:rsid w:val="008E4AB3"/>
    <w:rsid w:val="008F0BDA"/>
    <w:rsid w:val="008F50DB"/>
    <w:rsid w:val="009134C4"/>
    <w:rsid w:val="00917D9B"/>
    <w:rsid w:val="0092003B"/>
    <w:rsid w:val="00923D18"/>
    <w:rsid w:val="00942644"/>
    <w:rsid w:val="009B29EC"/>
    <w:rsid w:val="009B385C"/>
    <w:rsid w:val="009D4954"/>
    <w:rsid w:val="009E569A"/>
    <w:rsid w:val="009E7E9C"/>
    <w:rsid w:val="00A12824"/>
    <w:rsid w:val="00A23F05"/>
    <w:rsid w:val="00A51992"/>
    <w:rsid w:val="00A60981"/>
    <w:rsid w:val="00A72EFA"/>
    <w:rsid w:val="00A9133C"/>
    <w:rsid w:val="00A9429C"/>
    <w:rsid w:val="00AB09C5"/>
    <w:rsid w:val="00AB6AC2"/>
    <w:rsid w:val="00AC2C09"/>
    <w:rsid w:val="00AC3F25"/>
    <w:rsid w:val="00AD5F94"/>
    <w:rsid w:val="00AE2342"/>
    <w:rsid w:val="00AE7DD1"/>
    <w:rsid w:val="00AF050D"/>
    <w:rsid w:val="00B019AC"/>
    <w:rsid w:val="00B30C63"/>
    <w:rsid w:val="00B345B1"/>
    <w:rsid w:val="00B3769A"/>
    <w:rsid w:val="00B40C1A"/>
    <w:rsid w:val="00B549E2"/>
    <w:rsid w:val="00B605A4"/>
    <w:rsid w:val="00B807AE"/>
    <w:rsid w:val="00B82C14"/>
    <w:rsid w:val="00BA0DD0"/>
    <w:rsid w:val="00BA77C7"/>
    <w:rsid w:val="00BB3D4D"/>
    <w:rsid w:val="00BB510C"/>
    <w:rsid w:val="00BD673F"/>
    <w:rsid w:val="00BD70CB"/>
    <w:rsid w:val="00BD74A3"/>
    <w:rsid w:val="00BE57A2"/>
    <w:rsid w:val="00C00A4F"/>
    <w:rsid w:val="00C023B7"/>
    <w:rsid w:val="00C301F2"/>
    <w:rsid w:val="00C34CF3"/>
    <w:rsid w:val="00C35A6E"/>
    <w:rsid w:val="00C401CB"/>
    <w:rsid w:val="00C43C36"/>
    <w:rsid w:val="00C564E6"/>
    <w:rsid w:val="00C65323"/>
    <w:rsid w:val="00C730B0"/>
    <w:rsid w:val="00C8046D"/>
    <w:rsid w:val="00C90A7F"/>
    <w:rsid w:val="00C97E7F"/>
    <w:rsid w:val="00CA0105"/>
    <w:rsid w:val="00CB293F"/>
    <w:rsid w:val="00CD28FF"/>
    <w:rsid w:val="00D034DC"/>
    <w:rsid w:val="00D30D4C"/>
    <w:rsid w:val="00D357C9"/>
    <w:rsid w:val="00D37A3B"/>
    <w:rsid w:val="00D76708"/>
    <w:rsid w:val="00D7754F"/>
    <w:rsid w:val="00D77A3A"/>
    <w:rsid w:val="00D831DA"/>
    <w:rsid w:val="00D84E2C"/>
    <w:rsid w:val="00DC1797"/>
    <w:rsid w:val="00DE0DBB"/>
    <w:rsid w:val="00DE1988"/>
    <w:rsid w:val="00E1422C"/>
    <w:rsid w:val="00E45E1B"/>
    <w:rsid w:val="00E7709E"/>
    <w:rsid w:val="00E81072"/>
    <w:rsid w:val="00F11FA3"/>
    <w:rsid w:val="00F14812"/>
    <w:rsid w:val="00F200E4"/>
    <w:rsid w:val="00F24BD8"/>
    <w:rsid w:val="00F35FD7"/>
    <w:rsid w:val="00F7446D"/>
    <w:rsid w:val="00F7729A"/>
    <w:rsid w:val="00F77788"/>
    <w:rsid w:val="00F85638"/>
    <w:rsid w:val="00F97A78"/>
    <w:rsid w:val="00FA5C0E"/>
    <w:rsid w:val="00FC2C8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65F91"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69" Type="http://schemas.microsoft.com/office/2007/relationships/diagramDrawing" Target="diagrams/drawing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glossaryDocument" Target="glossary/document.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6"/>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6">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6"/>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6"/>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6">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6"/>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6"/>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6">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6"/>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6"/>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6">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6"/>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6"/>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6">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6"/>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6"/>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6">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6"/>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6"/>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6">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6"/>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6"/>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6">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6"/>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6"/>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6">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6"/>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6"/>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6">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6"/>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6"/>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6">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6"/>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6"/>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6">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6"/>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6"/>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6">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6"/>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6"/>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6">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6"/>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6"/>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6">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6"/>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6"/>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6">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6"/>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EC5254D8-CB0C-46F0-93A2-8FCF2150E37B}" srcId="{734FDF17-C543-4CF5-AF6F-CCC9E665A0C9}" destId="{91C476B7-9FCB-4BBA-B7CC-98C951BABF08}" srcOrd="2" destOrd="0" parTransId="{87C4630D-F69A-47CF-9B5E-8DE03E829F25}" sibTransId="{2E4F4ACB-33FE-41CF-A20A-65E2EA8DBD17}"/>
    <dgm:cxn modelId="{1C4750D1-DE7F-441D-B1F6-94CEA9248809}" type="presOf" srcId="{8F22EA0A-02BD-433F-A127-D5AE85F408D5}" destId="{1C9D1E51-0704-4095-82BC-7B9980C482E8}" srcOrd="1" destOrd="0" presId="urn:microsoft.com/office/officeart/2005/8/layout/orgChart1"/>
    <dgm:cxn modelId="{35864B41-4441-43D2-8EC3-27727B4AAB38}" type="presOf" srcId="{AE7CBEBD-037D-494F-9847-16042D7F1D69}" destId="{A49D3927-7449-4735-AC87-5BDC01040BD5}" srcOrd="1" destOrd="0" presId="urn:microsoft.com/office/officeart/2005/8/layout/orgChart1"/>
    <dgm:cxn modelId="{126AD51C-CCD3-44DE-82E6-299BEAFBFB2D}" type="presOf" srcId="{6580EE94-AD2F-4B81-AB15-61A22A5B074F}" destId="{ADACAF30-8704-4367-867D-C8C919FC3E8F}" srcOrd="0" destOrd="0" presId="urn:microsoft.com/office/officeart/2005/8/layout/orgChart1"/>
    <dgm:cxn modelId="{BBA5B04C-E14F-42F1-828B-D691EDAFEB6A}" type="presOf" srcId="{93A5526C-AEDA-4D48-813C-70B0CCF36F98}" destId="{BF85D353-D8B9-4DDB-B198-99FA1DB7E2E1}" srcOrd="0" destOrd="0" presId="urn:microsoft.com/office/officeart/2005/8/layout/orgChart1"/>
    <dgm:cxn modelId="{637B9606-E6E7-45B5-A438-97462B4DD696}" type="presOf" srcId="{4D415793-AE8B-457D-B662-6837FBCA6EC5}" destId="{A650D250-CE3A-4B89-84B1-01FF8A8E18E3}"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583EA6A8-65E6-42F6-BD36-8E1FDE868B11}" type="presOf" srcId="{8024BF88-7976-4903-A5DC-0342CCC7DECB}" destId="{B94ED2C7-5C22-410F-A096-6BB923FB329C}" srcOrd="0" destOrd="0" presId="urn:microsoft.com/office/officeart/2005/8/layout/orgChart1"/>
    <dgm:cxn modelId="{5AFB7F4D-E701-4285-A557-664D14C4D017}" type="presOf" srcId="{64C04965-321B-4962-9DCD-36F6AFD0C6B4}" destId="{F89DEEF9-0D57-492B-B51D-DA04FA52D955}" srcOrd="0" destOrd="0" presId="urn:microsoft.com/office/officeart/2005/8/layout/orgChart1"/>
    <dgm:cxn modelId="{268E4C26-4BFE-40DE-B607-E856EA3F12AA}" type="presOf" srcId="{EE83DED0-A804-4028-A1CE-E0B40ECA49CA}" destId="{2B57D842-C132-4E06-BAEE-7A81848A92FD}"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64D3878C-5830-4151-8EE4-198CD2EF9370}" type="presOf" srcId="{49427332-34CA-4B15-A0C2-223A59554952}" destId="{A2619CE9-DB44-4DDF-B9EA-160FA71259D4}"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05A7B0E5-3A14-4D4A-ACE5-30276F1F59C3}" type="presOf" srcId="{76C50CB5-FD07-4381-AC14-BBEBBC54CA89}" destId="{A028FF3D-5E9A-4F7D-BBB7-53E1A02A079F}" srcOrd="0" destOrd="0" presId="urn:microsoft.com/office/officeart/2005/8/layout/orgChart1"/>
    <dgm:cxn modelId="{71013403-F469-4358-9079-E10CD7E6058D}" type="presOf" srcId="{B9F9EE96-CA86-4F24-8843-06229C08B163}" destId="{F1668CB1-CE3C-418F-83C0-03F55AF33091}"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64AFC96C-D7C4-4C2E-92D8-DB5C9E410D54}" srcId="{EE83DED0-A804-4028-A1CE-E0B40ECA49CA}" destId="{4D1693CB-92A3-4832-B0BF-F1027A24413D}" srcOrd="0" destOrd="0" parTransId="{2CB50806-C040-49E5-A570-BBC04E8F7295}" sibTransId="{E30CAA47-2B41-4862-9183-BBFE63A3B116}"/>
    <dgm:cxn modelId="{6E8AE4D7-7D4B-4A4F-B159-F547359472F8}" type="presOf" srcId="{2568090D-E94E-452D-82B4-C1654C9E2C48}" destId="{B3A6615A-A732-42FD-A03C-2BC94E7C6510}" srcOrd="0" destOrd="0" presId="urn:microsoft.com/office/officeart/2005/8/layout/orgChart1"/>
    <dgm:cxn modelId="{3CC84668-E6DC-440A-92EC-0A655A7415AB}" type="presOf" srcId="{6733462E-A98A-4EB6-84EE-DDC6DCF5380A}" destId="{88C4B46C-DE35-4799-9B2E-789C79B4E4A9}" srcOrd="0" destOrd="0" presId="urn:microsoft.com/office/officeart/2005/8/layout/orgChart1"/>
    <dgm:cxn modelId="{5808252C-A732-4313-8E2E-8549F78F5A20}" type="presOf" srcId="{144010B2-9EA9-493A-AEA3-ED40D2262054}" destId="{B9DC87FE-FBEB-4EE3-87D7-AF1A9DFBE829}"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A53353AD-80CC-4912-BA15-48A3050C84BF}" type="presOf" srcId="{4D075455-CD9D-4B17-87AF-58F17264ED34}" destId="{AE8790C8-B116-4C07-B78F-15668B40C321}" srcOrd="0" destOrd="0" presId="urn:microsoft.com/office/officeart/2005/8/layout/orgChart1"/>
    <dgm:cxn modelId="{46F8C5BF-06A5-41D6-9587-194632446FE8}" type="presOf" srcId="{4D415793-AE8B-457D-B662-6837FBCA6EC5}" destId="{156C0071-0F70-4B59-BB24-157F4AAFF7EB}" srcOrd="1" destOrd="0" presId="urn:microsoft.com/office/officeart/2005/8/layout/orgChart1"/>
    <dgm:cxn modelId="{A9F8AFAA-E7AB-4904-8961-DE53322491F8}" type="presOf" srcId="{41578097-3E86-4D68-8560-FD9CA8622A63}" destId="{6EB67E4F-7540-4F92-9E9D-7CCA16A065FF}" srcOrd="0" destOrd="0" presId="urn:microsoft.com/office/officeart/2005/8/layout/orgChart1"/>
    <dgm:cxn modelId="{A5529AC3-B1D1-4EB6-AA60-50521691CE78}" type="presOf" srcId="{F01E610B-8817-49D9-A9E1-8923948CE640}" destId="{5C724676-FD6B-408D-A6FA-362B84F1A498}" srcOrd="0" destOrd="0" presId="urn:microsoft.com/office/officeart/2005/8/layout/orgChart1"/>
    <dgm:cxn modelId="{1DA365F0-9FEB-4D40-AE17-5F3765337F88}" type="presOf" srcId="{AE7CBEBD-037D-494F-9847-16042D7F1D69}" destId="{129F113F-8972-4A99-86DB-EBDD1A507309}" srcOrd="0" destOrd="0" presId="urn:microsoft.com/office/officeart/2005/8/layout/orgChart1"/>
    <dgm:cxn modelId="{AFFA75D6-6834-47EA-94BB-371777A71945}" type="presOf" srcId="{15E12B16-8D11-463B-92B8-5822BDF4C748}" destId="{DD7A384B-9184-47FD-A760-3BEBECCA498C}" srcOrd="0" destOrd="0" presId="urn:microsoft.com/office/officeart/2005/8/layout/orgChart1"/>
    <dgm:cxn modelId="{F87AAAE3-D720-4CBA-B0CB-415E5A461A89}" type="presOf" srcId="{41578097-3E86-4D68-8560-FD9CA8622A63}" destId="{CFE1E861-B00F-49EB-B4E1-9C6FABA58465}" srcOrd="1" destOrd="0" presId="urn:microsoft.com/office/officeart/2005/8/layout/orgChart1"/>
    <dgm:cxn modelId="{C17202CE-F33B-4C27-9CA5-C03848F977D8}" type="presOf" srcId="{8024BF88-7976-4903-A5DC-0342CCC7DECB}" destId="{1EF2A7DE-B1DC-41BC-9A7F-B75495E75447}" srcOrd="1"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199043F0-CC15-4A9D-A250-40D8F5E65281}" type="presOf" srcId="{B09AA789-57A6-41A4-91D9-47AC4D6FB060}" destId="{E2121889-EF6E-4CA4-908C-7572AFBC629A}" srcOrd="0" destOrd="0" presId="urn:microsoft.com/office/officeart/2005/8/layout/orgChart1"/>
    <dgm:cxn modelId="{24173880-732C-458D-88B6-F88DC6C2C641}" type="presOf" srcId="{A6EBF3B1-5FEF-4D55-AD24-723DC818DC94}" destId="{99CDBD7E-8A40-4983-8581-B2471E06C265}" srcOrd="0" destOrd="0" presId="urn:microsoft.com/office/officeart/2005/8/layout/orgChart1"/>
    <dgm:cxn modelId="{F5B3289C-40BC-427F-9019-46DE18765A40}" type="presOf" srcId="{2568090D-E94E-452D-82B4-C1654C9E2C48}" destId="{0B07AC63-ACE8-4FBA-9E20-B2F2BB6F57E0}" srcOrd="1" destOrd="0" presId="urn:microsoft.com/office/officeart/2005/8/layout/orgChart1"/>
    <dgm:cxn modelId="{6FFE1896-8F9F-479F-B077-3561ACF66D52}" type="presOf" srcId="{78DBDE58-79EA-4552-815F-6AD32342798D}" destId="{F261332D-5055-43F2-B4F4-2A1CC9BE12AE}"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054296FE-2CB7-4014-83F2-699E9A1BF9CF}" type="presOf" srcId="{8F22EA0A-02BD-433F-A127-D5AE85F408D5}" destId="{E9B46B83-48DF-4EF2-B252-E3BF270EE3C0}" srcOrd="0" destOrd="0" presId="urn:microsoft.com/office/officeart/2005/8/layout/orgChart1"/>
    <dgm:cxn modelId="{F1C63B43-70BA-4179-A4D2-288A40E40053}" type="presOf" srcId="{776A5794-A7C6-4766-979A-11D01A59E5F0}" destId="{A9802631-280C-438F-AAF4-A750B891E630}" srcOrd="0" destOrd="0" presId="urn:microsoft.com/office/officeart/2005/8/layout/orgChart1"/>
    <dgm:cxn modelId="{B19EF2DE-2C01-4465-B52D-B9B23A2A262B}" type="presOf" srcId="{2E9B1CC3-FC1B-4467-B847-CA2CDD42C940}" destId="{3D401C68-148E-419C-9D8B-F49F219EEA5B}" srcOrd="0" destOrd="0" presId="urn:microsoft.com/office/officeart/2005/8/layout/orgChart1"/>
    <dgm:cxn modelId="{6956FFCB-0A0D-4A76-B98E-43C711F33D21}" type="presOf" srcId="{EE83DED0-A804-4028-A1CE-E0B40ECA49CA}" destId="{42CE7848-A09D-4868-97D1-9510E1071570}"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B260E1E6-012D-4B32-8DAA-F0D141FCABD1}" srcId="{6580EE94-AD2F-4B81-AB15-61A22A5B074F}" destId="{6733462E-A98A-4EB6-84EE-DDC6DCF5380A}" srcOrd="0" destOrd="0" parTransId="{2E9B1CC3-FC1B-4467-B847-CA2CDD42C940}" sibTransId="{B75D073E-5113-45B4-9DD7-0DAF7EF0AF8F}"/>
    <dgm:cxn modelId="{C2A83941-DD88-47E3-BA7E-69EA2EE1FEDC}" type="presOf" srcId="{66B568B7-D00F-4F97-8E28-19A4BB6AC2A1}" destId="{9900D6F0-7763-4FE9-A547-F63EB7123F15}" srcOrd="0" destOrd="0" presId="urn:microsoft.com/office/officeart/2005/8/layout/orgChart1"/>
    <dgm:cxn modelId="{4655972C-5E3D-4C04-928B-A05483519488}" type="presOf" srcId="{15E12B16-8D11-463B-92B8-5822BDF4C748}" destId="{3BB46B51-8531-4211-845C-53824F0021A9}" srcOrd="1" destOrd="0" presId="urn:microsoft.com/office/officeart/2005/8/layout/orgChart1"/>
    <dgm:cxn modelId="{CC1922EA-EE9C-4F5C-9889-EED4245586B7}" type="presOf" srcId="{6237E611-32F5-4EA5-A1A1-7118C8C90C05}" destId="{6F505C00-AA3E-439A-88A4-32EF2D9DE85A}"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7AABE861-235B-4414-8D92-47B3B58DDFFF}" srcId="{8024BF88-7976-4903-A5DC-0342CCC7DECB}" destId="{734FDF17-C543-4CF5-AF6F-CCC9E665A0C9}" srcOrd="5" destOrd="0" parTransId="{66B568B7-D00F-4F97-8E28-19A4BB6AC2A1}" sibTransId="{02FA22F9-944D-4794-B656-7682BD37125D}"/>
    <dgm:cxn modelId="{A5D07BF5-D296-40D3-9AFA-A7ECDC544171}" type="presOf" srcId="{A6EBF3B1-5FEF-4D55-AD24-723DC818DC94}" destId="{761D0689-AD9D-4E5E-B7CF-4948BE9E5026}" srcOrd="1" destOrd="0" presId="urn:microsoft.com/office/officeart/2005/8/layout/orgChart1"/>
    <dgm:cxn modelId="{3342610F-BADB-44BA-ABA0-AE8F72570B8B}" type="presOf" srcId="{3D67422D-7F1E-479F-8ADA-437888D6617F}" destId="{475BA088-7396-4BA9-B792-69EE6759C03E}" srcOrd="0" destOrd="0" presId="urn:microsoft.com/office/officeart/2005/8/layout/orgChart1"/>
    <dgm:cxn modelId="{AC21B9E7-8620-4498-9F3F-D45CC9205AD6}" type="presOf" srcId="{504AF20F-1361-40D6-8DAE-FC215ABF0FD3}" destId="{E059E483-6435-4565-B688-005939DE54AE}" srcOrd="0" destOrd="0" presId="urn:microsoft.com/office/officeart/2005/8/layout/orgChart1"/>
    <dgm:cxn modelId="{34C9D938-2D4A-45BD-9429-B312A8438648}" type="presOf" srcId="{6580EE94-AD2F-4B81-AB15-61A22A5B074F}" destId="{64FB3C05-0898-42D4-B108-3FC54B94D9D0}" srcOrd="1" destOrd="0" presId="urn:microsoft.com/office/officeart/2005/8/layout/orgChart1"/>
    <dgm:cxn modelId="{8D4E62CF-BFA1-4BEA-8FDB-ECB94E8DEF7B}" type="presOf" srcId="{A96BCA3D-D7C2-4537-AB77-55058808C1A9}" destId="{1B142EC8-3788-405F-B9BC-C6BACCEC906D}"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1010558A-E133-49DD-8283-03767BBC1B05}" type="presOf" srcId="{6733462E-A98A-4EB6-84EE-DDC6DCF5380A}" destId="{48A4826C-2E88-4007-9E32-525A4ECB1A1A}" srcOrd="1" destOrd="0" presId="urn:microsoft.com/office/officeart/2005/8/layout/orgChart1"/>
    <dgm:cxn modelId="{AB38861A-10CA-4177-8C8A-546CB6EF8280}" type="presOf" srcId="{2CB50806-C040-49E5-A570-BBC04E8F7295}" destId="{BE5E4EDF-0EA8-445D-BE2C-4C22E40AA606}" srcOrd="0" destOrd="0" presId="urn:microsoft.com/office/officeart/2005/8/layout/orgChart1"/>
    <dgm:cxn modelId="{1F4201F9-AE73-497A-AA30-4A12DDF61A3B}" type="presOf" srcId="{8727E3B7-CA63-4DBC-AC92-99B93DDC0CD3}" destId="{3D6F9C8E-E905-4217-8570-75EFEB9EF529}" srcOrd="0"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3D8EA831-3C9E-4AAF-907A-ACD213C3EFA2}" srcId="{CB26703D-F1D5-4228-A24C-96993E87C319}" destId="{41578097-3E86-4D68-8560-FD9CA8622A63}" srcOrd="0" destOrd="0" parTransId="{850AA42E-DD7D-4202-A669-F46EC4B815AD}" sibTransId="{6D3508C5-626F-49BD-BCEE-2C70A77EBA49}"/>
    <dgm:cxn modelId="{3079FA6A-EE77-4521-90B3-8848C3664705}" srcId="{EE83DED0-A804-4028-A1CE-E0B40ECA49CA}" destId="{2568090D-E94E-452D-82B4-C1654C9E2C48}" srcOrd="3" destOrd="0" parTransId="{37498F51-034A-4B95-A943-8B0356B77951}" sibTransId="{2408A574-58BB-4F95-AD71-92426DF6F0C5}"/>
    <dgm:cxn modelId="{5105447E-3291-4465-81AE-78A09ADBAD31}" type="presOf" srcId="{2E911E43-E8AF-4C0F-8447-43FF439EF7E6}" destId="{6EE82750-6E2E-445B-9E64-F5601D1469BA}"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48D1D3EB-24F0-430E-BC2F-47712BA2C940}" type="presOf" srcId="{40A64014-1284-4EEE-AF7A-959BE25DB7B9}" destId="{74386309-D9B9-42CC-9762-8B8BDDD80804}"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D0A8B273-115E-4660-B2E9-DE8D9E5FFE48}" type="presOf" srcId="{37498F51-034A-4B95-A943-8B0356B77951}" destId="{813BFB9B-D964-4C6C-95B6-FA36C9FC47D0}" srcOrd="0" destOrd="0" presId="urn:microsoft.com/office/officeart/2005/8/layout/orgChart1"/>
    <dgm:cxn modelId="{B164D3C2-449A-4F3C-B070-5D27BDE4B6A0}" type="presOf" srcId="{91C476B7-9FCB-4BBA-B7CC-98C951BABF08}" destId="{C7C4BB7D-53D5-49F1-9208-09662961E2F7}" srcOrd="0" destOrd="0" presId="urn:microsoft.com/office/officeart/2005/8/layout/orgChart1"/>
    <dgm:cxn modelId="{CC24C25A-5ED1-42AA-BA5E-0E22C3D15D6E}" type="presOf" srcId="{44E92EDF-7F87-40DA-8F2B-3104D039CCB9}" destId="{C4DC16DD-7454-4F73-998B-9F933495FF06}" srcOrd="0" destOrd="0" presId="urn:microsoft.com/office/officeart/2005/8/layout/orgChart1"/>
    <dgm:cxn modelId="{A07B7FC6-5840-47BF-82A9-E3B4BA0B04ED}" type="presOf" srcId="{504AF20F-1361-40D6-8DAE-FC215ABF0FD3}" destId="{60C997D7-15D2-4B66-9BFE-236C33DA3DFA}" srcOrd="1" destOrd="0" presId="urn:microsoft.com/office/officeart/2005/8/layout/orgChart1"/>
    <dgm:cxn modelId="{82AEBB34-F3D3-4F83-AD4D-B418A6C1AF0D}" type="presOf" srcId="{CB26703D-F1D5-4228-A24C-96993E87C319}" destId="{F2ADB9A6-C45A-47E3-B02F-B5381C7176A3}" srcOrd="1" destOrd="0" presId="urn:microsoft.com/office/officeart/2005/8/layout/orgChart1"/>
    <dgm:cxn modelId="{CDB94003-E5D4-45E4-BCA1-B5ED1F533497}" type="presOf" srcId="{1393496C-F495-4051-8A95-A71E8FCAC781}" destId="{C3640126-70E2-43AD-B0C8-14F4A145E69D}" srcOrd="0" destOrd="0" presId="urn:microsoft.com/office/officeart/2005/8/layout/orgChart1"/>
    <dgm:cxn modelId="{DB0B9FFA-6F85-42AB-AE74-9F7E02D9828A}" type="presOf" srcId="{4D1693CB-92A3-4832-B0BF-F1027A24413D}" destId="{EDDA187E-D807-4DC9-8F25-078016371689}" srcOrd="0" destOrd="0" presId="urn:microsoft.com/office/officeart/2005/8/layout/orgChart1"/>
    <dgm:cxn modelId="{D1E4C79F-D96B-46C3-9387-0B04B8F76940}" type="presOf" srcId="{F01E610B-8817-49D9-A9E1-8923948CE640}" destId="{D8ABA919-18E1-41AC-B6C4-E506E69D672C}" srcOrd="1" destOrd="0" presId="urn:microsoft.com/office/officeart/2005/8/layout/orgChart1"/>
    <dgm:cxn modelId="{22BC04E3-8ED9-4883-A7B2-C1932A916373}" type="presOf" srcId="{40A64014-1284-4EEE-AF7A-959BE25DB7B9}" destId="{40A6BE2D-7403-40C7-B709-E29312A2ECB3}" srcOrd="0" destOrd="0" presId="urn:microsoft.com/office/officeart/2005/8/layout/orgChart1"/>
    <dgm:cxn modelId="{DD538603-A4E5-4700-952C-B0C517246D73}" type="presOf" srcId="{C48CCF1C-5953-4623-A843-6012848946D6}" destId="{6D04DF51-BA7D-4F3D-BEEB-D81776F069F0}" srcOrd="1" destOrd="0" presId="urn:microsoft.com/office/officeart/2005/8/layout/orgChart1"/>
    <dgm:cxn modelId="{6DC3154C-6F4F-43C3-B733-E3636A4913A8}" type="presOf" srcId="{CB26703D-F1D5-4228-A24C-96993E87C319}" destId="{024E51B9-61DB-4665-8140-C6601A24D938}" srcOrd="0" destOrd="0" presId="urn:microsoft.com/office/officeart/2005/8/layout/orgChart1"/>
    <dgm:cxn modelId="{70223734-F110-4A26-82A6-234D71C721F6}" type="presOf" srcId="{93A5526C-AEDA-4D48-813C-70B0CCF36F98}" destId="{68AD4C60-2440-47D2-9F0B-3C06125AECF5}" srcOrd="1" destOrd="0" presId="urn:microsoft.com/office/officeart/2005/8/layout/orgChart1"/>
    <dgm:cxn modelId="{3A0BD341-55BA-41A6-B257-C6774DA7D734}" type="presOf" srcId="{BFDA26B4-5710-43F5-BAFA-4708735D0C16}" destId="{19B34324-BD08-411B-B59F-6FCDEFFE7964}"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5275CEA6-D4E2-4708-A29F-0454A45259A3}" type="presOf" srcId="{734FDF17-C543-4CF5-AF6F-CCC9E665A0C9}" destId="{867494B7-F801-4143-9203-DA20A78D047E}" srcOrd="0" destOrd="0" presId="urn:microsoft.com/office/officeart/2005/8/layout/orgChart1"/>
    <dgm:cxn modelId="{3EC93786-477D-4CB8-8E90-41A1D4A8F93D}" type="presOf" srcId="{87C4630D-F69A-47CF-9B5E-8DE03E829F25}" destId="{1066007D-6716-408F-ABCC-CC3F6E110693}" srcOrd="0" destOrd="0" presId="urn:microsoft.com/office/officeart/2005/8/layout/orgChart1"/>
    <dgm:cxn modelId="{B99FD282-3CE7-45F6-963F-D77AE50503B5}" type="presOf" srcId="{734FDF17-C543-4CF5-AF6F-CCC9E665A0C9}" destId="{2E8154F3-541C-4622-AB55-9476F627E986}" srcOrd="1" destOrd="0" presId="urn:microsoft.com/office/officeart/2005/8/layout/orgChart1"/>
    <dgm:cxn modelId="{E9F32B5F-CA02-4E9A-91B4-5C5135B5ED4F}" type="presOf" srcId="{A96BCA3D-D7C2-4537-AB77-55058808C1A9}" destId="{126F570B-0098-4598-B6C8-DADB8E352B45}" srcOrd="1" destOrd="0" presId="urn:microsoft.com/office/officeart/2005/8/layout/orgChart1"/>
    <dgm:cxn modelId="{6173B527-9FA1-4334-9237-509227A2CB0E}" type="presOf" srcId="{11AD334C-B720-44A7-8E83-D224BF3B1504}" destId="{53783F43-E906-4474-AC58-8AA8009B20F6}" srcOrd="0" destOrd="0" presId="urn:microsoft.com/office/officeart/2005/8/layout/orgChart1"/>
    <dgm:cxn modelId="{C747194B-8DE9-4C3E-8DC1-41EEE8F325E9}" type="presOf" srcId="{4D1693CB-92A3-4832-B0BF-F1027A24413D}" destId="{FD72CC63-894C-4176-BFFA-6AEE829E4726}" srcOrd="1" destOrd="0" presId="urn:microsoft.com/office/officeart/2005/8/layout/orgChart1"/>
    <dgm:cxn modelId="{C8C0C4A3-2B12-490D-9648-2DF013591FA6}" type="presOf" srcId="{823DEEB8-DAB1-4EC7-B092-5F8BBFDE5584}" destId="{78D3C7D4-8E65-4303-8713-FC4450F8DC15}"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8260FEFD-3FC0-4D1D-9804-D0A126A044D5}" type="presOf" srcId="{EBD4CD79-8225-4792-82A3-253A539375A6}" destId="{AE8A4DD2-BFE6-48B9-A553-E83BFBA5477B}" srcOrd="1" destOrd="0" presId="urn:microsoft.com/office/officeart/2005/8/layout/orgChart1"/>
    <dgm:cxn modelId="{A8A265B9-3161-4F7F-99A7-06BD4BB697FB}" type="presOf" srcId="{EBD4CD79-8225-4792-82A3-253A539375A6}" destId="{F1A1663F-0BFF-4E1E-90B9-D760441C1CDB}" srcOrd="0" destOrd="0" presId="urn:microsoft.com/office/officeart/2005/8/layout/orgChart1"/>
    <dgm:cxn modelId="{D6C80F63-582C-4BB0-A8AE-4202651C2490}" type="presOf" srcId="{850AA42E-DD7D-4202-A669-F46EC4B815AD}" destId="{88A1743F-966E-4561-8D68-FC11EF95B45A}" srcOrd="0" destOrd="0" presId="urn:microsoft.com/office/officeart/2005/8/layout/orgChart1"/>
    <dgm:cxn modelId="{43AA3959-37E7-40F3-A0F3-9FD734CF3B19}" type="presOf" srcId="{91C476B7-9FCB-4BBA-B7CC-98C951BABF08}" destId="{FD0EB6F2-D0BB-464A-9AC7-9BF10AC11114}"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BC332B85-7804-486C-81A0-5E68FCE26D94}" type="presOf" srcId="{4BEB6D0B-B96F-4DB4-939C-4237821B4358}" destId="{B2554413-104E-406A-9CC5-349745215342}" srcOrd="0" destOrd="0" presId="urn:microsoft.com/office/officeart/2005/8/layout/orgChart1"/>
    <dgm:cxn modelId="{655B1079-2891-4A37-A35C-1CCCC37CF03B}" type="presOf" srcId="{C48CCF1C-5953-4623-A843-6012848946D6}" destId="{741A17AF-83C9-4327-8F86-364DF107986B}"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BCEEDD08-9942-4E8D-82F4-D00B46623111}" type="presOf" srcId="{9A1703C9-6B0C-4FE0-80BF-41F813E9F152}" destId="{B49E9D26-E9F0-4FCF-90B2-1875BBB67B8F}" srcOrd="0" destOrd="0" presId="urn:microsoft.com/office/officeart/2005/8/layout/orgChart1"/>
    <dgm:cxn modelId="{8E48C3B3-06AE-4CFC-BD3F-F137A661FFA9}" type="presOf" srcId="{1393496C-F495-4051-8A95-A71E8FCAC781}" destId="{C318070A-2C5F-41D4-A587-DE10A89FAD57}"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0B583780-D977-4579-B49E-7519688ADA97}" type="presOf" srcId="{2E911E43-E8AF-4C0F-8447-43FF439EF7E6}" destId="{8457549B-7E43-4A86-AF6A-9960A58EE57A}" srcOrd="1" destOrd="0" presId="urn:microsoft.com/office/officeart/2005/8/layout/orgChart1"/>
    <dgm:cxn modelId="{5ED3C513-7646-4425-8397-EA806BF5FE60}" type="presParOf" srcId="{E2121889-EF6E-4CA4-908C-7572AFBC629A}" destId="{07BEC272-0423-4E42-B899-F60FC75BD79A}" srcOrd="0" destOrd="0" presId="urn:microsoft.com/office/officeart/2005/8/layout/orgChart1"/>
    <dgm:cxn modelId="{5C18A21F-A6EF-4DD1-866E-B2C1BA337234}" type="presParOf" srcId="{07BEC272-0423-4E42-B899-F60FC75BD79A}" destId="{0B47B95E-C06E-4FEB-A708-23CA7D67581D}" srcOrd="0" destOrd="0" presId="urn:microsoft.com/office/officeart/2005/8/layout/orgChart1"/>
    <dgm:cxn modelId="{52A6B405-E255-4B90-833F-BD15EBC255DB}" type="presParOf" srcId="{0B47B95E-C06E-4FEB-A708-23CA7D67581D}" destId="{129F113F-8972-4A99-86DB-EBDD1A507309}" srcOrd="0" destOrd="0" presId="urn:microsoft.com/office/officeart/2005/8/layout/orgChart1"/>
    <dgm:cxn modelId="{8F646FA0-C47F-4BA3-A83D-A54D39F39969}" type="presParOf" srcId="{0B47B95E-C06E-4FEB-A708-23CA7D67581D}" destId="{A49D3927-7449-4735-AC87-5BDC01040BD5}" srcOrd="1" destOrd="0" presId="urn:microsoft.com/office/officeart/2005/8/layout/orgChart1"/>
    <dgm:cxn modelId="{88671DEA-5924-437E-953C-674CFE11CBCC}" type="presParOf" srcId="{07BEC272-0423-4E42-B899-F60FC75BD79A}" destId="{E6AA575D-067F-4F0E-AE13-7D292B379AE5}" srcOrd="1" destOrd="0" presId="urn:microsoft.com/office/officeart/2005/8/layout/orgChart1"/>
    <dgm:cxn modelId="{37B03899-D6EE-43FE-8BBE-2141D4DD28CC}" type="presParOf" srcId="{E6AA575D-067F-4F0E-AE13-7D292B379AE5}" destId="{F1668CB1-CE3C-418F-83C0-03F55AF33091}" srcOrd="0" destOrd="0" presId="urn:microsoft.com/office/officeart/2005/8/layout/orgChart1"/>
    <dgm:cxn modelId="{AD5489C2-0360-41FD-B5D1-19D856AA94CC}" type="presParOf" srcId="{E6AA575D-067F-4F0E-AE13-7D292B379AE5}" destId="{B64FA887-F18F-4472-9D23-71CD916FDF16}" srcOrd="1" destOrd="0" presId="urn:microsoft.com/office/officeart/2005/8/layout/orgChart1"/>
    <dgm:cxn modelId="{5F12086C-4C08-41CE-8236-2A26DB5A9B2D}" type="presParOf" srcId="{B64FA887-F18F-4472-9D23-71CD916FDF16}" destId="{BEBB1AE9-E66F-42AE-B53A-8C049D3AE204}" srcOrd="0" destOrd="0" presId="urn:microsoft.com/office/officeart/2005/8/layout/orgChart1"/>
    <dgm:cxn modelId="{99FF2FFA-A15C-4BD6-B903-E68952250F59}" type="presParOf" srcId="{BEBB1AE9-E66F-42AE-B53A-8C049D3AE204}" destId="{B94ED2C7-5C22-410F-A096-6BB923FB329C}" srcOrd="0" destOrd="0" presId="urn:microsoft.com/office/officeart/2005/8/layout/orgChart1"/>
    <dgm:cxn modelId="{1BDBF1E3-4D80-4906-97C3-5B5E93A93D9B}" type="presParOf" srcId="{BEBB1AE9-E66F-42AE-B53A-8C049D3AE204}" destId="{1EF2A7DE-B1DC-41BC-9A7F-B75495E75447}" srcOrd="1" destOrd="0" presId="urn:microsoft.com/office/officeart/2005/8/layout/orgChart1"/>
    <dgm:cxn modelId="{EEE569EA-0136-4EAE-9428-C0B2361593FC}" type="presParOf" srcId="{B64FA887-F18F-4472-9D23-71CD916FDF16}" destId="{90233086-8504-42CD-8509-C06CEBB5E14D}" srcOrd="1" destOrd="0" presId="urn:microsoft.com/office/officeart/2005/8/layout/orgChart1"/>
    <dgm:cxn modelId="{65807829-0EEF-4AC9-B435-EB993F4BBD00}" type="presParOf" srcId="{90233086-8504-42CD-8509-C06CEBB5E14D}" destId="{A028FF3D-5E9A-4F7D-BBB7-53E1A02A079F}" srcOrd="0" destOrd="0" presId="urn:microsoft.com/office/officeart/2005/8/layout/orgChart1"/>
    <dgm:cxn modelId="{343ECBC9-B8D1-4C9D-8E9D-C365E9105A25}" type="presParOf" srcId="{90233086-8504-42CD-8509-C06CEBB5E14D}" destId="{DFC875E6-5DFB-4E65-B45B-EF772550185F}" srcOrd="1" destOrd="0" presId="urn:microsoft.com/office/officeart/2005/8/layout/orgChart1"/>
    <dgm:cxn modelId="{04BBF1EB-64A3-42F4-A19E-0FCF9E602693}" type="presParOf" srcId="{DFC875E6-5DFB-4E65-B45B-EF772550185F}" destId="{37F9E2E8-92E9-43E4-8D2D-E06056818C3B}" srcOrd="0" destOrd="0" presId="urn:microsoft.com/office/officeart/2005/8/layout/orgChart1"/>
    <dgm:cxn modelId="{2D5C2362-1537-438B-8360-658E3E329C9A}" type="presParOf" srcId="{37F9E2E8-92E9-43E4-8D2D-E06056818C3B}" destId="{99CDBD7E-8A40-4983-8581-B2471E06C265}" srcOrd="0" destOrd="0" presId="urn:microsoft.com/office/officeart/2005/8/layout/orgChart1"/>
    <dgm:cxn modelId="{80C23692-4237-4371-A3BE-ADA9679C6B66}" type="presParOf" srcId="{37F9E2E8-92E9-43E4-8D2D-E06056818C3B}" destId="{761D0689-AD9D-4E5E-B7CF-4948BE9E5026}" srcOrd="1" destOrd="0" presId="urn:microsoft.com/office/officeart/2005/8/layout/orgChart1"/>
    <dgm:cxn modelId="{57C7E3AC-B757-408C-911C-4F5DFC673D30}" type="presParOf" srcId="{DFC875E6-5DFB-4E65-B45B-EF772550185F}" destId="{D593326C-25A6-440F-BA7A-DA27D1858BF9}" srcOrd="1" destOrd="0" presId="urn:microsoft.com/office/officeart/2005/8/layout/orgChart1"/>
    <dgm:cxn modelId="{E56268C2-223E-42BC-AEDD-A1A8ED14BFED}" type="presParOf" srcId="{D593326C-25A6-440F-BA7A-DA27D1858BF9}" destId="{B9DC87FE-FBEB-4EE3-87D7-AF1A9DFBE829}" srcOrd="0" destOrd="0" presId="urn:microsoft.com/office/officeart/2005/8/layout/orgChart1"/>
    <dgm:cxn modelId="{CDC8AAFB-6501-46CE-815B-94249D04245A}" type="presParOf" srcId="{D593326C-25A6-440F-BA7A-DA27D1858BF9}" destId="{AE026691-A64D-4DC1-A0FD-00EBBAD5334E}" srcOrd="1" destOrd="0" presId="urn:microsoft.com/office/officeart/2005/8/layout/orgChart1"/>
    <dgm:cxn modelId="{FE71ACD2-417D-4A71-BC23-07C566F2107C}" type="presParOf" srcId="{AE026691-A64D-4DC1-A0FD-00EBBAD5334E}" destId="{0596C872-9D7A-4C0A-A0CA-2F210EDC89E7}" srcOrd="0" destOrd="0" presId="urn:microsoft.com/office/officeart/2005/8/layout/orgChart1"/>
    <dgm:cxn modelId="{FF8EC3F2-C7AC-4E49-A013-4EEF0F520849}" type="presParOf" srcId="{0596C872-9D7A-4C0A-A0CA-2F210EDC89E7}" destId="{E9B46B83-48DF-4EF2-B252-E3BF270EE3C0}" srcOrd="0" destOrd="0" presId="urn:microsoft.com/office/officeart/2005/8/layout/orgChart1"/>
    <dgm:cxn modelId="{F6BC19A3-874A-4C00-A573-3CEE689EE202}" type="presParOf" srcId="{0596C872-9D7A-4C0A-A0CA-2F210EDC89E7}" destId="{1C9D1E51-0704-4095-82BC-7B9980C482E8}" srcOrd="1" destOrd="0" presId="urn:microsoft.com/office/officeart/2005/8/layout/orgChart1"/>
    <dgm:cxn modelId="{A0BE1961-AA0E-4B5C-8CC3-84BB2C2A65A7}" type="presParOf" srcId="{AE026691-A64D-4DC1-A0FD-00EBBAD5334E}" destId="{079DC9BE-C64A-409B-909F-185B5F536CF8}" srcOrd="1" destOrd="0" presId="urn:microsoft.com/office/officeart/2005/8/layout/orgChart1"/>
    <dgm:cxn modelId="{9EDAF210-F2E9-4E1F-8F01-8F8CA324927B}" type="presParOf" srcId="{AE026691-A64D-4DC1-A0FD-00EBBAD5334E}" destId="{FE00FBB4-F61F-4A13-B2DE-4937FC558B94}" srcOrd="2" destOrd="0" presId="urn:microsoft.com/office/officeart/2005/8/layout/orgChart1"/>
    <dgm:cxn modelId="{EF241811-F159-405B-B867-5D563A487BD3}" type="presParOf" srcId="{D593326C-25A6-440F-BA7A-DA27D1858BF9}" destId="{78D3C7D4-8E65-4303-8713-FC4450F8DC15}" srcOrd="2" destOrd="0" presId="urn:microsoft.com/office/officeart/2005/8/layout/orgChart1"/>
    <dgm:cxn modelId="{FC3397AC-3042-4546-A6C2-C8C0D2E84297}" type="presParOf" srcId="{D593326C-25A6-440F-BA7A-DA27D1858BF9}" destId="{C777E97B-AA1E-4D42-A208-8CDDF2DC3E82}" srcOrd="3" destOrd="0" presId="urn:microsoft.com/office/officeart/2005/8/layout/orgChart1"/>
    <dgm:cxn modelId="{29B84ECD-E32B-4778-BEBF-D76584DB4E15}" type="presParOf" srcId="{C777E97B-AA1E-4D42-A208-8CDDF2DC3E82}" destId="{0620CFDC-8B85-4C35-9742-6ED5F02FABB3}" srcOrd="0" destOrd="0" presId="urn:microsoft.com/office/officeart/2005/8/layout/orgChart1"/>
    <dgm:cxn modelId="{B392D15C-5BF1-43AA-BBD5-F18F96D18519}" type="presParOf" srcId="{0620CFDC-8B85-4C35-9742-6ED5F02FABB3}" destId="{DD7A384B-9184-47FD-A760-3BEBECCA498C}" srcOrd="0" destOrd="0" presId="urn:microsoft.com/office/officeart/2005/8/layout/orgChart1"/>
    <dgm:cxn modelId="{0959BD93-0645-4885-B150-1F83E6BCE91A}" type="presParOf" srcId="{0620CFDC-8B85-4C35-9742-6ED5F02FABB3}" destId="{3BB46B51-8531-4211-845C-53824F0021A9}" srcOrd="1" destOrd="0" presId="urn:microsoft.com/office/officeart/2005/8/layout/orgChart1"/>
    <dgm:cxn modelId="{3345E9AA-51B2-4292-8522-D7B0C4AAB462}" type="presParOf" srcId="{C777E97B-AA1E-4D42-A208-8CDDF2DC3E82}" destId="{7B6B9887-5F35-42A0-BA67-DDBAB66EB3E1}" srcOrd="1" destOrd="0" presId="urn:microsoft.com/office/officeart/2005/8/layout/orgChart1"/>
    <dgm:cxn modelId="{BBE984DE-C3A5-4806-9B0F-707D36B2B0C6}" type="presParOf" srcId="{C777E97B-AA1E-4D42-A208-8CDDF2DC3E82}" destId="{0C5DA0A5-A343-42D7-BD9A-B8B4CB7B5591}" srcOrd="2" destOrd="0" presId="urn:microsoft.com/office/officeart/2005/8/layout/orgChart1"/>
    <dgm:cxn modelId="{1EFF3D47-37AB-4355-816D-D20A3E484E1B}" type="presParOf" srcId="{D593326C-25A6-440F-BA7A-DA27D1858BF9}" destId="{6F505C00-AA3E-439A-88A4-32EF2D9DE85A}" srcOrd="4" destOrd="0" presId="urn:microsoft.com/office/officeart/2005/8/layout/orgChart1"/>
    <dgm:cxn modelId="{E6599288-E78F-4B2B-B7B3-7A8B9CC27442}" type="presParOf" srcId="{D593326C-25A6-440F-BA7A-DA27D1858BF9}" destId="{8865E153-3A36-41C3-BE8D-43BA5418D433}" srcOrd="5" destOrd="0" presId="urn:microsoft.com/office/officeart/2005/8/layout/orgChart1"/>
    <dgm:cxn modelId="{CDF444CD-A43C-4797-82CC-9D24C1E6D8F6}" type="presParOf" srcId="{8865E153-3A36-41C3-BE8D-43BA5418D433}" destId="{E644461B-CC7D-4967-9190-DCC1BD626E2E}" srcOrd="0" destOrd="0" presId="urn:microsoft.com/office/officeart/2005/8/layout/orgChart1"/>
    <dgm:cxn modelId="{A33D55FD-0494-4028-AD6B-977E6C7B951D}" type="presParOf" srcId="{E644461B-CC7D-4967-9190-DCC1BD626E2E}" destId="{741A17AF-83C9-4327-8F86-364DF107986B}" srcOrd="0" destOrd="0" presId="urn:microsoft.com/office/officeart/2005/8/layout/orgChart1"/>
    <dgm:cxn modelId="{CE729FB2-82CE-49FE-BBE8-636552D26038}" type="presParOf" srcId="{E644461B-CC7D-4967-9190-DCC1BD626E2E}" destId="{6D04DF51-BA7D-4F3D-BEEB-D81776F069F0}" srcOrd="1" destOrd="0" presId="urn:microsoft.com/office/officeart/2005/8/layout/orgChart1"/>
    <dgm:cxn modelId="{3819D3C1-2701-4BB8-981E-535A113086D2}" type="presParOf" srcId="{8865E153-3A36-41C3-BE8D-43BA5418D433}" destId="{54129BC3-2C0F-4A30-9E4D-1549A7BACAC5}" srcOrd="1" destOrd="0" presId="urn:microsoft.com/office/officeart/2005/8/layout/orgChart1"/>
    <dgm:cxn modelId="{FE17BAC9-507B-4E53-B0B6-FD235B0BE85C}" type="presParOf" srcId="{8865E153-3A36-41C3-BE8D-43BA5418D433}" destId="{EE96EF2E-6EC7-4A94-A7C3-15378EA6F9CE}" srcOrd="2" destOrd="0" presId="urn:microsoft.com/office/officeart/2005/8/layout/orgChart1"/>
    <dgm:cxn modelId="{EF45E5D3-83C3-4595-82F4-7E5D29680E69}" type="presParOf" srcId="{DFC875E6-5DFB-4E65-B45B-EF772550185F}" destId="{E4A8F9A4-AD6A-40DE-9402-32D6EC5FFF97}" srcOrd="2" destOrd="0" presId="urn:microsoft.com/office/officeart/2005/8/layout/orgChart1"/>
    <dgm:cxn modelId="{5DFCB494-1A30-47D3-91DF-2E0B8ECE2EB8}" type="presParOf" srcId="{90233086-8504-42CD-8509-C06CEBB5E14D}" destId="{475BA088-7396-4BA9-B792-69EE6759C03E}" srcOrd="2" destOrd="0" presId="urn:microsoft.com/office/officeart/2005/8/layout/orgChart1"/>
    <dgm:cxn modelId="{07F71478-B83C-44AD-A13B-84029E04DE98}" type="presParOf" srcId="{90233086-8504-42CD-8509-C06CEBB5E14D}" destId="{8F1C0529-85F5-46A0-9F33-C7399B35B62F}" srcOrd="3" destOrd="0" presId="urn:microsoft.com/office/officeart/2005/8/layout/orgChart1"/>
    <dgm:cxn modelId="{FD3AA795-BADA-478D-AFC8-E410C8946975}" type="presParOf" srcId="{8F1C0529-85F5-46A0-9F33-C7399B35B62F}" destId="{9192D7E6-56A6-4D39-8559-36F4A52483D6}" srcOrd="0" destOrd="0" presId="urn:microsoft.com/office/officeart/2005/8/layout/orgChart1"/>
    <dgm:cxn modelId="{B9F8785B-9CDD-4A05-B5BC-F3BA8771C988}" type="presParOf" srcId="{9192D7E6-56A6-4D39-8559-36F4A52483D6}" destId="{2B57D842-C132-4E06-BAEE-7A81848A92FD}" srcOrd="0" destOrd="0" presId="urn:microsoft.com/office/officeart/2005/8/layout/orgChart1"/>
    <dgm:cxn modelId="{C1760F5A-D87A-4995-9771-A9206D4D90E6}" type="presParOf" srcId="{9192D7E6-56A6-4D39-8559-36F4A52483D6}" destId="{42CE7848-A09D-4868-97D1-9510E1071570}" srcOrd="1" destOrd="0" presId="urn:microsoft.com/office/officeart/2005/8/layout/orgChart1"/>
    <dgm:cxn modelId="{7B73112E-4819-4F26-A716-6BB5FCE3DD86}" type="presParOf" srcId="{8F1C0529-85F5-46A0-9F33-C7399B35B62F}" destId="{1B5ECF54-B816-4238-BA57-2AAE9297082B}" srcOrd="1" destOrd="0" presId="urn:microsoft.com/office/officeart/2005/8/layout/orgChart1"/>
    <dgm:cxn modelId="{14914067-29B2-426D-B5BB-E4CEB30D8709}" type="presParOf" srcId="{1B5ECF54-B816-4238-BA57-2AAE9297082B}" destId="{BE5E4EDF-0EA8-445D-BE2C-4C22E40AA606}" srcOrd="0" destOrd="0" presId="urn:microsoft.com/office/officeart/2005/8/layout/orgChart1"/>
    <dgm:cxn modelId="{59CF5C69-F958-4EFF-8024-C512831C73BB}" type="presParOf" srcId="{1B5ECF54-B816-4238-BA57-2AAE9297082B}" destId="{8DE802C6-3FF7-4FCA-B499-91D9A9BD38E4}" srcOrd="1" destOrd="0" presId="urn:microsoft.com/office/officeart/2005/8/layout/orgChart1"/>
    <dgm:cxn modelId="{7B6D70BF-A4D8-40C2-8901-DA39D6642C21}" type="presParOf" srcId="{8DE802C6-3FF7-4FCA-B499-91D9A9BD38E4}" destId="{032CA9AE-FF82-49E0-A3D0-C9ED3F31B86B}" srcOrd="0" destOrd="0" presId="urn:microsoft.com/office/officeart/2005/8/layout/orgChart1"/>
    <dgm:cxn modelId="{D8FF156B-ABCB-4039-9CD0-9471760C3F52}" type="presParOf" srcId="{032CA9AE-FF82-49E0-A3D0-C9ED3F31B86B}" destId="{EDDA187E-D807-4DC9-8F25-078016371689}" srcOrd="0" destOrd="0" presId="urn:microsoft.com/office/officeart/2005/8/layout/orgChart1"/>
    <dgm:cxn modelId="{39296CAE-3830-4BB7-9381-5F466F886283}" type="presParOf" srcId="{032CA9AE-FF82-49E0-A3D0-C9ED3F31B86B}" destId="{FD72CC63-894C-4176-BFFA-6AEE829E4726}" srcOrd="1" destOrd="0" presId="urn:microsoft.com/office/officeart/2005/8/layout/orgChart1"/>
    <dgm:cxn modelId="{EE5FE031-4C79-444C-92F1-7D5955C60A11}" type="presParOf" srcId="{8DE802C6-3FF7-4FCA-B499-91D9A9BD38E4}" destId="{38A81970-8460-4942-A274-15752EAE8667}" srcOrd="1" destOrd="0" presId="urn:microsoft.com/office/officeart/2005/8/layout/orgChart1"/>
    <dgm:cxn modelId="{8AE6476D-DBED-44A0-BCD3-8E7FE894EEBD}" type="presParOf" srcId="{8DE802C6-3FF7-4FCA-B499-91D9A9BD38E4}" destId="{AD1FC83C-F355-4702-BCEF-6841EFC364E2}" srcOrd="2" destOrd="0" presId="urn:microsoft.com/office/officeart/2005/8/layout/orgChart1"/>
    <dgm:cxn modelId="{9D7B4921-AB95-4C05-9D91-05AD1F219877}" type="presParOf" srcId="{1B5ECF54-B816-4238-BA57-2AAE9297082B}" destId="{AE8790C8-B116-4C07-B78F-15668B40C321}" srcOrd="2" destOrd="0" presId="urn:microsoft.com/office/officeart/2005/8/layout/orgChart1"/>
    <dgm:cxn modelId="{5EB58439-EEF5-41C8-8877-6AFF1410B4EA}" type="presParOf" srcId="{1B5ECF54-B816-4238-BA57-2AAE9297082B}" destId="{BF8FED35-076B-4D80-AEFB-786DC17198D5}" srcOrd="3" destOrd="0" presId="urn:microsoft.com/office/officeart/2005/8/layout/orgChart1"/>
    <dgm:cxn modelId="{598F3798-E7D5-4754-B234-4AFA3FEE1574}" type="presParOf" srcId="{BF8FED35-076B-4D80-AEFB-786DC17198D5}" destId="{73E6255C-1893-4D28-AE97-D2E05C07DFC0}" srcOrd="0" destOrd="0" presId="urn:microsoft.com/office/officeart/2005/8/layout/orgChart1"/>
    <dgm:cxn modelId="{A9EE0394-7803-41FD-B7F9-314EEA0CF531}" type="presParOf" srcId="{73E6255C-1893-4D28-AE97-D2E05C07DFC0}" destId="{5C724676-FD6B-408D-A6FA-362B84F1A498}" srcOrd="0" destOrd="0" presId="urn:microsoft.com/office/officeart/2005/8/layout/orgChart1"/>
    <dgm:cxn modelId="{251E1F0C-FE23-45E8-AD12-F801D5160D2C}" type="presParOf" srcId="{73E6255C-1893-4D28-AE97-D2E05C07DFC0}" destId="{D8ABA919-18E1-41AC-B6C4-E506E69D672C}" srcOrd="1" destOrd="0" presId="urn:microsoft.com/office/officeart/2005/8/layout/orgChart1"/>
    <dgm:cxn modelId="{B73CC040-53E3-49FC-B62E-CA3BAC19414B}" type="presParOf" srcId="{BF8FED35-076B-4D80-AEFB-786DC17198D5}" destId="{4425206F-3C9C-41EE-9BFE-824809B67DD0}" srcOrd="1" destOrd="0" presId="urn:microsoft.com/office/officeart/2005/8/layout/orgChart1"/>
    <dgm:cxn modelId="{B7030C97-4E48-4A1A-9826-7AA967B14373}" type="presParOf" srcId="{BF8FED35-076B-4D80-AEFB-786DC17198D5}" destId="{63423AAD-E7B7-4C50-8C94-47EDCD96941B}" srcOrd="2" destOrd="0" presId="urn:microsoft.com/office/officeart/2005/8/layout/orgChart1"/>
    <dgm:cxn modelId="{8A10F9B0-7B33-4B5D-BA30-96B15403F8A2}" type="presParOf" srcId="{1B5ECF54-B816-4238-BA57-2AAE9297082B}" destId="{B2554413-104E-406A-9CC5-349745215342}" srcOrd="4" destOrd="0" presId="urn:microsoft.com/office/officeart/2005/8/layout/orgChart1"/>
    <dgm:cxn modelId="{465AE6D5-575F-49E1-B999-1010194884E8}" type="presParOf" srcId="{1B5ECF54-B816-4238-BA57-2AAE9297082B}" destId="{D72EC4F2-E6DC-4D7F-A1A5-EABC086DCEBA}" srcOrd="5" destOrd="0" presId="urn:microsoft.com/office/officeart/2005/8/layout/orgChart1"/>
    <dgm:cxn modelId="{78EB55F5-7DE1-4CA1-B15C-E7C7E963D89F}" type="presParOf" srcId="{D72EC4F2-E6DC-4D7F-A1A5-EABC086DCEBA}" destId="{9E5DC13B-2C06-45C1-9115-01F1E4C12F99}" srcOrd="0" destOrd="0" presId="urn:microsoft.com/office/officeart/2005/8/layout/orgChart1"/>
    <dgm:cxn modelId="{BA61449C-D829-48DF-B278-96DFCDE7F3F2}" type="presParOf" srcId="{9E5DC13B-2C06-45C1-9115-01F1E4C12F99}" destId="{C3640126-70E2-43AD-B0C8-14F4A145E69D}" srcOrd="0" destOrd="0" presId="urn:microsoft.com/office/officeart/2005/8/layout/orgChart1"/>
    <dgm:cxn modelId="{8A564FF5-F130-465E-8351-26680115FC83}" type="presParOf" srcId="{9E5DC13B-2C06-45C1-9115-01F1E4C12F99}" destId="{C318070A-2C5F-41D4-A587-DE10A89FAD57}" srcOrd="1" destOrd="0" presId="urn:microsoft.com/office/officeart/2005/8/layout/orgChart1"/>
    <dgm:cxn modelId="{752E0722-1E41-42B5-8A2C-C31C74E10294}" type="presParOf" srcId="{D72EC4F2-E6DC-4D7F-A1A5-EABC086DCEBA}" destId="{4DF70DD4-B891-45B9-9131-FB46A6887A10}" srcOrd="1" destOrd="0" presId="urn:microsoft.com/office/officeart/2005/8/layout/orgChart1"/>
    <dgm:cxn modelId="{E94AD128-4BA4-4FF1-B12D-F99A2FB42F1D}" type="presParOf" srcId="{D72EC4F2-E6DC-4D7F-A1A5-EABC086DCEBA}" destId="{335AEEE5-2E77-4976-AA76-1BBBE29F8B21}" srcOrd="2" destOrd="0" presId="urn:microsoft.com/office/officeart/2005/8/layout/orgChart1"/>
    <dgm:cxn modelId="{5A677835-9CE8-41FE-801B-14016B680398}" type="presParOf" srcId="{1B5ECF54-B816-4238-BA57-2AAE9297082B}" destId="{813BFB9B-D964-4C6C-95B6-FA36C9FC47D0}" srcOrd="6" destOrd="0" presId="urn:microsoft.com/office/officeart/2005/8/layout/orgChart1"/>
    <dgm:cxn modelId="{B4BB1DD9-30A4-42BD-A13D-A9ECE8B769D4}" type="presParOf" srcId="{1B5ECF54-B816-4238-BA57-2AAE9297082B}" destId="{BEB993E2-60A0-464E-9CF5-415F425D512A}" srcOrd="7" destOrd="0" presId="urn:microsoft.com/office/officeart/2005/8/layout/orgChart1"/>
    <dgm:cxn modelId="{247533B1-AC46-41A2-9B91-A9D5A6C8A30F}" type="presParOf" srcId="{BEB993E2-60A0-464E-9CF5-415F425D512A}" destId="{36AC2BB4-8177-44D6-8E0E-7FF7232D5D2E}" srcOrd="0" destOrd="0" presId="urn:microsoft.com/office/officeart/2005/8/layout/orgChart1"/>
    <dgm:cxn modelId="{21727E7F-37AC-4A87-8FBF-1FA71A0ED857}" type="presParOf" srcId="{36AC2BB4-8177-44D6-8E0E-7FF7232D5D2E}" destId="{B3A6615A-A732-42FD-A03C-2BC94E7C6510}" srcOrd="0" destOrd="0" presId="urn:microsoft.com/office/officeart/2005/8/layout/orgChart1"/>
    <dgm:cxn modelId="{8C23B3BA-33C1-4451-82AE-DB9CAFF7000C}" type="presParOf" srcId="{36AC2BB4-8177-44D6-8E0E-7FF7232D5D2E}" destId="{0B07AC63-ACE8-4FBA-9E20-B2F2BB6F57E0}" srcOrd="1" destOrd="0" presId="urn:microsoft.com/office/officeart/2005/8/layout/orgChart1"/>
    <dgm:cxn modelId="{71596D3D-0BDE-4A21-8A2B-BCDC745C5178}" type="presParOf" srcId="{BEB993E2-60A0-464E-9CF5-415F425D512A}" destId="{7FEE1D89-B16C-4B33-93A6-1ECD9D3EE590}" srcOrd="1" destOrd="0" presId="urn:microsoft.com/office/officeart/2005/8/layout/orgChart1"/>
    <dgm:cxn modelId="{FD622069-BF8F-4F66-82B9-8CABEC96053B}" type="presParOf" srcId="{BEB993E2-60A0-464E-9CF5-415F425D512A}" destId="{A7BD1ED8-ECBB-4ADD-8C7D-0CB6C7C7F74E}" srcOrd="2" destOrd="0" presId="urn:microsoft.com/office/officeart/2005/8/layout/orgChart1"/>
    <dgm:cxn modelId="{873642BF-AEED-4BA4-A86C-140B7CB74D83}" type="presParOf" srcId="{8F1C0529-85F5-46A0-9F33-C7399B35B62F}" destId="{745FD5D8-6AB3-4976-98FD-0A3D566078C0}" srcOrd="2" destOrd="0" presId="urn:microsoft.com/office/officeart/2005/8/layout/orgChart1"/>
    <dgm:cxn modelId="{B33DFDFE-EEA4-4A65-91B0-A1BBE9D28EE6}" type="presParOf" srcId="{90233086-8504-42CD-8509-C06CEBB5E14D}" destId="{B49E9D26-E9F0-4FCF-90B2-1875BBB67B8F}" srcOrd="4" destOrd="0" presId="urn:microsoft.com/office/officeart/2005/8/layout/orgChart1"/>
    <dgm:cxn modelId="{593AA637-EC15-47B4-AD38-8B697A090AF6}" type="presParOf" srcId="{90233086-8504-42CD-8509-C06CEBB5E14D}" destId="{31BA278A-D139-459C-96F1-CD247EB34F6A}" srcOrd="5" destOrd="0" presId="urn:microsoft.com/office/officeart/2005/8/layout/orgChart1"/>
    <dgm:cxn modelId="{34B22670-86A9-4C2C-8DE4-873314679184}" type="presParOf" srcId="{31BA278A-D139-459C-96F1-CD247EB34F6A}" destId="{40DA58F7-FDAA-4E90-BA29-7357460F65BD}" srcOrd="0" destOrd="0" presId="urn:microsoft.com/office/officeart/2005/8/layout/orgChart1"/>
    <dgm:cxn modelId="{4C4F7353-8F18-44E5-8471-6A0A011F18C2}" type="presParOf" srcId="{40DA58F7-FDAA-4E90-BA29-7357460F65BD}" destId="{1B142EC8-3788-405F-B9BC-C6BACCEC906D}" srcOrd="0" destOrd="0" presId="urn:microsoft.com/office/officeart/2005/8/layout/orgChart1"/>
    <dgm:cxn modelId="{C2652BCD-F70E-44FB-81A3-DAFFE4B2DD7D}" type="presParOf" srcId="{40DA58F7-FDAA-4E90-BA29-7357460F65BD}" destId="{126F570B-0098-4598-B6C8-DADB8E352B45}" srcOrd="1" destOrd="0" presId="urn:microsoft.com/office/officeart/2005/8/layout/orgChart1"/>
    <dgm:cxn modelId="{BF077841-D0E9-4111-81FA-8F706F8482D0}" type="presParOf" srcId="{31BA278A-D139-459C-96F1-CD247EB34F6A}" destId="{9873F828-CD18-4882-9F0E-CBDFDDD679E2}" srcOrd="1" destOrd="0" presId="urn:microsoft.com/office/officeart/2005/8/layout/orgChart1"/>
    <dgm:cxn modelId="{C2A3F163-D5FC-4754-B185-64E3B68EF6F8}" type="presParOf" srcId="{9873F828-CD18-4882-9F0E-CBDFDDD679E2}" destId="{A2619CE9-DB44-4DDF-B9EA-160FA71259D4}" srcOrd="0" destOrd="0" presId="urn:microsoft.com/office/officeart/2005/8/layout/orgChart1"/>
    <dgm:cxn modelId="{2596DC3D-DAC3-4A0A-9BE5-ECD7E772F780}" type="presParOf" srcId="{9873F828-CD18-4882-9F0E-CBDFDDD679E2}" destId="{60D3A9AE-9DDA-4433-A7F8-CF437D45C33C}" srcOrd="1" destOrd="0" presId="urn:microsoft.com/office/officeart/2005/8/layout/orgChart1"/>
    <dgm:cxn modelId="{2A51F672-A048-4E08-80CB-E497B4A3C931}" type="presParOf" srcId="{60D3A9AE-9DDA-4433-A7F8-CF437D45C33C}" destId="{F8512B91-47D1-400B-A57B-B30D46A7AE31}" srcOrd="0" destOrd="0" presId="urn:microsoft.com/office/officeart/2005/8/layout/orgChart1"/>
    <dgm:cxn modelId="{CFFB9599-7025-4B20-8B0A-7C5589C9AC29}" type="presParOf" srcId="{F8512B91-47D1-400B-A57B-B30D46A7AE31}" destId="{E059E483-6435-4565-B688-005939DE54AE}" srcOrd="0" destOrd="0" presId="urn:microsoft.com/office/officeart/2005/8/layout/orgChart1"/>
    <dgm:cxn modelId="{5746F93D-4A7C-40DC-9088-2B8357530873}" type="presParOf" srcId="{F8512B91-47D1-400B-A57B-B30D46A7AE31}" destId="{60C997D7-15D2-4B66-9BFE-236C33DA3DFA}" srcOrd="1" destOrd="0" presId="urn:microsoft.com/office/officeart/2005/8/layout/orgChart1"/>
    <dgm:cxn modelId="{3F287821-A882-4CDF-AE89-02C8FA294063}" type="presParOf" srcId="{60D3A9AE-9DDA-4433-A7F8-CF437D45C33C}" destId="{44BEDF94-E4DC-46D1-AD8D-BB4447130F08}" srcOrd="1" destOrd="0" presId="urn:microsoft.com/office/officeart/2005/8/layout/orgChart1"/>
    <dgm:cxn modelId="{F858035E-670F-490B-B715-5179A55E5C2E}" type="presParOf" srcId="{60D3A9AE-9DDA-4433-A7F8-CF437D45C33C}" destId="{DFD0DF8C-C10A-400C-997D-1FFB5DD06638}" srcOrd="2" destOrd="0" presId="urn:microsoft.com/office/officeart/2005/8/layout/orgChart1"/>
    <dgm:cxn modelId="{D094D11E-F0FA-4FF0-8640-FB9AC90B1FA8}" type="presParOf" srcId="{9873F828-CD18-4882-9F0E-CBDFDDD679E2}" destId="{A9802631-280C-438F-AAF4-A750B891E630}" srcOrd="2" destOrd="0" presId="urn:microsoft.com/office/officeart/2005/8/layout/orgChart1"/>
    <dgm:cxn modelId="{BBF36BB3-E174-414B-ACE0-D8A6CC8ABB14}" type="presParOf" srcId="{9873F828-CD18-4882-9F0E-CBDFDDD679E2}" destId="{7270FFFB-A698-46BD-8B67-5CD55393F5F4}" srcOrd="3" destOrd="0" presId="urn:microsoft.com/office/officeart/2005/8/layout/orgChart1"/>
    <dgm:cxn modelId="{3A1F2705-2944-4A3E-B8F1-FAB40F97BDF5}" type="presParOf" srcId="{7270FFFB-A698-46BD-8B67-5CD55393F5F4}" destId="{C070805E-CD1D-4E9B-B56B-93EDE963D0BE}" srcOrd="0" destOrd="0" presId="urn:microsoft.com/office/officeart/2005/8/layout/orgChart1"/>
    <dgm:cxn modelId="{94369DFD-61ED-4565-960D-692CD38B614C}" type="presParOf" srcId="{C070805E-CD1D-4E9B-B56B-93EDE963D0BE}" destId="{BF85D353-D8B9-4DDB-B198-99FA1DB7E2E1}" srcOrd="0" destOrd="0" presId="urn:microsoft.com/office/officeart/2005/8/layout/orgChart1"/>
    <dgm:cxn modelId="{0D9C9A77-A7A7-476E-B074-7899627598B3}" type="presParOf" srcId="{C070805E-CD1D-4E9B-B56B-93EDE963D0BE}" destId="{68AD4C60-2440-47D2-9F0B-3C06125AECF5}" srcOrd="1" destOrd="0" presId="urn:microsoft.com/office/officeart/2005/8/layout/orgChart1"/>
    <dgm:cxn modelId="{5249039E-1BBC-4B59-B1FA-0799906572CC}" type="presParOf" srcId="{7270FFFB-A698-46BD-8B67-5CD55393F5F4}" destId="{2B97732C-60D3-44CA-8355-F65E048F2D76}" srcOrd="1" destOrd="0" presId="urn:microsoft.com/office/officeart/2005/8/layout/orgChart1"/>
    <dgm:cxn modelId="{5C587DA3-FAEA-4443-A0EE-E1CDC5E11BA8}" type="presParOf" srcId="{7270FFFB-A698-46BD-8B67-5CD55393F5F4}" destId="{831BBD99-FC67-4018-BE6C-B92A2616DD90}" srcOrd="2" destOrd="0" presId="urn:microsoft.com/office/officeart/2005/8/layout/orgChart1"/>
    <dgm:cxn modelId="{B0D1D0A2-F57B-4F99-9F7A-ADB49EA0B9A7}" type="presParOf" srcId="{31BA278A-D139-459C-96F1-CD247EB34F6A}" destId="{344DFF1A-7827-45A2-80B8-A849B3ECCBE8}" srcOrd="2" destOrd="0" presId="urn:microsoft.com/office/officeart/2005/8/layout/orgChart1"/>
    <dgm:cxn modelId="{A03ABDA7-E4F3-4709-AD1B-4DE27E424CEA}" type="presParOf" srcId="{90233086-8504-42CD-8509-C06CEBB5E14D}" destId="{3D6F9C8E-E905-4217-8570-75EFEB9EF529}" srcOrd="6" destOrd="0" presId="urn:microsoft.com/office/officeart/2005/8/layout/orgChart1"/>
    <dgm:cxn modelId="{C3ADE733-48D8-4A5F-A894-B20F98019FB7}" type="presParOf" srcId="{90233086-8504-42CD-8509-C06CEBB5E14D}" destId="{335E64B2-68B2-45AC-9E1D-F69DCCFEBE48}" srcOrd="7" destOrd="0" presId="urn:microsoft.com/office/officeart/2005/8/layout/orgChart1"/>
    <dgm:cxn modelId="{BAC0F313-09D1-421C-89D7-D3046C27ED40}" type="presParOf" srcId="{335E64B2-68B2-45AC-9E1D-F69DCCFEBE48}" destId="{7BCA541D-5AAC-449F-AFAE-1B452ADB9160}" srcOrd="0" destOrd="0" presId="urn:microsoft.com/office/officeart/2005/8/layout/orgChart1"/>
    <dgm:cxn modelId="{8F0F488E-9437-4429-9727-B412FC84C3AE}" type="presParOf" srcId="{7BCA541D-5AAC-449F-AFAE-1B452ADB9160}" destId="{ADACAF30-8704-4367-867D-C8C919FC3E8F}" srcOrd="0" destOrd="0" presId="urn:microsoft.com/office/officeart/2005/8/layout/orgChart1"/>
    <dgm:cxn modelId="{65BE6A41-CB5E-43A9-B316-14111F962B0B}" type="presParOf" srcId="{7BCA541D-5AAC-449F-AFAE-1B452ADB9160}" destId="{64FB3C05-0898-42D4-B108-3FC54B94D9D0}" srcOrd="1" destOrd="0" presId="urn:microsoft.com/office/officeart/2005/8/layout/orgChart1"/>
    <dgm:cxn modelId="{A94C4AF1-5A8C-490C-82A9-8993B2911145}" type="presParOf" srcId="{335E64B2-68B2-45AC-9E1D-F69DCCFEBE48}" destId="{1FC112D8-7AB7-4859-AD44-91C896DD6B66}" srcOrd="1" destOrd="0" presId="urn:microsoft.com/office/officeart/2005/8/layout/orgChart1"/>
    <dgm:cxn modelId="{9C92992A-C6D2-4FB9-99F6-A4FC1192A01F}" type="presParOf" srcId="{1FC112D8-7AB7-4859-AD44-91C896DD6B66}" destId="{3D401C68-148E-419C-9D8B-F49F219EEA5B}" srcOrd="0" destOrd="0" presId="urn:microsoft.com/office/officeart/2005/8/layout/orgChart1"/>
    <dgm:cxn modelId="{BB81F608-1F30-430F-92E5-93BF8E4C90DE}" type="presParOf" srcId="{1FC112D8-7AB7-4859-AD44-91C896DD6B66}" destId="{16676705-83A7-4DFA-BD71-0EDDF391D21D}" srcOrd="1" destOrd="0" presId="urn:microsoft.com/office/officeart/2005/8/layout/orgChart1"/>
    <dgm:cxn modelId="{05D2466F-864A-4704-8CBD-8E80473E214D}" type="presParOf" srcId="{16676705-83A7-4DFA-BD71-0EDDF391D21D}" destId="{DD9348FB-9F6E-4934-B4CB-10238147D978}" srcOrd="0" destOrd="0" presId="urn:microsoft.com/office/officeart/2005/8/layout/orgChart1"/>
    <dgm:cxn modelId="{16384783-19B2-4DBA-9633-FF9F874E0E9E}" type="presParOf" srcId="{DD9348FB-9F6E-4934-B4CB-10238147D978}" destId="{88C4B46C-DE35-4799-9B2E-789C79B4E4A9}" srcOrd="0" destOrd="0" presId="urn:microsoft.com/office/officeart/2005/8/layout/orgChart1"/>
    <dgm:cxn modelId="{FCD03CC9-E58E-4BA6-AA18-9BF754EEAE5B}" type="presParOf" srcId="{DD9348FB-9F6E-4934-B4CB-10238147D978}" destId="{48A4826C-2E88-4007-9E32-525A4ECB1A1A}" srcOrd="1" destOrd="0" presId="urn:microsoft.com/office/officeart/2005/8/layout/orgChart1"/>
    <dgm:cxn modelId="{B06AC540-6DEF-4375-AEA7-DB724850198A}" type="presParOf" srcId="{16676705-83A7-4DFA-BD71-0EDDF391D21D}" destId="{A15E677E-5C1C-48C6-A438-F108672C1BDE}" srcOrd="1" destOrd="0" presId="urn:microsoft.com/office/officeart/2005/8/layout/orgChart1"/>
    <dgm:cxn modelId="{5175CE8B-84E4-4B1C-979B-22482756BBA5}" type="presParOf" srcId="{16676705-83A7-4DFA-BD71-0EDDF391D21D}" destId="{374C9335-69B7-415F-A1AA-3219C9A4EA8A}" srcOrd="2" destOrd="0" presId="urn:microsoft.com/office/officeart/2005/8/layout/orgChart1"/>
    <dgm:cxn modelId="{2B2D5A59-3D0C-4848-9C35-1D59CD7E4BD2}" type="presParOf" srcId="{1FC112D8-7AB7-4859-AD44-91C896DD6B66}" destId="{53783F43-E906-4474-AC58-8AA8009B20F6}" srcOrd="2" destOrd="0" presId="urn:microsoft.com/office/officeart/2005/8/layout/orgChart1"/>
    <dgm:cxn modelId="{B6380D3F-9F3B-4862-8B0A-E52A379BDA73}" type="presParOf" srcId="{1FC112D8-7AB7-4859-AD44-91C896DD6B66}" destId="{A03B2CB7-FE2A-487B-A2A1-DEB937B5DCE4}" srcOrd="3" destOrd="0" presId="urn:microsoft.com/office/officeart/2005/8/layout/orgChart1"/>
    <dgm:cxn modelId="{068BB09A-4AA1-46CA-9F98-40F57E1D2BE0}" type="presParOf" srcId="{A03B2CB7-FE2A-487B-A2A1-DEB937B5DCE4}" destId="{532C4E02-08B5-495A-B121-A6D8C0262340}" srcOrd="0" destOrd="0" presId="urn:microsoft.com/office/officeart/2005/8/layout/orgChart1"/>
    <dgm:cxn modelId="{03C4CEF5-EBD6-410E-8BD6-08FF4D1D14B9}" type="presParOf" srcId="{532C4E02-08B5-495A-B121-A6D8C0262340}" destId="{024E51B9-61DB-4665-8140-C6601A24D938}" srcOrd="0" destOrd="0" presId="urn:microsoft.com/office/officeart/2005/8/layout/orgChart1"/>
    <dgm:cxn modelId="{33E983AC-AD6E-44D2-A4E9-A65733FA7A16}" type="presParOf" srcId="{532C4E02-08B5-495A-B121-A6D8C0262340}" destId="{F2ADB9A6-C45A-47E3-B02F-B5381C7176A3}" srcOrd="1" destOrd="0" presId="urn:microsoft.com/office/officeart/2005/8/layout/orgChart1"/>
    <dgm:cxn modelId="{DBD876F3-155C-44F3-8A94-F16F1E21B109}" type="presParOf" srcId="{A03B2CB7-FE2A-487B-A2A1-DEB937B5DCE4}" destId="{A7A20066-8DD8-4016-A8AA-A69EADAA3F4E}" srcOrd="1" destOrd="0" presId="urn:microsoft.com/office/officeart/2005/8/layout/orgChart1"/>
    <dgm:cxn modelId="{B83C087F-D0A8-4E25-AFC9-AAEF8D0ACA14}" type="presParOf" srcId="{A7A20066-8DD8-4016-A8AA-A69EADAA3F4E}" destId="{88A1743F-966E-4561-8D68-FC11EF95B45A}" srcOrd="0" destOrd="0" presId="urn:microsoft.com/office/officeart/2005/8/layout/orgChart1"/>
    <dgm:cxn modelId="{98D1C31C-77CA-4DD2-8725-A557CE0D1A31}" type="presParOf" srcId="{A7A20066-8DD8-4016-A8AA-A69EADAA3F4E}" destId="{38BD852E-BEA8-4F8B-A538-4BCF9DFEF4FA}" srcOrd="1" destOrd="0" presId="urn:microsoft.com/office/officeart/2005/8/layout/orgChart1"/>
    <dgm:cxn modelId="{950EADA6-1B88-48F6-82DE-5E1E68D20B87}" type="presParOf" srcId="{38BD852E-BEA8-4F8B-A538-4BCF9DFEF4FA}" destId="{9F45F910-B151-4F2D-B99F-AF55901BD52F}" srcOrd="0" destOrd="0" presId="urn:microsoft.com/office/officeart/2005/8/layout/orgChart1"/>
    <dgm:cxn modelId="{F9921CDE-3597-492D-AD42-DBCF0D2756F4}" type="presParOf" srcId="{9F45F910-B151-4F2D-B99F-AF55901BD52F}" destId="{6EB67E4F-7540-4F92-9E9D-7CCA16A065FF}" srcOrd="0" destOrd="0" presId="urn:microsoft.com/office/officeart/2005/8/layout/orgChart1"/>
    <dgm:cxn modelId="{8AE04105-8691-47D8-90C2-2090DA5F3FD8}" type="presParOf" srcId="{9F45F910-B151-4F2D-B99F-AF55901BD52F}" destId="{CFE1E861-B00F-49EB-B4E1-9C6FABA58465}" srcOrd="1" destOrd="0" presId="urn:microsoft.com/office/officeart/2005/8/layout/orgChart1"/>
    <dgm:cxn modelId="{9C6F7A6E-E461-4442-9792-8D1FFACCB924}" type="presParOf" srcId="{38BD852E-BEA8-4F8B-A538-4BCF9DFEF4FA}" destId="{73F8F8D7-1E4A-497A-9C18-422329FF1DF5}" srcOrd="1" destOrd="0" presId="urn:microsoft.com/office/officeart/2005/8/layout/orgChart1"/>
    <dgm:cxn modelId="{70DA1403-912F-4E28-BBB8-A978F735649E}" type="presParOf" srcId="{38BD852E-BEA8-4F8B-A538-4BCF9DFEF4FA}" destId="{97572355-2FD4-4AF5-83F8-6716C892DB39}" srcOrd="2" destOrd="0" presId="urn:microsoft.com/office/officeart/2005/8/layout/orgChart1"/>
    <dgm:cxn modelId="{B1CA52D7-9F07-4709-8581-EE92AE6507E3}" type="presParOf" srcId="{A7A20066-8DD8-4016-A8AA-A69EADAA3F4E}" destId="{F89DEEF9-0D57-492B-B51D-DA04FA52D955}" srcOrd="2" destOrd="0" presId="urn:microsoft.com/office/officeart/2005/8/layout/orgChart1"/>
    <dgm:cxn modelId="{D4CFF195-8B1E-4F0E-BF21-5F2DC8197CEF}" type="presParOf" srcId="{A7A20066-8DD8-4016-A8AA-A69EADAA3F4E}" destId="{DC6AC6DD-F6D6-4F7D-A885-64460F789166}" srcOrd="3" destOrd="0" presId="urn:microsoft.com/office/officeart/2005/8/layout/orgChart1"/>
    <dgm:cxn modelId="{FC2B1809-E29A-4B0D-8BCD-110664051537}" type="presParOf" srcId="{DC6AC6DD-F6D6-4F7D-A885-64460F789166}" destId="{AD06EE68-B486-45F4-8DB2-C4998BD85554}" srcOrd="0" destOrd="0" presId="urn:microsoft.com/office/officeart/2005/8/layout/orgChart1"/>
    <dgm:cxn modelId="{7A3F9FEE-CE16-48AC-B40E-64D1DBC3554D}" type="presParOf" srcId="{AD06EE68-B486-45F4-8DB2-C4998BD85554}" destId="{A650D250-CE3A-4B89-84B1-01FF8A8E18E3}" srcOrd="0" destOrd="0" presId="urn:microsoft.com/office/officeart/2005/8/layout/orgChart1"/>
    <dgm:cxn modelId="{33555F74-1265-41D0-8580-24CCB8C2438E}" type="presParOf" srcId="{AD06EE68-B486-45F4-8DB2-C4998BD85554}" destId="{156C0071-0F70-4B59-BB24-157F4AAFF7EB}" srcOrd="1" destOrd="0" presId="urn:microsoft.com/office/officeart/2005/8/layout/orgChart1"/>
    <dgm:cxn modelId="{68535090-998E-486C-B69A-4467AF780C42}" type="presParOf" srcId="{DC6AC6DD-F6D6-4F7D-A885-64460F789166}" destId="{E1A645AD-86BC-4427-A273-75FFF5E7F293}" srcOrd="1" destOrd="0" presId="urn:microsoft.com/office/officeart/2005/8/layout/orgChart1"/>
    <dgm:cxn modelId="{A81F387C-C933-42ED-92BE-A68C67464375}" type="presParOf" srcId="{DC6AC6DD-F6D6-4F7D-A885-64460F789166}" destId="{1D4A7071-1979-4BC1-9D5C-4756AC581474}" srcOrd="2" destOrd="0" presId="urn:microsoft.com/office/officeart/2005/8/layout/orgChart1"/>
    <dgm:cxn modelId="{CF8912F6-5A76-4EDF-A578-C85AD573D1E9}" type="presParOf" srcId="{A03B2CB7-FE2A-487B-A2A1-DEB937B5DCE4}" destId="{2A5BB38C-4B5E-40E5-8B68-AC7F35E305C4}" srcOrd="2" destOrd="0" presId="urn:microsoft.com/office/officeart/2005/8/layout/orgChart1"/>
    <dgm:cxn modelId="{A27E1446-824E-48EA-B6D1-158A9C0648E1}" type="presParOf" srcId="{335E64B2-68B2-45AC-9E1D-F69DCCFEBE48}" destId="{8E0C17F8-EBC1-460D-AF8C-D67D4A8C1A08}" srcOrd="2" destOrd="0" presId="urn:microsoft.com/office/officeart/2005/8/layout/orgChart1"/>
    <dgm:cxn modelId="{824B8168-73B5-4BC9-A3E3-DBF4D08F9C44}" type="presParOf" srcId="{90233086-8504-42CD-8509-C06CEBB5E14D}" destId="{9900D6F0-7763-4FE9-A547-F63EB7123F15}" srcOrd="8" destOrd="0" presId="urn:microsoft.com/office/officeart/2005/8/layout/orgChart1"/>
    <dgm:cxn modelId="{FFF03F17-C2B1-4C81-9BA7-482BFFD9C9FA}" type="presParOf" srcId="{90233086-8504-42CD-8509-C06CEBB5E14D}" destId="{6EDF302D-0E34-4ED8-8E03-C2B9B531DD25}" srcOrd="9" destOrd="0" presId="urn:microsoft.com/office/officeart/2005/8/layout/orgChart1"/>
    <dgm:cxn modelId="{1E8CC6D8-1E6C-475E-8191-292B40F154DE}" type="presParOf" srcId="{6EDF302D-0E34-4ED8-8E03-C2B9B531DD25}" destId="{A8064840-21E6-42A8-A23F-CFA1F8A12C60}" srcOrd="0" destOrd="0" presId="urn:microsoft.com/office/officeart/2005/8/layout/orgChart1"/>
    <dgm:cxn modelId="{1EF3AEF2-688F-4864-942C-8BF643EC046C}" type="presParOf" srcId="{A8064840-21E6-42A8-A23F-CFA1F8A12C60}" destId="{867494B7-F801-4143-9203-DA20A78D047E}" srcOrd="0" destOrd="0" presId="urn:microsoft.com/office/officeart/2005/8/layout/orgChart1"/>
    <dgm:cxn modelId="{7C8926C6-3916-4556-90D2-7FF1275F6711}" type="presParOf" srcId="{A8064840-21E6-42A8-A23F-CFA1F8A12C60}" destId="{2E8154F3-541C-4622-AB55-9476F627E986}" srcOrd="1" destOrd="0" presId="urn:microsoft.com/office/officeart/2005/8/layout/orgChart1"/>
    <dgm:cxn modelId="{A4651C80-7E58-467F-AB7A-F940574996E4}" type="presParOf" srcId="{6EDF302D-0E34-4ED8-8E03-C2B9B531DD25}" destId="{17A8ADF9-E372-44BC-B8EF-2D478D353564}" srcOrd="1" destOrd="0" presId="urn:microsoft.com/office/officeart/2005/8/layout/orgChart1"/>
    <dgm:cxn modelId="{369D5A9D-8577-48D1-917F-AB31D18A83D0}" type="presParOf" srcId="{17A8ADF9-E372-44BC-B8EF-2D478D353564}" destId="{19B34324-BD08-411B-B59F-6FCDEFFE7964}" srcOrd="0" destOrd="0" presId="urn:microsoft.com/office/officeart/2005/8/layout/orgChart1"/>
    <dgm:cxn modelId="{3B7A20D7-0984-4F5C-9EC2-310C66473BC8}" type="presParOf" srcId="{17A8ADF9-E372-44BC-B8EF-2D478D353564}" destId="{C84D85F2-97DC-4A55-B58B-8684E8E8315C}" srcOrd="1" destOrd="0" presId="urn:microsoft.com/office/officeart/2005/8/layout/orgChart1"/>
    <dgm:cxn modelId="{D6E3F272-C43D-4A78-A7A8-72FEFF7BB6A9}" type="presParOf" srcId="{C84D85F2-97DC-4A55-B58B-8684E8E8315C}" destId="{874A9335-C22F-4347-800A-6778A00AFD60}" srcOrd="0" destOrd="0" presId="urn:microsoft.com/office/officeart/2005/8/layout/orgChart1"/>
    <dgm:cxn modelId="{6ED17651-D207-48CE-9E08-F8218CE87313}" type="presParOf" srcId="{874A9335-C22F-4347-800A-6778A00AFD60}" destId="{F1A1663F-0BFF-4E1E-90B9-D760441C1CDB}" srcOrd="0" destOrd="0" presId="urn:microsoft.com/office/officeart/2005/8/layout/orgChart1"/>
    <dgm:cxn modelId="{80F59183-F2B2-43F2-A889-793BBCC92C2A}" type="presParOf" srcId="{874A9335-C22F-4347-800A-6778A00AFD60}" destId="{AE8A4DD2-BFE6-48B9-A553-E83BFBA5477B}" srcOrd="1" destOrd="0" presId="urn:microsoft.com/office/officeart/2005/8/layout/orgChart1"/>
    <dgm:cxn modelId="{B4125242-8FE8-4BB5-84CE-DB4B9C077F0E}" type="presParOf" srcId="{C84D85F2-97DC-4A55-B58B-8684E8E8315C}" destId="{072A542C-BD90-431F-A96A-C71BC09CFAD1}" srcOrd="1" destOrd="0" presId="urn:microsoft.com/office/officeart/2005/8/layout/orgChart1"/>
    <dgm:cxn modelId="{F2C02836-FB0F-428E-A621-A7FAD062BC2B}" type="presParOf" srcId="{C84D85F2-97DC-4A55-B58B-8684E8E8315C}" destId="{6744F193-7602-4AB3-AA70-228A6F9C3556}" srcOrd="2" destOrd="0" presId="urn:microsoft.com/office/officeart/2005/8/layout/orgChart1"/>
    <dgm:cxn modelId="{7B2EAFE0-7826-4093-9764-964C25EE225F}" type="presParOf" srcId="{17A8ADF9-E372-44BC-B8EF-2D478D353564}" destId="{F261332D-5055-43F2-B4F4-2A1CC9BE12AE}" srcOrd="2" destOrd="0" presId="urn:microsoft.com/office/officeart/2005/8/layout/orgChart1"/>
    <dgm:cxn modelId="{6C3889F6-94F6-4374-8197-A45F2853930D}" type="presParOf" srcId="{17A8ADF9-E372-44BC-B8EF-2D478D353564}" destId="{2F0CB011-6721-4525-A934-27B8349ED23D}" srcOrd="3" destOrd="0" presId="urn:microsoft.com/office/officeart/2005/8/layout/orgChart1"/>
    <dgm:cxn modelId="{E3CDADFD-7C7A-4E75-82DD-E9D58B4DF6B0}" type="presParOf" srcId="{2F0CB011-6721-4525-A934-27B8349ED23D}" destId="{EA345EE8-ADB5-45E6-8729-5DB4E730A189}" srcOrd="0" destOrd="0" presId="urn:microsoft.com/office/officeart/2005/8/layout/orgChart1"/>
    <dgm:cxn modelId="{D9CF2C8B-5F75-4885-8C8B-D764BB9D1D61}" type="presParOf" srcId="{EA345EE8-ADB5-45E6-8729-5DB4E730A189}" destId="{40A6BE2D-7403-40C7-B709-E29312A2ECB3}" srcOrd="0" destOrd="0" presId="urn:microsoft.com/office/officeart/2005/8/layout/orgChart1"/>
    <dgm:cxn modelId="{0CF6E6E0-1DBD-4D38-9E36-7EB94D345C89}" type="presParOf" srcId="{EA345EE8-ADB5-45E6-8729-5DB4E730A189}" destId="{74386309-D9B9-42CC-9762-8B8BDDD80804}" srcOrd="1" destOrd="0" presId="urn:microsoft.com/office/officeart/2005/8/layout/orgChart1"/>
    <dgm:cxn modelId="{98DB7F69-4EA8-4CF3-8D4B-EBAE13ACE141}" type="presParOf" srcId="{2F0CB011-6721-4525-A934-27B8349ED23D}" destId="{391439AD-62C6-4AEC-AC07-A120580469A1}" srcOrd="1" destOrd="0" presId="urn:microsoft.com/office/officeart/2005/8/layout/orgChart1"/>
    <dgm:cxn modelId="{53C50E72-A8BE-4609-9392-C7386036F662}" type="presParOf" srcId="{2F0CB011-6721-4525-A934-27B8349ED23D}" destId="{8708C5B9-2D65-4BC2-A6FD-B0771AFB23A6}" srcOrd="2" destOrd="0" presId="urn:microsoft.com/office/officeart/2005/8/layout/orgChart1"/>
    <dgm:cxn modelId="{697D4C07-236C-4710-8F30-1DDF052BE601}" type="presParOf" srcId="{17A8ADF9-E372-44BC-B8EF-2D478D353564}" destId="{1066007D-6716-408F-ABCC-CC3F6E110693}" srcOrd="4" destOrd="0" presId="urn:microsoft.com/office/officeart/2005/8/layout/orgChart1"/>
    <dgm:cxn modelId="{598874C7-4609-4FF5-9559-36B935F0C28B}" type="presParOf" srcId="{17A8ADF9-E372-44BC-B8EF-2D478D353564}" destId="{5BC36232-B7C2-4FF4-BF34-643EB8542FC4}" srcOrd="5" destOrd="0" presId="urn:microsoft.com/office/officeart/2005/8/layout/orgChart1"/>
    <dgm:cxn modelId="{44D4EAF1-D74E-4A2B-A4AB-6E3AA645911C}" type="presParOf" srcId="{5BC36232-B7C2-4FF4-BF34-643EB8542FC4}" destId="{14B85666-3CB7-4800-8170-AAB7A3E8302D}" srcOrd="0" destOrd="0" presId="urn:microsoft.com/office/officeart/2005/8/layout/orgChart1"/>
    <dgm:cxn modelId="{764C62B7-F4E1-49B6-B728-9D8DCABF567E}" type="presParOf" srcId="{14B85666-3CB7-4800-8170-AAB7A3E8302D}" destId="{C7C4BB7D-53D5-49F1-9208-09662961E2F7}" srcOrd="0" destOrd="0" presId="urn:microsoft.com/office/officeart/2005/8/layout/orgChart1"/>
    <dgm:cxn modelId="{E315377B-8BD2-4B1E-9B87-B31BBDECCF27}" type="presParOf" srcId="{14B85666-3CB7-4800-8170-AAB7A3E8302D}" destId="{FD0EB6F2-D0BB-464A-9AC7-9BF10AC11114}" srcOrd="1" destOrd="0" presId="urn:microsoft.com/office/officeart/2005/8/layout/orgChart1"/>
    <dgm:cxn modelId="{7F58DB9A-4FEE-481E-8E6D-E6A5184B8BB2}" type="presParOf" srcId="{5BC36232-B7C2-4FF4-BF34-643EB8542FC4}" destId="{BDC4F234-1436-46E2-A196-A1A21A365554}" srcOrd="1" destOrd="0" presId="urn:microsoft.com/office/officeart/2005/8/layout/orgChart1"/>
    <dgm:cxn modelId="{D24BD699-012A-4085-8506-A8AD9EA1590F}" type="presParOf" srcId="{5BC36232-B7C2-4FF4-BF34-643EB8542FC4}" destId="{B87CD5EC-4BF8-4246-B471-CC6D117D1C63}" srcOrd="2" destOrd="0" presId="urn:microsoft.com/office/officeart/2005/8/layout/orgChart1"/>
    <dgm:cxn modelId="{F4BDD58E-9349-40D7-ABC3-3559BD7FC3E7}" type="presParOf" srcId="{6EDF302D-0E34-4ED8-8E03-C2B9B531DD25}" destId="{C1539262-19CD-430B-B3C2-AF14E49E0C7C}" srcOrd="2" destOrd="0" presId="urn:microsoft.com/office/officeart/2005/8/layout/orgChart1"/>
    <dgm:cxn modelId="{744B051C-1485-40DD-88B9-FC88FF6285DE}" type="presParOf" srcId="{B64FA887-F18F-4472-9D23-71CD916FDF16}" destId="{1E801BA1-E448-482C-9D9C-B883550D2910}" srcOrd="2" destOrd="0" presId="urn:microsoft.com/office/officeart/2005/8/layout/orgChart1"/>
    <dgm:cxn modelId="{E07976D0-2829-4931-B7F4-605788AB71BE}" type="presParOf" srcId="{1E801BA1-E448-482C-9D9C-B883550D2910}" destId="{C4DC16DD-7454-4F73-998B-9F933495FF06}" srcOrd="0" destOrd="0" presId="urn:microsoft.com/office/officeart/2005/8/layout/orgChart1"/>
    <dgm:cxn modelId="{AB947CEA-A3AE-4243-9F09-B1C5F9A01F22}" type="presParOf" srcId="{1E801BA1-E448-482C-9D9C-B883550D2910}" destId="{851E3783-8E53-49BE-8358-95C880D5E71A}" srcOrd="1" destOrd="0" presId="urn:microsoft.com/office/officeart/2005/8/layout/orgChart1"/>
    <dgm:cxn modelId="{20D8DAFE-EA35-4ABE-A0CC-74DC57EBFFBD}" type="presParOf" srcId="{851E3783-8E53-49BE-8358-95C880D5E71A}" destId="{9DF759C6-E6AC-45E4-B584-7E815A836213}" srcOrd="0" destOrd="0" presId="urn:microsoft.com/office/officeart/2005/8/layout/orgChart1"/>
    <dgm:cxn modelId="{0B88ABFE-BBA7-4ACE-8DB1-61EFB4DC7DB8}" type="presParOf" srcId="{9DF759C6-E6AC-45E4-B584-7E815A836213}" destId="{6EE82750-6E2E-445B-9E64-F5601D1469BA}" srcOrd="0" destOrd="0" presId="urn:microsoft.com/office/officeart/2005/8/layout/orgChart1"/>
    <dgm:cxn modelId="{BAD51D73-1258-4A9D-B007-CAB485F0159C}" type="presParOf" srcId="{9DF759C6-E6AC-45E4-B584-7E815A836213}" destId="{8457549B-7E43-4A86-AF6A-9960A58EE57A}" srcOrd="1" destOrd="0" presId="urn:microsoft.com/office/officeart/2005/8/layout/orgChart1"/>
    <dgm:cxn modelId="{170A5FBB-AC65-44C4-9AAA-48F1AFE96898}" type="presParOf" srcId="{851E3783-8E53-49BE-8358-95C880D5E71A}" destId="{07A01265-B08B-4B3C-BDE8-34EFDDCDD3A5}" srcOrd="1" destOrd="0" presId="urn:microsoft.com/office/officeart/2005/8/layout/orgChart1"/>
    <dgm:cxn modelId="{5907491B-F3A3-46EC-B67C-061A576AC6DE}" type="presParOf" srcId="{851E3783-8E53-49BE-8358-95C880D5E71A}" destId="{DB5C7C9D-02C8-413D-9406-B26BE80FA315}" srcOrd="2" destOrd="0" presId="urn:microsoft.com/office/officeart/2005/8/layout/orgChart1"/>
    <dgm:cxn modelId="{8C7E2713-9348-4720-BDDA-7BD7D2CA6557}"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64C04483F442F49970AFFBABA9F59B"/>
        <w:category>
          <w:name w:val="General"/>
          <w:gallery w:val="placeholder"/>
        </w:category>
        <w:types>
          <w:type w:val="bbPlcHdr"/>
        </w:types>
        <w:behaviors>
          <w:behavior w:val="content"/>
        </w:behaviors>
        <w:guid w:val="{0BFE1A8B-B136-421B-90DC-BE9B6A5CD21B}"/>
      </w:docPartPr>
      <w:docPartBody>
        <w:p w:rsidR="00015C21" w:rsidRDefault="001A50CE" w:rsidP="001A50CE">
          <w:pPr>
            <w:pStyle w:val="8264C04483F442F49970AFFBABA9F59B"/>
          </w:pPr>
          <w:r>
            <w:rPr>
              <w:rFonts w:asciiTheme="majorHAnsi" w:eastAsiaTheme="majorEastAsia" w:hAnsiTheme="majorHAnsi" w:cstheme="majorBidi"/>
              <w:b/>
              <w:bCs/>
              <w:color w:val="FFFFFF" w:themeColor="background1"/>
              <w:sz w:val="72"/>
              <w:szCs w:val="72"/>
              <w:lang w:val="es-ES"/>
            </w:rPr>
            <w:t>[Año]</w:t>
          </w:r>
        </w:p>
      </w:docPartBody>
    </w:docPart>
    <w:docPart>
      <w:docPartPr>
        <w:name w:val="913413B7821746959B8B26D9D325CA33"/>
        <w:category>
          <w:name w:val="General"/>
          <w:gallery w:val="placeholder"/>
        </w:category>
        <w:types>
          <w:type w:val="bbPlcHdr"/>
        </w:types>
        <w:behaviors>
          <w:behavior w:val="content"/>
        </w:behaviors>
        <w:guid w:val="{BCF75F4B-6F01-40EC-A8D9-7CB409E02A17}"/>
      </w:docPartPr>
      <w:docPartBody>
        <w:p w:rsidR="00015C21" w:rsidRDefault="001A50CE" w:rsidP="001A50CE">
          <w:pPr>
            <w:pStyle w:val="913413B7821746959B8B26D9D325CA33"/>
          </w:pPr>
          <w:r>
            <w:rPr>
              <w:color w:val="76923C" w:themeColor="accent3" w:themeShade="BF"/>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A50CE"/>
    <w:rsid w:val="00015C21"/>
    <w:rsid w:val="001A50CE"/>
    <w:rsid w:val="008F077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64C04483F442F49970AFFBABA9F59B">
    <w:name w:val="8264C04483F442F49970AFFBABA9F59B"/>
    <w:rsid w:val="001A50CE"/>
  </w:style>
  <w:style w:type="paragraph" w:customStyle="1" w:styleId="913413B7821746959B8B26D9D325CA33">
    <w:name w:val="913413B7821746959B8B26D9D325CA33"/>
    <w:rsid w:val="001A50CE"/>
  </w:style>
  <w:style w:type="paragraph" w:customStyle="1" w:styleId="F538D3F02AE24085B03945EB63871713">
    <w:name w:val="F538D3F02AE24085B03945EB63871713"/>
    <w:rsid w:val="001A50CE"/>
  </w:style>
  <w:style w:type="paragraph" w:customStyle="1" w:styleId="C9922B17D8004945AC5DB99F509B3714">
    <w:name w:val="C9922B17D8004945AC5DB99F509B3714"/>
    <w:rsid w:val="001A50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10506-4FD4-4697-97A5-513A815CBE82}">
  <ds:schemaRefs>
    <ds:schemaRef ds:uri="http://schemas.openxmlformats.org/officeDocument/2006/bibliography"/>
  </ds:schemaRefs>
</ds:datastoreItem>
</file>

<file path=customXml/itemProps3.xml><?xml version="1.0" encoding="utf-8"?>
<ds:datastoreItem xmlns:ds="http://schemas.openxmlformats.org/officeDocument/2006/customXml" ds:itemID="{72216E80-661C-4A03-85CB-90D8E102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182</TotalTime>
  <Pages>27</Pages>
  <Words>7541</Words>
  <Characters>41477</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FACULTAD REGIONAL CÓRDOBA</Company>
  <LinksUpToDate>false</LinksUpToDate>
  <CharactersWithSpaces>48921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16</cp:revision>
  <dcterms:created xsi:type="dcterms:W3CDTF">2010-04-07T23:55:00Z</dcterms:created>
  <dcterms:modified xsi:type="dcterms:W3CDTF">2010-04-09T00:12:00Z</dcterms:modified>
</cp:coreProperties>
</file>