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bookmarkStart w:id="0" w:name="_GoBack"/>
            <w:bookmarkEnd w:id="0"/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D431A3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D431A3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885680">
            <w:r>
              <w:t>Consultar Empleado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885680">
            <w:r>
              <w:t>404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885680">
            <w:r>
              <w:t>RRHH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D431A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431A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88568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D431A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431A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88568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88568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431A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D431A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885680">
            <w:r>
              <w:t>Encargado de RRHH (ERH)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885680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D431A3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885680">
            <w:r>
              <w:t>Informar sobre los datos de un empleado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885680" w:rsidP="003F5E92">
            <w:pPr>
              <w:pStyle w:val="Prrafodelista"/>
              <w:numPr>
                <w:ilvl w:val="0"/>
                <w:numId w:val="1"/>
              </w:numPr>
            </w:pPr>
            <w:r>
              <w:t>El sistema muestra los datos encontrados de un empleado.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885680" w:rsidP="005C249A">
            <w:pPr>
              <w:pStyle w:val="Prrafodelista"/>
              <w:numPr>
                <w:ilvl w:val="0"/>
                <w:numId w:val="1"/>
              </w:numPr>
            </w:pPr>
            <w:r>
              <w:t>El ERH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88568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ERH selecciona la opción </w:t>
            </w:r>
            <w:r>
              <w:rPr>
                <w:i/>
              </w:rPr>
              <w:t>Consultar Empleado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8568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680" w:rsidRPr="008F3E09" w:rsidRDefault="0088568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al menos uno de los siguientes datos: CUIL o tipo y nro. De DNI o apellido y nombre o cargo.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680" w:rsidRPr="00960403" w:rsidRDefault="0088568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8568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680" w:rsidRPr="008F3E09" w:rsidRDefault="0088568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ERH ingresa al menos uno de los datos seleccionados.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680" w:rsidRPr="00960403" w:rsidRDefault="0088568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8568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680" w:rsidRPr="008F3E09" w:rsidRDefault="0088568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 existe un empleado según el criterio de búsqueda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680" w:rsidRDefault="00885680" w:rsidP="0088568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verifica si existe un empleado con según el criterio de búsqueda y no existe.</w:t>
            </w:r>
          </w:p>
          <w:p w:rsidR="00885680" w:rsidRDefault="00885680" w:rsidP="00885680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885680" w:rsidRPr="00960403" w:rsidRDefault="00885680" w:rsidP="00885680">
            <w:pPr>
              <w:pStyle w:val="Prrafodelista"/>
              <w:numPr>
                <w:ilvl w:val="2"/>
                <w:numId w:val="3"/>
              </w:numPr>
            </w:pPr>
            <w:r>
              <w:t>Se regresa al paso 2.</w:t>
            </w:r>
          </w:p>
        </w:tc>
      </w:tr>
      <w:tr w:rsidR="0088568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680" w:rsidRDefault="0088568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resultados y los ordena según el criterio por el que fue buscado.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680" w:rsidRDefault="00885680" w:rsidP="0088568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8568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680" w:rsidRDefault="0088568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ERH selecciona uno de los resultados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680" w:rsidRDefault="00885680" w:rsidP="0088568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8568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680" w:rsidRPr="008F3E09" w:rsidRDefault="0088568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siguientes datos del empleado seleccionado: CUIL, nombre, apellido, teléfono, celular, DNI, tipo DNI, mail, cargo, altura, calle, barrio, código postal, localidad, provincia, fecha de ingreso, fecha de egreso y motivo de egreso.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680" w:rsidRPr="00960403" w:rsidRDefault="0088568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8568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680" w:rsidRPr="008F3E09" w:rsidRDefault="0088568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680" w:rsidRPr="00960403" w:rsidRDefault="0088568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885680" w:rsidP="00654C01">
            <w:r>
              <w:t>El ERH puede cancelar el CU en cualquier momento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885680"/>
    <w:rsid w:val="00067369"/>
    <w:rsid w:val="00074C24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85680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431A3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1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6</TotalTime>
  <Pages>2</Pages>
  <Words>289</Words>
  <Characters>1593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1</cp:revision>
  <dcterms:created xsi:type="dcterms:W3CDTF">2010-08-25T19:17:00Z</dcterms:created>
  <dcterms:modified xsi:type="dcterms:W3CDTF">2010-08-25T19:24:00Z</dcterms:modified>
</cp:coreProperties>
</file>