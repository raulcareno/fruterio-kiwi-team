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DAB60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AC8B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F733248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215CBC2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4BF01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21B1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A26E966" w14:textId="77777777" w:rsidR="00512B66" w:rsidRDefault="00037B37">
            <w:r>
              <w:t>Cerrar Sesión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D4BAE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914243D" w14:textId="77777777" w:rsidR="00512B66" w:rsidRDefault="00037B37">
            <w:r>
              <w:t>602</w:t>
            </w:r>
          </w:p>
        </w:tc>
      </w:tr>
      <w:tr w:rsidR="00DC19BB" w14:paraId="57AFF93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CD7F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7E718D1" w14:textId="1A0BFA75" w:rsidR="00DC19BB" w:rsidRDefault="005A36FE">
            <w:r>
              <w:t xml:space="preserve">Usuario </w:t>
            </w:r>
          </w:p>
        </w:tc>
      </w:tr>
      <w:tr w:rsidR="008F3E09" w14:paraId="2BF240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F7C2E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FFC627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05B686C" w14:textId="77777777" w:rsidR="008F3E09" w:rsidRDefault="00037B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DC1B96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E492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9F065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AC328E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04CB9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F03E13C" w14:textId="77777777" w:rsidR="008F3E09" w:rsidRDefault="00037B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BCA3F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8272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A92F17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46241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7E37999" w14:textId="77777777" w:rsidR="008F3E09" w:rsidRDefault="00037B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DA481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EC37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096151" w14:textId="18AFBE97" w:rsidR="00C7061A" w:rsidRDefault="00037B37">
            <w:r>
              <w:t>Usuario</w:t>
            </w:r>
            <w:r w:rsidR="005A36FE">
              <w:t xml:space="preserve">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2E727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8E75494" w14:textId="77777777" w:rsidR="00C7061A" w:rsidRDefault="0063791E">
            <w:r>
              <w:t>No aplica</w:t>
            </w:r>
          </w:p>
        </w:tc>
      </w:tr>
      <w:tr w:rsidR="00CD204D" w14:paraId="51E412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087C7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F9AC156" w14:textId="77777777" w:rsidR="00CD204D" w:rsidRDefault="00037B3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EF7C242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AC0458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A3BF2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5E84587" w14:textId="77777777" w:rsidR="00D842C6" w:rsidRPr="00596BA0" w:rsidRDefault="00037B37"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DC19BB" w14:paraId="3A98BE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72A3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5AB32E" w14:textId="77777777" w:rsidR="00DC19BB" w:rsidRDefault="00DC19BB"/>
        </w:tc>
      </w:tr>
      <w:tr w:rsidR="005C249A" w14:paraId="138E163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D42FE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73F49C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1FD1C80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63B147F" w14:textId="77777777" w:rsidR="003F5E92" w:rsidRDefault="00037B37" w:rsidP="003F5E92">
            <w:pPr>
              <w:pStyle w:val="Prrafodelista"/>
              <w:numPr>
                <w:ilvl w:val="0"/>
                <w:numId w:val="1"/>
              </w:numPr>
            </w:pPr>
            <w:r>
              <w:t>Se cierra la sesión de un empleado de la empresa.</w:t>
            </w:r>
          </w:p>
        </w:tc>
      </w:tr>
      <w:tr w:rsidR="005C249A" w14:paraId="04F83A5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14A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43D131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6137EE8" w14:textId="77777777" w:rsidR="005C249A" w:rsidRDefault="008E48C0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salida del sistema.</w:t>
            </w:r>
          </w:p>
        </w:tc>
      </w:tr>
      <w:tr w:rsidR="005C249A" w14:paraId="467597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D31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3D3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A4E29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151C" w14:textId="6AECB93D" w:rsidR="005C249A" w:rsidRPr="008F3E09" w:rsidRDefault="00037B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</w:t>
            </w:r>
            <w:r w:rsidR="00345E69">
              <w:t xml:space="preserve"> Usuario  selecciona la opción Cerrar S</w:t>
            </w:r>
            <w:r>
              <w:t>esión.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93E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14:paraId="279D586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09EE" w14:textId="77777777" w:rsidR="00037B37" w:rsidRDefault="00037B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se confirme la salida del sistema.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E09B" w14:textId="77777777" w:rsidR="00037B37" w:rsidRPr="00960403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14:paraId="1F73B0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1753" w14:textId="77777777" w:rsidR="00037B37" w:rsidRDefault="00037B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salida del sistema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C12A" w14:textId="77777777" w:rsidR="00037B37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salida del sistema.</w:t>
            </w:r>
          </w:p>
          <w:p w14:paraId="5E044551" w14:textId="77777777" w:rsidR="00037B37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la situación.</w:t>
            </w:r>
          </w:p>
          <w:p w14:paraId="64E42531" w14:textId="77777777" w:rsidR="00037B37" w:rsidRPr="00960403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</w:t>
            </w:r>
          </w:p>
        </w:tc>
      </w:tr>
      <w:tr w:rsidR="00037B37" w14:paraId="7702BF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86CF" w14:textId="77777777" w:rsidR="00037B37" w:rsidRDefault="00037B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cierra la sesión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0F9" w14:textId="77777777" w:rsidR="00037B37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37B37" w14:paraId="3FC907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1354" w14:textId="77777777" w:rsidR="00037B37" w:rsidRDefault="00037B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27" w14:textId="77777777" w:rsidR="00037B37" w:rsidRDefault="00037B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77814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FCB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8155B" w14:textId="77777777" w:rsidR="00654C01" w:rsidRPr="00960403" w:rsidRDefault="00654C01" w:rsidP="00654C01">
            <w:r>
              <w:t>No aplica</w:t>
            </w:r>
          </w:p>
        </w:tc>
      </w:tr>
      <w:tr w:rsidR="00654C01" w14:paraId="467CA7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BB62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58A04" w14:textId="77777777" w:rsidR="00654C01" w:rsidRDefault="00654C01" w:rsidP="00654C01">
            <w:r>
              <w:t>No aplica</w:t>
            </w:r>
          </w:p>
        </w:tc>
      </w:tr>
      <w:tr w:rsidR="00654C01" w14:paraId="5149C08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3EFB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02289" w14:textId="77777777" w:rsidR="00654C01" w:rsidRDefault="00067369" w:rsidP="00654C01">
            <w:r>
              <w:t>No aplica</w:t>
            </w:r>
          </w:p>
        </w:tc>
      </w:tr>
      <w:tr w:rsidR="00654C01" w14:paraId="527073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CD8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6532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7DAA4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F9C3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A7441" w14:textId="77777777" w:rsidR="00654C01" w:rsidRDefault="00067369" w:rsidP="00654C01">
            <w:r>
              <w:t>No aplica</w:t>
            </w:r>
          </w:p>
        </w:tc>
      </w:tr>
      <w:tr w:rsidR="00654C01" w14:paraId="65E247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C4A2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4A031" w14:textId="77777777" w:rsidR="00654C01" w:rsidRDefault="00067369" w:rsidP="00654C01">
            <w:r>
              <w:t>No aplica</w:t>
            </w:r>
          </w:p>
        </w:tc>
      </w:tr>
      <w:tr w:rsidR="00654C01" w14:paraId="531D67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D344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D3BD7" w14:textId="77777777" w:rsidR="00654C01" w:rsidRDefault="00067369" w:rsidP="00654C01">
            <w:r>
              <w:t>No aplica</w:t>
            </w:r>
          </w:p>
        </w:tc>
      </w:tr>
    </w:tbl>
    <w:p w14:paraId="2A1D01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37"/>
    <w:rsid w:val="00037B37"/>
    <w:rsid w:val="00067369"/>
    <w:rsid w:val="00074C24"/>
    <w:rsid w:val="00217701"/>
    <w:rsid w:val="0022740A"/>
    <w:rsid w:val="00345E69"/>
    <w:rsid w:val="003F5E92"/>
    <w:rsid w:val="00512B66"/>
    <w:rsid w:val="00596BA0"/>
    <w:rsid w:val="005A36FE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48C0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E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2010-05-30T19:33:00Z</dcterms:created>
  <dcterms:modified xsi:type="dcterms:W3CDTF">2010-05-30T19:52:00Z</dcterms:modified>
</cp:coreProperties>
</file>