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D11EF2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1F453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DAE0965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78AB420D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69A7E6D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114DF8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76E8D48B" w14:textId="77777777" w:rsidR="00512B66" w:rsidRDefault="00E502D1">
            <w:r>
              <w:t>Consultar Empresa Transporte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D2ED434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688FA488" w14:textId="77777777" w:rsidR="00512B66" w:rsidRDefault="00E502D1">
            <w:r>
              <w:t>017</w:t>
            </w:r>
          </w:p>
        </w:tc>
      </w:tr>
      <w:tr w:rsidR="00DC19BB" w14:paraId="54312FB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4FECD2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3A3D13E6" w14:textId="77777777" w:rsidR="00DC19BB" w:rsidRDefault="00E502D1">
            <w:r>
              <w:t>Compras</w:t>
            </w:r>
          </w:p>
        </w:tc>
      </w:tr>
      <w:tr w:rsidR="008F3E09" w14:paraId="0DED6F4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FFDB5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B8F69D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7DCE62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0754538" w14:textId="77777777" w:rsidR="008F3E09" w:rsidRDefault="00E502D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41EA38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D1D86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56774F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CFF964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435EEFF" w14:textId="77777777" w:rsidR="008F3E09" w:rsidRDefault="00E502D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AEA4B0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7515E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4D5921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053248C" w14:textId="77777777" w:rsidR="008F3E09" w:rsidRDefault="00E502D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0ADE9A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2ECF3B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4CC90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31C7B1BC" w14:textId="77777777" w:rsidR="00C7061A" w:rsidRDefault="00E502D1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4FA3DA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F1B3C81" w14:textId="77777777" w:rsidR="00C7061A" w:rsidRDefault="0063791E">
            <w:r>
              <w:t>No aplica</w:t>
            </w:r>
          </w:p>
        </w:tc>
      </w:tr>
      <w:tr w:rsidR="00CD204D" w14:paraId="6303943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4F4918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7B3D073" w14:textId="77777777" w:rsidR="00CD204D" w:rsidRDefault="00E502D1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18507E22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A72BB3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5A3F8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044CCD3" w14:textId="77777777" w:rsidR="00D842C6" w:rsidRPr="00596BA0" w:rsidRDefault="00E502D1" w:rsidP="00E502D1">
            <w:pPr>
              <w:tabs>
                <w:tab w:val="left" w:pos="960"/>
              </w:tabs>
            </w:pPr>
            <w:r>
              <w:t>Informar sobre los datos referidos a una empresa de transporte.</w:t>
            </w:r>
            <w:r>
              <w:tab/>
            </w:r>
          </w:p>
        </w:tc>
      </w:tr>
      <w:tr w:rsidR="00DC19BB" w14:paraId="53648AE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859496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5A20347" w14:textId="77777777" w:rsidR="00DC19BB" w:rsidRDefault="00DC19BB"/>
        </w:tc>
      </w:tr>
      <w:tr w:rsidR="005C249A" w14:paraId="52CE8D38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312D56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0A51449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807F867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4D176FC" w14:textId="77777777" w:rsidR="003F5E92" w:rsidRDefault="00E502D1" w:rsidP="003F5E92">
            <w:pPr>
              <w:pStyle w:val="Prrafodelista"/>
              <w:numPr>
                <w:ilvl w:val="0"/>
                <w:numId w:val="1"/>
              </w:numPr>
            </w:pPr>
            <w:r>
              <w:t>El sistema muestra los datos de una empresa de transporte.</w:t>
            </w:r>
          </w:p>
        </w:tc>
      </w:tr>
      <w:tr w:rsidR="005C249A" w14:paraId="5DF41957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77DB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E5EF695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C268CCB" w14:textId="77777777" w:rsidR="005C249A" w:rsidRDefault="00E502D1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32069D4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D1763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29AC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3D8A58F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6984" w14:textId="77777777" w:rsidR="005C249A" w:rsidRPr="008F3E09" w:rsidRDefault="00E502D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Consultar Empresa Transporte.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BEEC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502D1" w14:paraId="653EF1C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12BD" w14:textId="2E8DC561" w:rsidR="00E502D1" w:rsidRPr="008F3E09" w:rsidRDefault="00E502D1" w:rsidP="0028629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286297">
              <w:t>muestra las empresa de transporte existentes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D047" w14:textId="77777777" w:rsidR="00E502D1" w:rsidRPr="00960403" w:rsidRDefault="00E502D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502D1" w14:paraId="1CB0845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81A2" w14:textId="38138DD3" w:rsidR="00E502D1" w:rsidRPr="008F3E09" w:rsidRDefault="00E502D1" w:rsidP="0028629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286297">
              <w:t>EC busca la empresa mediante los filtros proporcionados.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FBBD" w14:textId="77777777" w:rsidR="00E502D1" w:rsidRPr="00960403" w:rsidRDefault="00E502D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502D1" w14:paraId="736D87B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10BEC" w14:textId="77777777" w:rsidR="00E502D1" w:rsidRDefault="00E502D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 de la empresa encontrada: nombre y domicilio.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5200" w14:textId="77777777" w:rsidR="00E502D1" w:rsidRDefault="00E502D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502D1" w14:paraId="08BFCAA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5146" w14:textId="77777777" w:rsidR="00E502D1" w:rsidRPr="008F3E09" w:rsidRDefault="00E502D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CEC2" w14:textId="77777777" w:rsidR="00E502D1" w:rsidRPr="00960403" w:rsidRDefault="00E502D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349515B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CD80BE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D0D556" w14:textId="77777777" w:rsidR="00654C01" w:rsidRPr="00960403" w:rsidRDefault="00E502D1" w:rsidP="00654C01">
            <w:r>
              <w:t>El EC puede cancelar el CU en cualquier momento.</w:t>
            </w:r>
          </w:p>
        </w:tc>
      </w:tr>
      <w:tr w:rsidR="00654C01" w14:paraId="3283234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6DEBC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FB589B" w14:textId="77777777" w:rsidR="00654C01" w:rsidRDefault="00654C01" w:rsidP="00654C01">
            <w:r>
              <w:t>No aplica</w:t>
            </w:r>
          </w:p>
        </w:tc>
      </w:tr>
      <w:tr w:rsidR="00654C01" w14:paraId="7AA8F6F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EE178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8F4ED" w14:textId="77777777" w:rsidR="00654C01" w:rsidRDefault="00067369" w:rsidP="00654C01">
            <w:r>
              <w:t>No aplica</w:t>
            </w:r>
          </w:p>
        </w:tc>
      </w:tr>
      <w:tr w:rsidR="00654C01" w14:paraId="3C4807A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1878B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DCDE47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7C1A22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5B9FC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0CD7DB" w14:textId="77777777" w:rsidR="00654C01" w:rsidRDefault="00067369" w:rsidP="00654C01">
            <w:r>
              <w:t>No aplica</w:t>
            </w:r>
          </w:p>
        </w:tc>
      </w:tr>
      <w:tr w:rsidR="00654C01" w14:paraId="73CC09E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75C75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6C7B8A" w14:textId="77777777" w:rsidR="00654C01" w:rsidRDefault="00067369" w:rsidP="00654C01">
            <w:r>
              <w:t>No aplica</w:t>
            </w:r>
          </w:p>
        </w:tc>
      </w:tr>
      <w:tr w:rsidR="00654C01" w14:paraId="1F87F4A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A4BDE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16BE1B" w14:textId="77777777" w:rsidR="00654C01" w:rsidRDefault="00067369" w:rsidP="00654C01">
            <w:r>
              <w:t>No aplica</w:t>
            </w:r>
          </w:p>
        </w:tc>
      </w:tr>
    </w:tbl>
    <w:p w14:paraId="3DC10175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2D1"/>
    <w:rsid w:val="00067369"/>
    <w:rsid w:val="00074C24"/>
    <w:rsid w:val="00217701"/>
    <w:rsid w:val="0022740A"/>
    <w:rsid w:val="00286297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502D1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1E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2</cp:revision>
  <dcterms:created xsi:type="dcterms:W3CDTF">2010-10-09T05:22:00Z</dcterms:created>
  <dcterms:modified xsi:type="dcterms:W3CDTF">2011-10-13T00:37:00Z</dcterms:modified>
</cp:coreProperties>
</file>