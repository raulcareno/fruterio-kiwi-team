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4501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4501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7724F">
            <w:r>
              <w:t>Registrar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7724F">
            <w:r>
              <w:t>403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7724F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50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7724F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4501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4501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7724F">
            <w:r>
              <w:t>Registrar los datos de un nuevo empleado.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7724F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empleado en el sistema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7724F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encuentra un empleado con ese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Empleado</w:t>
            </w:r>
            <w:r w:rsidR="00AB05E9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CUIL del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el CUIL del empleado a registrar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si existe algún empleado con ese CUIL,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empleado con ese CUIL.</w:t>
            </w:r>
          </w:p>
          <w:p w:rsidR="00D7724F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7724F" w:rsidRPr="00960403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107A4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generales del empleado: nombre, apellido, teléfono, celular, </w:t>
            </w:r>
            <w:r w:rsidR="00107A4B">
              <w:t xml:space="preserve"> tipo documento, número de documento</w:t>
            </w:r>
            <w:r>
              <w:t xml:space="preserve">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ERH ingresa los datos solicitados: nombre, apellido, teléfono, celular, </w:t>
            </w:r>
            <w:r w:rsidR="00107A4B">
              <w:t>tipo documento, número de documento</w:t>
            </w:r>
            <w:r>
              <w:t xml:space="preserve">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solicitados: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1E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Default="009E1E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selección del cargo del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Pr="00960403" w:rsidRDefault="009E1E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1E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Default="009E1E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selecciona el cargo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Pr="00960403" w:rsidRDefault="009E1E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la registración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D7724F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7724F" w:rsidRPr="00960403" w:rsidRDefault="00D7724F" w:rsidP="00D7724F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446B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datos del empleado: CUIL, nombre, apellido, teléfono, celular, DNI, tipo DNI, mail,</w:t>
            </w:r>
            <w:r w:rsidR="009E1E26">
              <w:t xml:space="preserve"> cargo,</w:t>
            </w:r>
            <w:r>
              <w:t xml:space="preserve"> altura, calle, barrio, código</w:t>
            </w:r>
            <w:r w:rsidR="00D22976">
              <w:t xml:space="preserve"> postal, localidad, provincia, </w:t>
            </w:r>
            <w:r>
              <w:t>la fecha de ingreso</w:t>
            </w:r>
            <w:r w:rsidR="00446B5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D7724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7724F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7724F"/>
    <w:rsid w:val="00067369"/>
    <w:rsid w:val="00074C24"/>
    <w:rsid w:val="00107A4B"/>
    <w:rsid w:val="00217701"/>
    <w:rsid w:val="0022740A"/>
    <w:rsid w:val="003F5E92"/>
    <w:rsid w:val="00446B58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706F1"/>
    <w:rsid w:val="00812E10"/>
    <w:rsid w:val="00847BFF"/>
    <w:rsid w:val="008B4D33"/>
    <w:rsid w:val="008E5DFD"/>
    <w:rsid w:val="008F3E09"/>
    <w:rsid w:val="00960403"/>
    <w:rsid w:val="009E1E26"/>
    <w:rsid w:val="009F44F1"/>
    <w:rsid w:val="009F72B1"/>
    <w:rsid w:val="00A27474"/>
    <w:rsid w:val="00A5198D"/>
    <w:rsid w:val="00AB05E9"/>
    <w:rsid w:val="00C32797"/>
    <w:rsid w:val="00C7061A"/>
    <w:rsid w:val="00C74D24"/>
    <w:rsid w:val="00CD204D"/>
    <w:rsid w:val="00D22976"/>
    <w:rsid w:val="00D45018"/>
    <w:rsid w:val="00D7724F"/>
    <w:rsid w:val="00D837B7"/>
    <w:rsid w:val="00D842C6"/>
    <w:rsid w:val="00DC19BB"/>
    <w:rsid w:val="00E31140"/>
    <w:rsid w:val="00E643F6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6</cp:revision>
  <dcterms:created xsi:type="dcterms:W3CDTF">2010-08-25T16:15:00Z</dcterms:created>
  <dcterms:modified xsi:type="dcterms:W3CDTF">2011-11-06T19:19:00Z</dcterms:modified>
</cp:coreProperties>
</file>