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801447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76"/>
          <w:szCs w:val="72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A7CF0" w14:paraId="2CCE1DF7" w14:textId="77777777" w:rsidTr="00740C3F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B9CDE5" w:themeFill="accent1" w:themeFillTint="66"/>
              </w:tcPr>
              <w:p w14:paraId="0E7E68F7" w14:textId="77777777" w:rsidR="002A7CF0" w:rsidRDefault="002A7CF0" w:rsidP="00740C3F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ño"/>
                <w:id w:val="15676118"/>
                <w:dataBinding w:prefixMappings="xmlns:ns0='http://schemas.microsoft.com/office/2006/coverPageProps'" w:xpath="/ns0:CoverPageProperties[1]/ns0:PublishDate[1]" w:storeItemID="{55AF091B-3C7A-41E3-B477-F2FDAA23CFDA}"/>
                <w:date w:fullDate="2010-01-01T00:00:00Z">
                  <w:dateFormat w:val="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B9CDE5" w:themeFill="accent1" w:themeFillTint="66"/>
                    <w:vAlign w:val="bottom"/>
                  </w:tcPr>
                  <w:p w14:paraId="228D965C" w14:textId="22E730D4" w:rsidR="002A7CF0" w:rsidRDefault="002A7CF0" w:rsidP="002A7CF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2010</w:t>
                    </w:r>
                  </w:p>
                </w:tc>
              </w:sdtContent>
            </w:sdt>
          </w:tr>
          <w:tr w:rsidR="002A7CF0" w14:paraId="123D4709" w14:textId="77777777" w:rsidTr="00740C3F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14:paraId="7A605EB3" w14:textId="77777777" w:rsidR="002A7CF0" w:rsidRDefault="002A7CF0" w:rsidP="00740C3F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14:paraId="5E1DEE4A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  <w:p w14:paraId="3D4B7110" w14:textId="77777777" w:rsidR="002A7CF0" w:rsidRDefault="002A7CF0" w:rsidP="00740C3F">
                <w:pPr>
                  <w:pStyle w:val="Sinespaciado"/>
                  <w:rPr>
                    <w:color w:val="77933C" w:themeColor="accent3" w:themeShade="BF"/>
                  </w:rPr>
                </w:pPr>
              </w:p>
            </w:tc>
          </w:tr>
        </w:tbl>
        <w:sdt>
          <w:sdtPr>
            <w:rPr>
              <w:sz w:val="36"/>
              <w:szCs w:val="36"/>
            </w:rPr>
            <w:alias w:val="Organización"/>
            <w:id w:val="15676123"/>
            <w:showingPlcHd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14:paraId="53DADE0A" w14:textId="77777777" w:rsidR="002A7CF0" w:rsidRPr="0029046A" w:rsidRDefault="002A7CF0" w:rsidP="002A7CF0">
              <w:pPr>
                <w:pStyle w:val="Sinespaciado"/>
                <w:jc w:val="center"/>
                <w:rPr>
                  <w:color w:val="77933C" w:themeColor="accent3" w:themeShade="BF"/>
                  <w:sz w:val="48"/>
                  <w:szCs w:val="48"/>
                </w:rPr>
              </w:pPr>
              <w:r>
                <w:rPr>
                  <w:sz w:val="36"/>
                  <w:szCs w:val="36"/>
                </w:rPr>
                <w:t xml:space="preserve">     </w:t>
              </w:r>
            </w:p>
          </w:sdtContent>
        </w:sdt>
        <w:p w14:paraId="0E850133" w14:textId="77777777" w:rsidR="002A7CF0" w:rsidRDefault="002A7CF0" w:rsidP="002A7CF0"/>
        <w:p w14:paraId="1F8BB3A8" w14:textId="77777777" w:rsidR="002A7CF0" w:rsidRPr="004F3145" w:rsidRDefault="002A7CF0" w:rsidP="002A7CF0">
          <w:pPr>
            <w:jc w:val="center"/>
            <w:rPr>
              <w:sz w:val="32"/>
              <w:szCs w:val="32"/>
            </w:rPr>
          </w:pPr>
          <w:r w:rsidRPr="004F3145">
            <w:rPr>
              <w:sz w:val="32"/>
              <w:szCs w:val="32"/>
            </w:rPr>
            <w:t>Ingeniería en Sistemas de Información</w:t>
          </w:r>
        </w:p>
        <w:p w14:paraId="4D77FB5D" w14:textId="77777777" w:rsidR="002A7CF0" w:rsidRDefault="002A7CF0" w:rsidP="002A7CF0"/>
        <w:p w14:paraId="0EF2F5A1" w14:textId="77777777" w:rsidR="002A7CF0" w:rsidRDefault="002A7CF0" w:rsidP="002A7CF0">
          <w:pPr>
            <w:ind w:firstLine="360"/>
            <w:rPr>
              <w:rFonts w:asciiTheme="majorHAnsi" w:eastAsiaTheme="majorEastAsia" w:hAnsiTheme="majorHAnsi" w:cstheme="majorBidi"/>
              <w:sz w:val="76"/>
              <w:szCs w:val="72"/>
            </w:rPr>
          </w:pPr>
        </w:p>
        <w:tbl>
          <w:tblPr>
            <w:tblpPr w:leftFromText="187" w:rightFromText="187" w:vertAnchor="page" w:horzAnchor="margin" w:tblpY="4816"/>
            <w:tblW w:w="5233" w:type="pct"/>
            <w:tblLook w:val="04A0" w:firstRow="1" w:lastRow="0" w:firstColumn="1" w:lastColumn="0" w:noHBand="0" w:noVBand="1"/>
          </w:tblPr>
          <w:tblGrid>
            <w:gridCol w:w="9476"/>
          </w:tblGrid>
          <w:tr w:rsidR="002A7CF0" w14:paraId="588756DF" w14:textId="77777777" w:rsidTr="00740C3F">
            <w:trPr>
              <w:trHeight w:val="1165"/>
            </w:trPr>
            <w:tc>
              <w:tcPr>
                <w:tcW w:w="0" w:type="auto"/>
              </w:tcPr>
              <w:p w14:paraId="19C5E8F9" w14:textId="1E7530C7" w:rsidR="002A7CF0" w:rsidRDefault="002A7CF0" w:rsidP="002A7CF0">
                <w:pPr>
                  <w:pStyle w:val="Sinespaciado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86"/>
                      <w:szCs w:val="86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>
                      <w:rPr>
                        <w:b/>
                        <w:bCs/>
                        <w:caps/>
                        <w:sz w:val="86"/>
                        <w:szCs w:val="86"/>
                      </w:rPr>
                      <w:t>Proyecto Final</w:t>
                    </w:r>
                  </w:sdtContent>
                </w:sdt>
                <w:r w:rsidRPr="004F3145">
                  <w:rPr>
                    <w:b/>
                    <w:bCs/>
                    <w:caps/>
                    <w:color w:val="77933C" w:themeColor="accent3" w:themeShade="BF"/>
                    <w:sz w:val="90"/>
                    <w:szCs w:val="90"/>
                  </w:rPr>
                  <w:t>]</w:t>
                </w:r>
              </w:p>
            </w:tc>
          </w:tr>
          <w:tr w:rsidR="002A7CF0" w14:paraId="7198028F" w14:textId="77777777" w:rsidTr="00740C3F">
            <w:trPr>
              <w:trHeight w:val="922"/>
            </w:trPr>
            <w:sdt>
              <w:sdtPr>
                <w:rPr>
                  <w:color w:val="808080" w:themeColor="background1" w:themeShade="7F"/>
                  <w:sz w:val="56"/>
                  <w:szCs w:val="56"/>
                </w:rPr>
                <w:alias w:val="Abstracto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14:paraId="5B1C8E9D" w14:textId="0E9F7C4E" w:rsidR="002A7CF0" w:rsidRDefault="002A7CF0" w:rsidP="002A7CF0">
                    <w:pPr>
                      <w:pStyle w:val="Sinespaciado"/>
                      <w:rPr>
                        <w:color w:val="808080" w:themeColor="background1" w:themeShade="7F"/>
                      </w:rPr>
                    </w:pPr>
                    <w:r>
                      <w:rPr>
                        <w:color w:val="808080" w:themeColor="background1" w:themeShade="7F"/>
                        <w:sz w:val="56"/>
                        <w:szCs w:val="56"/>
                      </w:rPr>
                      <w:t>Flujo de Trabajo de Requerimientos</w:t>
                    </w:r>
                  </w:p>
                </w:tc>
              </w:sdtContent>
            </w:sdt>
          </w:tr>
        </w:tbl>
        <w:p w14:paraId="4424EDAF" w14:textId="77777777" w:rsidR="002A7CF0" w:rsidRDefault="002A7CF0" w:rsidP="002A7CF0">
          <w:pPr>
            <w:pStyle w:val="Sinespaciado"/>
            <w:rPr>
              <w:color w:val="77933C" w:themeColor="accent3" w:themeShade="BF"/>
            </w:rPr>
          </w:pPr>
        </w:p>
        <w:p w14:paraId="57BF1915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5932118B" w14:textId="77777777" w:rsidR="002A7CF0" w:rsidRDefault="002A7CF0" w:rsidP="002A7CF0">
          <w:pPr>
            <w:pStyle w:val="Sinespaciado"/>
            <w:rPr>
              <w:sz w:val="28"/>
              <w:szCs w:val="28"/>
            </w:rPr>
          </w:pPr>
        </w:p>
        <w:p w14:paraId="70D7F64F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Empresa</w:t>
          </w:r>
          <w:r>
            <w:t>: “</w:t>
          </w:r>
          <w:proofErr w:type="spellStart"/>
          <w:r>
            <w:t>Eben-Ezer</w:t>
          </w:r>
          <w:proofErr w:type="spellEnd"/>
          <w:r>
            <w:t>”</w:t>
          </w:r>
        </w:p>
        <w:p w14:paraId="2811155C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Sistema de Información</w:t>
          </w:r>
          <w:r>
            <w:t>: “SEEE”</w:t>
          </w:r>
        </w:p>
        <w:p w14:paraId="326D2A0A" w14:textId="77777777" w:rsidR="002A7CF0" w:rsidRDefault="002A7CF0" w:rsidP="002A7CF0">
          <w:pPr>
            <w:pStyle w:val="Sinespaciado"/>
          </w:pPr>
          <w:r w:rsidRPr="005B38A1">
            <w:rPr>
              <w:b/>
            </w:rPr>
            <w:t>Metodología</w:t>
          </w:r>
          <w:r>
            <w:t>: Proceso Unificado de Desarrollo de Software</w:t>
          </w:r>
        </w:p>
        <w:p w14:paraId="20F27D47" w14:textId="77777777" w:rsidR="002A7CF0" w:rsidRDefault="002A7CF0" w:rsidP="002A7CF0">
          <w:pPr>
            <w:pStyle w:val="Sinespaciado"/>
          </w:pPr>
        </w:p>
        <w:tbl>
          <w:tblPr>
            <w:tblStyle w:val="Tablaconcuadrcula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669"/>
          </w:tblGrid>
          <w:tr w:rsidR="002A7CF0" w:rsidRPr="00E1422C" w14:paraId="148741F2" w14:textId="77777777" w:rsidTr="00740C3F">
            <w:trPr>
              <w:trHeight w:val="80"/>
            </w:trPr>
            <w:tc>
              <w:tcPr>
                <w:tcW w:w="3669" w:type="dxa"/>
              </w:tcPr>
              <w:p w14:paraId="11BCD6C0" w14:textId="77777777" w:rsidR="002A7CF0" w:rsidRPr="00E1422C" w:rsidRDefault="002A7CF0" w:rsidP="00740C3F">
                <w:pPr>
                  <w:rPr>
                    <w:b/>
                  </w:rPr>
                </w:pPr>
                <w:r w:rsidRPr="00E1422C">
                  <w:rPr>
                    <w:b/>
                  </w:rPr>
                  <w:t>Profesores</w:t>
                </w:r>
              </w:p>
            </w:tc>
          </w:tr>
          <w:tr w:rsidR="002A7CF0" w:rsidRPr="00E1422C" w14:paraId="375FE1C7" w14:textId="77777777" w:rsidTr="00740C3F">
            <w:trPr>
              <w:trHeight w:val="238"/>
            </w:trPr>
            <w:tc>
              <w:tcPr>
                <w:tcW w:w="3669" w:type="dxa"/>
              </w:tcPr>
              <w:p w14:paraId="23F98B40" w14:textId="1161DF24" w:rsidR="002A7CF0" w:rsidRPr="00E1422C" w:rsidRDefault="001C62E8" w:rsidP="001C62E8">
                <w:r>
                  <w:t xml:space="preserve">Ing. </w:t>
                </w:r>
                <w:r w:rsidR="002A7CF0">
                  <w:t>Ortiz, Marí</w:t>
                </w:r>
                <w:r>
                  <w:t xml:space="preserve">a Cecilia </w:t>
                </w:r>
              </w:p>
            </w:tc>
          </w:tr>
          <w:tr w:rsidR="002A7CF0" w:rsidRPr="001C62E8" w14:paraId="720908D0" w14:textId="77777777" w:rsidTr="00740C3F">
            <w:tc>
              <w:tcPr>
                <w:tcW w:w="3669" w:type="dxa"/>
              </w:tcPr>
              <w:p w14:paraId="74656CBA" w14:textId="2A86D4CF" w:rsidR="002A7CF0" w:rsidRPr="001C62E8" w:rsidRDefault="001C62E8" w:rsidP="00740C3F">
                <w:pPr>
                  <w:rPr>
                    <w:lang w:val="en-US"/>
                  </w:rPr>
                </w:pPr>
                <w:proofErr w:type="spellStart"/>
                <w:r w:rsidRPr="001C62E8">
                  <w:rPr>
                    <w:lang w:val="en-US"/>
                  </w:rPr>
                  <w:t>Ing</w:t>
                </w:r>
                <w:proofErr w:type="spellEnd"/>
                <w:r w:rsidRPr="001C62E8">
                  <w:rPr>
                    <w:lang w:val="en-US"/>
                  </w:rPr>
                  <w:t xml:space="preserve">. </w:t>
                </w:r>
                <w:proofErr w:type="spellStart"/>
                <w:r w:rsidRPr="001C62E8">
                  <w:rPr>
                    <w:lang w:val="en-US"/>
                  </w:rPr>
                  <w:t>Savi</w:t>
                </w:r>
                <w:proofErr w:type="spellEnd"/>
                <w:r w:rsidR="004938A2" w:rsidRPr="001C62E8">
                  <w:rPr>
                    <w:lang w:val="en-US"/>
                  </w:rPr>
                  <w:t xml:space="preserve">, Cecilia Andrea  </w:t>
                </w:r>
              </w:p>
            </w:tc>
          </w:tr>
        </w:tbl>
        <w:p w14:paraId="5FA40D52" w14:textId="77777777" w:rsidR="002A7CF0" w:rsidRPr="001C62E8" w:rsidRDefault="002A7CF0" w:rsidP="002A7CF0">
          <w:pPr>
            <w:rPr>
              <w:rFonts w:asciiTheme="majorHAnsi" w:eastAsiaTheme="majorEastAsia" w:hAnsiTheme="majorHAnsi" w:cstheme="majorBidi"/>
              <w:lang w:val="en-US"/>
            </w:rPr>
          </w:pPr>
        </w:p>
        <w:p w14:paraId="339FE313" w14:textId="77777777" w:rsidR="002A7CF0" w:rsidRPr="004F3145" w:rsidRDefault="002A7CF0" w:rsidP="002A7CF0">
          <w:pPr>
            <w:rPr>
              <w:rFonts w:asciiTheme="majorHAnsi" w:eastAsiaTheme="majorEastAsia" w:hAnsiTheme="majorHAnsi" w:cstheme="majorBidi"/>
            </w:rPr>
          </w:pPr>
          <w:r w:rsidRPr="004F3145">
            <w:rPr>
              <w:rFonts w:eastAsiaTheme="majorEastAsia" w:cstheme="majorBidi"/>
              <w:b/>
            </w:rPr>
            <w:t>Curso</w:t>
          </w:r>
          <w:r w:rsidRPr="004F3145">
            <w:rPr>
              <w:rFonts w:eastAsiaTheme="majorEastAsia" w:cstheme="majorBidi"/>
            </w:rPr>
            <w:t>: 5k1</w:t>
          </w:r>
        </w:p>
      </w:sdtContent>
    </w:sdt>
    <w:tbl>
      <w:tblPr>
        <w:tblStyle w:val="Tablaconcuadrcula"/>
        <w:tblpPr w:leftFromText="141" w:rightFromText="141" w:vertAnchor="page" w:horzAnchor="page" w:tblpX="6058" w:tblpY="13126"/>
        <w:tblOverlap w:val="never"/>
        <w:tblW w:w="4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1244"/>
      </w:tblGrid>
      <w:tr w:rsidR="002A7CF0" w:rsidRPr="00E1422C" w14:paraId="310236E2" w14:textId="77777777" w:rsidTr="00740C3F">
        <w:tc>
          <w:tcPr>
            <w:tcW w:w="4505" w:type="dxa"/>
            <w:gridSpan w:val="2"/>
          </w:tcPr>
          <w:p w14:paraId="17D7130A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Grupo Nº 2</w:t>
            </w:r>
          </w:p>
        </w:tc>
      </w:tr>
      <w:tr w:rsidR="002A7CF0" w:rsidRPr="00E1422C" w14:paraId="4E448EDF" w14:textId="77777777" w:rsidTr="00740C3F">
        <w:tc>
          <w:tcPr>
            <w:tcW w:w="4505" w:type="dxa"/>
            <w:gridSpan w:val="2"/>
          </w:tcPr>
          <w:p w14:paraId="3D00442F" w14:textId="77777777" w:rsidR="002A7CF0" w:rsidRPr="00E1422C" w:rsidRDefault="002A7CF0" w:rsidP="00740C3F">
            <w:pPr>
              <w:rPr>
                <w:b/>
              </w:rPr>
            </w:pPr>
            <w:r w:rsidRPr="00E1422C">
              <w:rPr>
                <w:b/>
              </w:rPr>
              <w:t>Integrantes</w:t>
            </w:r>
          </w:p>
        </w:tc>
      </w:tr>
      <w:tr w:rsidR="002A7CF0" w:rsidRPr="00E1422C" w14:paraId="3BE70D00" w14:textId="77777777" w:rsidTr="00740C3F">
        <w:tc>
          <w:tcPr>
            <w:tcW w:w="3261" w:type="dxa"/>
          </w:tcPr>
          <w:p w14:paraId="3729EC03" w14:textId="77777777" w:rsidR="002A7CF0" w:rsidRPr="00E1422C" w:rsidRDefault="002A7CF0" w:rsidP="00740C3F">
            <w:r w:rsidRPr="00E1422C">
              <w:t>AGÜERO, Santiago Alejandro</w:t>
            </w:r>
          </w:p>
        </w:tc>
        <w:tc>
          <w:tcPr>
            <w:tcW w:w="1244" w:type="dxa"/>
          </w:tcPr>
          <w:p w14:paraId="5E4FF140" w14:textId="77777777" w:rsidR="002A7CF0" w:rsidRPr="00E1422C" w:rsidRDefault="002A7CF0" w:rsidP="00740C3F">
            <w:r w:rsidRPr="00E1422C">
              <w:t>51800</w:t>
            </w:r>
          </w:p>
        </w:tc>
      </w:tr>
      <w:tr w:rsidR="002A7CF0" w:rsidRPr="00E1422C" w14:paraId="09798267" w14:textId="77777777" w:rsidTr="00740C3F">
        <w:tc>
          <w:tcPr>
            <w:tcW w:w="3261" w:type="dxa"/>
          </w:tcPr>
          <w:p w14:paraId="29EA904B" w14:textId="77777777" w:rsidR="002A7CF0" w:rsidRPr="00E1422C" w:rsidRDefault="002A7CF0" w:rsidP="00740C3F">
            <w:r w:rsidRPr="00E1422C">
              <w:t>NAFRIA, Federico</w:t>
            </w:r>
          </w:p>
        </w:tc>
        <w:tc>
          <w:tcPr>
            <w:tcW w:w="1244" w:type="dxa"/>
          </w:tcPr>
          <w:p w14:paraId="26AE582D" w14:textId="77777777" w:rsidR="002A7CF0" w:rsidRPr="00E1422C" w:rsidRDefault="002A7CF0" w:rsidP="00740C3F">
            <w:r w:rsidRPr="00E1422C">
              <w:t>51828</w:t>
            </w:r>
          </w:p>
        </w:tc>
      </w:tr>
      <w:tr w:rsidR="002A7CF0" w:rsidRPr="00E1422C" w14:paraId="36E8E73B" w14:textId="77777777" w:rsidTr="00740C3F">
        <w:tc>
          <w:tcPr>
            <w:tcW w:w="3261" w:type="dxa"/>
          </w:tcPr>
          <w:p w14:paraId="158C6AE9" w14:textId="77777777" w:rsidR="002A7CF0" w:rsidRPr="00E1422C" w:rsidRDefault="002A7CF0" w:rsidP="00740C3F">
            <w:r w:rsidRPr="00E1422C">
              <w:t>PISCIOLARI, Antonela</w:t>
            </w:r>
          </w:p>
        </w:tc>
        <w:tc>
          <w:tcPr>
            <w:tcW w:w="1244" w:type="dxa"/>
          </w:tcPr>
          <w:p w14:paraId="46EE16AE" w14:textId="77777777" w:rsidR="002A7CF0" w:rsidRPr="00E1422C" w:rsidRDefault="002A7CF0" w:rsidP="00740C3F">
            <w:r w:rsidRPr="00E1422C">
              <w:t>51543</w:t>
            </w:r>
          </w:p>
        </w:tc>
      </w:tr>
      <w:tr w:rsidR="002A7CF0" w:rsidRPr="00E1422C" w14:paraId="0FDF0084" w14:textId="77777777" w:rsidTr="00740C3F">
        <w:tc>
          <w:tcPr>
            <w:tcW w:w="3261" w:type="dxa"/>
          </w:tcPr>
          <w:p w14:paraId="1FFB89FE" w14:textId="77777777" w:rsidR="002A7CF0" w:rsidRPr="00E1422C" w:rsidRDefault="002A7CF0" w:rsidP="00740C3F">
            <w:r w:rsidRPr="00E1422C">
              <w:t>QUIROGA, Gastón Mauricio</w:t>
            </w:r>
          </w:p>
        </w:tc>
        <w:tc>
          <w:tcPr>
            <w:tcW w:w="1244" w:type="dxa"/>
          </w:tcPr>
          <w:p w14:paraId="0FE99AA9" w14:textId="77777777" w:rsidR="002A7CF0" w:rsidRPr="00E1422C" w:rsidRDefault="002A7CF0" w:rsidP="00740C3F">
            <w:r w:rsidRPr="00E1422C">
              <w:t>51969</w:t>
            </w:r>
          </w:p>
        </w:tc>
      </w:tr>
      <w:tr w:rsidR="002A7CF0" w:rsidRPr="00E1422C" w14:paraId="3C2B44B7" w14:textId="77777777" w:rsidTr="00740C3F">
        <w:tc>
          <w:tcPr>
            <w:tcW w:w="3261" w:type="dxa"/>
          </w:tcPr>
          <w:p w14:paraId="7923877D" w14:textId="77777777" w:rsidR="002A7CF0" w:rsidRPr="00E1422C" w:rsidRDefault="002A7CF0" w:rsidP="00740C3F">
            <w:r w:rsidRPr="00E1422C">
              <w:t>WAISMAN, Gabriel Leandro</w:t>
            </w:r>
          </w:p>
        </w:tc>
        <w:tc>
          <w:tcPr>
            <w:tcW w:w="1244" w:type="dxa"/>
          </w:tcPr>
          <w:p w14:paraId="6311C7CF" w14:textId="77777777" w:rsidR="002A7CF0" w:rsidRPr="00E1422C" w:rsidRDefault="002A7CF0" w:rsidP="00740C3F">
            <w:r w:rsidRPr="00E1422C">
              <w:t>51934</w:t>
            </w:r>
          </w:p>
        </w:tc>
      </w:tr>
    </w:tbl>
    <w:p w14:paraId="62F7E543" w14:textId="77777777" w:rsidR="002A7CF0" w:rsidRPr="001F73A0" w:rsidRDefault="002A7CF0" w:rsidP="002A7CF0">
      <w:pPr>
        <w:rPr>
          <w:rFonts w:asciiTheme="majorHAnsi" w:eastAsiaTheme="majorEastAsia" w:hAnsiTheme="majorHAnsi" w:cstheme="majorBidi"/>
          <w:sz w:val="76"/>
          <w:szCs w:val="72"/>
        </w:rPr>
      </w:pPr>
      <w:r>
        <w:br w:type="page"/>
      </w:r>
    </w:p>
    <w:p w14:paraId="74E1C006" w14:textId="45F621E0" w:rsidR="00A97225" w:rsidRDefault="00A9722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94893488"/>
        <w:docPartObj>
          <w:docPartGallery w:val="Table of Contents"/>
          <w:docPartUnique/>
        </w:docPartObj>
      </w:sdtPr>
      <w:sdtEndPr/>
      <w:sdtContent>
        <w:p w14:paraId="1B1A93DC" w14:textId="14928E80" w:rsidR="00A97225" w:rsidRDefault="00A97225">
          <w:pPr>
            <w:pStyle w:val="TtulodeTDC"/>
          </w:pPr>
          <w:r>
            <w:t>Índice</w:t>
          </w:r>
        </w:p>
        <w:p w14:paraId="439007BD" w14:textId="77777777" w:rsidR="00601D0B" w:rsidRDefault="00A9722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48089" w:history="1">
            <w:r w:rsidR="00601D0B" w:rsidRPr="00A552FC">
              <w:rPr>
                <w:rStyle w:val="Hipervnculo"/>
                <w:noProof/>
              </w:rPr>
              <w:t>Introducción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_Toc264348089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2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0785B315" w14:textId="77777777" w:rsidR="00601D0B" w:rsidRDefault="00FA6B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0" w:history="1">
            <w:r w:rsidR="00601D0B" w:rsidRPr="00A552FC">
              <w:rPr>
                <w:rStyle w:val="Hipervnculo"/>
                <w:noProof/>
                <w:lang w:val="es-AR"/>
              </w:rPr>
              <w:t>Diagrama de Transición de Estados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_Toc264348090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3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2F33E2CE" w14:textId="77777777" w:rsidR="00601D0B" w:rsidRDefault="00FA6B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1" w:history="1">
            <w:r w:rsidR="00601D0B" w:rsidRPr="00A552FC">
              <w:rPr>
                <w:rStyle w:val="Hipervnculo"/>
                <w:noProof/>
                <w:lang w:val="es-AR"/>
              </w:rPr>
              <w:t>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_Toc264348091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3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7490B8D2" w14:textId="77777777" w:rsidR="00601D0B" w:rsidRDefault="00FA6B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2" w:history="1">
            <w:r w:rsidR="00601D0B" w:rsidRPr="00A552FC">
              <w:rPr>
                <w:rStyle w:val="Hipervnculo"/>
                <w:noProof/>
                <w:lang w:val="es-AR"/>
              </w:rPr>
              <w:t>Detalle de 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_Toc264348092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4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6F0F5522" w14:textId="77777777" w:rsidR="00601D0B" w:rsidRDefault="00FA6B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3" w:history="1">
            <w:r w:rsidR="00601D0B" w:rsidRPr="00A552FC">
              <w:rPr>
                <w:rStyle w:val="Hipervnculo"/>
                <w:noProof/>
                <w:lang w:val="es-AR"/>
              </w:rPr>
              <w:t>Cobro Pedido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_Toc264348093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5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3A41FB81" w14:textId="77777777" w:rsidR="00601D0B" w:rsidRDefault="00FA6BC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4" w:history="1">
            <w:r w:rsidR="00601D0B" w:rsidRPr="00A552FC">
              <w:rPr>
                <w:rStyle w:val="Hipervnculo"/>
                <w:noProof/>
                <w:lang w:val="es-AR"/>
              </w:rPr>
              <w:t>Ventas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_Toc264348094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6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105A4AF9" w14:textId="77777777" w:rsidR="00601D0B" w:rsidRDefault="00FA6BC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ES"/>
            </w:rPr>
          </w:pPr>
          <w:hyperlink w:anchor="_Toc264348095" w:history="1">
            <w:r w:rsidR="00601D0B" w:rsidRPr="00A552FC">
              <w:rPr>
                <w:rStyle w:val="Hipervnculo"/>
                <w:noProof/>
                <w:lang w:val="es-AR"/>
              </w:rPr>
              <w:t>Diagrama Entidad de Relación</w:t>
            </w:r>
            <w:r w:rsidR="00601D0B">
              <w:rPr>
                <w:noProof/>
                <w:webHidden/>
              </w:rPr>
              <w:tab/>
            </w:r>
            <w:r w:rsidR="00601D0B">
              <w:rPr>
                <w:noProof/>
                <w:webHidden/>
              </w:rPr>
              <w:fldChar w:fldCharType="begin"/>
            </w:r>
            <w:r w:rsidR="00601D0B">
              <w:rPr>
                <w:noProof/>
                <w:webHidden/>
              </w:rPr>
              <w:instrText xml:space="preserve"> PAGEREF _Toc264348095 \h </w:instrText>
            </w:r>
            <w:r w:rsidR="00601D0B">
              <w:rPr>
                <w:noProof/>
                <w:webHidden/>
              </w:rPr>
            </w:r>
            <w:r w:rsidR="00601D0B">
              <w:rPr>
                <w:noProof/>
                <w:webHidden/>
              </w:rPr>
              <w:fldChar w:fldCharType="separate"/>
            </w:r>
            <w:r w:rsidR="006D099B">
              <w:rPr>
                <w:noProof/>
                <w:webHidden/>
              </w:rPr>
              <w:t>6</w:t>
            </w:r>
            <w:r w:rsidR="00601D0B">
              <w:rPr>
                <w:noProof/>
                <w:webHidden/>
              </w:rPr>
              <w:fldChar w:fldCharType="end"/>
            </w:r>
          </w:hyperlink>
        </w:p>
        <w:p w14:paraId="65A71BFD" w14:textId="45005989" w:rsidR="00A97225" w:rsidRDefault="00A97225">
          <w:r>
            <w:fldChar w:fldCharType="end"/>
          </w:r>
        </w:p>
      </w:sdtContent>
    </w:sdt>
    <w:p w14:paraId="7E11781C" w14:textId="29298C4C" w:rsidR="0014215F" w:rsidRDefault="0014215F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FF9784C" w14:textId="77777777" w:rsidR="00504849" w:rsidRDefault="00504849" w:rsidP="00504849">
      <w:pPr>
        <w:pStyle w:val="Ttulo1"/>
      </w:pPr>
      <w:bookmarkStart w:id="1" w:name="_Toc264020315"/>
      <w:bookmarkStart w:id="2" w:name="_Toc264335530"/>
      <w:bookmarkStart w:id="3" w:name="_Toc264348089"/>
      <w:r>
        <w:lastRenderedPageBreak/>
        <w:t>Introducción</w:t>
      </w:r>
      <w:bookmarkEnd w:id="1"/>
      <w:bookmarkEnd w:id="2"/>
      <w:bookmarkEnd w:id="3"/>
    </w:p>
    <w:p w14:paraId="70C6F514" w14:textId="1212E111" w:rsidR="00311FC7" w:rsidRDefault="00975A06" w:rsidP="00311FC7">
      <w:pPr>
        <w:jc w:val="both"/>
        <w:rPr>
          <w:rFonts w:ascii="Calibri" w:hAnsi="Calibri"/>
        </w:rPr>
      </w:pPr>
      <w:r>
        <w:rPr>
          <w:rFonts w:cs="Arial"/>
        </w:rPr>
        <w:t>L</w:t>
      </w:r>
      <w:r w:rsidRPr="00E84674">
        <w:rPr>
          <w:rFonts w:cs="Arial"/>
          <w:lang w:val="es-AR"/>
        </w:rPr>
        <w:t>a</w:t>
      </w:r>
      <w:r>
        <w:rPr>
          <w:rFonts w:cs="Arial"/>
          <w:lang w:val="es-AR"/>
        </w:rPr>
        <w:t xml:space="preserve"> presente documentación</w:t>
      </w:r>
      <w:r w:rsidR="00311FC7">
        <w:rPr>
          <w:rFonts w:ascii="Calibri" w:hAnsi="Calibri"/>
        </w:rPr>
        <w:t>, debe ser la forma definitiva que deberá mantener el sistema a lo largo de todo el ciclo del proceso unificado de desarrollo y servirá de base para los flujos de implementación y prueba.</w:t>
      </w:r>
    </w:p>
    <w:p w14:paraId="07282CA4" w14:textId="47F36FD4" w:rsidR="00311FC7" w:rsidRPr="0034629E" w:rsidRDefault="00311FC7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Para poder definir la estructura de la base de datos se utiliza el mapeo de base de datos con el cual se encontrar</w:t>
      </w:r>
      <w:r w:rsidR="00601D0B">
        <w:rPr>
          <w:rFonts w:ascii="Calibri" w:hAnsi="Calibri"/>
        </w:rPr>
        <w:t>á</w:t>
      </w:r>
      <w:r>
        <w:rPr>
          <w:rFonts w:ascii="Calibri" w:hAnsi="Calibri"/>
        </w:rPr>
        <w:t xml:space="preserve"> un modelo equivalente a los diagramas orientados a objetos.</w:t>
      </w:r>
    </w:p>
    <w:p w14:paraId="2B45496D" w14:textId="179B18FC" w:rsidR="00311FC7" w:rsidRPr="0019736D" w:rsidRDefault="0006015E" w:rsidP="00311FC7">
      <w:pPr>
        <w:jc w:val="both"/>
        <w:rPr>
          <w:rFonts w:ascii="Calibri" w:hAnsi="Calibri"/>
        </w:rPr>
      </w:pPr>
      <w:r>
        <w:rPr>
          <w:rFonts w:ascii="Calibri" w:hAnsi="Calibri"/>
        </w:rPr>
        <w:t>Por ú</w:t>
      </w:r>
      <w:r w:rsidR="00311FC7" w:rsidRPr="0019736D">
        <w:rPr>
          <w:rFonts w:ascii="Calibri" w:hAnsi="Calibri"/>
        </w:rPr>
        <w:t>ltimo, se r</w:t>
      </w:r>
      <w:r w:rsidR="00311FC7">
        <w:rPr>
          <w:rFonts w:ascii="Calibri" w:hAnsi="Calibri"/>
        </w:rPr>
        <w:t>ealizaron diagramas de transició</w:t>
      </w:r>
      <w:r w:rsidR="00311FC7" w:rsidRPr="0019736D">
        <w:rPr>
          <w:rFonts w:ascii="Calibri" w:hAnsi="Calibri"/>
        </w:rPr>
        <w:t>n de estados para aquellas clases que presentan diversos cambios en sus estados a lo largo del ciclo de vida del proceso unificado.</w:t>
      </w:r>
    </w:p>
    <w:p w14:paraId="57298DA2" w14:textId="77777777" w:rsidR="002F3D78" w:rsidRDefault="002F3D78">
      <w:pPr>
        <w:rPr>
          <w:lang w:val="es-AR"/>
        </w:rPr>
      </w:pPr>
      <w:r>
        <w:rPr>
          <w:lang w:val="es-AR"/>
        </w:rPr>
        <w:br w:type="page"/>
      </w:r>
    </w:p>
    <w:p w14:paraId="6A6707FA" w14:textId="02F1EFCF" w:rsidR="0006015E" w:rsidRDefault="0006015E" w:rsidP="0006015E">
      <w:pPr>
        <w:pStyle w:val="Ttulo1"/>
        <w:rPr>
          <w:lang w:val="es-AR"/>
        </w:rPr>
      </w:pPr>
      <w:bookmarkStart w:id="4" w:name="_Toc264348090"/>
      <w:r>
        <w:rPr>
          <w:lang w:val="es-AR"/>
        </w:rPr>
        <w:lastRenderedPageBreak/>
        <w:t>Diagrama de</w:t>
      </w:r>
      <w:r w:rsidR="00480883">
        <w:rPr>
          <w:lang w:val="es-AR"/>
        </w:rPr>
        <w:t xml:space="preserve"> Transición de</w:t>
      </w:r>
      <w:r>
        <w:rPr>
          <w:lang w:val="es-AR"/>
        </w:rPr>
        <w:t xml:space="preserve"> Estados</w:t>
      </w:r>
      <w:bookmarkEnd w:id="4"/>
    </w:p>
    <w:p w14:paraId="2E323EE4" w14:textId="77777777" w:rsidR="0006015E" w:rsidRDefault="0006015E" w:rsidP="0006015E">
      <w:pPr>
        <w:rPr>
          <w:lang w:val="es-AR"/>
        </w:rPr>
      </w:pPr>
    </w:p>
    <w:p w14:paraId="58A36C2C" w14:textId="1079A86F" w:rsidR="0006015E" w:rsidRDefault="0006015E" w:rsidP="0006015E">
      <w:pPr>
        <w:pStyle w:val="Ttulo2"/>
        <w:rPr>
          <w:lang w:val="es-AR"/>
        </w:rPr>
      </w:pPr>
      <w:bookmarkStart w:id="5" w:name="_Toc264348091"/>
      <w:r>
        <w:rPr>
          <w:lang w:val="es-AR"/>
        </w:rPr>
        <w:t>Pedido</w:t>
      </w:r>
      <w:bookmarkEnd w:id="5"/>
    </w:p>
    <w:p w14:paraId="173E8A65" w14:textId="3AE0B1B7" w:rsidR="0006015E" w:rsidRDefault="0006015E" w:rsidP="0006015E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056EFF64">
            <wp:extent cx="5826642" cy="5205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711" cy="520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918CE3B" w14:textId="77777777" w:rsidR="00480883" w:rsidRDefault="00480883" w:rsidP="0006015E">
      <w:pPr>
        <w:rPr>
          <w:lang w:val="es-AR"/>
        </w:rPr>
      </w:pPr>
    </w:p>
    <w:p w14:paraId="54A2F94B" w14:textId="77777777" w:rsidR="00480883" w:rsidRDefault="00480883" w:rsidP="0006015E">
      <w:pPr>
        <w:rPr>
          <w:lang w:val="es-AR"/>
        </w:rPr>
      </w:pPr>
    </w:p>
    <w:p w14:paraId="0B429BD3" w14:textId="77777777" w:rsidR="00480883" w:rsidRDefault="00480883" w:rsidP="0006015E">
      <w:pPr>
        <w:rPr>
          <w:lang w:val="es-AR"/>
        </w:rPr>
      </w:pPr>
    </w:p>
    <w:p w14:paraId="23748853" w14:textId="77777777" w:rsidR="00283DBC" w:rsidRDefault="00283DBC" w:rsidP="0006015E">
      <w:pPr>
        <w:rPr>
          <w:lang w:val="es-AR"/>
        </w:rPr>
      </w:pPr>
    </w:p>
    <w:p w14:paraId="489E9F42" w14:textId="77777777" w:rsidR="00283DBC" w:rsidRDefault="00283DBC" w:rsidP="0006015E">
      <w:pPr>
        <w:rPr>
          <w:lang w:val="es-AR"/>
        </w:rPr>
      </w:pPr>
    </w:p>
    <w:p w14:paraId="6680B8FC" w14:textId="73457708" w:rsidR="00642D69" w:rsidRDefault="00642D69" w:rsidP="00283DBC">
      <w:pPr>
        <w:pStyle w:val="Ttulo2"/>
        <w:rPr>
          <w:lang w:val="es-AR"/>
        </w:rPr>
      </w:pPr>
      <w:bookmarkStart w:id="6" w:name="_Toc264348092"/>
      <w:r>
        <w:rPr>
          <w:lang w:val="es-AR"/>
        </w:rPr>
        <w:lastRenderedPageBreak/>
        <w:t>Detalle de Pedido</w:t>
      </w:r>
      <w:bookmarkEnd w:id="6"/>
    </w:p>
    <w:p w14:paraId="48E0A54F" w14:textId="77777777" w:rsidR="00CC67AB" w:rsidRPr="00CC67AB" w:rsidRDefault="00CC67AB" w:rsidP="00CC67AB">
      <w:pPr>
        <w:rPr>
          <w:lang w:val="es-AR"/>
        </w:rPr>
      </w:pPr>
    </w:p>
    <w:p w14:paraId="4AF465CB" w14:textId="04C570A5" w:rsidR="00642D69" w:rsidRPr="00642D69" w:rsidRDefault="00642D69" w:rsidP="00642D69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5A4A07BC">
            <wp:extent cx="4038600" cy="4124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D974BC0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08508F48" w14:textId="4236DBB3" w:rsidR="00283DBC" w:rsidRDefault="00283DBC" w:rsidP="00283DBC">
      <w:pPr>
        <w:pStyle w:val="Ttulo2"/>
        <w:rPr>
          <w:lang w:val="es-AR"/>
        </w:rPr>
      </w:pPr>
      <w:bookmarkStart w:id="7" w:name="_Toc264348093"/>
      <w:r>
        <w:rPr>
          <w:lang w:val="es-AR"/>
        </w:rPr>
        <w:lastRenderedPageBreak/>
        <w:t>Cobro Pedido</w:t>
      </w:r>
      <w:bookmarkEnd w:id="7"/>
    </w:p>
    <w:p w14:paraId="27934A78" w14:textId="01A6F569" w:rsidR="00283DBC" w:rsidRPr="00283DBC" w:rsidRDefault="00283DBC" w:rsidP="00283DBC">
      <w:pPr>
        <w:rPr>
          <w:lang w:val="es-AR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editId="0865C45E">
            <wp:simplePos x="0" y="0"/>
            <wp:positionH relativeFrom="column">
              <wp:posOffset>1758315</wp:posOffset>
            </wp:positionH>
            <wp:positionV relativeFrom="paragraph">
              <wp:posOffset>306705</wp:posOffset>
            </wp:positionV>
            <wp:extent cx="1903095" cy="455041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B9A45" w14:textId="77777777" w:rsidR="00CC67AB" w:rsidRDefault="00CC67A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rPr>
          <w:lang w:val="es-AR"/>
        </w:rPr>
        <w:br w:type="page"/>
      </w:r>
    </w:p>
    <w:p w14:paraId="4041E9E7" w14:textId="4D7F995E" w:rsidR="00CC67AB" w:rsidRDefault="00CC67AB" w:rsidP="00CC67AB">
      <w:pPr>
        <w:pStyle w:val="Ttulo2"/>
        <w:rPr>
          <w:lang w:val="es-AR"/>
        </w:rPr>
      </w:pPr>
      <w:bookmarkStart w:id="8" w:name="_Toc264348094"/>
      <w:r>
        <w:rPr>
          <w:lang w:val="es-AR"/>
        </w:rPr>
        <w:lastRenderedPageBreak/>
        <w:t>Ventas</w:t>
      </w:r>
      <w:bookmarkEnd w:id="8"/>
    </w:p>
    <w:p w14:paraId="6D32B611" w14:textId="77777777" w:rsidR="00CC67AB" w:rsidRPr="00CC67AB" w:rsidRDefault="00CC67AB" w:rsidP="00CC67AB">
      <w:pPr>
        <w:rPr>
          <w:lang w:val="es-AR"/>
        </w:rPr>
      </w:pPr>
    </w:p>
    <w:p w14:paraId="0FC4418B" w14:textId="0F5A2802" w:rsidR="00CC67AB" w:rsidRDefault="00CC67AB" w:rsidP="00CC67AB">
      <w:pPr>
        <w:rPr>
          <w:lang w:val="es-AR"/>
        </w:rPr>
      </w:pPr>
      <w:r>
        <w:rPr>
          <w:noProof/>
          <w:lang w:eastAsia="es-ES"/>
        </w:rPr>
        <w:drawing>
          <wp:inline distT="0" distB="0" distL="0" distR="0" wp14:editId="72F72BD9">
            <wp:extent cx="1733550" cy="3733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10BD9817" w14:textId="77777777" w:rsidR="00CC67AB" w:rsidRDefault="00CC67AB" w:rsidP="00CC67AB">
      <w:pPr>
        <w:rPr>
          <w:lang w:val="es-AR"/>
        </w:rPr>
      </w:pPr>
    </w:p>
    <w:p w14:paraId="0A8FC762" w14:textId="77777777" w:rsidR="00CC67AB" w:rsidRPr="00CC67AB" w:rsidRDefault="00CC67AB" w:rsidP="00CC67AB">
      <w:pPr>
        <w:rPr>
          <w:lang w:val="es-AR"/>
        </w:rPr>
      </w:pPr>
    </w:p>
    <w:p w14:paraId="6FE9BE08" w14:textId="2ACA0ADB" w:rsidR="00311FC7" w:rsidRDefault="00311FC7" w:rsidP="00311FC7">
      <w:pPr>
        <w:pStyle w:val="Ttulo1"/>
        <w:rPr>
          <w:lang w:val="es-AR"/>
        </w:rPr>
      </w:pPr>
      <w:bookmarkStart w:id="9" w:name="_Toc264348095"/>
      <w:r>
        <w:rPr>
          <w:lang w:val="es-AR"/>
        </w:rPr>
        <w:t>Diagrama Entidad de Relación</w:t>
      </w:r>
      <w:bookmarkEnd w:id="9"/>
    </w:p>
    <w:p w14:paraId="582DC204" w14:textId="77777777" w:rsidR="00311FC7" w:rsidRPr="00D96C3C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Para implementar el sistema de información hasta aquí modelado, es necesario diseñar una estructura de base de datos que soporte al mismo.</w:t>
      </w:r>
    </w:p>
    <w:p w14:paraId="330B6733" w14:textId="4AA2782D" w:rsidR="00311FC7" w:rsidRDefault="00311FC7" w:rsidP="00311FC7">
      <w:pPr>
        <w:ind w:firstLine="708"/>
        <w:jc w:val="both"/>
        <w:rPr>
          <w:lang w:val="es-AR"/>
        </w:rPr>
      </w:pPr>
      <w:r w:rsidRPr="00D96C3C">
        <w:rPr>
          <w:lang w:val="es-AR"/>
        </w:rPr>
        <w:t>A continuación, se presenta dicho diagrama, el cual fue tomado como mapa para la escritura de las tablas que componen la base de datos relacional.</w:t>
      </w:r>
    </w:p>
    <w:p w14:paraId="55E926F8" w14:textId="77777777" w:rsidR="00311FC7" w:rsidRDefault="00311FC7">
      <w:pPr>
        <w:rPr>
          <w:lang w:val="es-AR"/>
        </w:rPr>
      </w:pPr>
      <w:r>
        <w:rPr>
          <w:lang w:val="es-AR"/>
        </w:rPr>
        <w:br w:type="page"/>
      </w:r>
    </w:p>
    <w:p w14:paraId="5BC30823" w14:textId="5D1FCB3C" w:rsidR="0014215F" w:rsidRPr="00601D0B" w:rsidRDefault="00311FC7" w:rsidP="00601D0B">
      <w:pPr>
        <w:ind w:firstLine="708"/>
        <w:jc w:val="both"/>
        <w:rPr>
          <w:color w:val="FF0000"/>
          <w:sz w:val="144"/>
          <w:szCs w:val="144"/>
          <w:lang w:val="es-AR"/>
        </w:rPr>
      </w:pPr>
      <w:proofErr w:type="spellStart"/>
      <w:r w:rsidRPr="00311FC7">
        <w:rPr>
          <w:color w:val="FF0000"/>
          <w:sz w:val="144"/>
          <w:szCs w:val="144"/>
          <w:lang w:val="es-AR"/>
        </w:rPr>
        <w:lastRenderedPageBreak/>
        <w:t>Aca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va el diagrama de entidad de </w:t>
      </w:r>
      <w:proofErr w:type="spellStart"/>
      <w:r w:rsidRPr="00311FC7">
        <w:rPr>
          <w:color w:val="FF0000"/>
          <w:sz w:val="144"/>
          <w:szCs w:val="144"/>
          <w:lang w:val="es-AR"/>
        </w:rPr>
        <w:t>relacion</w:t>
      </w:r>
      <w:proofErr w:type="spellEnd"/>
      <w:r w:rsidRPr="00311FC7">
        <w:rPr>
          <w:color w:val="FF0000"/>
          <w:sz w:val="144"/>
          <w:szCs w:val="144"/>
          <w:lang w:val="es-AR"/>
        </w:rPr>
        <w:t xml:space="preserve"> </w:t>
      </w:r>
    </w:p>
    <w:sectPr w:rsidR="0014215F" w:rsidRPr="00601D0B" w:rsidSect="00A97225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816D8D" w14:textId="77777777" w:rsidR="00FA6BC3" w:rsidRDefault="00FA6BC3" w:rsidP="00740C3F">
      <w:pPr>
        <w:spacing w:after="0" w:line="240" w:lineRule="auto"/>
      </w:pPr>
      <w:r>
        <w:separator/>
      </w:r>
    </w:p>
  </w:endnote>
  <w:endnote w:type="continuationSeparator" w:id="0">
    <w:p w14:paraId="509DCEFF" w14:textId="77777777" w:rsidR="00FA6BC3" w:rsidRDefault="00FA6BC3" w:rsidP="00740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B941D9" w:rsidRPr="004F34FB" w14:paraId="4AC2A104" w14:textId="77777777" w:rsidTr="00740C3F">
      <w:trPr>
        <w:jc w:val="center"/>
      </w:trPr>
      <w:tc>
        <w:tcPr>
          <w:tcW w:w="4661" w:type="dxa"/>
        </w:tcPr>
        <w:p w14:paraId="2893F05E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  <w:r>
            <w:rPr>
              <w:rFonts w:ascii="Arial" w:hAnsi="Arial" w:cs="Arial"/>
              <w:sz w:val="18"/>
              <w:szCs w:val="18"/>
              <w:lang w:val="es-AR"/>
            </w:rPr>
            <w:t>Agüero, Nafria, Pisciolari, Quiroga, Waisman</w:t>
          </w:r>
        </w:p>
        <w:p w14:paraId="4E78FCB2" w14:textId="77777777" w:rsidR="00B941D9" w:rsidRPr="004F34FB" w:rsidRDefault="00B941D9" w:rsidP="00740C3F">
          <w:pPr>
            <w:pStyle w:val="Piedepgina"/>
            <w:rPr>
              <w:rFonts w:ascii="Arial" w:hAnsi="Arial" w:cs="Arial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12831B7F" w14:textId="084213C0" w:rsidR="00B941D9" w:rsidRPr="004F34FB" w:rsidRDefault="00B941D9" w:rsidP="00740C3F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r w:rsidRPr="004F34FB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6D099B">
            <w:rPr>
              <w:rStyle w:val="Nmerodepgina"/>
              <w:rFonts w:ascii="Arial" w:hAnsi="Arial" w:cs="Arial"/>
              <w:noProof/>
              <w:sz w:val="18"/>
              <w:szCs w:val="18"/>
            </w:rPr>
            <w:t>1</w:t>
          </w:r>
          <w:r w:rsidRPr="004F34FB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4F34FB">
            <w:rPr>
              <w:rFonts w:ascii="Arial" w:hAnsi="Arial" w:cs="Arial"/>
              <w:sz w:val="18"/>
              <w:szCs w:val="18"/>
            </w:rPr>
            <w:t xml:space="preserve"> de </w:t>
          </w:r>
          <w:r w:rsidRPr="004F34FB">
            <w:rPr>
              <w:rFonts w:ascii="Arial" w:hAnsi="Arial" w:cs="Arial"/>
              <w:sz w:val="18"/>
              <w:szCs w:val="18"/>
            </w:rPr>
            <w:fldChar w:fldCharType="begin"/>
          </w:r>
          <w:r w:rsidRPr="004F34FB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4F34FB">
            <w:rPr>
              <w:rFonts w:ascii="Arial" w:hAnsi="Arial" w:cs="Arial"/>
              <w:sz w:val="18"/>
              <w:szCs w:val="18"/>
            </w:rPr>
            <w:fldChar w:fldCharType="separate"/>
          </w:r>
          <w:r w:rsidR="006D099B">
            <w:rPr>
              <w:rFonts w:ascii="Arial" w:hAnsi="Arial" w:cs="Arial"/>
              <w:noProof/>
              <w:sz w:val="18"/>
              <w:szCs w:val="18"/>
            </w:rPr>
            <w:t>7</w:t>
          </w:r>
          <w:r w:rsidRPr="004F34FB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11DA94A8" w14:textId="77777777" w:rsidR="00B941D9" w:rsidRDefault="00B941D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7FCF1C" w14:textId="77777777" w:rsidR="00FA6BC3" w:rsidRDefault="00FA6BC3" w:rsidP="00740C3F">
      <w:pPr>
        <w:spacing w:after="0" w:line="240" w:lineRule="auto"/>
      </w:pPr>
      <w:r>
        <w:separator/>
      </w:r>
    </w:p>
  </w:footnote>
  <w:footnote w:type="continuationSeparator" w:id="0">
    <w:p w14:paraId="56746B3C" w14:textId="77777777" w:rsidR="00FA6BC3" w:rsidRDefault="00FA6BC3" w:rsidP="00740C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986935" w14:textId="66B5B151" w:rsidR="00B941D9" w:rsidRPr="00740C3F" w:rsidRDefault="00B941D9">
    <w:pPr>
      <w:pStyle w:val="Encabezado"/>
      <w:rPr>
        <w:sz w:val="18"/>
        <w:szCs w:val="18"/>
      </w:rPr>
    </w:pPr>
  </w:p>
  <w:tbl>
    <w:tblPr>
      <w:tblStyle w:val="Tablaconcuadrcula"/>
      <w:tblW w:w="9482" w:type="dxa"/>
      <w:tblInd w:w="-45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00"/>
      <w:gridCol w:w="4142"/>
      <w:gridCol w:w="1840"/>
    </w:tblGrid>
    <w:tr w:rsidR="00B941D9" w:rsidRPr="00740C3F" w14:paraId="2A0A884F" w14:textId="77777777" w:rsidTr="00740C3F">
      <w:trPr>
        <w:trHeight w:val="277"/>
      </w:trPr>
      <w:tc>
        <w:tcPr>
          <w:tcW w:w="3500" w:type="dxa"/>
        </w:tcPr>
        <w:p w14:paraId="6F08CB3A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Universidad Tecnológica Nacional</w:t>
          </w:r>
        </w:p>
      </w:tc>
      <w:tc>
        <w:tcPr>
          <w:tcW w:w="4142" w:type="dxa"/>
        </w:tcPr>
        <w:p w14:paraId="3F695A05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</w:p>
      </w:tc>
      <w:tc>
        <w:tcPr>
          <w:tcW w:w="1840" w:type="dxa"/>
        </w:tcPr>
        <w:p w14:paraId="47AF4583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Proyecto Final</w:t>
          </w:r>
        </w:p>
      </w:tc>
    </w:tr>
    <w:tr w:rsidR="00B941D9" w:rsidRPr="00740C3F" w14:paraId="59A2F135" w14:textId="77777777" w:rsidTr="00740C3F">
      <w:trPr>
        <w:trHeight w:val="295"/>
      </w:trPr>
      <w:tc>
        <w:tcPr>
          <w:tcW w:w="3500" w:type="dxa"/>
        </w:tcPr>
        <w:p w14:paraId="711C10BE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Facultad Regional Córdoba</w:t>
          </w:r>
        </w:p>
      </w:tc>
      <w:tc>
        <w:tcPr>
          <w:tcW w:w="4142" w:type="dxa"/>
        </w:tcPr>
        <w:p w14:paraId="5CBB4541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Ingeniería en Sistemas de Información</w:t>
          </w:r>
        </w:p>
      </w:tc>
      <w:tc>
        <w:tcPr>
          <w:tcW w:w="1840" w:type="dxa"/>
        </w:tcPr>
        <w:p w14:paraId="175CAE99" w14:textId="77777777" w:rsidR="00B941D9" w:rsidRPr="00740C3F" w:rsidRDefault="00B941D9" w:rsidP="00740C3F">
          <w:pPr>
            <w:pStyle w:val="Encabezado"/>
            <w:rPr>
              <w:sz w:val="18"/>
              <w:szCs w:val="18"/>
            </w:rPr>
          </w:pPr>
          <w:r w:rsidRPr="00740C3F">
            <w:rPr>
              <w:sz w:val="18"/>
              <w:szCs w:val="18"/>
            </w:rPr>
            <w:t>SEEE</w:t>
          </w:r>
        </w:p>
      </w:tc>
    </w:tr>
  </w:tbl>
  <w:p w14:paraId="5C98309E" w14:textId="0CA31051" w:rsidR="00B941D9" w:rsidRDefault="00B941D9">
    <w:pPr>
      <w:pStyle w:val="Encabezado"/>
    </w:pPr>
  </w:p>
  <w:p w14:paraId="1C6AF6BE" w14:textId="77777777" w:rsidR="00B941D9" w:rsidRDefault="00B941D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7A7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>
    <w:nsid w:val="2C9806F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48EB2DBC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64A5581B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76143B1A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CD3"/>
    <w:rsid w:val="0006015E"/>
    <w:rsid w:val="00092D1C"/>
    <w:rsid w:val="001368AE"/>
    <w:rsid w:val="0014215F"/>
    <w:rsid w:val="00177408"/>
    <w:rsid w:val="001A0009"/>
    <w:rsid w:val="001C62E8"/>
    <w:rsid w:val="00283DBC"/>
    <w:rsid w:val="002A2BAC"/>
    <w:rsid w:val="002A7CF0"/>
    <w:rsid w:val="002C3BFA"/>
    <w:rsid w:val="002F3D78"/>
    <w:rsid w:val="00310004"/>
    <w:rsid w:val="00311FC7"/>
    <w:rsid w:val="00322BDA"/>
    <w:rsid w:val="00335992"/>
    <w:rsid w:val="00346BC0"/>
    <w:rsid w:val="003D3610"/>
    <w:rsid w:val="00480883"/>
    <w:rsid w:val="004938A2"/>
    <w:rsid w:val="004A4526"/>
    <w:rsid w:val="004C1E94"/>
    <w:rsid w:val="00504849"/>
    <w:rsid w:val="00511D5C"/>
    <w:rsid w:val="0051283E"/>
    <w:rsid w:val="00516A93"/>
    <w:rsid w:val="00537CD3"/>
    <w:rsid w:val="00601D0B"/>
    <w:rsid w:val="00633F9D"/>
    <w:rsid w:val="00642D69"/>
    <w:rsid w:val="006D099B"/>
    <w:rsid w:val="00740C3F"/>
    <w:rsid w:val="00742608"/>
    <w:rsid w:val="00754B4F"/>
    <w:rsid w:val="007559BE"/>
    <w:rsid w:val="007B1462"/>
    <w:rsid w:val="007B2088"/>
    <w:rsid w:val="00814F0A"/>
    <w:rsid w:val="00846953"/>
    <w:rsid w:val="008662F1"/>
    <w:rsid w:val="00867BB0"/>
    <w:rsid w:val="008A0929"/>
    <w:rsid w:val="008D3BE6"/>
    <w:rsid w:val="00915FCE"/>
    <w:rsid w:val="00942054"/>
    <w:rsid w:val="00975A06"/>
    <w:rsid w:val="009A1D93"/>
    <w:rsid w:val="009E59B3"/>
    <w:rsid w:val="009F5D19"/>
    <w:rsid w:val="00A36552"/>
    <w:rsid w:val="00A402B8"/>
    <w:rsid w:val="00A97225"/>
    <w:rsid w:val="00AC223D"/>
    <w:rsid w:val="00AF086B"/>
    <w:rsid w:val="00B941D9"/>
    <w:rsid w:val="00BD51C6"/>
    <w:rsid w:val="00C06DC1"/>
    <w:rsid w:val="00C85DCE"/>
    <w:rsid w:val="00CC67AB"/>
    <w:rsid w:val="00D952D0"/>
    <w:rsid w:val="00DA4708"/>
    <w:rsid w:val="00DB5BB9"/>
    <w:rsid w:val="00E163EC"/>
    <w:rsid w:val="00EB7BEB"/>
    <w:rsid w:val="00EE1ADE"/>
    <w:rsid w:val="00EF59B5"/>
    <w:rsid w:val="00F07943"/>
    <w:rsid w:val="00F23E2E"/>
    <w:rsid w:val="00F42C79"/>
    <w:rsid w:val="00F74851"/>
    <w:rsid w:val="00FA6BC3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470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BE6"/>
  </w:style>
  <w:style w:type="paragraph" w:styleId="Ttulo1">
    <w:name w:val="heading 1"/>
    <w:basedOn w:val="Normal"/>
    <w:next w:val="Normal"/>
    <w:link w:val="Ttulo1Car"/>
    <w:uiPriority w:val="9"/>
    <w:qFormat/>
    <w:rsid w:val="00A972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21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37CD3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37CD3"/>
    <w:pPr>
      <w:ind w:left="720"/>
      <w:contextualSpacing/>
    </w:pPr>
    <w:rPr>
      <w:lang w:val="es-AR"/>
    </w:rPr>
  </w:style>
  <w:style w:type="paragraph" w:styleId="Sinespaciado">
    <w:name w:val="No Spacing"/>
    <w:link w:val="SinespaciadoCar"/>
    <w:uiPriority w:val="1"/>
    <w:qFormat/>
    <w:rsid w:val="00A9722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7225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7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722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97225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7225"/>
    <w:pPr>
      <w:outlineLvl w:val="9"/>
    </w:pPr>
  </w:style>
  <w:style w:type="table" w:styleId="Listaclara-nfasis1">
    <w:name w:val="Light List Accent 1"/>
    <w:basedOn w:val="Tablanormal"/>
    <w:uiPriority w:val="61"/>
    <w:rsid w:val="00A97225"/>
    <w:pPr>
      <w:spacing w:after="0" w:line="240" w:lineRule="auto"/>
    </w:pPr>
    <w:rPr>
      <w:rFonts w:ascii="Calibri" w:hAnsi="Calibri" w:cs="Times New Roman"/>
      <w:color w:val="92D050"/>
      <w:u w:val="single"/>
      <w:lang w:val="es-ES_tradnl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5">
    <w:name w:val="Light List Accent 5"/>
    <w:basedOn w:val="Tablanormal"/>
    <w:uiPriority w:val="61"/>
    <w:rsid w:val="002A7CF0"/>
    <w:pPr>
      <w:spacing w:after="0" w:line="240" w:lineRule="auto"/>
    </w:pPr>
    <w:rPr>
      <w:rFonts w:eastAsiaTheme="minorEastAsia"/>
      <w:lang w:val="es-ES_tradnl" w:eastAsia="es-ES_tradnl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2A7CF0"/>
    <w:pPr>
      <w:numPr>
        <w:ilvl w:val="1"/>
      </w:numPr>
      <w:spacing w:after="0" w:line="24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customStyle="1" w:styleId="SubttuloCar">
    <w:name w:val="Subtítulo Car"/>
    <w:basedOn w:val="Fuentedeprrafopredeter"/>
    <w:link w:val="Subttulo"/>
    <w:uiPriority w:val="11"/>
    <w:rsid w:val="002A7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en-US"/>
    </w:rPr>
  </w:style>
  <w:style w:type="character" w:styleId="nfasisintenso">
    <w:name w:val="Intense Emphasis"/>
    <w:basedOn w:val="Fuentedeprrafopredeter"/>
    <w:uiPriority w:val="21"/>
    <w:qFormat/>
    <w:rsid w:val="002A7CF0"/>
    <w:rPr>
      <w:b/>
      <w:bCs/>
      <w:i/>
      <w:iCs/>
      <w:color w:val="4F81BD" w:themeColor="accent1"/>
      <w:u w:val="none"/>
    </w:rPr>
  </w:style>
  <w:style w:type="paragraph" w:styleId="TDC1">
    <w:name w:val="toc 1"/>
    <w:basedOn w:val="Normal"/>
    <w:next w:val="Normal"/>
    <w:autoRedefine/>
    <w:uiPriority w:val="39"/>
    <w:unhideWhenUsed/>
    <w:rsid w:val="002A7CF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A7CF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740C3F"/>
  </w:style>
  <w:style w:type="paragraph" w:styleId="Piedepgina">
    <w:name w:val="footer"/>
    <w:basedOn w:val="Normal"/>
    <w:link w:val="PiedepginaCar"/>
    <w:unhideWhenUsed/>
    <w:rsid w:val="00740C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C3F"/>
  </w:style>
  <w:style w:type="character" w:styleId="Nmerodepgina">
    <w:name w:val="page number"/>
    <w:basedOn w:val="Fuentedeprrafopredeter"/>
    <w:rsid w:val="00740C3F"/>
  </w:style>
  <w:style w:type="character" w:customStyle="1" w:styleId="Ttulo2Car">
    <w:name w:val="Título 2 Car"/>
    <w:basedOn w:val="Fuentedeprrafopredeter"/>
    <w:link w:val="Ttulo2"/>
    <w:uiPriority w:val="9"/>
    <w:rsid w:val="001421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079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2010-01-01T00:00:00</PublishDate>
  <Abstract>Flujo de Trabajo de Requerimientos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67F8C-3454-4C5B-B901-67A097B0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331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</vt:lpstr>
      <vt:lpstr>Proyecto Final</vt:lpstr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creator>wasaaa</dc:creator>
  <cp:lastModifiedBy>wasaaa</cp:lastModifiedBy>
  <cp:revision>10</cp:revision>
  <cp:lastPrinted>2010-06-15T09:53:00Z</cp:lastPrinted>
  <dcterms:created xsi:type="dcterms:W3CDTF">2010-06-15T09:18:00Z</dcterms:created>
  <dcterms:modified xsi:type="dcterms:W3CDTF">2010-06-15T09:53:00Z</dcterms:modified>
</cp:coreProperties>
</file>