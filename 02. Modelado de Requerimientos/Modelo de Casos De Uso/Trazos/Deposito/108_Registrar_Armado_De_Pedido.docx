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6BC283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61E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A39BAB3" w14:textId="77777777" w:rsidR="00C7061A" w:rsidRDefault="00A8332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3BC37F9" w14:textId="77777777" w:rsidR="00C7061A" w:rsidRDefault="00A8332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30D0E">
              <w:rPr>
                <w:rFonts w:cstheme="minorHAnsi"/>
                <w:sz w:val="20"/>
              </w:rPr>
              <w:t>Sistema</w:t>
            </w:r>
          </w:p>
        </w:tc>
      </w:tr>
      <w:tr w:rsidR="00512B66" w14:paraId="2576CD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5FC13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85135C" w14:textId="77777777"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3446DD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3378F07" w14:textId="77777777" w:rsidR="00512B66" w:rsidRDefault="007E7194">
            <w:r>
              <w:t>108</w:t>
            </w:r>
          </w:p>
        </w:tc>
      </w:tr>
      <w:tr w:rsidR="00DC19BB" w14:paraId="39CA6B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C969E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F1B571" w14:textId="77777777" w:rsidR="00DC19BB" w:rsidRDefault="007E7194">
            <w:r>
              <w:t>Depósito</w:t>
            </w:r>
          </w:p>
        </w:tc>
      </w:tr>
      <w:tr w:rsidR="008F3E09" w14:paraId="3F2099A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92559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EB72F3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A5CB56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B769435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238E8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B3AB2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7B9F14D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36AF3A8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9126853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E59C9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2A575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669088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C39403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612126D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29D1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95D38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FE1C44E" w14:textId="77777777"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334B66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845A378" w14:textId="77777777" w:rsidR="00C7061A" w:rsidRDefault="0063791E">
            <w:r>
              <w:t>No aplica</w:t>
            </w:r>
          </w:p>
        </w:tc>
      </w:tr>
      <w:tr w:rsidR="00CD204D" w14:paraId="1F711A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DE856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9B02E0F" w14:textId="77777777" w:rsidR="00CD204D" w:rsidRDefault="00A8332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56C8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6E3E264" w14:textId="77777777" w:rsidR="00CD204D" w:rsidRDefault="00A8332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F7441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56A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D96DB9F" w14:textId="77777777" w:rsidR="00D842C6" w:rsidRPr="00596BA0" w:rsidRDefault="00A56C8D">
            <w:r>
              <w:t>Registrar el armado de un pedido, especificando los productos</w:t>
            </w:r>
            <w:r w:rsidR="00F8031D">
              <w:t xml:space="preserve"> terminados</w:t>
            </w:r>
            <w:r>
              <w:t xml:space="preserve"> y las cantidades de los mismos.</w:t>
            </w:r>
          </w:p>
        </w:tc>
      </w:tr>
      <w:tr w:rsidR="00DC19BB" w14:paraId="739B86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F229D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3CA53B" w14:textId="77777777" w:rsidR="00DC19BB" w:rsidRDefault="00DC19BB"/>
        </w:tc>
      </w:tr>
      <w:tr w:rsidR="005C249A" w14:paraId="79E2FD6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E389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1CD6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C4BFC6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A1F9D52" w14:textId="77777777" w:rsidR="003F5E92" w:rsidRDefault="00A56C8D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14:paraId="1437DB0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FFA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FBDD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9608300" w14:textId="77777777" w:rsidR="005C249A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14:paraId="368E82AC" w14:textId="77777777" w:rsidR="00B464A9" w:rsidRDefault="00B464A9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51ED290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52A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F80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B848BB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83C9" w14:textId="77777777" w:rsidR="005C249A" w:rsidRPr="008F3E09" w:rsidRDefault="00A56C8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6201" w14:textId="77777777" w:rsidR="00E31140" w:rsidRPr="00960403" w:rsidRDefault="00E31140" w:rsidP="00530D0E">
            <w:pPr>
              <w:pStyle w:val="Prrafodelista"/>
              <w:ind w:left="230"/>
            </w:pPr>
          </w:p>
        </w:tc>
      </w:tr>
      <w:tr w:rsidR="00A56C8D" w14:paraId="39E8C6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C785" w14:textId="77777777" w:rsidR="00A56C8D" w:rsidRDefault="004E36ED" w:rsidP="004E36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busca los pedidos generados</w:t>
            </w:r>
            <w:r w:rsidR="00A32C04">
              <w:t xml:space="preserve"> por vendedor</w:t>
            </w:r>
            <w:r>
              <w:t xml:space="preserve"> y encuentra al menos uno</w:t>
            </w:r>
            <w:r w:rsidR="00A32C04">
              <w:t xml:space="preserve">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2EE2" w14:textId="77777777" w:rsidR="00A56C8D" w:rsidRDefault="004E36E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14:paraId="1493475B" w14:textId="77777777" w:rsidR="004E36ED" w:rsidRPr="004E36ED" w:rsidRDefault="004E36ED" w:rsidP="004E36ED">
            <w:pPr>
              <w:pStyle w:val="Prrafodelista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 xml:space="preserve">El </w:t>
            </w:r>
            <w:r w:rsidR="00530D0E">
              <w:rPr>
                <w:lang w:val="es-ES_tradnl"/>
              </w:rPr>
              <w:t>Sistema</w:t>
            </w:r>
            <w:r w:rsidRPr="004E36ED">
              <w:rPr>
                <w:lang w:val="es-ES_tradnl"/>
              </w:rPr>
              <w:t xml:space="preserve"> informa situación.</w:t>
            </w:r>
          </w:p>
          <w:p w14:paraId="71252AD3" w14:textId="77777777" w:rsidR="004E36ED" w:rsidRPr="00960403" w:rsidRDefault="004E36ED" w:rsidP="004E36ED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14:paraId="73AB204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0E2" w14:textId="77777777" w:rsidR="00A56C8D" w:rsidRDefault="00C0724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selecciona el pedido </w:t>
            </w:r>
            <w:r w:rsidR="004E36ED">
              <w:t xml:space="preserve"> a armar.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46B" w14:textId="77777777"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A56C8D" w14:paraId="286CF71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053D" w14:textId="77777777" w:rsidR="00A56C8D" w:rsidRDefault="004E36ED" w:rsidP="001C03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para el</w:t>
            </w:r>
            <w:r w:rsidR="00C07243">
              <w:t xml:space="preserve"> pedido </w:t>
            </w:r>
            <w:r>
              <w:t>seleccionado</w:t>
            </w:r>
            <w:r w:rsidR="00CF6861">
              <w:t>,</w:t>
            </w:r>
            <w:r>
              <w:t xml:space="preserve"> busca la siguiente información: fecha de pedido, </w:t>
            </w:r>
            <w:r w:rsidR="001C0359">
              <w:t>número</w:t>
            </w:r>
            <w:r>
              <w:t xml:space="preserve"> de pedido, fecha estimada de entrega, </w:t>
            </w:r>
            <w:r w:rsidR="009A3DE6">
              <w:t xml:space="preserve">viajante, </w:t>
            </w:r>
            <w:r w:rsidR="00005D46">
              <w:t>cliente y su detalle: código producto, nombre producto, marca, modelo, tamaño, color y cantidad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B1C8" w14:textId="77777777" w:rsidR="00A56C8D" w:rsidRPr="00960403" w:rsidRDefault="00A56C8D" w:rsidP="00530D0E">
            <w:pPr>
              <w:pStyle w:val="Prrafodelista"/>
              <w:ind w:left="230"/>
            </w:pPr>
          </w:p>
        </w:tc>
      </w:tr>
      <w:tr w:rsidR="00320E86" w14:paraId="58EA33C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C283" w14:textId="77777777" w:rsidR="00320E86" w:rsidRDefault="00320E86" w:rsidP="00B85BA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solicita ingrese la cantidad</w:t>
            </w:r>
            <w:r w:rsidR="006D0E65">
              <w:t xml:space="preserve"> real</w:t>
            </w:r>
            <w:r>
              <w:t xml:space="preserve"> de cada producto </w:t>
            </w:r>
            <w:r w:rsidR="00924627">
              <w:t>incluidas</w:t>
            </w:r>
            <w:r>
              <w:t xml:space="preserve"> en el </w:t>
            </w:r>
            <w:r w:rsidR="00B85BAE">
              <w:t>en el</w:t>
            </w:r>
            <w:r>
              <w:t xml:space="preserve"> pedido</w:t>
            </w:r>
            <w:r w:rsidR="00B85BA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1785" w14:textId="77777777"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320E86" w14:paraId="22A322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AA92" w14:textId="77777777" w:rsidR="00320E86" w:rsidRDefault="00602EA6" w:rsidP="00320E8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ingresa la cantidad real </w:t>
            </w:r>
            <w:r w:rsidR="00320E86">
              <w:t>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62E1" w14:textId="77777777" w:rsidR="00320E86" w:rsidRPr="00960403" w:rsidRDefault="00320E86" w:rsidP="002344D2">
            <w:pPr>
              <w:pStyle w:val="Prrafodelista"/>
              <w:ind w:left="230"/>
            </w:pPr>
          </w:p>
        </w:tc>
      </w:tr>
      <w:tr w:rsidR="00A56C8D" w14:paraId="637B94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2E79" w14:textId="77777777" w:rsidR="00A56C8D" w:rsidRDefault="004E36ED" w:rsidP="00D20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</w:t>
            </w:r>
            <w:r w:rsidR="00D207EF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BDA2" w14:textId="77777777" w:rsidR="00A56C8D" w:rsidRDefault="00B464A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8C780D">
              <w:t>DPT no confirma la registración.</w:t>
            </w:r>
          </w:p>
          <w:p w14:paraId="3F6DDC59" w14:textId="77777777" w:rsidR="00B464A9" w:rsidRDefault="00B464A9" w:rsidP="00B464A9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informa la situación.</w:t>
            </w:r>
          </w:p>
          <w:p w14:paraId="74AB1CC5" w14:textId="77777777" w:rsidR="00B464A9" w:rsidRPr="00960403" w:rsidRDefault="008C780D" w:rsidP="00B464A9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E36ED" w14:paraId="28E2BD9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768D" w14:textId="77777777" w:rsidR="004E36ED" w:rsidRDefault="004E36ED" w:rsidP="00AC6AF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30D0E">
              <w:t>Sistema</w:t>
            </w:r>
            <w:r w:rsidR="00D2089D">
              <w:t xml:space="preserve"> emite el documento correspondiente y</w:t>
            </w:r>
            <w:r w:rsidR="00571E26">
              <w:t xml:space="preserve"> actualiza el estado d</w:t>
            </w:r>
            <w:r>
              <w:t>el pedido</w:t>
            </w:r>
            <w:r w:rsidR="00571E26">
              <w:t xml:space="preserve"> a “Preparado</w:t>
            </w:r>
            <w:r w:rsidR="00AC6AFA">
              <w:t>” y</w:t>
            </w:r>
            <w:r>
              <w:t xml:space="preserve"> el stock disponible de</w:t>
            </w:r>
            <w:r w:rsidR="00005D46">
              <w:t xml:space="preserve"> </w:t>
            </w:r>
            <w:r>
              <w:t>l</w:t>
            </w:r>
            <w:r w:rsidR="00AC6AFA">
              <w:t>os</w:t>
            </w:r>
            <w:r>
              <w:t xml:space="preserve"> producto</w:t>
            </w:r>
            <w:r w:rsidR="00FF07C1">
              <w:t>s</w:t>
            </w:r>
            <w:r w:rsidR="00005D46">
              <w:t xml:space="preserve"> </w:t>
            </w:r>
            <w:r w:rsidR="00AC6AFA">
              <w:t>terminados incluidos.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AA15" w14:textId="77777777" w:rsidR="004E36ED" w:rsidRPr="00960403" w:rsidRDefault="004E36ED" w:rsidP="00F06907">
            <w:pPr>
              <w:pStyle w:val="Prrafodelista"/>
              <w:ind w:left="230"/>
            </w:pPr>
          </w:p>
        </w:tc>
      </w:tr>
      <w:tr w:rsidR="004E36ED" w14:paraId="3428786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70FE" w14:textId="77777777" w:rsidR="004E36ED" w:rsidRDefault="00B464A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89C8" w14:textId="77777777" w:rsidR="004E36ED" w:rsidRPr="00960403" w:rsidRDefault="004E36ED" w:rsidP="00F06907">
            <w:pPr>
              <w:pStyle w:val="Prrafodelista"/>
              <w:ind w:left="230"/>
            </w:pPr>
          </w:p>
        </w:tc>
      </w:tr>
      <w:tr w:rsidR="00654C01" w14:paraId="0A4A64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FCA7B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799F8" w14:textId="77777777" w:rsidR="00654C01" w:rsidRPr="00960403" w:rsidRDefault="00654C01" w:rsidP="00654C01">
            <w:r>
              <w:t xml:space="preserve">No </w:t>
            </w:r>
            <w:bookmarkStart w:id="1" w:name="_GoBack"/>
            <w:r>
              <w:t>aplica</w:t>
            </w:r>
            <w:bookmarkEnd w:id="1"/>
          </w:p>
        </w:tc>
      </w:tr>
      <w:tr w:rsidR="00654C01" w14:paraId="23600E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EF43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D11C8" w14:textId="77777777" w:rsidR="00654C01" w:rsidRDefault="00654C01" w:rsidP="00654C01">
            <w:r>
              <w:t>No aplica</w:t>
            </w:r>
          </w:p>
        </w:tc>
      </w:tr>
      <w:tr w:rsidR="00654C01" w14:paraId="2DD90A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2102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BE266" w14:textId="77777777" w:rsidR="00654C01" w:rsidRDefault="00067369" w:rsidP="00654C01">
            <w:r>
              <w:t>No aplica</w:t>
            </w:r>
          </w:p>
        </w:tc>
      </w:tr>
      <w:tr w:rsidR="00654C01" w14:paraId="2A398B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AC6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5CF9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5445C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9532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81E05" w14:textId="77777777" w:rsidR="00654C01" w:rsidRDefault="00067369" w:rsidP="00654C01">
            <w:r>
              <w:t>No aplica</w:t>
            </w:r>
          </w:p>
        </w:tc>
      </w:tr>
      <w:tr w:rsidR="00654C01" w14:paraId="67031A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955EB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09362" w14:textId="77777777" w:rsidR="00654C01" w:rsidRDefault="00067369" w:rsidP="00654C01">
            <w:r>
              <w:t>No aplica</w:t>
            </w:r>
          </w:p>
        </w:tc>
      </w:tr>
      <w:tr w:rsidR="00654C01" w14:paraId="4B41B6B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1008A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A27B2" w14:textId="77777777" w:rsidR="00654C01" w:rsidRDefault="00067369" w:rsidP="00654C01">
            <w:r>
              <w:t>No aplica</w:t>
            </w:r>
          </w:p>
        </w:tc>
      </w:tr>
    </w:tbl>
    <w:p w14:paraId="330CAA8F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3498F"/>
    <w:rsid w:val="00005D46"/>
    <w:rsid w:val="00067369"/>
    <w:rsid w:val="00074C24"/>
    <w:rsid w:val="00100A19"/>
    <w:rsid w:val="001533BC"/>
    <w:rsid w:val="001C0359"/>
    <w:rsid w:val="00217701"/>
    <w:rsid w:val="0022740A"/>
    <w:rsid w:val="002344D2"/>
    <w:rsid w:val="002C3172"/>
    <w:rsid w:val="00320E86"/>
    <w:rsid w:val="003F5E92"/>
    <w:rsid w:val="004E36ED"/>
    <w:rsid w:val="00512B66"/>
    <w:rsid w:val="00530D0E"/>
    <w:rsid w:val="0053498F"/>
    <w:rsid w:val="00571E26"/>
    <w:rsid w:val="00596BA0"/>
    <w:rsid w:val="005C249A"/>
    <w:rsid w:val="00602EA6"/>
    <w:rsid w:val="00602FA3"/>
    <w:rsid w:val="006245C7"/>
    <w:rsid w:val="0063791E"/>
    <w:rsid w:val="00640DF5"/>
    <w:rsid w:val="00654C01"/>
    <w:rsid w:val="00682F3C"/>
    <w:rsid w:val="006B6D4B"/>
    <w:rsid w:val="006D0E65"/>
    <w:rsid w:val="007E6872"/>
    <w:rsid w:val="007E7194"/>
    <w:rsid w:val="00812E10"/>
    <w:rsid w:val="00847BFF"/>
    <w:rsid w:val="008B4D33"/>
    <w:rsid w:val="008C780D"/>
    <w:rsid w:val="008E5DFD"/>
    <w:rsid w:val="008F3E09"/>
    <w:rsid w:val="00924627"/>
    <w:rsid w:val="00960403"/>
    <w:rsid w:val="00964AE2"/>
    <w:rsid w:val="009A3DE6"/>
    <w:rsid w:val="009F44F1"/>
    <w:rsid w:val="009F72B1"/>
    <w:rsid w:val="00A27474"/>
    <w:rsid w:val="00A32C04"/>
    <w:rsid w:val="00A5198D"/>
    <w:rsid w:val="00A56C8D"/>
    <w:rsid w:val="00A83327"/>
    <w:rsid w:val="00AC6AFA"/>
    <w:rsid w:val="00B464A9"/>
    <w:rsid w:val="00B85BAE"/>
    <w:rsid w:val="00C07243"/>
    <w:rsid w:val="00C32797"/>
    <w:rsid w:val="00C7061A"/>
    <w:rsid w:val="00C74D24"/>
    <w:rsid w:val="00CD204D"/>
    <w:rsid w:val="00CF6861"/>
    <w:rsid w:val="00D207EF"/>
    <w:rsid w:val="00D2089D"/>
    <w:rsid w:val="00D837B7"/>
    <w:rsid w:val="00D842C6"/>
    <w:rsid w:val="00DC19BB"/>
    <w:rsid w:val="00E31140"/>
    <w:rsid w:val="00E70A8B"/>
    <w:rsid w:val="00F06907"/>
    <w:rsid w:val="00F50FA6"/>
    <w:rsid w:val="00F8031D"/>
    <w:rsid w:val="00F81DF6"/>
    <w:rsid w:val="00FB2D55"/>
    <w:rsid w:val="00FE4316"/>
    <w:rsid w:val="00FF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9D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122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31</cp:revision>
  <dcterms:created xsi:type="dcterms:W3CDTF">2010-06-09T23:05:00Z</dcterms:created>
  <dcterms:modified xsi:type="dcterms:W3CDTF">2010-10-17T22:18:00Z</dcterms:modified>
</cp:coreProperties>
</file>