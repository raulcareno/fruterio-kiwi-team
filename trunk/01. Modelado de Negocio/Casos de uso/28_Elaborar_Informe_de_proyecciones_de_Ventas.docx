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1ECF6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DB5012" w14:textId="77777777" w:rsidR="00C7061A" w:rsidRPr="00BD7F4A" w:rsidRDefault="00C7061A">
            <w:pPr>
              <w:rPr>
                <w:b/>
              </w:rPr>
            </w:pPr>
            <w:r w:rsidRPr="00BD7F4A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69B93AF" w14:textId="77777777" w:rsidR="00C7061A" w:rsidRPr="00BD7F4A" w:rsidRDefault="00C7061A" w:rsidP="00C7061A">
            <w:r w:rsidRPr="00BD7F4A">
              <w:rPr>
                <w:rFonts w:cstheme="minorHAnsi"/>
              </w:rPr>
              <w:sym w:font="Wingdings" w:char="F0FD"/>
            </w:r>
            <w:r w:rsidRPr="00BD7F4A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97D95E9" w14:textId="77777777" w:rsidR="00C7061A" w:rsidRPr="00BD7F4A" w:rsidRDefault="00C7061A">
            <w:r w:rsidRPr="00BD7F4A">
              <w:rPr>
                <w:rFonts w:cstheme="minorHAnsi"/>
              </w:rPr>
              <w:sym w:font="Wingdings" w:char="F0A8"/>
            </w:r>
            <w:r w:rsidRPr="00BD7F4A">
              <w:rPr>
                <w:rFonts w:cstheme="minorHAnsi"/>
              </w:rPr>
              <w:t>Sistema</w:t>
            </w:r>
          </w:p>
        </w:tc>
      </w:tr>
      <w:tr w:rsidR="00512B66" w14:paraId="06FC6CA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C1BA0C" w14:textId="77777777" w:rsidR="00512B66" w:rsidRPr="00BD7F4A" w:rsidRDefault="00512B66">
            <w:pPr>
              <w:rPr>
                <w:b/>
              </w:rPr>
            </w:pPr>
            <w:r w:rsidRPr="00BD7F4A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50B49F5" w14:textId="77777777" w:rsidR="00512B66" w:rsidRPr="00BD7F4A" w:rsidRDefault="003521E5" w:rsidP="003521E5">
            <w:r w:rsidRPr="00BD7F4A">
              <w:t>Elaborar informe de proyecciones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D210F8D" w14:textId="77777777" w:rsidR="00512B66" w:rsidRPr="00BD7F4A" w:rsidRDefault="006245C7">
            <w:pPr>
              <w:rPr>
                <w:b/>
              </w:rPr>
            </w:pPr>
            <w:r w:rsidRPr="00BD7F4A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85E5C00" w14:textId="0A296F87" w:rsidR="00512B66" w:rsidRPr="00BD7F4A" w:rsidRDefault="00151BE7">
            <w:r w:rsidRPr="00BD7F4A">
              <w:t>28</w:t>
            </w:r>
          </w:p>
        </w:tc>
      </w:tr>
      <w:tr w:rsidR="00C7061A" w14:paraId="263FF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E117CA" w14:textId="77777777" w:rsidR="00C7061A" w:rsidRPr="00BD7F4A" w:rsidRDefault="00C7061A">
            <w:pPr>
              <w:rPr>
                <w:b/>
              </w:rPr>
            </w:pPr>
            <w:r w:rsidRPr="00BD7F4A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025A610D" w14:textId="77777777" w:rsidR="00C7061A" w:rsidRPr="00BD7F4A" w:rsidRDefault="003521E5">
            <w:r w:rsidRPr="00BD7F4A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049D9D5" w14:textId="77777777" w:rsidR="00C7061A" w:rsidRPr="00BD7F4A" w:rsidRDefault="00C7061A">
            <w:pPr>
              <w:rPr>
                <w:b/>
              </w:rPr>
            </w:pPr>
            <w:r w:rsidRPr="00BD7F4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C369D5F" w14:textId="77777777" w:rsidR="00C7061A" w:rsidRPr="00BD7F4A" w:rsidRDefault="003521E5">
            <w:r w:rsidRPr="00BD7F4A">
              <w:t>No aplica</w:t>
            </w:r>
          </w:p>
        </w:tc>
      </w:tr>
      <w:tr w:rsidR="00CD204D" w14:paraId="22E5FB1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6D28B" w14:textId="77777777" w:rsidR="00CD204D" w:rsidRPr="00BD7F4A" w:rsidRDefault="00CD204D" w:rsidP="00190A8C">
            <w:pPr>
              <w:rPr>
                <w:b/>
              </w:rPr>
            </w:pPr>
            <w:r w:rsidRPr="00BD7F4A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D823A5" w14:textId="77777777" w:rsidR="00CD204D" w:rsidRPr="00BD7F4A" w:rsidRDefault="00CD204D" w:rsidP="00CD204D">
            <w:r w:rsidRPr="00BD7F4A">
              <w:rPr>
                <w:rFonts w:cstheme="minorHAnsi"/>
              </w:rPr>
              <w:sym w:font="Wingdings" w:char="F0FD"/>
            </w:r>
            <w:r w:rsidRPr="00BD7F4A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EDC423D" w14:textId="77777777" w:rsidR="00CD204D" w:rsidRPr="00BD7F4A" w:rsidRDefault="00CD204D" w:rsidP="00CD204D">
            <w:r w:rsidRPr="00BD7F4A">
              <w:rPr>
                <w:rFonts w:cstheme="minorHAnsi"/>
              </w:rPr>
              <w:sym w:font="Wingdings" w:char="F0A8"/>
            </w:r>
            <w:r w:rsidRPr="00BD7F4A">
              <w:rPr>
                <w:rFonts w:cstheme="minorHAnsi"/>
              </w:rPr>
              <w:t>Abstracto</w:t>
            </w:r>
          </w:p>
        </w:tc>
      </w:tr>
      <w:tr w:rsidR="00D842C6" w14:paraId="1DA3EC1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DC45E" w14:textId="77777777" w:rsidR="00D842C6" w:rsidRPr="00BD7F4A" w:rsidRDefault="00C7061A">
            <w:pPr>
              <w:rPr>
                <w:b/>
              </w:rPr>
            </w:pPr>
            <w:r w:rsidRPr="00BD7F4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5C33A64" w14:textId="22C5ABE6" w:rsidR="00D842C6" w:rsidRPr="00BD7F4A" w:rsidRDefault="00151E85">
            <w:r w:rsidRPr="00BD7F4A">
              <w:t>Elaborar informe con las proyecciones de ventas de la empresa</w:t>
            </w:r>
          </w:p>
        </w:tc>
      </w:tr>
      <w:tr w:rsidR="00D842C6" w14:paraId="02B3A6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A40492" w14:textId="77777777" w:rsidR="00D842C6" w:rsidRPr="00BD7F4A" w:rsidRDefault="00C7061A">
            <w:pPr>
              <w:rPr>
                <w:b/>
              </w:rPr>
            </w:pPr>
            <w:r w:rsidRPr="00BD7F4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35017F4" w14:textId="303CB2ED" w:rsidR="00D842C6" w:rsidRPr="00BD7F4A" w:rsidRDefault="00151E85" w:rsidP="00151E85">
            <w:r w:rsidRPr="00BD7F4A">
              <w:t>Se genera el informe correspondiente a las proyecciones de ventas</w:t>
            </w:r>
          </w:p>
        </w:tc>
      </w:tr>
      <w:tr w:rsidR="00682F3C" w14:paraId="19990FF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9E5FE" w14:textId="77777777" w:rsidR="00682F3C" w:rsidRPr="00BD7F4A" w:rsidRDefault="00682F3C">
            <w:r w:rsidRPr="00BD7F4A">
              <w:rPr>
                <w:b/>
              </w:rPr>
              <w:t>Descripción:</w:t>
            </w:r>
          </w:p>
        </w:tc>
      </w:tr>
      <w:tr w:rsidR="00C7061A" w14:paraId="1829163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B7B5" w14:textId="52473A54" w:rsidR="00C7061A" w:rsidRPr="00BD7F4A" w:rsidRDefault="003521E5" w:rsidP="0089321D">
            <w:r w:rsidRPr="00BD7F4A">
              <w:t xml:space="preserve">El CU comienza cuando el </w:t>
            </w:r>
            <w:r w:rsidR="00B40BF0" w:rsidRPr="00BD7F4A">
              <w:t xml:space="preserve">Gerente General </w:t>
            </w:r>
            <w:r w:rsidRPr="00BD7F4A">
              <w:t xml:space="preserve">decide </w:t>
            </w:r>
            <w:r w:rsidR="00C35A1B" w:rsidRPr="00BD7F4A">
              <w:t xml:space="preserve">determinar en base a los pedidos de compra de los clientes en un cierto periodo, cómo se espera que evolucionen las ventas de la empresa en el próximo periodo. </w:t>
            </w:r>
            <w:r w:rsidR="00A85FF0" w:rsidRPr="00BD7F4A">
              <w:t xml:space="preserve">De esta manera se genera un informe de proyecciones de ventas. </w:t>
            </w:r>
            <w:r w:rsidR="00C35A1B" w:rsidRPr="00BD7F4A">
              <w:t xml:space="preserve">A partir de estos resultados se podría predecir la falta de mercadería de un determinado producto, en qué momento un cliente podría necesitar mercadería, cuánto podría llegar a vender un </w:t>
            </w:r>
            <w:r w:rsidR="0089321D" w:rsidRPr="00BD7F4A">
              <w:t>Viajante, cuánto podría ser los ingresos totales de la compañía.</w:t>
            </w:r>
          </w:p>
          <w:p w14:paraId="0B5A62CC" w14:textId="77777777" w:rsidR="00A01BA1" w:rsidRPr="00BD7F4A" w:rsidRDefault="00A01BA1" w:rsidP="0089321D">
            <w:r w:rsidRPr="00BD7F4A">
              <w:t>Fin de CU.</w:t>
            </w:r>
            <w:bookmarkStart w:id="0" w:name="_GoBack"/>
            <w:bookmarkEnd w:id="0"/>
          </w:p>
          <w:p w14:paraId="2005C37B" w14:textId="6BC6E97C" w:rsidR="008D139C" w:rsidRPr="00BD7F4A" w:rsidRDefault="008D139C" w:rsidP="008D139C"/>
        </w:tc>
      </w:tr>
    </w:tbl>
    <w:p w14:paraId="7B46B96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E5"/>
    <w:rsid w:val="00074C24"/>
    <w:rsid w:val="00112E72"/>
    <w:rsid w:val="00151BE7"/>
    <w:rsid w:val="00151E85"/>
    <w:rsid w:val="003521E5"/>
    <w:rsid w:val="00512B66"/>
    <w:rsid w:val="00602FA3"/>
    <w:rsid w:val="006245C7"/>
    <w:rsid w:val="00682F3C"/>
    <w:rsid w:val="006B6D4B"/>
    <w:rsid w:val="00812E10"/>
    <w:rsid w:val="0089321D"/>
    <w:rsid w:val="008D139C"/>
    <w:rsid w:val="00A01BA1"/>
    <w:rsid w:val="00A85FF0"/>
    <w:rsid w:val="00AE11C2"/>
    <w:rsid w:val="00B40BF0"/>
    <w:rsid w:val="00BD7F4A"/>
    <w:rsid w:val="00C35A1B"/>
    <w:rsid w:val="00C7061A"/>
    <w:rsid w:val="00C74D24"/>
    <w:rsid w:val="00CD204D"/>
    <w:rsid w:val="00D837B7"/>
    <w:rsid w:val="00D842C6"/>
    <w:rsid w:val="00E70A8B"/>
    <w:rsid w:val="00FC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6B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Driv</cp:lastModifiedBy>
  <cp:revision>14</cp:revision>
  <dcterms:created xsi:type="dcterms:W3CDTF">2010-04-30T02:09:00Z</dcterms:created>
  <dcterms:modified xsi:type="dcterms:W3CDTF">2010-06-11T14:48:00Z</dcterms:modified>
</cp:coreProperties>
</file>