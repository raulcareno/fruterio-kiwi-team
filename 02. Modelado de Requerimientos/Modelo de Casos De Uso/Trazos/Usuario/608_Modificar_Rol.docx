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D17DAC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00667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C68AC77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6AD3005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1D4AA1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2FD4A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0FE3A39" w14:textId="77777777" w:rsidR="00512B66" w:rsidRDefault="00607EFF">
            <w:r>
              <w:t>Modificar Rol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40C8CF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08823DD" w14:textId="77777777" w:rsidR="00512B66" w:rsidRDefault="00607EFF">
            <w:r>
              <w:t>608</w:t>
            </w:r>
          </w:p>
        </w:tc>
      </w:tr>
      <w:tr w:rsidR="00DC19BB" w14:paraId="428CA9A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8E98F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78EF652" w14:textId="77777777" w:rsidR="00DC19BB" w:rsidRDefault="00607EFF">
            <w:r>
              <w:t>Usuario</w:t>
            </w:r>
          </w:p>
        </w:tc>
      </w:tr>
      <w:tr w:rsidR="008F3E09" w14:paraId="31009A7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54CA2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4DCF2C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B5A41E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09F7962" w14:textId="77777777" w:rsidR="008F3E09" w:rsidRDefault="00607EF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58096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32966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2C1D39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0DE918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581F429" w14:textId="77777777" w:rsidR="008F3E09" w:rsidRDefault="00607EF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0D43EF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072DF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B7ACD1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11A06C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E83C974" w14:textId="77777777" w:rsidR="008F3E09" w:rsidRDefault="00607EF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46562E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80125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14CB5E7" w14:textId="77777777" w:rsidR="00C7061A" w:rsidRDefault="00607EFF">
            <w:r>
              <w:t>Usuario (U)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6EB230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55ABA1A7" w14:textId="77777777" w:rsidR="00C7061A" w:rsidRDefault="0063791E">
            <w:r>
              <w:t>No aplica</w:t>
            </w:r>
          </w:p>
        </w:tc>
      </w:tr>
      <w:tr w:rsidR="00CD204D" w14:paraId="2E31866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900C97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13FBA13" w14:textId="77777777" w:rsidR="00CD204D" w:rsidRDefault="00607EFF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24D22DBE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D84998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FDCF9F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012D50F" w14:textId="77777777" w:rsidR="00D842C6" w:rsidRPr="00596BA0" w:rsidRDefault="00607EFF"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DC19BB" w14:paraId="0B9A139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02E4A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109AF62" w14:textId="77777777" w:rsidR="00DC19BB" w:rsidRDefault="00DC19BB"/>
        </w:tc>
      </w:tr>
      <w:tr w:rsidR="005C249A" w14:paraId="6178B4F0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EED2FD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520F7C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CCF1650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5F97E6A8" w14:textId="77777777" w:rsidR="003F5E92" w:rsidRDefault="00607EFF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cambios de un rol.</w:t>
            </w:r>
          </w:p>
        </w:tc>
      </w:tr>
      <w:tr w:rsidR="005C249A" w14:paraId="3FF6838F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4954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E841C2B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D3972D1" w14:textId="77777777" w:rsidR="005C249A" w:rsidRDefault="00607EFF" w:rsidP="00607EFF">
            <w:pPr>
              <w:pStyle w:val="Prrafodelista"/>
              <w:numPr>
                <w:ilvl w:val="0"/>
                <w:numId w:val="1"/>
              </w:numPr>
              <w:spacing w:after="200" w:line="276" w:lineRule="auto"/>
            </w:pPr>
            <w:r>
              <w:t>El U confirma la registración de las modificaciones.</w:t>
            </w:r>
            <w:bookmarkStart w:id="1" w:name="_GoBack"/>
            <w:bookmarkEnd w:id="1"/>
          </w:p>
        </w:tc>
      </w:tr>
      <w:tr w:rsidR="005C249A" w14:paraId="3A1B272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D14C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5454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5CFEECB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011F" w14:textId="77777777" w:rsidR="005C249A" w:rsidRPr="008F3E09" w:rsidRDefault="00607EF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Usuario selecciona la opción Modificar Rol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E911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EFF" w14:paraId="7958CCF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1E60" w14:textId="77777777" w:rsidR="00607EFF" w:rsidRPr="008F3E09" w:rsidRDefault="00607EF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muestra los roles.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316A6" w14:textId="77777777" w:rsidR="00607EFF" w:rsidRPr="00960403" w:rsidRDefault="00607EF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EFF" w14:paraId="1C23D4B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5129" w14:textId="77777777" w:rsidR="00607EFF" w:rsidRPr="008F3E09" w:rsidRDefault="00607EF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le rol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7087" w14:textId="77777777" w:rsidR="00607EFF" w:rsidRPr="00960403" w:rsidRDefault="00607EF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EFF" w14:paraId="31907C1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687D" w14:textId="77777777" w:rsidR="00607EFF" w:rsidRPr="008F3E09" w:rsidRDefault="00607EF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selecciona el rol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4341" w14:textId="77777777" w:rsidR="00607EFF" w:rsidRDefault="00607EF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selecciona el rol.</w:t>
            </w:r>
          </w:p>
          <w:p w14:paraId="6ADCBECC" w14:textId="77777777" w:rsidR="00607EFF" w:rsidRPr="00960403" w:rsidRDefault="00607EFF" w:rsidP="00607EFF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</w:tc>
      </w:tr>
      <w:tr w:rsidR="00607EFF" w14:paraId="338C98B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577E" w14:textId="77777777" w:rsidR="00607EFF" w:rsidRDefault="00607EF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realiza las modificaciones correspondientes al rol.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42E8" w14:textId="77777777" w:rsidR="00607EFF" w:rsidRDefault="00607EF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EFF" w14:paraId="1EB3EDD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ADE6" w14:textId="77777777" w:rsidR="00607EFF" w:rsidRDefault="00607EF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 de las modificaciones.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2F57" w14:textId="77777777" w:rsidR="00607EFF" w:rsidRDefault="00607EF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EFF" w14:paraId="607EC64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B3F5" w14:textId="77777777" w:rsidR="00607EFF" w:rsidRDefault="00607EF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confirma la registración de las modificaciones.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A4F4" w14:textId="77777777" w:rsidR="00607EFF" w:rsidRDefault="00607EF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confirma la registración de las modificaciones.</w:t>
            </w:r>
          </w:p>
          <w:p w14:paraId="04E81483" w14:textId="77777777" w:rsidR="00607EFF" w:rsidRDefault="00607EFF" w:rsidP="00607EFF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5667A055" w14:textId="77777777" w:rsidR="00607EFF" w:rsidRDefault="00607EFF" w:rsidP="00607EFF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607EFF" w14:paraId="1F0FB77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679D" w14:textId="77777777" w:rsidR="00607EFF" w:rsidRDefault="00607EF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cambios en los datos del rol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E49A" w14:textId="77777777" w:rsidR="00607EFF" w:rsidRDefault="00607EF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EFF" w14:paraId="1E68D08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D5F8A" w14:textId="77777777" w:rsidR="00607EFF" w:rsidRDefault="00607EF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703C7" w14:textId="77777777" w:rsidR="00607EFF" w:rsidRDefault="00607EF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020DAF9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1549E0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BFE6FF" w14:textId="77777777" w:rsidR="00654C01" w:rsidRPr="00960403" w:rsidRDefault="00654C01" w:rsidP="00654C01">
            <w:r>
              <w:t>No aplica</w:t>
            </w:r>
          </w:p>
        </w:tc>
      </w:tr>
      <w:tr w:rsidR="00654C01" w14:paraId="4AC6293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14E28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425BBC" w14:textId="77777777" w:rsidR="00654C01" w:rsidRDefault="00654C01" w:rsidP="00654C01">
            <w:r>
              <w:t>No aplica</w:t>
            </w:r>
          </w:p>
        </w:tc>
      </w:tr>
      <w:tr w:rsidR="00654C01" w14:paraId="104BF3A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280EB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C9D70E" w14:textId="77777777" w:rsidR="00654C01" w:rsidRDefault="00067369" w:rsidP="00654C01">
            <w:r>
              <w:t>No aplica</w:t>
            </w:r>
          </w:p>
        </w:tc>
      </w:tr>
      <w:tr w:rsidR="00654C01" w14:paraId="233FB20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CE1C2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1B455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653E7E2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9EBDA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DF2941" w14:textId="77777777" w:rsidR="00654C01" w:rsidRDefault="00067369" w:rsidP="00654C01">
            <w:r>
              <w:t>No aplica</w:t>
            </w:r>
          </w:p>
        </w:tc>
      </w:tr>
      <w:tr w:rsidR="00654C01" w14:paraId="71177E8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7B5CD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A56B6F" w14:textId="77777777" w:rsidR="00654C01" w:rsidRDefault="00067369" w:rsidP="00654C01">
            <w:r>
              <w:t>No aplica</w:t>
            </w:r>
          </w:p>
        </w:tc>
      </w:tr>
      <w:tr w:rsidR="00654C01" w14:paraId="6975FCE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5DEEF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A53F31" w14:textId="77777777" w:rsidR="00654C01" w:rsidRDefault="00067369" w:rsidP="00654C01">
            <w:r>
              <w:t>No aplica</w:t>
            </w:r>
          </w:p>
        </w:tc>
      </w:tr>
    </w:tbl>
    <w:p w14:paraId="6E73723E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FF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07EFF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72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antopiscio</cp:lastModifiedBy>
  <cp:revision>1</cp:revision>
  <dcterms:created xsi:type="dcterms:W3CDTF">2010-05-30T22:56:00Z</dcterms:created>
  <dcterms:modified xsi:type="dcterms:W3CDTF">2010-05-30T23:03:00Z</dcterms:modified>
</cp:coreProperties>
</file>