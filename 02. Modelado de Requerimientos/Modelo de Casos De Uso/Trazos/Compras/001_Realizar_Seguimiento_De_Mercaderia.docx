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6C56951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849CE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084A3F6" w14:textId="77777777" w:rsidR="00C7061A" w:rsidRDefault="0099037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1B92DDE0" w14:textId="77777777" w:rsidR="00C7061A" w:rsidRDefault="0099037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6FE10A06" w14:textId="77777777" w:rsidTr="00AF037F">
        <w:trPr>
          <w:cantSplit/>
          <w:trHeight w:val="1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A3895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CD7FE82" w14:textId="77777777" w:rsidR="00512B66" w:rsidRDefault="00AF037F">
            <w:r>
              <w:t>Consultar Seguimiento de Mercadería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54B946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F88D85B" w14:textId="77777777" w:rsidR="00512B66" w:rsidRDefault="00AF037F">
            <w:r>
              <w:t>001</w:t>
            </w:r>
          </w:p>
        </w:tc>
      </w:tr>
      <w:tr w:rsidR="00DC19BB" w14:paraId="76D1570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4A88D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1702892" w14:textId="77777777" w:rsidR="00DC19BB" w:rsidRDefault="00AF037F">
            <w:r>
              <w:t>Compras</w:t>
            </w:r>
          </w:p>
        </w:tc>
      </w:tr>
      <w:tr w:rsidR="008F3E09" w14:paraId="36E2B95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04C09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95E7132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7297869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CFD278B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0DCB8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ED212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E1D1015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BFEE3B3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C721D5A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4AC056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A19FB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9781D4C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008B7EA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984548A" w14:textId="77777777"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284E6D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572C8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9536200" w14:textId="77777777" w:rsidR="00C7061A" w:rsidRDefault="00AF037F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EE36D9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5F13B82" w14:textId="77777777" w:rsidR="00C7061A" w:rsidRDefault="0063791E">
            <w:r>
              <w:t>No aplica</w:t>
            </w:r>
          </w:p>
        </w:tc>
      </w:tr>
      <w:tr w:rsidR="00CD204D" w14:paraId="030DE2F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9855E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24D85D" w14:textId="77777777" w:rsidR="00CD204D" w:rsidRDefault="0099037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2A8D1FE8" w14:textId="77777777" w:rsidR="00CD204D" w:rsidRDefault="0099037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053C5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CA10B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0EF887B" w14:textId="77777777" w:rsidR="00D842C6" w:rsidRPr="00596BA0" w:rsidRDefault="00B33627" w:rsidP="00B52831">
            <w:r>
              <w:t>Actualizar e informar sobre el estado de las órdenes de pedido de compra.</w:t>
            </w:r>
          </w:p>
        </w:tc>
      </w:tr>
      <w:tr w:rsidR="00DC19BB" w14:paraId="61BD266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C41286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507A7CD" w14:textId="77777777" w:rsidR="00DC19BB" w:rsidRDefault="00DC19BB"/>
        </w:tc>
      </w:tr>
      <w:tr w:rsidR="005C249A" w14:paraId="44B87EC5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765F4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8332E2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E7E101D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753D1E18" w14:textId="77777777" w:rsidR="003F5E92" w:rsidRDefault="00AF037F" w:rsidP="003F5E92">
            <w:pPr>
              <w:pStyle w:val="Prrafodelista"/>
              <w:numPr>
                <w:ilvl w:val="0"/>
                <w:numId w:val="1"/>
              </w:numPr>
            </w:pPr>
            <w:r>
              <w:t>Se informa</w:t>
            </w:r>
            <w:r w:rsidR="00B52831">
              <w:t xml:space="preserve"> y actualiza</w:t>
            </w:r>
            <w:r>
              <w:t xml:space="preserve"> el estado de las órdenes de compra.</w:t>
            </w:r>
          </w:p>
        </w:tc>
      </w:tr>
      <w:tr w:rsidR="005C249A" w14:paraId="5F8F82E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35BD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1EE7C42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521DFB1" w14:textId="77777777" w:rsidR="005C249A" w:rsidRDefault="00AF037F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167F214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F6EB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59C9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D73384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F8B" w14:textId="77777777" w:rsidR="005C249A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Seguimiento de Mercadería.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FDAB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9E6" w14:paraId="7F95C6D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D2C2" w14:textId="77777777" w:rsidR="006079E6" w:rsidRDefault="006079E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selecciones el tipo de Orden de Compra (Materia Prima o Productos Importados)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1858" w14:textId="77777777" w:rsidR="006079E6" w:rsidRPr="00960403" w:rsidRDefault="006079E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9E6" w14:paraId="221C9A1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8B35" w14:textId="77777777" w:rsidR="006079E6" w:rsidRDefault="006079E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el tipo de orden de compra: Materia Prima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4227" w14:textId="77777777" w:rsidR="006079E6" w:rsidRPr="00960403" w:rsidRDefault="006079E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14:paraId="3085472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994F" w14:textId="77777777" w:rsidR="00AF037F" w:rsidRPr="008F3E09" w:rsidRDefault="00AF037F" w:rsidP="00AF037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siguientes criterios de búsqueda: nro. De orden de compra, fecha emisión, fecha estimada de llegada 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3894" w14:textId="77777777"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14:paraId="590C0F8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7925" w14:textId="77777777" w:rsidR="00AF037F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3437" w14:textId="77777777"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14:paraId="762D0AC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76F3" w14:textId="77777777" w:rsidR="00AF037F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orden de compra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1800" w14:textId="77777777" w:rsidR="00AF037F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comprar según el criterio ingresado.</w:t>
            </w:r>
          </w:p>
          <w:p w14:paraId="39A19C08" w14:textId="77777777" w:rsidR="00AF037F" w:rsidRDefault="00AF037F" w:rsidP="00AF037F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07EBA531" w14:textId="77777777" w:rsidR="00AF037F" w:rsidRPr="00960403" w:rsidRDefault="00AF037F" w:rsidP="00AF037F">
            <w:pPr>
              <w:pStyle w:val="Prrafodelista"/>
              <w:numPr>
                <w:ilvl w:val="2"/>
                <w:numId w:val="3"/>
              </w:numPr>
            </w:pPr>
            <w:r>
              <w:t>Regresa al paso 2</w:t>
            </w:r>
          </w:p>
        </w:tc>
      </w:tr>
      <w:tr w:rsidR="00B678CC" w14:paraId="0C7F685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A860" w14:textId="77777777" w:rsidR="00B678CC" w:rsidRDefault="00B678CC" w:rsidP="00B5283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la orden de compra</w:t>
            </w:r>
            <w:r w:rsidR="00B52831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4A6A" w14:textId="77777777" w:rsidR="00B678CC" w:rsidRDefault="00B678C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678CC" w14:paraId="3140157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20B41" w14:textId="77777777" w:rsidR="00B678CC" w:rsidRDefault="00B678C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la/s orden/es de compra</w:t>
            </w:r>
            <w:r w:rsidR="00B52831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7194" w14:textId="77777777" w:rsidR="00B678CC" w:rsidRDefault="00B678C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03060" w14:paraId="1998139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610" w14:textId="70C654B9" w:rsidR="00E03060" w:rsidRDefault="00E0306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el estado de las órdenes de compras seleccionadas.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4DFE" w14:textId="77777777" w:rsidR="00E03060" w:rsidRDefault="00E0306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03060" w14:paraId="14EEF94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BF6D" w14:textId="4406BF5B" w:rsidR="00E03060" w:rsidRDefault="00E0306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desea modificar el estado de las </w:t>
            </w:r>
            <w:bookmarkStart w:id="1" w:name="_GoBack"/>
            <w:bookmarkEnd w:id="1"/>
            <w:r>
              <w:t>órdenes de compras.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9E7E" w14:textId="23D99A22" w:rsidR="00E03060" w:rsidRDefault="00E03060" w:rsidP="00E0306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desea modificar el estado de las órdenes de compras.</w:t>
            </w:r>
          </w:p>
          <w:p w14:paraId="722873CA" w14:textId="6DFAC6D1" w:rsidR="00E03060" w:rsidRDefault="00E03060" w:rsidP="00E03060">
            <w:pPr>
              <w:pStyle w:val="Prrafodelista"/>
              <w:numPr>
                <w:ilvl w:val="2"/>
                <w:numId w:val="3"/>
              </w:numPr>
            </w:pPr>
            <w:r>
              <w:t>Fin de CU.</w:t>
            </w:r>
          </w:p>
        </w:tc>
      </w:tr>
      <w:tr w:rsidR="00B52831" w14:paraId="023554F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5E7F" w14:textId="1B2625BC" w:rsidR="00B52831" w:rsidRDefault="00B52831" w:rsidP="00B5283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actualiza el estado de la/s orden/es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EB51" w14:textId="77777777" w:rsidR="00B52831" w:rsidRDefault="00B528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2831" w14:paraId="0A39B09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41FD" w14:textId="77777777" w:rsidR="00B52831" w:rsidRDefault="00B52831" w:rsidP="00B5283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confirmación de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5563A" w14:textId="77777777" w:rsidR="00B52831" w:rsidRDefault="00B528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2831" w14:paraId="11F3FFF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2E58" w14:textId="77777777" w:rsidR="00B52831" w:rsidRDefault="00B52831" w:rsidP="00B5283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actualización.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E259" w14:textId="77777777" w:rsidR="00B52831" w:rsidRDefault="00B528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actualización.</w:t>
            </w:r>
          </w:p>
          <w:p w14:paraId="026D5E42" w14:textId="77777777" w:rsidR="00B52831" w:rsidRDefault="00B52831" w:rsidP="00B52831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38C5A913" w14:textId="77777777" w:rsidR="00B52831" w:rsidRDefault="00B52831" w:rsidP="00B52831">
            <w:pPr>
              <w:pStyle w:val="Prrafodelista"/>
              <w:numPr>
                <w:ilvl w:val="2"/>
                <w:numId w:val="3"/>
              </w:numPr>
            </w:pPr>
            <w:r>
              <w:t>No se procesa la actualización.</w:t>
            </w:r>
          </w:p>
        </w:tc>
      </w:tr>
      <w:tr w:rsidR="00AF037F" w14:paraId="0509CE7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85B2" w14:textId="77777777" w:rsidR="00AF037F" w:rsidRPr="008F3E09" w:rsidRDefault="00B678CC" w:rsidP="00B678C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</w:t>
            </w:r>
            <w:r w:rsidR="00AF037F">
              <w:t>los siguientes datos: nro. Orden de compra, fecha emisión, fecha estimada de llegada, proveedor, detalle de orden de compra y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D004" w14:textId="77777777"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14:paraId="679A051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A117" w14:textId="77777777" w:rsidR="00AF037F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E4D7" w14:textId="77777777"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4092879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C310D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6AB445" w14:textId="77777777" w:rsidR="00654C01" w:rsidRPr="00960403" w:rsidRDefault="00AF037F" w:rsidP="00654C01">
            <w:r>
              <w:t>El EC puede cancelar el CU en cualquier momento.</w:t>
            </w:r>
          </w:p>
        </w:tc>
      </w:tr>
      <w:tr w:rsidR="00654C01" w14:paraId="6D87A00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67B0F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FD1E7E" w14:textId="77777777" w:rsidR="00654C01" w:rsidRDefault="00654C01" w:rsidP="00654C01">
            <w:r>
              <w:t>No aplica</w:t>
            </w:r>
          </w:p>
        </w:tc>
      </w:tr>
      <w:tr w:rsidR="00654C01" w14:paraId="3B3D57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13786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FAA84" w14:textId="77777777" w:rsidR="00654C01" w:rsidRDefault="00067369" w:rsidP="00654C01">
            <w:r>
              <w:t>No aplica</w:t>
            </w:r>
          </w:p>
        </w:tc>
      </w:tr>
      <w:tr w:rsidR="00654C01" w14:paraId="11DF74B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4A2A0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3AB28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7D45D4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8CF5C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BEC68F" w14:textId="77777777" w:rsidR="00654C01" w:rsidRDefault="00067369" w:rsidP="00654C01">
            <w:r>
              <w:t>No aplica</w:t>
            </w:r>
          </w:p>
        </w:tc>
      </w:tr>
      <w:tr w:rsidR="00654C01" w14:paraId="7EEF336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0B33E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E6DA" w14:textId="77777777" w:rsidR="00654C01" w:rsidRDefault="00067369" w:rsidP="00654C01">
            <w:r>
              <w:t>No aplica</w:t>
            </w:r>
          </w:p>
        </w:tc>
      </w:tr>
      <w:tr w:rsidR="00654C01" w14:paraId="44E9FA5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93DA1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21D4B4" w14:textId="77777777" w:rsidR="00654C01" w:rsidRDefault="00067369" w:rsidP="00654C01">
            <w:r>
              <w:t>No aplica</w:t>
            </w:r>
          </w:p>
        </w:tc>
      </w:tr>
    </w:tbl>
    <w:p w14:paraId="5F36E77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AF037F"/>
    <w:rsid w:val="00067369"/>
    <w:rsid w:val="00074C24"/>
    <w:rsid w:val="00217701"/>
    <w:rsid w:val="0022740A"/>
    <w:rsid w:val="003F5E92"/>
    <w:rsid w:val="004F330B"/>
    <w:rsid w:val="00512B66"/>
    <w:rsid w:val="00596BA0"/>
    <w:rsid w:val="005C249A"/>
    <w:rsid w:val="00602FA3"/>
    <w:rsid w:val="006079E6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63FF1"/>
    <w:rsid w:val="00990374"/>
    <w:rsid w:val="009F44F1"/>
    <w:rsid w:val="009F72B1"/>
    <w:rsid w:val="00A27474"/>
    <w:rsid w:val="00A5198D"/>
    <w:rsid w:val="00AF037F"/>
    <w:rsid w:val="00B33627"/>
    <w:rsid w:val="00B52831"/>
    <w:rsid w:val="00B678CC"/>
    <w:rsid w:val="00BF319A"/>
    <w:rsid w:val="00C32797"/>
    <w:rsid w:val="00C7061A"/>
    <w:rsid w:val="00C74D24"/>
    <w:rsid w:val="00CD204D"/>
    <w:rsid w:val="00D837B7"/>
    <w:rsid w:val="00D842C6"/>
    <w:rsid w:val="00DC19BB"/>
    <w:rsid w:val="00E03060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476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3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4069</TotalTime>
  <Pages>1</Pages>
  <Words>377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Piscio</dc:creator>
  <cp:lastModifiedBy>Piscio</cp:lastModifiedBy>
  <cp:revision>7</cp:revision>
  <dcterms:created xsi:type="dcterms:W3CDTF">2010-08-25T21:41:00Z</dcterms:created>
  <dcterms:modified xsi:type="dcterms:W3CDTF">2011-06-12T18:35:00Z</dcterms:modified>
</cp:coreProperties>
</file>