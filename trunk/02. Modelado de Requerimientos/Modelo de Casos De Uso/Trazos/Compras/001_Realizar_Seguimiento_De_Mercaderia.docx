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652A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652A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64747">
            <w:r>
              <w:t>Realizar</w:t>
            </w:r>
            <w:r w:rsidR="00AF037F">
              <w:t xml:space="preserve">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AF037F">
            <w:r>
              <w:t>001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64D5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52A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652A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652A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33627" w:rsidP="00B52831">
            <w:r>
              <w:t>Actualizar e informar sobre el estado de las órdenes de pedido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>
              <w:t xml:space="preserve"> el estado de las órdenes de compra.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8568D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8568DC">
              <w:rPr>
                <w:i/>
              </w:rPr>
              <w:t>Realizar</w:t>
            </w:r>
            <w:r>
              <w:rPr>
                <w:i/>
              </w:rPr>
              <w:t xml:space="preserve"> Seguimiento de Mercadería.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4A19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alguno de los siguien</w:t>
            </w:r>
            <w:r w:rsidR="004A1909">
              <w:t>tes criterios de búsqueda: F</w:t>
            </w:r>
            <w:r>
              <w:t>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AF037F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Regresa al paso 2</w:t>
            </w: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5203D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5203DE">
              <w:t>la orden de compra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366A58">
              <w:t>, la orden de compra junto con</w:t>
            </w:r>
            <w:r w:rsidR="008A0577">
              <w:t xml:space="preserve"> </w:t>
            </w:r>
            <w:r w:rsidR="005203DE">
              <w:t xml:space="preserve">una lista con los estados de la orden y </w:t>
            </w:r>
            <w:r w:rsidR="00464747">
              <w:t>una fecha estimada y una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464747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desea modificar </w:t>
            </w:r>
            <w:r w:rsidR="00366A58">
              <w:t>la fecha real de un estado de la orden.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0306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</w:t>
            </w:r>
            <w:r w:rsidR="00366A58">
              <w:t xml:space="preserve"> desea</w:t>
            </w:r>
            <w:r w:rsidR="008A0577">
              <w:t xml:space="preserve"> </w:t>
            </w:r>
            <w:r w:rsidR="00366A58">
              <w:t>modificar la fecha real de un estado de la orden.</w:t>
            </w:r>
          </w:p>
          <w:p w:rsidR="00E03060" w:rsidRDefault="00E03060" w:rsidP="00E03060">
            <w:pPr>
              <w:pStyle w:val="ListParagraph"/>
              <w:numPr>
                <w:ilvl w:val="2"/>
                <w:numId w:val="3"/>
              </w:numPr>
            </w:pPr>
            <w:r>
              <w:t>Fin de CU.</w:t>
            </w: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366A58">
              <w:t>ingresa la fecha real de actualización de estado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366A58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r>
              <w:lastRenderedPageBreak/>
              <w:t xml:space="preserve">El sistema muestra </w:t>
            </w:r>
            <w:r w:rsidR="00AF037F">
              <w:t>los siguient</w:t>
            </w:r>
            <w:r w:rsidR="00366A58">
              <w:t>es datos: orden de compra, lista de estados, fecha estimada de cambio de estado y fecha real de actualización de estado.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AF037F"/>
    <w:rsid w:val="00067369"/>
    <w:rsid w:val="00074C24"/>
    <w:rsid w:val="001B352F"/>
    <w:rsid w:val="00217701"/>
    <w:rsid w:val="0022740A"/>
    <w:rsid w:val="00264D5E"/>
    <w:rsid w:val="003307D9"/>
    <w:rsid w:val="00366A58"/>
    <w:rsid w:val="003F5E92"/>
    <w:rsid w:val="00464747"/>
    <w:rsid w:val="004A1909"/>
    <w:rsid w:val="004F330B"/>
    <w:rsid w:val="00512B66"/>
    <w:rsid w:val="005203DE"/>
    <w:rsid w:val="00596BA0"/>
    <w:rsid w:val="005C249A"/>
    <w:rsid w:val="00602FA3"/>
    <w:rsid w:val="006079E6"/>
    <w:rsid w:val="006245C7"/>
    <w:rsid w:val="0063791E"/>
    <w:rsid w:val="00654C01"/>
    <w:rsid w:val="00682F3C"/>
    <w:rsid w:val="006B6D4B"/>
    <w:rsid w:val="00812E10"/>
    <w:rsid w:val="00847BFF"/>
    <w:rsid w:val="008568DC"/>
    <w:rsid w:val="008652A2"/>
    <w:rsid w:val="008A0577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F037F"/>
    <w:rsid w:val="00B33627"/>
    <w:rsid w:val="00B52831"/>
    <w:rsid w:val="00B678CC"/>
    <w:rsid w:val="00BF319A"/>
    <w:rsid w:val="00C32797"/>
    <w:rsid w:val="00C7061A"/>
    <w:rsid w:val="00C74D24"/>
    <w:rsid w:val="00CD204D"/>
    <w:rsid w:val="00D837B7"/>
    <w:rsid w:val="00D842C6"/>
    <w:rsid w:val="00DC19BB"/>
    <w:rsid w:val="00E03060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4234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apisciol</cp:lastModifiedBy>
  <cp:revision>13</cp:revision>
  <dcterms:created xsi:type="dcterms:W3CDTF">2010-08-25T21:41:00Z</dcterms:created>
  <dcterms:modified xsi:type="dcterms:W3CDTF">2011-10-31T22:35:00Z</dcterms:modified>
</cp:coreProperties>
</file>