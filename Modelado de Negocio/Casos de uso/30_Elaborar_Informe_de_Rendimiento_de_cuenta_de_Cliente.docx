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2F3F3B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D12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CBBA0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8AD7F2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6AE8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DA0A6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CCDC9D" w14:textId="77777777" w:rsidR="00512B66" w:rsidRDefault="003910BB">
            <w:r w:rsidRPr="003910BB">
              <w:t>Elaborar Informe de rendimiento de cuenta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3867C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2F1F0C5" w14:textId="77777777" w:rsidR="00512B66" w:rsidRDefault="003910BB">
            <w:r>
              <w:t>30</w:t>
            </w:r>
          </w:p>
        </w:tc>
      </w:tr>
      <w:tr w:rsidR="00C7061A" w14:paraId="6B6C9B7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708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75FD773" w14:textId="77777777" w:rsidR="00C7061A" w:rsidRDefault="003910BB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2D922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F0E8761" w14:textId="77777777" w:rsidR="00C7061A" w:rsidRDefault="003910BB">
            <w:r>
              <w:t>No aplica</w:t>
            </w:r>
          </w:p>
        </w:tc>
      </w:tr>
      <w:tr w:rsidR="00CD204D" w14:paraId="42F4C4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5B8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AD9484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B626A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63BB8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C16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D640014" w14:textId="57BF1E0F" w:rsidR="00D842C6" w:rsidRDefault="00F94F8C">
            <w:r>
              <w:t>Determinar la importancia del cliente para la empresa</w:t>
            </w:r>
          </w:p>
        </w:tc>
      </w:tr>
      <w:tr w:rsidR="00D842C6" w14:paraId="083ED1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D459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7028F44" w14:textId="5DEAD170" w:rsidR="00D842C6" w:rsidRDefault="00F94F8C" w:rsidP="00F94F8C">
            <w:r>
              <w:t>Se logró clasificar al cliente respecto de</w:t>
            </w:r>
            <w:r w:rsidR="00952CA0">
              <w:t xml:space="preserve"> los demás</w:t>
            </w:r>
          </w:p>
        </w:tc>
      </w:tr>
      <w:tr w:rsidR="00682F3C" w14:paraId="52CC8AF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E61BF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17360D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9E91" w14:textId="4DE8481A" w:rsidR="00C7061A" w:rsidRDefault="003910BB" w:rsidP="008138E1">
            <w:r>
              <w:t xml:space="preserve">El CU comienza cuando el Encargado de </w:t>
            </w:r>
            <w:r w:rsidR="00C66A2A">
              <w:t>Ventas</w:t>
            </w:r>
            <w:bookmarkStart w:id="0" w:name="_GoBack"/>
            <w:bookmarkEnd w:id="0"/>
            <w:r w:rsidR="001D56C0">
              <w:rPr>
                <w:b/>
              </w:rPr>
              <w:t xml:space="preserve"> </w:t>
            </w:r>
            <w:r w:rsidR="001D56C0">
              <w:t xml:space="preserve">decide determinar cuán rentable es la venta a un cierto cliente. Para llevar a cabo la tarea se calcula la rentabilidad promedio de las cuentas de los clientes en base a </w:t>
            </w:r>
            <w:r w:rsidR="00410E38">
              <w:t>los beneficios netos por las ventas en un determinado periodo de tiempo.</w:t>
            </w:r>
            <w:r w:rsidR="008138E1">
              <w:t xml:space="preserve"> Finalmente se elabora el informe donde se muestra la rentabilidad relativa del cliente respecto a los demás.</w:t>
            </w:r>
          </w:p>
          <w:p w14:paraId="6A428102" w14:textId="77777777" w:rsidR="00CE44C4" w:rsidRDefault="00CE44C4" w:rsidP="008138E1">
            <w:r>
              <w:t>Fin de CU.</w:t>
            </w:r>
          </w:p>
          <w:p w14:paraId="0BFBAEF3" w14:textId="145C1FBE" w:rsidR="00953137" w:rsidRPr="001D56C0" w:rsidRDefault="00953137" w:rsidP="008138E1">
            <w:r w:rsidRPr="00953137">
              <w:rPr>
                <w:b/>
              </w:rPr>
              <w:t>Complejidad</w:t>
            </w:r>
            <w:r>
              <w:t>: ALTA</w:t>
            </w:r>
          </w:p>
        </w:tc>
      </w:tr>
    </w:tbl>
    <w:p w14:paraId="5257EE2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B"/>
    <w:rsid w:val="00074C24"/>
    <w:rsid w:val="001D56C0"/>
    <w:rsid w:val="003910BB"/>
    <w:rsid w:val="00410E38"/>
    <w:rsid w:val="00512B66"/>
    <w:rsid w:val="00602FA3"/>
    <w:rsid w:val="006245C7"/>
    <w:rsid w:val="00682F3C"/>
    <w:rsid w:val="006B6D4B"/>
    <w:rsid w:val="00812E10"/>
    <w:rsid w:val="008138E1"/>
    <w:rsid w:val="00952CA0"/>
    <w:rsid w:val="00953137"/>
    <w:rsid w:val="00C66A2A"/>
    <w:rsid w:val="00C7061A"/>
    <w:rsid w:val="00C74D24"/>
    <w:rsid w:val="00CD204D"/>
    <w:rsid w:val="00CE44C4"/>
    <w:rsid w:val="00D837B7"/>
    <w:rsid w:val="00D842C6"/>
    <w:rsid w:val="00E70A8B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8</cp:revision>
  <dcterms:created xsi:type="dcterms:W3CDTF">2010-04-30T01:41:00Z</dcterms:created>
  <dcterms:modified xsi:type="dcterms:W3CDTF">2010-05-03T23:09:00Z</dcterms:modified>
</cp:coreProperties>
</file>