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9063D8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90CF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A63F379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7801DDC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AAB01D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3AE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40B759E" w14:textId="77777777" w:rsidR="00512B66" w:rsidRDefault="00B42437">
            <w:r>
              <w:t>Modificar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6AC2A5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5E0C323" w14:textId="77777777" w:rsidR="00512B66" w:rsidRDefault="00B42437">
            <w:r>
              <w:t>07</w:t>
            </w:r>
          </w:p>
        </w:tc>
      </w:tr>
      <w:tr w:rsidR="00C7061A" w14:paraId="25CA32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724CB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4F566B0" w14:textId="77777777" w:rsidR="00C7061A" w:rsidRDefault="00B42437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5714AE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6542988" w14:textId="77777777" w:rsidR="00C7061A" w:rsidRDefault="00C7061A"/>
        </w:tc>
      </w:tr>
      <w:tr w:rsidR="00CD204D" w14:paraId="2DFF412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14300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0744EA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>Concreto</w:t>
            </w: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FA86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4E914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3D88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B458416" w14:textId="77777777" w:rsidR="00D842C6" w:rsidRDefault="00B42437">
            <w:r>
              <w:t>Registrar las modificaciones de la orden de pedido solicitada</w:t>
            </w:r>
          </w:p>
        </w:tc>
      </w:tr>
      <w:tr w:rsidR="00D842C6" w14:paraId="447F27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03AB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B695F6F" w14:textId="77777777" w:rsidR="00D842C6" w:rsidRDefault="00B42437">
            <w:r>
              <w:t>Se actualizan los datos de la orden de pedido del cliente</w:t>
            </w:r>
          </w:p>
        </w:tc>
      </w:tr>
      <w:tr w:rsidR="00682F3C" w14:paraId="1926A85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EBAF1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26D5AB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BD96" w14:textId="77777777" w:rsidR="00B42437" w:rsidRDefault="00B4243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cuando el Cliente se pone en contacto con el viajante para modificar una Orden de Pedido realizada anteriormente.</w:t>
            </w:r>
          </w:p>
          <w:p w14:paraId="65BA153B" w14:textId="77777777" w:rsidR="00B42437" w:rsidRDefault="00B4243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 cliente informa las modificaciones al Viajante, que pueden ser de cantidades, modelos o datos de envío (por ejemplo cambios de domicilio de entrega).</w:t>
            </w:r>
          </w:p>
          <w:p w14:paraId="2ECD6E72" w14:textId="77777777" w:rsidR="00B42437" w:rsidRDefault="00B4243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 Viajante registra los cambios efectuados en la orden de pedido y procede a comunicar al Encargado de Stock de Productos Terminados los cambios en la Orden de Pedido.</w:t>
            </w:r>
          </w:p>
          <w:p w14:paraId="1A12E87A" w14:textId="77777777" w:rsidR="00C7061A" w:rsidRDefault="00B42437" w:rsidP="00B42437">
            <w:r>
              <w:rPr>
                <w:rFonts w:cstheme="minorHAnsi"/>
              </w:rPr>
              <w:t>Fin del CU.</w:t>
            </w:r>
            <w:bookmarkStart w:id="0" w:name="_GoBack"/>
            <w:bookmarkEnd w:id="0"/>
          </w:p>
        </w:tc>
      </w:tr>
    </w:tbl>
    <w:p w14:paraId="183E5336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7"/>
    <w:rsid w:val="00512B66"/>
    <w:rsid w:val="00602FA3"/>
    <w:rsid w:val="006245C7"/>
    <w:rsid w:val="00682F3C"/>
    <w:rsid w:val="006B6D4B"/>
    <w:rsid w:val="00812E10"/>
    <w:rsid w:val="00B42437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2C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2010-04-13T03:16:00Z</dcterms:created>
  <dcterms:modified xsi:type="dcterms:W3CDTF">2010-04-13T03:17:00Z</dcterms:modified>
</cp:coreProperties>
</file>