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CA058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CA058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bookmarkStart w:id="0" w:name="_GoBack"/>
            <w:bookmarkEnd w:id="0"/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CA058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CA058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CA058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asi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57E68" w:rsidP="005C249A">
            <w:pPr>
              <w:pStyle w:val="Prrafodelista"/>
              <w:numPr>
                <w:ilvl w:val="0"/>
                <w:numId w:val="1"/>
              </w:numPr>
            </w:pPr>
            <w:r>
              <w:t>No se consigue registrar un nuevo cliente.</w:t>
            </w:r>
          </w:p>
          <w:p w:rsidR="00957E68" w:rsidRDefault="00957E68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un nuevo cliente.</w:t>
            </w:r>
          </w:p>
          <w:p w:rsidR="00957E68" w:rsidRDefault="000F335D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clientes registrados y encuentra al menos uno. Los lista por pantalla solicitando se seleccione uno</w:t>
            </w:r>
            <w:r w:rsidR="00CA7CDC">
              <w:t xml:space="preserve"> o se registre un nuevo cliente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busca clientes registrados </w:t>
            </w:r>
            <w:r w:rsidR="006F3D08">
              <w:t>y no encuentra ninguno.</w:t>
            </w:r>
          </w:p>
          <w:p w:rsidR="00567A6E" w:rsidRDefault="006F3D08" w:rsidP="006F3D08">
            <w:pPr>
              <w:pStyle w:val="Prrafodelista"/>
              <w:numPr>
                <w:ilvl w:val="2"/>
                <w:numId w:val="3"/>
              </w:numPr>
            </w:pPr>
            <w:r>
              <w:t>El sistema informa de la situación al Viajante y pregunta si desea registrar un nuevo cliente.</w:t>
            </w:r>
          </w:p>
          <w:p w:rsidR="006F3D08" w:rsidRPr="006F3D08" w:rsidRDefault="006F3D08" w:rsidP="003B0F27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selecciona la opción </w:t>
            </w:r>
            <w:r>
              <w:rPr>
                <w:i/>
              </w:rPr>
              <w:t>Registrar Cliente.</w:t>
            </w:r>
          </w:p>
          <w:p w:rsidR="006F3D08" w:rsidRPr="006F3D08" w:rsidRDefault="006F3D08" w:rsidP="003B0F27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6F3D08" w:rsidRDefault="006F3D08" w:rsidP="003B0F27">
            <w:pPr>
              <w:pStyle w:val="Prrafodelista"/>
              <w:numPr>
                <w:ilvl w:val="5"/>
                <w:numId w:val="3"/>
              </w:numPr>
            </w:pPr>
            <w:r>
              <w:t>El registro es exitoso</w:t>
            </w:r>
            <w:r w:rsidR="00BC7D2C">
              <w:t>. Ir a 5</w:t>
            </w:r>
            <w:r>
              <w:t>.</w:t>
            </w:r>
          </w:p>
          <w:p w:rsidR="007A78DA" w:rsidRDefault="006F3D08" w:rsidP="007A78DA">
            <w:pPr>
              <w:pStyle w:val="Prrafodelista"/>
              <w:numPr>
                <w:ilvl w:val="5"/>
                <w:numId w:val="3"/>
              </w:numPr>
            </w:pPr>
            <w:r>
              <w:t xml:space="preserve">El registro fracasa. </w:t>
            </w:r>
            <w:r w:rsidR="007A78DA">
              <w:t xml:space="preserve"> </w:t>
            </w:r>
            <w:r w:rsidR="00E66730">
              <w:t>Se cancela el CU</w:t>
            </w:r>
            <w:r w:rsidR="007A78DA">
              <w:t>.</w:t>
            </w:r>
          </w:p>
          <w:p w:rsidR="007A78DA" w:rsidRPr="00960403" w:rsidRDefault="003B0F27" w:rsidP="00E66730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</w:t>
            </w:r>
            <w:r w:rsidR="007A78DA">
              <w:t xml:space="preserve">decide no registrar un nuevo cliente. </w:t>
            </w:r>
            <w:r w:rsidR="00E66730">
              <w:t>Se cancela e</w:t>
            </w:r>
            <w:r w:rsidR="00BC7D2C">
              <w:t>l CU.</w:t>
            </w:r>
            <w:r w:rsidR="007A78DA">
              <w:t xml:space="preserve">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usuario selecciona un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selecciona </w:t>
            </w:r>
            <w:r>
              <w:rPr>
                <w:i/>
              </w:rPr>
              <w:t>Registrar Cliente.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>El registro es exitoso. Ir a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fracasa.  </w:t>
            </w:r>
            <w:r w:rsidR="00E66730">
              <w:t>Se cancela el CU</w:t>
            </w:r>
            <w:r>
              <w:t>.</w:t>
            </w:r>
          </w:p>
          <w:p w:rsidR="00CA7CDC" w:rsidRPr="00960403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la fecha estimada de entrega.</w:t>
            </w:r>
          </w:p>
          <w:p w:rsidR="003B3975" w:rsidRDefault="00462FF3" w:rsidP="001F5A0E">
            <w:pPr>
              <w:pStyle w:val="Prrafodelista"/>
              <w:numPr>
                <w:ilvl w:val="2"/>
                <w:numId w:val="3"/>
              </w:numPr>
            </w:pPr>
            <w:r>
              <w:t>Ir a paso 5</w:t>
            </w:r>
            <w:r w:rsidR="003B3975">
              <w:t>.</w:t>
            </w:r>
          </w:p>
        </w:tc>
      </w:tr>
      <w:tr w:rsidR="003B3975" w:rsidRP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lastRenderedPageBreak/>
              <w:t>El sistema solicita que se ingrese el domicilio de envió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El viajante no ingresa el domicilio de envío.</w:t>
            </w:r>
          </w:p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 xml:space="preserve">Ir a </w:t>
            </w:r>
            <w:r w:rsidR="00462FF3">
              <w:rPr>
                <w:sz w:val="24"/>
              </w:rPr>
              <w:t>paso 6</w:t>
            </w:r>
            <w:r w:rsidRPr="003B3975">
              <w:rPr>
                <w:sz w:val="24"/>
              </w:rPr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>Ir a paso 7</w:t>
            </w:r>
            <w:r w:rsidR="00EE40A4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toda la información correspondiente al producto seleccionado (marca, modelo, tamaño, color, cantidad en stock</w:t>
            </w:r>
            <w:r w:rsidR="005442EC">
              <w:t>, precio sugerido de venta</w:t>
            </w:r>
            <w:r>
              <w:t>) y solicita que se ingrese la cantidad (menor o igual al stock) que desea incorporar al pedido</w:t>
            </w:r>
            <w:r w:rsidR="005442EC">
              <w:t xml:space="preserve"> y el precio por unidad al que se realizara la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la cantidad</w:t>
            </w:r>
            <w:r w:rsidR="005442EC">
              <w:t xml:space="preserve"> y el precio por unidad</w:t>
            </w:r>
            <w:r>
              <w:t xml:space="preserve"> y selecciona </w:t>
            </w:r>
            <w:r>
              <w:rPr>
                <w:i/>
              </w:rPr>
              <w:t>Agregar.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EE40A4">
              <w:t xml:space="preserve">El sistema </w:t>
            </w:r>
            <w:r>
              <w:t xml:space="preserve">registra el código, la cantidad y el precio en una lista.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>odrá hacerlo mediante el paso 15</w:t>
            </w:r>
            <w:r>
              <w:t>.A.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67369"/>
    <w:rsid w:val="00074C24"/>
    <w:rsid w:val="000F335D"/>
    <w:rsid w:val="0022740A"/>
    <w:rsid w:val="003B0F27"/>
    <w:rsid w:val="003B3975"/>
    <w:rsid w:val="0043484A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25E89"/>
    <w:rsid w:val="007A78DA"/>
    <w:rsid w:val="00812E10"/>
    <w:rsid w:val="00847BFF"/>
    <w:rsid w:val="0086545D"/>
    <w:rsid w:val="008F3E09"/>
    <w:rsid w:val="00957E68"/>
    <w:rsid w:val="00960403"/>
    <w:rsid w:val="009666AD"/>
    <w:rsid w:val="00A5198D"/>
    <w:rsid w:val="00B42CE5"/>
    <w:rsid w:val="00BC7D2C"/>
    <w:rsid w:val="00C32797"/>
    <w:rsid w:val="00C7061A"/>
    <w:rsid w:val="00C74D24"/>
    <w:rsid w:val="00CA058C"/>
    <w:rsid w:val="00CA7CDC"/>
    <w:rsid w:val="00CD204D"/>
    <w:rsid w:val="00D837B7"/>
    <w:rsid w:val="00D842C6"/>
    <w:rsid w:val="00DC19BB"/>
    <w:rsid w:val="00E3114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207</TotalTime>
  <Pages>3</Pages>
  <Words>691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6</cp:revision>
  <dcterms:created xsi:type="dcterms:W3CDTF">2010-05-08T19:44:00Z</dcterms:created>
  <dcterms:modified xsi:type="dcterms:W3CDTF">2010-05-10T21:27:00Z</dcterms:modified>
</cp:coreProperties>
</file>