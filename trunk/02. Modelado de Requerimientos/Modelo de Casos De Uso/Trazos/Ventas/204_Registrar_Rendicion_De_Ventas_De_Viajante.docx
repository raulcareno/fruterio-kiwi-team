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117ED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117E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414475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 w:rsidP="001471DF">
            <w:r>
              <w:t xml:space="preserve">Registrar </w:t>
            </w:r>
            <w:r w:rsidR="002F44E1">
              <w:t>Rendición de Ventas de</w:t>
            </w:r>
            <w:r w:rsidR="001471DF">
              <w:t xml:space="preserve">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B6C40">
            <w:r>
              <w:t>20</w:t>
            </w:r>
            <w:r w:rsidR="001471DF">
              <w:t>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B6C40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17E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17E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17E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17E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17E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1D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17E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1D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17E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17E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17ED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117ED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117ED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26338" w:rsidP="001471DF">
            <w:r>
              <w:t>Registrar l</w:t>
            </w:r>
            <w:r w:rsidR="001471DF">
              <w:t>as rendiciones por las ventas que fueron realizadas por el viajante</w:t>
            </w:r>
            <w: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B6C40" w:rsidP="002A2F6A">
            <w:pPr>
              <w:pStyle w:val="ListParagraph"/>
              <w:numPr>
                <w:ilvl w:val="0"/>
                <w:numId w:val="1"/>
              </w:numPr>
            </w:pPr>
            <w:r>
              <w:t>Se registra los datos de l</w:t>
            </w:r>
            <w:r w:rsidR="002A2F6A">
              <w:t>as rendiciones de ventas realizadas por un viajante</w:t>
            </w:r>
            <w:r w:rsidR="00DF5B44"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160D5" w:rsidRDefault="00D35503" w:rsidP="00DF5B44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1471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1471DF">
              <w:rPr>
                <w:i/>
              </w:rPr>
              <w:t>Rendición de Ventas a Viajante</w:t>
            </w:r>
            <w:r w:rsidR="002B12F4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9829A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Default="009829AF" w:rsidP="001471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solicita la selección del Viajante </w:t>
            </w:r>
            <w:r w:rsidR="001471DF">
              <w:t>al que se le realizara la rendición por ventas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Pr="00960403" w:rsidRDefault="009829A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9829A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Default="009829AF" w:rsidP="001471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selecciona el Viajante </w:t>
            </w:r>
            <w:r w:rsidR="001471DF">
              <w:t>al que se le realizara la rendición por ventas.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Pr="00960403" w:rsidRDefault="009829A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834E4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4E" w:rsidRDefault="00834E4E" w:rsidP="00834E4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muestra del Viajante su nombre, apellido y porcentaje de comisión.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E4E" w:rsidRPr="00960403" w:rsidRDefault="00834E4E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E9034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Default="00E90346" w:rsidP="00B50E5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 w:rsidR="001471DF">
              <w:t xml:space="preserve"> </w:t>
            </w:r>
            <w:r w:rsidR="00E8145E">
              <w:t xml:space="preserve">muestra los cheques en </w:t>
            </w:r>
            <w:r w:rsidR="009040AD">
              <w:t>poder del Viajante y el total cobrado</w:t>
            </w:r>
            <w:r w:rsidR="00B50E5D">
              <w:t xml:space="preserve"> en efectivo</w:t>
            </w:r>
            <w:r w:rsidR="009040AD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Pr="00960403" w:rsidRDefault="00E90346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9040AD" w:rsidP="001471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la confirmación de la entrega de los efectos por 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61B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169A1">
              <w:t>Sistema solicita</w:t>
            </w:r>
            <w:r w:rsidR="005A6665">
              <w:t xml:space="preserve"> </w:t>
            </w:r>
            <w:r w:rsidR="00414475">
              <w:t>confirma</w:t>
            </w:r>
            <w:r w:rsidR="00D169A1">
              <w:t>ción</w:t>
            </w:r>
            <w:r w:rsidR="005A6665">
              <w:t xml:space="preserve"> </w:t>
            </w:r>
            <w:r w:rsidR="00D169A1">
              <w:t xml:space="preserve">de </w:t>
            </w:r>
            <w:r w:rsidR="00414475">
              <w:t>la</w:t>
            </w:r>
            <w:r w:rsidR="00861B6A">
              <w:t xml:space="preserve"> rendición</w:t>
            </w:r>
            <w:r w:rsidR="00414475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DF5B4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861B6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confirma </w:t>
            </w:r>
            <w:r w:rsidR="00D169A1">
              <w:t xml:space="preserve">la </w:t>
            </w:r>
            <w:r w:rsidR="00861B6A">
              <w:t>rendición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9A1" w:rsidRDefault="00DF5B44" w:rsidP="00D169A1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EV decide no </w:t>
            </w:r>
            <w:r w:rsidR="00D169A1">
              <w:t>confirmar la registración</w:t>
            </w:r>
          </w:p>
          <w:p w:rsidR="00DF5B44" w:rsidRDefault="009E566B" w:rsidP="00861B6A">
            <w:pPr>
              <w:pStyle w:val="ListParagraph"/>
              <w:numPr>
                <w:ilvl w:val="2"/>
                <w:numId w:val="3"/>
              </w:numPr>
            </w:pPr>
            <w:r>
              <w:t>No se procesa la</w:t>
            </w:r>
            <w:r w:rsidR="00861B6A">
              <w:t xml:space="preserve"> rendición</w:t>
            </w:r>
            <w:r>
              <w:t>.</w:t>
            </w: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F3658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</w:t>
            </w:r>
            <w:r w:rsidR="00861B6A">
              <w:t>muestra e imprime el listado de cheques y el total</w:t>
            </w:r>
            <w:r w:rsidR="00F36588">
              <w:t xml:space="preserve"> de dinero entregados por 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F5CA0" w:rsidP="00F3658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14475">
              <w:t>Sistema</w:t>
            </w:r>
            <w:r>
              <w:t xml:space="preserve"> registra </w:t>
            </w:r>
            <w:r w:rsidR="00F36588">
              <w:t>la rendición y mo</w:t>
            </w:r>
            <w:r w:rsidR="00776BFD">
              <w:t xml:space="preserve">difica el estado de los cobros </w:t>
            </w:r>
            <w:r w:rsidR="00F36588">
              <w:t xml:space="preserve"> rendidos.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8D1943">
              <w:t>l</w:t>
            </w:r>
            <w:r>
              <w:t xml:space="preserve"> CU</w:t>
            </w:r>
            <w:r w:rsidR="008D1943">
              <w:t>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4579" w:rsidRPr="00960403" w:rsidRDefault="0077057A" w:rsidP="00044579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31A28"/>
    <w:rsid w:val="00044579"/>
    <w:rsid w:val="00067369"/>
    <w:rsid w:val="00074C24"/>
    <w:rsid w:val="000D7CDF"/>
    <w:rsid w:val="000E6DF1"/>
    <w:rsid w:val="00117ED3"/>
    <w:rsid w:val="001471DF"/>
    <w:rsid w:val="00217701"/>
    <w:rsid w:val="0022740A"/>
    <w:rsid w:val="00244E15"/>
    <w:rsid w:val="002A2F6A"/>
    <w:rsid w:val="002B12F4"/>
    <w:rsid w:val="002F17EF"/>
    <w:rsid w:val="002F44E1"/>
    <w:rsid w:val="002F5CA0"/>
    <w:rsid w:val="00353F0F"/>
    <w:rsid w:val="003546CE"/>
    <w:rsid w:val="003D573B"/>
    <w:rsid w:val="003F0179"/>
    <w:rsid w:val="003F5E92"/>
    <w:rsid w:val="00414475"/>
    <w:rsid w:val="004518E7"/>
    <w:rsid w:val="004D2DDD"/>
    <w:rsid w:val="00512B66"/>
    <w:rsid w:val="00596BA0"/>
    <w:rsid w:val="005A6665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336C8"/>
    <w:rsid w:val="0077057A"/>
    <w:rsid w:val="007737B7"/>
    <w:rsid w:val="00776BFD"/>
    <w:rsid w:val="00812E10"/>
    <w:rsid w:val="00834E4E"/>
    <w:rsid w:val="00847BFF"/>
    <w:rsid w:val="00861B6A"/>
    <w:rsid w:val="008A11E3"/>
    <w:rsid w:val="008B4D33"/>
    <w:rsid w:val="008D1943"/>
    <w:rsid w:val="008E5DFD"/>
    <w:rsid w:val="008F2108"/>
    <w:rsid w:val="008F3E09"/>
    <w:rsid w:val="009040AD"/>
    <w:rsid w:val="00960403"/>
    <w:rsid w:val="009829AF"/>
    <w:rsid w:val="00992F69"/>
    <w:rsid w:val="009E566B"/>
    <w:rsid w:val="009F44F1"/>
    <w:rsid w:val="009F72B1"/>
    <w:rsid w:val="00A04503"/>
    <w:rsid w:val="00A27474"/>
    <w:rsid w:val="00A47D16"/>
    <w:rsid w:val="00A5198D"/>
    <w:rsid w:val="00A763BA"/>
    <w:rsid w:val="00B2202A"/>
    <w:rsid w:val="00B30F71"/>
    <w:rsid w:val="00B50E5D"/>
    <w:rsid w:val="00C32797"/>
    <w:rsid w:val="00C645BE"/>
    <w:rsid w:val="00C7061A"/>
    <w:rsid w:val="00C74D24"/>
    <w:rsid w:val="00C94FFB"/>
    <w:rsid w:val="00CD204D"/>
    <w:rsid w:val="00D169A1"/>
    <w:rsid w:val="00D22BE5"/>
    <w:rsid w:val="00D31A28"/>
    <w:rsid w:val="00D35503"/>
    <w:rsid w:val="00D4392C"/>
    <w:rsid w:val="00D76E3D"/>
    <w:rsid w:val="00D837B7"/>
    <w:rsid w:val="00D842C6"/>
    <w:rsid w:val="00DC19BB"/>
    <w:rsid w:val="00DF5B44"/>
    <w:rsid w:val="00E160D5"/>
    <w:rsid w:val="00E31140"/>
    <w:rsid w:val="00E70A8B"/>
    <w:rsid w:val="00E8041D"/>
    <w:rsid w:val="00E8145E"/>
    <w:rsid w:val="00E90346"/>
    <w:rsid w:val="00E90CE1"/>
    <w:rsid w:val="00F26338"/>
    <w:rsid w:val="00F3658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1416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Federico Nafria</cp:lastModifiedBy>
  <cp:revision>20</cp:revision>
  <dcterms:created xsi:type="dcterms:W3CDTF">2010-05-29T22:31:00Z</dcterms:created>
  <dcterms:modified xsi:type="dcterms:W3CDTF">2011-10-29T14:52:00Z</dcterms:modified>
</cp:coreProperties>
</file>