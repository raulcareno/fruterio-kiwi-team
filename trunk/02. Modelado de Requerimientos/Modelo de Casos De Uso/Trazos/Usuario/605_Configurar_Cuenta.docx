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36F9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36F9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3E96">
            <w:r>
              <w:t>Configurar Cuenta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7470">
            <w:r>
              <w:t>605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102BA">
            <w:r>
              <w:t>U</w:t>
            </w:r>
            <w:r w:rsidR="00B87E35">
              <w:t>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36F9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3102BA">
              <w:rPr>
                <w:rFonts w:cstheme="minorHAnsi"/>
                <w:sz w:val="20"/>
              </w:rPr>
              <w:t>U</w:t>
            </w:r>
            <w:r w:rsidR="00856EF5">
              <w:rPr>
                <w:rFonts w:cstheme="minorHAnsi"/>
                <w:sz w:val="20"/>
              </w:rPr>
              <w:t>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979CF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36F9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36F9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7470">
            <w:r>
              <w:rPr>
                <w:rFonts w:ascii="Calibri" w:hAnsi="Calibri"/>
              </w:rPr>
              <w:t xml:space="preserve">Registrar los cambios referidos a un </w:t>
            </w:r>
            <w:r w:rsidR="003102BA">
              <w:rPr>
                <w:rFonts w:ascii="Calibri" w:hAnsi="Calibri"/>
              </w:rPr>
              <w:t>U</w:t>
            </w:r>
            <w:r w:rsidR="009C6741">
              <w:rPr>
                <w:rFonts w:ascii="Calibri" w:hAnsi="Calibri"/>
              </w:rPr>
              <w:t>suario</w:t>
            </w:r>
            <w:r>
              <w:rPr>
                <w:rFonts w:ascii="Calibri" w:hAnsi="Calibr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93CBF" w:rsidP="00D93CBF">
            <w:r>
              <w:t>El Usuario debe tener rol de Administrador y haber iniciado su sesión.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7470" w:rsidP="003F5E92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registran los cambios referidos a un </w:t>
            </w:r>
            <w:r w:rsidR="003102BA">
              <w:t>Usuario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E50D6" w:rsidP="005C249A">
            <w:pPr>
              <w:pStyle w:val="ListParagraph"/>
              <w:numPr>
                <w:ilvl w:val="0"/>
                <w:numId w:val="1"/>
              </w:numPr>
            </w:pPr>
            <w:r>
              <w:t>El U</w:t>
            </w:r>
            <w:r w:rsidR="00914DAB">
              <w:t>suario</w:t>
            </w:r>
            <w:r>
              <w:t xml:space="preserve"> no confirma los cambios realizados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7470" w:rsidP="0006254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06254C">
              <w:t xml:space="preserve">A </w:t>
            </w:r>
            <w:r>
              <w:t xml:space="preserve">selecciona la opción </w:t>
            </w:r>
            <w:r w:rsidR="0006254C">
              <w:t>Configurar Cuenta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173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39" w:rsidRDefault="007E1739" w:rsidP="007E173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al A ingrese nombre y contraseña del Usuario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39" w:rsidRPr="00960403" w:rsidRDefault="007E173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354D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4D9" w:rsidRDefault="00D354D9" w:rsidP="007E173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 ingresa nombre y contraseña del Usuario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4D9" w:rsidRPr="00960403" w:rsidRDefault="00D354D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A34F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F1" w:rsidRDefault="005A34F1" w:rsidP="005A34F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determina que las credenciales del usuario son válidas.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F1" w:rsidRDefault="005A34F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determina que las credenciales del usuario son inválidas.</w:t>
            </w:r>
          </w:p>
          <w:p w:rsidR="005A34F1" w:rsidRDefault="005A34F1" w:rsidP="005A34F1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5A34F1" w:rsidRPr="00960403" w:rsidRDefault="005A34F1" w:rsidP="005A34F1">
            <w:pPr>
              <w:pStyle w:val="ListParagraph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310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06254C" w:rsidP="003402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pregunta al A</w:t>
            </w:r>
            <w:r w:rsidR="003102BA">
              <w:t xml:space="preserve"> si desea cambiar la contraseña del </w:t>
            </w:r>
            <w:r w:rsidR="00340223">
              <w:t>Usuario</w:t>
            </w:r>
            <w:r w:rsidR="009C302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Pr="00960403" w:rsidRDefault="003102B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10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3102BA" w:rsidP="009620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441F2">
              <w:t xml:space="preserve"> A</w:t>
            </w:r>
            <w:r w:rsidR="00962087">
              <w:t xml:space="preserve"> decide no decide cambiar la contraseña. Se procede con el curso normal.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CE00FB" w:rsidP="009620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962087">
              <w:t xml:space="preserve"> decide cambiar la contraseña con lo cual se llama el CU. 603. Modificar Contraseña</w:t>
            </w:r>
          </w:p>
          <w:p w:rsidR="00962087" w:rsidRDefault="00962087" w:rsidP="00962087">
            <w:pPr>
              <w:pStyle w:val="ListParagraph"/>
              <w:numPr>
                <w:ilvl w:val="2"/>
                <w:numId w:val="3"/>
              </w:numPr>
            </w:pPr>
            <w:r>
              <w:t>Se efectuó correctamente el cambio de contraseña.</w:t>
            </w:r>
          </w:p>
          <w:p w:rsidR="00962087" w:rsidRDefault="00962087" w:rsidP="00962087">
            <w:pPr>
              <w:pStyle w:val="ListParagraph"/>
              <w:numPr>
                <w:ilvl w:val="3"/>
                <w:numId w:val="3"/>
              </w:numPr>
            </w:pPr>
            <w:r>
              <w:t>El Sistema informa al usuario.</w:t>
            </w:r>
          </w:p>
          <w:p w:rsidR="005073B7" w:rsidRDefault="007904B3" w:rsidP="00962087">
            <w:pPr>
              <w:pStyle w:val="ListParagraph"/>
              <w:numPr>
                <w:ilvl w:val="3"/>
                <w:numId w:val="3"/>
              </w:numPr>
            </w:pPr>
            <w:r>
              <w:t>Se prosigue con el Paso 7</w:t>
            </w:r>
            <w:r w:rsidR="005073B7">
              <w:t>.</w:t>
            </w:r>
          </w:p>
          <w:p w:rsidR="00962087" w:rsidRDefault="00962087" w:rsidP="00962087">
            <w:pPr>
              <w:pStyle w:val="ListParagraph"/>
              <w:numPr>
                <w:ilvl w:val="2"/>
                <w:numId w:val="3"/>
              </w:numPr>
            </w:pPr>
            <w:r>
              <w:t>No se pudo efectuar el cambio de contraseña.</w:t>
            </w:r>
          </w:p>
          <w:p w:rsidR="00962087" w:rsidRDefault="00962087" w:rsidP="00962087">
            <w:pPr>
              <w:pStyle w:val="ListParagraph"/>
              <w:numPr>
                <w:ilvl w:val="3"/>
                <w:numId w:val="3"/>
              </w:numPr>
            </w:pPr>
            <w:r>
              <w:t>El sistema informa al usuario.</w:t>
            </w:r>
          </w:p>
          <w:p w:rsidR="00962087" w:rsidRPr="00960403" w:rsidRDefault="00962087" w:rsidP="00817E4B">
            <w:pPr>
              <w:pStyle w:val="ListParagraph"/>
              <w:numPr>
                <w:ilvl w:val="3"/>
                <w:numId w:val="3"/>
              </w:numPr>
            </w:pPr>
            <w:r>
              <w:t xml:space="preserve">Se </w:t>
            </w:r>
            <w:r w:rsidR="00817E4B">
              <w:t xml:space="preserve">regresa </w:t>
            </w:r>
            <w:r w:rsidR="007A2023">
              <w:t>al Paso 5</w:t>
            </w:r>
            <w:r>
              <w:t>.</w:t>
            </w:r>
          </w:p>
        </w:tc>
      </w:tr>
      <w:tr w:rsidR="0050747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70" w:rsidRPr="008F3E09" w:rsidRDefault="00EF2B16" w:rsidP="00325CC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DE0383">
              <w:t xml:space="preserve"> realiza las modificaciones correspondientes</w:t>
            </w:r>
            <w:r w:rsidR="00BD2A45">
              <w:t xml:space="preserve"> en los datos del mismo: </w:t>
            </w:r>
            <w:r w:rsidR="00325CC0">
              <w:t>nombre de usuario y roles; para la persona asociada al mismo: nombre, apellido, teléfono fijo, teléfono celular, email, tipo de documento, número de documento y para el domicilio: provincia, localidad, barrio, calle, altura, depto, C.P.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70" w:rsidRPr="00960403" w:rsidRDefault="0050747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confirme los cambios realzad</w:t>
            </w:r>
            <w:bookmarkStart w:id="1" w:name="_GoBack"/>
            <w:bookmarkEnd w:id="1"/>
            <w:r>
              <w:t>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Pr="00960403" w:rsidRDefault="00DE038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confirma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632C6">
              <w:t>A</w:t>
            </w:r>
            <w:r>
              <w:t xml:space="preserve"> no confirma los cambios realizados.</w:t>
            </w:r>
          </w:p>
          <w:p w:rsidR="001E50D6" w:rsidRDefault="001E50D6" w:rsidP="001E50D6">
            <w:pPr>
              <w:pStyle w:val="ListParagraph"/>
              <w:numPr>
                <w:ilvl w:val="2"/>
                <w:numId w:val="3"/>
              </w:numPr>
              <w:rPr>
                <w:lang w:val="es-ES_tradnl"/>
              </w:rPr>
            </w:pPr>
            <w:r w:rsidRPr="001E50D6">
              <w:rPr>
                <w:lang w:val="es-ES_tradnl"/>
              </w:rPr>
              <w:t>El sistema informa situación</w:t>
            </w:r>
            <w:r>
              <w:rPr>
                <w:lang w:val="es-ES_tradnl"/>
              </w:rPr>
              <w:t>.</w:t>
            </w:r>
          </w:p>
          <w:p w:rsidR="001E50D6" w:rsidRPr="001E50D6" w:rsidRDefault="001E50D6" w:rsidP="001E50D6">
            <w:pPr>
              <w:pStyle w:val="ListParagraph"/>
              <w:numPr>
                <w:ilvl w:val="3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Se cancela el CU.</w:t>
            </w:r>
          </w:p>
        </w:tc>
      </w:tr>
      <w:tr w:rsidR="001E50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los cambios en los datos del </w:t>
            </w:r>
            <w:r w:rsidR="003102BA">
              <w:t>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E50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0124D" w:rsidP="00654C01">
            <w:r>
              <w:t xml:space="preserve">603. Modificar </w:t>
            </w:r>
            <w:r w:rsidRPr="0070124D">
              <w:t>Contraseña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7470"/>
    <w:rsid w:val="0006254C"/>
    <w:rsid w:val="00067369"/>
    <w:rsid w:val="00074C24"/>
    <w:rsid w:val="000979CF"/>
    <w:rsid w:val="00140541"/>
    <w:rsid w:val="001E50D6"/>
    <w:rsid w:val="00217701"/>
    <w:rsid w:val="0022740A"/>
    <w:rsid w:val="003102BA"/>
    <w:rsid w:val="00325CC0"/>
    <w:rsid w:val="00340223"/>
    <w:rsid w:val="0036775C"/>
    <w:rsid w:val="00396909"/>
    <w:rsid w:val="003F5E92"/>
    <w:rsid w:val="005073B7"/>
    <w:rsid w:val="00507470"/>
    <w:rsid w:val="00512B66"/>
    <w:rsid w:val="00553E96"/>
    <w:rsid w:val="00596BA0"/>
    <w:rsid w:val="005A34F1"/>
    <w:rsid w:val="005C249A"/>
    <w:rsid w:val="00602FA3"/>
    <w:rsid w:val="006245C7"/>
    <w:rsid w:val="0063791E"/>
    <w:rsid w:val="00654C01"/>
    <w:rsid w:val="006730F2"/>
    <w:rsid w:val="00682F3C"/>
    <w:rsid w:val="006A3857"/>
    <w:rsid w:val="006B6D4B"/>
    <w:rsid w:val="0070124D"/>
    <w:rsid w:val="007904B3"/>
    <w:rsid w:val="007A2023"/>
    <w:rsid w:val="007E1739"/>
    <w:rsid w:val="00812E10"/>
    <w:rsid w:val="00817E4B"/>
    <w:rsid w:val="008441F2"/>
    <w:rsid w:val="00847BFF"/>
    <w:rsid w:val="00856EF5"/>
    <w:rsid w:val="008B4D33"/>
    <w:rsid w:val="008E5DFD"/>
    <w:rsid w:val="008F3E09"/>
    <w:rsid w:val="00914DAB"/>
    <w:rsid w:val="00960403"/>
    <w:rsid w:val="00962087"/>
    <w:rsid w:val="009C3026"/>
    <w:rsid w:val="009C6741"/>
    <w:rsid w:val="009F44F1"/>
    <w:rsid w:val="009F72B1"/>
    <w:rsid w:val="00A1733C"/>
    <w:rsid w:val="00A27474"/>
    <w:rsid w:val="00A5198D"/>
    <w:rsid w:val="00B87E35"/>
    <w:rsid w:val="00BD2A45"/>
    <w:rsid w:val="00C32797"/>
    <w:rsid w:val="00C632C6"/>
    <w:rsid w:val="00C7061A"/>
    <w:rsid w:val="00C74D24"/>
    <w:rsid w:val="00CD204D"/>
    <w:rsid w:val="00CE00FB"/>
    <w:rsid w:val="00D354D9"/>
    <w:rsid w:val="00D837B7"/>
    <w:rsid w:val="00D842C6"/>
    <w:rsid w:val="00D93CBF"/>
    <w:rsid w:val="00DC19BB"/>
    <w:rsid w:val="00DE0383"/>
    <w:rsid w:val="00E31140"/>
    <w:rsid w:val="00E70A8B"/>
    <w:rsid w:val="00EF2B16"/>
    <w:rsid w:val="00F36F91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34</cp:revision>
  <dcterms:created xsi:type="dcterms:W3CDTF">2010-05-30T20:59:00Z</dcterms:created>
  <dcterms:modified xsi:type="dcterms:W3CDTF">2011-11-06T22:10:00Z</dcterms:modified>
</cp:coreProperties>
</file>