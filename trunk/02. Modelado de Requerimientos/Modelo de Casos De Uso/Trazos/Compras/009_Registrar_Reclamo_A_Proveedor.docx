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0D0638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0D0638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7C4BE8" w:rsidRDefault="007C4BE8" w:rsidP="003B0302">
            <w:r>
              <w:t xml:space="preserve">Registrar Reclamo </w:t>
            </w:r>
            <w:r w:rsidR="003B0302">
              <w:t>A Proveedor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306B20">
            <w:r>
              <w:t>009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306B20">
            <w:r>
              <w:t>Compras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0D063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0D063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06B20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0D063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0D063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0D063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06B20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0D063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0D063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0D063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C3E7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0D063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3C3E75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0D063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C3E7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0D0638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3C3E75" w:rsidP="003B0302">
            <w:r>
              <w:t xml:space="preserve">Registrar un nuevo reclamo </w:t>
            </w:r>
            <w:r w:rsidR="003B0302">
              <w:t>a un proveedor</w:t>
            </w:r>
            <w:r>
              <w:t>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7F2C9F">
            <w:r>
              <w:t>Se deben haber registrado defectos o mercadería no ingresada.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3C3E75" w:rsidP="003F5E92">
            <w:pPr>
              <w:pStyle w:val="ListParagraph"/>
              <w:numPr>
                <w:ilvl w:val="0"/>
                <w:numId w:val="1"/>
              </w:numPr>
            </w:pPr>
            <w:r>
              <w:t>Se registra un nuevo reclamo a un proveedor.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3C3E75" w:rsidP="005C249A">
            <w:pPr>
              <w:pStyle w:val="ListParagraph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3C3E75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Registrar Reclamo Orden de Compra.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82D5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D50" w:rsidRPr="008F3E09" w:rsidRDefault="003C3E75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busca y muestra los proveedores</w:t>
            </w:r>
            <w:r w:rsidR="00A23C9E">
              <w:t xml:space="preserve">  con los que trabaja la empresa.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D50" w:rsidRPr="00960403" w:rsidRDefault="00582D5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82D5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D50" w:rsidRPr="008F3E09" w:rsidRDefault="00A23C9E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selecciona 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D50" w:rsidRPr="00960403" w:rsidRDefault="00582D5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44B3E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B3E" w:rsidRDefault="00944B3E" w:rsidP="00944B3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busca todos los defectos y faltantes de mercadería asociados a las órdenes de compra del proveedor seleccionado.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B3E" w:rsidRDefault="00944B3E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82D5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D50" w:rsidRPr="008F3E09" w:rsidRDefault="00944B3E" w:rsidP="00944B3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encuentra defectos y/o faltantes.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D50" w:rsidRDefault="00A23C9E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</w:t>
            </w:r>
            <w:r w:rsidR="00944B3E">
              <w:t>no encuentra reclamos y/o faltantes.</w:t>
            </w:r>
          </w:p>
          <w:p w:rsidR="00A23C9E" w:rsidRPr="00960403" w:rsidRDefault="00A23C9E" w:rsidP="00A23C9E">
            <w:pPr>
              <w:pStyle w:val="ListParagraph"/>
              <w:numPr>
                <w:ilvl w:val="2"/>
                <w:numId w:val="3"/>
              </w:numPr>
            </w:pPr>
            <w:r>
              <w:t>Se regresa al paso 2.</w:t>
            </w:r>
          </w:p>
        </w:tc>
      </w:tr>
      <w:tr w:rsidR="00582D5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D50" w:rsidRPr="008F3E09" w:rsidRDefault="007A0448" w:rsidP="00944B3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EC selecciona </w:t>
            </w:r>
            <w:r w:rsidR="00944B3E">
              <w:t>los defectos y/o faltantes a incluir en el reclamo.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D50" w:rsidRPr="00960403" w:rsidRDefault="00582D5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A044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48" w:rsidRDefault="00374F29" w:rsidP="00944B3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EC </w:t>
            </w:r>
            <w:bookmarkStart w:id="1" w:name="_GoBack"/>
            <w:r w:rsidR="00944B3E">
              <w:t xml:space="preserve">puede ingresar </w:t>
            </w:r>
            <w:r>
              <w:t>un</w:t>
            </w:r>
            <w:r w:rsidR="004B302E">
              <w:t xml:space="preserve">a </w:t>
            </w:r>
            <w:r>
              <w:t>observación.</w:t>
            </w:r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48" w:rsidRPr="00960403" w:rsidRDefault="007A0448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82D5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D50" w:rsidRPr="008F3E09" w:rsidRDefault="004B302E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EC confirma la registración  del reclamo.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D50" w:rsidRPr="00960403" w:rsidRDefault="00582D5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74F2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F29" w:rsidRPr="008F3E09" w:rsidRDefault="004B302E" w:rsidP="00304BC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registra el r</w:t>
            </w:r>
            <w:r w:rsidR="00944B3E">
              <w:t xml:space="preserve">eclamo con la fecha actual, </w:t>
            </w:r>
            <w:r>
              <w:t>observación</w:t>
            </w:r>
            <w:r w:rsidR="00944B3E">
              <w:t xml:space="preserve"> y todos los defectos y/o faltantes incluidos en el mismos</w:t>
            </w:r>
            <w:r>
              <w:t xml:space="preserve">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F29" w:rsidRPr="00960403" w:rsidRDefault="00374F29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04BCE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CE" w:rsidRDefault="00304BCE" w:rsidP="0019511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emite un comprobante de reclamo</w:t>
            </w:r>
            <w:r w:rsidR="00195115">
              <w:t xml:space="preserve"> registrado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CE" w:rsidRPr="00960403" w:rsidRDefault="00304BCE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43CF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CF3" w:rsidRDefault="00243CF3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CF3" w:rsidRPr="00960403" w:rsidRDefault="00243CF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302E" w:rsidRPr="00960403" w:rsidRDefault="004B302E" w:rsidP="00654C01">
            <w:r>
              <w:t>El EC puede cancelar el CU en cualquier momento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7C4BE8"/>
    <w:rsid w:val="00067369"/>
    <w:rsid w:val="00074C24"/>
    <w:rsid w:val="000D0638"/>
    <w:rsid w:val="00195115"/>
    <w:rsid w:val="00217701"/>
    <w:rsid w:val="0022740A"/>
    <w:rsid w:val="00243CF3"/>
    <w:rsid w:val="002514C7"/>
    <w:rsid w:val="002B26BB"/>
    <w:rsid w:val="00304BCE"/>
    <w:rsid w:val="00306B20"/>
    <w:rsid w:val="00333066"/>
    <w:rsid w:val="00374F29"/>
    <w:rsid w:val="003B0302"/>
    <w:rsid w:val="003C3E75"/>
    <w:rsid w:val="003F5E92"/>
    <w:rsid w:val="00484DD2"/>
    <w:rsid w:val="004B302E"/>
    <w:rsid w:val="00512B66"/>
    <w:rsid w:val="00582D50"/>
    <w:rsid w:val="00596BA0"/>
    <w:rsid w:val="005C249A"/>
    <w:rsid w:val="00602FA3"/>
    <w:rsid w:val="006245C7"/>
    <w:rsid w:val="0063791E"/>
    <w:rsid w:val="00654C01"/>
    <w:rsid w:val="00682F3C"/>
    <w:rsid w:val="006B6D4B"/>
    <w:rsid w:val="007A0448"/>
    <w:rsid w:val="007C4BE8"/>
    <w:rsid w:val="007F2C9F"/>
    <w:rsid w:val="00812E10"/>
    <w:rsid w:val="00847BFF"/>
    <w:rsid w:val="008654DE"/>
    <w:rsid w:val="008B4D33"/>
    <w:rsid w:val="008E5DFD"/>
    <w:rsid w:val="008F3E09"/>
    <w:rsid w:val="00944B3E"/>
    <w:rsid w:val="00960403"/>
    <w:rsid w:val="009F44F1"/>
    <w:rsid w:val="009F72B1"/>
    <w:rsid w:val="00A23C9E"/>
    <w:rsid w:val="00A27474"/>
    <w:rsid w:val="00A5198D"/>
    <w:rsid w:val="00B42F9D"/>
    <w:rsid w:val="00C32797"/>
    <w:rsid w:val="00C7061A"/>
    <w:rsid w:val="00C74D24"/>
    <w:rsid w:val="00CD204D"/>
    <w:rsid w:val="00D837B7"/>
    <w:rsid w:val="00D842C6"/>
    <w:rsid w:val="00DC19BB"/>
    <w:rsid w:val="00E31140"/>
    <w:rsid w:val="00E41947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231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Federico Nafria</cp:lastModifiedBy>
  <cp:revision>10</cp:revision>
  <dcterms:created xsi:type="dcterms:W3CDTF">2010-10-04T14:22:00Z</dcterms:created>
  <dcterms:modified xsi:type="dcterms:W3CDTF">2011-11-01T01:44:00Z</dcterms:modified>
</cp:coreProperties>
</file>