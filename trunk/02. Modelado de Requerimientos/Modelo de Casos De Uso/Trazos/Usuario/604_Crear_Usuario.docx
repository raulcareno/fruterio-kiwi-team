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D605E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D605E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461630">
            <w:r>
              <w:t>Crear Usuario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461630">
            <w:r>
              <w:t>604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461630">
            <w:r>
              <w:t>Usuario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605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605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163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605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605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605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605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163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D605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D605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D605E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163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461630">
            <w:r>
              <w:t xml:space="preserve">Usuario </w:t>
            </w:r>
            <w:r w:rsidR="004A48DE">
              <w:t xml:space="preserve">Administrador </w:t>
            </w:r>
            <w:r>
              <w:t>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D605E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6163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D605E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461630" w:rsidP="00461630">
            <w:pPr>
              <w:tabs>
                <w:tab w:val="left" w:pos="1230"/>
              </w:tabs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  <w:r>
              <w:tab/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461630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referidos a un nuevo usuario.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966CEF" w:rsidP="005C249A">
            <w:pPr>
              <w:pStyle w:val="Prrafodelista"/>
              <w:numPr>
                <w:ilvl w:val="0"/>
                <w:numId w:val="1"/>
              </w:numPr>
            </w:pPr>
            <w:r>
              <w:t>El U no confirma la creación del usuario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4616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Usuario selecciona la opción Crear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Default="004616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nombre de usuario</w:t>
            </w:r>
            <w:r w:rsidR="004A48DE">
              <w:t xml:space="preserve"> y la contraseña</w:t>
            </w:r>
            <w:r w:rsidR="00BB0599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Pr="00960403" w:rsidRDefault="004616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Default="004616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ingresa el nombre de usuario</w:t>
            </w:r>
            <w:r w:rsidR="004A48DE">
              <w:t xml:space="preserve"> y la contraseña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Pr="00960403" w:rsidRDefault="004616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Default="00461630" w:rsidP="004A48D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4A48DE">
              <w:t>solicita la selección de los roles que tendrá el usuario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Pr="00960403" w:rsidRDefault="00461630" w:rsidP="004A48D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Default="00461630" w:rsidP="004A48D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A48DE">
              <w:t>U selecciona los roles que tendrá el usuario.</w:t>
            </w:r>
            <w:r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Pr="00960403" w:rsidRDefault="004616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Default="004A48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 los datos personales del usuario: Nombre, Apellido, Teléfono Fijo, Teléfono Celular, E-Mail, Tipo de Documento y Número de Documento.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Pr="00960403" w:rsidRDefault="004616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Default="00461630" w:rsidP="004A48D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A48DE">
              <w:t>U ingresa los datos personales del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Pr="00960403" w:rsidRDefault="004616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Default="00461630" w:rsidP="004A48D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4A48DE">
              <w:t>sistema solicita el ingreso de los datos del domicilio del usuario: Provincia, Localidad, Calle, Barrio, Código Postal, Calle, Altura y Departamento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Pr="00960403" w:rsidRDefault="004616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48D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DE" w:rsidRDefault="004A48DE" w:rsidP="004A48D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ingresa los datos del domicilio del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8DE" w:rsidRPr="00960403" w:rsidRDefault="004A48D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Default="004616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del nuevo usuario</w:t>
            </w:r>
            <w:r w:rsidR="00BB0599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Pr="00960403" w:rsidRDefault="004616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616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Default="00461630" w:rsidP="0083645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U confirma la </w:t>
            </w:r>
            <w:r w:rsidR="0083645F">
              <w:t>creación</w:t>
            </w:r>
            <w:r>
              <w:t xml:space="preserve"> del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630" w:rsidRDefault="004616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U no confirma la </w:t>
            </w:r>
            <w:r w:rsidR="0083645F">
              <w:t>creación</w:t>
            </w:r>
            <w:r>
              <w:t xml:space="preserve"> del usuario.</w:t>
            </w:r>
          </w:p>
          <w:p w:rsidR="00461630" w:rsidRDefault="0083645F" w:rsidP="00461630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83645F" w:rsidRPr="00960403" w:rsidRDefault="0083645F" w:rsidP="00461630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  <w:r w:rsidR="00BB0599">
              <w:t>.</w:t>
            </w:r>
            <w:bookmarkStart w:id="1" w:name="_GoBack"/>
            <w:bookmarkEnd w:id="1"/>
          </w:p>
        </w:tc>
      </w:tr>
      <w:tr w:rsidR="00966CE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CEF" w:rsidRDefault="00966CEF" w:rsidP="004A48D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</w:t>
            </w:r>
            <w:r w:rsidR="00D648E0">
              <w:t xml:space="preserve"> registra el nuevo usuario con los siguientes datos: nombre de usuario, contraseña, </w:t>
            </w:r>
            <w:r w:rsidR="004A48DE">
              <w:t>roles, datos personales y domicilio</w:t>
            </w:r>
            <w:r w:rsidR="00D648E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CEF" w:rsidRDefault="00966CE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3645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45F" w:rsidRDefault="0083645F" w:rsidP="0083645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45F" w:rsidRDefault="0083645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BB80CEF0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  <w:lang w:val="es-ES_tradnl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461630"/>
    <w:rsid w:val="00067369"/>
    <w:rsid w:val="00074C24"/>
    <w:rsid w:val="00217701"/>
    <w:rsid w:val="0022740A"/>
    <w:rsid w:val="003F5E92"/>
    <w:rsid w:val="00461630"/>
    <w:rsid w:val="004A48DE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33C3C"/>
    <w:rsid w:val="0083645F"/>
    <w:rsid w:val="00847BFF"/>
    <w:rsid w:val="008B4D33"/>
    <w:rsid w:val="008E5DFD"/>
    <w:rsid w:val="008F3E09"/>
    <w:rsid w:val="00960403"/>
    <w:rsid w:val="00966CEF"/>
    <w:rsid w:val="009F44F1"/>
    <w:rsid w:val="009F72B1"/>
    <w:rsid w:val="00A27474"/>
    <w:rsid w:val="00A5198D"/>
    <w:rsid w:val="00BB0599"/>
    <w:rsid w:val="00C32797"/>
    <w:rsid w:val="00C7061A"/>
    <w:rsid w:val="00C74D24"/>
    <w:rsid w:val="00CD204D"/>
    <w:rsid w:val="00D605ED"/>
    <w:rsid w:val="00D648E0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57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Gabriel</cp:lastModifiedBy>
  <cp:revision>6</cp:revision>
  <dcterms:created xsi:type="dcterms:W3CDTF">2010-05-30T20:40:00Z</dcterms:created>
  <dcterms:modified xsi:type="dcterms:W3CDTF">2011-09-27T22:24:00Z</dcterms:modified>
</cp:coreProperties>
</file>