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C54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6AA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EE2D10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79130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E4F80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9117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490A468" w14:textId="77777777" w:rsidR="00466BD2" w:rsidRDefault="00466BD2">
            <w:pPr>
              <w:rPr>
                <w:rStyle w:val="apple-style-span"/>
                <w:rFonts w:cstheme="minorHAnsi"/>
                <w:color w:val="000000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Ingreso de </w:t>
            </w:r>
            <w:r>
              <w:rPr>
                <w:rStyle w:val="apple-style-span"/>
                <w:rFonts w:cstheme="minorHAnsi"/>
                <w:color w:val="000000"/>
              </w:rPr>
              <w:t>Productos Terminados No </w:t>
            </w:r>
          </w:p>
          <w:p w14:paraId="4B40B403" w14:textId="6C892656" w:rsidR="00512B66" w:rsidRPr="00466BD2" w:rsidRDefault="00466BD2">
            <w:pPr>
              <w:rPr>
                <w:rFonts w:cstheme="minorHAnsi"/>
              </w:rPr>
            </w:pPr>
            <w:r>
              <w:rPr>
                <w:rStyle w:val="apple-style-span"/>
                <w:rFonts w:cstheme="minorHAnsi"/>
                <w:color w:val="000000"/>
              </w:rPr>
              <w:t>Vendidos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46BB7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093B9E7" w14:textId="20FFA970" w:rsidR="00512B66" w:rsidRDefault="00466BD2">
            <w:r>
              <w:t>113</w:t>
            </w:r>
          </w:p>
        </w:tc>
      </w:tr>
      <w:tr w:rsidR="00DC19BB" w14:paraId="34D363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ACC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2912208" w14:textId="48A5F047" w:rsidR="00DC19BB" w:rsidRDefault="00466BD2">
            <w:r>
              <w:t>Depósito</w:t>
            </w:r>
          </w:p>
        </w:tc>
      </w:tr>
      <w:tr w:rsidR="008F3E09" w14:paraId="462BCC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854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8F861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B16B9A" w14:textId="027E946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9A7E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A70B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397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8C1FC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AB74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597911E" w14:textId="21C0FC77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E6A7F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FAA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C5824D" w14:textId="38A6590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4B0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A4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DDF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A2B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AEE5CAE" w14:textId="3D4F25E8"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56653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1A142D7" w14:textId="77777777" w:rsidR="00C7061A" w:rsidRDefault="0063791E">
            <w:r>
              <w:t>No aplica</w:t>
            </w:r>
          </w:p>
        </w:tc>
      </w:tr>
      <w:tr w:rsidR="00CD204D" w14:paraId="6048E9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3420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F9D373" w14:textId="4DED42C3" w:rsidR="00CD204D" w:rsidRDefault="00466BD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531BDB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6FF7C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47F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340DBA" w14:textId="61C86DA1" w:rsidR="00D842C6" w:rsidRPr="00596BA0" w:rsidRDefault="00466BD2">
            <w:r>
              <w:t>Registrar el ingreso de los productos que el viajante ha retirado para la venta y que no han sido vendidos, detallando el motivo.</w:t>
            </w:r>
          </w:p>
        </w:tc>
      </w:tr>
      <w:tr w:rsidR="00DC19BB" w14:paraId="23276A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4D86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3C1611" w14:textId="77777777" w:rsidR="00DC19BB" w:rsidRDefault="00DC19BB"/>
        </w:tc>
      </w:tr>
      <w:tr w:rsidR="005C249A" w14:paraId="3D59A82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94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BDC892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686B01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1EB6DB" w14:textId="1917FB78" w:rsidR="003F5E92" w:rsidRDefault="00466BD2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14:paraId="47743D2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92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FE548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A5A6235" w14:textId="77777777" w:rsidR="005C249A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 con ese nro.</w:t>
            </w:r>
          </w:p>
          <w:p w14:paraId="3CFCC091" w14:textId="6DC15997" w:rsidR="00542E68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  <w:bookmarkStart w:id="1" w:name="_GoBack"/>
            <w:bookmarkEnd w:id="1"/>
          </w:p>
        </w:tc>
      </w:tr>
      <w:tr w:rsidR="005C249A" w14:paraId="714442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5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EA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2738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EF56" w14:textId="4071C5C8" w:rsidR="005C249A" w:rsidRPr="008F3E09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Terminados No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0F65CA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840" w14:textId="59B0CC6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nro. de pedido al que corresponden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21C9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052A1D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248" w14:textId="118B499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6485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1B3351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BB6D" w14:textId="7093378A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según el nro. y encuentra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24C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 con ese nro.</w:t>
            </w:r>
          </w:p>
          <w:p w14:paraId="2446317B" w14:textId="77777777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57601E5" w14:textId="5066B866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66BD2" w14:paraId="0F6506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08C" w14:textId="412E293B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F58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400743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3C" w14:textId="01A539E9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productos del pedido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F70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38D78F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E9C7" w14:textId="4F7446A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849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39C305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FAF9" w14:textId="7269BD1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3E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160137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D1" w14:textId="0E054A76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cantidad a devolver no sea mayor a la cantidad solicitada en el pedido y no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41D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14:paraId="63EFD3D7" w14:textId="77777777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E61B8F4" w14:textId="0D5FF4D8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Vuelve al paso 8.</w:t>
            </w:r>
          </w:p>
        </w:tc>
      </w:tr>
      <w:tr w:rsidR="00466BD2" w14:paraId="608740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760F" w14:textId="042861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motivo de devolución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6CE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638844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D05" w14:textId="2189B214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E91" w14:textId="77777777" w:rsidR="00466BD2" w:rsidRPr="00960403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6BD2" w14:paraId="12400D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599" w14:textId="3EE56D7F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 confirma la registración del ingreso de los productos no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173F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04681D32" w14:textId="77777777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8FCB887" w14:textId="5D3CE130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66BD2" w14:paraId="40C167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65F" w14:textId="5D74C0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p</w:t>
            </w:r>
            <w:r w:rsidR="004361AB">
              <w:t xml:space="preserve">roductos terminados no vendidos y </w:t>
            </w:r>
            <w:r>
              <w:t xml:space="preserve"> </w:t>
            </w:r>
            <w:r w:rsidR="004361AB">
              <w:t xml:space="preserve"> actualiza el stock del producto, registra el motivo y la fecha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5C9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F859C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B821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B8AB9" w14:textId="77777777" w:rsidR="00654C01" w:rsidRPr="00960403" w:rsidRDefault="00654C01" w:rsidP="00654C01">
            <w:r>
              <w:t>No aplica</w:t>
            </w:r>
          </w:p>
        </w:tc>
      </w:tr>
      <w:tr w:rsidR="00654C01" w14:paraId="2B2721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C509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C3B98" w14:textId="77777777" w:rsidR="00654C01" w:rsidRDefault="00654C01" w:rsidP="00654C01">
            <w:r>
              <w:t>No aplica</w:t>
            </w:r>
          </w:p>
        </w:tc>
      </w:tr>
      <w:tr w:rsidR="00654C01" w14:paraId="234E432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DA2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C2D" w14:textId="77777777" w:rsidR="00654C01" w:rsidRDefault="00067369" w:rsidP="00654C01">
            <w:r>
              <w:t>No aplica</w:t>
            </w:r>
          </w:p>
        </w:tc>
      </w:tr>
      <w:tr w:rsidR="00654C01" w14:paraId="715DA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278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BC1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AF0E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82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ACD4" w14:textId="77777777" w:rsidR="00654C01" w:rsidRDefault="00067369" w:rsidP="00654C01">
            <w:r>
              <w:t>No aplica</w:t>
            </w:r>
          </w:p>
        </w:tc>
      </w:tr>
      <w:tr w:rsidR="00654C01" w14:paraId="367DC8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18A5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3E5A5" w14:textId="77777777" w:rsidR="00654C01" w:rsidRDefault="00067369" w:rsidP="00654C01">
            <w:r>
              <w:t>No aplica</w:t>
            </w:r>
          </w:p>
        </w:tc>
      </w:tr>
      <w:tr w:rsidR="00654C01" w14:paraId="29C03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E4E5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844B" w14:textId="77777777" w:rsidR="00654C01" w:rsidRDefault="00067369" w:rsidP="00654C01">
            <w:r>
              <w:t>No aplica</w:t>
            </w:r>
          </w:p>
        </w:tc>
      </w:tr>
    </w:tbl>
    <w:p w14:paraId="4EA00A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8"/>
    <w:rsid w:val="00067369"/>
    <w:rsid w:val="00074C24"/>
    <w:rsid w:val="00217701"/>
    <w:rsid w:val="0022740A"/>
    <w:rsid w:val="003F5E92"/>
    <w:rsid w:val="004361AB"/>
    <w:rsid w:val="00466BD2"/>
    <w:rsid w:val="00512B66"/>
    <w:rsid w:val="00542E68"/>
    <w:rsid w:val="00596BA0"/>
    <w:rsid w:val="005C249A"/>
    <w:rsid w:val="00602FA3"/>
    <w:rsid w:val="006245C7"/>
    <w:rsid w:val="0063791E"/>
    <w:rsid w:val="00654C01"/>
    <w:rsid w:val="00682F3C"/>
    <w:rsid w:val="006B6D4B"/>
    <w:rsid w:val="007427C8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3</cp:revision>
  <dcterms:created xsi:type="dcterms:W3CDTF">2010-06-10T00:58:00Z</dcterms:created>
  <dcterms:modified xsi:type="dcterms:W3CDTF">2010-06-10T01:10:00Z</dcterms:modified>
</cp:coreProperties>
</file>