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81AE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81AE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A2A5B">
            <w:r>
              <w:t>Eliminar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03772">
            <w:r>
              <w:t>610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A2A5B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A2A5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A2A5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1AE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A2A5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C5D93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81AE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A2A5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81AE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A2A5B">
            <w:r>
              <w:rPr>
                <w:rFonts w:ascii="Calibri" w:hAnsi="Calibri"/>
              </w:rPr>
              <w:t>Dar de baja a un rol determinado.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A2A5B" w:rsidP="003F5E92">
            <w:pPr>
              <w:pStyle w:val="ListParagraph"/>
              <w:numPr>
                <w:ilvl w:val="0"/>
                <w:numId w:val="1"/>
              </w:numPr>
            </w:pPr>
            <w:r>
              <w:t>Se da de baja a un rol determinado.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B23906" w:rsidP="004A2A5B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El A</w:t>
            </w:r>
            <w:r w:rsidR="004A2A5B">
              <w:t xml:space="preserve"> no confirma la eliminación del rol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A2A5B" w:rsidP="0050350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503501">
              <w:t>A</w:t>
            </w:r>
            <w:r>
              <w:t xml:space="preserve"> selecciona la opción Eliminar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Pr="008F3E09" w:rsidRDefault="004A2A5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roles existentes.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Pr="00960403" w:rsidRDefault="004A2A5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Pr="008F3E09" w:rsidRDefault="004A2A5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seleccione el rol a eliminar.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Pr="00960403" w:rsidRDefault="004A2A5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Pr="008F3E09" w:rsidRDefault="0022407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4A2A5B">
              <w:t xml:space="preserve"> selecciona el rol a eliminar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9E458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4A2A5B">
              <w:t xml:space="preserve"> no selecciona el rol a eliminar.</w:t>
            </w:r>
          </w:p>
          <w:p w:rsidR="004A2A5B" w:rsidRPr="00960403" w:rsidRDefault="004A2A5B" w:rsidP="004A2A5B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4A2A5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eliminación del rol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4A2A5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76545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4A2A5B">
              <w:t xml:space="preserve"> confirma la eliminación del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7103A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4A2A5B">
              <w:t xml:space="preserve"> no confirma la eliminación del rol</w:t>
            </w:r>
          </w:p>
          <w:p w:rsidR="004A2A5B" w:rsidRDefault="004A2A5B" w:rsidP="004A2A5B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4A2A5B" w:rsidRDefault="004A2A5B" w:rsidP="004A2A5B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4A2A5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da de baja el rol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4A2A5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2A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4A2A5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A5B" w:rsidRDefault="004A2A5B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4A2A5B"/>
    <w:rsid w:val="00003772"/>
    <w:rsid w:val="00067369"/>
    <w:rsid w:val="00074C24"/>
    <w:rsid w:val="00217701"/>
    <w:rsid w:val="00224073"/>
    <w:rsid w:val="0022740A"/>
    <w:rsid w:val="003F5E92"/>
    <w:rsid w:val="004A2A5B"/>
    <w:rsid w:val="00503501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103A8"/>
    <w:rsid w:val="0076545A"/>
    <w:rsid w:val="00812E10"/>
    <w:rsid w:val="00847BFF"/>
    <w:rsid w:val="00881AEF"/>
    <w:rsid w:val="008B4D33"/>
    <w:rsid w:val="008E5DFD"/>
    <w:rsid w:val="008F3E09"/>
    <w:rsid w:val="00960403"/>
    <w:rsid w:val="009E4586"/>
    <w:rsid w:val="009F44F1"/>
    <w:rsid w:val="009F72B1"/>
    <w:rsid w:val="00A27474"/>
    <w:rsid w:val="00A5198D"/>
    <w:rsid w:val="00B23906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C5D93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9</cp:revision>
  <dcterms:created xsi:type="dcterms:W3CDTF">2010-05-30T23:06:00Z</dcterms:created>
  <dcterms:modified xsi:type="dcterms:W3CDTF">2011-11-06T21:31:00Z</dcterms:modified>
</cp:coreProperties>
</file>