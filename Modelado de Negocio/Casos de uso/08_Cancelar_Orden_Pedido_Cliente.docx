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Default="008907E9" w:rsidP="008907E9">
            <w:r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77777777" w:rsidR="00512B66" w:rsidRDefault="008907E9">
            <w:r>
              <w:t>08</w:t>
            </w:r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77777777" w:rsidR="00C7061A" w:rsidRDefault="008907E9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77777777" w:rsidR="00C7061A" w:rsidRDefault="00C7061A"/>
        </w:tc>
      </w:tr>
      <w:tr w:rsidR="00CD204D" w14:paraId="6CB93FD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>Concreto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Default="008907E9" w:rsidP="008907E9">
            <w:r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Default="008907E9">
            <w:r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77777777" w:rsidR="008907E9" w:rsidRDefault="008907E9" w:rsidP="008907E9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cuando el Cliente se pone en contacto con el viajante para cancelar una Orden de Pedido realizada anteriormente.</w:t>
            </w:r>
          </w:p>
          <w:p w14:paraId="66A8B421" w14:textId="77777777" w:rsidR="008907E9" w:rsidRDefault="008907E9" w:rsidP="008907E9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procede a registrar el número de la Orden de Pedido que debe ser anulada, luego se pone en contacto con la fábrica para comunicar la anulación de la orden de pedido.</w:t>
            </w:r>
          </w:p>
          <w:p w14:paraId="71135597" w14:textId="77777777" w:rsidR="00C7061A" w:rsidRDefault="008907E9" w:rsidP="008907E9">
            <w:r>
              <w:rPr>
                <w:rFonts w:cstheme="minorHAnsi"/>
              </w:rPr>
              <w:t>Fin del CU.</w:t>
            </w:r>
            <w:bookmarkStart w:id="0" w:name="_GoBack"/>
            <w:bookmarkEnd w:id="0"/>
          </w:p>
        </w:tc>
      </w:tr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512B66"/>
    <w:rsid w:val="00602FA3"/>
    <w:rsid w:val="006245C7"/>
    <w:rsid w:val="00682F3C"/>
    <w:rsid w:val="006B6D4B"/>
    <w:rsid w:val="00812E10"/>
    <w:rsid w:val="008907E9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2010-04-13T03:17:00Z</dcterms:created>
  <dcterms:modified xsi:type="dcterms:W3CDTF">2010-04-13T03:19:00Z</dcterms:modified>
</cp:coreProperties>
</file>