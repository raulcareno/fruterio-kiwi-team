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0769B43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9B810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0B19AB3" w14:textId="77777777" w:rsidR="00C7061A" w:rsidRDefault="00AF54C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8887E7F" w14:textId="77777777" w:rsidR="00C7061A" w:rsidRDefault="00AF54C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090A93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327E6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15286E58" w14:textId="77777777" w:rsidR="00512B66" w:rsidRDefault="000B21AE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B1DE48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4D528F2" w14:textId="77777777" w:rsidR="00512B66" w:rsidRDefault="000B21AE">
            <w:r>
              <w:t>002</w:t>
            </w:r>
          </w:p>
        </w:tc>
      </w:tr>
      <w:tr w:rsidR="00DC19BB" w14:paraId="6C48A9B2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B7E8D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626C3561" w14:textId="77777777" w:rsidR="00DC19BB" w:rsidRDefault="000B21AE">
            <w:r>
              <w:t>Compras</w:t>
            </w:r>
          </w:p>
        </w:tc>
      </w:tr>
      <w:tr w:rsidR="008F3E09" w14:paraId="47F475B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A2FB3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98D2A74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7A26F11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D8BD198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6758C4D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54712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A85BB30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76AE7FE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B52E706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081CCFE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94258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C6FEDA0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CFC0790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BBB037D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09F7A25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A20C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49C2CD58" w14:textId="77777777" w:rsidR="00C7061A" w:rsidRDefault="000B21AE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4C81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F0F5332" w14:textId="77777777" w:rsidR="00C7061A" w:rsidRDefault="00C7061A"/>
        </w:tc>
      </w:tr>
      <w:tr w:rsidR="00CD204D" w14:paraId="0BF5CBF6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1CDE1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A801DEB" w14:textId="77777777" w:rsidR="00CD204D" w:rsidRDefault="00AF54C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2008C838" w14:textId="77777777" w:rsidR="00CD204D" w:rsidRDefault="00AF54C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836CBA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9E58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8A3350C" w14:textId="77777777" w:rsidR="00D842C6" w:rsidRPr="00596BA0" w:rsidRDefault="000B21AE">
            <w:r>
              <w:t>Registrar un nuevo pago a proveedores, emitiendo la documentación correspondiente al mismo.</w:t>
            </w:r>
          </w:p>
        </w:tc>
      </w:tr>
      <w:tr w:rsidR="00DC19BB" w14:paraId="69354CF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2E90C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A758327" w14:textId="77777777" w:rsidR="00DC19BB" w:rsidRDefault="00DC19BB"/>
        </w:tc>
      </w:tr>
      <w:tr w:rsidR="005C249A" w14:paraId="03D5DDE7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D6FC8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EA345A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8B3D362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25C14DE4" w14:textId="77777777" w:rsidR="005C249A" w:rsidRDefault="00552623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5C249A" w14:paraId="7C9C8FFB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91A1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A15957E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914F1F8" w14:textId="77777777" w:rsidR="005C249A" w:rsidRDefault="00F11DE2" w:rsidP="002E15D9">
            <w:pPr>
              <w:pStyle w:val="Prrafodelista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14:paraId="73937FD9" w14:textId="77777777" w:rsidR="002E15D9" w:rsidRDefault="002E15D9" w:rsidP="002E15D9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7140DA8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7C7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5A1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9F286C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797D" w14:textId="77777777" w:rsidR="005C249A" w:rsidRPr="008F3E09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Pago a Proveedores.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8CA5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14:paraId="2599D8C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959F" w14:textId="52B30738" w:rsidR="000B21AE" w:rsidRDefault="003626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0B21AE">
              <w:t xml:space="preserve"> ingrese la Razón Social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F556" w14:textId="77777777" w:rsidR="000B21AE" w:rsidRPr="00960403" w:rsidRDefault="000B21A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14:paraId="5A634C1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4F57" w14:textId="77777777"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 Razón Social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6D4E" w14:textId="77777777" w:rsidR="000B21AE" w:rsidRPr="00960403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la Razón Social del Proveedor.</w:t>
            </w:r>
          </w:p>
        </w:tc>
      </w:tr>
      <w:tr w:rsidR="000B21AE" w14:paraId="2A421AE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C07C" w14:textId="77777777"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del Proveedor según la Razón Social y existe.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1C61" w14:textId="77777777" w:rsidR="000B21AE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buscado no existe.</w:t>
            </w:r>
          </w:p>
          <w:p w14:paraId="1EB88C15" w14:textId="77777777" w:rsidR="000B21AE" w:rsidRDefault="000B21AE" w:rsidP="000B21AE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</w:t>
            </w:r>
            <w:r w:rsidR="006919E5">
              <w:t xml:space="preserve"> y pregunta si desea registrar un nuevo proveedor.</w:t>
            </w:r>
          </w:p>
          <w:p w14:paraId="28E2C91D" w14:textId="3D436E18" w:rsidR="006919E5" w:rsidRDefault="002E15D9" w:rsidP="006919E5">
            <w:pPr>
              <w:pStyle w:val="Prrafodelista"/>
              <w:numPr>
                <w:ilvl w:val="3"/>
                <w:numId w:val="3"/>
              </w:numPr>
            </w:pPr>
            <w:r>
              <w:t xml:space="preserve">El EC selecciona la opción </w:t>
            </w:r>
            <w:r w:rsidR="006919E5" w:rsidRPr="006919E5">
              <w:rPr>
                <w:i/>
              </w:rPr>
              <w:t>Registrar Proveedor</w:t>
            </w:r>
            <w:r w:rsidR="006919E5">
              <w:rPr>
                <w:i/>
              </w:rPr>
              <w:t>.</w:t>
            </w:r>
          </w:p>
          <w:p w14:paraId="1F4A1BF4" w14:textId="5EE36483" w:rsidR="006919E5" w:rsidRPr="006919E5" w:rsidRDefault="006919E5" w:rsidP="006919E5">
            <w:pPr>
              <w:pStyle w:val="Prrafodelista"/>
              <w:numPr>
                <w:ilvl w:val="4"/>
                <w:numId w:val="3"/>
              </w:numPr>
            </w:pPr>
            <w:r>
              <w:t xml:space="preserve">El sistema llama al caso de uso </w:t>
            </w:r>
            <w:r w:rsidR="00627BB3">
              <w:t xml:space="preserve">012.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14:paraId="791F1EE0" w14:textId="77777777" w:rsidR="006919E5" w:rsidRDefault="006919E5" w:rsidP="006919E5">
            <w:pPr>
              <w:pStyle w:val="Prrafodelista"/>
              <w:numPr>
                <w:ilvl w:val="5"/>
                <w:numId w:val="3"/>
              </w:numPr>
            </w:pPr>
            <w:r>
              <w:t>El registro es exitoso. Ir al paso 5.</w:t>
            </w:r>
          </w:p>
          <w:p w14:paraId="39F08344" w14:textId="77777777" w:rsidR="006919E5" w:rsidRDefault="006919E5" w:rsidP="006919E5">
            <w:pPr>
              <w:pStyle w:val="Prrafodelista"/>
              <w:numPr>
                <w:ilvl w:val="5"/>
                <w:numId w:val="3"/>
              </w:numPr>
            </w:pPr>
            <w:r>
              <w:t>El registro fracasa. Se cancela el CU</w:t>
            </w:r>
          </w:p>
          <w:p w14:paraId="5AE8A656" w14:textId="77777777" w:rsidR="006919E5" w:rsidRDefault="006919E5" w:rsidP="006919E5">
            <w:pPr>
              <w:pStyle w:val="Prrafodelista"/>
              <w:numPr>
                <w:ilvl w:val="3"/>
                <w:numId w:val="3"/>
              </w:numPr>
            </w:pPr>
            <w:r>
              <w:t>El EC decide no registrar un nuevo Proveedor. Se cancela el CU.</w:t>
            </w:r>
          </w:p>
        </w:tc>
      </w:tr>
      <w:tr w:rsidR="000B21AE" w14:paraId="1854F5C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7B03" w14:textId="77777777" w:rsidR="00396D45" w:rsidRDefault="000B21AE" w:rsidP="00396D4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muestra, para el Proveedor encontrado, los datos del mismo</w:t>
            </w:r>
            <w:r w:rsidR="00396D45">
              <w:t>: Razón Social, nombre, mail y teléfono.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084A" w14:textId="77777777" w:rsidR="000B21AE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96D45" w14:paraId="783217E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50B4" w14:textId="77777777" w:rsidR="00396D45" w:rsidRDefault="00C34FB5" w:rsidP="00C34FB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para ese P</w:t>
            </w:r>
            <w:r w:rsidR="008163D1">
              <w:t>roveedor las órdenes de compra pendientes</w:t>
            </w:r>
            <w:r w:rsidR="005C0219">
              <w:t xml:space="preserve"> de pago</w:t>
            </w:r>
            <w:r w:rsidR="00D1487E">
              <w:t xml:space="preserve"> </w:t>
            </w:r>
            <w:r>
              <w:t>y encuentra alguna.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C8B5" w14:textId="77777777" w:rsidR="00396D45" w:rsidRDefault="00C34FB5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compras pendientes para ese Proveedor.</w:t>
            </w:r>
          </w:p>
          <w:p w14:paraId="654A8DE3" w14:textId="77777777" w:rsidR="00C34FB5" w:rsidRDefault="00C34FB5" w:rsidP="00C34FB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C34FB5" w14:paraId="490921B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DBF9" w14:textId="77777777" w:rsidR="00C34FB5" w:rsidRDefault="00C34FB5" w:rsidP="00C34FB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las órdenes de compras pendientes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BE3F" w14:textId="77777777" w:rsidR="00C34FB5" w:rsidRDefault="00C34FB5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163D1" w14:paraId="37D2B0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7253" w14:textId="77777777" w:rsidR="008163D1" w:rsidRDefault="00C34FB5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9E6D0C">
              <w:t xml:space="preserve"> EC selecciona la orden de compra que desea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E777" w14:textId="77777777" w:rsidR="008163D1" w:rsidRDefault="009E6D0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la orden de compra que desea pagar.</w:t>
            </w:r>
          </w:p>
        </w:tc>
      </w:tr>
      <w:tr w:rsidR="002C2C62" w14:paraId="1422699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9031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calcula por cada detalle </w:t>
            </w:r>
            <w:r>
              <w:lastRenderedPageBreak/>
              <w:t>seleccionado el monto total a pagar y lo muestra.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6ADD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79C1616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ABE2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el ingreso del Banco del cual se realizará el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A62A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5821133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F647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nombre del Banco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C24E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2C2C62" w14:paraId="7E17713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CA07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313A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3366297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EBAD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46CE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14:paraId="1C01BC7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E7BB" w14:textId="77777777" w:rsidR="0004692D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F1A9" w14:textId="77777777" w:rsidR="0004692D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14:paraId="6E1A24DA" w14:textId="77777777" w:rsidTr="00884863">
        <w:trPr>
          <w:trHeight w:val="324"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9D98" w14:textId="77777777" w:rsidR="0004692D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7AB5" w14:textId="77777777" w:rsidR="0004692D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14:paraId="4CEC5CA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BAC0" w14:textId="77777777" w:rsidR="000D2162" w:rsidRDefault="000D21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bookmarkStart w:id="1" w:name="_GoBack"/>
            <w:r>
              <w:t>sistema solicita confirmación del</w:t>
            </w:r>
            <w:r w:rsidR="0004692D">
              <w:t xml:space="preserve"> registro del pago a proveedor</w:t>
            </w:r>
            <w:r>
              <w:t>.</w:t>
            </w:r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45D1" w14:textId="77777777" w:rsidR="000D2162" w:rsidRDefault="000D21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14:paraId="1C137C9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85C9" w14:textId="77777777" w:rsidR="000D2162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2C30" w14:textId="77777777" w:rsidR="000D2162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del pago a proveedor.</w:t>
            </w:r>
          </w:p>
          <w:p w14:paraId="28CD01CF" w14:textId="77777777" w:rsidR="0004692D" w:rsidRDefault="0004692D" w:rsidP="0004692D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5BCB29E7" w14:textId="77777777" w:rsidR="0004692D" w:rsidRDefault="002E15D9" w:rsidP="0004692D">
            <w:pPr>
              <w:pStyle w:val="Prrafodelista"/>
              <w:numPr>
                <w:ilvl w:val="3"/>
                <w:numId w:val="3"/>
              </w:numPr>
            </w:pPr>
            <w:r>
              <w:rPr>
                <w:lang w:val="es-ES_tradnl"/>
              </w:rPr>
              <w:t>No se procesa la registración.</w:t>
            </w:r>
          </w:p>
        </w:tc>
      </w:tr>
      <w:tr w:rsidR="000D2162" w14:paraId="089CC19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F930" w14:textId="77777777" w:rsidR="000D2162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pago a proveedor, con los siguientes datos: fecha, razón </w:t>
            </w:r>
            <w:r w:rsidR="00DD0FEC">
              <w:t>social, nombre, mail y</w:t>
            </w:r>
            <w:r>
              <w:t xml:space="preserve"> teléfono</w:t>
            </w:r>
            <w:r w:rsidR="00DD0FEC">
              <w:t xml:space="preserve"> del proveedor, orden de compra a pagar, nombre del banco, nro. De cuenta y monto total pagado</w:t>
            </w:r>
            <w:r w:rsidR="002E15D9">
              <w:t>, y emite el recibo correspondiente al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66BA" w14:textId="77777777" w:rsidR="000D2162" w:rsidRDefault="000D21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D0FEC" w14:paraId="4351B8D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A2E8" w14:textId="77777777" w:rsidR="00DD0FEC" w:rsidRDefault="00DD0FEC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5FD9" w14:textId="77777777" w:rsidR="00DD0FEC" w:rsidRDefault="00DD0FE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08748C1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C72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86B3" w14:textId="77777777" w:rsidR="00654C01" w:rsidRDefault="002C2C62" w:rsidP="00654C01">
            <w:r>
              <w:t>Los pagos realizados a proveedores solo se realizan</w:t>
            </w:r>
            <w:r w:rsidR="000D2162">
              <w:t xml:space="preserve"> por transferencia bancaria.</w:t>
            </w:r>
          </w:p>
          <w:p w14:paraId="499C339B" w14:textId="77777777" w:rsidR="002E15D9" w:rsidRPr="00960403" w:rsidRDefault="002E15D9" w:rsidP="00654C01">
            <w:r>
              <w:t>El EC puede cancelar el CU en cualquier momento.</w:t>
            </w:r>
          </w:p>
        </w:tc>
      </w:tr>
      <w:tr w:rsidR="00654C01" w14:paraId="2B10FA96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2F0C7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E47AF" w14:textId="77777777" w:rsidR="00654C01" w:rsidRDefault="00654C01" w:rsidP="00654C01">
            <w:r>
              <w:t>No aplica</w:t>
            </w:r>
          </w:p>
        </w:tc>
      </w:tr>
      <w:tr w:rsidR="00654C01" w14:paraId="6AFE99C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6A29A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BD6DD" w14:textId="067C2633" w:rsidR="00654C01" w:rsidRPr="004411D2" w:rsidRDefault="00330D69" w:rsidP="00654C01">
            <w:pPr>
              <w:rPr>
                <w:i/>
              </w:rPr>
            </w:pPr>
            <w:r>
              <w:rPr>
                <w:i/>
              </w:rPr>
              <w:t>012</w:t>
            </w:r>
            <w:r w:rsidR="002E15D9">
              <w:rPr>
                <w:i/>
              </w:rPr>
              <w:t xml:space="preserve">. </w:t>
            </w:r>
            <w:r w:rsidR="004411D2" w:rsidRPr="004411D2">
              <w:rPr>
                <w:i/>
              </w:rPr>
              <w:t>Registrar Proveedor</w:t>
            </w:r>
          </w:p>
        </w:tc>
      </w:tr>
      <w:tr w:rsidR="00654C01" w14:paraId="29215D9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5F2C2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2ED155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74A916F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0FDD5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AB45FE" w14:textId="77777777" w:rsidR="00654C01" w:rsidRDefault="00067369" w:rsidP="00654C01">
            <w:r>
              <w:t>No aplica</w:t>
            </w:r>
          </w:p>
        </w:tc>
      </w:tr>
      <w:tr w:rsidR="00654C01" w14:paraId="15CCE87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E3B6D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90761" w14:textId="77777777" w:rsidR="00654C01" w:rsidRDefault="00067369" w:rsidP="00654C01">
            <w:r>
              <w:t>No aplica</w:t>
            </w:r>
          </w:p>
        </w:tc>
      </w:tr>
      <w:tr w:rsidR="00654C01" w14:paraId="104E02C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FEB0A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B38C6" w14:textId="77777777" w:rsidR="00654C01" w:rsidRDefault="00067369" w:rsidP="00654C01">
            <w:r>
              <w:t>No aplica</w:t>
            </w:r>
          </w:p>
        </w:tc>
      </w:tr>
    </w:tbl>
    <w:p w14:paraId="1BCDA06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0B21AE"/>
    <w:rsid w:val="0004692D"/>
    <w:rsid w:val="00067369"/>
    <w:rsid w:val="00074C24"/>
    <w:rsid w:val="000B21AE"/>
    <w:rsid w:val="000D2162"/>
    <w:rsid w:val="001604EA"/>
    <w:rsid w:val="0022740A"/>
    <w:rsid w:val="002B2E71"/>
    <w:rsid w:val="002C2C62"/>
    <w:rsid w:val="002E15D9"/>
    <w:rsid w:val="00330D69"/>
    <w:rsid w:val="00362603"/>
    <w:rsid w:val="00396D45"/>
    <w:rsid w:val="004411D2"/>
    <w:rsid w:val="004922B3"/>
    <w:rsid w:val="00512B66"/>
    <w:rsid w:val="00552623"/>
    <w:rsid w:val="00596BA0"/>
    <w:rsid w:val="005C0219"/>
    <w:rsid w:val="005C249A"/>
    <w:rsid w:val="00602FA3"/>
    <w:rsid w:val="006245C7"/>
    <w:rsid w:val="00627BB3"/>
    <w:rsid w:val="00654C01"/>
    <w:rsid w:val="00682F3C"/>
    <w:rsid w:val="006919E5"/>
    <w:rsid w:val="006B6D4B"/>
    <w:rsid w:val="007C3392"/>
    <w:rsid w:val="00812B37"/>
    <w:rsid w:val="00812E10"/>
    <w:rsid w:val="008163D1"/>
    <w:rsid w:val="008259B4"/>
    <w:rsid w:val="00847BFF"/>
    <w:rsid w:val="00884863"/>
    <w:rsid w:val="008F3E09"/>
    <w:rsid w:val="00960403"/>
    <w:rsid w:val="009E6D0C"/>
    <w:rsid w:val="00A5198D"/>
    <w:rsid w:val="00AF54C4"/>
    <w:rsid w:val="00C32797"/>
    <w:rsid w:val="00C34FB5"/>
    <w:rsid w:val="00C7061A"/>
    <w:rsid w:val="00C74D24"/>
    <w:rsid w:val="00CD204D"/>
    <w:rsid w:val="00D1487E"/>
    <w:rsid w:val="00D837B7"/>
    <w:rsid w:val="00D842C6"/>
    <w:rsid w:val="00DC19BB"/>
    <w:rsid w:val="00DD0FEC"/>
    <w:rsid w:val="00E27E9C"/>
    <w:rsid w:val="00E31140"/>
    <w:rsid w:val="00E70A8B"/>
    <w:rsid w:val="00F11DE2"/>
    <w:rsid w:val="00F34D3C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A6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233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20</cp:revision>
  <dcterms:created xsi:type="dcterms:W3CDTF">2010-05-09T18:50:00Z</dcterms:created>
  <dcterms:modified xsi:type="dcterms:W3CDTF">2011-10-01T20:48:00Z</dcterms:modified>
</cp:coreProperties>
</file>