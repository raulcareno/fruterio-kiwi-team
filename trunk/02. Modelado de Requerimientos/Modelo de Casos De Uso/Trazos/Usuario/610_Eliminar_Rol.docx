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0610B5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FDF1D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1334DC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83C67A5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94E9C7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FDFA9A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B83BD89" w14:textId="77777777" w:rsidR="00512B66" w:rsidRDefault="004A2A5B">
            <w:r>
              <w:t>Eliminar Rol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80B179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C941DF8" w14:textId="77777777" w:rsidR="00512B66" w:rsidRDefault="004A2A5B">
            <w:r>
              <w:t>609</w:t>
            </w:r>
          </w:p>
        </w:tc>
      </w:tr>
      <w:tr w:rsidR="00DC19BB" w14:paraId="6A828E3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D483B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ECE46E5" w14:textId="77777777" w:rsidR="00DC19BB" w:rsidRDefault="004A2A5B">
            <w:r>
              <w:t>Usuario</w:t>
            </w:r>
          </w:p>
        </w:tc>
      </w:tr>
      <w:tr w:rsidR="008F3E09" w14:paraId="328FDE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97AC3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EB60BE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8F35B9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B0C5118" w14:textId="77777777" w:rsidR="008F3E09" w:rsidRDefault="004A2A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B5776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6663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70EEE2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D27F9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074C933" w14:textId="77777777" w:rsidR="008F3E09" w:rsidRDefault="004A2A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B0C38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5AB5B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3F9E10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43AC88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E2C7833" w14:textId="77777777" w:rsidR="008F3E09" w:rsidRDefault="004A2A5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79E9C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DECAF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41DB6EF" w14:textId="77777777" w:rsidR="00C7061A" w:rsidRDefault="004A2A5B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2FFA7B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4D12C55" w14:textId="77777777" w:rsidR="00C7061A" w:rsidRDefault="0063791E">
            <w:r>
              <w:t>No aplica</w:t>
            </w:r>
          </w:p>
        </w:tc>
      </w:tr>
      <w:tr w:rsidR="00CD204D" w14:paraId="167F7C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51DB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B15D22" w14:textId="77777777" w:rsidR="00CD204D" w:rsidRDefault="004A2A5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394E938E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B2ECE8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E6E33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BA6704B" w14:textId="77777777" w:rsidR="00D842C6" w:rsidRPr="00596BA0" w:rsidRDefault="004A2A5B">
            <w:r>
              <w:rPr>
                <w:rFonts w:ascii="Calibri" w:hAnsi="Calibri"/>
              </w:rPr>
              <w:t>Dar de baja a un rol determinado.</w:t>
            </w:r>
          </w:p>
        </w:tc>
      </w:tr>
      <w:tr w:rsidR="00DC19BB" w14:paraId="2F4832F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4FBD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2F0E66" w14:textId="77777777" w:rsidR="00DC19BB" w:rsidRDefault="00DC19BB"/>
        </w:tc>
      </w:tr>
      <w:tr w:rsidR="005C249A" w14:paraId="2618276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D8651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BAA9C5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B3B800E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4AC6E81" w14:textId="77777777" w:rsidR="003F5E92" w:rsidRDefault="004A2A5B" w:rsidP="003F5E92">
            <w:pPr>
              <w:pStyle w:val="Prrafodelista"/>
              <w:numPr>
                <w:ilvl w:val="0"/>
                <w:numId w:val="1"/>
              </w:numPr>
            </w:pPr>
            <w:r>
              <w:t>Se da de baja a un rol determinado.</w:t>
            </w:r>
          </w:p>
        </w:tc>
      </w:tr>
      <w:tr w:rsidR="005C249A" w14:paraId="2FECFAF0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5A6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15264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869DA6B" w14:textId="77777777" w:rsidR="005C249A" w:rsidRDefault="004A2A5B" w:rsidP="004A2A5B">
            <w:pPr>
              <w:pStyle w:val="Prrafodelista"/>
              <w:numPr>
                <w:ilvl w:val="0"/>
                <w:numId w:val="1"/>
              </w:numPr>
              <w:spacing w:after="200" w:line="276" w:lineRule="auto"/>
            </w:pPr>
            <w:r>
              <w:t>El U no confirma la eliminación del rol</w:t>
            </w:r>
            <w:bookmarkStart w:id="1" w:name="_GoBack"/>
            <w:bookmarkEnd w:id="1"/>
          </w:p>
        </w:tc>
      </w:tr>
      <w:tr w:rsidR="005C249A" w14:paraId="29730D6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884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E362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79B8E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0A5A" w14:textId="77777777" w:rsidR="005C249A" w:rsidRPr="008F3E09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Eliminar Rol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E1AE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14:paraId="1C24BE0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ACCA" w14:textId="77777777" w:rsidR="004A2A5B" w:rsidRPr="008F3E09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roles existentes.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906F" w14:textId="77777777" w:rsidR="004A2A5B" w:rsidRPr="00960403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14:paraId="71ACD2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F15F" w14:textId="77777777" w:rsidR="004A2A5B" w:rsidRPr="008F3E09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el rol a eliminar.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AE84" w14:textId="77777777" w:rsidR="004A2A5B" w:rsidRPr="00960403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14:paraId="6863386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E240" w14:textId="77777777" w:rsidR="004A2A5B" w:rsidRPr="008F3E09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selecciona el rol a eliminar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6A91" w14:textId="77777777" w:rsidR="004A2A5B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selecciona el rol a eliminar.</w:t>
            </w:r>
          </w:p>
          <w:p w14:paraId="7CCD3B27" w14:textId="77777777" w:rsidR="004A2A5B" w:rsidRPr="00960403" w:rsidRDefault="004A2A5B" w:rsidP="004A2A5B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4A2A5B" w14:paraId="11D499C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F320" w14:textId="77777777" w:rsidR="004A2A5B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eliminación del rol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DF35" w14:textId="77777777" w:rsidR="004A2A5B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14:paraId="6C360B8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DAA9" w14:textId="77777777" w:rsidR="004A2A5B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confirma la eliminación del rol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5E0A" w14:textId="77777777" w:rsidR="004A2A5B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confirma la eliminación del rol</w:t>
            </w:r>
          </w:p>
          <w:p w14:paraId="700D5489" w14:textId="77777777" w:rsidR="004A2A5B" w:rsidRDefault="004A2A5B" w:rsidP="004A2A5B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A7100BC" w14:textId="77777777" w:rsidR="004A2A5B" w:rsidRDefault="004A2A5B" w:rsidP="004A2A5B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4A2A5B" w14:paraId="485640F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3513" w14:textId="77777777" w:rsidR="004A2A5B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da de baja el rol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FD7B" w14:textId="77777777" w:rsidR="004A2A5B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14:paraId="45ADD6E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D8C9" w14:textId="77777777" w:rsidR="004A2A5B" w:rsidRDefault="004A2A5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726F" w14:textId="77777777" w:rsidR="004A2A5B" w:rsidRDefault="004A2A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A31A10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194550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84E428" w14:textId="77777777" w:rsidR="00654C01" w:rsidRPr="00960403" w:rsidRDefault="00654C01" w:rsidP="00654C01">
            <w:r>
              <w:t>No aplica</w:t>
            </w:r>
          </w:p>
        </w:tc>
      </w:tr>
      <w:tr w:rsidR="00654C01" w14:paraId="3C1982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FC7DB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F90F8" w14:textId="77777777" w:rsidR="00654C01" w:rsidRDefault="00654C01" w:rsidP="00654C01">
            <w:r>
              <w:t>No aplica</w:t>
            </w:r>
          </w:p>
        </w:tc>
      </w:tr>
      <w:tr w:rsidR="00654C01" w14:paraId="2D1E201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BD389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1B5F4" w14:textId="77777777" w:rsidR="00654C01" w:rsidRDefault="00067369" w:rsidP="00654C01">
            <w:r>
              <w:t>No aplica</w:t>
            </w:r>
          </w:p>
        </w:tc>
      </w:tr>
      <w:tr w:rsidR="00654C01" w14:paraId="6ECD8E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C1F30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4A01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0FA6F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D74AE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6139FE" w14:textId="77777777" w:rsidR="00654C01" w:rsidRDefault="00067369" w:rsidP="00654C01">
            <w:r>
              <w:t>No aplica</w:t>
            </w:r>
          </w:p>
        </w:tc>
      </w:tr>
      <w:tr w:rsidR="00654C01" w14:paraId="2DC6EF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A6DE8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B4B66B" w14:textId="77777777" w:rsidR="00654C01" w:rsidRDefault="00067369" w:rsidP="00654C01">
            <w:r>
              <w:t>No aplica</w:t>
            </w:r>
          </w:p>
        </w:tc>
      </w:tr>
      <w:tr w:rsidR="00654C01" w14:paraId="61A900E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E3B54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AE2AB4" w14:textId="77777777" w:rsidR="00654C01" w:rsidRDefault="00067369" w:rsidP="00654C01">
            <w:r>
              <w:t>No aplica</w:t>
            </w:r>
          </w:p>
        </w:tc>
      </w:tr>
    </w:tbl>
    <w:p w14:paraId="2B954D28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B"/>
    <w:rsid w:val="00067369"/>
    <w:rsid w:val="00074C24"/>
    <w:rsid w:val="00217701"/>
    <w:rsid w:val="0022740A"/>
    <w:rsid w:val="003F5E92"/>
    <w:rsid w:val="004A2A5B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D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1</cp:revision>
  <dcterms:created xsi:type="dcterms:W3CDTF">2010-05-30T23:06:00Z</dcterms:created>
  <dcterms:modified xsi:type="dcterms:W3CDTF">2010-05-30T23:09:00Z</dcterms:modified>
</cp:coreProperties>
</file>