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35B72C2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E40F2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726CFD8" w14:textId="77777777" w:rsidR="00C7061A" w:rsidRDefault="00CA7ED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700688A" w14:textId="77777777" w:rsidR="00C7061A" w:rsidRDefault="00CA7ED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1C18ED3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25D2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791A74A3" w14:textId="77777777" w:rsidR="00512B66" w:rsidRDefault="00B84A03">
            <w:r>
              <w:t>Registrar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6F9928B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2F77A59B" w14:textId="77777777" w:rsidR="00512B66" w:rsidRDefault="00B84A03">
            <w:r>
              <w:t>401</w:t>
            </w:r>
          </w:p>
        </w:tc>
      </w:tr>
      <w:tr w:rsidR="00DC19BB" w14:paraId="58EA14A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525DB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09E2B298" w14:textId="77777777" w:rsidR="00DC19BB" w:rsidRDefault="00B84A03">
            <w:r>
              <w:t>RRHH</w:t>
            </w:r>
          </w:p>
        </w:tc>
      </w:tr>
      <w:tr w:rsidR="008F3E09" w14:paraId="5F64451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27850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2265E51" w14:textId="77777777"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4FD12EF" w14:textId="77777777"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BCC1591" w14:textId="77777777"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1DDA41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BBBFC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1B9EEA4" w14:textId="77777777"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04FB3E" w14:textId="77777777"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B27686C" w14:textId="77777777"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9F1840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EDE52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77D8D65" w14:textId="77777777"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A64651" w14:textId="77777777"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3E4572F" w14:textId="77777777" w:rsidR="008F3E09" w:rsidRDefault="00CA7ED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082FE8C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631E9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2987DAA" w14:textId="77777777" w:rsidR="00C7061A" w:rsidRDefault="00B84A03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F19A63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60991ED" w14:textId="77777777" w:rsidR="00C7061A" w:rsidRDefault="0063791E">
            <w:r>
              <w:t>No aplica</w:t>
            </w:r>
          </w:p>
        </w:tc>
      </w:tr>
      <w:tr w:rsidR="00CD204D" w14:paraId="2B742C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01A5D5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743B52C" w14:textId="77777777" w:rsidR="00CD204D" w:rsidRDefault="00CA7ED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4A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B8A15D3" w14:textId="77777777" w:rsidR="00CD204D" w:rsidRDefault="00CA7ED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B9B880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D727E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23B31F" w14:textId="77777777" w:rsidR="00D842C6" w:rsidRPr="00596BA0" w:rsidRDefault="00B84A03">
            <w:r>
              <w:t>Registrar los datos de un nuevo viajante</w:t>
            </w:r>
          </w:p>
        </w:tc>
      </w:tr>
      <w:tr w:rsidR="00DC19BB" w14:paraId="56294F6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BF21C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77ECA71" w14:textId="77777777" w:rsidR="00DC19BB" w:rsidRDefault="00DC19BB"/>
        </w:tc>
      </w:tr>
      <w:tr w:rsidR="005C249A" w14:paraId="22796186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D71F8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CE0FEA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E95C4CC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52ABC38A" w14:textId="77777777" w:rsidR="003F5E92" w:rsidRDefault="00B84A0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registran los datos de un viajante.</w:t>
            </w:r>
          </w:p>
        </w:tc>
      </w:tr>
      <w:tr w:rsidR="005C249A" w14:paraId="4D4AA058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03BC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5F03A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81C455C" w14:textId="77777777" w:rsidR="005C249A" w:rsidRDefault="00AB22FD" w:rsidP="005C249A">
            <w:pPr>
              <w:pStyle w:val="Prrafodelista"/>
              <w:numPr>
                <w:ilvl w:val="0"/>
                <w:numId w:val="1"/>
              </w:numPr>
            </w:pPr>
            <w:r>
              <w:t>El ERH cancela el CU.</w:t>
            </w:r>
          </w:p>
          <w:p w14:paraId="2F9DA188" w14:textId="77777777" w:rsidR="00B73448" w:rsidRDefault="00B73448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encuentra un viajante con el nro. De CUIL.</w:t>
            </w:r>
          </w:p>
        </w:tc>
      </w:tr>
      <w:tr w:rsidR="005C249A" w14:paraId="6C691C2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23D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C63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9FB0EE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B480" w14:textId="77777777" w:rsidR="005C249A" w:rsidRPr="008F3E09" w:rsidRDefault="006369F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>Registrar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4C1F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14:paraId="0A1802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FB32" w14:textId="77777777" w:rsidR="00B84A03" w:rsidRPr="008F3E09" w:rsidRDefault="006E04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CUIL del nuevo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9A1B" w14:textId="77777777"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14:paraId="67EFDE7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C3DA" w14:textId="77777777" w:rsidR="00B84A03" w:rsidRPr="008F3E09" w:rsidRDefault="006E04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el CUIL del viajante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6A32" w14:textId="77777777"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14:paraId="0E6D9C3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A246" w14:textId="77777777" w:rsidR="00B84A03" w:rsidRPr="008F3E09" w:rsidRDefault="006E04A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la existencia del viajante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461A" w14:textId="77777777" w:rsidR="00B84A03" w:rsidRDefault="00B73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encuentra un viajante con ese nro. De CUIL.</w:t>
            </w:r>
          </w:p>
          <w:p w14:paraId="40E311DC" w14:textId="77777777" w:rsidR="00B73448" w:rsidRDefault="00B73448" w:rsidP="00B73448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62310A86" w14:textId="77777777" w:rsidR="00B73448" w:rsidRPr="00960403" w:rsidRDefault="00B73448" w:rsidP="00B73448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84A03" w14:paraId="1358D5D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7BD1" w14:textId="77777777" w:rsidR="00B84A03" w:rsidRPr="008F3E09" w:rsidRDefault="00B7344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los datos generales del viajante: nombre, apellido, teléfono, celular, DNI, Tipo DNI, mail y comisión por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BD3F" w14:textId="77777777"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14:paraId="2BB04D5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0BD8" w14:textId="77777777" w:rsidR="00B73448" w:rsidRPr="008F3E09" w:rsidRDefault="00B73448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solicitados.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318A" w14:textId="77777777" w:rsidR="00B84A03" w:rsidRPr="00960403" w:rsidRDefault="00B84A0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73448" w14:paraId="57D477C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7352" w14:textId="77777777" w:rsidR="00B73448" w:rsidRDefault="00B73448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los datos del domicilio: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E888" w14:textId="77777777" w:rsidR="00B73448" w:rsidRPr="00960403" w:rsidRDefault="00B73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73448" w14:paraId="3C2E14C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0D59" w14:textId="77777777" w:rsidR="00B73448" w:rsidRDefault="00B73448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ingresa los datos solicitados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D311" w14:textId="77777777" w:rsidR="00B73448" w:rsidRPr="00960403" w:rsidRDefault="00B7344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0B5B" w14:paraId="2CD19BA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16C0" w14:textId="77777777" w:rsidR="00ED0B5B" w:rsidRDefault="00ED0B5B" w:rsidP="00B7344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ERH selecciona el cargo del empleado.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9D84" w14:textId="77777777" w:rsidR="00ED0B5B" w:rsidRPr="00960403" w:rsidRDefault="00ED0B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84A03" w14:paraId="1F2E894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D598C" w14:textId="77777777" w:rsidR="00B84A03" w:rsidRPr="008F3E09" w:rsidRDefault="00B7344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B2BAD">
              <w:t xml:space="preserve">ERH selecciona la opción </w:t>
            </w:r>
            <w:r w:rsidR="005B2BAD">
              <w:rPr>
                <w:i/>
              </w:rPr>
              <w:t>Registrar Cartera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F759" w14:textId="77777777" w:rsidR="00B84A03" w:rsidRP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no selecciona la opción </w:t>
            </w:r>
            <w:r>
              <w:rPr>
                <w:i/>
              </w:rPr>
              <w:t>Registrar Cartera Cliente.</w:t>
            </w:r>
          </w:p>
          <w:p w14:paraId="32CDE09C" w14:textId="77777777" w:rsidR="005B2BAD" w:rsidRPr="00960403" w:rsidRDefault="005B2BAD" w:rsidP="005B2BAD">
            <w:pPr>
              <w:pStyle w:val="Prrafodelista"/>
              <w:numPr>
                <w:ilvl w:val="2"/>
                <w:numId w:val="3"/>
              </w:numPr>
            </w:pPr>
            <w:r>
              <w:t>Se prosigue en el paso 12.</w:t>
            </w:r>
          </w:p>
        </w:tc>
      </w:tr>
      <w:tr w:rsidR="005B2BAD" w14:paraId="6235898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4301" w14:textId="77777777" w:rsidR="005B2BAD" w:rsidRDefault="005B2BAD" w:rsidP="00ED0B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registrar la cartera de clientes del viajante, se llama al CU </w:t>
            </w:r>
            <w:r w:rsidR="00ED0B5B">
              <w:rPr>
                <w:i/>
              </w:rPr>
              <w:t>221</w:t>
            </w:r>
            <w:r>
              <w:rPr>
                <w:i/>
              </w:rPr>
              <w:t>.RegistrarCarteraCliente.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71E0" w14:textId="77777777"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14:paraId="2A54EB8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A9C7" w14:textId="77777777" w:rsidR="005B2BAD" w:rsidRDefault="005B2BA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registro correctamente la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17CD" w14:textId="77777777"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14:paraId="0D04D94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EAD7" w14:textId="77777777" w:rsidR="005B2BAD" w:rsidRDefault="005B2BA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0350" w14:textId="77777777"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14:paraId="1DC9F89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0C28" w14:textId="77777777" w:rsidR="005B2BAD" w:rsidRDefault="005B2BA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ERH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2250" w14:textId="77777777"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confirma la registración.</w:t>
            </w:r>
          </w:p>
          <w:p w14:paraId="4F8D315A" w14:textId="77777777" w:rsidR="005B2BAD" w:rsidRDefault="005B2BAD" w:rsidP="005B2BAD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6AB1ED0" w14:textId="77777777" w:rsidR="005B2BAD" w:rsidRDefault="005B2BAD" w:rsidP="005B2BAD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5B2BAD" w14:paraId="37A9DA3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8967" w14:textId="77777777" w:rsidR="005B2BAD" w:rsidRDefault="005B2BAD" w:rsidP="005B2B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nuevo viajante con los siguientes datos: nombre, apellido, teléfono, celular, DNI, Tipo DNI, mail, comisión por venta, altura, calle, barrio, código postal, localidad, provincia y cartera de clientes.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185F" w14:textId="77777777"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B2BAD" w14:paraId="6AFC136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4FF0" w14:textId="77777777" w:rsidR="005B2BAD" w:rsidRDefault="005B2BAD" w:rsidP="005B2B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5E44" w14:textId="77777777" w:rsidR="005B2BAD" w:rsidRDefault="005B2B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76A4C7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80E879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63619E" w14:textId="77777777" w:rsidR="00654C01" w:rsidRPr="00960403" w:rsidRDefault="005B2BAD" w:rsidP="00654C01">
            <w:r>
              <w:t>El ERH puede cancelar el CU en cualquier momento.</w:t>
            </w:r>
          </w:p>
        </w:tc>
      </w:tr>
      <w:tr w:rsidR="00654C01" w14:paraId="023770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7F048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D9F5C" w14:textId="77777777" w:rsidR="00654C01" w:rsidRDefault="00654C01" w:rsidP="00654C01">
            <w:r>
              <w:t>No aplica</w:t>
            </w:r>
          </w:p>
        </w:tc>
      </w:tr>
      <w:tr w:rsidR="00654C01" w14:paraId="6E0076E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F5F78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574D9" w14:textId="77777777" w:rsidR="00654C01" w:rsidRDefault="005B2BAD" w:rsidP="00654C01">
            <w:r>
              <w:t>XXX. Registrar Cartera Clientes.</w:t>
            </w:r>
          </w:p>
        </w:tc>
      </w:tr>
      <w:tr w:rsidR="00654C01" w14:paraId="203FD90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DE867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93129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24E8A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74861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88622" w14:textId="77777777" w:rsidR="00654C01" w:rsidRDefault="00067369" w:rsidP="00654C01">
            <w:r>
              <w:t>No aplica</w:t>
            </w:r>
          </w:p>
        </w:tc>
      </w:tr>
      <w:tr w:rsidR="00654C01" w14:paraId="699B88F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172F7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85E47E" w14:textId="77777777" w:rsidR="00654C01" w:rsidRDefault="00067369" w:rsidP="00654C01">
            <w:r>
              <w:t>No aplica</w:t>
            </w:r>
          </w:p>
        </w:tc>
      </w:tr>
      <w:tr w:rsidR="00654C01" w14:paraId="0348CFA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E1773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767DF" w14:textId="77777777" w:rsidR="00654C01" w:rsidRDefault="00067369" w:rsidP="00654C01">
            <w:r>
              <w:t>No aplica</w:t>
            </w:r>
          </w:p>
        </w:tc>
      </w:tr>
    </w:tbl>
    <w:p w14:paraId="1B51D91C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B84A03"/>
    <w:rsid w:val="00067369"/>
    <w:rsid w:val="00074C24"/>
    <w:rsid w:val="00217701"/>
    <w:rsid w:val="0022740A"/>
    <w:rsid w:val="003F5E92"/>
    <w:rsid w:val="00512B66"/>
    <w:rsid w:val="00596BA0"/>
    <w:rsid w:val="005B2BAD"/>
    <w:rsid w:val="005C20C7"/>
    <w:rsid w:val="005C249A"/>
    <w:rsid w:val="00602FA3"/>
    <w:rsid w:val="006245C7"/>
    <w:rsid w:val="006369FD"/>
    <w:rsid w:val="0063791E"/>
    <w:rsid w:val="00654C01"/>
    <w:rsid w:val="00682F3C"/>
    <w:rsid w:val="006B6D4B"/>
    <w:rsid w:val="006E04AE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B22FD"/>
    <w:rsid w:val="00B73448"/>
    <w:rsid w:val="00B84A03"/>
    <w:rsid w:val="00C32797"/>
    <w:rsid w:val="00C7061A"/>
    <w:rsid w:val="00C74D24"/>
    <w:rsid w:val="00CA7ED0"/>
    <w:rsid w:val="00CD204D"/>
    <w:rsid w:val="00D837B7"/>
    <w:rsid w:val="00D842C6"/>
    <w:rsid w:val="00DC19BB"/>
    <w:rsid w:val="00E31140"/>
    <w:rsid w:val="00E70A8B"/>
    <w:rsid w:val="00ED0B5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45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35</TotalTime>
  <Pages>2</Pages>
  <Words>383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2010-08-25T16:11:00Z</dcterms:created>
  <dcterms:modified xsi:type="dcterms:W3CDTF">2010-10-11T15:55:00Z</dcterms:modified>
</cp:coreProperties>
</file>