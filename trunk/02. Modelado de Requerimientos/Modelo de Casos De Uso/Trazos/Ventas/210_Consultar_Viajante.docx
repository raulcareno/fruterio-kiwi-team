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6F657826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A4FAB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1F9BF824"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41602AC5"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7883D47"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66D9AB29"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8D30496" w14:textId="54ADE4B1" w:rsidR="003F5E92" w:rsidRDefault="00FA542A" w:rsidP="00734E8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A4FAB">
              <w:t>Sistema</w:t>
            </w:r>
            <w:r>
              <w:t xml:space="preserve"> muestra los datos encontrados de los </w:t>
            </w:r>
            <w:r w:rsidR="00A51832">
              <w:t>viajantes</w:t>
            </w:r>
            <w:r>
              <w:t>.</w:t>
            </w:r>
            <w:bookmarkStart w:id="1" w:name="_GoBack"/>
            <w:bookmarkEnd w:id="1"/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443FBB14" w:rsidR="005C249A" w:rsidRPr="008F3E09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Encargado de Ventas (EV) selecciona la opción </w:t>
            </w:r>
            <w:r w:rsidRPr="004A3CE9">
              <w:rPr>
                <w:i/>
              </w:rPr>
              <w:t>Consultar</w:t>
            </w:r>
            <w:r>
              <w:rPr>
                <w:i/>
              </w:rPr>
              <w:t xml:space="preserve"> 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7FB5021D" w:rsidR="00FA542A" w:rsidRDefault="005A4FAB" w:rsidP="00AB75D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FA542A">
              <w:t xml:space="preserve"> </w:t>
            </w:r>
            <w:r>
              <w:t>Sistema</w:t>
            </w:r>
            <w:r w:rsidR="00FA542A">
              <w:t xml:space="preserve"> solicita que se ingrese al menos</w:t>
            </w:r>
            <w:r>
              <w:t xml:space="preserve"> u</w:t>
            </w:r>
            <w:r w:rsidR="00D0724E">
              <w:t>no de los siguientes datos del Viajante</w:t>
            </w:r>
            <w:r w:rsidR="00FA542A">
              <w:t>: N</w:t>
            </w:r>
            <w:r w:rsidR="00934F4B">
              <w:t>ombre, Apelli</w:t>
            </w:r>
            <w:r w:rsidR="00AB75DB">
              <w:t xml:space="preserve">do, tipo y </w:t>
            </w:r>
            <w:r w:rsidR="00A51832">
              <w:t>número de DNI o</w:t>
            </w:r>
            <w:r w:rsidR="00934F4B">
              <w:t xml:space="preserve"> </w:t>
            </w:r>
            <w:r w:rsidR="00A51832">
              <w:t>Zona de venta</w:t>
            </w:r>
            <w:r w:rsidR="00FA542A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CCAAC30" w:rsidR="00934F4B" w:rsidRDefault="00934F4B" w:rsidP="00F165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, acorde a los datos ingresados, </w:t>
            </w:r>
            <w:r w:rsidR="00F165F7">
              <w:t>realiza la búsqueda y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2A4B788E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A4FAB">
              <w:t>Sistema</w:t>
            </w:r>
            <w:r>
              <w:t xml:space="preserve">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7748F58F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4E149A6D" w:rsidR="00934F4B" w:rsidRDefault="00934F4B" w:rsidP="003852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</w:t>
            </w:r>
            <w:r w:rsidR="00281A29">
              <w:t xml:space="preserve"> uno o varios de los resu</w:t>
            </w:r>
            <w:r w:rsidR="00ED298B">
              <w:t>ltados para consultar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6BE2F09F" w:rsidR="00934F4B" w:rsidRDefault="00934F4B" w:rsidP="0009435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 w:rsidR="00094350">
              <w:t xml:space="preserve"> muestra</w:t>
            </w:r>
            <w:r>
              <w:t xml:space="preserve"> los siguientes datos de los </w:t>
            </w:r>
            <w:r w:rsidR="00A51832">
              <w:t>viajantes</w:t>
            </w:r>
            <w:r>
              <w:t xml:space="preserve"> elegidos: Tipo </w:t>
            </w:r>
            <w:r w:rsidR="000A4B08">
              <w:t xml:space="preserve">y número </w:t>
            </w:r>
            <w:r>
              <w:t xml:space="preserve">de DNI, Nombre, Apellido, Domicilio, Teléfono, Celular, mail, </w:t>
            </w:r>
            <w:r w:rsidR="00A51832">
              <w:t>Zona de ventas,</w:t>
            </w:r>
            <w:r w:rsidR="00EA7893">
              <w:t xml:space="preserve"> Cartera</w:t>
            </w:r>
            <w:r w:rsidR="00A51832">
              <w:t xml:space="preserve"> de clientes y Comisión por venta.</w:t>
            </w:r>
            <w:r>
              <w:t xml:space="preserve">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094350"/>
    <w:rsid w:val="000A4B08"/>
    <w:rsid w:val="00217701"/>
    <w:rsid w:val="0022740A"/>
    <w:rsid w:val="00234149"/>
    <w:rsid w:val="00281A29"/>
    <w:rsid w:val="00385285"/>
    <w:rsid w:val="003F5E92"/>
    <w:rsid w:val="00415248"/>
    <w:rsid w:val="004A3CE9"/>
    <w:rsid w:val="00512B66"/>
    <w:rsid w:val="00596BA0"/>
    <w:rsid w:val="005A4FAB"/>
    <w:rsid w:val="005C249A"/>
    <w:rsid w:val="00602FA3"/>
    <w:rsid w:val="006245C7"/>
    <w:rsid w:val="0063791E"/>
    <w:rsid w:val="00654C01"/>
    <w:rsid w:val="00682F3C"/>
    <w:rsid w:val="006B6D4B"/>
    <w:rsid w:val="006F56BC"/>
    <w:rsid w:val="00734E8F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832"/>
    <w:rsid w:val="00A5198D"/>
    <w:rsid w:val="00AB75DB"/>
    <w:rsid w:val="00B423A4"/>
    <w:rsid w:val="00B761A6"/>
    <w:rsid w:val="00C32797"/>
    <w:rsid w:val="00C7061A"/>
    <w:rsid w:val="00C74D24"/>
    <w:rsid w:val="00CD204D"/>
    <w:rsid w:val="00D0724E"/>
    <w:rsid w:val="00D837B7"/>
    <w:rsid w:val="00D842C6"/>
    <w:rsid w:val="00DC19BB"/>
    <w:rsid w:val="00E31140"/>
    <w:rsid w:val="00E70A8B"/>
    <w:rsid w:val="00EA7893"/>
    <w:rsid w:val="00ED298B"/>
    <w:rsid w:val="00F165F7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wasaaa</cp:lastModifiedBy>
  <cp:revision>21</cp:revision>
  <dcterms:created xsi:type="dcterms:W3CDTF">2010-05-29T22:10:00Z</dcterms:created>
  <dcterms:modified xsi:type="dcterms:W3CDTF">2010-06-15T07:26:00Z</dcterms:modified>
</cp:coreProperties>
</file>