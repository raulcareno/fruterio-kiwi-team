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6B0BFD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3A05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FF5FC6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ADFCC6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F6EF1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B844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5CE58FB" w14:textId="77777777" w:rsidR="00512B66" w:rsidRDefault="007D6C42">
            <w:r>
              <w:t>Generar Listado de Actividades Pendientes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38701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830490A" w14:textId="77777777" w:rsidR="00512B66" w:rsidRDefault="007D6C42">
            <w:r>
              <w:t>265</w:t>
            </w:r>
          </w:p>
        </w:tc>
      </w:tr>
      <w:tr w:rsidR="00DC19BB" w14:paraId="4CCECE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22798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9E23C4" w14:textId="77777777" w:rsidR="00DC19BB" w:rsidRDefault="006B32B7">
            <w:r>
              <w:t>Logí</w:t>
            </w:r>
            <w:r w:rsidR="007D6C42">
              <w:t>stica</w:t>
            </w:r>
          </w:p>
        </w:tc>
      </w:tr>
      <w:tr w:rsidR="008F3E09" w14:paraId="1FF0A7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E21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F601B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AC8893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0002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20A34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4EA3D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EF59B2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50FA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3AD7FB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BB8FA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3A1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A66385" w14:textId="77777777" w:rsidR="008F3E09" w:rsidRDefault="007D6C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44B78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41006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524D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6C42B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E47A6B7" w14:textId="77777777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4DD3A4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5DA366" w14:textId="77777777" w:rsidR="00C7061A" w:rsidRDefault="0063791E">
            <w:r>
              <w:t>No aplica</w:t>
            </w:r>
          </w:p>
        </w:tc>
      </w:tr>
      <w:tr w:rsidR="00CD204D" w14:paraId="693005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52D3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C53F2B7" w14:textId="77777777" w:rsidR="00CD204D" w:rsidRDefault="00175FD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B93339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4C3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A3A7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A810621" w14:textId="77777777" w:rsidR="00D842C6" w:rsidRPr="00596BA0" w:rsidRDefault="007D6C42" w:rsidP="007D6C42">
            <w:r>
              <w:t>Generar el listado de actividades que el viajante debería realizar en un futuro.</w:t>
            </w:r>
          </w:p>
        </w:tc>
      </w:tr>
      <w:tr w:rsidR="00DC19BB" w14:paraId="2A9E2A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6B68C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EA0670D" w14:textId="77777777" w:rsidR="00DC19BB" w:rsidRDefault="00DC19BB"/>
        </w:tc>
      </w:tr>
      <w:tr w:rsidR="005C249A" w14:paraId="7A34745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DAD71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67AC1A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E633EB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06ABF29" w14:textId="77777777" w:rsidR="003F5E92" w:rsidRDefault="007D6C42" w:rsidP="00175FDF">
            <w:pPr>
              <w:pStyle w:val="ListParagraph"/>
              <w:numPr>
                <w:ilvl w:val="0"/>
                <w:numId w:val="1"/>
              </w:numPr>
            </w:pPr>
            <w:r>
              <w:t xml:space="preserve">Se </w:t>
            </w:r>
            <w:r w:rsidR="00175FDF">
              <w:t>actualizó el listado de actividades pendientes.</w:t>
            </w:r>
          </w:p>
        </w:tc>
      </w:tr>
      <w:tr w:rsidR="005C249A" w14:paraId="7648347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AE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97AA8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575764D" w14:textId="77777777"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14:paraId="4C6140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FCDA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F9D4" w14:textId="77777777" w:rsidR="007D6C42" w:rsidRPr="008F3E09" w:rsidRDefault="007D6C42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cuando, de forma periódica, el sistema, </w:t>
            </w:r>
            <w:r w:rsidR="00175FDF">
              <w:t>genera el listado de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1D39" w14:textId="77777777" w:rsidR="00E31140" w:rsidRPr="00960403" w:rsidRDefault="00E31140" w:rsidP="006B32B7"/>
        </w:tc>
      </w:tr>
      <w:tr w:rsidR="00175FDF" w14:paraId="6795CA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8727" w14:textId="77777777" w:rsidR="00175FDF" w:rsidRDefault="00175FDF" w:rsidP="00175F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sistema, para cada Viajante revisa los pedidos pendientes de entrega y genera una actividad asignándole una fecha y una prioridad.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E039" w14:textId="77777777" w:rsidR="00175FDF" w:rsidRPr="00960403" w:rsidRDefault="00175FDF" w:rsidP="006B32B7"/>
        </w:tc>
      </w:tr>
      <w:tr w:rsidR="00175FDF" w14:paraId="7830D2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D60D" w14:textId="59D290E5" w:rsidR="00175FDF" w:rsidRDefault="00175FDF" w:rsidP="00680AF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sistema, para cada Viajante, y para cada cliente, revisa el tiempo transcurrido a partir de la última visita al mismo, generando una actividad en caso que</w:t>
            </w:r>
            <w:r w:rsidR="00680AFB">
              <w:t xml:space="preserve"> sea necesaria</w:t>
            </w:r>
            <w:r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BBF2" w14:textId="77777777" w:rsidR="00175FDF" w:rsidRPr="00960403" w:rsidRDefault="00175FDF" w:rsidP="006B32B7"/>
        </w:tc>
      </w:tr>
      <w:tr w:rsidR="007D6C42" w14:paraId="1FC512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FDA1" w14:textId="77777777" w:rsidR="007D6C42" w:rsidRDefault="00175FDF" w:rsidP="007D6C4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almacena las actividades generadas.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C55C" w14:textId="77777777" w:rsidR="007D6C42" w:rsidRPr="00960403" w:rsidRDefault="007D6C42" w:rsidP="00175FDF"/>
        </w:tc>
      </w:tr>
      <w:tr w:rsidR="00BE6A71" w14:paraId="016D2E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998F" w14:textId="77777777" w:rsidR="00BE6A71" w:rsidRDefault="00175FDF" w:rsidP="00BE6A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FB22" w14:textId="77777777" w:rsidR="00BE6A71" w:rsidRDefault="00BE6A71" w:rsidP="006B32B7"/>
        </w:tc>
      </w:tr>
      <w:tr w:rsidR="00654C01" w14:paraId="068F0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48F4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91D8A" w14:textId="77777777" w:rsidR="00654C01" w:rsidRPr="00960403" w:rsidRDefault="00654C01" w:rsidP="00654C01">
            <w:r>
              <w:t>No aplica</w:t>
            </w:r>
          </w:p>
        </w:tc>
      </w:tr>
      <w:tr w:rsidR="00654C01" w14:paraId="108163C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82A98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ED72B" w14:textId="77777777" w:rsidR="00654C01" w:rsidRDefault="00654C01" w:rsidP="00654C01">
            <w:r>
              <w:t>No aplica</w:t>
            </w:r>
          </w:p>
        </w:tc>
      </w:tr>
      <w:tr w:rsidR="00654C01" w14:paraId="454724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D133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63976" w14:textId="77777777" w:rsidR="00654C01" w:rsidRDefault="00067369" w:rsidP="00654C01">
            <w:r>
              <w:t>No aplica</w:t>
            </w:r>
          </w:p>
        </w:tc>
      </w:tr>
      <w:tr w:rsidR="00654C01" w14:paraId="6018E4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425C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90F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CCCAB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7ADD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573E9" w14:textId="77777777" w:rsidR="00654C01" w:rsidRDefault="00067369" w:rsidP="00654C01">
            <w:r>
              <w:t>No aplica</w:t>
            </w:r>
          </w:p>
        </w:tc>
      </w:tr>
      <w:tr w:rsidR="00654C01" w14:paraId="79FE2E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CFCF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B54BA" w14:textId="77777777" w:rsidR="00654C01" w:rsidRDefault="00067369" w:rsidP="00654C01">
            <w:r>
              <w:t>No aplica</w:t>
            </w:r>
          </w:p>
        </w:tc>
      </w:tr>
      <w:tr w:rsidR="00654C01" w14:paraId="54A36E8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D90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A62F6" w14:textId="77777777" w:rsidR="00654C01" w:rsidRDefault="00067369" w:rsidP="00654C01">
            <w:r>
              <w:t>No aplica</w:t>
            </w:r>
          </w:p>
        </w:tc>
      </w:tr>
    </w:tbl>
    <w:p w14:paraId="1CD31D5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42"/>
    <w:rsid w:val="00067369"/>
    <w:rsid w:val="00074C24"/>
    <w:rsid w:val="00175FDF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0AFB"/>
    <w:rsid w:val="00682F3C"/>
    <w:rsid w:val="006B32B7"/>
    <w:rsid w:val="006B6D4B"/>
    <w:rsid w:val="007D6C4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E6A7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CB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3</cp:revision>
  <dcterms:created xsi:type="dcterms:W3CDTF">2010-10-18T02:24:00Z</dcterms:created>
  <dcterms:modified xsi:type="dcterms:W3CDTF">2010-10-18T14:41:00Z</dcterms:modified>
</cp:coreProperties>
</file>