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8AC0D14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F6BC10" w14:textId="77777777" w:rsidR="00C7061A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499989E" w14:textId="77777777" w:rsidR="00C7061A" w:rsidRPr="00CB3143" w:rsidRDefault="00C7061A" w:rsidP="00C7061A">
            <w:r w:rsidRPr="00CB3143">
              <w:rPr>
                <w:rFonts w:cstheme="minorHAnsi"/>
              </w:rPr>
              <w:sym w:font="Wingdings" w:char="F0FD"/>
            </w:r>
            <w:r w:rsidRPr="00CB3143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380A0F8" w14:textId="77777777" w:rsidR="00C7061A" w:rsidRPr="00CB3143" w:rsidRDefault="00C7061A">
            <w:r w:rsidRPr="00CB3143">
              <w:rPr>
                <w:rFonts w:cstheme="minorHAnsi"/>
              </w:rPr>
              <w:sym w:font="Wingdings" w:char="F0A8"/>
            </w:r>
            <w:r w:rsidRPr="00CB3143">
              <w:rPr>
                <w:rFonts w:cstheme="minorHAnsi"/>
              </w:rPr>
              <w:t>Sistema</w:t>
            </w:r>
          </w:p>
        </w:tc>
      </w:tr>
      <w:tr w:rsidR="00512B66" w14:paraId="08B906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7EA0F1" w14:textId="77777777" w:rsidR="00512B66" w:rsidRPr="00CB3143" w:rsidRDefault="00512B66">
            <w:pPr>
              <w:rPr>
                <w:b/>
              </w:rPr>
            </w:pPr>
            <w:r w:rsidRPr="00CB3143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33F10DE0" w14:textId="77777777" w:rsidR="00512B66" w:rsidRPr="00CB3143" w:rsidRDefault="00371D92">
            <w:r w:rsidRPr="00CB3143">
              <w:t>Administrar Stock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1AE196D" w14:textId="77777777" w:rsidR="00512B66" w:rsidRPr="00CB3143" w:rsidRDefault="006245C7">
            <w:pPr>
              <w:rPr>
                <w:b/>
              </w:rPr>
            </w:pPr>
            <w:r w:rsidRPr="00CB3143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4F123646" w14:textId="41E5F4D5" w:rsidR="00512B66" w:rsidRPr="00CB3143" w:rsidRDefault="00BD2F26">
            <w:r w:rsidRPr="00CB3143">
              <w:t>10</w:t>
            </w:r>
          </w:p>
        </w:tc>
      </w:tr>
      <w:tr w:rsidR="00C7061A" w14:paraId="2C14D9F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46CB7A" w14:textId="77777777" w:rsidR="00C7061A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5FF8DB77" w14:textId="77777777" w:rsidR="00C7061A" w:rsidRPr="00CB3143" w:rsidRDefault="00371D92">
            <w:r w:rsidRPr="00CB3143"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9083D65" w14:textId="77777777" w:rsidR="00C7061A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7C282B5F" w14:textId="77777777" w:rsidR="00C7061A" w:rsidRPr="00CB3143" w:rsidRDefault="00371D92">
            <w:r w:rsidRPr="00CB3143">
              <w:t>No aplica</w:t>
            </w:r>
          </w:p>
        </w:tc>
      </w:tr>
      <w:tr w:rsidR="00CD204D" w14:paraId="63AEF6B0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6FBB021" w14:textId="77777777" w:rsidR="00CD204D" w:rsidRPr="00CB3143" w:rsidRDefault="00CD204D" w:rsidP="00190A8C">
            <w:pPr>
              <w:rPr>
                <w:b/>
              </w:rPr>
            </w:pPr>
            <w:r w:rsidRPr="00CB3143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70A0A712" w14:textId="77777777" w:rsidR="00CD204D" w:rsidRPr="00CB3143" w:rsidRDefault="00CD204D" w:rsidP="00CD204D">
            <w:r w:rsidRPr="00CB3143">
              <w:rPr>
                <w:rFonts w:cstheme="minorHAnsi"/>
              </w:rPr>
              <w:sym w:font="Wingdings" w:char="F0FD"/>
            </w:r>
            <w:r w:rsidRPr="00CB3143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5E364982" w14:textId="77777777" w:rsidR="00CD204D" w:rsidRPr="00CB3143" w:rsidRDefault="00CD204D" w:rsidP="00CD204D">
            <w:r w:rsidRPr="00CB3143">
              <w:rPr>
                <w:rFonts w:cstheme="minorHAnsi"/>
              </w:rPr>
              <w:sym w:font="Wingdings" w:char="F0A8"/>
            </w:r>
            <w:r w:rsidRPr="00CB3143">
              <w:rPr>
                <w:rFonts w:cstheme="minorHAnsi"/>
              </w:rPr>
              <w:t>Abstracto</w:t>
            </w:r>
          </w:p>
        </w:tc>
      </w:tr>
      <w:tr w:rsidR="00D842C6" w14:paraId="56D7736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3A9E72" w14:textId="77777777" w:rsidR="00D842C6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45DD5374" w14:textId="77777777" w:rsidR="00D842C6" w:rsidRPr="00CB3143" w:rsidRDefault="00371D92">
            <w:r w:rsidRPr="00CB3143">
              <w:t>Realizar control de inventario</w:t>
            </w:r>
          </w:p>
        </w:tc>
      </w:tr>
      <w:tr w:rsidR="00D842C6" w14:paraId="78DFDE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728C89" w14:textId="77777777" w:rsidR="00D842C6" w:rsidRPr="00CB3143" w:rsidRDefault="00C7061A">
            <w:pPr>
              <w:rPr>
                <w:b/>
              </w:rPr>
            </w:pPr>
            <w:r w:rsidRPr="00CB3143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F862901" w14:textId="77777777" w:rsidR="00D842C6" w:rsidRPr="00CB3143" w:rsidRDefault="00371D92">
            <w:r w:rsidRPr="00CB3143">
              <w:t>El control de inventario se ha realizado satisfactoriamente</w:t>
            </w:r>
          </w:p>
        </w:tc>
      </w:tr>
      <w:tr w:rsidR="00682F3C" w14:paraId="60882809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77586D" w14:textId="77777777" w:rsidR="00682F3C" w:rsidRPr="00CB3143" w:rsidRDefault="00682F3C">
            <w:r w:rsidRPr="00CB3143">
              <w:rPr>
                <w:b/>
              </w:rPr>
              <w:t>Descripción:</w:t>
            </w:r>
          </w:p>
        </w:tc>
      </w:tr>
      <w:tr w:rsidR="00C7061A" w14:paraId="73580268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4C453" w14:textId="52373358" w:rsidR="00371D92" w:rsidRPr="00CB3143" w:rsidRDefault="00371D92" w:rsidP="00371D92">
            <w:r w:rsidRPr="00CB3143">
              <w:t>El CU comienza cuando</w:t>
            </w:r>
            <w:r w:rsidR="00992BC8">
              <w:t>, de forma periódica</w:t>
            </w:r>
            <w:r w:rsidRPr="00CB3143">
              <w:t xml:space="preserve"> el Encargado de </w:t>
            </w:r>
            <w:r w:rsidR="00A97600">
              <w:t>Depósito</w:t>
            </w:r>
            <w:r w:rsidRPr="00CB3143">
              <w:t xml:space="preserve"> decide que es necesaria la realización de un control de inventarios. El Encargado de </w:t>
            </w:r>
            <w:r w:rsidR="00A97600">
              <w:t>Depósito</w:t>
            </w:r>
            <w:r w:rsidR="00A97600" w:rsidRPr="00CB3143">
              <w:t xml:space="preserve"> </w:t>
            </w:r>
            <w:r w:rsidRPr="00CB3143">
              <w:t>con la ayuda de una planilla de stock (</w:t>
            </w:r>
            <w:r w:rsidR="00992BC8">
              <w:t xml:space="preserve">en </w:t>
            </w:r>
            <w:r w:rsidRPr="00CB3143">
              <w:t xml:space="preserve">la misma </w:t>
            </w:r>
            <w:r w:rsidR="00992BC8">
              <w:t xml:space="preserve">se encuentra </w:t>
            </w:r>
            <w:r w:rsidRPr="00CB3143">
              <w:t>registra</w:t>
            </w:r>
            <w:r w:rsidR="00992BC8">
              <w:t>do</w:t>
            </w:r>
            <w:r w:rsidRPr="00CB3143">
              <w:t xml:space="preserve"> del producto: cantidad, tipo, modelo, color, tamaño y</w:t>
            </w:r>
            <w:r w:rsidR="00992BC8">
              <w:t xml:space="preserve"> el nivel de reabastecimiento</w:t>
            </w:r>
            <w:r w:rsidRPr="00CB3143">
              <w:t xml:space="preserve">) realiza el conteo de todos los productos terminados, diferenciándolos en importados y fabricados. El Encargado de </w:t>
            </w:r>
            <w:r w:rsidR="00A97600">
              <w:t>Depósito</w:t>
            </w:r>
            <w:bookmarkStart w:id="0" w:name="_GoBack"/>
            <w:bookmarkEnd w:id="0"/>
            <w:r w:rsidRPr="00CB3143">
              <w:t xml:space="preserve">, </w:t>
            </w:r>
            <w:r w:rsidR="00992BC8">
              <w:t>en función del nivel de reabastecimiento</w:t>
            </w:r>
            <w:r w:rsidRPr="00CB3143">
              <w:t xml:space="preserve"> y</w:t>
            </w:r>
            <w:r w:rsidR="00992BC8">
              <w:t xml:space="preserve"> la cantidad</w:t>
            </w:r>
            <w:r w:rsidRPr="00CB3143">
              <w:t xml:space="preserve"> disponible en el depósito de productos importados, solicita el traspaso de productos de este último al d</w:t>
            </w:r>
            <w:r w:rsidR="00992BC8">
              <w:t>epósito de productos terminados o, en el caso de productos Fabricados, notifica al área de producción.</w:t>
            </w:r>
          </w:p>
          <w:p w14:paraId="349C82F0" w14:textId="77777777" w:rsidR="00C7061A" w:rsidRPr="00CB3143" w:rsidRDefault="00371D92" w:rsidP="00371D92">
            <w:r w:rsidRPr="00CB3143">
              <w:t>Fin del CU.</w:t>
            </w:r>
          </w:p>
        </w:tc>
      </w:tr>
    </w:tbl>
    <w:p w14:paraId="12614C17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D92"/>
    <w:rsid w:val="00371D92"/>
    <w:rsid w:val="00512B66"/>
    <w:rsid w:val="00602FA3"/>
    <w:rsid w:val="006245C7"/>
    <w:rsid w:val="00682F3C"/>
    <w:rsid w:val="006B6D4B"/>
    <w:rsid w:val="00812E10"/>
    <w:rsid w:val="00992BC8"/>
    <w:rsid w:val="00A97600"/>
    <w:rsid w:val="00BD2F26"/>
    <w:rsid w:val="00C7061A"/>
    <w:rsid w:val="00CB3143"/>
    <w:rsid w:val="00CD204D"/>
    <w:rsid w:val="00D837B7"/>
    <w:rsid w:val="00D842C6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2C3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</Template>
  <TotalTime>9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Piscio</cp:lastModifiedBy>
  <cp:revision>7</cp:revision>
  <dcterms:created xsi:type="dcterms:W3CDTF">2010-04-13T10:45:00Z</dcterms:created>
  <dcterms:modified xsi:type="dcterms:W3CDTF">2010-10-14T14:03:00Z</dcterms:modified>
</cp:coreProperties>
</file>