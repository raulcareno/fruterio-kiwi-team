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BF97D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416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EB4CF50" w14:textId="77777777" w:rsidR="00C7061A" w:rsidRDefault="00134E7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98204A9" w14:textId="77777777" w:rsidR="00C7061A" w:rsidRDefault="00134E7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2E824F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5E9E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3FAF6EB" w14:textId="77777777"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DDF71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107869" w14:textId="77777777" w:rsidR="00512B66" w:rsidRDefault="00FD7EDA">
            <w:r>
              <w:t>202</w:t>
            </w:r>
          </w:p>
        </w:tc>
      </w:tr>
      <w:tr w:rsidR="00DC19BB" w14:paraId="0391693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DFFDB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21610DA" w14:textId="77777777" w:rsidR="00DC19BB" w:rsidRDefault="001C0D69">
            <w:r>
              <w:t>Ventas</w:t>
            </w:r>
          </w:p>
        </w:tc>
      </w:tr>
      <w:tr w:rsidR="008F3E09" w14:paraId="0DEF78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D492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6C3A87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C0E3351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7D3A861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5F179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FD9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A83C6C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22E02B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E787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F1C7D9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9AF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E5B6AD3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DD9C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375DF5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2AF34D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0AA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AC6DD63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A280D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D975BF1" w14:textId="77777777" w:rsidR="00C7061A" w:rsidRDefault="0063791E">
            <w:r>
              <w:t>No aplica</w:t>
            </w:r>
          </w:p>
        </w:tc>
      </w:tr>
      <w:tr w:rsidR="00CD204D" w14:paraId="5C20AB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8B2BE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41FB979" w14:textId="77777777" w:rsidR="00CD204D" w:rsidRDefault="00134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01B2328" w14:textId="77777777" w:rsidR="00CD204D" w:rsidRDefault="00134E7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0501C1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5930F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4B78AAF" w14:textId="77777777" w:rsidR="00D842C6" w:rsidRPr="00596BA0" w:rsidRDefault="00995432">
            <w:r>
              <w:t>Registrar los cambios referidos a</w:t>
            </w:r>
            <w:bookmarkStart w:id="1" w:name="_GoBack"/>
            <w:bookmarkEnd w:id="1"/>
            <w:r w:rsidR="00F67623">
              <w:t xml:space="preserve"> </w:t>
            </w:r>
            <w:r w:rsidR="001C0D69">
              <w:t>los datos de un nuevo cliente</w:t>
            </w:r>
          </w:p>
        </w:tc>
      </w:tr>
      <w:tr w:rsidR="00DC19BB" w14:paraId="2515408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260E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F5BF00F" w14:textId="77777777" w:rsidR="00DC19BB" w:rsidRDefault="00DC19BB"/>
        </w:tc>
      </w:tr>
      <w:tr w:rsidR="005C249A" w14:paraId="57729275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91CB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E5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EF6D25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DEF7BF1" w14:textId="77777777"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F67623">
              <w:t xml:space="preserve"> </w:t>
            </w:r>
            <w:r w:rsidR="00E90DCB">
              <w:t>modificaron los datos de la empresa</w:t>
            </w:r>
            <w:r>
              <w:t xml:space="preserve"> cliente en el Sistema</w:t>
            </w:r>
          </w:p>
        </w:tc>
      </w:tr>
      <w:tr w:rsidR="005C249A" w14:paraId="4667EA78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7E6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722FE7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489459F" w14:textId="77777777" w:rsidR="00771C07" w:rsidRDefault="008706CA" w:rsidP="00F67623">
            <w:pPr>
              <w:pStyle w:val="Prrafodelista"/>
              <w:numPr>
                <w:ilvl w:val="0"/>
                <w:numId w:val="1"/>
              </w:numPr>
            </w:pPr>
            <w:r>
              <w:t>El V</w:t>
            </w:r>
            <w:r w:rsidR="00B53BAF">
              <w:t>iajante no confirma la</w:t>
            </w:r>
            <w:r w:rsidR="00F67623">
              <w:t xml:space="preserve"> modificación</w:t>
            </w:r>
            <w:r w:rsidR="00B53BAF">
              <w:t xml:space="preserve"> </w:t>
            </w:r>
            <w:r w:rsidR="00F67623">
              <w:t>efectuada a la empresa</w:t>
            </w:r>
            <w:r w:rsidR="00B53BAF">
              <w:t xml:space="preserve"> cliente</w:t>
            </w:r>
          </w:p>
          <w:p w14:paraId="21409A30" w14:textId="77777777" w:rsidR="008706CA" w:rsidRDefault="008706CA" w:rsidP="008706CA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5C249A" w14:paraId="4DC7031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DEE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02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64F0D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7D0B" w14:textId="77777777"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A39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4B12AD0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189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A6D3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91D07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4D6B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C8FB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64C0B66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041C" w14:textId="77777777"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376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</w:t>
            </w:r>
            <w:r w:rsidR="0090125A">
              <w:t>no existe</w:t>
            </w:r>
            <w:r>
              <w:t>.</w:t>
            </w:r>
          </w:p>
          <w:p w14:paraId="51D59609" w14:textId="77777777"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09E9ADE4" w14:textId="77777777"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9E23F7" w14:paraId="72DBFDB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E8F" w14:textId="77777777" w:rsidR="009E23F7" w:rsidRDefault="009E23F7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86D" w14:textId="77777777"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36242CF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3EF2" w14:textId="77777777"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CD6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6187B7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777E" w14:textId="77777777"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D0FF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DD7CA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208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6EE1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0BE2C3E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5D53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E00B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10A1476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B6A8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00AE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registrar Responsable.</w:t>
            </w:r>
          </w:p>
          <w:p w14:paraId="07ABEF27" w14:textId="77777777"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6A0259C5" w14:textId="77777777"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</w:t>
            </w:r>
            <w:proofErr w:type="spellStart"/>
            <w:r>
              <w:t>opci</w:t>
            </w:r>
            <w:r>
              <w:rPr>
                <w:lang w:val="es-ES"/>
              </w:rPr>
              <w:t>ón</w:t>
            </w:r>
            <w:proofErr w:type="spellEnd"/>
            <w:r>
              <w:rPr>
                <w:lang w:val="es-ES"/>
              </w:rPr>
              <w:t xml:space="preserve"> modificar Responsable.</w:t>
            </w:r>
          </w:p>
          <w:p w14:paraId="773ADA04" w14:textId="77777777"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27CACA89" w14:textId="77777777"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eliminar Responsable.</w:t>
            </w:r>
          </w:p>
          <w:p w14:paraId="29C89FA5" w14:textId="77777777"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B53BAF" w14:paraId="4C2A295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2D8" w14:textId="77777777" w:rsidR="00B53BAF" w:rsidRDefault="00BB2EEB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Confirma la </w:t>
            </w:r>
            <w:r w:rsidR="009E23F7">
              <w:t>modificación</w:t>
            </w:r>
            <w:r>
              <w:t xml:space="preserve">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8C51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confirma la </w:t>
            </w:r>
            <w:r w:rsidR="009E23F7">
              <w:t>modificación</w:t>
            </w:r>
            <w:r>
              <w:t xml:space="preserve"> de los datos de la Empresa Cliente.</w:t>
            </w:r>
          </w:p>
          <w:p w14:paraId="77DBF3F0" w14:textId="77777777"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51668A9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9858" w14:textId="77777777"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 xml:space="preserve">istema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21D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6ED1749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13A6" w14:textId="77777777" w:rsidR="00514125" w:rsidRDefault="009E23F7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</w:t>
            </w:r>
            <w:r w:rsidR="00514125">
              <w:t xml:space="preserve">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6E0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54D599D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5837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2434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DFBDB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7C64E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73BBF" w14:textId="77777777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028BC2E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28C0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7A0AC" w14:textId="77777777" w:rsidR="00654C01" w:rsidRDefault="00654C01" w:rsidP="00654C01">
            <w:r>
              <w:t>No aplica</w:t>
            </w:r>
          </w:p>
        </w:tc>
      </w:tr>
      <w:tr w:rsidR="00654C01" w14:paraId="69B493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FBD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2E554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5420F3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7CCA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9D51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228E9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7CEE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88D7D" w14:textId="77777777" w:rsidR="00654C01" w:rsidRDefault="00304908" w:rsidP="00654C01">
            <w:r>
              <w:t xml:space="preserve">XXX. </w:t>
            </w:r>
          </w:p>
        </w:tc>
      </w:tr>
      <w:tr w:rsidR="00654C01" w14:paraId="1A471B3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F70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56817" w14:textId="77777777" w:rsidR="00654C01" w:rsidRDefault="00067369" w:rsidP="00654C01">
            <w:r>
              <w:t>No aplica</w:t>
            </w:r>
          </w:p>
        </w:tc>
      </w:tr>
      <w:tr w:rsidR="00654C01" w14:paraId="149323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CC7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533DA" w14:textId="77777777" w:rsidR="00654C01" w:rsidRDefault="00067369" w:rsidP="00654C01">
            <w:r>
              <w:t>No aplica</w:t>
            </w:r>
          </w:p>
        </w:tc>
      </w:tr>
    </w:tbl>
    <w:p w14:paraId="6BCAFE3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7F95"/>
    <w:rsid w:val="000428F7"/>
    <w:rsid w:val="00067369"/>
    <w:rsid w:val="00074C24"/>
    <w:rsid w:val="00134E75"/>
    <w:rsid w:val="001C0D69"/>
    <w:rsid w:val="001F619A"/>
    <w:rsid w:val="0022740A"/>
    <w:rsid w:val="00304908"/>
    <w:rsid w:val="0037754F"/>
    <w:rsid w:val="003C3759"/>
    <w:rsid w:val="003F5E92"/>
    <w:rsid w:val="00512B66"/>
    <w:rsid w:val="00514125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71C07"/>
    <w:rsid w:val="007D25BA"/>
    <w:rsid w:val="00812E10"/>
    <w:rsid w:val="00822675"/>
    <w:rsid w:val="00847BFF"/>
    <w:rsid w:val="008706CA"/>
    <w:rsid w:val="008B4D33"/>
    <w:rsid w:val="008E5DFD"/>
    <w:rsid w:val="008F3E09"/>
    <w:rsid w:val="008F6CE0"/>
    <w:rsid w:val="0090125A"/>
    <w:rsid w:val="00960403"/>
    <w:rsid w:val="00995432"/>
    <w:rsid w:val="009E23F7"/>
    <w:rsid w:val="00A5198D"/>
    <w:rsid w:val="00B32627"/>
    <w:rsid w:val="00B53BAF"/>
    <w:rsid w:val="00B56C2F"/>
    <w:rsid w:val="00B77E81"/>
    <w:rsid w:val="00BB2EEB"/>
    <w:rsid w:val="00BF30BD"/>
    <w:rsid w:val="00C32797"/>
    <w:rsid w:val="00C7061A"/>
    <w:rsid w:val="00C74D24"/>
    <w:rsid w:val="00CD204D"/>
    <w:rsid w:val="00D837B7"/>
    <w:rsid w:val="00D842C6"/>
    <w:rsid w:val="00DC19BB"/>
    <w:rsid w:val="00E31140"/>
    <w:rsid w:val="00E35DA0"/>
    <w:rsid w:val="00E431E7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2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12</cp:revision>
  <dcterms:created xsi:type="dcterms:W3CDTF">2010-05-08T22:20:00Z</dcterms:created>
  <dcterms:modified xsi:type="dcterms:W3CDTF">2010-05-11T03:13:00Z</dcterms:modified>
</cp:coreProperties>
</file>