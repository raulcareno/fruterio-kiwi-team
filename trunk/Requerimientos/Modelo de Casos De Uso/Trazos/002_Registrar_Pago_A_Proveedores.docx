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1604E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1604E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0B21AE">
            <w:bookmarkStart w:id="0" w:name="_GoBack"/>
            <w:bookmarkEnd w:id="0"/>
            <w:r>
              <w:t>Registrar Pago a Proveedores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0B21AE">
            <w:r>
              <w:t>002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0B21AE">
            <w:r>
              <w:t>Compras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1604E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B21A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1604E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1604E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604E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0B21A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0B21A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604E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1604E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0B21AE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0B21A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1604E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0B21AE">
            <w:r>
              <w:t>Registrar un nuevo pago a proveedores, emitiendo la documentación correspondiente al mismo.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552623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un pago a proveedor.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6919E5" w:rsidRDefault="006919E5" w:rsidP="005C249A">
            <w:pPr>
              <w:pStyle w:val="Prrafodelista"/>
              <w:numPr>
                <w:ilvl w:val="0"/>
                <w:numId w:val="1"/>
              </w:numPr>
            </w:pPr>
            <w:r>
              <w:t>El Registro de un nuevo Proveedor fracasa.</w:t>
            </w:r>
          </w:p>
          <w:p w:rsidR="00F11DE2" w:rsidRDefault="00F11DE2" w:rsidP="005C249A">
            <w:pPr>
              <w:pStyle w:val="Prrafodelista"/>
              <w:numPr>
                <w:ilvl w:val="0"/>
                <w:numId w:val="1"/>
              </w:numPr>
            </w:pPr>
            <w:r>
              <w:t>El EC decide no registrar un nuevo Proveedor.</w:t>
            </w:r>
          </w:p>
          <w:p w:rsidR="005C249A" w:rsidRDefault="00552623" w:rsidP="005C249A">
            <w:pPr>
              <w:pStyle w:val="Prrafodelista"/>
              <w:numPr>
                <w:ilvl w:val="0"/>
                <w:numId w:val="1"/>
              </w:numPr>
            </w:pPr>
            <w:r>
              <w:t>El EC no confirma la registración del pago a proveedor.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Pago a Proveedores.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1AE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solicite ingrese la Razón Social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Pr="00960403" w:rsidRDefault="000B21A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1AE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la Razón Social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Pr="00960403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la Razón Social del Proveedor.</w:t>
            </w:r>
          </w:p>
        </w:tc>
      </w:tr>
      <w:tr w:rsidR="000B21AE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del Proveedor según la Razón Social y existe.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Proveedor buscado no existe.</w:t>
            </w:r>
          </w:p>
          <w:p w:rsidR="000B21AE" w:rsidRDefault="000B21AE" w:rsidP="000B21AE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</w:t>
            </w:r>
            <w:r w:rsidR="006919E5">
              <w:t xml:space="preserve"> y pregunta si desea registrar un nuevo proveedor.</w:t>
            </w:r>
          </w:p>
          <w:p w:rsidR="006919E5" w:rsidRDefault="006919E5" w:rsidP="006919E5">
            <w:pPr>
              <w:pStyle w:val="Prrafodelista"/>
              <w:numPr>
                <w:ilvl w:val="3"/>
                <w:numId w:val="3"/>
              </w:numPr>
            </w:pPr>
            <w:r>
              <w:t xml:space="preserve">El EC selecciona la opción </w:t>
            </w:r>
            <w:r w:rsidRPr="006919E5">
              <w:rPr>
                <w:i/>
              </w:rPr>
              <w:t>Registrar Proveedor</w:t>
            </w:r>
            <w:r>
              <w:rPr>
                <w:i/>
              </w:rPr>
              <w:t>.</w:t>
            </w:r>
          </w:p>
          <w:p w:rsidR="006919E5" w:rsidRPr="006919E5" w:rsidRDefault="006919E5" w:rsidP="006919E5">
            <w:pPr>
              <w:pStyle w:val="Prrafodelista"/>
              <w:numPr>
                <w:ilvl w:val="4"/>
                <w:numId w:val="3"/>
              </w:numPr>
            </w:pPr>
            <w:r>
              <w:t xml:space="preserve">El sistema llama al caso de uso </w:t>
            </w:r>
            <w:r w:rsidRPr="006919E5">
              <w:rPr>
                <w:i/>
              </w:rPr>
              <w:t>Registrar Proveedor</w:t>
            </w:r>
            <w:r>
              <w:rPr>
                <w:i/>
              </w:rPr>
              <w:t>.</w:t>
            </w:r>
          </w:p>
          <w:p w:rsidR="006919E5" w:rsidRDefault="006919E5" w:rsidP="006919E5">
            <w:pPr>
              <w:pStyle w:val="Prrafodelista"/>
              <w:numPr>
                <w:ilvl w:val="5"/>
                <w:numId w:val="3"/>
              </w:numPr>
            </w:pPr>
            <w:r>
              <w:t>El registro es exitoso. Ir al paso 5.</w:t>
            </w:r>
          </w:p>
          <w:p w:rsidR="006919E5" w:rsidRDefault="006919E5" w:rsidP="006919E5">
            <w:pPr>
              <w:pStyle w:val="Prrafodelista"/>
              <w:numPr>
                <w:ilvl w:val="5"/>
                <w:numId w:val="3"/>
              </w:numPr>
            </w:pPr>
            <w:r>
              <w:t>El registro fracasa. Se cancela el CU</w:t>
            </w:r>
          </w:p>
          <w:p w:rsidR="006919E5" w:rsidRDefault="006919E5" w:rsidP="006919E5">
            <w:pPr>
              <w:pStyle w:val="Prrafodelista"/>
              <w:numPr>
                <w:ilvl w:val="3"/>
                <w:numId w:val="3"/>
              </w:numPr>
            </w:pPr>
            <w:r>
              <w:t>El EC decide no registrar un nuevo Proveedor. Se cancela el CU.</w:t>
            </w:r>
          </w:p>
        </w:tc>
      </w:tr>
      <w:tr w:rsidR="000B21AE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D45" w:rsidRDefault="000B21AE" w:rsidP="00396D4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muestra, para el Proveedor encontrado, los datos del mismo</w:t>
            </w:r>
            <w:r w:rsidR="00396D45">
              <w:t>: Razón Social, nombre, mail y teléfono.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96D45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D45" w:rsidRDefault="00C34FB5" w:rsidP="00C34FB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para ese P</w:t>
            </w:r>
            <w:r w:rsidR="008163D1">
              <w:t>roveedor las órdenes de compra pendientes</w:t>
            </w:r>
            <w:r w:rsidR="002B2E71">
              <w:t xml:space="preserve"> </w:t>
            </w:r>
            <w:r>
              <w:t>y encuentra alguna.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D45" w:rsidRDefault="00C34FB5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compras pendientes para ese Proveedor.</w:t>
            </w:r>
          </w:p>
          <w:p w:rsidR="00C34FB5" w:rsidRDefault="00C34FB5" w:rsidP="00C34FB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C34FB5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B5" w:rsidRDefault="00C34FB5" w:rsidP="00C34FB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las órdenes de compras pendientes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B5" w:rsidRDefault="00C34FB5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163D1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3D1" w:rsidRDefault="00C34FB5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9E6D0C">
              <w:t xml:space="preserve"> EC selecciona la orden de compra que desea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3D1" w:rsidRDefault="009E6D0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selecciona la orden de compra que desea pagar.</w:t>
            </w:r>
          </w:p>
        </w:tc>
      </w:tr>
      <w:tr w:rsidR="009E6D0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0C" w:rsidRDefault="009E6D0C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sistema, para la orden de compra seleccionada muestra su detalle, mostrando los productos, la cantidad de los mismos y su precio.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0C" w:rsidRDefault="009E6D0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E6D0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0C" w:rsidRDefault="009E6D0C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cada detalle que desea pagar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0C" w:rsidRDefault="009E6D0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no selecciona </w:t>
            </w:r>
            <w:r w:rsidR="002C2C62">
              <w:t>ningún detalle de la orden de compra a pagar.</w:t>
            </w:r>
          </w:p>
        </w:tc>
      </w:tr>
      <w:tr w:rsidR="002C2C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calcula por cada detalle seleccionado el monto total a pagar y lo muestra.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del Banco del cual se realizará el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nombre del Banco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el nombre del Banco</w:t>
            </w:r>
          </w:p>
        </w:tc>
      </w:tr>
      <w:tr w:rsidR="002C2C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92D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92D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92D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92D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D21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del</w:t>
            </w:r>
            <w:r w:rsidR="0004692D">
              <w:t xml:space="preserve"> registro del pago a proveedor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D21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registración del pago a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del pago a proveedor.</w:t>
            </w:r>
          </w:p>
          <w:p w:rsidR="0004692D" w:rsidRDefault="0004692D" w:rsidP="0004692D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04692D" w:rsidRDefault="0004692D" w:rsidP="0004692D">
            <w:pPr>
              <w:pStyle w:val="Prrafodelista"/>
              <w:numPr>
                <w:ilvl w:val="3"/>
                <w:numId w:val="3"/>
              </w:numPr>
            </w:pPr>
            <w:r>
              <w:rPr>
                <w:lang w:val="es-ES_tradnl"/>
              </w:rPr>
              <w:t>Se cancela el CU</w:t>
            </w:r>
          </w:p>
        </w:tc>
      </w:tr>
      <w:tr w:rsidR="000D21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pago a proveedor, con los siguientes datos: fecha, razón </w:t>
            </w:r>
            <w:r w:rsidR="00DD0FEC">
              <w:t>social, nombre, mail y</w:t>
            </w:r>
            <w:r>
              <w:t xml:space="preserve"> teléfono</w:t>
            </w:r>
            <w:r w:rsidR="00DD0FEC">
              <w:t xml:space="preserve"> del proveedor, orden de compra a pagar, nombre del banco, nro. De cuenta y monto total pagado.</w:t>
            </w:r>
            <w:r>
              <w:t xml:space="preserve">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D21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D0FE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EC" w:rsidRDefault="00DD0FEC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EC" w:rsidRDefault="00DD0FE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2C2C62" w:rsidP="00654C01">
            <w:r>
              <w:t>Los pagos realizados a proveedores solo se realizan</w:t>
            </w:r>
            <w:r w:rsidR="000D2162">
              <w:t xml:space="preserve"> por transferencia bancaria.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4411D2" w:rsidRDefault="004411D2" w:rsidP="00654C01">
            <w:pPr>
              <w:rPr>
                <w:i/>
              </w:rPr>
            </w:pPr>
            <w:r w:rsidRPr="004411D2">
              <w:rPr>
                <w:i/>
              </w:rPr>
              <w:t>Registrar Proveedor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6A4BDF6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0B21AE"/>
    <w:rsid w:val="0004692D"/>
    <w:rsid w:val="00067369"/>
    <w:rsid w:val="00074C24"/>
    <w:rsid w:val="000B21AE"/>
    <w:rsid w:val="000D2162"/>
    <w:rsid w:val="001604EA"/>
    <w:rsid w:val="0022740A"/>
    <w:rsid w:val="002B2E71"/>
    <w:rsid w:val="002C2C62"/>
    <w:rsid w:val="00396D45"/>
    <w:rsid w:val="004411D2"/>
    <w:rsid w:val="00512B66"/>
    <w:rsid w:val="00552623"/>
    <w:rsid w:val="00596BA0"/>
    <w:rsid w:val="005C249A"/>
    <w:rsid w:val="00602FA3"/>
    <w:rsid w:val="006245C7"/>
    <w:rsid w:val="00654C01"/>
    <w:rsid w:val="00682F3C"/>
    <w:rsid w:val="006919E5"/>
    <w:rsid w:val="006B6D4B"/>
    <w:rsid w:val="00812E10"/>
    <w:rsid w:val="008163D1"/>
    <w:rsid w:val="00847BFF"/>
    <w:rsid w:val="008F3E09"/>
    <w:rsid w:val="00960403"/>
    <w:rsid w:val="009E6D0C"/>
    <w:rsid w:val="00A5198D"/>
    <w:rsid w:val="00C32797"/>
    <w:rsid w:val="00C34FB5"/>
    <w:rsid w:val="00C7061A"/>
    <w:rsid w:val="00C74D24"/>
    <w:rsid w:val="00CD204D"/>
    <w:rsid w:val="00D837B7"/>
    <w:rsid w:val="00D842C6"/>
    <w:rsid w:val="00DC19BB"/>
    <w:rsid w:val="00DD0FEC"/>
    <w:rsid w:val="00E31140"/>
    <w:rsid w:val="00E70A8B"/>
    <w:rsid w:val="00F11DE2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64</TotalTime>
  <Pages>2</Pages>
  <Words>537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WinuE</cp:lastModifiedBy>
  <cp:revision>10</cp:revision>
  <dcterms:created xsi:type="dcterms:W3CDTF">2010-05-09T18:50:00Z</dcterms:created>
  <dcterms:modified xsi:type="dcterms:W3CDTF">2010-05-09T19:56:00Z</dcterms:modified>
</cp:coreProperties>
</file>