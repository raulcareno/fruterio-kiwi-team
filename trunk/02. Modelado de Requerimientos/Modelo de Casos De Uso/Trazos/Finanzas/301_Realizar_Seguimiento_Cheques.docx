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6D695B" w:rsidP="00396C5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 w:rsidP="00396C5C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EB0FA9" w:rsidP="00396C5C">
            <w:r>
              <w:t>Realizar Seguimiento de</w:t>
            </w:r>
            <w:r w:rsidR="00396C5C">
              <w:t xml:space="preserve"> Cheques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 w:rsidP="00396C5C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396C5C" w:rsidP="00396C5C">
            <w:r>
              <w:t>301</w:t>
            </w:r>
          </w:p>
        </w:tc>
      </w:tr>
      <w:tr w:rsidR="00DC19BB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 w:rsidP="00396C5C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396C5C" w:rsidP="00396C5C">
            <w:r>
              <w:t>Finanzas</w:t>
            </w:r>
          </w:p>
        </w:tc>
      </w:tr>
      <w:tr w:rsidR="008F3E09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396C5C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6C5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396C5C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6C5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396C5C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6C5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396C5C" w:rsidP="00396C5C">
            <w:r>
              <w:t>Encargado de Finanzas (EF)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 w:rsidP="00396C5C">
            <w:r>
              <w:t>No aplica</w:t>
            </w:r>
          </w:p>
        </w:tc>
      </w:tr>
      <w:tr w:rsidR="00CD204D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396C5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B0F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6D695B" w:rsidP="00396C5C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396C5C" w:rsidP="00396C5C">
            <w:r>
              <w:t>Informar sobre los cheques emitidos a la empresa, y</w:t>
            </w:r>
            <w:bookmarkStart w:id="1" w:name="_GoBack"/>
            <w:bookmarkEnd w:id="1"/>
            <w:r>
              <w:t xml:space="preserve"> mostrar el seguimiento de los mismos.</w:t>
            </w:r>
          </w:p>
        </w:tc>
      </w:tr>
      <w:tr w:rsidR="00DC19BB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 w:rsidP="00396C5C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 w:rsidP="00396C5C"/>
        </w:tc>
      </w:tr>
      <w:tr w:rsidR="005C249A" w:rsidTr="00396C5C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 w:rsidP="00396C5C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 w:rsidP="00396C5C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 w:rsidP="00396C5C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396C5C" w:rsidP="00396C5C">
            <w:pPr>
              <w:pStyle w:val="ListParagraph"/>
              <w:numPr>
                <w:ilvl w:val="0"/>
                <w:numId w:val="1"/>
              </w:numPr>
            </w:pPr>
            <w:r>
              <w:t>Informar sobre los cheques emitidos y sus movimientos.</w:t>
            </w:r>
          </w:p>
        </w:tc>
      </w:tr>
      <w:tr w:rsidR="005C249A" w:rsidTr="00396C5C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396C5C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 w:rsidP="00396C5C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96C5C" w:rsidP="00396C5C">
            <w:pPr>
              <w:pStyle w:val="ListParagraph"/>
              <w:numPr>
                <w:ilvl w:val="0"/>
                <w:numId w:val="1"/>
              </w:numPr>
            </w:pPr>
            <w:r>
              <w:t>El EF cancela el CU.</w:t>
            </w:r>
          </w:p>
        </w:tc>
      </w:tr>
      <w:tr w:rsidR="005C249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396C5C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 w:rsidP="00396C5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396C5C" w:rsidP="00396C5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EF selecciona la opción </w:t>
            </w:r>
            <w:r w:rsidR="00EB0FA9">
              <w:t xml:space="preserve">Realizar Seguimiento de </w:t>
            </w:r>
            <w:r>
              <w:rPr>
                <w:i/>
              </w:rPr>
              <w:t>Cheques.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C5C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C5C" w:rsidRPr="008F3E09" w:rsidRDefault="0092176B" w:rsidP="00EB0F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EF </w:t>
            </w:r>
            <w:r w:rsidR="00EB0FA9">
              <w:t>busca los cheques según los criterios de búsqueda presentados.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C5C" w:rsidRPr="00960403" w:rsidRDefault="00396C5C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76B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92176B" w:rsidP="00396C5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el listado de cheques encontrados</w:t>
            </w:r>
            <w:r w:rsidR="00303DAA">
              <w:t xml:space="preserve"> con los siguientes datos: Nro. Cheque, banco, sucursal, nombre, fecha emisión, fecha cobr</w:t>
            </w:r>
            <w:r w:rsidR="00EB0FA9">
              <w:t>o, cobrador y estado del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92176B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76B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EB0FA9" w:rsidP="00396C5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EF modifica el estado del cheque deseado.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EB0FA9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EF no desea modificar el estado de los cheques.</w:t>
            </w:r>
          </w:p>
          <w:p w:rsidR="0005682B" w:rsidRDefault="0005682B" w:rsidP="0005682B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303DA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EB0FA9" w:rsidP="00396C5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actualiza el estado del cheque junto con la fecha.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303DAA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03DA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303DAA" w:rsidP="00396C5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  <w:r w:rsidR="00011C8E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303DAA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3DAA" w:rsidP="00396C5C">
            <w:r>
              <w:t>El EF puede cancelar el CU en cualquier momento.</w:t>
            </w:r>
          </w:p>
          <w:p w:rsidR="00303DAA" w:rsidRPr="00960403" w:rsidRDefault="00303DAA" w:rsidP="00396C5C">
            <w:r>
              <w:t>El proceso de seguimiento consiste en informar si el cheque ha sido usado para otros pagos y el estado del mismo.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396C5C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</w:tbl>
    <w:p w:rsidR="00396C5C" w:rsidRDefault="00396C5C"/>
    <w:p w:rsidR="00812E10" w:rsidRDefault="00396C5C">
      <w:r>
        <w:br w:type="textWrapping" w:clear="all"/>
      </w: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396C5C"/>
    <w:rsid w:val="00011C8E"/>
    <w:rsid w:val="0005682B"/>
    <w:rsid w:val="00067369"/>
    <w:rsid w:val="00074C24"/>
    <w:rsid w:val="001F4A6F"/>
    <w:rsid w:val="0021042B"/>
    <w:rsid w:val="00217701"/>
    <w:rsid w:val="0022740A"/>
    <w:rsid w:val="00303DAA"/>
    <w:rsid w:val="00396C5C"/>
    <w:rsid w:val="003F5E92"/>
    <w:rsid w:val="00512B66"/>
    <w:rsid w:val="0054206B"/>
    <w:rsid w:val="00596BA0"/>
    <w:rsid w:val="005C249A"/>
    <w:rsid w:val="00602FA3"/>
    <w:rsid w:val="006245C7"/>
    <w:rsid w:val="0063791E"/>
    <w:rsid w:val="00654C01"/>
    <w:rsid w:val="00682F3C"/>
    <w:rsid w:val="006B6D4B"/>
    <w:rsid w:val="006D695B"/>
    <w:rsid w:val="00812E10"/>
    <w:rsid w:val="00847BFF"/>
    <w:rsid w:val="00884747"/>
    <w:rsid w:val="008B4D33"/>
    <w:rsid w:val="008E5DFD"/>
    <w:rsid w:val="008F3E09"/>
    <w:rsid w:val="0092176B"/>
    <w:rsid w:val="00960403"/>
    <w:rsid w:val="009F44F1"/>
    <w:rsid w:val="009F72B1"/>
    <w:rsid w:val="00A27474"/>
    <w:rsid w:val="00A5198D"/>
    <w:rsid w:val="00C128A9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EB0FA9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A89D2-F800-48D1-9BF3-00DA8E91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7</cp:revision>
  <dcterms:created xsi:type="dcterms:W3CDTF">2010-08-25T22:01:00Z</dcterms:created>
  <dcterms:modified xsi:type="dcterms:W3CDTF">2011-11-06T18:01:00Z</dcterms:modified>
</cp:coreProperties>
</file>