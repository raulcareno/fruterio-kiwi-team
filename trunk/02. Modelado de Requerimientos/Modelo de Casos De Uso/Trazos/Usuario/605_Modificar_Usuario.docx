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3B07A55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E23AA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1F149F3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30AEBFFA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2D02593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5F24C5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70126072" w14:textId="77777777" w:rsidR="00512B66" w:rsidRDefault="00507470">
            <w:r>
              <w:t>Modificar Usuario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C0AEF2D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1A864B45" w14:textId="77777777" w:rsidR="00512B66" w:rsidRDefault="00507470">
            <w:r>
              <w:t>605</w:t>
            </w:r>
          </w:p>
        </w:tc>
      </w:tr>
      <w:tr w:rsidR="00DC19BB" w14:paraId="538BBDB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24F023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7A1D5D28" w14:textId="77777777" w:rsidR="00DC19BB" w:rsidRDefault="00507470">
            <w:r>
              <w:t xml:space="preserve">Usuario </w:t>
            </w:r>
          </w:p>
        </w:tc>
      </w:tr>
      <w:tr w:rsidR="008F3E09" w14:paraId="7B53BFF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F91A60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9759E02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03B70FE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36A97F1" w14:textId="77777777" w:rsidR="008F3E09" w:rsidRDefault="0050747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A2AF79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F7F7D0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1EAD04A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84565AD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95A5992" w14:textId="77777777" w:rsidR="008F3E09" w:rsidRDefault="0050747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16436A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69A651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91E1CF6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349D14D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1EF38D6" w14:textId="77777777" w:rsidR="008F3E09" w:rsidRDefault="0050747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62DD016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904A2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67A8713" w14:textId="77777777" w:rsidR="00C7061A" w:rsidRDefault="00507470">
            <w:r>
              <w:t>Usuario (U)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359CBED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595311C1" w14:textId="77777777" w:rsidR="00C7061A" w:rsidRDefault="0063791E">
            <w:r>
              <w:t>No aplica</w:t>
            </w:r>
          </w:p>
        </w:tc>
      </w:tr>
      <w:tr w:rsidR="00CD204D" w14:paraId="7439321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8C135A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3FCF475A" w14:textId="77777777" w:rsidR="00CD204D" w:rsidRDefault="00507470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0DF11181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49DDA57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4481D6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4C35DFF5" w14:textId="77777777" w:rsidR="00D842C6" w:rsidRPr="00596BA0" w:rsidRDefault="00507470">
            <w:r>
              <w:rPr>
                <w:rFonts w:ascii="Calibri" w:hAnsi="Calibri"/>
              </w:rPr>
              <w:t>Registrar los cambios referidos a un usuario.</w:t>
            </w:r>
          </w:p>
        </w:tc>
      </w:tr>
      <w:tr w:rsidR="00DC19BB" w14:paraId="65177E7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2118BF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BBF4DC6" w14:textId="77777777" w:rsidR="00DC19BB" w:rsidRDefault="006A3857">
            <w:r>
              <w:t>El usuario debe haber iniciado sesión.</w:t>
            </w:r>
          </w:p>
        </w:tc>
      </w:tr>
      <w:tr w:rsidR="005C249A" w14:paraId="4281F1C2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5B9DC1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42BFDEFD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55DA5CA3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3520B30E" w14:textId="77777777" w:rsidR="003F5E92" w:rsidRDefault="00507470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registran los cambios referidos a un usuario.</w:t>
            </w:r>
          </w:p>
        </w:tc>
      </w:tr>
      <w:tr w:rsidR="005C249A" w14:paraId="51A400F7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78DF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83DAAE0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0D11F20" w14:textId="77777777" w:rsidR="005C249A" w:rsidRDefault="001E50D6" w:rsidP="005C249A">
            <w:pPr>
              <w:pStyle w:val="ListParagraph"/>
              <w:numPr>
                <w:ilvl w:val="0"/>
                <w:numId w:val="1"/>
              </w:numPr>
            </w:pPr>
            <w:r>
              <w:t>El U no confirma los cambios realizados</w:t>
            </w:r>
          </w:p>
        </w:tc>
      </w:tr>
      <w:tr w:rsidR="005C249A" w14:paraId="608D303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5E49E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02F8F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2309DE6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1284" w14:textId="77777777" w:rsidR="005C249A" w:rsidRPr="008F3E09" w:rsidRDefault="00507470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CU comienza cuando el Usuario selecciona la opción Modificar Usuario.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0595" w14:textId="77777777"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7470" w14:paraId="03BF268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4DA06" w14:textId="0FC12AC9" w:rsidR="00507470" w:rsidRPr="008F3E09" w:rsidRDefault="00507470" w:rsidP="003969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</w:t>
            </w:r>
            <w:r w:rsidR="00396909">
              <w:t xml:space="preserve"> U ingresa usuario y contraseña del usuario a modificar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CFE28" w14:textId="77777777" w:rsidR="00507470" w:rsidRPr="00960403" w:rsidRDefault="0050747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07470" w14:paraId="1C6E318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64616" w14:textId="77777777" w:rsidR="00507470" w:rsidRPr="008F3E09" w:rsidRDefault="00DE0383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U realiza las modificaciones correspondientes.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9E8B" w14:textId="77777777" w:rsidR="00507470" w:rsidRPr="00960403" w:rsidRDefault="0050747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E0383" w14:paraId="355B005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0067A" w14:textId="77777777" w:rsidR="00DE0383" w:rsidRDefault="001E50D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confirme los cambios realzad</w:t>
            </w:r>
            <w:bookmarkStart w:id="1" w:name="_GoBack"/>
            <w:bookmarkEnd w:id="1"/>
            <w:r>
              <w:t>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53C1" w14:textId="77777777" w:rsidR="00DE0383" w:rsidRPr="00960403" w:rsidRDefault="00DE038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E0383" w14:paraId="49DD139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99CD0" w14:textId="77777777" w:rsidR="00DE0383" w:rsidRDefault="001E50D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U confirma los cambios realizados.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1DE21" w14:textId="77777777" w:rsidR="00DE0383" w:rsidRDefault="001E50D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U no confirma los cambios realizados.</w:t>
            </w:r>
          </w:p>
          <w:p w14:paraId="7D63A0E1" w14:textId="77777777" w:rsidR="001E50D6" w:rsidRDefault="001E50D6" w:rsidP="001E50D6">
            <w:pPr>
              <w:pStyle w:val="ListParagraph"/>
              <w:numPr>
                <w:ilvl w:val="2"/>
                <w:numId w:val="3"/>
              </w:numPr>
              <w:rPr>
                <w:lang w:val="es-ES_tradnl"/>
              </w:rPr>
            </w:pPr>
            <w:r w:rsidRPr="001E50D6">
              <w:rPr>
                <w:lang w:val="es-ES_tradnl"/>
              </w:rPr>
              <w:t>El sistema informa situación</w:t>
            </w:r>
            <w:r>
              <w:rPr>
                <w:lang w:val="es-ES_tradnl"/>
              </w:rPr>
              <w:t>.</w:t>
            </w:r>
          </w:p>
          <w:p w14:paraId="721FD28B" w14:textId="77777777" w:rsidR="001E50D6" w:rsidRPr="001E50D6" w:rsidRDefault="001E50D6" w:rsidP="001E50D6">
            <w:pPr>
              <w:pStyle w:val="ListParagraph"/>
              <w:numPr>
                <w:ilvl w:val="3"/>
                <w:numId w:val="3"/>
              </w:numPr>
              <w:rPr>
                <w:lang w:val="es-ES_tradnl"/>
              </w:rPr>
            </w:pPr>
            <w:r>
              <w:rPr>
                <w:lang w:val="es-ES_tradnl"/>
              </w:rPr>
              <w:t>Se cancela el CU.</w:t>
            </w:r>
          </w:p>
        </w:tc>
      </w:tr>
      <w:tr w:rsidR="001E50D6" w14:paraId="3F2BB8F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61DEA" w14:textId="77777777" w:rsidR="001E50D6" w:rsidRDefault="001E50D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registra los cambios en los datos del usuario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7678" w14:textId="77777777" w:rsidR="001E50D6" w:rsidRPr="00960403" w:rsidRDefault="001E50D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E50D6" w14:paraId="42C2A3C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316E" w14:textId="77777777" w:rsidR="001E50D6" w:rsidRDefault="001E50D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FDF0" w14:textId="77777777" w:rsidR="001E50D6" w:rsidRPr="00960403" w:rsidRDefault="001E50D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198C498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11B6A0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97EDD9" w14:textId="77777777" w:rsidR="00654C01" w:rsidRPr="00960403" w:rsidRDefault="00654C01" w:rsidP="00654C01">
            <w:r>
              <w:t>No aplica</w:t>
            </w:r>
          </w:p>
        </w:tc>
      </w:tr>
      <w:tr w:rsidR="00654C01" w14:paraId="59FF6D5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ED22D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5DC946" w14:textId="77777777" w:rsidR="00654C01" w:rsidRDefault="00654C01" w:rsidP="00654C01">
            <w:r>
              <w:t>No aplica</w:t>
            </w:r>
          </w:p>
        </w:tc>
      </w:tr>
      <w:tr w:rsidR="00654C01" w14:paraId="51165F2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12F74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A43F1E" w14:textId="77777777" w:rsidR="00654C01" w:rsidRDefault="00067369" w:rsidP="00654C01">
            <w:r>
              <w:t>No aplica</w:t>
            </w:r>
          </w:p>
        </w:tc>
      </w:tr>
      <w:tr w:rsidR="00654C01" w14:paraId="7B0F3E3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4E362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80A38D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2459C08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D20C9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3A8DAC" w14:textId="77777777" w:rsidR="00654C01" w:rsidRDefault="00067369" w:rsidP="00654C01">
            <w:r>
              <w:t>No aplica</w:t>
            </w:r>
          </w:p>
        </w:tc>
      </w:tr>
      <w:tr w:rsidR="00654C01" w14:paraId="7D749F1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3BA1A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B48C3B" w14:textId="77777777" w:rsidR="00654C01" w:rsidRDefault="00067369" w:rsidP="00654C01">
            <w:r>
              <w:t>No aplica</w:t>
            </w:r>
          </w:p>
        </w:tc>
      </w:tr>
      <w:tr w:rsidR="00654C01" w14:paraId="21773E4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08A95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5498D0" w14:textId="77777777" w:rsidR="00654C01" w:rsidRDefault="00067369" w:rsidP="00654C01">
            <w:r>
              <w:t>No aplica</w:t>
            </w:r>
          </w:p>
        </w:tc>
      </w:tr>
    </w:tbl>
    <w:p w14:paraId="769DE889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470"/>
    <w:rsid w:val="00067369"/>
    <w:rsid w:val="00074C24"/>
    <w:rsid w:val="001E50D6"/>
    <w:rsid w:val="00217701"/>
    <w:rsid w:val="0022740A"/>
    <w:rsid w:val="00396909"/>
    <w:rsid w:val="003F5E92"/>
    <w:rsid w:val="00507470"/>
    <w:rsid w:val="00512B66"/>
    <w:rsid w:val="00596BA0"/>
    <w:rsid w:val="005C249A"/>
    <w:rsid w:val="00602FA3"/>
    <w:rsid w:val="006245C7"/>
    <w:rsid w:val="0063791E"/>
    <w:rsid w:val="00654C01"/>
    <w:rsid w:val="00682F3C"/>
    <w:rsid w:val="006A3857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DE0383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2A9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31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apisciol</cp:lastModifiedBy>
  <cp:revision>2</cp:revision>
  <dcterms:created xsi:type="dcterms:W3CDTF">2010-05-30T20:59:00Z</dcterms:created>
  <dcterms:modified xsi:type="dcterms:W3CDTF">2011-10-17T20:34:00Z</dcterms:modified>
</cp:coreProperties>
</file>