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4AA07595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6499FE" w14:textId="77777777" w:rsidR="00C7061A" w:rsidRPr="00722925" w:rsidRDefault="00C7061A">
            <w:pPr>
              <w:rPr>
                <w:b/>
              </w:rPr>
            </w:pPr>
            <w:r w:rsidRPr="00722925">
              <w:rPr>
                <w:b/>
              </w:rPr>
              <w:t>Nivel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F749D4F" w14:textId="77777777" w:rsidR="00C7061A" w:rsidRPr="00722925" w:rsidRDefault="00C7061A" w:rsidP="00C7061A">
            <w:r w:rsidRPr="00722925">
              <w:rPr>
                <w:rFonts w:cstheme="minorHAnsi"/>
              </w:rPr>
              <w:sym w:font="Wingdings" w:char="F0FD"/>
            </w:r>
            <w:r w:rsidRPr="00722925">
              <w:rPr>
                <w:rFonts w:cstheme="minorHAnsi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17C3B917" w14:textId="77777777" w:rsidR="00C7061A" w:rsidRPr="00722925" w:rsidRDefault="00C7061A">
            <w:r w:rsidRPr="00722925">
              <w:rPr>
                <w:rFonts w:cstheme="minorHAnsi"/>
              </w:rPr>
              <w:sym w:font="Wingdings" w:char="F0A8"/>
            </w:r>
            <w:r w:rsidRPr="00722925">
              <w:rPr>
                <w:rFonts w:cstheme="minorHAnsi"/>
              </w:rPr>
              <w:t>Sistema</w:t>
            </w:r>
          </w:p>
        </w:tc>
      </w:tr>
      <w:tr w:rsidR="00512B66" w14:paraId="7EE5C5C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CBA0E3" w14:textId="77777777" w:rsidR="00512B66" w:rsidRPr="00722925" w:rsidRDefault="00512B66">
            <w:pPr>
              <w:rPr>
                <w:b/>
              </w:rPr>
            </w:pPr>
            <w:r w:rsidRPr="00722925">
              <w:rPr>
                <w:rFonts w:cstheme="minorHAnsi"/>
                <w:b/>
              </w:rPr>
              <w:t>Nombre de CU: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06E7CA15" w14:textId="77777777" w:rsidR="00512B66" w:rsidRPr="00722925" w:rsidRDefault="008976CF">
            <w:r w:rsidRPr="00722925">
              <w:t>Realizar Cobro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05404227" w14:textId="77777777" w:rsidR="00512B66" w:rsidRPr="00722925" w:rsidRDefault="006245C7">
            <w:pPr>
              <w:rPr>
                <w:b/>
              </w:rPr>
            </w:pPr>
            <w:r w:rsidRPr="00722925">
              <w:rPr>
                <w:b/>
              </w:rPr>
              <w:t>ID:</w:t>
            </w:r>
          </w:p>
        </w:tc>
        <w:tc>
          <w:tcPr>
            <w:tcW w:w="708" w:type="dxa"/>
            <w:tcBorders>
              <w:left w:val="nil"/>
            </w:tcBorders>
          </w:tcPr>
          <w:p w14:paraId="0D368054" w14:textId="5E2B2FED" w:rsidR="00512B66" w:rsidRPr="00722925" w:rsidRDefault="00B66093">
            <w:r w:rsidRPr="00722925">
              <w:t>04</w:t>
            </w:r>
          </w:p>
        </w:tc>
      </w:tr>
      <w:tr w:rsidR="00C7061A" w14:paraId="114C7ACE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E1EE30" w14:textId="77777777" w:rsidR="00C7061A" w:rsidRPr="00722925" w:rsidRDefault="00C7061A">
            <w:pPr>
              <w:rPr>
                <w:b/>
              </w:rPr>
            </w:pPr>
            <w:r w:rsidRPr="00722925">
              <w:rPr>
                <w:b/>
              </w:rPr>
              <w:t>Actor principal:</w:t>
            </w:r>
          </w:p>
        </w:tc>
        <w:tc>
          <w:tcPr>
            <w:tcW w:w="2436" w:type="dxa"/>
            <w:tcBorders>
              <w:left w:val="nil"/>
            </w:tcBorders>
          </w:tcPr>
          <w:p w14:paraId="297B8194" w14:textId="77777777" w:rsidR="00C7061A" w:rsidRPr="00722925" w:rsidRDefault="008976CF">
            <w:r w:rsidRPr="00722925">
              <w:t>Cliente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0226D1F4" w14:textId="77777777" w:rsidR="00C7061A" w:rsidRPr="00722925" w:rsidRDefault="00C7061A">
            <w:pPr>
              <w:rPr>
                <w:b/>
              </w:rPr>
            </w:pPr>
            <w:r w:rsidRPr="00722925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2651202F" w14:textId="4AA2308D" w:rsidR="00C7061A" w:rsidRPr="00722925" w:rsidRDefault="00056A61">
            <w:r>
              <w:t>No aplica</w:t>
            </w:r>
            <w:bookmarkStart w:id="0" w:name="_GoBack"/>
            <w:bookmarkEnd w:id="0"/>
          </w:p>
        </w:tc>
      </w:tr>
      <w:tr w:rsidR="00CD204D" w14:paraId="0139932E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0FDF24" w14:textId="77777777" w:rsidR="00CD204D" w:rsidRPr="00722925" w:rsidRDefault="00CD204D" w:rsidP="00190A8C">
            <w:pPr>
              <w:rPr>
                <w:b/>
              </w:rPr>
            </w:pPr>
            <w:r w:rsidRPr="00722925">
              <w:rPr>
                <w:b/>
              </w:rPr>
              <w:t>Tipo de CU: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01F04BA9" w14:textId="77777777" w:rsidR="00CD204D" w:rsidRPr="00722925" w:rsidRDefault="00CD204D" w:rsidP="00CD204D">
            <w:r w:rsidRPr="00722925">
              <w:rPr>
                <w:rFonts w:cstheme="minorHAnsi"/>
              </w:rPr>
              <w:sym w:font="Wingdings" w:char="F0FD"/>
            </w:r>
            <w:r w:rsidRPr="00722925">
              <w:rPr>
                <w:rFonts w:cstheme="minorHAnsi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7A93553A" w14:textId="77777777" w:rsidR="00CD204D" w:rsidRPr="00722925" w:rsidRDefault="00CD204D" w:rsidP="00CD204D">
            <w:r w:rsidRPr="00722925">
              <w:rPr>
                <w:rFonts w:cstheme="minorHAnsi"/>
              </w:rPr>
              <w:sym w:font="Wingdings" w:char="F0A8"/>
            </w:r>
            <w:r w:rsidRPr="00722925">
              <w:rPr>
                <w:rFonts w:cstheme="minorHAnsi"/>
              </w:rPr>
              <w:t>Abstracto</w:t>
            </w:r>
          </w:p>
        </w:tc>
      </w:tr>
      <w:tr w:rsidR="00D842C6" w14:paraId="144A9157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CFEE8E" w14:textId="77777777" w:rsidR="00D842C6" w:rsidRPr="00722925" w:rsidRDefault="00C7061A">
            <w:pPr>
              <w:rPr>
                <w:b/>
              </w:rPr>
            </w:pPr>
            <w:r w:rsidRPr="00722925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7BFF82D1" w14:textId="77777777" w:rsidR="00D842C6" w:rsidRPr="00722925" w:rsidRDefault="008976CF">
            <w:r w:rsidRPr="00722925">
              <w:rPr>
                <w:rFonts w:cstheme="minorHAnsi"/>
              </w:rPr>
              <w:t>Cobrar al cliente la mercadería entregada</w:t>
            </w:r>
          </w:p>
        </w:tc>
      </w:tr>
      <w:tr w:rsidR="00D842C6" w14:paraId="4EF0252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B666CA" w14:textId="77777777" w:rsidR="00D842C6" w:rsidRPr="00722925" w:rsidRDefault="00C7061A">
            <w:pPr>
              <w:rPr>
                <w:b/>
              </w:rPr>
            </w:pPr>
            <w:r w:rsidRPr="00722925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6F91FEFD" w14:textId="77777777" w:rsidR="00D842C6" w:rsidRPr="00722925" w:rsidRDefault="008976CF">
            <w:r w:rsidRPr="00722925">
              <w:t>Se recibe el dinero o los cheques por el monto de la mercadería entregada.</w:t>
            </w:r>
          </w:p>
        </w:tc>
      </w:tr>
      <w:tr w:rsidR="00682F3C" w14:paraId="366D387A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DCEED29" w14:textId="77777777" w:rsidR="00682F3C" w:rsidRPr="00722925" w:rsidRDefault="00682F3C">
            <w:r w:rsidRPr="00722925">
              <w:rPr>
                <w:b/>
              </w:rPr>
              <w:t>Descripción:</w:t>
            </w:r>
          </w:p>
        </w:tc>
      </w:tr>
      <w:tr w:rsidR="00C7061A" w14:paraId="22127AE2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C8075" w14:textId="0F6D3F04" w:rsidR="008976CF" w:rsidRPr="00722925" w:rsidRDefault="008976CF" w:rsidP="008976CF">
            <w:r w:rsidRPr="00722925">
              <w:t>El CU comienza cuando el viajante ha acordado con el cliente el monto total del pedido entregado. El cliente paga el pedido ya sea de contado o con cheques. Se</w:t>
            </w:r>
            <w:r w:rsidR="00B76EBE" w:rsidRPr="00722925">
              <w:t xml:space="preserve"> registra el pedido como pagado con</w:t>
            </w:r>
            <w:r w:rsidR="00F66856" w:rsidRPr="00722925">
              <w:t xml:space="preserve"> la fecha de cobro. Se procede </w:t>
            </w:r>
            <w:r w:rsidR="00AD7647" w:rsidRPr="00722925">
              <w:t xml:space="preserve">a entregar </w:t>
            </w:r>
            <w:r w:rsidR="00F66856" w:rsidRPr="00722925">
              <w:t>al cliente la factura</w:t>
            </w:r>
            <w:r w:rsidR="00A343A8" w:rsidRPr="00722925">
              <w:t xml:space="preserve"> especificando su tipo y el </w:t>
            </w:r>
            <w:r w:rsidR="00F66856" w:rsidRPr="00722925">
              <w:t xml:space="preserve">precio y </w:t>
            </w:r>
            <w:r w:rsidR="00A343A8" w:rsidRPr="00722925">
              <w:t xml:space="preserve">la </w:t>
            </w:r>
            <w:r w:rsidR="00F66856" w:rsidRPr="00722925">
              <w:t>cantidad de cada producto terminado.</w:t>
            </w:r>
            <w:r w:rsidR="00AD7647" w:rsidRPr="00722925">
              <w:t xml:space="preserve"> El Viajante se queda con el duplicado de la factura para la rendición de cuentas a la empresa que también servirá para calcular la comisión para dicho Viajante.</w:t>
            </w:r>
          </w:p>
          <w:p w14:paraId="3B78BDB4" w14:textId="77777777" w:rsidR="00C7061A" w:rsidRPr="00722925" w:rsidRDefault="008976CF" w:rsidP="008976CF">
            <w:r w:rsidRPr="00722925">
              <w:t>Fin del CU.</w:t>
            </w:r>
          </w:p>
        </w:tc>
      </w:tr>
    </w:tbl>
    <w:p w14:paraId="3A00F76F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6CF"/>
    <w:rsid w:val="00056A61"/>
    <w:rsid w:val="00374204"/>
    <w:rsid w:val="00512B66"/>
    <w:rsid w:val="00602FA3"/>
    <w:rsid w:val="006245C7"/>
    <w:rsid w:val="00682F3C"/>
    <w:rsid w:val="006B6D4B"/>
    <w:rsid w:val="00722925"/>
    <w:rsid w:val="00812E10"/>
    <w:rsid w:val="008976CF"/>
    <w:rsid w:val="00A343A8"/>
    <w:rsid w:val="00AD7647"/>
    <w:rsid w:val="00B66093"/>
    <w:rsid w:val="00B76EBE"/>
    <w:rsid w:val="00C7061A"/>
    <w:rsid w:val="00CD204D"/>
    <w:rsid w:val="00D837B7"/>
    <w:rsid w:val="00D842C6"/>
    <w:rsid w:val="00DB6BFC"/>
    <w:rsid w:val="00E70A8B"/>
    <w:rsid w:val="00F66856"/>
    <w:rsid w:val="00F8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B1D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ositorioGoogle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46</TotalTime>
  <Pages>1</Pages>
  <Words>126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Hernan</cp:lastModifiedBy>
  <cp:revision>11</cp:revision>
  <dcterms:created xsi:type="dcterms:W3CDTF">2010-04-13T02:35:00Z</dcterms:created>
  <dcterms:modified xsi:type="dcterms:W3CDTF">2010-05-10T21:45:00Z</dcterms:modified>
</cp:coreProperties>
</file>