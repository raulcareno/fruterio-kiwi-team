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D96ED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D96ED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D96E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D96ED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D96ED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:rsidR="00C5614D" w:rsidRDefault="00732A0E" w:rsidP="00F966E2">
            <w:pPr>
              <w:pStyle w:val="ListParagraph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  <w:r w:rsidR="00D875BC">
              <w:rPr>
                <w:i/>
              </w:rPr>
              <w:t xml:space="preserve"> </w:t>
            </w:r>
            <w:r w:rsidR="00D875BC"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23F00">
            <w:pPr>
              <w:pStyle w:val="ListParagraph"/>
              <w:ind w:left="230"/>
            </w:pPr>
          </w:p>
        </w:tc>
      </w:tr>
      <w:tr w:rsidR="000B39B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0B39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407CC3">
              <w:t xml:space="preserve"> </w:t>
            </w:r>
            <w:r w:rsidR="00D307FA">
              <w:t xml:space="preserve">genera y </w:t>
            </w:r>
            <w:r>
              <w:t xml:space="preserve">muestra el número de lote de producción para el cual </w:t>
            </w:r>
            <w:r w:rsidR="00BB3996">
              <w:t>se está retirando materia prima y la fecha de creación del mismo.</w:t>
            </w:r>
            <w:r w:rsidR="00D875BC">
              <w:t xml:space="preserve"> </w:t>
            </w:r>
            <w:r w:rsidR="00D875BC"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BA7910">
            <w:pPr>
              <w:pStyle w:val="ListParagraph"/>
              <w:ind w:left="230"/>
            </w:pPr>
          </w:p>
        </w:tc>
      </w:tr>
      <w:tr w:rsidR="00C428C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Default="001F2349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C428CB">
              <w:t>a muestra los productos a fabricar disponibles con sus datos</w:t>
            </w:r>
            <w:r w:rsidR="00D875BC">
              <w:t xml:space="preserve">. </w:t>
            </w:r>
            <w:r w:rsidR="00D875BC"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Pr="00960403" w:rsidRDefault="00C428CB" w:rsidP="00623F00">
            <w:pPr>
              <w:pStyle w:val="ListParagraph"/>
              <w:ind w:left="230"/>
            </w:pPr>
          </w:p>
        </w:tc>
      </w:tr>
      <w:tr w:rsidR="00F0588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Default="001C6678" w:rsidP="001C66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selecciona el producto a producir.</w:t>
            </w:r>
            <w:r w:rsidR="00D875BC">
              <w:t xml:space="preserve"> </w:t>
            </w:r>
            <w:r w:rsidR="00D875BC"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Pr="00960403" w:rsidRDefault="00F05883" w:rsidP="00623F00">
            <w:pPr>
              <w:pStyle w:val="ListParagraph"/>
              <w:ind w:left="230"/>
            </w:pPr>
          </w:p>
        </w:tc>
      </w:tr>
      <w:tr w:rsidR="001C667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1C66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producto no ha sido producido anteriormente</w:t>
            </w:r>
            <w:r w:rsidR="00D875BC">
              <w:t xml:space="preserve">. </w:t>
            </w:r>
            <w:r w:rsidR="00D875BC"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F03C0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El producto ha sido producido anteriormente</w:t>
            </w:r>
            <w:r w:rsidR="00D875BC">
              <w:t xml:space="preserve">. </w:t>
            </w:r>
            <w:r w:rsidR="00D875BC">
              <w:rPr>
                <w:b/>
              </w:rPr>
              <w:t>ES5A</w:t>
            </w:r>
          </w:p>
          <w:p w:rsidR="00F03C08" w:rsidRDefault="00F03C08" w:rsidP="00F03C08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Sistema pregunta si se desea clonar el lote de producción anterior</w:t>
            </w:r>
            <w:r w:rsidR="00D875BC">
              <w:t xml:space="preserve">. </w:t>
            </w:r>
            <w:r w:rsidR="00D875BC">
              <w:rPr>
                <w:b/>
              </w:rPr>
              <w:t>ES5A1</w:t>
            </w:r>
          </w:p>
          <w:p w:rsidR="00AF766A" w:rsidRDefault="00AF766A" w:rsidP="00AF766A">
            <w:pPr>
              <w:pStyle w:val="ListParagraph"/>
              <w:numPr>
                <w:ilvl w:val="3"/>
                <w:numId w:val="3"/>
              </w:numPr>
              <w:spacing w:after="200" w:line="276" w:lineRule="auto"/>
            </w:pPr>
            <w:r>
              <w:t>El EDMP desea clonar el lote de producción.</w:t>
            </w:r>
            <w:r w:rsidR="00D875BC">
              <w:rPr>
                <w:b/>
              </w:rPr>
              <w:t>ES5A1A</w:t>
            </w:r>
          </w:p>
          <w:p w:rsidR="00AF766A" w:rsidRDefault="00AF766A" w:rsidP="00AF766A">
            <w:pPr>
              <w:pStyle w:val="ListParagraph"/>
              <w:numPr>
                <w:ilvl w:val="4"/>
                <w:numId w:val="3"/>
              </w:numPr>
              <w:spacing w:after="200" w:line="276" w:lineRule="auto"/>
            </w:pPr>
            <w:r>
              <w:t>El sistema genera un nuevo lote de producción del producto seleccionado con las materias primas y las cantidades de las mismas.</w:t>
            </w:r>
            <w:r w:rsidR="00D875BC">
              <w:t xml:space="preserve"> </w:t>
            </w:r>
            <w:r w:rsidR="00D875BC">
              <w:rPr>
                <w:b/>
              </w:rPr>
              <w:t>ES5A1A1</w:t>
            </w:r>
          </w:p>
          <w:p w:rsidR="00AF766A" w:rsidRDefault="00AF766A" w:rsidP="00AF766A">
            <w:pPr>
              <w:pStyle w:val="ListParagraph"/>
              <w:numPr>
                <w:ilvl w:val="3"/>
                <w:numId w:val="3"/>
              </w:numPr>
              <w:spacing w:after="200" w:line="276" w:lineRule="auto"/>
            </w:pPr>
            <w:r>
              <w:t>El EDMP no desea clonar el lote de producción.</w:t>
            </w:r>
            <w:r w:rsidR="00E16BEF">
              <w:rPr>
                <w:b/>
              </w:rPr>
              <w:t>ES5A1B</w:t>
            </w:r>
          </w:p>
          <w:p w:rsidR="00AF766A" w:rsidRPr="00960403" w:rsidRDefault="00AF766A" w:rsidP="006F44BF">
            <w:pPr>
              <w:pStyle w:val="ListParagraph"/>
              <w:numPr>
                <w:ilvl w:val="4"/>
                <w:numId w:val="3"/>
              </w:numPr>
              <w:spacing w:after="200" w:line="276" w:lineRule="auto"/>
            </w:pPr>
            <w:r>
              <w:t xml:space="preserve">Ir al Paso </w:t>
            </w:r>
            <w:r w:rsidR="006F44BF">
              <w:t>6</w:t>
            </w:r>
            <w:r>
              <w:t>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9368A0">
              <w:t>Sistema</w:t>
            </w:r>
            <w:r w:rsidR="00D875BC">
              <w:t xml:space="preserve"> </w:t>
            </w:r>
            <w:r w:rsidR="0002427B">
              <w:t xml:space="preserve">muestra </w:t>
            </w:r>
            <w:r w:rsidR="00DD2695">
              <w:t xml:space="preserve">las materias primas con los siguientes datos: </w:t>
            </w:r>
            <w:r w:rsidR="0002427B">
              <w:t>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  <w:r w:rsidR="00D875BC">
              <w:t xml:space="preserve"> </w:t>
            </w:r>
            <w:r w:rsidR="00D875BC"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623F00">
            <w:pPr>
              <w:pStyle w:val="ListParagraph"/>
              <w:ind w:left="230"/>
            </w:pPr>
          </w:p>
        </w:tc>
      </w:tr>
      <w:tr w:rsidR="00DD269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Default="00DD2695" w:rsidP="009A68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selecciona la materia prima deseada.</w:t>
            </w:r>
            <w:r w:rsidR="00D875BC"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Pr="00960403" w:rsidRDefault="00DD2695" w:rsidP="00623F00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0C5F9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  <w:r w:rsidR="00D875BC">
              <w:t xml:space="preserve"> </w:t>
            </w:r>
            <w:r w:rsidR="00D875BC"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623F00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4954B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  <w:r w:rsidR="00D875BC">
              <w:t xml:space="preserve"> </w:t>
            </w:r>
            <w:r w:rsidR="00D875BC"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BA7910">
            <w:pPr>
              <w:pStyle w:val="ListParagraph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AF76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  <w:r w:rsidR="00D875BC">
              <w:t xml:space="preserve"> </w:t>
            </w:r>
            <w:r w:rsidR="00D875BC"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940" w:rsidRDefault="00244940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  <w:r w:rsidR="00D875BC">
              <w:t xml:space="preserve"> </w:t>
            </w:r>
            <w:r w:rsidR="00D875BC">
              <w:rPr>
                <w:b/>
              </w:rPr>
              <w:t>ES10A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  <w:r w:rsidR="00D875BC">
              <w:t xml:space="preserve"> </w:t>
            </w:r>
            <w:r w:rsidR="00D875BC">
              <w:rPr>
                <w:b/>
              </w:rPr>
              <w:t>ES10A1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materia prima.</w:t>
            </w:r>
            <w:r w:rsidR="00D875BC">
              <w:t xml:space="preserve"> </w:t>
            </w:r>
            <w:r w:rsidR="00D875BC">
              <w:rPr>
                <w:b/>
              </w:rPr>
              <w:t>ES10A2</w:t>
            </w:r>
          </w:p>
          <w:p w:rsidR="00244940" w:rsidRDefault="00BA7910" w:rsidP="00181487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AF766A">
              <w:t>egresa al paso 9</w:t>
            </w:r>
            <w:r w:rsidR="007B7750">
              <w:t>.</w:t>
            </w:r>
          </w:p>
          <w:p w:rsidR="00E64637" w:rsidRDefault="00E64637" w:rsidP="00623F00">
            <w:pPr>
              <w:pStyle w:val="ListParagraph"/>
              <w:ind w:left="230"/>
            </w:pPr>
          </w:p>
        </w:tc>
      </w:tr>
      <w:tr w:rsidR="000B09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AF76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AF766A">
              <w:t>la cantidad de producto a f</w:t>
            </w:r>
            <w:r>
              <w:t>abricar.</w:t>
            </w:r>
            <w:r w:rsidR="00D875BC">
              <w:t xml:space="preserve"> </w:t>
            </w:r>
            <w:r w:rsidR="00D875BC"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D72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E16BE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datos del producto a fabricar.</w:t>
            </w:r>
            <w:r w:rsidR="00D875BC">
              <w:t xml:space="preserve"> </w:t>
            </w:r>
            <w:r w:rsidR="00D875BC"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2449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16BE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1F2349">
              <w:t xml:space="preserve">Sistema </w:t>
            </w:r>
            <w:r w:rsidR="007051CB">
              <w:t>solicita la confirmación del</w:t>
            </w:r>
            <w:r w:rsidR="00255A43">
              <w:t>a registración</w:t>
            </w:r>
            <w:r w:rsidR="007051CB">
              <w:t>.</w:t>
            </w:r>
            <w:r w:rsidR="00D875BC">
              <w:t xml:space="preserve"> </w:t>
            </w:r>
            <w:r w:rsidR="00D875BC">
              <w:rPr>
                <w:b/>
              </w:rPr>
              <w:t>S13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  <w:bookmarkStart w:id="1" w:name="_GoBack"/>
            <w:bookmarkEnd w:id="1"/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255A4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  <w:r w:rsidR="00D875BC">
              <w:t xml:space="preserve"> </w:t>
            </w:r>
            <w:r w:rsidR="00D875BC">
              <w:rPr>
                <w:b/>
              </w:rPr>
              <w:t>A14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  <w:r w:rsidR="00D875BC">
              <w:t xml:space="preserve"> </w:t>
            </w:r>
            <w:r w:rsidR="00D875BC">
              <w:rPr>
                <w:b/>
              </w:rPr>
              <w:t>EA14A</w:t>
            </w:r>
          </w:p>
          <w:p w:rsidR="00244940" w:rsidRDefault="00244940" w:rsidP="00244940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:rsidR="004424E3" w:rsidRDefault="00255A43" w:rsidP="00255A43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87532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076778">
              <w:t>, emitiendo la planilla de producción</w:t>
            </w:r>
            <w:r w:rsidR="00606AE9">
              <w:t xml:space="preserve"> </w:t>
            </w:r>
            <w:r w:rsidR="00F711CC">
              <w:t>de salida de materia prima</w:t>
            </w:r>
            <w:r w:rsidR="00606AE9">
              <w:t xml:space="preserve">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076778">
              <w:t xml:space="preserve">se registra el Lote con la fecha de creación y el estado registrado y el número de </w:t>
            </w:r>
            <w:r w:rsidR="003A1410">
              <w:t>generado al comienzo.</w:t>
            </w:r>
            <w:r w:rsidR="00D875BC">
              <w:t xml:space="preserve"> </w:t>
            </w:r>
            <w:r w:rsidR="00D875BC">
              <w:rPr>
                <w:b/>
              </w:rPr>
              <w:t>S15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ListParagraph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23F00" w:rsidP="00654C01">
            <w:r>
              <w:t>El EDMP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831B0" w:rsidRDefault="004831B0" w:rsidP="00654C01">
            <w:r w:rsidRPr="004831B0">
              <w:t>CU 116. Consultar Materia Prima.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42631"/>
    <w:rsid w:val="00067369"/>
    <w:rsid w:val="00074C24"/>
    <w:rsid w:val="00076778"/>
    <w:rsid w:val="000B0969"/>
    <w:rsid w:val="000B39BA"/>
    <w:rsid w:val="000C4F46"/>
    <w:rsid w:val="000C5F9A"/>
    <w:rsid w:val="00181487"/>
    <w:rsid w:val="001C6678"/>
    <w:rsid w:val="001D06EA"/>
    <w:rsid w:val="001F2349"/>
    <w:rsid w:val="0022740A"/>
    <w:rsid w:val="00240E54"/>
    <w:rsid w:val="00244940"/>
    <w:rsid w:val="00255A43"/>
    <w:rsid w:val="002703D5"/>
    <w:rsid w:val="00273C01"/>
    <w:rsid w:val="00310776"/>
    <w:rsid w:val="003116CD"/>
    <w:rsid w:val="00327FB3"/>
    <w:rsid w:val="00376819"/>
    <w:rsid w:val="00376901"/>
    <w:rsid w:val="003A1410"/>
    <w:rsid w:val="00407CC3"/>
    <w:rsid w:val="00431B3A"/>
    <w:rsid w:val="004424E3"/>
    <w:rsid w:val="00464AAD"/>
    <w:rsid w:val="004831B0"/>
    <w:rsid w:val="004954B0"/>
    <w:rsid w:val="00512B66"/>
    <w:rsid w:val="00525C31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6F44BF"/>
    <w:rsid w:val="006F77A7"/>
    <w:rsid w:val="007051CB"/>
    <w:rsid w:val="00713184"/>
    <w:rsid w:val="00725F34"/>
    <w:rsid w:val="00732A0E"/>
    <w:rsid w:val="00783F6B"/>
    <w:rsid w:val="007B7750"/>
    <w:rsid w:val="007C4B0C"/>
    <w:rsid w:val="007D72AC"/>
    <w:rsid w:val="00803EB3"/>
    <w:rsid w:val="00812E10"/>
    <w:rsid w:val="00847BFF"/>
    <w:rsid w:val="00875321"/>
    <w:rsid w:val="008F3E09"/>
    <w:rsid w:val="009368A0"/>
    <w:rsid w:val="00960403"/>
    <w:rsid w:val="00977279"/>
    <w:rsid w:val="009865CC"/>
    <w:rsid w:val="009A68A9"/>
    <w:rsid w:val="00A5198D"/>
    <w:rsid w:val="00A82FDE"/>
    <w:rsid w:val="00AF766A"/>
    <w:rsid w:val="00BA7910"/>
    <w:rsid w:val="00BB3996"/>
    <w:rsid w:val="00C1603C"/>
    <w:rsid w:val="00C16AE8"/>
    <w:rsid w:val="00C32797"/>
    <w:rsid w:val="00C428CB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875BC"/>
    <w:rsid w:val="00D96EDC"/>
    <w:rsid w:val="00DC19BB"/>
    <w:rsid w:val="00DD2695"/>
    <w:rsid w:val="00DE58FF"/>
    <w:rsid w:val="00E16BEF"/>
    <w:rsid w:val="00E20DDA"/>
    <w:rsid w:val="00E31140"/>
    <w:rsid w:val="00E64637"/>
    <w:rsid w:val="00E70A8B"/>
    <w:rsid w:val="00F03C08"/>
    <w:rsid w:val="00F05883"/>
    <w:rsid w:val="00F47282"/>
    <w:rsid w:val="00F711CC"/>
    <w:rsid w:val="00F81DF6"/>
    <w:rsid w:val="00F953C9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519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60</cp:revision>
  <dcterms:created xsi:type="dcterms:W3CDTF">2010-05-08T16:00:00Z</dcterms:created>
  <dcterms:modified xsi:type="dcterms:W3CDTF">2011-11-09T17:39:00Z</dcterms:modified>
</cp:coreProperties>
</file>