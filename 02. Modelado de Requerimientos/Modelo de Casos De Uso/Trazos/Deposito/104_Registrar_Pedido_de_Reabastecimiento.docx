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2DE4A5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A94C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E12C9" w14:textId="77777777" w:rsidR="00C7061A" w:rsidRDefault="00190D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A536F61" w14:textId="4E32BE28" w:rsidR="00C7061A" w:rsidRDefault="00190D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14:paraId="038667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32C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9DD352E" w14:textId="75F67022"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4DEC5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671B700" w14:textId="77777777" w:rsidR="00512B66" w:rsidRDefault="00327FB3">
            <w:r>
              <w:t>10</w:t>
            </w:r>
            <w:r w:rsidR="00502360">
              <w:t>4</w:t>
            </w:r>
          </w:p>
        </w:tc>
      </w:tr>
      <w:tr w:rsidR="00DC19BB" w14:paraId="0216986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02D8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1F2D37" w14:textId="77777777" w:rsidR="00DC19BB" w:rsidRDefault="00C16AE8">
            <w:r>
              <w:t>Depósito</w:t>
            </w:r>
          </w:p>
        </w:tc>
      </w:tr>
      <w:tr w:rsidR="008F3E09" w14:paraId="5FB471E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0B5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2A971E6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836BA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C5E379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94E8F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24F5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2A545C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1727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CCC02D0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A9A670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AFC7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7430CD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8124EE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9728D0F" w14:textId="77777777" w:rsidR="008F3E09" w:rsidRDefault="00190D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19AE0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6FEE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1265EB0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0B6F3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9B64C52" w14:textId="77777777" w:rsidR="00C7061A" w:rsidRDefault="00C7061A"/>
        </w:tc>
      </w:tr>
      <w:tr w:rsidR="00CD204D" w14:paraId="572302B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71C5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F6BF0B" w14:textId="77777777" w:rsidR="00CD204D" w:rsidRDefault="00190D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B0C04DA" w14:textId="77777777" w:rsidR="00CD204D" w:rsidRDefault="00190D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44A8B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B6F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E5815D7" w14:textId="6B0C4858" w:rsidR="00D842C6" w:rsidRPr="00596BA0" w:rsidRDefault="00C61E8F" w:rsidP="00F00CC9">
            <w:r>
              <w:t>Registrar pedido</w:t>
            </w:r>
            <w:r w:rsidR="00F00CC9">
              <w:t xml:space="preserve"> de reabastecimiento de productos importados para el depósito de productos terminados</w:t>
            </w:r>
            <w:r w:rsidR="00C16AE8">
              <w:t>.</w:t>
            </w:r>
          </w:p>
        </w:tc>
      </w:tr>
      <w:tr w:rsidR="00DC19BB" w14:paraId="324F1E7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6846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D1A90D" w14:textId="77777777" w:rsidR="00DC19BB" w:rsidRDefault="00DC19BB" w:rsidP="000C4F46"/>
        </w:tc>
      </w:tr>
      <w:tr w:rsidR="005C249A" w14:paraId="53F8838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5033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FE64CD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11DCFB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15F22D" w14:textId="1301D948" w:rsidR="00FC7E87" w:rsidRDefault="00402F70" w:rsidP="00402F70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reabastecimiento de productos importados para el d</w:t>
            </w:r>
            <w:r>
              <w:t>epósito de productos terminados.</w:t>
            </w:r>
          </w:p>
        </w:tc>
      </w:tr>
      <w:tr w:rsidR="005C249A" w14:paraId="4C1ED9A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FAC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D3A69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8AAEA43" w14:textId="5AADB95B"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14:paraId="7FE9EC65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B11F9C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91F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8B3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D18ECE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D708" w14:textId="7BF99765" w:rsidR="005C249A" w:rsidRPr="008F3E09" w:rsidRDefault="00E64637" w:rsidP="009A62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1E01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2DE63CA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FF0D" w14:textId="5ED54358" w:rsidR="00E64637" w:rsidRDefault="001114AF" w:rsidP="001114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C30A" w14:textId="37A022B2" w:rsidR="00E64637" w:rsidRDefault="00F76777" w:rsidP="00F76777">
            <w:pPr>
              <w:pStyle w:val="Prrafodelista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14:paraId="439B1E1A" w14:textId="1B87B747" w:rsidR="00F76777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14:paraId="2B9C7FF9" w14:textId="30DEADAD" w:rsidR="00F76777" w:rsidRPr="00960403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5CC91F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0808" w14:textId="70E7CDD3" w:rsidR="00E64637" w:rsidRDefault="002F631C" w:rsidP="008035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los resultados de la consulta (</w:t>
            </w:r>
            <w:r w:rsidR="00DB3C17">
              <w:t>Código</w:t>
            </w:r>
            <w:r>
              <w:t xml:space="preserve">., Nombre, Modelo, Color, Tamaño, Marca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EEC1" w14:textId="77777777" w:rsidR="00E64637" w:rsidRPr="00960403" w:rsidRDefault="00E64637" w:rsidP="002F631C"/>
        </w:tc>
      </w:tr>
      <w:tr w:rsidR="00E64637" w14:paraId="4E7AAA1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A296" w14:textId="77777777"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2B1D" w14:textId="77777777" w:rsidR="00E64637" w:rsidRDefault="00E64637" w:rsidP="002F631C"/>
        </w:tc>
      </w:tr>
      <w:tr w:rsidR="00B33B08" w14:paraId="19130FE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0B0" w14:textId="47CE5F64" w:rsidR="00B33B08" w:rsidRDefault="00B33B08" w:rsidP="00B33B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solicita</w:t>
            </w:r>
            <w:r w:rsidR="00803573">
              <w:t xml:space="preserve"> el</w:t>
            </w:r>
            <w:r>
              <w:t xml:space="preserve"> ingreso </w:t>
            </w:r>
            <w:r w:rsidR="00803573">
              <w:t xml:space="preserve">de la </w:t>
            </w:r>
            <w:r>
              <w:t>cantidad a pedir de cada producto importado seleccionado.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BF06" w14:textId="77777777" w:rsidR="00B33B08" w:rsidRDefault="00B33B08" w:rsidP="002F631C"/>
        </w:tc>
      </w:tr>
      <w:tr w:rsidR="00AA3B8C" w14:paraId="2412283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550" w14:textId="77777777"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para cada uno de los 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128A" w14:textId="77777777" w:rsidR="00AA3B8C" w:rsidRDefault="00AA3B8C" w:rsidP="002F631C"/>
        </w:tc>
      </w:tr>
      <w:tr w:rsidR="00E64637" w14:paraId="785629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8B8" w14:textId="10BF9D70"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verifica que la cant</w:t>
            </w:r>
            <w:r w:rsidR="00C5614D">
              <w:t>idad de</w:t>
            </w:r>
            <w:r w:rsidR="00803573">
              <w:t>l</w:t>
            </w:r>
            <w:r w:rsidR="00C5614D">
              <w:t xml:space="preserve">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 xml:space="preserve">cantidad disponible en el depósito de </w:t>
            </w:r>
            <w:r w:rsidR="001A3C98">
              <w:lastRenderedPageBreak/>
              <w:t>productos importados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5C3D" w14:textId="77777777" w:rsidR="007E0558" w:rsidRDefault="007E0558" w:rsidP="007E055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>La cantidad ingresada supera la cantidad disponible en el depósito de productos importados.</w:t>
            </w:r>
          </w:p>
          <w:p w14:paraId="2A175193" w14:textId="77777777" w:rsidR="007E0558" w:rsidRDefault="007E0558" w:rsidP="007E0558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El Sistema informa situación.</w:t>
            </w:r>
          </w:p>
          <w:p w14:paraId="1085FABD" w14:textId="15116092" w:rsidR="00EE1533" w:rsidRDefault="00B56BA0" w:rsidP="00EE1533">
            <w:pPr>
              <w:pStyle w:val="Prrafodelista"/>
              <w:numPr>
                <w:ilvl w:val="2"/>
                <w:numId w:val="3"/>
              </w:numPr>
            </w:pPr>
            <w:r>
              <w:t>Se regresa al paso 6.</w:t>
            </w:r>
            <w:bookmarkStart w:id="1" w:name="_GoBack"/>
            <w:bookmarkEnd w:id="1"/>
          </w:p>
          <w:p w14:paraId="34C157E8" w14:textId="0BBDEEFC" w:rsidR="00E64637" w:rsidRDefault="00E64637" w:rsidP="007E0558">
            <w:pPr>
              <w:pStyle w:val="Prrafodelista"/>
              <w:ind w:left="230"/>
            </w:pPr>
          </w:p>
        </w:tc>
      </w:tr>
      <w:tr w:rsidR="00AA3B8C" w14:paraId="6F0AED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E01C" w14:textId="23799B29" w:rsidR="00AA3B8C" w:rsidRDefault="00971471" w:rsidP="009714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la confirmación de la </w:t>
            </w:r>
            <w:r w:rsidR="00921596"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5215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8A5AE6" w14:paraId="0ED8E72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41A0" w14:textId="77777777" w:rsidR="008A5AE6" w:rsidRDefault="008A5AE6" w:rsidP="005368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5551" w14:textId="77777777" w:rsidR="008A5AE6" w:rsidRDefault="008A5AE6" w:rsidP="005368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8F2D51F" w14:textId="77777777"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8816A0" w14:textId="77777777"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C7E87" w14:paraId="4C63F6C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DCE" w14:textId="41225347" w:rsidR="00FC7E87" w:rsidRDefault="00FC7E87" w:rsidP="00E646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Fecha, Empleado que realizó</w:t>
            </w:r>
            <w:r w:rsidR="00E646E9">
              <w:t xml:space="preserve"> el registro, Estado </w:t>
            </w:r>
            <w:r>
              <w:t>Registrada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D1DD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00BE97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1A0A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0F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217D23B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AD23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723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2C616B4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D0C8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52536" w14:textId="77777777" w:rsidR="00654C01" w:rsidRDefault="00654C01" w:rsidP="00654C01">
            <w:r>
              <w:t>No aplica</w:t>
            </w:r>
          </w:p>
        </w:tc>
      </w:tr>
      <w:tr w:rsidR="00654C01" w14:paraId="709B87C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E24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B0AD6" w14:textId="77777777" w:rsidR="00654C01" w:rsidRDefault="00067369" w:rsidP="00654C01">
            <w:r>
              <w:t>No aplica</w:t>
            </w:r>
          </w:p>
        </w:tc>
      </w:tr>
      <w:tr w:rsidR="00654C01" w14:paraId="3FB127C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B608C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ADE5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D8F74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4F7A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7A45B" w14:textId="77777777" w:rsidR="00654C01" w:rsidRDefault="00067369" w:rsidP="00654C01">
            <w:r>
              <w:t>No aplica</w:t>
            </w:r>
          </w:p>
        </w:tc>
      </w:tr>
      <w:tr w:rsidR="00654C01" w14:paraId="7A3D1AD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93057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28DA" w14:textId="77777777" w:rsidR="00654C01" w:rsidRDefault="00067369" w:rsidP="00654C01">
            <w:r>
              <w:t>No aplica</w:t>
            </w:r>
          </w:p>
        </w:tc>
      </w:tr>
      <w:tr w:rsidR="00654C01" w14:paraId="74D7E9D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3ACC2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689FA" w14:textId="77777777" w:rsidR="00654C01" w:rsidRDefault="00067369" w:rsidP="00654C01">
            <w:r>
              <w:t>No aplica</w:t>
            </w:r>
          </w:p>
        </w:tc>
      </w:tr>
    </w:tbl>
    <w:p w14:paraId="1A3231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34"/>
    <w:rsid w:val="00067369"/>
    <w:rsid w:val="00074C24"/>
    <w:rsid w:val="000B19AE"/>
    <w:rsid w:val="000C4F46"/>
    <w:rsid w:val="001114AF"/>
    <w:rsid w:val="00116A46"/>
    <w:rsid w:val="0013062F"/>
    <w:rsid w:val="00190D2E"/>
    <w:rsid w:val="001A3C98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7E0558"/>
    <w:rsid w:val="00803573"/>
    <w:rsid w:val="00812E10"/>
    <w:rsid w:val="00847BFF"/>
    <w:rsid w:val="008A2E19"/>
    <w:rsid w:val="008A5AE6"/>
    <w:rsid w:val="008F3E09"/>
    <w:rsid w:val="00921596"/>
    <w:rsid w:val="00960403"/>
    <w:rsid w:val="00971471"/>
    <w:rsid w:val="009A62ED"/>
    <w:rsid w:val="009B2A82"/>
    <w:rsid w:val="00A17A97"/>
    <w:rsid w:val="00A45136"/>
    <w:rsid w:val="00A5198D"/>
    <w:rsid w:val="00A52551"/>
    <w:rsid w:val="00AA3B8C"/>
    <w:rsid w:val="00B33B08"/>
    <w:rsid w:val="00B56BA0"/>
    <w:rsid w:val="00B858E1"/>
    <w:rsid w:val="00BC0273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EE1533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49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27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29</cp:revision>
  <dcterms:created xsi:type="dcterms:W3CDTF">2010-06-12T23:46:00Z</dcterms:created>
  <dcterms:modified xsi:type="dcterms:W3CDTF">2010-06-15T00:01:00Z</dcterms:modified>
</cp:coreProperties>
</file>