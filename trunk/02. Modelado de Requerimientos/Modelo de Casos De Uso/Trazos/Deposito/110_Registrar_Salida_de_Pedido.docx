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1C13AE4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74B33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80B8D28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4E332B5F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5C686B9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12DB8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07C80D2" w14:textId="37BAFC07" w:rsidR="00512B66" w:rsidRDefault="00E91D93">
            <w:r>
              <w:t>Registrar salida de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366A34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3937E7D" w14:textId="1B635A42" w:rsidR="00512B66" w:rsidRDefault="00E91D93">
            <w:r>
              <w:t>110</w:t>
            </w:r>
          </w:p>
        </w:tc>
      </w:tr>
      <w:tr w:rsidR="00DC19BB" w14:paraId="303D500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F41BB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BD89E4A" w14:textId="4EE88506" w:rsidR="00DC19BB" w:rsidRDefault="00E91D93">
            <w:r>
              <w:t>Depósito</w:t>
            </w:r>
          </w:p>
        </w:tc>
      </w:tr>
      <w:tr w:rsidR="008F3E09" w14:paraId="5108B77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34F46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99068D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13932B" w14:textId="0D515929" w:rsidR="008F3E09" w:rsidRDefault="00E91D9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E01AAF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371F51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736C9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51A535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DFD2DE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4D75201" w14:textId="7B2F60AC" w:rsidR="008F3E09" w:rsidRDefault="00E91D9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CA8AD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D334A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2982D08" w14:textId="51DA71A8" w:rsidR="008F3E09" w:rsidRDefault="00E91D9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3046C7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BC2D66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EB5423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01A29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FC6EFD7" w14:textId="68C95CA6" w:rsidR="00C7061A" w:rsidRDefault="00E91D93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DEBF06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F72B5CD" w14:textId="77777777" w:rsidR="00C7061A" w:rsidRDefault="0063791E">
            <w:r>
              <w:t>No aplica</w:t>
            </w:r>
          </w:p>
        </w:tc>
      </w:tr>
      <w:tr w:rsidR="00CD204D" w14:paraId="71A2B2E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BA9338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2AEB79D" w14:textId="1E52E76F" w:rsidR="00CD204D" w:rsidRDefault="00E91D9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33C6EDEF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195703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B53F67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94E07FF" w14:textId="7B40F2D9" w:rsidR="00D842C6" w:rsidRPr="00596BA0" w:rsidRDefault="00E91D93">
            <w:r>
              <w:t>Registrar la salida de un pedido para la entrega a su correspondiente cliente.</w:t>
            </w:r>
          </w:p>
        </w:tc>
      </w:tr>
      <w:tr w:rsidR="00DC19BB" w14:paraId="7E1DCF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FFD39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D6606BF" w14:textId="77777777" w:rsidR="00DC19BB" w:rsidRDefault="00DC19BB"/>
        </w:tc>
      </w:tr>
      <w:tr w:rsidR="005C249A" w14:paraId="2C4B7231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C0E77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B7C8FE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4A887C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06E8E08" w14:textId="795526A5" w:rsidR="003F5E92" w:rsidRDefault="00E91D93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la salida de un pedido.</w:t>
            </w:r>
          </w:p>
        </w:tc>
      </w:tr>
      <w:tr w:rsidR="005C249A" w14:paraId="3007CCAD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9EDC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9A35A30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A7CD1E1" w14:textId="77777777" w:rsidR="005C249A" w:rsidRDefault="00DC25FA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pedidos con estado “</w:t>
            </w:r>
            <w:r w:rsidRPr="00DC25FA">
              <w:rPr>
                <w:i/>
              </w:rPr>
              <w:t>Preparado</w:t>
            </w:r>
            <w:r>
              <w:t>”.</w:t>
            </w:r>
          </w:p>
          <w:p w14:paraId="0AC7DA21" w14:textId="134DFCE1" w:rsidR="00DC25FA" w:rsidRDefault="00DA0D33" w:rsidP="005C249A">
            <w:pPr>
              <w:pStyle w:val="Prrafodelista"/>
              <w:numPr>
                <w:ilvl w:val="0"/>
                <w:numId w:val="1"/>
              </w:numPr>
            </w:pPr>
            <w:r>
              <w:t>El EDPT cancela el CU.</w:t>
            </w:r>
          </w:p>
        </w:tc>
      </w:tr>
      <w:tr w:rsidR="005C249A" w14:paraId="36D14BB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D487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040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4CEACA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F2B8" w14:textId="75A1D864" w:rsidR="005C249A" w:rsidRPr="008F3E09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salida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2FA6" w14:textId="77777777" w:rsidR="00E31140" w:rsidRPr="00960403" w:rsidRDefault="00E31140" w:rsidP="009043B8">
            <w:pPr>
              <w:pStyle w:val="Prrafodelista"/>
              <w:ind w:left="230"/>
            </w:pPr>
          </w:p>
        </w:tc>
      </w:tr>
      <w:tr w:rsidR="00E91D93" w14:paraId="515AAA6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CBE6" w14:textId="641C9019" w:rsidR="00E91D93" w:rsidRPr="008F3E09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los pedidos con estado “</w:t>
            </w:r>
            <w:r w:rsidRPr="00E91D93">
              <w:rPr>
                <w:i/>
              </w:rPr>
              <w:t>Preparado</w:t>
            </w:r>
            <w:r>
              <w:t>” y encuentra alguno.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AD35" w14:textId="77777777" w:rsidR="00E91D93" w:rsidRDefault="00E91D9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pedidos con estado “</w:t>
            </w:r>
            <w:r w:rsidRPr="00E91D93">
              <w:rPr>
                <w:i/>
              </w:rPr>
              <w:t>Preparado</w:t>
            </w:r>
            <w:r>
              <w:t>”.</w:t>
            </w:r>
          </w:p>
          <w:p w14:paraId="79688E5C" w14:textId="77777777" w:rsidR="00E91D93" w:rsidRDefault="00E91D93" w:rsidP="00E91D93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155DFA5E" w14:textId="4D8293C3" w:rsidR="00E91D93" w:rsidRPr="00960403" w:rsidRDefault="00E91D93" w:rsidP="00E91D93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91D93" w14:paraId="1BEABCE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5D42" w14:textId="0EA72E6F" w:rsidR="00E91D93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pedidos con estado “</w:t>
            </w:r>
            <w:r w:rsidRPr="00E91D93">
              <w:rPr>
                <w:i/>
              </w:rPr>
              <w:t>Preparado</w:t>
            </w:r>
            <w:r w:rsidR="000A0624">
              <w:t>”, con su número de pedido, fecha de pedido, fecha estimada de entrega, cliente y vendedor.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92CD" w14:textId="77777777" w:rsidR="00E91D93" w:rsidRDefault="00E91D93" w:rsidP="009043B8">
            <w:pPr>
              <w:pStyle w:val="Prrafodelista"/>
              <w:ind w:left="230"/>
            </w:pPr>
          </w:p>
        </w:tc>
      </w:tr>
      <w:tr w:rsidR="00E91D93" w14:paraId="55F904B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FDAD" w14:textId="28A57D5B" w:rsidR="00E91D93" w:rsidRPr="008F3E09" w:rsidRDefault="00E91D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</w:t>
            </w:r>
            <w:r w:rsidR="00447BDB">
              <w:t xml:space="preserve"> se seleccione el/los pedido/s </w:t>
            </w:r>
            <w:r>
              <w:t>a retirar del depósito</w:t>
            </w:r>
            <w:r w:rsidR="001B0D84">
              <w:t xml:space="preserve"> de productos terminados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3" w14:textId="77777777" w:rsidR="00E91D93" w:rsidRPr="00960403" w:rsidRDefault="00E91D93" w:rsidP="009043B8"/>
        </w:tc>
      </w:tr>
      <w:tr w:rsidR="00E91D93" w14:paraId="2E097DA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7A39" w14:textId="0AAC897D" w:rsidR="00E91D93" w:rsidRPr="008F3E09" w:rsidRDefault="00E91D93" w:rsidP="001B0D8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el/los pedidos a retirar del depósito</w:t>
            </w:r>
            <w:r w:rsidR="001B0D84">
              <w:t xml:space="preserve"> de productos terminados</w:t>
            </w:r>
            <w:r>
              <w:t xml:space="preserve">.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AB75" w14:textId="77777777" w:rsidR="00E91D93" w:rsidRPr="00960403" w:rsidRDefault="00E91D93" w:rsidP="009043B8">
            <w:pPr>
              <w:pStyle w:val="Prrafodelista"/>
              <w:ind w:left="230"/>
            </w:pPr>
          </w:p>
        </w:tc>
      </w:tr>
      <w:tr w:rsidR="00E91D93" w14:paraId="490A1F7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78F3" w14:textId="6DEC6416" w:rsidR="00E91D93" w:rsidRDefault="00DC25FA" w:rsidP="00E540E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E540ED">
              <w:t>Sistema solicita la confirmación de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C7E3" w14:textId="77777777" w:rsidR="00E91D93" w:rsidRPr="00960403" w:rsidRDefault="00E91D93" w:rsidP="009043B8">
            <w:pPr>
              <w:pStyle w:val="Prrafodelista"/>
              <w:ind w:left="230"/>
            </w:pPr>
          </w:p>
        </w:tc>
      </w:tr>
      <w:tr w:rsidR="00E91D93" w14:paraId="46C93D7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EF90" w14:textId="0A33DA74" w:rsidR="00E91D93" w:rsidRDefault="00DC25FA" w:rsidP="00C0712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</w:t>
            </w:r>
            <w:r w:rsidR="00C07126">
              <w:t>l EDPT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CED6" w14:textId="5230C7B5" w:rsidR="00E91D93" w:rsidRDefault="00DC25F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F3368">
              <w:t>DPT no confirma la registración.</w:t>
            </w:r>
          </w:p>
          <w:p w14:paraId="3A902A89" w14:textId="77777777" w:rsidR="00DC25FA" w:rsidRDefault="00DC25FA" w:rsidP="00DC25FA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14B0340B" w14:textId="76569C7F" w:rsidR="00DC25FA" w:rsidRPr="00960403" w:rsidRDefault="003F3368" w:rsidP="003F3368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DC25FA" w14:paraId="5C894AB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C369" w14:textId="2912B694" w:rsidR="00DC25FA" w:rsidRDefault="00DC25F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salida de pedido del depósito</w:t>
            </w:r>
            <w:r w:rsidR="009043B8">
              <w:t xml:space="preserve"> de productos terminados</w:t>
            </w:r>
            <w:r>
              <w:t>, actualizando el estado de pedido a “</w:t>
            </w:r>
            <w:r>
              <w:rPr>
                <w:i/>
              </w:rPr>
              <w:t>En distribució</w:t>
            </w:r>
            <w:r w:rsidRPr="00DC25FA">
              <w:rPr>
                <w:i/>
              </w:rPr>
              <w:t>n”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8362" w14:textId="77777777" w:rsidR="00DC25FA" w:rsidRDefault="00DC25FA" w:rsidP="009043B8">
            <w:pPr>
              <w:pStyle w:val="Prrafodelista"/>
              <w:ind w:left="230"/>
            </w:pPr>
          </w:p>
        </w:tc>
      </w:tr>
      <w:tr w:rsidR="00DC25FA" w14:paraId="29C2F5C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5ADE" w14:textId="35D2C280" w:rsidR="00DC25FA" w:rsidRDefault="00F63FB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E743" w14:textId="77777777" w:rsidR="00DC25FA" w:rsidRDefault="00DC25FA" w:rsidP="009043B8">
            <w:pPr>
              <w:pStyle w:val="Prrafodelista"/>
              <w:ind w:left="230"/>
            </w:pPr>
          </w:p>
        </w:tc>
      </w:tr>
      <w:tr w:rsidR="00654C01" w14:paraId="789B2D5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C14E3E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36B60" w14:textId="4F5B6C61" w:rsidR="00654C01" w:rsidRPr="00960403" w:rsidRDefault="00FA76A5" w:rsidP="00FA76A5">
            <w:r>
              <w:t>El EDPT puede cancelar el CU en cualquier momento.</w:t>
            </w:r>
            <w:bookmarkStart w:id="1" w:name="_GoBack"/>
            <w:bookmarkEnd w:id="1"/>
          </w:p>
        </w:tc>
      </w:tr>
      <w:tr w:rsidR="00654C01" w14:paraId="51C13DC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268EC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3F9EF1" w14:textId="77777777" w:rsidR="00654C01" w:rsidRDefault="00654C01" w:rsidP="00654C01">
            <w:r>
              <w:t>No aplica</w:t>
            </w:r>
          </w:p>
        </w:tc>
      </w:tr>
      <w:tr w:rsidR="00654C01" w14:paraId="3989F91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6B8D9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232688" w14:textId="77777777" w:rsidR="00654C01" w:rsidRDefault="00067369" w:rsidP="00654C01">
            <w:r>
              <w:t>No aplica</w:t>
            </w:r>
          </w:p>
        </w:tc>
      </w:tr>
      <w:tr w:rsidR="00654C01" w14:paraId="17A1F61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24A37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A0F9F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F0F8A6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6B5C4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0C9EF" w14:textId="77777777" w:rsidR="00654C01" w:rsidRDefault="00067369" w:rsidP="00654C01">
            <w:r>
              <w:t>No aplica</w:t>
            </w:r>
          </w:p>
        </w:tc>
      </w:tr>
      <w:tr w:rsidR="00654C01" w14:paraId="0CAEC5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3E3EB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F867B2" w14:textId="77777777" w:rsidR="00654C01" w:rsidRDefault="00067369" w:rsidP="00654C01">
            <w:r>
              <w:t>No aplica</w:t>
            </w:r>
          </w:p>
        </w:tc>
      </w:tr>
      <w:tr w:rsidR="00654C01" w14:paraId="3B1E43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CE001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E688E3" w14:textId="77777777" w:rsidR="00654C01" w:rsidRDefault="00067369" w:rsidP="00654C01">
            <w:r>
              <w:t>No aplica</w:t>
            </w:r>
          </w:p>
        </w:tc>
      </w:tr>
    </w:tbl>
    <w:p w14:paraId="13005592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53"/>
    <w:rsid w:val="00067369"/>
    <w:rsid w:val="00074C24"/>
    <w:rsid w:val="000A0624"/>
    <w:rsid w:val="00115253"/>
    <w:rsid w:val="001B0D84"/>
    <w:rsid w:val="00217701"/>
    <w:rsid w:val="0022740A"/>
    <w:rsid w:val="003F3368"/>
    <w:rsid w:val="003F5E92"/>
    <w:rsid w:val="00447BDB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043B8"/>
    <w:rsid w:val="00960403"/>
    <w:rsid w:val="009A68B4"/>
    <w:rsid w:val="009F44F1"/>
    <w:rsid w:val="009F72B1"/>
    <w:rsid w:val="00A27474"/>
    <w:rsid w:val="00A5198D"/>
    <w:rsid w:val="00C07126"/>
    <w:rsid w:val="00C32797"/>
    <w:rsid w:val="00C7061A"/>
    <w:rsid w:val="00C74D24"/>
    <w:rsid w:val="00CD204D"/>
    <w:rsid w:val="00D837B7"/>
    <w:rsid w:val="00D842C6"/>
    <w:rsid w:val="00DA0D33"/>
    <w:rsid w:val="00DC19BB"/>
    <w:rsid w:val="00DC25FA"/>
    <w:rsid w:val="00E31140"/>
    <w:rsid w:val="00E540ED"/>
    <w:rsid w:val="00E70A8B"/>
    <w:rsid w:val="00E91D93"/>
    <w:rsid w:val="00F50FA6"/>
    <w:rsid w:val="00F63FB0"/>
    <w:rsid w:val="00F81DF6"/>
    <w:rsid w:val="00FA76A5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12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23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wasaaa</cp:lastModifiedBy>
  <cp:revision>15</cp:revision>
  <dcterms:created xsi:type="dcterms:W3CDTF">2010-06-10T00:14:00Z</dcterms:created>
  <dcterms:modified xsi:type="dcterms:W3CDTF">2010-06-15T01:34:00Z</dcterms:modified>
</cp:coreProperties>
</file>