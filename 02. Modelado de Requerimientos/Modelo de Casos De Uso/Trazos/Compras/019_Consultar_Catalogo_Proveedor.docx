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6229D6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6229D6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9B45AF">
            <w:r>
              <w:t>Consultar Catálogo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9B45AF">
            <w:r>
              <w:t>019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9B45AF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229D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229D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229D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B45A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229D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229D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229D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B45A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229D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229D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B45A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229D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9B45AF">
            <w:r>
              <w:t>Encargado de Compras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6229D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B45A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6229D6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9B45AF">
            <w:r>
              <w:t>Informar sobre los productos de venta en el catálogo de un proveedor.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2B3814" w:rsidP="003F5E92">
            <w:pPr>
              <w:pStyle w:val="ListParagraph"/>
              <w:numPr>
                <w:ilvl w:val="0"/>
                <w:numId w:val="1"/>
              </w:numPr>
            </w:pPr>
            <w:r>
              <w:t>Se brinda información sobre los productos de ventas en el catálogo de un proveedor.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D4354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Catálogo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D435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Default="00793B2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</w:t>
            </w:r>
            <w:r w:rsidR="00ED4354">
              <w:t>istema busca y muestra los proveedores y solicita seleccione uno</w:t>
            </w:r>
            <w:r w:rsidR="004F36BB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Pr="00960403" w:rsidRDefault="00ED435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D435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Default="00ED4354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selecciona 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Pr="00960403" w:rsidRDefault="00ED435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D435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Default="00ED4354" w:rsidP="00F53D7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</w:t>
            </w:r>
            <w:r w:rsidR="00F53D7B">
              <w:t>a buscar para ese proveedor el catálogo vigente a la fecha y muestra los datos del mismo.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54" w:rsidRPr="00960403" w:rsidRDefault="00ED435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6812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812" w:rsidRDefault="00386812" w:rsidP="00DC7188">
            <w:pPr>
              <w:pStyle w:val="ListParagraph"/>
              <w:numPr>
                <w:ilvl w:val="0"/>
                <w:numId w:val="3"/>
              </w:numPr>
              <w:ind w:hanging="198"/>
            </w:pPr>
            <w:bookmarkStart w:id="1" w:name="_GoBack"/>
            <w:bookmarkEnd w:id="1"/>
            <w:r>
              <w:t xml:space="preserve">El EC selecciona la opción </w:t>
            </w:r>
            <w:r>
              <w:rPr>
                <w:i/>
              </w:rPr>
              <w:t xml:space="preserve">Imprimir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812" w:rsidRDefault="00386812" w:rsidP="00904753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no selecciona la opción </w:t>
            </w:r>
            <w:r w:rsidRPr="000D6DD7">
              <w:rPr>
                <w:i/>
              </w:rPr>
              <w:t>Imprimir</w:t>
            </w:r>
            <w:r>
              <w:t>.</w:t>
            </w:r>
          </w:p>
        </w:tc>
      </w:tr>
      <w:tr w:rsidR="00DC718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188" w:rsidRDefault="00DC7188" w:rsidP="00DC718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realiza la impresión del catalogo.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188" w:rsidRDefault="00DC7188" w:rsidP="00904753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6812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812" w:rsidRDefault="00386812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812" w:rsidRPr="00960403" w:rsidRDefault="00386812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8681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86812" w:rsidRPr="00654C01" w:rsidRDefault="00386812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6812" w:rsidRPr="00960403" w:rsidRDefault="00386812" w:rsidP="00654C01">
            <w:r>
              <w:t>No aplica</w:t>
            </w:r>
          </w:p>
        </w:tc>
      </w:tr>
      <w:tr w:rsidR="0038681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86812" w:rsidRPr="00654C01" w:rsidRDefault="00386812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6812" w:rsidRDefault="00386812" w:rsidP="00654C01">
            <w:r>
              <w:t>No aplica</w:t>
            </w:r>
          </w:p>
        </w:tc>
      </w:tr>
      <w:tr w:rsidR="0038681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86812" w:rsidRPr="00654C01" w:rsidRDefault="00386812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6812" w:rsidRDefault="00386812" w:rsidP="00654C01">
            <w:r>
              <w:t>No aplica</w:t>
            </w:r>
          </w:p>
        </w:tc>
      </w:tr>
      <w:tr w:rsidR="0038681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86812" w:rsidRPr="00654C01" w:rsidRDefault="00386812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6812" w:rsidRPr="00067369" w:rsidRDefault="00386812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38681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86812" w:rsidRPr="00654C01" w:rsidRDefault="00386812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6812" w:rsidRDefault="00386812" w:rsidP="00654C01">
            <w:r>
              <w:t>No aplica</w:t>
            </w:r>
          </w:p>
        </w:tc>
      </w:tr>
      <w:tr w:rsidR="0038681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86812" w:rsidRPr="00654C01" w:rsidRDefault="00386812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6812" w:rsidRDefault="00386812" w:rsidP="00654C01">
            <w:r>
              <w:t>No aplica</w:t>
            </w:r>
          </w:p>
        </w:tc>
      </w:tr>
      <w:tr w:rsidR="0038681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86812" w:rsidRPr="00654C01" w:rsidRDefault="00386812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6812" w:rsidRDefault="00386812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9B45AF"/>
    <w:rsid w:val="00067369"/>
    <w:rsid w:val="00074C24"/>
    <w:rsid w:val="00217701"/>
    <w:rsid w:val="0022740A"/>
    <w:rsid w:val="002B3814"/>
    <w:rsid w:val="00386812"/>
    <w:rsid w:val="003F5E92"/>
    <w:rsid w:val="004F36BB"/>
    <w:rsid w:val="00512B66"/>
    <w:rsid w:val="00596BA0"/>
    <w:rsid w:val="005C249A"/>
    <w:rsid w:val="00602FA3"/>
    <w:rsid w:val="006229D6"/>
    <w:rsid w:val="006245C7"/>
    <w:rsid w:val="0063791E"/>
    <w:rsid w:val="00654C01"/>
    <w:rsid w:val="00682F3C"/>
    <w:rsid w:val="006B6D4B"/>
    <w:rsid w:val="00793B25"/>
    <w:rsid w:val="00812E10"/>
    <w:rsid w:val="00847BFF"/>
    <w:rsid w:val="00857D76"/>
    <w:rsid w:val="008B4D33"/>
    <w:rsid w:val="008E5DFD"/>
    <w:rsid w:val="008F3E09"/>
    <w:rsid w:val="00960403"/>
    <w:rsid w:val="009B45AF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DC7188"/>
    <w:rsid w:val="00E31140"/>
    <w:rsid w:val="00E70A8B"/>
    <w:rsid w:val="00ED4354"/>
    <w:rsid w:val="00F50FA6"/>
    <w:rsid w:val="00F53D7B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wa</cp:lastModifiedBy>
  <cp:revision>7</cp:revision>
  <dcterms:created xsi:type="dcterms:W3CDTF">2011-05-25T22:23:00Z</dcterms:created>
  <dcterms:modified xsi:type="dcterms:W3CDTF">2011-11-06T05:57:00Z</dcterms:modified>
</cp:coreProperties>
</file>