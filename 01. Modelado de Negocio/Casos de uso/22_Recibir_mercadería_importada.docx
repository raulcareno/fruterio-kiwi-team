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7F5936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22DA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A9DBF27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BAF516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F8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C500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4DE6BE56" w14:textId="4DA447E8" w:rsidR="00512B66" w:rsidRDefault="005A7D1A" w:rsidP="005A7D1A">
            <w:r>
              <w:t>Recibir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820C00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B72F39B" w14:textId="42FA2D91" w:rsidR="00512B66" w:rsidRDefault="00EA6789">
            <w:r>
              <w:t>22</w:t>
            </w:r>
            <w:bookmarkStart w:id="0" w:name="_GoBack"/>
            <w:bookmarkEnd w:id="0"/>
          </w:p>
        </w:tc>
      </w:tr>
      <w:tr w:rsidR="00C7061A" w14:paraId="7F5DCB0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F9AB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6EE87B6" w14:textId="77777777" w:rsidR="00C7061A" w:rsidRDefault="004747EA">
            <w:r>
              <w:t>Empresa de Transporte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7D9446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5231EB5" w14:textId="77777777" w:rsidR="00C7061A" w:rsidRDefault="004747EA">
            <w:r>
              <w:t>No aplica</w:t>
            </w:r>
          </w:p>
        </w:tc>
      </w:tr>
      <w:tr w:rsidR="00CD204D" w14:paraId="47C77E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3FF5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7A6FD2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4B820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1DC57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3F85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F6BB3C4" w14:textId="77777777" w:rsidR="00D842C6" w:rsidRDefault="004747EA">
            <w:r w:rsidRPr="004747EA">
              <w:t>Recibir, desembalar y comprobar los pedidos que llegan a la empresa</w:t>
            </w:r>
          </w:p>
        </w:tc>
      </w:tr>
      <w:tr w:rsidR="00D842C6" w14:paraId="0738D84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6AE9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003A75F" w14:textId="77777777" w:rsidR="00D842C6" w:rsidRDefault="004747EA">
            <w:r w:rsidRPr="004747EA">
              <w:t>El pedido es desembalado, categorizado, comprobado y almacenado. Se registra la entrega.</w:t>
            </w:r>
          </w:p>
        </w:tc>
      </w:tr>
      <w:tr w:rsidR="00682F3C" w14:paraId="3C74611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E03C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A4D06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3067" w14:textId="011647B6" w:rsidR="004747EA" w:rsidRDefault="004747EA" w:rsidP="004747EA">
            <w:pPr>
              <w:jc w:val="both"/>
            </w:pPr>
            <w:r>
              <w:t xml:space="preserve">El caso de uso comienza cuando la Empresa de Transporte correspondiente llega a las instalaciones de la empresa con un conteiner conteniendo </w:t>
            </w:r>
            <w:r w:rsidR="00703ADB">
              <w:t xml:space="preserve">la mercadería </w:t>
            </w:r>
            <w:r>
              <w:t>de uno o más pedidos</w:t>
            </w:r>
            <w:r w:rsidR="00703ADB">
              <w:t xml:space="preserve"> (donde la mercadería </w:t>
            </w:r>
            <w:r w:rsidR="00D73815">
              <w:t>representa</w:t>
            </w:r>
            <w:r w:rsidR="00703ADB">
              <w:t xml:space="preserve"> tanto </w:t>
            </w:r>
            <w:r w:rsidR="00D73815">
              <w:t xml:space="preserve">a </w:t>
            </w:r>
            <w:r w:rsidR="00703ADB">
              <w:t>los productos importados como</w:t>
            </w:r>
            <w:r w:rsidR="00D73815">
              <w:t xml:space="preserve"> a</w:t>
            </w:r>
            <w:r w:rsidR="00703ADB">
              <w:t xml:space="preserve"> la materia prima)</w:t>
            </w:r>
            <w:r>
              <w:t xml:space="preserve">. El Encargado de Depósito firma el remito de entrega y recibe el conteiner. El encargado de depósito organiza el contenido del conteiner por </w:t>
            </w:r>
            <w:r w:rsidR="00DC020C">
              <w:t>proveedor, modelo y c</w:t>
            </w:r>
            <w:r>
              <w:t>olor. Una vez organizado el contenido  el Encargado de Depósito compara el</w:t>
            </w:r>
            <w:r w:rsidR="00155AAC">
              <w:t xml:space="preserve"> mismo con el duplicado de las órdenes de c</w:t>
            </w:r>
            <w:r>
              <w:t>ompra correspondientes a la vez qu</w:t>
            </w:r>
            <w:r w:rsidR="00DA23A8">
              <w:t>e inspecciona la calidad de la mercadería</w:t>
            </w:r>
            <w:r w:rsidR="00473A59">
              <w:t xml:space="preserve"> (la mercadería defectuosa es registrada como tal y descartada</w:t>
            </w:r>
            <w:r>
              <w:t>). Se registra la llegada del pedido junto a cualquier observación necesaria.</w:t>
            </w:r>
          </w:p>
          <w:p w14:paraId="0FF6CE17" w14:textId="77777777" w:rsidR="00C7061A" w:rsidRDefault="004747EA" w:rsidP="004747EA">
            <w:pPr>
              <w:jc w:val="both"/>
            </w:pPr>
            <w:r>
              <w:t>Fin del CU.</w:t>
            </w:r>
          </w:p>
        </w:tc>
      </w:tr>
    </w:tbl>
    <w:p w14:paraId="4806B94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EA"/>
    <w:rsid w:val="00155AAC"/>
    <w:rsid w:val="00473A59"/>
    <w:rsid w:val="004747EA"/>
    <w:rsid w:val="00512B66"/>
    <w:rsid w:val="005A7D1A"/>
    <w:rsid w:val="00602FA3"/>
    <w:rsid w:val="006245C7"/>
    <w:rsid w:val="00682F3C"/>
    <w:rsid w:val="006B6D4B"/>
    <w:rsid w:val="00703ADB"/>
    <w:rsid w:val="00812E10"/>
    <w:rsid w:val="00986C13"/>
    <w:rsid w:val="00B314BB"/>
    <w:rsid w:val="00C7061A"/>
    <w:rsid w:val="00CD204D"/>
    <w:rsid w:val="00D73815"/>
    <w:rsid w:val="00D837B7"/>
    <w:rsid w:val="00D842C6"/>
    <w:rsid w:val="00DA23A8"/>
    <w:rsid w:val="00DC020C"/>
    <w:rsid w:val="00E70A8B"/>
    <w:rsid w:val="00E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11</cp:revision>
  <dcterms:created xsi:type="dcterms:W3CDTF">2010-04-13T04:25:00Z</dcterms:created>
  <dcterms:modified xsi:type="dcterms:W3CDTF">2010-05-10T20:07:00Z</dcterms:modified>
</cp:coreProperties>
</file>