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14BB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14BB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607EFF">
            <w:r>
              <w:t>Modificar Rol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607EFF">
            <w:r>
              <w:t>608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607EFF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14B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14B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14B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7EF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14B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14B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14B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7EF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14B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14B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14B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7EF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D0338">
            <w:r>
              <w:t>Administrador (A</w:t>
            </w:r>
            <w:r w:rsidR="00607EFF"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14BB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7EF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14BB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607EFF"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607EFF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de un rol.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0D0338" w:rsidP="00607EFF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El A</w:t>
            </w:r>
            <w:r w:rsidR="00607EFF">
              <w:t xml:space="preserve"> confirma la registración de las modificaciones.</w:t>
            </w:r>
            <w:bookmarkStart w:id="1" w:name="_GoBack"/>
            <w:bookmarkEnd w:id="1"/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07EFF" w:rsidP="00D7558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D7558A">
              <w:t>A</w:t>
            </w:r>
            <w:r>
              <w:t xml:space="preserve"> selecciona la opción Modificar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Pr="008F3E09" w:rsidRDefault="00607EF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roles.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Pr="00960403" w:rsidRDefault="00607EF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Pr="008F3E09" w:rsidRDefault="00607EF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le rol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Pr="00960403" w:rsidRDefault="00607EF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Pr="008F3E09" w:rsidRDefault="00BF7B8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607EFF">
              <w:t xml:space="preserve"> selecciona el rol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607EF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93413">
              <w:t>A</w:t>
            </w:r>
            <w:r>
              <w:t xml:space="preserve"> no selecciona el rol.</w:t>
            </w:r>
          </w:p>
          <w:p w:rsidR="00607EFF" w:rsidRPr="00960403" w:rsidRDefault="00607EFF" w:rsidP="00607EFF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</w:tc>
      </w:tr>
      <w:tr w:rsidR="00607EF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BF7B8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607EFF">
              <w:t xml:space="preserve"> realiza las modificaciones correspondientes al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607EF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607EF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registración de las modificaciones.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607EF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CE6D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607EFF">
              <w:t xml:space="preserve"> confirma la registración de las modificaciones.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385C0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607EFF">
              <w:t xml:space="preserve"> confirma la registración de las modificaciones.</w:t>
            </w:r>
          </w:p>
          <w:p w:rsidR="00607EFF" w:rsidRDefault="00607EFF" w:rsidP="00607EFF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607EFF" w:rsidRDefault="00607EFF" w:rsidP="00607EFF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607EF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607EF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cambios en los datos del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607EF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607EF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FF" w:rsidRDefault="00607EF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607EFF"/>
    <w:rsid w:val="00067369"/>
    <w:rsid w:val="00074C24"/>
    <w:rsid w:val="000D0338"/>
    <w:rsid w:val="00217701"/>
    <w:rsid w:val="0022740A"/>
    <w:rsid w:val="00385C07"/>
    <w:rsid w:val="00393413"/>
    <w:rsid w:val="003F5E92"/>
    <w:rsid w:val="00512B66"/>
    <w:rsid w:val="00596BA0"/>
    <w:rsid w:val="005C249A"/>
    <w:rsid w:val="00602FA3"/>
    <w:rsid w:val="00607EFF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14BB3"/>
    <w:rsid w:val="00960403"/>
    <w:rsid w:val="009F44F1"/>
    <w:rsid w:val="009F72B1"/>
    <w:rsid w:val="00A27474"/>
    <w:rsid w:val="00A5198D"/>
    <w:rsid w:val="00BF7B86"/>
    <w:rsid w:val="00C32797"/>
    <w:rsid w:val="00C7061A"/>
    <w:rsid w:val="00C74D24"/>
    <w:rsid w:val="00CD204D"/>
    <w:rsid w:val="00CE6DDF"/>
    <w:rsid w:val="00D7558A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7</cp:revision>
  <dcterms:created xsi:type="dcterms:W3CDTF">2010-05-30T22:56:00Z</dcterms:created>
  <dcterms:modified xsi:type="dcterms:W3CDTF">2011-11-06T21:29:00Z</dcterms:modified>
</cp:coreProperties>
</file>