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C759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C759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0270F8" w:rsidP="00003B5D">
            <w:r>
              <w:t xml:space="preserve">Generar Informe de </w:t>
            </w:r>
            <w:r w:rsidR="00003B5D">
              <w:t>Cuentas de Clientes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A542A">
            <w:r>
              <w:t>20</w:t>
            </w:r>
            <w:r w:rsidR="00003B5D">
              <w:t>7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A542A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C75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C75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C75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C75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C75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270F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C75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70F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C75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C75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C75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003B5D" w:rsidP="00003B5D">
            <w:r>
              <w:t>Viajante</w:t>
            </w:r>
            <w:r w:rsidR="00B76D9F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AC759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C759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722396" w:rsidRDefault="00722396" w:rsidP="00003B5D">
            <w:pPr>
              <w:rPr>
                <w:rFonts w:cstheme="minorHAnsi"/>
              </w:rPr>
            </w:pPr>
            <w:r w:rsidRPr="00722396">
              <w:rPr>
                <w:rFonts w:cstheme="minorHAnsi"/>
              </w:rPr>
              <w:t xml:space="preserve">Generar informe </w:t>
            </w:r>
            <w:r>
              <w:rPr>
                <w:rFonts w:cstheme="minorHAnsi"/>
              </w:rPr>
              <w:t>de l</w:t>
            </w:r>
            <w:r w:rsidR="00003B5D">
              <w:rPr>
                <w:rFonts w:cstheme="minorHAnsi"/>
              </w:rPr>
              <w:t xml:space="preserve">as cuentas de los clientes registrados </w:t>
            </w:r>
            <w:r>
              <w:rPr>
                <w:rFonts w:cstheme="minorHAnsi"/>
              </w:rPr>
              <w:t>in</w:t>
            </w:r>
            <w:r w:rsidR="00003B5D">
              <w:rPr>
                <w:rFonts w:cstheme="minorHAnsi"/>
              </w:rPr>
              <w:t xml:space="preserve">gresando </w:t>
            </w:r>
            <w:r>
              <w:rPr>
                <w:rFonts w:cstheme="minorHAnsi"/>
              </w:rPr>
              <w:t>criterios de búsqueda</w:t>
            </w:r>
            <w:r w:rsidRPr="00722396">
              <w:rPr>
                <w:rFonts w:cstheme="minorHAnsi"/>
              </w:rPr>
              <w:t>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FA542A" w:rsidRDefault="00FA542A" w:rsidP="00FA542A">
            <w:pPr>
              <w:pStyle w:val="Prrafodelista"/>
              <w:numPr>
                <w:ilvl w:val="0"/>
                <w:numId w:val="1"/>
              </w:numPr>
            </w:pPr>
            <w:r>
              <w:t>El sistema mue</w:t>
            </w:r>
            <w:r w:rsidR="00722396">
              <w:t>stra los datos encontrados de l</w:t>
            </w:r>
            <w:r w:rsidR="00003B5D">
              <w:t>a</w:t>
            </w:r>
            <w:r w:rsidR="00722396">
              <w:t xml:space="preserve">s </w:t>
            </w:r>
            <w:r w:rsidR="00003B5D">
              <w:t>cuentas de clientes</w:t>
            </w:r>
            <w:r>
              <w:t>.</w:t>
            </w:r>
          </w:p>
          <w:p w:rsidR="003F5E92" w:rsidRDefault="00FA542A" w:rsidP="00003B5D">
            <w:pPr>
              <w:pStyle w:val="Prrafodelista"/>
              <w:numPr>
                <w:ilvl w:val="0"/>
                <w:numId w:val="1"/>
              </w:numPr>
            </w:pPr>
            <w:r>
              <w:t>El s</w:t>
            </w:r>
            <w:r w:rsidR="00722396">
              <w:t>istema imprime los datos resultantes de l</w:t>
            </w:r>
            <w:r w:rsidR="00003B5D">
              <w:t>a</w:t>
            </w:r>
            <w:r w:rsidR="00722396">
              <w:t xml:space="preserve">s </w:t>
            </w:r>
            <w:r w:rsidR="00003B5D">
              <w:t>cuentas de clientes</w:t>
            </w:r>
            <w:r>
              <w:t>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003B5D" w:rsidP="00846E1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46E10">
              <w:t>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FA542A" w:rsidP="00003B5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</w:t>
            </w:r>
            <w:r w:rsidR="00B76D9F">
              <w:t xml:space="preserve"> cuando el </w:t>
            </w:r>
            <w:r w:rsidR="00722396">
              <w:t>V selecciona la opción</w:t>
            </w:r>
            <w:r>
              <w:rPr>
                <w:i/>
              </w:rPr>
              <w:t xml:space="preserve"> </w:t>
            </w:r>
            <w:r w:rsidR="00722396">
              <w:rPr>
                <w:i/>
              </w:rPr>
              <w:t xml:space="preserve">Generar Informe de </w:t>
            </w:r>
            <w:r w:rsidR="00003B5D">
              <w:rPr>
                <w:i/>
              </w:rPr>
              <w:t>Cuentas de Clientes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003B5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B5D" w:rsidRDefault="00003B5D" w:rsidP="00003B5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obtiene el V que selecciono la opción.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B5D" w:rsidRPr="00960403" w:rsidRDefault="00003B5D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157B71" w:rsidP="00003B5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7A05BA">
              <w:t>la selección d</w:t>
            </w:r>
            <w:r>
              <w:t>e</w:t>
            </w:r>
            <w:r w:rsidR="007A05BA">
              <w:t>l</w:t>
            </w:r>
            <w:r>
              <w:t xml:space="preserve"> criterio de búsqueda para filtrar l</w:t>
            </w:r>
            <w:r w:rsidR="00003B5D">
              <w:t>as cuentas de clientes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Pr="00960403" w:rsidRDefault="00934F4B" w:rsidP="00157B71"/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0845C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157B71">
              <w:t xml:space="preserve">V </w:t>
            </w:r>
            <w:r w:rsidR="00062BD0">
              <w:t xml:space="preserve">selecciona </w:t>
            </w:r>
            <w:r w:rsidR="007A05BA">
              <w:t>e</w:t>
            </w:r>
            <w:r w:rsidR="00062BD0">
              <w:t>l criterio de búsqueda (</w:t>
            </w:r>
            <w:r w:rsidR="00003B5D">
              <w:t>Condición de IVA</w:t>
            </w:r>
            <w:r w:rsidR="00062BD0">
              <w:t xml:space="preserve">, </w:t>
            </w:r>
            <w:r w:rsidR="00003B5D">
              <w:t>Crédito de cliente entre cierto rango de monto</w:t>
            </w:r>
            <w:r w:rsidR="00062BD0">
              <w:t xml:space="preserve">, </w:t>
            </w:r>
            <w:r w:rsidR="000845CD">
              <w:t xml:space="preserve">Barrio </w:t>
            </w:r>
            <w:r w:rsidR="00B6678A">
              <w:t xml:space="preserve">y </w:t>
            </w:r>
            <w:r w:rsidR="000845CD">
              <w:t>Responsable</w:t>
            </w:r>
            <w:r w:rsidR="00062BD0">
              <w:t>) y presiona el botón 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03B5D" w:rsidP="00062BD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062BD0">
              <w:t>V no selecciona los criterios de búsqueda y presiona el botón buscar.</w:t>
            </w: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0845C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</w:t>
            </w:r>
            <w:r w:rsidR="000845CD">
              <w:t>ema busca y encuentra más de una cuenta de cliente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062BD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sistema no encuentra </w:t>
            </w:r>
            <w:r w:rsidR="000845CD">
              <w:t>cuentas de clientes</w:t>
            </w:r>
            <w:r>
              <w:t>.</w:t>
            </w:r>
          </w:p>
          <w:p w:rsidR="00062BD0" w:rsidRDefault="00062BD0" w:rsidP="000845CD">
            <w:pPr>
              <w:pStyle w:val="Prrafodelista"/>
              <w:numPr>
                <w:ilvl w:val="2"/>
                <w:numId w:val="3"/>
              </w:numPr>
              <w:tabs>
                <w:tab w:val="clear" w:pos="702"/>
              </w:tabs>
            </w:pPr>
            <w:r>
              <w:t xml:space="preserve">Ir al paso </w:t>
            </w:r>
            <w:r w:rsidR="000845CD">
              <w:t>3</w:t>
            </w:r>
            <w:r>
              <w:t>.</w:t>
            </w: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0845C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siguientes datos de las </w:t>
            </w:r>
            <w:r w:rsidR="000845CD">
              <w:t>cuentas de los clientes: Razón social</w:t>
            </w:r>
            <w:r w:rsidR="007A05BA">
              <w:t xml:space="preserve">, </w:t>
            </w:r>
            <w:r w:rsidR="000845CD">
              <w:t>CUIT, Condición de IVA, Crédito</w:t>
            </w:r>
            <w:r w:rsidR="007A05BA">
              <w:t xml:space="preserve">, </w:t>
            </w:r>
            <w:r w:rsidR="000845CD">
              <w:t>Domicilio, Teléfono fijo, Teléfono celular y Mail del</w:t>
            </w:r>
            <w:r w:rsidR="007A05BA">
              <w:t xml:space="preserve"> </w:t>
            </w:r>
            <w:r w:rsidR="000845CD">
              <w:t>c</w:t>
            </w:r>
            <w:r w:rsidR="007A05BA">
              <w:t>liente</w:t>
            </w:r>
            <w:bookmarkStart w:id="1" w:name="_GoBack"/>
            <w:bookmarkEnd w:id="1"/>
            <w:r>
              <w:t xml:space="preserve">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846E10">
            <w:pPr>
              <w:pStyle w:val="Prrafodelista"/>
              <w:ind w:left="230"/>
            </w:pP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7A05BA">
              <w:t>solicita la selección del grafico comparativo que se desea 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846E10">
            <w:pPr>
              <w:pStyle w:val="Prrafodelista"/>
              <w:ind w:left="230"/>
            </w:pP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845CD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062BD0">
              <w:t xml:space="preserve">V selecciona </w:t>
            </w:r>
            <w:r w:rsidR="007A05BA">
              <w:t xml:space="preserve">el grafico que desea ver y presiona el botón </w:t>
            </w:r>
            <w:r w:rsidR="007A05BA">
              <w:rPr>
                <w:i/>
              </w:rPr>
              <w:t>V</w:t>
            </w:r>
            <w:r w:rsidR="007A05BA" w:rsidRPr="007A05BA">
              <w:rPr>
                <w:i/>
              </w:rPr>
              <w:t>er</w:t>
            </w:r>
            <w:r w:rsidR="00062BD0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846E10">
            <w:pPr>
              <w:pStyle w:val="Prrafodelista"/>
              <w:ind w:left="230"/>
            </w:pPr>
          </w:p>
        </w:tc>
      </w:tr>
      <w:tr w:rsidR="007A05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5BA" w:rsidRDefault="007A05BA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genera de acuerdo a los criterios seleccionados el grafico y lo muestra.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5BA" w:rsidRDefault="007A05BA" w:rsidP="00846E10">
            <w:pPr>
              <w:pStyle w:val="Prrafodelista"/>
              <w:ind w:left="230"/>
            </w:pPr>
          </w:p>
        </w:tc>
      </w:tr>
      <w:tr w:rsidR="002D29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7A" w:rsidRDefault="000845CD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2D297A">
              <w:t xml:space="preserve">V no selecciona la opción </w:t>
            </w:r>
            <w:r w:rsidR="002D297A" w:rsidRPr="007A05BA">
              <w:rPr>
                <w:i/>
              </w:rPr>
              <w:t>Imprimir</w:t>
            </w:r>
            <w:r w:rsidR="002D297A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A2" w:rsidRDefault="000845CD" w:rsidP="00463CA2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463CA2">
              <w:t xml:space="preserve">V selecciona la opción </w:t>
            </w:r>
            <w:r w:rsidR="00463CA2" w:rsidRPr="00463CA2">
              <w:rPr>
                <w:i/>
              </w:rPr>
              <w:t>Imprimir</w:t>
            </w:r>
            <w:r w:rsidR="00463CA2">
              <w:t>.</w:t>
            </w:r>
          </w:p>
          <w:p w:rsidR="002D297A" w:rsidRDefault="00463CA2" w:rsidP="00463CA2">
            <w:pPr>
              <w:pStyle w:val="Prrafodelista"/>
              <w:numPr>
                <w:ilvl w:val="2"/>
                <w:numId w:val="3"/>
              </w:numPr>
              <w:tabs>
                <w:tab w:val="clear" w:pos="702"/>
                <w:tab w:val="num" w:pos="737"/>
              </w:tabs>
              <w:ind w:left="737" w:hanging="680"/>
            </w:pPr>
            <w:r>
              <w:t>El Sistema imprime el informe junto con el gráfico seleccionado.</w:t>
            </w:r>
          </w:p>
        </w:tc>
      </w:tr>
      <w:tr w:rsidR="002D29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7A" w:rsidRDefault="002D297A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7A" w:rsidRDefault="002D297A" w:rsidP="00846E10">
            <w:pPr>
              <w:pStyle w:val="Prrafodelista"/>
              <w:ind w:left="230"/>
            </w:pP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Pr="00960403" w:rsidRDefault="002D297A" w:rsidP="000845CD">
            <w:r>
              <w:t>El V puede cancelar el CU en cualquier momento.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Pr="00067369" w:rsidRDefault="002D297A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AEBC0DD0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1"/>
        </w:tabs>
        <w:ind w:left="521" w:hanging="34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2"/>
        </w:tabs>
        <w:ind w:left="702" w:hanging="521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83"/>
        </w:tabs>
        <w:ind w:left="883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64"/>
        </w:tabs>
        <w:ind w:left="1064" w:hanging="340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245"/>
        </w:tabs>
        <w:ind w:left="124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6"/>
        </w:tabs>
        <w:ind w:left="1426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07"/>
        </w:tabs>
        <w:ind w:left="160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88"/>
        </w:tabs>
        <w:ind w:left="1788" w:hanging="3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A542A"/>
    <w:rsid w:val="00003B5D"/>
    <w:rsid w:val="000270F8"/>
    <w:rsid w:val="00062BD0"/>
    <w:rsid w:val="00067369"/>
    <w:rsid w:val="00074C24"/>
    <w:rsid w:val="000845CD"/>
    <w:rsid w:val="000D74D7"/>
    <w:rsid w:val="00157B71"/>
    <w:rsid w:val="00217701"/>
    <w:rsid w:val="0022740A"/>
    <w:rsid w:val="0029594D"/>
    <w:rsid w:val="002D297A"/>
    <w:rsid w:val="00353B57"/>
    <w:rsid w:val="003F5E92"/>
    <w:rsid w:val="00415248"/>
    <w:rsid w:val="00463CA2"/>
    <w:rsid w:val="00512B66"/>
    <w:rsid w:val="005465CD"/>
    <w:rsid w:val="00596BA0"/>
    <w:rsid w:val="005C249A"/>
    <w:rsid w:val="00602FA3"/>
    <w:rsid w:val="006245C7"/>
    <w:rsid w:val="0063791E"/>
    <w:rsid w:val="00637C2A"/>
    <w:rsid w:val="00654C01"/>
    <w:rsid w:val="00682F3C"/>
    <w:rsid w:val="006B6D4B"/>
    <w:rsid w:val="00722396"/>
    <w:rsid w:val="007811F6"/>
    <w:rsid w:val="007947D5"/>
    <w:rsid w:val="007A05BA"/>
    <w:rsid w:val="00812E10"/>
    <w:rsid w:val="00846E10"/>
    <w:rsid w:val="00847BFF"/>
    <w:rsid w:val="008B4D33"/>
    <w:rsid w:val="008E5DFD"/>
    <w:rsid w:val="008F3E09"/>
    <w:rsid w:val="00934F4B"/>
    <w:rsid w:val="00960403"/>
    <w:rsid w:val="009F44F1"/>
    <w:rsid w:val="009F72B1"/>
    <w:rsid w:val="00A27474"/>
    <w:rsid w:val="00A5198D"/>
    <w:rsid w:val="00AC7596"/>
    <w:rsid w:val="00B6678A"/>
    <w:rsid w:val="00B76D9F"/>
    <w:rsid w:val="00BE58A9"/>
    <w:rsid w:val="00BE7251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B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27D8A-1C4F-4E67-9CAC-A833E98A8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20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</cp:lastModifiedBy>
  <cp:revision>3</cp:revision>
  <dcterms:created xsi:type="dcterms:W3CDTF">2010-06-09T22:28:00Z</dcterms:created>
  <dcterms:modified xsi:type="dcterms:W3CDTF">2010-06-09T22:47:00Z</dcterms:modified>
</cp:coreProperties>
</file>