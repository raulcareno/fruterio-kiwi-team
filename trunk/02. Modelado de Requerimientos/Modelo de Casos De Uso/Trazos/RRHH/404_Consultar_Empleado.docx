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431A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431A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85680">
            <w:r>
              <w:t>Consultar Empleado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85680">
            <w:r>
              <w:t>404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85680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88568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431A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85680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8568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431A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85680">
            <w:r>
              <w:t>Informar sobre los datos de un empleado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85680" w:rsidP="003F5E92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 un empleado.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85680" w:rsidP="005C249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Consultar Empleado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057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Default="00E0057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empleados de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Pr="00960403" w:rsidRDefault="00E0057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0057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Default="00E0057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busca el empleado deseado, mediante los filtros proporcionados.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578" w:rsidRPr="00960403" w:rsidRDefault="00E0057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resultados 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ERH selecciona uno de los resultados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Default="00885680" w:rsidP="008856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 del empleado seleccionado: CUIL, nombre, apellido, teléfono, celular, DNI, tipo DNI, mail, cargo, altura, calle, barrio, código postal, localidad, provincia, fecha de ingreso, fecha de egreso y motivo de egreso.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8568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8F3E09" w:rsidRDefault="0088568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680" w:rsidRPr="00960403" w:rsidRDefault="0088568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85680" w:rsidP="00654C01">
            <w:r>
              <w:t>El ERH puede cancelar el CU en cualquier momento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885680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85680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431A3"/>
    <w:rsid w:val="00D837B7"/>
    <w:rsid w:val="00D842C6"/>
    <w:rsid w:val="00DC19BB"/>
    <w:rsid w:val="00E00578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2</cp:revision>
  <dcterms:created xsi:type="dcterms:W3CDTF">2010-08-25T19:17:00Z</dcterms:created>
  <dcterms:modified xsi:type="dcterms:W3CDTF">2011-11-01T03:00:00Z</dcterms:modified>
</cp:coreProperties>
</file>