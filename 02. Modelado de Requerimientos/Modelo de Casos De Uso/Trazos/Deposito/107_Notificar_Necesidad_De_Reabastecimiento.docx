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00A6A2F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C8CBEB" w14:textId="77777777" w:rsidR="00C7061A" w:rsidRPr="00C7061A" w:rsidRDefault="00C7061A">
            <w:pPr>
              <w:rPr>
                <w:b/>
              </w:rPr>
            </w:pPr>
            <w:bookmarkStart w:id="0" w:name="_GoBack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6643C831" w14:textId="77777777" w:rsidR="00C7061A" w:rsidRDefault="00100CF3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5163E720" w14:textId="77777777" w:rsidR="00C7061A" w:rsidRDefault="00100CF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2B6D933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C6F6F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52FD004D" w14:textId="77777777" w:rsidR="00512B66" w:rsidRDefault="003B1F3D" w:rsidP="001F04D2">
            <w:r>
              <w:t>Notificar N</w:t>
            </w:r>
            <w:r w:rsidR="001F04D2">
              <w:t>ecesidad</w:t>
            </w:r>
            <w:r w:rsidR="00832F20">
              <w:t xml:space="preserve"> </w:t>
            </w:r>
            <w:r w:rsidR="00502360">
              <w:t>de Reabastecimiento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F01738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05B9292F" w14:textId="77777777" w:rsidR="00512B66" w:rsidRDefault="00327FB3">
            <w:r>
              <w:t>10</w:t>
            </w:r>
            <w:r w:rsidR="00201BCA">
              <w:t>7</w:t>
            </w:r>
          </w:p>
        </w:tc>
      </w:tr>
      <w:tr w:rsidR="00DC19BB" w14:paraId="71524926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B5861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3FE5E36B" w14:textId="77777777" w:rsidR="00DC19BB" w:rsidRDefault="00C16AE8">
            <w:r>
              <w:t>Depósito</w:t>
            </w:r>
          </w:p>
        </w:tc>
      </w:tr>
      <w:tr w:rsidR="008F3E09" w14:paraId="6179A244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CD295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5B8F102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302CF4B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1DD72380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F9CDB21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53077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651FDE8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2865E0F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7D348CE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B9DAA16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8F681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B9911CC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A4C97FA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76F15A2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A22CE4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92FDB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41C0249" w14:textId="77777777" w:rsidR="00C7061A" w:rsidRDefault="0025223B" w:rsidP="00502360">
            <w:r>
              <w:t>No aplica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1909C2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53C4A60B" w14:textId="77777777" w:rsidR="00C7061A" w:rsidRDefault="00F8063C">
            <w:r>
              <w:t>No aplica.</w:t>
            </w:r>
          </w:p>
        </w:tc>
      </w:tr>
      <w:tr w:rsidR="00CD204D" w14:paraId="7514809F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509BA3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36FA33F" w14:textId="77777777" w:rsidR="00CD204D" w:rsidRDefault="00100CF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291" w:type="dxa"/>
            <w:gridSpan w:val="5"/>
            <w:tcBorders>
              <w:left w:val="nil"/>
            </w:tcBorders>
          </w:tcPr>
          <w:p w14:paraId="6CD651FE" w14:textId="77777777" w:rsidR="00CD204D" w:rsidRDefault="00100CF3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DF7714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973DA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7B246303" w14:textId="77777777" w:rsidR="00D842C6" w:rsidRPr="00596BA0" w:rsidRDefault="0022110D" w:rsidP="002505C2">
            <w:r>
              <w:t>Notificar aquellos productos importados y/o materias primas que estén del nivel de reaprovisionamiento o por debajo del mismo.</w:t>
            </w:r>
          </w:p>
        </w:tc>
      </w:tr>
      <w:tr w:rsidR="00DC19BB" w14:paraId="299709E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C0E4E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7B19D897" w14:textId="77777777" w:rsidR="00DC19BB" w:rsidRDefault="00DC19BB" w:rsidP="000C4F46"/>
        </w:tc>
      </w:tr>
      <w:tr w:rsidR="005C249A" w14:paraId="11C7382A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64805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49B9E9D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612091D3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39872C9C" w14:textId="77777777" w:rsidR="00FC7E87" w:rsidRDefault="002505C2" w:rsidP="002505C2">
            <w:pPr>
              <w:pStyle w:val="Prrafodelista"/>
              <w:numPr>
                <w:ilvl w:val="0"/>
                <w:numId w:val="1"/>
              </w:numPr>
            </w:pPr>
            <w:r>
              <w:t xml:space="preserve">Se notifica aquellos productos importados y/o materias primas que están en el </w:t>
            </w:r>
            <w:r w:rsidR="0022110D">
              <w:t>nivel de reaprovisionamiento</w:t>
            </w:r>
            <w:r>
              <w:t xml:space="preserve"> o por debajo del mismo.</w:t>
            </w:r>
          </w:p>
        </w:tc>
      </w:tr>
      <w:tr w:rsidR="005C249A" w14:paraId="0E694E71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4E6B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3472A54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C2F889F" w14:textId="77777777" w:rsidR="007D019B" w:rsidRDefault="003B3A59" w:rsidP="007D019B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no encuentra productos importados y/o materias primas que estén en el </w:t>
            </w:r>
            <w:r w:rsidR="0022110D">
              <w:t>nivel de reaprovisionamiento</w:t>
            </w:r>
            <w:r>
              <w:t xml:space="preserve"> o por debajo del mismo.</w:t>
            </w:r>
          </w:p>
          <w:p w14:paraId="369906C4" w14:textId="77777777" w:rsidR="007D019B" w:rsidRDefault="007D019B" w:rsidP="007D019B">
            <w:pPr>
              <w:pStyle w:val="Prrafodelista"/>
              <w:numPr>
                <w:ilvl w:val="0"/>
                <w:numId w:val="1"/>
              </w:numPr>
            </w:pPr>
            <w:r>
              <w:t>El ED no desea realizar un pedido de reabastecimiento.</w:t>
            </w:r>
          </w:p>
          <w:p w14:paraId="27A5603A" w14:textId="77777777" w:rsidR="007D019B" w:rsidRDefault="007D019B" w:rsidP="007D019B"/>
        </w:tc>
      </w:tr>
      <w:tr w:rsidR="005C249A" w14:paraId="1E864D2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EF7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545E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287DE8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8593" w14:textId="77777777" w:rsidR="005C249A" w:rsidRPr="008F3E09" w:rsidRDefault="00E64637" w:rsidP="00BF65D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</w:t>
            </w:r>
            <w:r w:rsidR="007C038A">
              <w:t xml:space="preserve">comienzo cuando el Sistema </w:t>
            </w:r>
            <w:r w:rsidR="00BF65D0">
              <w:t xml:space="preserve">requiere </w:t>
            </w:r>
            <w:r w:rsidR="00BF65D0">
              <w:rPr>
                <w:i/>
              </w:rPr>
              <w:t>Notificar Necesidad de Reabastecimiento</w:t>
            </w:r>
            <w:r w:rsidR="00E86775" w:rsidRPr="007953CA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2427" w14:textId="77777777" w:rsidR="00E31140" w:rsidRPr="00960403" w:rsidRDefault="00E31140" w:rsidP="00FC7E87">
            <w:pPr>
              <w:pStyle w:val="Prrafodelista"/>
              <w:ind w:left="230"/>
            </w:pPr>
          </w:p>
        </w:tc>
      </w:tr>
      <w:tr w:rsidR="00E64637" w14:paraId="7A8ADE1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021B" w14:textId="77777777" w:rsidR="00E64637" w:rsidRDefault="007953CA" w:rsidP="00A274C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Para ello el Sistema </w:t>
            </w:r>
            <w:r w:rsidR="00E414E5">
              <w:t xml:space="preserve">verifica </w:t>
            </w:r>
            <w:r w:rsidR="00A274C2">
              <w:t xml:space="preserve">que </w:t>
            </w:r>
            <w:r w:rsidR="00E414E5">
              <w:t>la cantidad de productos importados (tanto los que están en el depósito de productos terminados como los del depósito de productos importados</w:t>
            </w:r>
            <w:r w:rsidR="00E90573">
              <w:t>)</w:t>
            </w:r>
            <w:r w:rsidR="00A274C2">
              <w:t xml:space="preserve"> no esté en su </w:t>
            </w:r>
            <w:r w:rsidR="0022110D">
              <w:t>nivel de reaprovisionamiento</w:t>
            </w:r>
            <w:r w:rsidR="00A274C2">
              <w:t xml:space="preserve"> o por debajo del mismo</w:t>
            </w:r>
            <w:r w:rsidR="00E90573">
              <w:t>. Para el caso de materia</w:t>
            </w:r>
            <w:r w:rsidR="00666399">
              <w:t>s</w:t>
            </w:r>
            <w:r w:rsidR="00E90573">
              <w:t xml:space="preserve"> primas, el Sistema verifica </w:t>
            </w:r>
            <w:r w:rsidR="00A274C2">
              <w:t>que</w:t>
            </w:r>
            <w:r w:rsidR="00E90573">
              <w:t xml:space="preserve"> la cantidad de materia prima en el d</w:t>
            </w:r>
            <w:r w:rsidR="00A274C2">
              <w:t xml:space="preserve">epósito de productos importados no esté en su </w:t>
            </w:r>
            <w:r w:rsidR="0022110D">
              <w:t>nivel de reaprovisionamiento</w:t>
            </w:r>
            <w:r w:rsidR="00A274C2">
              <w:t xml:space="preserve"> o por debajo del mismo.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C0B0" w14:textId="77777777" w:rsidR="00E64637" w:rsidRDefault="00D450FA" w:rsidP="002C309A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productos importados y/o materias primas que estén en el </w:t>
            </w:r>
            <w:r w:rsidR="0022110D">
              <w:t>nivel de reaprovisionamiento</w:t>
            </w:r>
            <w:r>
              <w:t xml:space="preserve"> o por debajo del mismo.</w:t>
            </w:r>
          </w:p>
          <w:p w14:paraId="37A61BF2" w14:textId="77777777" w:rsidR="00D450FA" w:rsidRPr="00960403" w:rsidRDefault="00D450FA" w:rsidP="002C309A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14:paraId="6C803BA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1322" w14:textId="77777777" w:rsidR="00E64637" w:rsidRDefault="00B31E63" w:rsidP="00CE194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informa al ED la situación </w:t>
            </w:r>
            <w:r w:rsidR="005F7C0A">
              <w:t>de los productos importados como las materias</w:t>
            </w:r>
            <w:r w:rsidR="003938E7">
              <w:t xml:space="preserve"> primas que han sido detectadas en su </w:t>
            </w:r>
            <w:r w:rsidR="0022110D">
              <w:t>nivel de reaprovisionamiento</w:t>
            </w:r>
            <w:r w:rsidR="003938E7">
              <w:t xml:space="preserve"> o por debajo del mismo</w:t>
            </w:r>
            <w:r w:rsidR="00BA18D9">
              <w:t>,</w:t>
            </w:r>
            <w:r w:rsidR="003938E7">
              <w:t xml:space="preserve"> con los siguientes datos: </w:t>
            </w:r>
            <w:r w:rsidR="004B7FF4">
              <w:t>Código, Nombre, Marca, Modelo, Color, Tamaño,  Cantidad actual</w:t>
            </w:r>
            <w:r w:rsidR="00CE1945">
              <w:t xml:space="preserve"> y mínima. Para el caso de la materia prima se muestran los datos: Código, nombre, stock actual y mínimo y unidad de medida.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DAD7" w14:textId="77777777" w:rsidR="00E64637" w:rsidRPr="00960403" w:rsidRDefault="00E64637" w:rsidP="00FC7E87">
            <w:pPr>
              <w:pStyle w:val="Prrafodelista"/>
              <w:ind w:left="230"/>
            </w:pPr>
          </w:p>
        </w:tc>
      </w:tr>
      <w:tr w:rsidR="00E64637" w14:paraId="1425B8B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5AF2" w14:textId="77777777" w:rsidR="00B858E1" w:rsidRDefault="000416EF" w:rsidP="0098330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983302">
              <w:t>si desea realizar un pedido de reabastecimiento.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A618" w14:textId="77777777" w:rsidR="00E64637" w:rsidRPr="00960403" w:rsidRDefault="00E64637" w:rsidP="00861E33">
            <w:pPr>
              <w:pStyle w:val="Prrafodelista"/>
              <w:ind w:left="737"/>
            </w:pPr>
          </w:p>
        </w:tc>
      </w:tr>
      <w:tr w:rsidR="00E64637" w14:paraId="4D07B6B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2D34" w14:textId="77777777" w:rsidR="00E64637" w:rsidRDefault="00FF426B" w:rsidP="00FF426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ED desea realizar un pedido de reabastecimiento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E1A2" w14:textId="77777777" w:rsidR="00E64637" w:rsidRDefault="00C53B09" w:rsidP="00861E3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desea realizar un pedido de reabastecimiento.</w:t>
            </w:r>
          </w:p>
          <w:p w14:paraId="48E9D11A" w14:textId="77777777" w:rsidR="00C53B09" w:rsidRPr="00960403" w:rsidRDefault="00C53B09" w:rsidP="00C53B09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14:paraId="0C872D3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CC37" w14:textId="77777777" w:rsidR="00E64637" w:rsidRDefault="00A37CE1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Se llama al </w:t>
            </w:r>
            <w:r>
              <w:rPr>
                <w:i/>
              </w:rPr>
              <w:t>CU 104. Regis</w:t>
            </w:r>
            <w:r w:rsidR="00370423">
              <w:rPr>
                <w:i/>
              </w:rPr>
              <w:t>trar Pedido de Reabastecimiento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35FE" w14:textId="77777777" w:rsidR="00E64637" w:rsidRDefault="00E64637" w:rsidP="002F631C"/>
        </w:tc>
      </w:tr>
      <w:tr w:rsidR="00AA3B8C" w14:paraId="6FBF80D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4596" w14:textId="77777777" w:rsidR="00AA3B8C" w:rsidRDefault="00D17088" w:rsidP="00D170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490454">
              <w:t>l</w:t>
            </w:r>
            <w:r>
              <w:t xml:space="preserve">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6495" w14:textId="77777777" w:rsidR="00AA3B8C" w:rsidRDefault="00AA3B8C" w:rsidP="002F631C"/>
        </w:tc>
      </w:tr>
      <w:tr w:rsidR="00654C01" w14:paraId="3066B24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BAB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7C4F" w14:textId="77777777" w:rsidR="00654C01" w:rsidRPr="00960403" w:rsidRDefault="00654C01" w:rsidP="00FC7E87"/>
        </w:tc>
      </w:tr>
      <w:tr w:rsidR="00654C01" w14:paraId="2561CE85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D1FD8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F7CC35" w14:textId="77777777" w:rsidR="00654C01" w:rsidRDefault="00654C01" w:rsidP="00654C01">
            <w:r>
              <w:t>No aplica</w:t>
            </w:r>
          </w:p>
        </w:tc>
      </w:tr>
      <w:tr w:rsidR="00654C01" w14:paraId="6CA2BC8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3C7FC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00A95" w14:textId="77777777" w:rsidR="00654C01" w:rsidRDefault="007C642E" w:rsidP="007C642E">
            <w:r>
              <w:t>CU 104. Registrar Pedido de Reabastecimiento.</w:t>
            </w:r>
          </w:p>
        </w:tc>
      </w:tr>
      <w:tr w:rsidR="00654C01" w14:paraId="5B0AC6C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28B04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FECCFC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3D2D46D4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79657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373D09" w14:textId="77777777" w:rsidR="00654C01" w:rsidRDefault="00067369" w:rsidP="00654C01">
            <w:r>
              <w:t>No aplica</w:t>
            </w:r>
          </w:p>
        </w:tc>
      </w:tr>
      <w:tr w:rsidR="00654C01" w14:paraId="0A70EE9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03149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3911E9" w14:textId="77777777" w:rsidR="00654C01" w:rsidRDefault="00067369" w:rsidP="00654C01">
            <w:r>
              <w:t>No aplica</w:t>
            </w:r>
          </w:p>
        </w:tc>
      </w:tr>
      <w:tr w:rsidR="00654C01" w14:paraId="1F9E9B1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7CD8C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949180" w14:textId="77777777" w:rsidR="00654C01" w:rsidRDefault="00067369" w:rsidP="00654C01">
            <w:r>
              <w:t>No aplica</w:t>
            </w:r>
          </w:p>
        </w:tc>
      </w:tr>
      <w:bookmarkEnd w:id="0"/>
    </w:tbl>
    <w:p w14:paraId="22B1898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416EF"/>
    <w:rsid w:val="00067369"/>
    <w:rsid w:val="00074C24"/>
    <w:rsid w:val="000B19AE"/>
    <w:rsid w:val="000C4F46"/>
    <w:rsid w:val="00100CF3"/>
    <w:rsid w:val="00190D2E"/>
    <w:rsid w:val="001F04D2"/>
    <w:rsid w:val="00201BCA"/>
    <w:rsid w:val="0022110D"/>
    <w:rsid w:val="0022740A"/>
    <w:rsid w:val="002505C2"/>
    <w:rsid w:val="0025223B"/>
    <w:rsid w:val="002920A5"/>
    <w:rsid w:val="002953BA"/>
    <w:rsid w:val="002C309A"/>
    <w:rsid w:val="002D62DC"/>
    <w:rsid w:val="002F631C"/>
    <w:rsid w:val="00327FB3"/>
    <w:rsid w:val="00370423"/>
    <w:rsid w:val="003938E7"/>
    <w:rsid w:val="003B1F3D"/>
    <w:rsid w:val="003B3A59"/>
    <w:rsid w:val="003E64C6"/>
    <w:rsid w:val="00402F70"/>
    <w:rsid w:val="00413ED2"/>
    <w:rsid w:val="004424E3"/>
    <w:rsid w:val="00490454"/>
    <w:rsid w:val="004B7FF4"/>
    <w:rsid w:val="00502360"/>
    <w:rsid w:val="00512B66"/>
    <w:rsid w:val="00596BA0"/>
    <w:rsid w:val="005C249A"/>
    <w:rsid w:val="005F7C0A"/>
    <w:rsid w:val="00602FA3"/>
    <w:rsid w:val="006245C7"/>
    <w:rsid w:val="006469FD"/>
    <w:rsid w:val="00654C01"/>
    <w:rsid w:val="00666399"/>
    <w:rsid w:val="00682F3C"/>
    <w:rsid w:val="006B6D4B"/>
    <w:rsid w:val="00721962"/>
    <w:rsid w:val="00725F34"/>
    <w:rsid w:val="00732A0E"/>
    <w:rsid w:val="007953CA"/>
    <w:rsid w:val="007C038A"/>
    <w:rsid w:val="007C642E"/>
    <w:rsid w:val="007D019B"/>
    <w:rsid w:val="007D4987"/>
    <w:rsid w:val="00812E10"/>
    <w:rsid w:val="00832F20"/>
    <w:rsid w:val="00847BFF"/>
    <w:rsid w:val="00861E33"/>
    <w:rsid w:val="008A2E19"/>
    <w:rsid w:val="008F3E09"/>
    <w:rsid w:val="00960403"/>
    <w:rsid w:val="00983302"/>
    <w:rsid w:val="009B2A82"/>
    <w:rsid w:val="009D183F"/>
    <w:rsid w:val="009E1E27"/>
    <w:rsid w:val="00A274C2"/>
    <w:rsid w:val="00A37CE1"/>
    <w:rsid w:val="00A5198D"/>
    <w:rsid w:val="00A52551"/>
    <w:rsid w:val="00AA3B8C"/>
    <w:rsid w:val="00B31E63"/>
    <w:rsid w:val="00B858E1"/>
    <w:rsid w:val="00BA18D9"/>
    <w:rsid w:val="00BF65D0"/>
    <w:rsid w:val="00C1603C"/>
    <w:rsid w:val="00C16AE8"/>
    <w:rsid w:val="00C32797"/>
    <w:rsid w:val="00C53B09"/>
    <w:rsid w:val="00C5614D"/>
    <w:rsid w:val="00C61E8F"/>
    <w:rsid w:val="00C7061A"/>
    <w:rsid w:val="00C74D24"/>
    <w:rsid w:val="00CD204D"/>
    <w:rsid w:val="00CE1945"/>
    <w:rsid w:val="00D17088"/>
    <w:rsid w:val="00D25815"/>
    <w:rsid w:val="00D450FA"/>
    <w:rsid w:val="00D623A0"/>
    <w:rsid w:val="00D837B7"/>
    <w:rsid w:val="00D842C6"/>
    <w:rsid w:val="00DC19BB"/>
    <w:rsid w:val="00E211DA"/>
    <w:rsid w:val="00E31140"/>
    <w:rsid w:val="00E414E5"/>
    <w:rsid w:val="00E50CD4"/>
    <w:rsid w:val="00E64637"/>
    <w:rsid w:val="00E70A8B"/>
    <w:rsid w:val="00E71B33"/>
    <w:rsid w:val="00E86775"/>
    <w:rsid w:val="00E90573"/>
    <w:rsid w:val="00EA299B"/>
    <w:rsid w:val="00ED213E"/>
    <w:rsid w:val="00F00CC9"/>
    <w:rsid w:val="00F47282"/>
    <w:rsid w:val="00F8063C"/>
    <w:rsid w:val="00F81DF6"/>
    <w:rsid w:val="00FB5D08"/>
    <w:rsid w:val="00FC7E87"/>
    <w:rsid w:val="00FF426B"/>
    <w:rsid w:val="00FF43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5217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172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59</cp:revision>
  <dcterms:created xsi:type="dcterms:W3CDTF">2010-05-31T22:07:00Z</dcterms:created>
  <dcterms:modified xsi:type="dcterms:W3CDTF">2010-10-19T07:17:00Z</dcterms:modified>
</cp:coreProperties>
</file>