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889"/>
        <w:gridCol w:w="121"/>
        <w:gridCol w:w="1219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6"/>
            <w:tcBorders>
              <w:left w:val="nil"/>
            </w:tcBorders>
          </w:tcPr>
          <w:p w:rsidR="00512B66" w:rsidRDefault="004C2137" w:rsidP="00127586">
            <w:r>
              <w:t xml:space="preserve">Calcular la Proyección de </w:t>
            </w:r>
            <w:r w:rsidR="00127586">
              <w:t>Ventas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127586">
            <w:r>
              <w:t>505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C19BB" w:rsidRDefault="004C2137">
            <w:r>
              <w:t>Toma de Decisiones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4C213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4C213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4C213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2"/>
            <w:tcBorders>
              <w:left w:val="nil"/>
            </w:tcBorders>
          </w:tcPr>
          <w:p w:rsidR="00C7061A" w:rsidRDefault="00960654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960654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D204D" w:rsidRDefault="007342E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E6406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842C6" w:rsidRPr="00596BA0" w:rsidRDefault="00127586" w:rsidP="008C4700">
            <w:pPr>
              <w:tabs>
                <w:tab w:val="left" w:pos="1050"/>
              </w:tabs>
            </w:pPr>
            <w:r>
              <w:t>Realizar los cálculos necesarios para generar las proyecciones de ventas futuras de los productos terminados.</w:t>
            </w:r>
          </w:p>
        </w:tc>
      </w:tr>
      <w:tr w:rsidR="007342E7" w:rsidTr="00E64066">
        <w:trPr>
          <w:cantSplit/>
        </w:trPr>
        <w:tc>
          <w:tcPr>
            <w:tcW w:w="8472" w:type="dxa"/>
            <w:gridSpan w:val="9"/>
            <w:tcBorders>
              <w:left w:val="single" w:sz="4" w:space="0" w:color="auto"/>
              <w:bottom w:val="nil"/>
            </w:tcBorders>
          </w:tcPr>
          <w:p w:rsidR="007342E7" w:rsidRPr="007342E7" w:rsidRDefault="007342E7" w:rsidP="007342E7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342E7" w:rsidTr="00E64066">
        <w:trPr>
          <w:cantSplit/>
        </w:trPr>
        <w:tc>
          <w:tcPr>
            <w:tcW w:w="8472" w:type="dxa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342E7" w:rsidRDefault="007342E7" w:rsidP="009C1672">
            <w:pPr>
              <w:jc w:val="both"/>
            </w:pPr>
            <w:r>
              <w:t>El CU comienzo cuando</w:t>
            </w:r>
            <w:r w:rsidR="00DD6E28">
              <w:t xml:space="preserve"> </w:t>
            </w:r>
            <w:r w:rsidR="00E079BC">
              <w:t xml:space="preserve">en un tiempo dado, </w:t>
            </w:r>
            <w:r w:rsidR="00DD52C7">
              <w:t xml:space="preserve">se dispara el evento para ejecutar el Cálculo de </w:t>
            </w:r>
            <w:r w:rsidR="00873F49">
              <w:t>la Proyección de Ventas</w:t>
            </w:r>
            <w:r w:rsidR="00934E96">
              <w:rPr>
                <w:b/>
              </w:rPr>
              <w:t xml:space="preserve">. </w:t>
            </w:r>
            <w:r w:rsidR="00AC3D7E">
              <w:t xml:space="preserve">Para este cálculo se </w:t>
            </w:r>
            <w:r w:rsidR="00D11409">
              <w:t xml:space="preserve">utilizan los siguientes datos: </w:t>
            </w:r>
            <w:r w:rsidR="00983C2C">
              <w:t xml:space="preserve">volúmenes </w:t>
            </w:r>
            <w:r w:rsidR="000E7AAA">
              <w:t xml:space="preserve">y precios </w:t>
            </w:r>
            <w:r w:rsidR="00983C2C">
              <w:t xml:space="preserve">de ventas pasadas por producto, volúmenes </w:t>
            </w:r>
            <w:r w:rsidR="000E7AAA">
              <w:t xml:space="preserve">y precios </w:t>
            </w:r>
            <w:r w:rsidR="00983C2C">
              <w:t xml:space="preserve">de compras por cliente </w:t>
            </w:r>
            <w:r w:rsidR="00FD03A2">
              <w:t>y por producto.</w:t>
            </w:r>
          </w:p>
          <w:p w:rsidR="00FB6C92" w:rsidRPr="00AC3D7E" w:rsidRDefault="00FB6C92" w:rsidP="009C1672">
            <w:pPr>
              <w:jc w:val="both"/>
              <w:rPr>
                <w:u w:val="words"/>
              </w:rPr>
            </w:pPr>
            <w:r>
              <w:t>Fin de CU.</w:t>
            </w:r>
          </w:p>
          <w:p w:rsidR="00934E96" w:rsidRDefault="00934E96" w:rsidP="00DD52C7">
            <w:pPr>
              <w:rPr>
                <w:b/>
              </w:rPr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D0025" w:rsidP="00F97BBA">
            <w:r>
              <w:t xml:space="preserve">La </w:t>
            </w:r>
            <w:r w:rsidR="006E1FA7">
              <w:t xml:space="preserve">periodicidad de </w:t>
            </w:r>
            <w:r>
              <w:t xml:space="preserve">ejecución </w:t>
            </w:r>
            <w:r w:rsidR="00DD52C7">
              <w:t xml:space="preserve">del evento </w:t>
            </w:r>
            <w:r>
              <w:t>es configurable por el usuario.</w:t>
            </w:r>
          </w:p>
          <w:p w:rsidR="008C2CA0" w:rsidRPr="00960403" w:rsidRDefault="008C2CA0" w:rsidP="008C2CA0">
            <w:r>
              <w:t>El periodo bajo análisis es configurable por el usuario.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bookmarkEnd w:id="0"/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37"/>
    <w:rsid w:val="00067369"/>
    <w:rsid w:val="00074C24"/>
    <w:rsid w:val="000D0025"/>
    <w:rsid w:val="000E7AAA"/>
    <w:rsid w:val="00127586"/>
    <w:rsid w:val="00217701"/>
    <w:rsid w:val="0022740A"/>
    <w:rsid w:val="00390A64"/>
    <w:rsid w:val="003F5E92"/>
    <w:rsid w:val="004C2137"/>
    <w:rsid w:val="00512B66"/>
    <w:rsid w:val="00596BA0"/>
    <w:rsid w:val="005C249A"/>
    <w:rsid w:val="00602FA3"/>
    <w:rsid w:val="006245C7"/>
    <w:rsid w:val="0063791E"/>
    <w:rsid w:val="00654C01"/>
    <w:rsid w:val="00682F3C"/>
    <w:rsid w:val="00695C18"/>
    <w:rsid w:val="006B6D4B"/>
    <w:rsid w:val="006E1FA7"/>
    <w:rsid w:val="007342E7"/>
    <w:rsid w:val="007806F8"/>
    <w:rsid w:val="00812E10"/>
    <w:rsid w:val="00847BFF"/>
    <w:rsid w:val="00873F49"/>
    <w:rsid w:val="0089711A"/>
    <w:rsid w:val="008B4D33"/>
    <w:rsid w:val="008C2CA0"/>
    <w:rsid w:val="008C4700"/>
    <w:rsid w:val="008E5DFD"/>
    <w:rsid w:val="008F3E09"/>
    <w:rsid w:val="00934E96"/>
    <w:rsid w:val="00960403"/>
    <w:rsid w:val="00960654"/>
    <w:rsid w:val="00983C2C"/>
    <w:rsid w:val="009C1672"/>
    <w:rsid w:val="009F44F1"/>
    <w:rsid w:val="009F72B1"/>
    <w:rsid w:val="00A27474"/>
    <w:rsid w:val="00A5198D"/>
    <w:rsid w:val="00AC3D7E"/>
    <w:rsid w:val="00AF526D"/>
    <w:rsid w:val="00BF10D2"/>
    <w:rsid w:val="00C32797"/>
    <w:rsid w:val="00C7061A"/>
    <w:rsid w:val="00C74D24"/>
    <w:rsid w:val="00CD204D"/>
    <w:rsid w:val="00D11409"/>
    <w:rsid w:val="00D15804"/>
    <w:rsid w:val="00D40E69"/>
    <w:rsid w:val="00D837B7"/>
    <w:rsid w:val="00D842C6"/>
    <w:rsid w:val="00DC19BB"/>
    <w:rsid w:val="00DD52C7"/>
    <w:rsid w:val="00DD6E28"/>
    <w:rsid w:val="00E079BC"/>
    <w:rsid w:val="00E31140"/>
    <w:rsid w:val="00E64066"/>
    <w:rsid w:val="00E70A8B"/>
    <w:rsid w:val="00F50FA6"/>
    <w:rsid w:val="00F81DF6"/>
    <w:rsid w:val="00F97BBA"/>
    <w:rsid w:val="00FB2D55"/>
    <w:rsid w:val="00FB6C92"/>
    <w:rsid w:val="00FD03A2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02.%20Modelado%20de%20Requerimientos\Kiwi-Trazo%20Grues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Grueso-Template.dotx</Template>
  <TotalTime>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apisciol</cp:lastModifiedBy>
  <cp:revision>11</cp:revision>
  <dcterms:created xsi:type="dcterms:W3CDTF">2010-10-16T21:14:00Z</dcterms:created>
  <dcterms:modified xsi:type="dcterms:W3CDTF">2011-11-10T23:50:00Z</dcterms:modified>
</cp:coreProperties>
</file>