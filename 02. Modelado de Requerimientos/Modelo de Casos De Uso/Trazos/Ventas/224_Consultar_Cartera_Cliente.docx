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76A01">
            <w:r>
              <w:t>Consultar Cartera Clientes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76A01">
            <w:r>
              <w:t>224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76A01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76A0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76A0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76A0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76A01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576A0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76A01">
            <w:r>
              <w:t>Informar sobre los datos de la cartera de clientes de un viajante.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576A01">
            <w:r>
              <w:t xml:space="preserve">El viajante debe estar </w:t>
            </w:r>
            <w:proofErr w:type="spellStart"/>
            <w:r>
              <w:t>logueado</w:t>
            </w:r>
            <w:proofErr w:type="spellEnd"/>
            <w:r>
              <w:t xml:space="preserve"> con su usuario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76A01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los datos de la cartera de clientes del viajante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76A0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V selecciona la opción “</w:t>
            </w:r>
            <w:r>
              <w:rPr>
                <w:i/>
              </w:rPr>
              <w:t>Consultar Cartera Clientes”.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76A0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01" w:rsidRPr="008F3E09" w:rsidRDefault="00576A0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para el viajante </w:t>
            </w:r>
            <w:proofErr w:type="spellStart"/>
            <w:r>
              <w:t>logueado</w:t>
            </w:r>
            <w:proofErr w:type="spellEnd"/>
            <w:r>
              <w:t xml:space="preserve"> busca el detalle de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01" w:rsidRPr="00960403" w:rsidRDefault="00576A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76A0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01" w:rsidRPr="008F3E09" w:rsidRDefault="00576A0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detalle de cartera con los clientes, los datos de los mismos y la fecha de asignación.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01" w:rsidRPr="00960403" w:rsidRDefault="00576A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238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03" w:rsidRDefault="00D238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selecciona la opción </w:t>
            </w:r>
            <w:r>
              <w:rPr>
                <w:i/>
              </w:rPr>
              <w:t xml:space="preserve">Imprimir </w:t>
            </w:r>
            <w:r w:rsidRPr="00846E10">
              <w:t xml:space="preserve">y se realiza la impresión de </w:t>
            </w:r>
            <w:r>
              <w:t>los datos del catálogo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03" w:rsidRDefault="00D238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desea imprimir la cartera de clientes.</w:t>
            </w:r>
          </w:p>
          <w:p w:rsidR="00D23803" w:rsidRPr="00960403" w:rsidRDefault="00D23803" w:rsidP="00D23803">
            <w:bookmarkStart w:id="1" w:name="_GoBack"/>
            <w:bookmarkEnd w:id="1"/>
          </w:p>
        </w:tc>
      </w:tr>
      <w:tr w:rsidR="00576A0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01" w:rsidRPr="008F3E09" w:rsidRDefault="00576A0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01" w:rsidRPr="00960403" w:rsidRDefault="00576A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76A01" w:rsidP="00654C01">
            <w:r>
              <w:t>El V puede cancelar el CU en cualquier momento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01"/>
    <w:rsid w:val="00067369"/>
    <w:rsid w:val="00074C24"/>
    <w:rsid w:val="00217701"/>
    <w:rsid w:val="0022740A"/>
    <w:rsid w:val="003F5E92"/>
    <w:rsid w:val="00512B66"/>
    <w:rsid w:val="00576A01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23803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2011-05-29T20:12:00Z</dcterms:created>
  <dcterms:modified xsi:type="dcterms:W3CDTF">2011-05-29T20:19:00Z</dcterms:modified>
</cp:coreProperties>
</file>