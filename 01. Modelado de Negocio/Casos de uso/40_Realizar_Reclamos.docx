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4C5CB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1DA2E" w14:textId="77777777" w:rsidR="00C7061A" w:rsidRPr="00F02A6E" w:rsidRDefault="00C7061A">
            <w:pPr>
              <w:rPr>
                <w:b/>
              </w:rPr>
            </w:pPr>
            <w:bookmarkStart w:id="0" w:name="_GoBack"/>
            <w:r w:rsidRPr="00F02A6E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4BEFE0" w14:textId="77777777" w:rsidR="00C7061A" w:rsidRPr="00F02A6E" w:rsidRDefault="00C7061A" w:rsidP="00C7061A">
            <w:r w:rsidRPr="00F02A6E">
              <w:rPr>
                <w:rFonts w:cstheme="minorHAnsi"/>
              </w:rPr>
              <w:sym w:font="Wingdings" w:char="F0FD"/>
            </w:r>
            <w:r w:rsidRPr="00F02A6E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93E440E" w14:textId="77777777" w:rsidR="00C7061A" w:rsidRPr="00F02A6E" w:rsidRDefault="00C7061A">
            <w:r w:rsidRPr="00F02A6E">
              <w:rPr>
                <w:rFonts w:cstheme="minorHAnsi"/>
              </w:rPr>
              <w:sym w:font="Wingdings" w:char="F0A8"/>
            </w:r>
            <w:r w:rsidRPr="00F02A6E">
              <w:rPr>
                <w:rFonts w:cstheme="minorHAnsi"/>
              </w:rPr>
              <w:t>Sistema</w:t>
            </w:r>
          </w:p>
        </w:tc>
      </w:tr>
      <w:tr w:rsidR="00512B66" w14:paraId="2FCBCFF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F4488" w14:textId="77777777" w:rsidR="00512B66" w:rsidRPr="00F02A6E" w:rsidRDefault="00512B66">
            <w:pPr>
              <w:rPr>
                <w:b/>
              </w:rPr>
            </w:pPr>
            <w:r w:rsidRPr="00F02A6E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194DA7D" w14:textId="0CF2BBE2" w:rsidR="00512B66" w:rsidRPr="00F02A6E" w:rsidRDefault="00CD0A71">
            <w:r>
              <w:t>Realizar Reclamo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68ED963" w14:textId="77777777" w:rsidR="00512B66" w:rsidRPr="00F02A6E" w:rsidRDefault="006245C7">
            <w:pPr>
              <w:rPr>
                <w:b/>
              </w:rPr>
            </w:pPr>
            <w:r w:rsidRPr="00F02A6E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51366BA1" w14:textId="0B30802D" w:rsidR="00512B66" w:rsidRPr="00F02A6E" w:rsidRDefault="00CD0A71">
            <w:r>
              <w:t>40</w:t>
            </w:r>
          </w:p>
        </w:tc>
      </w:tr>
      <w:tr w:rsidR="00C7061A" w14:paraId="01D72C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5ED5B" w14:textId="77777777" w:rsidR="00C7061A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4D9F7F7E" w14:textId="11C43910" w:rsidR="00C7061A" w:rsidRPr="00F02A6E" w:rsidRDefault="00C979A6">
            <w:r>
              <w:t>Proveedor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7AEAF0E4" w14:textId="77777777" w:rsidR="00C7061A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2285F27" w14:textId="77777777" w:rsidR="00C7061A" w:rsidRPr="00F02A6E" w:rsidRDefault="00195252">
            <w:r w:rsidRPr="00F02A6E">
              <w:t>No Aplica</w:t>
            </w:r>
          </w:p>
        </w:tc>
      </w:tr>
      <w:tr w:rsidR="00CD204D" w14:paraId="25AEA24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76DE2" w14:textId="77777777" w:rsidR="00CD204D" w:rsidRPr="00F02A6E" w:rsidRDefault="00CD204D" w:rsidP="00190A8C">
            <w:pPr>
              <w:rPr>
                <w:b/>
              </w:rPr>
            </w:pPr>
            <w:r w:rsidRPr="00F02A6E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9F51B2" w14:textId="77777777" w:rsidR="00CD204D" w:rsidRPr="00F02A6E" w:rsidRDefault="00CD204D" w:rsidP="00CD204D">
            <w:r w:rsidRPr="00F02A6E">
              <w:rPr>
                <w:rFonts w:cstheme="minorHAnsi"/>
              </w:rPr>
              <w:sym w:font="Wingdings" w:char="F0FD"/>
            </w:r>
            <w:r w:rsidRPr="00F02A6E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80DD4EE" w14:textId="77777777" w:rsidR="00CD204D" w:rsidRPr="00F02A6E" w:rsidRDefault="00CD204D" w:rsidP="00CD204D">
            <w:r w:rsidRPr="00F02A6E">
              <w:rPr>
                <w:rFonts w:cstheme="minorHAnsi"/>
              </w:rPr>
              <w:sym w:font="Wingdings" w:char="F0A8"/>
            </w:r>
            <w:r w:rsidRPr="00F02A6E">
              <w:rPr>
                <w:rFonts w:cstheme="minorHAnsi"/>
              </w:rPr>
              <w:t>Abstracto</w:t>
            </w:r>
          </w:p>
        </w:tc>
      </w:tr>
      <w:tr w:rsidR="00D842C6" w14:paraId="410F0C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5423C" w14:textId="77777777" w:rsidR="00D842C6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41ABE9A" w14:textId="7730B818" w:rsidR="00D842C6" w:rsidRPr="00F02A6E" w:rsidRDefault="00CD0A71" w:rsidP="00E150EC">
            <w:r>
              <w:t>Realizar un nuevo reclamo de un pedido de compra, ya sea de materia prima o producto importado, especificando el motivo del mismo.</w:t>
            </w:r>
          </w:p>
        </w:tc>
      </w:tr>
      <w:tr w:rsidR="00D842C6" w14:paraId="6EDC5A3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86C9F" w14:textId="77777777" w:rsidR="00D842C6" w:rsidRPr="00F02A6E" w:rsidRDefault="00C7061A">
            <w:pPr>
              <w:rPr>
                <w:b/>
              </w:rPr>
            </w:pPr>
            <w:r w:rsidRPr="00F02A6E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1C1848" w14:textId="57FD3880" w:rsidR="00D842C6" w:rsidRPr="00F02A6E" w:rsidRDefault="00E150EC" w:rsidP="00CD0A71">
            <w:r w:rsidRPr="00F02A6E">
              <w:t xml:space="preserve">Se </w:t>
            </w:r>
            <w:r w:rsidR="00CD0A71">
              <w:t>realiza el reclamo correctamente.</w:t>
            </w:r>
          </w:p>
        </w:tc>
      </w:tr>
      <w:tr w:rsidR="00682F3C" w14:paraId="586B1DDD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D1A6A" w14:textId="77777777" w:rsidR="00682F3C" w:rsidRPr="00F02A6E" w:rsidRDefault="00682F3C">
            <w:r w:rsidRPr="00F02A6E">
              <w:rPr>
                <w:b/>
              </w:rPr>
              <w:t>Descripción:</w:t>
            </w:r>
          </w:p>
        </w:tc>
      </w:tr>
      <w:tr w:rsidR="00C7061A" w14:paraId="7017A5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BD21" w14:textId="5524D871" w:rsidR="00C7061A" w:rsidRDefault="00195252" w:rsidP="00353AD6">
            <w:r w:rsidRPr="00F02A6E">
              <w:t>El CU comienza cuando el E</w:t>
            </w:r>
            <w:r w:rsidR="00DD02A4">
              <w:t>ncargado de depósito</w:t>
            </w:r>
            <w:r w:rsidR="00604119">
              <w:t xml:space="preserve"> de Productos Importados (EDPI)</w:t>
            </w:r>
            <w:r w:rsidR="00DD02A4">
              <w:t xml:space="preserve">, </w:t>
            </w:r>
            <w:r w:rsidR="00604119">
              <w:t xml:space="preserve">ya sea luego de realizar el ingreso de productos al depósito o </w:t>
            </w:r>
            <w:r w:rsidR="00DD02A4">
              <w:t xml:space="preserve"> </w:t>
            </w:r>
            <w:r w:rsidR="00604119">
              <w:t xml:space="preserve">de registrar un defecto encontrado en el mismo, desea realizar un reclamo al proveedor de ese producto. En el mismo se detallaran los problemas encontrados, ya sean inconsistencias en cuanto a cantidades, especificando las cantidades o bien defectos encontrados en los productos, detallando el mismo con algún tipo de observación referente al mismo. </w:t>
            </w:r>
          </w:p>
          <w:p w14:paraId="6C98F1C0" w14:textId="08C71489" w:rsidR="00604119" w:rsidRPr="00F02A6E" w:rsidRDefault="00604119" w:rsidP="00353AD6">
            <w:r>
              <w:t xml:space="preserve">El EDPI registra el reclamo para </w:t>
            </w:r>
            <w:r w:rsidR="00552E9A">
              <w:t>la</w:t>
            </w:r>
            <w:r>
              <w:t xml:space="preserve"> orden de compra</w:t>
            </w:r>
            <w:r w:rsidR="00552E9A">
              <w:t xml:space="preserve"> correspondiente a las inconsistencias o defecto</w:t>
            </w:r>
            <w:r>
              <w:t xml:space="preserve"> </w:t>
            </w:r>
            <w:r w:rsidR="00174B0A">
              <w:t>y emite un comprobante de reclamo que entregará al área de compras.</w:t>
            </w:r>
          </w:p>
          <w:p w14:paraId="20657A75" w14:textId="70C07067" w:rsidR="00F93556" w:rsidRPr="00F02A6E" w:rsidRDefault="00F93556" w:rsidP="00353AD6">
            <w:r w:rsidRPr="00F02A6E">
              <w:t>Fin de CU.</w:t>
            </w:r>
          </w:p>
        </w:tc>
      </w:tr>
      <w:bookmarkEnd w:id="0"/>
    </w:tbl>
    <w:p w14:paraId="5640BEB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52"/>
    <w:rsid w:val="00074C24"/>
    <w:rsid w:val="00174B0A"/>
    <w:rsid w:val="00195252"/>
    <w:rsid w:val="00265886"/>
    <w:rsid w:val="00290A75"/>
    <w:rsid w:val="00353AD6"/>
    <w:rsid w:val="004E6A01"/>
    <w:rsid w:val="00512B66"/>
    <w:rsid w:val="00552E9A"/>
    <w:rsid w:val="00602FA3"/>
    <w:rsid w:val="00604119"/>
    <w:rsid w:val="006245C7"/>
    <w:rsid w:val="00682F3C"/>
    <w:rsid w:val="006B6D4B"/>
    <w:rsid w:val="006F3C93"/>
    <w:rsid w:val="00812E10"/>
    <w:rsid w:val="008C4F58"/>
    <w:rsid w:val="009774EE"/>
    <w:rsid w:val="00C21B03"/>
    <w:rsid w:val="00C7061A"/>
    <w:rsid w:val="00C74D24"/>
    <w:rsid w:val="00C979A6"/>
    <w:rsid w:val="00CD0A71"/>
    <w:rsid w:val="00CD204D"/>
    <w:rsid w:val="00D76007"/>
    <w:rsid w:val="00D837B7"/>
    <w:rsid w:val="00D842C6"/>
    <w:rsid w:val="00DD02A4"/>
    <w:rsid w:val="00E150EC"/>
    <w:rsid w:val="00E70A8B"/>
    <w:rsid w:val="00F02A6E"/>
    <w:rsid w:val="00F107BF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BB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50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Piscio</cp:lastModifiedBy>
  <cp:revision>4</cp:revision>
  <dcterms:created xsi:type="dcterms:W3CDTF">2010-10-14T01:27:00Z</dcterms:created>
  <dcterms:modified xsi:type="dcterms:W3CDTF">2010-10-14T13:24:00Z</dcterms:modified>
</cp:coreProperties>
</file>