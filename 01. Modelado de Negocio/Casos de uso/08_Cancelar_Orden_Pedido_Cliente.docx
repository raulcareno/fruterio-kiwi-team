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58CEB6B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F3C9C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388FC290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E27D2CB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1B252F5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3BBB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A85D271" w14:textId="77777777" w:rsidR="00512B66" w:rsidRDefault="008907E9" w:rsidP="008907E9">
            <w:r>
              <w:t>Cancelar Orden Pedido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7AE72D43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11C0590E" w14:textId="77777777" w:rsidR="00512B66" w:rsidRDefault="008907E9">
            <w:r>
              <w:t>08</w:t>
            </w:r>
          </w:p>
        </w:tc>
      </w:tr>
      <w:tr w:rsidR="00C7061A" w14:paraId="1B0847F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964B2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CCF52D2" w14:textId="77777777" w:rsidR="00C7061A" w:rsidRDefault="008907E9">
            <w:r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8A908C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7C35106" w14:textId="77777777" w:rsidR="00C7061A" w:rsidRDefault="00C7061A"/>
        </w:tc>
      </w:tr>
      <w:tr w:rsidR="00CD204D" w14:paraId="6CB93FD2" w14:textId="77777777" w:rsidTr="008B7C12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BEBC02" w14:textId="77777777" w:rsidR="00CD204D" w:rsidRPr="00C7061A" w:rsidRDefault="00CD204D" w:rsidP="008B7C12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B3F5F4F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9383796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7023362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D23C5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160F852" w14:textId="77777777" w:rsidR="00D842C6" w:rsidRDefault="008907E9" w:rsidP="008907E9">
            <w:r>
              <w:t>Registrar la anulación de una Orden de Pedido de Cliente</w:t>
            </w:r>
          </w:p>
        </w:tc>
      </w:tr>
      <w:tr w:rsidR="00D842C6" w14:paraId="4E662ED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E18A9B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48F0958" w14:textId="77777777" w:rsidR="00D842C6" w:rsidRDefault="008907E9">
            <w:r>
              <w:t>Se registra la Orden de Pedido de Cliente como anulada</w:t>
            </w:r>
          </w:p>
        </w:tc>
      </w:tr>
      <w:tr w:rsidR="00682F3C" w14:paraId="5455A116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1EC418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0DC76883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B70F" w14:textId="7920A388" w:rsidR="008907E9" w:rsidRDefault="008907E9" w:rsidP="008907E9">
            <w:pPr>
              <w:rPr>
                <w:rFonts w:cstheme="minorHAnsi"/>
              </w:rPr>
            </w:pPr>
            <w:r>
              <w:rPr>
                <w:rFonts w:cstheme="minorHAnsi"/>
              </w:rPr>
              <w:t>El CU comienza cuando el Cliente se pone en contacto con el viajante para cancelar una Orden de Pedido realizada.</w:t>
            </w:r>
          </w:p>
          <w:p w14:paraId="66A8B421" w14:textId="1882926F" w:rsidR="008907E9" w:rsidRDefault="008907E9" w:rsidP="008907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Viajante procede a registrar el número de la Orden de Pedido que debe ser anulada, luego se pone en contacto con la </w:t>
            </w:r>
            <w:r w:rsidR="008B7C12">
              <w:rPr>
                <w:rFonts w:cstheme="minorHAnsi"/>
              </w:rPr>
              <w:t>empresa</w:t>
            </w:r>
            <w:r>
              <w:rPr>
                <w:rFonts w:cstheme="minorHAnsi"/>
              </w:rPr>
              <w:t xml:space="preserve"> para comunicar la </w:t>
            </w:r>
            <w:r w:rsidR="008B7C12">
              <w:rPr>
                <w:rFonts w:cstheme="minorHAnsi"/>
              </w:rPr>
              <w:t>an</w:t>
            </w:r>
            <w:r w:rsidR="004C42AD">
              <w:rPr>
                <w:rFonts w:cstheme="minorHAnsi"/>
              </w:rPr>
              <w:t>ulación de la orden de pedido registrando el</w:t>
            </w:r>
            <w:r w:rsidR="00F458C7">
              <w:rPr>
                <w:rFonts w:cstheme="minorHAnsi"/>
              </w:rPr>
              <w:t xml:space="preserve"> motivo</w:t>
            </w:r>
            <w:r w:rsidR="004C42AD">
              <w:rPr>
                <w:rFonts w:cstheme="minorHAnsi"/>
              </w:rPr>
              <w:t xml:space="preserve"> y la fecha de cancelación</w:t>
            </w:r>
            <w:bookmarkStart w:id="0" w:name="_GoBack"/>
            <w:bookmarkEnd w:id="0"/>
            <w:r w:rsidR="00F458C7">
              <w:rPr>
                <w:rFonts w:cstheme="minorHAnsi"/>
              </w:rPr>
              <w:t>.</w:t>
            </w:r>
          </w:p>
          <w:p w14:paraId="71135597" w14:textId="77777777" w:rsidR="00C7061A" w:rsidRDefault="008907E9" w:rsidP="008907E9">
            <w:r>
              <w:rPr>
                <w:rFonts w:cstheme="minorHAnsi"/>
              </w:rPr>
              <w:t>Fin del CU.</w:t>
            </w:r>
          </w:p>
        </w:tc>
      </w:tr>
    </w:tbl>
    <w:p w14:paraId="3601175F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E9"/>
    <w:rsid w:val="004C42AD"/>
    <w:rsid w:val="00512B66"/>
    <w:rsid w:val="00602FA3"/>
    <w:rsid w:val="006245C7"/>
    <w:rsid w:val="00682F3C"/>
    <w:rsid w:val="006B6D4B"/>
    <w:rsid w:val="00812E10"/>
    <w:rsid w:val="008907E9"/>
    <w:rsid w:val="008B7C12"/>
    <w:rsid w:val="00C7061A"/>
    <w:rsid w:val="00CD204D"/>
    <w:rsid w:val="00D837B7"/>
    <w:rsid w:val="00D842C6"/>
    <w:rsid w:val="00E70A8B"/>
    <w:rsid w:val="00F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17C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12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3</cp:revision>
  <dcterms:created xsi:type="dcterms:W3CDTF">2010-04-13T03:17:00Z</dcterms:created>
  <dcterms:modified xsi:type="dcterms:W3CDTF">2010-05-02T23:40:00Z</dcterms:modified>
</cp:coreProperties>
</file>