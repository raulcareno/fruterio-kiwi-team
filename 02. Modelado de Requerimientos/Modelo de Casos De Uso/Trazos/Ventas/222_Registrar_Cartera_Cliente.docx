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E5670C">
            <w:r>
              <w:t>Registrar Cartera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E5670C">
            <w:r>
              <w:t>222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E5670C">
            <w:r>
              <w:t>Ventas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E5670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E5670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E5670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E5670C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E5670C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E5670C">
            <w:r>
              <w:t>Asignar un nuevo cliente y los datos del mismo a la cartera de un viajante.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E5670C">
            <w:r>
              <w:t>El vi</w:t>
            </w:r>
            <w:r w:rsidR="00585AB4">
              <w:t xml:space="preserve">ajante debe estar </w:t>
            </w:r>
            <w:proofErr w:type="spellStart"/>
            <w:r w:rsidR="00585AB4">
              <w:t>logueado</w:t>
            </w:r>
            <w:proofErr w:type="spellEnd"/>
            <w:r w:rsidR="00585AB4">
              <w:t xml:space="preserve"> con su usuario.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E5670C" w:rsidP="003F5E92">
            <w:pPr>
              <w:pStyle w:val="Prrafodelista"/>
              <w:numPr>
                <w:ilvl w:val="0"/>
                <w:numId w:val="1"/>
              </w:numPr>
            </w:pPr>
            <w:r>
              <w:t>Se asignan los clientes a la cartera del viajante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C249A" w:rsidP="005C249A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E5670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V selecciona la opción “</w:t>
            </w:r>
            <w:r>
              <w:rPr>
                <w:i/>
              </w:rPr>
              <w:t xml:space="preserve">Registrar Cartera Cliente”.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5670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70C" w:rsidRDefault="00E5670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los clientes con los que trabaja la empresa.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70C" w:rsidRPr="00960403" w:rsidRDefault="00E5670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5670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70C" w:rsidRDefault="00E5670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 selecciona </w:t>
            </w:r>
            <w:r w:rsidR="00E806C2">
              <w:t>el/</w:t>
            </w:r>
            <w:r>
              <w:t>los cliente</w:t>
            </w:r>
            <w:r w:rsidR="00E806C2">
              <w:t>/</w:t>
            </w:r>
            <w:bookmarkStart w:id="1" w:name="_GoBack"/>
            <w:bookmarkEnd w:id="1"/>
            <w:r>
              <w:t>s a asignar en la cartera de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70C" w:rsidRPr="00960403" w:rsidRDefault="00E5670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5670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70C" w:rsidRDefault="00E5670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que el cliente seleccionado no exista en otra cartera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70C" w:rsidRDefault="00E5670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cliente seleccionado existe en otra cartera de viajante.</w:t>
            </w:r>
          </w:p>
          <w:p w:rsidR="00E5670C" w:rsidRDefault="00E5670C" w:rsidP="00E5670C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E5670C" w:rsidRPr="00960403" w:rsidRDefault="00E5670C" w:rsidP="00E5670C">
            <w:pPr>
              <w:pStyle w:val="Prrafodelista"/>
              <w:numPr>
                <w:ilvl w:val="2"/>
                <w:numId w:val="3"/>
              </w:numPr>
            </w:pPr>
            <w:r>
              <w:t>Regresa al paso 3.</w:t>
            </w:r>
          </w:p>
        </w:tc>
      </w:tr>
      <w:tr w:rsidR="00E5670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70C" w:rsidRDefault="00E5670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confirme la asignación.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70C" w:rsidRPr="00960403" w:rsidRDefault="00E5670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5670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70C" w:rsidRDefault="00E5670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confirma la asignación.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70C" w:rsidRDefault="00E5670C" w:rsidP="00E5670C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 no confirma la registración.</w:t>
            </w:r>
          </w:p>
          <w:p w:rsidR="00E5670C" w:rsidRPr="00960403" w:rsidRDefault="00E5670C" w:rsidP="00E5670C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No se procesa la registración.</w:t>
            </w:r>
          </w:p>
        </w:tc>
      </w:tr>
      <w:tr w:rsidR="00E5670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70C" w:rsidRDefault="00E5670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para el viajante </w:t>
            </w:r>
            <w:proofErr w:type="spellStart"/>
            <w:r>
              <w:t>logueado</w:t>
            </w:r>
            <w:proofErr w:type="spellEnd"/>
            <w:r w:rsidR="00585AB4">
              <w:t xml:space="preserve"> registra la cartera de clientes con los clientes seleccionados, los datos de los mismos. Y la fecha de creación.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70C" w:rsidRDefault="00E5670C" w:rsidP="00E5670C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85AB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AB4" w:rsidRDefault="00585AB4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AB4" w:rsidRDefault="00585AB4" w:rsidP="00E5670C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85AB4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85AB4" w:rsidRPr="00654C01" w:rsidRDefault="00585AB4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85AB4" w:rsidRPr="00960403" w:rsidRDefault="00585AB4" w:rsidP="00C62B6B">
            <w:r>
              <w:t>El V puede cancelar el CU en cualquier momento.</w:t>
            </w:r>
          </w:p>
        </w:tc>
      </w:tr>
      <w:tr w:rsidR="00585AB4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85AB4" w:rsidRPr="00654C01" w:rsidRDefault="00585AB4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85AB4" w:rsidRDefault="00585AB4" w:rsidP="00654C01">
            <w:r>
              <w:t>No aplica</w:t>
            </w:r>
          </w:p>
        </w:tc>
      </w:tr>
      <w:tr w:rsidR="00585AB4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85AB4" w:rsidRPr="00654C01" w:rsidRDefault="00585AB4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85AB4" w:rsidRDefault="00585AB4" w:rsidP="00654C01">
            <w:r>
              <w:t>No aplica</w:t>
            </w:r>
          </w:p>
        </w:tc>
      </w:tr>
      <w:tr w:rsidR="00585AB4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85AB4" w:rsidRPr="00654C01" w:rsidRDefault="00585AB4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85AB4" w:rsidRPr="00067369" w:rsidRDefault="00585AB4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585AB4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85AB4" w:rsidRPr="00654C01" w:rsidRDefault="00585AB4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85AB4" w:rsidRDefault="00585AB4" w:rsidP="00654C01">
            <w:r>
              <w:t>No aplica</w:t>
            </w:r>
          </w:p>
        </w:tc>
      </w:tr>
      <w:tr w:rsidR="00585AB4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85AB4" w:rsidRPr="00654C01" w:rsidRDefault="00585AB4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85AB4" w:rsidRDefault="00585AB4" w:rsidP="00654C01">
            <w:r>
              <w:t>No aplica</w:t>
            </w:r>
          </w:p>
        </w:tc>
      </w:tr>
      <w:tr w:rsidR="00585AB4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85AB4" w:rsidRPr="00654C01" w:rsidRDefault="00585AB4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85AB4" w:rsidRDefault="00585AB4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70C"/>
    <w:rsid w:val="00067369"/>
    <w:rsid w:val="00074C24"/>
    <w:rsid w:val="00217701"/>
    <w:rsid w:val="0022740A"/>
    <w:rsid w:val="003F5E92"/>
    <w:rsid w:val="00512B66"/>
    <w:rsid w:val="00585AB4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5670C"/>
    <w:rsid w:val="00E70A8B"/>
    <w:rsid w:val="00E806C2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9CE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11</TotalTime>
  <Pages>2</Pages>
  <Words>273</Words>
  <Characters>1503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2</cp:revision>
  <dcterms:created xsi:type="dcterms:W3CDTF">2011-05-29T19:17:00Z</dcterms:created>
  <dcterms:modified xsi:type="dcterms:W3CDTF">2011-05-29T19:31:00Z</dcterms:modified>
</cp:coreProperties>
</file>