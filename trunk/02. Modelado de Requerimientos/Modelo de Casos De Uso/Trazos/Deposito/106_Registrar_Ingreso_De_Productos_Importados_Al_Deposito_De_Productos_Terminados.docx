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75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67"/>
        <w:gridCol w:w="142"/>
        <w:gridCol w:w="851"/>
        <w:gridCol w:w="1322"/>
        <w:gridCol w:w="121"/>
        <w:gridCol w:w="202"/>
        <w:gridCol w:w="1017"/>
        <w:gridCol w:w="739"/>
        <w:gridCol w:w="236"/>
        <w:gridCol w:w="1040"/>
        <w:gridCol w:w="568"/>
        <w:gridCol w:w="850"/>
      </w:tblGrid>
      <w:tr w:rsidR="00C7061A" w14:paraId="46004E50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367223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4CC57225" w14:textId="77777777" w:rsidR="00C7061A" w:rsidRDefault="001A1121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3" w:type="dxa"/>
            <w:gridSpan w:val="5"/>
            <w:tcBorders>
              <w:left w:val="nil"/>
            </w:tcBorders>
          </w:tcPr>
          <w:p w14:paraId="4DB8CF94" w14:textId="77777777" w:rsidR="00C7061A" w:rsidRDefault="001A1121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14:paraId="6804DDE5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C91BF8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9"/>
            <w:tcBorders>
              <w:left w:val="nil"/>
            </w:tcBorders>
          </w:tcPr>
          <w:p w14:paraId="0242C8D2" w14:textId="77777777" w:rsidR="00512B66" w:rsidRDefault="00ED4DCF" w:rsidP="00BD2AF9">
            <w:r>
              <w:t xml:space="preserve">Registrar Ingreso </w:t>
            </w:r>
            <w:r w:rsidR="00BD2AF9">
              <w:t>d</w:t>
            </w:r>
            <w:r>
              <w:t>e Productos Importados</w:t>
            </w:r>
            <w:r w:rsidR="00BD2AF9">
              <w:t xml:space="preserve"> al Depósito de Productos Terminados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71EDDF4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0" w:type="dxa"/>
            <w:tcBorders>
              <w:left w:val="nil"/>
            </w:tcBorders>
          </w:tcPr>
          <w:p w14:paraId="5635C64A" w14:textId="77777777" w:rsidR="00512B66" w:rsidRDefault="00ED4DCF">
            <w:r>
              <w:t>10</w:t>
            </w:r>
            <w:r w:rsidR="00BD2AF9">
              <w:t>6</w:t>
            </w:r>
          </w:p>
        </w:tc>
      </w:tr>
      <w:tr w:rsidR="00DC19BB" w14:paraId="4679AAFC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DC1924E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7088" w:type="dxa"/>
            <w:gridSpan w:val="11"/>
            <w:tcBorders>
              <w:left w:val="nil"/>
              <w:bottom w:val="single" w:sz="4" w:space="0" w:color="auto"/>
            </w:tcBorders>
          </w:tcPr>
          <w:p w14:paraId="26167455" w14:textId="77777777" w:rsidR="00DC19BB" w:rsidRDefault="00ED4DCF">
            <w:r>
              <w:t>Deposito</w:t>
            </w:r>
          </w:p>
        </w:tc>
      </w:tr>
      <w:tr w:rsidR="008F3E09" w14:paraId="3E5FCEBD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4A151AD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BC7224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217BD69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26E51B94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41AE53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8AF78E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7A480D0D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39299F56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0CD28A93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0AB4B013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6D7870F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2315" w:type="dxa"/>
            <w:gridSpan w:val="3"/>
            <w:tcBorders>
              <w:left w:val="nil"/>
              <w:right w:val="nil"/>
            </w:tcBorders>
          </w:tcPr>
          <w:p w14:paraId="65650065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ED4DCF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6ECD1A80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8" w:type="dxa"/>
            <w:gridSpan w:val="3"/>
            <w:tcBorders>
              <w:left w:val="nil"/>
            </w:tcBorders>
          </w:tcPr>
          <w:p w14:paraId="4D7E8B59" w14:textId="77777777" w:rsidR="008F3E09" w:rsidRDefault="001A1121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7F9939E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0D37B1B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gridSpan w:val="4"/>
            <w:tcBorders>
              <w:left w:val="nil"/>
            </w:tcBorders>
          </w:tcPr>
          <w:p w14:paraId="5C26891B" w14:textId="77777777" w:rsidR="00C7061A" w:rsidRDefault="007A3C8B" w:rsidP="00BD2AF9">
            <w:r>
              <w:t xml:space="preserve">Encargado de Depósito de Productos </w:t>
            </w:r>
            <w:r w:rsidR="00BD2AF9">
              <w:t>Terminados</w:t>
            </w:r>
            <w:r>
              <w:t xml:space="preserve"> (EDP</w:t>
            </w:r>
            <w:r w:rsidR="00BD2AF9">
              <w:t>T</w:t>
            </w:r>
            <w:r>
              <w:t>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4D66C9E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4" w:type="dxa"/>
            <w:gridSpan w:val="4"/>
            <w:tcBorders>
              <w:left w:val="nil"/>
            </w:tcBorders>
          </w:tcPr>
          <w:p w14:paraId="7B5C1E0B" w14:textId="77777777" w:rsidR="00C7061A" w:rsidRDefault="00244F7D">
            <w:r>
              <w:t>No aplica</w:t>
            </w:r>
          </w:p>
        </w:tc>
      </w:tr>
      <w:tr w:rsidR="00CD204D" w14:paraId="19243346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A0E58B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6"/>
            <w:tcBorders>
              <w:left w:val="nil"/>
              <w:right w:val="nil"/>
            </w:tcBorders>
          </w:tcPr>
          <w:p w14:paraId="2392FAD6" w14:textId="77777777" w:rsidR="00CD204D" w:rsidRDefault="001A1121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7F44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3" w:type="dxa"/>
            <w:gridSpan w:val="5"/>
            <w:tcBorders>
              <w:left w:val="nil"/>
            </w:tcBorders>
          </w:tcPr>
          <w:p w14:paraId="58ADA873" w14:textId="77777777" w:rsidR="00CD204D" w:rsidRDefault="001A1121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14:paraId="1565CA4A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CFC2B3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696CFE54" w14:textId="77777777" w:rsidR="00D842C6" w:rsidRPr="007A3C8B" w:rsidRDefault="00244F7D" w:rsidP="00BD2AF9">
            <w:r>
              <w:t xml:space="preserve">Registrar </w:t>
            </w:r>
            <w:r w:rsidR="00BD2AF9">
              <w:t>el ingreso de productos importados al depósito de productos terminados que fueron pedidos en la notificación de necesidad de reaprovisionamiento.</w:t>
            </w:r>
          </w:p>
        </w:tc>
      </w:tr>
      <w:tr w:rsidR="00DC19BB" w14:paraId="35ED3964" w14:textId="77777777" w:rsidTr="0071618B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D0E3054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7088" w:type="dxa"/>
            <w:gridSpan w:val="11"/>
            <w:tcBorders>
              <w:left w:val="nil"/>
            </w:tcBorders>
          </w:tcPr>
          <w:p w14:paraId="2460F03E" w14:textId="77777777" w:rsidR="00DC19BB" w:rsidRDefault="00DC19BB" w:rsidP="00BD2AF9"/>
        </w:tc>
      </w:tr>
      <w:tr w:rsidR="005C249A" w14:paraId="386F44C9" w14:textId="77777777" w:rsidTr="0071618B">
        <w:tc>
          <w:tcPr>
            <w:tcW w:w="16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BF7403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13D28A42" w14:textId="77777777"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993" w:type="dxa"/>
            <w:gridSpan w:val="2"/>
            <w:tcBorders>
              <w:left w:val="single" w:sz="4" w:space="0" w:color="auto"/>
              <w:right w:val="nil"/>
            </w:tcBorders>
          </w:tcPr>
          <w:p w14:paraId="0F0EC06D" w14:textId="77777777"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6095" w:type="dxa"/>
            <w:gridSpan w:val="9"/>
            <w:tcBorders>
              <w:left w:val="nil"/>
            </w:tcBorders>
          </w:tcPr>
          <w:p w14:paraId="43F8BCC9" w14:textId="77777777" w:rsidR="005C249A" w:rsidRDefault="00244F7D" w:rsidP="00BD2AF9">
            <w:pPr>
              <w:pStyle w:val="Prrafodelista"/>
              <w:numPr>
                <w:ilvl w:val="0"/>
                <w:numId w:val="1"/>
              </w:numPr>
            </w:pPr>
            <w:r>
              <w:t xml:space="preserve">Se registra el ingreso de los </w:t>
            </w:r>
            <w:r w:rsidR="00BD2AF9">
              <w:t>p</w:t>
            </w:r>
            <w:r>
              <w:t xml:space="preserve">roductos </w:t>
            </w:r>
            <w:r w:rsidR="00BD2AF9">
              <w:t>i</w:t>
            </w:r>
            <w:r>
              <w:t>mportados</w:t>
            </w:r>
            <w:r w:rsidR="00BD2AF9">
              <w:t xml:space="preserve"> al depósito de productos terminados.</w:t>
            </w:r>
          </w:p>
        </w:tc>
      </w:tr>
      <w:tr w:rsidR="005C249A" w14:paraId="341201EC" w14:textId="77777777" w:rsidTr="0071618B">
        <w:tc>
          <w:tcPr>
            <w:tcW w:w="16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9DBA" w14:textId="77777777" w:rsidR="005C249A" w:rsidRDefault="005C249A">
            <w:pPr>
              <w:rPr>
                <w:b/>
              </w:rPr>
            </w:pPr>
          </w:p>
        </w:tc>
        <w:tc>
          <w:tcPr>
            <w:tcW w:w="993" w:type="dxa"/>
            <w:gridSpan w:val="2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8E59FB9" w14:textId="77777777"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6095" w:type="dxa"/>
            <w:gridSpan w:val="9"/>
            <w:tcBorders>
              <w:left w:val="nil"/>
              <w:bottom w:val="single" w:sz="4" w:space="0" w:color="auto"/>
            </w:tcBorders>
          </w:tcPr>
          <w:p w14:paraId="6C2D23B1" w14:textId="77777777" w:rsidR="005C249A" w:rsidRDefault="00244F7D" w:rsidP="00244F7D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no encuentra </w:t>
            </w:r>
            <w:r w:rsidR="00AE4C3B">
              <w:t>notificaciones de reaprovisionamiento de productos terminados.</w:t>
            </w:r>
          </w:p>
          <w:p w14:paraId="1ABF32F1" w14:textId="77777777" w:rsidR="00244F7D" w:rsidRDefault="00244F7D" w:rsidP="00AE4C3B">
            <w:pPr>
              <w:pStyle w:val="Prrafodelista"/>
              <w:numPr>
                <w:ilvl w:val="0"/>
                <w:numId w:val="1"/>
              </w:numPr>
            </w:pPr>
            <w:r>
              <w:t>El EDP</w:t>
            </w:r>
            <w:r w:rsidR="00AE4C3B">
              <w:t>T cancela el CU.</w:t>
            </w:r>
          </w:p>
        </w:tc>
      </w:tr>
      <w:tr w:rsidR="005C249A" w14:paraId="50D66D6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08151" w14:textId="77777777"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DE50" w14:textId="77777777"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14:paraId="17A24A2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F765C" w14:textId="77777777" w:rsidR="007A3C8B" w:rsidRPr="008F3E09" w:rsidRDefault="00B57F44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CU comienza cuando el EDP</w:t>
            </w:r>
            <w:r w:rsidR="00AE4C3B">
              <w:t>T</w:t>
            </w:r>
            <w:r w:rsidR="007A3C8B">
              <w:t xml:space="preserve"> selecciona la opción </w:t>
            </w:r>
            <w:r w:rsidR="007A3C8B">
              <w:rPr>
                <w:i/>
              </w:rPr>
              <w:t>Registrar ingreso de productos importado</w:t>
            </w:r>
            <w:r w:rsidR="00AE4C3B">
              <w:rPr>
                <w:i/>
              </w:rPr>
              <w:t xml:space="preserve"> al depósito de productos terminados</w:t>
            </w:r>
            <w:r w:rsidR="007A3C8B">
              <w:rPr>
                <w:i/>
              </w:rP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89E1" w14:textId="77777777" w:rsidR="00E31140" w:rsidRPr="00960403" w:rsidRDefault="00E31140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7A3C8B" w14:paraId="7083698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312E8" w14:textId="77777777" w:rsidR="007A3C8B" w:rsidRDefault="007A3C8B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</w:t>
            </w:r>
            <w:r w:rsidR="00BB1401">
              <w:t xml:space="preserve">busca </w:t>
            </w:r>
            <w:r w:rsidR="003C23B6">
              <w:t xml:space="preserve">las </w:t>
            </w:r>
            <w:r w:rsidR="00AE4C3B">
              <w:t>notificaciones de reaprovisionamiento de productos importados</w:t>
            </w:r>
            <w:r w:rsidR="00BB1401">
              <w:t xml:space="preserve"> y encuentra una o más. 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9213A" w14:textId="77777777" w:rsidR="007A3C8B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sistema no encuentra</w:t>
            </w:r>
            <w:r w:rsidR="003C23B6">
              <w:t xml:space="preserve"> </w:t>
            </w:r>
            <w:r w:rsidR="00AE4C3B">
              <w:t>notificaciones de reaprovisionamiento de productos importados</w:t>
            </w:r>
            <w:r>
              <w:t>.</w:t>
            </w:r>
          </w:p>
          <w:p w14:paraId="487C8AD5" w14:textId="77777777" w:rsidR="00244F7D" w:rsidRDefault="00BB1401" w:rsidP="00244F7D">
            <w:pPr>
              <w:pStyle w:val="Prrafodelista"/>
              <w:numPr>
                <w:ilvl w:val="2"/>
                <w:numId w:val="3"/>
              </w:numPr>
            </w:pPr>
            <w:r>
              <w:t>El sistema informa la situación al EDP</w:t>
            </w:r>
            <w:r w:rsidR="00AE4C3B">
              <w:t>T</w:t>
            </w:r>
            <w:r w:rsidR="00244F7D">
              <w:t>.</w:t>
            </w:r>
          </w:p>
          <w:p w14:paraId="6CE6E245" w14:textId="0BE4509E" w:rsidR="00BB1401" w:rsidRPr="00960403" w:rsidRDefault="00DF56D4" w:rsidP="00244F7D">
            <w:pPr>
              <w:pStyle w:val="Prrafodelista"/>
              <w:numPr>
                <w:ilvl w:val="2"/>
                <w:numId w:val="3"/>
              </w:numPr>
            </w:pPr>
            <w:r>
              <w:t xml:space="preserve">Se cancela </w:t>
            </w:r>
            <w:r w:rsidR="00244F7D">
              <w:t>el CU.</w:t>
            </w:r>
            <w:r w:rsidR="00B564B7">
              <w:t xml:space="preserve"> </w:t>
            </w:r>
          </w:p>
        </w:tc>
      </w:tr>
      <w:tr w:rsidR="00BB1401" w14:paraId="7D69F501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5230E" w14:textId="77777777" w:rsidR="00BB1401" w:rsidRDefault="00BB1401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Sistema muestra las </w:t>
            </w:r>
            <w:r w:rsidR="00AE4C3B">
              <w:t>notificaciones de reaprovisionamiento e</w:t>
            </w:r>
            <w:r>
              <w:t>ncont</w:t>
            </w:r>
            <w:r w:rsidR="009C12B6">
              <w:t>radas, ordenándolas</w:t>
            </w:r>
            <w:r>
              <w:t xml:space="preserve"> por </w:t>
            </w:r>
            <w:r w:rsidR="009C12B6">
              <w:t>f</w:t>
            </w:r>
            <w:r w:rsidRPr="00BB1401">
              <w:t>echa</w:t>
            </w:r>
            <w:r w:rsidR="00AE4C3B">
              <w:t xml:space="preserve"> de realización</w:t>
            </w:r>
            <w:r w:rsidR="00917320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ED263" w14:textId="77777777" w:rsidR="00BB1401" w:rsidRDefault="00BB1401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564B7" w14:paraId="4E23BF6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92DC8" w14:textId="77777777" w:rsidR="00B564B7" w:rsidRDefault="00B564B7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EDP</w:t>
            </w:r>
            <w:r w:rsidR="00AE4C3B">
              <w:t>T selecciona una</w:t>
            </w:r>
            <w:r w:rsidR="003C23B6">
              <w:t xml:space="preserve"> </w:t>
            </w:r>
            <w:r w:rsidR="00AE4C3B">
              <w:t>notificación de reaprovisionamiento</w:t>
            </w:r>
            <w:r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E4CC3" w14:textId="77777777" w:rsidR="00B564B7" w:rsidRDefault="00B564B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E66A99" w14:paraId="3E3B7237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1E0B" w14:textId="77777777" w:rsidR="00E66A99" w:rsidRDefault="00E66A99" w:rsidP="00AE4C3B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</w:t>
            </w:r>
            <w:r w:rsidR="00AE4C3B">
              <w:t>ma muestra los datos de la notificación de reaprovisionamiento de productos importados (Fecha, Empleado y el nombre, modelo, color, tamaño, marca, lote y cantidad de los productos terminados incluidos en la misma)</w:t>
            </w:r>
            <w:r w:rsidR="002E47DD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7671C" w14:textId="77777777" w:rsidR="00E66A99" w:rsidRDefault="00E66A99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6AB5D9AE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880B" w14:textId="77777777" w:rsidR="00FE6C3F" w:rsidRDefault="005D1353" w:rsidP="005D13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 sistema consulta si realmente quiere confirmar los datos del ingreso de productos importados al depósito de productos terminados.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4BC3A" w14:textId="77777777" w:rsidR="00FE6C3F" w:rsidRDefault="00FE6C3F" w:rsidP="005D1353"/>
        </w:tc>
      </w:tr>
      <w:tr w:rsidR="00FE6C3F" w14:paraId="071FA29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CD588" w14:textId="77777777" w:rsidR="00FE6C3F" w:rsidRDefault="005D1353" w:rsidP="005D1353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EDPT confirma el ingreso de los productos importados al depósito de </w:t>
            </w:r>
            <w:r>
              <w:lastRenderedPageBreak/>
              <w:t>productos terminados.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89CC5" w14:textId="77777777" w:rsidR="005D1353" w:rsidRDefault="005D1353" w:rsidP="005D1353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  <w:tab w:val="num" w:pos="527"/>
              </w:tabs>
              <w:ind w:left="230" w:hanging="230"/>
            </w:pPr>
            <w:r>
              <w:lastRenderedPageBreak/>
              <w:t xml:space="preserve">El ED decide no confirmar el ingreso de los productos importados al depósito de </w:t>
            </w:r>
            <w:r>
              <w:lastRenderedPageBreak/>
              <w:t>productos terminados.</w:t>
            </w:r>
          </w:p>
          <w:p w14:paraId="03B30DA8" w14:textId="77777777" w:rsidR="00FE6C3F" w:rsidRDefault="005D1353" w:rsidP="005D1353">
            <w:pPr>
              <w:pStyle w:val="Prrafodelista"/>
              <w:numPr>
                <w:ilvl w:val="2"/>
                <w:numId w:val="3"/>
              </w:numPr>
            </w:pPr>
            <w:r>
              <w:t>Ir a paso 3.</w:t>
            </w:r>
          </w:p>
        </w:tc>
      </w:tr>
      <w:tr w:rsidR="00FE6C3F" w14:paraId="56F0B3AC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B240" w14:textId="77777777" w:rsidR="00FE6C3F" w:rsidRDefault="005D1353" w:rsidP="005C6AB0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lastRenderedPageBreak/>
              <w:t>El EDPT</w:t>
            </w:r>
            <w:r w:rsidR="00FE6C3F">
              <w:t xml:space="preserve"> confirma la</w:t>
            </w:r>
            <w:r w:rsidR="005C6AB0">
              <w:t xml:space="preserve"> registración</w:t>
            </w:r>
            <w:r w:rsidR="00FE6C3F">
              <w:t>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0FC6" w14:textId="77777777" w:rsidR="00FE6C3F" w:rsidRDefault="005C6AB0" w:rsidP="005C6AB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confirma la registración.</w:t>
            </w:r>
          </w:p>
          <w:p w14:paraId="17ECF0E7" w14:textId="3C0A54C9" w:rsidR="00474F7E" w:rsidRDefault="00474F7E" w:rsidP="00474F7E">
            <w:pPr>
              <w:pStyle w:val="Prrafodelista"/>
              <w:numPr>
                <w:ilvl w:val="2"/>
                <w:numId w:val="3"/>
              </w:numPr>
            </w:pPr>
            <w:r>
              <w:t>El sistema informa situación.</w:t>
            </w:r>
            <w:bookmarkStart w:id="1" w:name="_GoBack"/>
            <w:bookmarkEnd w:id="1"/>
          </w:p>
          <w:p w14:paraId="733F1AB6" w14:textId="5C3A1A28" w:rsidR="00474F7E" w:rsidRDefault="00474F7E" w:rsidP="00474F7E">
            <w:pPr>
              <w:pStyle w:val="Prrafodelista"/>
              <w:numPr>
                <w:ilvl w:val="2"/>
                <w:numId w:val="3"/>
              </w:numPr>
            </w:pPr>
            <w:r>
              <w:t>Se cancela el CU.</w:t>
            </w:r>
          </w:p>
        </w:tc>
      </w:tr>
      <w:tr w:rsidR="00FE6C3F" w14:paraId="7E41E284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9BB8D" w14:textId="379B9186" w:rsidR="00FE6C3F" w:rsidRDefault="005F0AD4" w:rsidP="005F0AD4">
            <w:pPr>
              <w:pStyle w:val="Prrafodelista"/>
              <w:numPr>
                <w:ilvl w:val="0"/>
                <w:numId w:val="3"/>
              </w:numPr>
            </w:pPr>
            <w:r>
              <w:t xml:space="preserve">El sistema registra el </w:t>
            </w:r>
            <w:r w:rsidR="005D1353">
              <w:t>ingreso de los productos importados al depósito de productos terminados, modificando la cantidad de los mismos en el depósito y registrando el estado de la notificación de reaprovisionamiento con “Ingresada a Depósito”, junto con la fecha de ingreso a depósito.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D09E8" w14:textId="77777777"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E6C3F" w14:paraId="53172153" w14:textId="77777777" w:rsidTr="0071618B">
        <w:tc>
          <w:tcPr>
            <w:tcW w:w="43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BEEF8" w14:textId="77777777" w:rsidR="00FE6C3F" w:rsidRDefault="00FE6C3F" w:rsidP="005D1353">
            <w:pPr>
              <w:pStyle w:val="Prrafodelista"/>
              <w:numPr>
                <w:ilvl w:val="0"/>
                <w:numId w:val="3"/>
              </w:numPr>
            </w:pPr>
            <w:r>
              <w:t>Fin del CU</w:t>
            </w:r>
          </w:p>
        </w:tc>
        <w:tc>
          <w:tcPr>
            <w:tcW w:w="4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B743D" w14:textId="77777777" w:rsidR="00FE6C3F" w:rsidRDefault="00FE6C3F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BC788D" w14:paraId="708213C6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64CD6" w14:textId="77777777" w:rsidR="00BC788D" w:rsidRPr="00654C01" w:rsidRDefault="00BC788D" w:rsidP="00D0302B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85DC" w14:textId="77777777" w:rsidR="00BC788D" w:rsidRPr="00960403" w:rsidRDefault="005D1353" w:rsidP="005D1353">
            <w:r>
              <w:t>El EDPT puede cancelar el CU en cualquier momento.</w:t>
            </w:r>
          </w:p>
        </w:tc>
      </w:tr>
      <w:tr w:rsidR="00BC788D" w14:paraId="6B005898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D7E60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Requerimientos No Funcionales: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614FF" w14:textId="77777777" w:rsidR="00BC788D" w:rsidRDefault="00BC788D" w:rsidP="00D0302B">
            <w:r>
              <w:t>No aplica</w:t>
            </w:r>
          </w:p>
        </w:tc>
      </w:tr>
      <w:tr w:rsidR="00BC788D" w14:paraId="3D244D0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B6E2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2BA" w14:textId="77777777" w:rsidR="00BC788D" w:rsidRDefault="00BC788D" w:rsidP="00D0302B">
            <w:r>
              <w:t>No aplica</w:t>
            </w:r>
          </w:p>
        </w:tc>
      </w:tr>
      <w:tr w:rsidR="00BC788D" w14:paraId="76F68805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B0B7C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47202" w14:textId="77777777" w:rsidR="00BC788D" w:rsidRPr="00067369" w:rsidRDefault="00BC788D" w:rsidP="00D0302B">
            <w:pPr>
              <w:rPr>
                <w:u w:val="single"/>
              </w:rPr>
            </w:pPr>
            <w:r>
              <w:t>No aplica</w:t>
            </w:r>
          </w:p>
        </w:tc>
      </w:tr>
      <w:tr w:rsidR="00BC788D" w14:paraId="45769F6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2B17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42F" w14:textId="77777777" w:rsidR="00BC788D" w:rsidRDefault="00BC788D" w:rsidP="00D0302B">
            <w:r>
              <w:t>No aplica</w:t>
            </w:r>
          </w:p>
        </w:tc>
      </w:tr>
      <w:tr w:rsidR="00BC788D" w14:paraId="7AC0B512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DA3E1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E5CC" w14:textId="77777777" w:rsidR="00BC788D" w:rsidRDefault="00BC788D" w:rsidP="00D0302B">
            <w:r>
              <w:t>No aplica</w:t>
            </w:r>
          </w:p>
        </w:tc>
      </w:tr>
      <w:tr w:rsidR="00BC788D" w14:paraId="1CD405A4" w14:textId="77777777" w:rsidTr="0071618B">
        <w:tc>
          <w:tcPr>
            <w:tcW w:w="18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7E4E" w14:textId="77777777" w:rsidR="00BC788D" w:rsidRPr="00654C01" w:rsidRDefault="00BC788D" w:rsidP="00D0302B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94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D5F75" w14:textId="77777777" w:rsidR="00BC788D" w:rsidRDefault="00BC788D" w:rsidP="00D0302B">
            <w:r>
              <w:t>No aplica</w:t>
            </w:r>
          </w:p>
        </w:tc>
      </w:tr>
    </w:tbl>
    <w:p w14:paraId="0CE91B0E" w14:textId="77777777" w:rsidR="00812E10" w:rsidRDefault="00812E10"/>
    <w:sectPr w:rsidR="00812E10" w:rsidSect="00BC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59CEA934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976BD0"/>
    <w:rsid w:val="00074C24"/>
    <w:rsid w:val="0011451E"/>
    <w:rsid w:val="001A1121"/>
    <w:rsid w:val="0022740A"/>
    <w:rsid w:val="00244F7D"/>
    <w:rsid w:val="002E47DD"/>
    <w:rsid w:val="00303A6D"/>
    <w:rsid w:val="003C23B6"/>
    <w:rsid w:val="00474F7E"/>
    <w:rsid w:val="00512B66"/>
    <w:rsid w:val="005C249A"/>
    <w:rsid w:val="005C6AB0"/>
    <w:rsid w:val="005D1353"/>
    <w:rsid w:val="005F0AD4"/>
    <w:rsid w:val="00602FA3"/>
    <w:rsid w:val="006245C7"/>
    <w:rsid w:val="00682F3C"/>
    <w:rsid w:val="006A124D"/>
    <w:rsid w:val="006B6D4B"/>
    <w:rsid w:val="0071618B"/>
    <w:rsid w:val="007A3C8B"/>
    <w:rsid w:val="00812E10"/>
    <w:rsid w:val="00847BFF"/>
    <w:rsid w:val="008F3E09"/>
    <w:rsid w:val="009106E1"/>
    <w:rsid w:val="00917320"/>
    <w:rsid w:val="00960403"/>
    <w:rsid w:val="00976BD0"/>
    <w:rsid w:val="009C12B6"/>
    <w:rsid w:val="009C1412"/>
    <w:rsid w:val="00A15475"/>
    <w:rsid w:val="00AD5797"/>
    <w:rsid w:val="00AE17CB"/>
    <w:rsid w:val="00AE4C3B"/>
    <w:rsid w:val="00B564B7"/>
    <w:rsid w:val="00B57F44"/>
    <w:rsid w:val="00BB1401"/>
    <w:rsid w:val="00BC788D"/>
    <w:rsid w:val="00BD2AF9"/>
    <w:rsid w:val="00C32797"/>
    <w:rsid w:val="00C7061A"/>
    <w:rsid w:val="00C74D24"/>
    <w:rsid w:val="00CD204D"/>
    <w:rsid w:val="00D837B7"/>
    <w:rsid w:val="00D842C6"/>
    <w:rsid w:val="00DB7360"/>
    <w:rsid w:val="00DC19BB"/>
    <w:rsid w:val="00DF56D4"/>
    <w:rsid w:val="00E31140"/>
    <w:rsid w:val="00E66A99"/>
    <w:rsid w:val="00E70A8B"/>
    <w:rsid w:val="00ED4DCF"/>
    <w:rsid w:val="00F81DF6"/>
    <w:rsid w:val="00FE1196"/>
    <w:rsid w:val="00FE6C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D51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B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</Template>
  <TotalTime>86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antopiscio</cp:lastModifiedBy>
  <cp:revision>7</cp:revision>
  <dcterms:created xsi:type="dcterms:W3CDTF">2010-06-01T01:34:00Z</dcterms:created>
  <dcterms:modified xsi:type="dcterms:W3CDTF">2010-06-09T22:09:00Z</dcterms:modified>
</cp:coreProperties>
</file>