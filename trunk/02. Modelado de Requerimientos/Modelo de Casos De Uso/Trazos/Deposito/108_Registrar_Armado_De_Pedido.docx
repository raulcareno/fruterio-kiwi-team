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58628F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58628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530D0E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7E7194">
            <w:r>
              <w:t>Registrar Armado de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7E7194">
            <w:r>
              <w:t>108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7E7194">
            <w:r>
              <w:t>Depósito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58628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8628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719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58628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58628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8628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58628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719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58628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719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8628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58628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7E7194">
            <w:r>
              <w:t>Encargado de Depósito de Productos Terminados (EDPT)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58628F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56C8D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58628F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A56C8D">
            <w:r>
              <w:t>Registrar el armado de un pedido, especificando los productos</w:t>
            </w:r>
            <w:r w:rsidR="00F8031D">
              <w:t xml:space="preserve"> terminados</w:t>
            </w:r>
            <w:r>
              <w:t xml:space="preserve"> y las cantidades de los mismos.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A56C8D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 el armado de un pedido, con los datos correspondientes al mismo.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B464A9" w:rsidP="005C249A">
            <w:pPr>
              <w:pStyle w:val="ListParagraph"/>
              <w:numPr>
                <w:ilvl w:val="0"/>
                <w:numId w:val="1"/>
              </w:numPr>
            </w:pPr>
            <w:r>
              <w:t xml:space="preserve">El </w:t>
            </w:r>
            <w:r w:rsidR="00530D0E">
              <w:t>Sistema</w:t>
            </w:r>
            <w:r>
              <w:t xml:space="preserve"> no encuentra pedidos generados.</w:t>
            </w:r>
          </w:p>
          <w:p w:rsidR="00B464A9" w:rsidRDefault="00B464A9" w:rsidP="005C249A">
            <w:pPr>
              <w:pStyle w:val="ListParagraph"/>
              <w:numPr>
                <w:ilvl w:val="0"/>
                <w:numId w:val="1"/>
              </w:numPr>
            </w:pPr>
            <w:r>
              <w:t>El EDPT no confirma la registración.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A56C8D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EDPT selecciona la opción </w:t>
            </w:r>
            <w:r>
              <w:rPr>
                <w:i/>
              </w:rPr>
              <w:t>Registrar Armado de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530D0E">
            <w:pPr>
              <w:pStyle w:val="ListParagraph"/>
              <w:ind w:left="230"/>
            </w:pPr>
          </w:p>
        </w:tc>
      </w:tr>
      <w:tr w:rsidR="00A56C8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C8D" w:rsidRDefault="004E36ED" w:rsidP="00D76BC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30D0E">
              <w:t>Sistema</w:t>
            </w:r>
            <w:r>
              <w:t xml:space="preserve"> busca los pedidos generados</w:t>
            </w:r>
            <w:r w:rsidR="00CD21E4">
              <w:t xml:space="preserve"> </w:t>
            </w:r>
            <w:r>
              <w:t>y encuentra al menos uno</w:t>
            </w:r>
            <w:r w:rsidR="00A32C04">
              <w:t xml:space="preserve">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C8D" w:rsidRDefault="004E36ED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530D0E">
              <w:t>Sistema</w:t>
            </w:r>
            <w:r>
              <w:t xml:space="preserve"> no encuentra pedidos generados.</w:t>
            </w:r>
          </w:p>
          <w:p w:rsidR="004E36ED" w:rsidRPr="004E36ED" w:rsidRDefault="004E36ED" w:rsidP="004E36ED">
            <w:pPr>
              <w:pStyle w:val="ListParagraph"/>
              <w:numPr>
                <w:ilvl w:val="2"/>
                <w:numId w:val="3"/>
              </w:numPr>
              <w:rPr>
                <w:lang w:val="es-ES_tradnl"/>
              </w:rPr>
            </w:pPr>
            <w:r w:rsidRPr="004E36ED">
              <w:rPr>
                <w:lang w:val="es-ES_tradnl"/>
              </w:rPr>
              <w:t xml:space="preserve">El </w:t>
            </w:r>
            <w:r w:rsidR="00530D0E">
              <w:rPr>
                <w:lang w:val="es-ES_tradnl"/>
              </w:rPr>
              <w:t>Sistema</w:t>
            </w:r>
            <w:r w:rsidRPr="004E36ED">
              <w:rPr>
                <w:lang w:val="es-ES_tradnl"/>
              </w:rPr>
              <w:t xml:space="preserve"> informa situación.</w:t>
            </w:r>
          </w:p>
          <w:p w:rsidR="004E36ED" w:rsidRPr="00960403" w:rsidRDefault="004E36ED" w:rsidP="004E36ED">
            <w:pPr>
              <w:pStyle w:val="ListParagraph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A56C8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C8D" w:rsidRDefault="00F61F43" w:rsidP="000B5243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para el pedido pendiente: Número de Pedido, Fecha de pedido,  Fecha Estimada de Entrega, Razón social del Cliente y el nombre del Viajante.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C8D" w:rsidRPr="00960403" w:rsidRDefault="00A56C8D" w:rsidP="00530D0E">
            <w:pPr>
              <w:pStyle w:val="ListParagraph"/>
              <w:ind w:left="230"/>
            </w:pPr>
          </w:p>
        </w:tc>
      </w:tr>
      <w:tr w:rsidR="00A56C8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C8D" w:rsidRDefault="004E36ED" w:rsidP="00B46FE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30D0E">
              <w:t>Sistema</w:t>
            </w:r>
            <w:r w:rsidR="00B46FE1">
              <w:t>,</w:t>
            </w:r>
            <w:r>
              <w:t xml:space="preserve"> para</w:t>
            </w:r>
            <w:r w:rsidR="00B46FE1">
              <w:t>cada detalle del pedido muestra</w:t>
            </w:r>
            <w:r>
              <w:t>:</w:t>
            </w:r>
            <w:r w:rsidR="00B46FE1">
              <w:t xml:space="preserve"> código, Marca, Modelo, Color, Tamaño, </w:t>
            </w:r>
            <w:r w:rsidR="00E62ED4">
              <w:t xml:space="preserve">Categoría, </w:t>
            </w:r>
            <w:r w:rsidR="00B46FE1">
              <w:t>Cantidad Pedida.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C8D" w:rsidRPr="00960403" w:rsidRDefault="00A56C8D" w:rsidP="00530D0E">
            <w:pPr>
              <w:pStyle w:val="ListParagraph"/>
              <w:ind w:left="230"/>
            </w:pPr>
          </w:p>
        </w:tc>
      </w:tr>
      <w:tr w:rsidR="00320E8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86" w:rsidRDefault="00320E86" w:rsidP="00B85BAE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530D0E">
              <w:t>Sistema</w:t>
            </w:r>
            <w:r>
              <w:t xml:space="preserve"> solicita ingrese la cantidad</w:t>
            </w:r>
            <w:r w:rsidR="006D0E65">
              <w:t xml:space="preserve"> real</w:t>
            </w:r>
            <w:r>
              <w:t xml:space="preserve"> de cada producto </w:t>
            </w:r>
            <w:r w:rsidR="00924627">
              <w:t>incluidas</w:t>
            </w:r>
            <w:r>
              <w:t xml:space="preserve"> en el </w:t>
            </w:r>
            <w:r w:rsidR="00B85BAE">
              <w:t>en el</w:t>
            </w:r>
            <w:r>
              <w:t xml:space="preserve"> pedido</w:t>
            </w:r>
            <w:r w:rsidR="00B85BAE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86" w:rsidRPr="00960403" w:rsidRDefault="00320E86" w:rsidP="002344D2">
            <w:pPr>
              <w:pStyle w:val="ListParagraph"/>
              <w:ind w:left="230"/>
            </w:pPr>
          </w:p>
        </w:tc>
      </w:tr>
      <w:tr w:rsidR="00320E8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86" w:rsidRDefault="00602EA6" w:rsidP="00320E8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EDPT ingresa la cantidad real </w:t>
            </w:r>
            <w:r w:rsidR="00320E86">
              <w:t>de cada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E86" w:rsidRDefault="00B46FE1" w:rsidP="00B46FE1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EDPT no ingresa la cantidad real de cada producto.</w:t>
            </w:r>
          </w:p>
          <w:p w:rsidR="00B46FE1" w:rsidRPr="00960403" w:rsidRDefault="00B46FE1" w:rsidP="00B46FE1">
            <w:pPr>
              <w:pStyle w:val="ListParagraph"/>
              <w:numPr>
                <w:ilvl w:val="2"/>
                <w:numId w:val="3"/>
              </w:numPr>
            </w:pPr>
            <w:r>
              <w:t>En tal caso se utiliza la cantidad Pedida como cantidad real.</w:t>
            </w:r>
          </w:p>
        </w:tc>
      </w:tr>
      <w:tr w:rsidR="00A56C8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C8D" w:rsidRDefault="004E36ED" w:rsidP="00D207E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EDPT confirma la </w:t>
            </w:r>
            <w:r w:rsidR="00D207EF">
              <w:t>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6C8D" w:rsidRDefault="00B464A9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</w:t>
            </w:r>
            <w:r w:rsidR="008C780D">
              <w:t>DPT no confirma la registración.</w:t>
            </w:r>
          </w:p>
          <w:p w:rsidR="00B464A9" w:rsidRDefault="00B464A9" w:rsidP="00B464A9">
            <w:pPr>
              <w:pStyle w:val="ListParagraph"/>
              <w:numPr>
                <w:ilvl w:val="2"/>
                <w:numId w:val="3"/>
              </w:numPr>
            </w:pPr>
            <w:r>
              <w:t xml:space="preserve">El </w:t>
            </w:r>
            <w:r w:rsidR="00530D0E">
              <w:t>Sistema</w:t>
            </w:r>
            <w:r>
              <w:t xml:space="preserve"> informa la situación.</w:t>
            </w:r>
          </w:p>
          <w:p w:rsidR="00B464A9" w:rsidRPr="00960403" w:rsidRDefault="008C780D" w:rsidP="00B464A9">
            <w:pPr>
              <w:pStyle w:val="ListParagraph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4E36E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6ED" w:rsidRDefault="004E36ED" w:rsidP="00AC6AF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</w:t>
            </w:r>
            <w:r w:rsidR="00530D0E">
              <w:t>Sistema</w:t>
            </w:r>
            <w:r w:rsidR="00D76BC5">
              <w:t xml:space="preserve"> imprime</w:t>
            </w:r>
            <w:r w:rsidR="00D2089D">
              <w:t xml:space="preserve"> el documento correspondiente y</w:t>
            </w:r>
            <w:r w:rsidR="00571E26">
              <w:t xml:space="preserve"> actualiza el estado d</w:t>
            </w:r>
            <w:r>
              <w:t>el pedido</w:t>
            </w:r>
            <w:r w:rsidR="00571E26">
              <w:t xml:space="preserve"> a “Preparado</w:t>
            </w:r>
            <w:r w:rsidR="00AC6AFA">
              <w:t>” y</w:t>
            </w:r>
            <w:r>
              <w:t xml:space="preserve"> el stock disponible del</w:t>
            </w:r>
            <w:r w:rsidR="00AC6AFA">
              <w:t>os</w:t>
            </w:r>
            <w:r>
              <w:t xml:space="preserve"> producto</w:t>
            </w:r>
            <w:r w:rsidR="00FF07C1">
              <w:t>s</w:t>
            </w:r>
            <w:r w:rsidR="00AC6AFA">
              <w:t>terminados incluidos.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6ED" w:rsidRPr="00960403" w:rsidRDefault="004E36ED" w:rsidP="00F06907">
            <w:pPr>
              <w:pStyle w:val="ListParagraph"/>
              <w:ind w:left="230"/>
            </w:pPr>
          </w:p>
        </w:tc>
      </w:tr>
      <w:tr w:rsidR="00D76BC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C5" w:rsidRDefault="00D76BC5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Ir al paso 2.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BC5" w:rsidRPr="00960403" w:rsidRDefault="00D76BC5" w:rsidP="00F06907">
            <w:pPr>
              <w:pStyle w:val="ListParagraph"/>
              <w:ind w:left="230"/>
            </w:pPr>
          </w:p>
        </w:tc>
      </w:tr>
      <w:tr w:rsidR="004E36ED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6ED" w:rsidRDefault="00B464A9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6ED" w:rsidRPr="00960403" w:rsidRDefault="004E36ED" w:rsidP="00F06907">
            <w:pPr>
              <w:pStyle w:val="ListParagraph"/>
              <w:ind w:left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D76BC5" w:rsidP="00D76BC5">
            <w:r>
              <w:t>En el paso 9, el sistema vuelve al inicio del CU para permitir al EDPT armar el pedido siguiente si es que hubiera alguno.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>
      <w:bookmarkStart w:id="1" w:name="_GoBack"/>
      <w:bookmarkEnd w:id="1"/>
    </w:p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53498F"/>
    <w:rsid w:val="00005D46"/>
    <w:rsid w:val="00067369"/>
    <w:rsid w:val="00074C24"/>
    <w:rsid w:val="000B5243"/>
    <w:rsid w:val="00100A19"/>
    <w:rsid w:val="001533BC"/>
    <w:rsid w:val="001C0359"/>
    <w:rsid w:val="00217701"/>
    <w:rsid w:val="0022740A"/>
    <w:rsid w:val="002344D2"/>
    <w:rsid w:val="002C3172"/>
    <w:rsid w:val="00320E86"/>
    <w:rsid w:val="003F5E92"/>
    <w:rsid w:val="004E36ED"/>
    <w:rsid w:val="00512B66"/>
    <w:rsid w:val="00530D0E"/>
    <w:rsid w:val="0053498F"/>
    <w:rsid w:val="00571E26"/>
    <w:rsid w:val="0058628F"/>
    <w:rsid w:val="00596BA0"/>
    <w:rsid w:val="005C249A"/>
    <w:rsid w:val="00602EA6"/>
    <w:rsid w:val="00602FA3"/>
    <w:rsid w:val="006245C7"/>
    <w:rsid w:val="0063791E"/>
    <w:rsid w:val="00640DF5"/>
    <w:rsid w:val="00654C01"/>
    <w:rsid w:val="00682F3C"/>
    <w:rsid w:val="006B6D4B"/>
    <w:rsid w:val="006D0E65"/>
    <w:rsid w:val="007E6872"/>
    <w:rsid w:val="007E7194"/>
    <w:rsid w:val="00812E10"/>
    <w:rsid w:val="00847BFF"/>
    <w:rsid w:val="008B4D33"/>
    <w:rsid w:val="008C780D"/>
    <w:rsid w:val="008E5DFD"/>
    <w:rsid w:val="008F3E09"/>
    <w:rsid w:val="00924627"/>
    <w:rsid w:val="00960403"/>
    <w:rsid w:val="00964AE2"/>
    <w:rsid w:val="009A3DE6"/>
    <w:rsid w:val="009F44F1"/>
    <w:rsid w:val="009F72B1"/>
    <w:rsid w:val="00A27474"/>
    <w:rsid w:val="00A32C04"/>
    <w:rsid w:val="00A5198D"/>
    <w:rsid w:val="00A56C8D"/>
    <w:rsid w:val="00A83327"/>
    <w:rsid w:val="00AC6AFA"/>
    <w:rsid w:val="00B02EC8"/>
    <w:rsid w:val="00B464A9"/>
    <w:rsid w:val="00B46FE1"/>
    <w:rsid w:val="00B85BAE"/>
    <w:rsid w:val="00C07243"/>
    <w:rsid w:val="00C32797"/>
    <w:rsid w:val="00C61D24"/>
    <w:rsid w:val="00C7061A"/>
    <w:rsid w:val="00C74D24"/>
    <w:rsid w:val="00CD204D"/>
    <w:rsid w:val="00CD21E4"/>
    <w:rsid w:val="00CF6861"/>
    <w:rsid w:val="00D207EF"/>
    <w:rsid w:val="00D2089D"/>
    <w:rsid w:val="00D76BC5"/>
    <w:rsid w:val="00D837B7"/>
    <w:rsid w:val="00D842C6"/>
    <w:rsid w:val="00DC19BB"/>
    <w:rsid w:val="00E31140"/>
    <w:rsid w:val="00E62ED4"/>
    <w:rsid w:val="00E70A8B"/>
    <w:rsid w:val="00F06907"/>
    <w:rsid w:val="00F50FA6"/>
    <w:rsid w:val="00F61F43"/>
    <w:rsid w:val="00F8031D"/>
    <w:rsid w:val="00F81DF6"/>
    <w:rsid w:val="00FB2D55"/>
    <w:rsid w:val="00FE4316"/>
    <w:rsid w:val="00FF07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140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wa</cp:lastModifiedBy>
  <cp:revision>38</cp:revision>
  <dcterms:created xsi:type="dcterms:W3CDTF">2010-06-09T23:05:00Z</dcterms:created>
  <dcterms:modified xsi:type="dcterms:W3CDTF">2011-11-06T16:14:00Z</dcterms:modified>
</cp:coreProperties>
</file>