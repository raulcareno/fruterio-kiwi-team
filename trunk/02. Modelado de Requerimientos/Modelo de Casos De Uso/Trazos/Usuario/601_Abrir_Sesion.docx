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4706D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4706D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47390C">
            <w:r>
              <w:t>Iniciar Sesión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47390C">
            <w:r>
              <w:t>601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47390C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706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706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7390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706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706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706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706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7390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706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706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706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7390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47390C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706D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7390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4706D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47390C"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47390C" w:rsidP="003F5E92">
            <w:pPr>
              <w:pStyle w:val="ListParagraph"/>
              <w:numPr>
                <w:ilvl w:val="0"/>
                <w:numId w:val="1"/>
              </w:numPr>
            </w:pPr>
            <w:r>
              <w:t>Se abre una nueva sesión para un empleado de la empresa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EA5A12" w:rsidP="005C249A">
            <w:pPr>
              <w:pStyle w:val="ListParagraph"/>
              <w:numPr>
                <w:ilvl w:val="0"/>
                <w:numId w:val="1"/>
              </w:numPr>
            </w:pPr>
            <w:r>
              <w:t>El U no desea ingresar el nombre de usuario.</w:t>
            </w:r>
          </w:p>
          <w:p w:rsidR="00EA5A12" w:rsidRDefault="00EA5A12" w:rsidP="00EA5A12">
            <w:pPr>
              <w:pStyle w:val="ListParagraph"/>
              <w:numPr>
                <w:ilvl w:val="0"/>
                <w:numId w:val="1"/>
              </w:numPr>
            </w:pPr>
            <w:r>
              <w:t>El U no desea ingresar la contraseña.</w:t>
            </w:r>
          </w:p>
        </w:tc>
      </w:tr>
      <w:tr w:rsidR="005C249A" w:rsidTr="0047390C">
        <w:trPr>
          <w:cantSplit/>
          <w:trHeight w:val="341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47390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Usuario selecciona la</w:t>
            </w:r>
            <w:r w:rsidR="00003619">
              <w:t xml:space="preserve"> opción Abrir S</w:t>
            </w:r>
            <w:bookmarkStart w:id="1" w:name="_GoBack"/>
            <w:bookmarkEnd w:id="1"/>
            <w:r>
              <w:t>esión.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7390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0C" w:rsidRDefault="0047390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el nombre de usuario</w:t>
            </w:r>
            <w:r w:rsidR="00AE1878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0C" w:rsidRPr="00960403" w:rsidRDefault="0047390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7390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0C" w:rsidRDefault="0047390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ingresa el nombre de usuario</w:t>
            </w:r>
            <w:r w:rsidR="00AE1878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0C" w:rsidRDefault="0047390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ingresa el nombre de usuario.</w:t>
            </w:r>
          </w:p>
          <w:p w:rsidR="0047390C" w:rsidRPr="00960403" w:rsidRDefault="0047390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la situación.</w:t>
            </w:r>
          </w:p>
        </w:tc>
      </w:tr>
      <w:tr w:rsidR="0047390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0C" w:rsidRDefault="0047390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la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0C" w:rsidRDefault="0047390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7390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0C" w:rsidRDefault="0047390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ingresa la contraseña</w:t>
            </w:r>
            <w:r w:rsidR="00AE1878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0C" w:rsidRDefault="0047390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ingresa la contraseña.</w:t>
            </w:r>
          </w:p>
          <w:p w:rsidR="0047390C" w:rsidRDefault="0047390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la situación.</w:t>
            </w:r>
          </w:p>
        </w:tc>
      </w:tr>
      <w:tr w:rsidR="007A76A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6A2" w:rsidRDefault="007A76A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 verifica que el nombre de usuario y la contraseña  sean válidos y los son.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6A2" w:rsidRDefault="007A76A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nombre de usuario no es válido</w:t>
            </w:r>
          </w:p>
          <w:p w:rsidR="007A76A2" w:rsidRDefault="007A76A2" w:rsidP="007A76A2">
            <w:pPr>
              <w:pStyle w:val="ListParagraph"/>
              <w:numPr>
                <w:ilvl w:val="2"/>
                <w:numId w:val="3"/>
              </w:numPr>
            </w:pPr>
            <w:r>
              <w:t>El sistema solicita si desea ingresar nuevamente el nombre de usuario.</w:t>
            </w:r>
          </w:p>
          <w:p w:rsidR="007A76A2" w:rsidRDefault="007A76A2" w:rsidP="007A76A2">
            <w:pPr>
              <w:pStyle w:val="ListParagraph"/>
              <w:numPr>
                <w:ilvl w:val="3"/>
                <w:numId w:val="3"/>
              </w:numPr>
            </w:pPr>
            <w:r>
              <w:t>El U desea ingresar nuevamente el nombre de usuario</w:t>
            </w:r>
          </w:p>
          <w:p w:rsidR="007A76A2" w:rsidRDefault="007A76A2" w:rsidP="007A76A2">
            <w:pPr>
              <w:pStyle w:val="ListParagraph"/>
              <w:numPr>
                <w:ilvl w:val="4"/>
                <w:numId w:val="3"/>
              </w:numPr>
            </w:pPr>
            <w:r>
              <w:t>El U ingresa el nombre de usuario.</w:t>
            </w:r>
          </w:p>
          <w:p w:rsidR="007A76A2" w:rsidRDefault="007A76A2" w:rsidP="007A76A2">
            <w:pPr>
              <w:pStyle w:val="ListParagraph"/>
              <w:numPr>
                <w:ilvl w:val="4"/>
                <w:numId w:val="3"/>
              </w:numPr>
            </w:pPr>
            <w:r>
              <w:t>Vuelve al paso 6.</w:t>
            </w:r>
          </w:p>
          <w:p w:rsidR="007A76A2" w:rsidRDefault="007A76A2" w:rsidP="007A76A2">
            <w:pPr>
              <w:pStyle w:val="ListParagraph"/>
              <w:numPr>
                <w:ilvl w:val="3"/>
                <w:numId w:val="3"/>
              </w:numPr>
            </w:pPr>
            <w:r>
              <w:t>El U no desea ingresar nuevamente el nombre de usuario.</w:t>
            </w:r>
          </w:p>
          <w:p w:rsidR="007A76A2" w:rsidRDefault="007A76A2" w:rsidP="007A76A2">
            <w:pPr>
              <w:pStyle w:val="ListParagraph"/>
              <w:numPr>
                <w:ilvl w:val="4"/>
                <w:numId w:val="3"/>
              </w:numPr>
            </w:pPr>
            <w:r>
              <w:t>Se cancela el CU.</w:t>
            </w:r>
          </w:p>
          <w:p w:rsidR="007A76A2" w:rsidRDefault="007A76A2" w:rsidP="007A76A2">
            <w:pPr>
              <w:pStyle w:val="ListParagraph"/>
              <w:numPr>
                <w:ilvl w:val="1"/>
                <w:numId w:val="3"/>
              </w:numPr>
            </w:pPr>
            <w:r>
              <w:t>La contraseña ingresada no es válida.</w:t>
            </w:r>
          </w:p>
          <w:p w:rsidR="007A76A2" w:rsidRDefault="007A76A2" w:rsidP="007A76A2">
            <w:pPr>
              <w:pStyle w:val="ListParagraph"/>
              <w:numPr>
                <w:ilvl w:val="2"/>
                <w:numId w:val="3"/>
              </w:numPr>
            </w:pPr>
            <w:r>
              <w:t xml:space="preserve">El sistema solicita si desea ingresar </w:t>
            </w:r>
            <w:r w:rsidR="00E63643">
              <w:t>nuevamente la contraseña.</w:t>
            </w:r>
          </w:p>
          <w:p w:rsidR="007A76A2" w:rsidRDefault="007A76A2" w:rsidP="007A76A2">
            <w:pPr>
              <w:pStyle w:val="ListParagraph"/>
              <w:numPr>
                <w:ilvl w:val="3"/>
                <w:numId w:val="3"/>
              </w:numPr>
            </w:pPr>
            <w:r>
              <w:t>El U desea ingresar</w:t>
            </w:r>
            <w:r w:rsidR="00E63643">
              <w:t xml:space="preserve"> nuevamente la contraseña.</w:t>
            </w:r>
          </w:p>
          <w:p w:rsidR="007A76A2" w:rsidRDefault="00E63643" w:rsidP="007A76A2">
            <w:pPr>
              <w:pStyle w:val="ListParagraph"/>
              <w:numPr>
                <w:ilvl w:val="4"/>
                <w:numId w:val="3"/>
              </w:numPr>
            </w:pPr>
            <w:r>
              <w:t>El U ingresa la contraseña.</w:t>
            </w:r>
          </w:p>
          <w:p w:rsidR="007A76A2" w:rsidRDefault="007A76A2" w:rsidP="007A76A2">
            <w:pPr>
              <w:pStyle w:val="ListParagraph"/>
              <w:numPr>
                <w:ilvl w:val="4"/>
                <w:numId w:val="3"/>
              </w:numPr>
            </w:pPr>
            <w:r>
              <w:t>Vuelve al paso 6.</w:t>
            </w:r>
          </w:p>
          <w:p w:rsidR="007A76A2" w:rsidRDefault="007A76A2" w:rsidP="007A76A2">
            <w:pPr>
              <w:pStyle w:val="ListParagraph"/>
              <w:numPr>
                <w:ilvl w:val="3"/>
                <w:numId w:val="3"/>
              </w:numPr>
            </w:pPr>
            <w:r>
              <w:t xml:space="preserve">El U no desea ingresar nuevamente </w:t>
            </w:r>
            <w:r w:rsidR="00E63643">
              <w:t>la contraseña.</w:t>
            </w:r>
          </w:p>
          <w:p w:rsidR="007A76A2" w:rsidRDefault="007A76A2" w:rsidP="007A76A2">
            <w:pPr>
              <w:pStyle w:val="ListParagraph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7A76A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6A2" w:rsidRDefault="007A76A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abre la sesión correspondiente al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6A2" w:rsidRDefault="007A76A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76A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6A2" w:rsidRDefault="007A76A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6A2" w:rsidRDefault="007A76A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47390C"/>
    <w:rsid w:val="00003619"/>
    <w:rsid w:val="00067369"/>
    <w:rsid w:val="00074C24"/>
    <w:rsid w:val="00217701"/>
    <w:rsid w:val="0022740A"/>
    <w:rsid w:val="003F5E92"/>
    <w:rsid w:val="004706DD"/>
    <w:rsid w:val="0047390C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A76A2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E1878"/>
    <w:rsid w:val="00C32797"/>
    <w:rsid w:val="00C7061A"/>
    <w:rsid w:val="00C74D24"/>
    <w:rsid w:val="00CD204D"/>
    <w:rsid w:val="00D837B7"/>
    <w:rsid w:val="00D842C6"/>
    <w:rsid w:val="00DC19BB"/>
    <w:rsid w:val="00E31140"/>
    <w:rsid w:val="00E63643"/>
    <w:rsid w:val="00E70A8B"/>
    <w:rsid w:val="00EA5A12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4</cp:revision>
  <dcterms:created xsi:type="dcterms:W3CDTF">2010-05-30T19:06:00Z</dcterms:created>
  <dcterms:modified xsi:type="dcterms:W3CDTF">2011-11-06T19:44:00Z</dcterms:modified>
</cp:coreProperties>
</file>