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2436"/>
        <w:gridCol w:w="1219"/>
        <w:gridCol w:w="739"/>
        <w:gridCol w:w="1276"/>
        <w:gridCol w:w="568"/>
        <w:gridCol w:w="708"/>
      </w:tblGrid>
      <w:tr w:rsidR="00C7061A" w14:paraId="4AB82C8D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2F92B22" w14:textId="77777777" w:rsidR="00C7061A" w:rsidRPr="009D0CA3" w:rsidRDefault="00C7061A">
            <w:pPr>
              <w:rPr>
                <w:b/>
              </w:rPr>
            </w:pPr>
            <w:r w:rsidRPr="009D0CA3">
              <w:rPr>
                <w:b/>
              </w:rPr>
              <w:t>Nivel de CU: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0BF8905F" w14:textId="77777777" w:rsidR="00C7061A" w:rsidRPr="009D0CA3" w:rsidRDefault="00C7061A" w:rsidP="00C7061A">
            <w:r w:rsidRPr="009D0CA3">
              <w:rPr>
                <w:rFonts w:cstheme="minorHAnsi"/>
              </w:rPr>
              <w:sym w:font="Wingdings" w:char="F0FD"/>
            </w:r>
            <w:r w:rsidRPr="009D0CA3">
              <w:rPr>
                <w:rFonts w:cstheme="minorHAnsi"/>
              </w:rPr>
              <w:t xml:space="preserve">Negocio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59C737E5" w14:textId="77777777" w:rsidR="00C7061A" w:rsidRPr="009D0CA3" w:rsidRDefault="00C7061A">
            <w:r w:rsidRPr="009D0CA3">
              <w:rPr>
                <w:rFonts w:cstheme="minorHAnsi"/>
              </w:rPr>
              <w:sym w:font="Wingdings" w:char="F0A8"/>
            </w:r>
            <w:r w:rsidRPr="009D0CA3">
              <w:rPr>
                <w:rFonts w:cstheme="minorHAnsi"/>
              </w:rPr>
              <w:t>Sistema</w:t>
            </w:r>
          </w:p>
        </w:tc>
      </w:tr>
      <w:tr w:rsidR="00512B66" w14:paraId="41F8A725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691E754" w14:textId="77777777" w:rsidR="00512B66" w:rsidRPr="009D0CA3" w:rsidRDefault="00512B66">
            <w:pPr>
              <w:rPr>
                <w:b/>
              </w:rPr>
            </w:pPr>
            <w:r w:rsidRPr="009D0CA3">
              <w:rPr>
                <w:rFonts w:cstheme="minorHAnsi"/>
                <w:b/>
              </w:rPr>
              <w:t>Nombre de CU:</w:t>
            </w:r>
          </w:p>
        </w:tc>
        <w:tc>
          <w:tcPr>
            <w:tcW w:w="5670" w:type="dxa"/>
            <w:gridSpan w:val="4"/>
            <w:tcBorders>
              <w:left w:val="nil"/>
            </w:tcBorders>
          </w:tcPr>
          <w:p w14:paraId="76644DA4" w14:textId="77777777" w:rsidR="00512B66" w:rsidRPr="009D0CA3" w:rsidRDefault="00D05968">
            <w:r w:rsidRPr="009D0CA3">
              <w:t>Pedir productos importados para el depósito de productos terminados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01037B67" w14:textId="77777777" w:rsidR="00512B66" w:rsidRPr="009D0CA3" w:rsidRDefault="006245C7">
            <w:pPr>
              <w:rPr>
                <w:b/>
              </w:rPr>
            </w:pPr>
            <w:r w:rsidRPr="009D0CA3">
              <w:rPr>
                <w:b/>
              </w:rPr>
              <w:t>ID:</w:t>
            </w:r>
          </w:p>
        </w:tc>
        <w:tc>
          <w:tcPr>
            <w:tcW w:w="708" w:type="dxa"/>
            <w:tcBorders>
              <w:left w:val="nil"/>
            </w:tcBorders>
          </w:tcPr>
          <w:p w14:paraId="7DA1C467" w14:textId="6CE60162" w:rsidR="00512B66" w:rsidRPr="009D0CA3" w:rsidRDefault="002B1788">
            <w:r w:rsidRPr="009D0CA3">
              <w:t>15</w:t>
            </w:r>
          </w:p>
        </w:tc>
      </w:tr>
      <w:tr w:rsidR="00C7061A" w14:paraId="41DADE6A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B3101E4" w14:textId="77777777" w:rsidR="00C7061A" w:rsidRPr="009D0CA3" w:rsidRDefault="00C7061A">
            <w:pPr>
              <w:rPr>
                <w:b/>
              </w:rPr>
            </w:pPr>
            <w:r w:rsidRPr="009D0CA3">
              <w:rPr>
                <w:b/>
              </w:rPr>
              <w:t>Actor principal:</w:t>
            </w:r>
          </w:p>
        </w:tc>
        <w:tc>
          <w:tcPr>
            <w:tcW w:w="2436" w:type="dxa"/>
            <w:tcBorders>
              <w:left w:val="nil"/>
            </w:tcBorders>
          </w:tcPr>
          <w:p w14:paraId="222284A9" w14:textId="77777777" w:rsidR="00C7061A" w:rsidRPr="009D0CA3" w:rsidRDefault="00D05968">
            <w:r w:rsidRPr="009D0CA3">
              <w:t>No aplica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14:paraId="2148128D" w14:textId="77777777" w:rsidR="00C7061A" w:rsidRPr="009D0CA3" w:rsidRDefault="00C7061A">
            <w:pPr>
              <w:rPr>
                <w:b/>
              </w:rPr>
            </w:pPr>
            <w:r w:rsidRPr="009D0CA3">
              <w:rPr>
                <w:b/>
              </w:rPr>
              <w:t>Actor Secundario:</w:t>
            </w:r>
          </w:p>
        </w:tc>
        <w:tc>
          <w:tcPr>
            <w:tcW w:w="2552" w:type="dxa"/>
            <w:gridSpan w:val="3"/>
            <w:tcBorders>
              <w:left w:val="nil"/>
            </w:tcBorders>
          </w:tcPr>
          <w:p w14:paraId="64FC65D1" w14:textId="77777777" w:rsidR="00C7061A" w:rsidRPr="009D0CA3" w:rsidRDefault="00D05968">
            <w:r w:rsidRPr="009D0CA3">
              <w:t>No aplica</w:t>
            </w:r>
          </w:p>
        </w:tc>
      </w:tr>
      <w:tr w:rsidR="00CD204D" w14:paraId="5F27E8D4" w14:textId="77777777" w:rsidTr="00190A8C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4935A09" w14:textId="77777777" w:rsidR="00CD204D" w:rsidRPr="009D0CA3" w:rsidRDefault="00CD204D" w:rsidP="00190A8C">
            <w:pPr>
              <w:rPr>
                <w:b/>
              </w:rPr>
            </w:pPr>
            <w:r w:rsidRPr="009D0CA3">
              <w:rPr>
                <w:b/>
              </w:rPr>
              <w:t>Tipo de CU: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23F1B05C" w14:textId="77777777" w:rsidR="00CD204D" w:rsidRPr="009D0CA3" w:rsidRDefault="00CD204D" w:rsidP="00CD204D">
            <w:r w:rsidRPr="009D0CA3">
              <w:rPr>
                <w:rFonts w:cstheme="minorHAnsi"/>
              </w:rPr>
              <w:sym w:font="Wingdings" w:char="F0FD"/>
            </w:r>
            <w:r w:rsidRPr="009D0CA3">
              <w:rPr>
                <w:rFonts w:cstheme="minorHAnsi"/>
              </w:rPr>
              <w:t xml:space="preserve">Concreto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0A078FE5" w14:textId="77777777" w:rsidR="00CD204D" w:rsidRPr="009D0CA3" w:rsidRDefault="00CD204D" w:rsidP="00CD204D">
            <w:r w:rsidRPr="009D0CA3">
              <w:rPr>
                <w:rFonts w:cstheme="minorHAnsi"/>
              </w:rPr>
              <w:sym w:font="Wingdings" w:char="F0A8"/>
            </w:r>
            <w:r w:rsidRPr="009D0CA3">
              <w:rPr>
                <w:rFonts w:cstheme="minorHAnsi"/>
              </w:rPr>
              <w:t>Abstracto</w:t>
            </w:r>
          </w:p>
        </w:tc>
      </w:tr>
      <w:tr w:rsidR="00D842C6" w14:paraId="045DA1CC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91C0667" w14:textId="77777777" w:rsidR="00D842C6" w:rsidRPr="009D0CA3" w:rsidRDefault="00C7061A">
            <w:pPr>
              <w:rPr>
                <w:b/>
              </w:rPr>
            </w:pPr>
            <w:r w:rsidRPr="009D0CA3">
              <w:rPr>
                <w:b/>
              </w:rPr>
              <w:t>Objetivo:</w:t>
            </w:r>
          </w:p>
        </w:tc>
        <w:tc>
          <w:tcPr>
            <w:tcW w:w="6946" w:type="dxa"/>
            <w:gridSpan w:val="6"/>
            <w:tcBorders>
              <w:left w:val="nil"/>
            </w:tcBorders>
          </w:tcPr>
          <w:p w14:paraId="632E5AC8" w14:textId="2093A71D" w:rsidR="00D842C6" w:rsidRPr="009D0CA3" w:rsidRDefault="00206FAB">
            <w:r w:rsidRPr="009D0CA3">
              <w:t>Realizar pedido de productos importados para reaprovisionar el depósito de productos terminados</w:t>
            </w:r>
          </w:p>
        </w:tc>
      </w:tr>
      <w:tr w:rsidR="00D842C6" w14:paraId="2DBF895D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714BB3F" w14:textId="77777777" w:rsidR="00D842C6" w:rsidRPr="009D0CA3" w:rsidRDefault="00C7061A">
            <w:pPr>
              <w:rPr>
                <w:b/>
              </w:rPr>
            </w:pPr>
            <w:r w:rsidRPr="009D0CA3">
              <w:rPr>
                <w:b/>
              </w:rPr>
              <w:t>Éxito:</w:t>
            </w:r>
          </w:p>
        </w:tc>
        <w:tc>
          <w:tcPr>
            <w:tcW w:w="6946" w:type="dxa"/>
            <w:gridSpan w:val="6"/>
            <w:tcBorders>
              <w:left w:val="nil"/>
              <w:bottom w:val="single" w:sz="4" w:space="0" w:color="auto"/>
            </w:tcBorders>
          </w:tcPr>
          <w:p w14:paraId="116012D7" w14:textId="4738309E" w:rsidR="00D842C6" w:rsidRPr="009D0CA3" w:rsidRDefault="00206FAB" w:rsidP="00206FAB">
            <w:r w:rsidRPr="009D0CA3">
              <w:t>Se realizó la nota de pedido con los productos importados a reaprovisionar.</w:t>
            </w:r>
          </w:p>
        </w:tc>
      </w:tr>
      <w:tr w:rsidR="00682F3C" w14:paraId="76BF12FF" w14:textId="77777777" w:rsidTr="00602FA3"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80584A9" w14:textId="77777777" w:rsidR="00682F3C" w:rsidRPr="009D0CA3" w:rsidRDefault="00682F3C">
            <w:r w:rsidRPr="009D0CA3">
              <w:rPr>
                <w:b/>
              </w:rPr>
              <w:t>Descripción:</w:t>
            </w:r>
          </w:p>
        </w:tc>
      </w:tr>
      <w:tr w:rsidR="00C7061A" w14:paraId="3BB03B3F" w14:textId="77777777" w:rsidTr="00D05968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48A50B" w14:textId="251E51E0" w:rsidR="00C7061A" w:rsidRPr="009D0CA3" w:rsidRDefault="00D05968" w:rsidP="00D05968">
            <w:r w:rsidRPr="009D0CA3">
              <w:t xml:space="preserve">El CU comienza cuando el Encargado de Deposito de Productos Terminados en base a la información que </w:t>
            </w:r>
            <w:r w:rsidR="00CB0186" w:rsidRPr="009D0CA3">
              <w:t>se encuentra en el depósito de productos t</w:t>
            </w:r>
            <w:r w:rsidRPr="009D0CA3">
              <w:t>erminado</w:t>
            </w:r>
            <w:r w:rsidR="00CB0186" w:rsidRPr="009D0CA3">
              <w:t>s decide realizar un pedido de productos i</w:t>
            </w:r>
            <w:r w:rsidRPr="009D0CA3">
              <w:t>mportad</w:t>
            </w:r>
            <w:r w:rsidR="00CB0186" w:rsidRPr="009D0CA3">
              <w:t>os al Encargado de Deposito de productos i</w:t>
            </w:r>
            <w:r w:rsidRPr="009D0CA3">
              <w:t>mportados, especifi</w:t>
            </w:r>
            <w:r w:rsidR="00CB0186" w:rsidRPr="009D0CA3">
              <w:t>cando la cantidad y el producto i</w:t>
            </w:r>
            <w:r w:rsidRPr="009D0CA3">
              <w:t>mportado que se necesita reaprovis</w:t>
            </w:r>
            <w:r w:rsidR="00206FAB" w:rsidRPr="009D0CA3">
              <w:t xml:space="preserve">ionar. Finalmente se realiza una nota de pedido </w:t>
            </w:r>
            <w:r w:rsidR="00CB0186" w:rsidRPr="009D0CA3">
              <w:t>con los productos i</w:t>
            </w:r>
            <w:r w:rsidRPr="009D0CA3">
              <w:t>mportados necesarios que serán solicitados con su respectiva cantidad.</w:t>
            </w:r>
          </w:p>
          <w:p w14:paraId="4CF059C2" w14:textId="77777777" w:rsidR="00D05968" w:rsidRPr="009D0CA3" w:rsidRDefault="00D05968" w:rsidP="00D05968">
            <w:r w:rsidRPr="009D0CA3">
              <w:t xml:space="preserve">Fin de CU. </w:t>
            </w:r>
          </w:p>
        </w:tc>
      </w:tr>
      <w:tr w:rsidR="00D05968" w14:paraId="3F982154" w14:textId="77777777" w:rsidTr="00602FA3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DBC92" w14:textId="0689168A" w:rsidR="00D05968" w:rsidRPr="00647DEC" w:rsidRDefault="00647DEC" w:rsidP="00647DEC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NOTA: se debe realizar este movimiento entre depósitos, debido a que el depósito de productos importados, no está acondicionado para que se almacenen los productos sueltos, los mismos se mantienen en grandes cajas, tal y como son enviadas por los pro</w:t>
            </w:r>
            <w:r w:rsidR="0066756F">
              <w:rPr>
                <w:i/>
                <w:sz w:val="18"/>
                <w:szCs w:val="18"/>
              </w:rPr>
              <w:t>veedores.</w:t>
            </w:r>
            <w:bookmarkStart w:id="0" w:name="_GoBack"/>
            <w:bookmarkEnd w:id="0"/>
          </w:p>
        </w:tc>
      </w:tr>
    </w:tbl>
    <w:p w14:paraId="4A4369C2" w14:textId="77777777" w:rsidR="00812E10" w:rsidRDefault="00812E10"/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968"/>
    <w:rsid w:val="00074C24"/>
    <w:rsid w:val="00206FAB"/>
    <w:rsid w:val="002B1788"/>
    <w:rsid w:val="00386D89"/>
    <w:rsid w:val="00512B66"/>
    <w:rsid w:val="00602FA3"/>
    <w:rsid w:val="006245C7"/>
    <w:rsid w:val="00647DEC"/>
    <w:rsid w:val="0066756F"/>
    <w:rsid w:val="00682F3C"/>
    <w:rsid w:val="006B6D4B"/>
    <w:rsid w:val="00812E10"/>
    <w:rsid w:val="009D0CA3"/>
    <w:rsid w:val="00C534EF"/>
    <w:rsid w:val="00C7061A"/>
    <w:rsid w:val="00C74D24"/>
    <w:rsid w:val="00CB0186"/>
    <w:rsid w:val="00CD204D"/>
    <w:rsid w:val="00D05968"/>
    <w:rsid w:val="00D837B7"/>
    <w:rsid w:val="00D842C6"/>
    <w:rsid w:val="00E7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32BD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is%20Documentos%20BackUP\UTN\PRO\KiWi-Fruterio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</Template>
  <TotalTime>30</TotalTime>
  <Pages>1</Pages>
  <Words>178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wasaaa</dc:creator>
  <cp:lastModifiedBy>Driv</cp:lastModifiedBy>
  <cp:revision>9</cp:revision>
  <dcterms:created xsi:type="dcterms:W3CDTF">2010-05-03T21:25:00Z</dcterms:created>
  <dcterms:modified xsi:type="dcterms:W3CDTF">2010-06-07T20:36:00Z</dcterms:modified>
</cp:coreProperties>
</file>