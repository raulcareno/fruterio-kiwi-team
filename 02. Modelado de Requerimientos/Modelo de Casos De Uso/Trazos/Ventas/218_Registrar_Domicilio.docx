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643388">
            <w:r>
              <w:t>Registrar Domicilio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643388">
            <w:r>
              <w:t>218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643388">
            <w:r>
              <w:t>Ventas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64338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64338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64338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643388">
            <w:r>
              <w:t>Viajante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A5198D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643388">
            <w:r>
              <w:t>Registrar los datos referidos a un nuevo domicilio.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643388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registrar un nuevo domicilio.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5C249A" w:rsidP="005C249A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643388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cuanto el V selecciona la opción </w:t>
            </w:r>
            <w:r>
              <w:rPr>
                <w:i/>
              </w:rPr>
              <w:t>Registrar Domicilio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43388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388" w:rsidRPr="008F3E09" w:rsidRDefault="00643388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 ingresa los siguientes </w:t>
            </w:r>
            <w:r w:rsidR="00487676">
              <w:t>datos del domicilio: calle, altura</w:t>
            </w:r>
            <w:r>
              <w:t>, piso, depto.</w:t>
            </w:r>
            <w:r w:rsidR="00487676">
              <w:t>, barrio</w:t>
            </w:r>
            <w:r>
              <w:t xml:space="preserve"> Y código postal.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388" w:rsidRPr="00960403" w:rsidRDefault="00643388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43388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388" w:rsidRPr="008F3E09" w:rsidRDefault="00643388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seleccione la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388" w:rsidRPr="00960403" w:rsidRDefault="00643388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43388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388" w:rsidRPr="008F3E09" w:rsidRDefault="00643388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selecciona la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388" w:rsidRPr="00960403" w:rsidRDefault="00643388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43388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388" w:rsidRPr="008F3E09" w:rsidRDefault="00643388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seleccione la localidad.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388" w:rsidRPr="00960403" w:rsidRDefault="00643388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43388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388" w:rsidRPr="008F3E09" w:rsidRDefault="00643388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selecciona la localidad a la que pertenece el domicilio.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388" w:rsidRPr="00960403" w:rsidRDefault="00643388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43388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388" w:rsidRPr="008F3E09" w:rsidRDefault="00643388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confirme el registro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388" w:rsidRPr="00960403" w:rsidRDefault="00643388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43388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388" w:rsidRDefault="00643388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confirma el registro.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388" w:rsidRPr="00960403" w:rsidRDefault="00643388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43388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388" w:rsidRDefault="00643388" w:rsidP="0048767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registra el nuevo domicilio con los siguientes datos: calle, </w:t>
            </w:r>
            <w:r w:rsidR="00487676">
              <w:t>altura,</w:t>
            </w:r>
            <w:bookmarkStart w:id="1" w:name="_GoBack"/>
            <w:bookmarkEnd w:id="1"/>
            <w:r>
              <w:t xml:space="preserve"> piso, depto., código postal, </w:t>
            </w:r>
            <w:proofErr w:type="gramStart"/>
            <w:r w:rsidR="00487676">
              <w:t>barrio ,</w:t>
            </w:r>
            <w:proofErr w:type="gramEnd"/>
            <w:r w:rsidR="00487676">
              <w:t xml:space="preserve"> </w:t>
            </w:r>
            <w:r>
              <w:t>provincia y localidad.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388" w:rsidRPr="00960403" w:rsidRDefault="00643388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643388" w:rsidP="00654C01">
            <w:r>
              <w:t>El V puede cancelar el CU en cualquier momento.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388"/>
    <w:rsid w:val="00067369"/>
    <w:rsid w:val="00074C24"/>
    <w:rsid w:val="00217701"/>
    <w:rsid w:val="0022740A"/>
    <w:rsid w:val="003F5E92"/>
    <w:rsid w:val="00487676"/>
    <w:rsid w:val="00512B66"/>
    <w:rsid w:val="00596BA0"/>
    <w:rsid w:val="005C249A"/>
    <w:rsid w:val="00602FA3"/>
    <w:rsid w:val="006245C7"/>
    <w:rsid w:val="0063791E"/>
    <w:rsid w:val="00643388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fruterio-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8</TotalTime>
  <Pages>1</Pages>
  <Words>237</Words>
  <Characters>1308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2</cp:revision>
  <dcterms:created xsi:type="dcterms:W3CDTF">2011-06-20T19:49:00Z</dcterms:created>
  <dcterms:modified xsi:type="dcterms:W3CDTF">2011-06-20T20:05:00Z</dcterms:modified>
</cp:coreProperties>
</file>