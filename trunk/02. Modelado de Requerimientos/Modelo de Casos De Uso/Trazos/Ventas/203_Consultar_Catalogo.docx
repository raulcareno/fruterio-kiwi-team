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8750B1E" w:rsidR="00512B66" w:rsidRDefault="00FA542A" w:rsidP="005469C8">
            <w:r>
              <w:t xml:space="preserve">Consultar </w:t>
            </w:r>
            <w:r w:rsidR="00637C2A">
              <w:t>C</w:t>
            </w:r>
            <w:r w:rsidR="005469C8">
              <w:t>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18C8BF8E" w:rsidR="00512B66" w:rsidRDefault="005469C8">
            <w:r>
              <w:t>203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58E7F9D1" w:rsidR="00C7061A" w:rsidRDefault="005469C8">
            <w:r>
              <w:t>Viajante</w:t>
            </w:r>
            <w:r w:rsidR="00B76D9F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02B318B4" w:rsidR="00D842C6" w:rsidRPr="00596BA0" w:rsidRDefault="005469C8" w:rsidP="005469C8">
            <w:r>
              <w:t xml:space="preserve">Consultar  el catálogo de los productos </w:t>
            </w:r>
            <w:r w:rsidR="00FA542A">
              <w:t>existentes</w:t>
            </w:r>
            <w:r>
              <w:t xml:space="preserve"> en la empresa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65523499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</w:t>
            </w:r>
            <w:r w:rsidR="008E4803">
              <w:t>l catálogo</w:t>
            </w:r>
            <w:r>
              <w:t>.</w:t>
            </w:r>
          </w:p>
          <w:p w14:paraId="48D30496" w14:textId="107C2748" w:rsidR="003F5E92" w:rsidRDefault="00FA542A" w:rsidP="008E4803">
            <w:pPr>
              <w:pStyle w:val="Prrafodelista"/>
              <w:numPr>
                <w:ilvl w:val="0"/>
                <w:numId w:val="1"/>
              </w:numPr>
            </w:pPr>
            <w:r>
              <w:t>El s</w:t>
            </w:r>
            <w:r w:rsidR="008E4803">
              <w:t>istema imprime los datos del catálogo encontrado</w:t>
            </w:r>
            <w:r>
              <w:t>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2E86C42B" w:rsidR="005C249A" w:rsidRDefault="005469C8" w:rsidP="00846E1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46E10">
              <w:t>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01088679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>V selecciona la opción Consultar</w:t>
            </w:r>
            <w:r w:rsidR="005469C8">
              <w:rPr>
                <w:i/>
              </w:rPr>
              <w:t xml:space="preserve"> Catalogo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0DF2BEC0" w:rsidR="00FA542A" w:rsidRDefault="00FA542A" w:rsidP="005469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</w:t>
            </w:r>
            <w:r w:rsidR="005469C8">
              <w:t>una fecha para buscar el catálogo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1ADA95F1" w:rsidR="00934F4B" w:rsidRDefault="00934F4B" w:rsidP="00064C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</w:t>
            </w:r>
            <w:r w:rsidR="00FE50C1">
              <w:t>a fecha ingresada</w:t>
            </w:r>
            <w:r>
              <w:t xml:space="preserve">, </w:t>
            </w:r>
            <w:r w:rsidR="00064C66">
              <w:t xml:space="preserve">busca </w:t>
            </w:r>
            <w:r>
              <w:t xml:space="preserve">y obtiene </w:t>
            </w:r>
            <w:r w:rsidR="00FE50C1">
              <w:t>el catálogo con sus datos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45917CA9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ningún </w:t>
            </w:r>
            <w:r w:rsidR="00FE50C1">
              <w:t>catálogo</w:t>
            </w:r>
            <w:r>
              <w:t>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4D95F3FF" w:rsidR="00934F4B" w:rsidRDefault="00934F4B" w:rsidP="00D137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</w:t>
            </w:r>
            <w:r w:rsidR="00FE50C1">
              <w:t>con los siguientes datos: Periodo de vigencia y los productos que incluye (</w:t>
            </w:r>
            <w:r w:rsidR="00D43EFF">
              <w:t>Código</w:t>
            </w:r>
            <w:r w:rsidR="00FE50C1">
              <w:t>, Nombre, Precio</w:t>
            </w:r>
            <w:r w:rsidR="00D43EFF">
              <w:t xml:space="preserve"> sugerido</w:t>
            </w:r>
            <w:r w:rsidR="00FE50C1">
              <w:t>, Modelo, Color, Marca, Tamaño</w:t>
            </w:r>
            <w:r w:rsidR="006722BC">
              <w:t>, Cantidad en stock</w:t>
            </w:r>
            <w:bookmarkStart w:id="1" w:name="_GoBack"/>
            <w:bookmarkEnd w:id="1"/>
            <w:r w:rsidR="000D6DD7">
              <w:t>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71F40B27" w:rsidR="00415248" w:rsidRDefault="000D6DD7" w:rsidP="000D6DD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5248">
              <w:t xml:space="preserve">V selecciona la opción </w:t>
            </w:r>
            <w:r>
              <w:rPr>
                <w:i/>
              </w:rPr>
              <w:t>Imprimir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>
              <w:t>los datos del catálogo</w:t>
            </w:r>
            <w:r w:rsidR="00415248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120CD389" w:rsidR="00415248" w:rsidRDefault="000D6DD7" w:rsidP="000D6DD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1F3BDFD7" w:rsidR="00654C01" w:rsidRPr="00960403" w:rsidRDefault="00846E10" w:rsidP="00846E10">
            <w:r>
              <w:t>El</w:t>
            </w:r>
            <w:r w:rsidR="008E4803">
              <w:t xml:space="preserve"> </w:t>
            </w:r>
            <w:r>
              <w:t>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4C66"/>
    <w:rsid w:val="00067369"/>
    <w:rsid w:val="00074C24"/>
    <w:rsid w:val="000D6DD7"/>
    <w:rsid w:val="00217701"/>
    <w:rsid w:val="0022740A"/>
    <w:rsid w:val="003F5E92"/>
    <w:rsid w:val="00415248"/>
    <w:rsid w:val="00512B66"/>
    <w:rsid w:val="005469C8"/>
    <w:rsid w:val="00596BA0"/>
    <w:rsid w:val="005C249A"/>
    <w:rsid w:val="00602FA3"/>
    <w:rsid w:val="006245C7"/>
    <w:rsid w:val="0063791E"/>
    <w:rsid w:val="00637C2A"/>
    <w:rsid w:val="00654C01"/>
    <w:rsid w:val="006722BC"/>
    <w:rsid w:val="00682F3C"/>
    <w:rsid w:val="006B6D4B"/>
    <w:rsid w:val="00812E10"/>
    <w:rsid w:val="00846E10"/>
    <w:rsid w:val="00847BFF"/>
    <w:rsid w:val="008B4D33"/>
    <w:rsid w:val="008E480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C32797"/>
    <w:rsid w:val="00C7061A"/>
    <w:rsid w:val="00C74D24"/>
    <w:rsid w:val="00CD204D"/>
    <w:rsid w:val="00D13762"/>
    <w:rsid w:val="00D43EFF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  <w:rsid w:val="00FE5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71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wasaaa</cp:lastModifiedBy>
  <cp:revision>8</cp:revision>
  <dcterms:created xsi:type="dcterms:W3CDTF">2010-05-29T20:54:00Z</dcterms:created>
  <dcterms:modified xsi:type="dcterms:W3CDTF">2010-06-15T06:31:00Z</dcterms:modified>
</cp:coreProperties>
</file>