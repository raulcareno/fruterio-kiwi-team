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1103A08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C3B2D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3B081F3" w14:textId="77777777" w:rsidR="00C7061A" w:rsidRDefault="00136ADE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57628AF" w14:textId="4C35FECA" w:rsidR="00C7061A" w:rsidRDefault="00136ADE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078FC">
              <w:rPr>
                <w:rFonts w:cstheme="minorHAnsi"/>
                <w:sz w:val="20"/>
              </w:rPr>
              <w:t>Sistema</w:t>
            </w:r>
          </w:p>
        </w:tc>
      </w:tr>
      <w:tr w:rsidR="00512B66" w14:paraId="0B0A73D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317A6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2C30F5AB" w14:textId="77777777" w:rsidR="00512B66" w:rsidRDefault="0034008C" w:rsidP="0034008C">
            <w:r>
              <w:t>Registrar Inconsistencia de Depósito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D4D627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14:paraId="4CC70B54" w14:textId="77777777" w:rsidR="00512B66" w:rsidRDefault="00327FB3" w:rsidP="0034008C">
            <w:r>
              <w:t>10</w:t>
            </w:r>
            <w:r w:rsidR="0034008C">
              <w:t>5</w:t>
            </w:r>
          </w:p>
        </w:tc>
      </w:tr>
      <w:tr w:rsidR="00DC19BB" w14:paraId="06444C8C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B3FF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69A1FBC3" w14:textId="77777777" w:rsidR="00DC19BB" w:rsidRDefault="00C16AE8">
            <w:r>
              <w:t>Depósito</w:t>
            </w:r>
          </w:p>
        </w:tc>
      </w:tr>
      <w:tr w:rsidR="008F3E09" w14:paraId="1EF8879B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394F2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29D8EA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175E1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254EC42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9684E4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7700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3669ADA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24F89FE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606DA538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42E9DB0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8FDA1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6ADF466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A85E3AB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D7BDF34" w14:textId="77777777" w:rsidR="008F3E09" w:rsidRDefault="00136ADE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6534B6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6453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2F4E059" w14:textId="77777777"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74F9F1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0496C013" w14:textId="77777777" w:rsidR="00C7061A" w:rsidRDefault="00C7061A"/>
        </w:tc>
      </w:tr>
      <w:tr w:rsidR="00CD204D" w14:paraId="6C85C117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80989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46AC175" w14:textId="77777777" w:rsidR="00CD204D" w:rsidRDefault="00136ADE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7E8C6EDB" w14:textId="77777777" w:rsidR="00CD204D" w:rsidRDefault="00136ADE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99B4C0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4D812B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614B87" w14:textId="77777777" w:rsidR="00D842C6" w:rsidRPr="00596BA0" w:rsidRDefault="00C16AE8" w:rsidP="0034008C">
            <w:r>
              <w:t xml:space="preserve">Registrar </w:t>
            </w:r>
            <w:r w:rsidR="0034008C">
              <w:t>inconsistencia sobre las cantidades de productos importados, productos fabricados y materia prima que hay en los depósitos</w:t>
            </w:r>
            <w:r>
              <w:t>.</w:t>
            </w:r>
          </w:p>
        </w:tc>
      </w:tr>
      <w:tr w:rsidR="00DC19BB" w14:paraId="70BA6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0045A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4273D4E0" w14:textId="77777777" w:rsidR="00DC19BB" w:rsidRDefault="00DC19BB" w:rsidP="000C4F46"/>
        </w:tc>
      </w:tr>
      <w:tr w:rsidR="005C249A" w14:paraId="7F5A0537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71CC5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AB9745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7B0C05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52CF8CD1" w14:textId="3E0A8319" w:rsidR="00FC7E87" w:rsidRDefault="00E64637" w:rsidP="002A00EF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2A00EF">
              <w:t>inconsistencia sobre las cantidades de productos im</w:t>
            </w:r>
            <w:r w:rsidR="00A06501">
              <w:t>portados, productos fabricados y/o</w:t>
            </w:r>
            <w:r w:rsidR="002A00EF">
              <w:t xml:space="preserve"> materia prima que hay en los depósitos.</w:t>
            </w:r>
          </w:p>
        </w:tc>
      </w:tr>
      <w:tr w:rsidR="005C249A" w14:paraId="2B17E72B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0046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22497B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4F69DB89" w14:textId="77777777"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14:paraId="62A35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32A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8523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17DB40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8191" w14:textId="77777777" w:rsidR="005C249A" w:rsidRPr="008F3E09" w:rsidRDefault="00E64637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</w:t>
            </w:r>
            <w:r w:rsidR="0034008C">
              <w:rPr>
                <w:i/>
              </w:rPr>
              <w:t>Inconsistencia de Depósito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5737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9213FC" w14:paraId="5130CCF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F1E5" w14:textId="1829AC04" w:rsidR="009213FC" w:rsidRDefault="009213FC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solicita la selección de lo que se desea buscar: Producto </w:t>
            </w:r>
            <w:r w:rsidR="001A1DAF">
              <w:t>terminado</w:t>
            </w:r>
            <w:r>
              <w:t>, Producto importado o Materia prima.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9C02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9213FC" w14:paraId="72CA213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400C" w14:textId="77777777" w:rsidR="009213FC" w:rsidRDefault="009213FC" w:rsidP="003400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lo que desea 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E7EC" w14:textId="77777777" w:rsidR="009213FC" w:rsidRPr="00960403" w:rsidRDefault="009213FC" w:rsidP="00FC7E87">
            <w:pPr>
              <w:pStyle w:val="Prrafodelista"/>
              <w:ind w:left="230"/>
            </w:pPr>
          </w:p>
        </w:tc>
      </w:tr>
      <w:tr w:rsidR="00E64637" w14:paraId="26EE1C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7567" w14:textId="05E17394" w:rsidR="00E64637" w:rsidRDefault="009B2A82" w:rsidP="00D937A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Es </w:t>
            </w:r>
            <w:r w:rsidR="00F078FC">
              <w:t>Sistema</w:t>
            </w:r>
            <w:r>
              <w:t xml:space="preserve"> solicita que se ingrese al menos uno de los siguientes datos </w:t>
            </w:r>
            <w:r w:rsidR="009213FC">
              <w:t>para realizar la búsqueda de lo seleccionado anteriormente</w:t>
            </w:r>
            <w:r>
              <w:t xml:space="preserve">: </w:t>
            </w:r>
            <w:r w:rsidR="00D937A3">
              <w:t>Código</w:t>
            </w:r>
            <w:r>
              <w:t>, Nombre, Modelo, Color, Tamaño o Marca</w:t>
            </w:r>
            <w:r w:rsidR="009213FC">
              <w:t xml:space="preserve"> en el caso de que la búsqueda sea de productos </w:t>
            </w:r>
            <w:r w:rsidR="001A1DAF">
              <w:t>terminados</w:t>
            </w:r>
            <w:r w:rsidR="009213FC">
              <w:t xml:space="preserve"> o importados</w:t>
            </w:r>
            <w:r>
              <w:t xml:space="preserve">, </w:t>
            </w:r>
            <w:r w:rsidR="009213FC">
              <w:t xml:space="preserve">y </w:t>
            </w:r>
            <w:r w:rsidR="00E41D58">
              <w:t>código y</w:t>
            </w:r>
            <w:r w:rsidR="00382FFE">
              <w:t xml:space="preserve"> </w:t>
            </w:r>
            <w:r w:rsidR="009213FC">
              <w:t>nombre en el caso de que la búsqueda sea de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C743" w14:textId="26295176" w:rsidR="00E64637" w:rsidRPr="00960403" w:rsidRDefault="00E64637" w:rsidP="00F078FC">
            <w:pPr>
              <w:pStyle w:val="Prrafodelista"/>
              <w:ind w:left="737"/>
            </w:pPr>
          </w:p>
        </w:tc>
      </w:tr>
      <w:tr w:rsidR="00E64637" w14:paraId="109155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8912" w14:textId="7E649BB4" w:rsidR="00E64637" w:rsidRDefault="002F631C" w:rsidP="00AF71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ingre</w:t>
            </w:r>
            <w:r w:rsidR="00AF71BA">
              <w:t>sa uno de los datos solicitados.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36C7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2B08C00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7DA" w14:textId="708FD6B8" w:rsidR="00E64637" w:rsidRDefault="002F631C" w:rsidP="00BC183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, acorde a los datos ingresados, </w:t>
            </w:r>
            <w:r w:rsidR="00BC183C">
              <w:t>realiza la búsqueda y encuentra resultados.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96283" w14:textId="1A41F04D"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F078FC">
              <w:t>Sistema</w:t>
            </w:r>
            <w:r>
              <w:t xml:space="preserve"> no encuentra ningún resultado.</w:t>
            </w:r>
          </w:p>
          <w:p w14:paraId="5F751DE5" w14:textId="287A98C4" w:rsidR="00E64637" w:rsidRPr="00960403" w:rsidRDefault="00FB64D1" w:rsidP="002F631C">
            <w:pPr>
              <w:pStyle w:val="Prrafodelista"/>
              <w:numPr>
                <w:ilvl w:val="2"/>
                <w:numId w:val="3"/>
              </w:numPr>
            </w:pPr>
            <w:r>
              <w:t>Se regresa al paso 2.</w:t>
            </w:r>
          </w:p>
        </w:tc>
      </w:tr>
      <w:tr w:rsidR="00E64637" w14:paraId="4C49203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53E4" w14:textId="0D6BB6D4" w:rsidR="00E64637" w:rsidRDefault="002F631C" w:rsidP="00AF71B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 w:rsidR="00AF71BA">
              <w:t xml:space="preserve"> muestra: </w:t>
            </w:r>
            <w:r w:rsidR="00D937A3">
              <w:t>Código</w:t>
            </w:r>
            <w:r>
              <w:t xml:space="preserve">, Nombre, Modelo, Color, Tamaño, Marca y cantidad </w:t>
            </w:r>
            <w:r w:rsidR="00AA3B8C">
              <w:t>disponible en el depósito</w:t>
            </w:r>
            <w:r w:rsidR="009213FC">
              <w:t xml:space="preserve"> en caso de tratarse de productos importados o </w:t>
            </w:r>
            <w:r w:rsidR="001A1DAF">
              <w:t>terminados</w:t>
            </w:r>
            <w:r w:rsidR="00AF71B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E18B" w14:textId="72AAD313" w:rsidR="00AF71BA" w:rsidRDefault="00AF71BA" w:rsidP="00AF71BA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4"/>
              </w:tabs>
              <w:ind w:left="374" w:hanging="374"/>
            </w:pPr>
            <w:r>
              <w:t>El Sistema muestra</w:t>
            </w:r>
            <w:r>
              <w:t xml:space="preserve">: </w:t>
            </w:r>
            <w:bookmarkStart w:id="1" w:name="_GoBack"/>
            <w:bookmarkEnd w:id="1"/>
            <w:r>
              <w:t>código, nombre y cantidad disponible en depósito en caso de tratarse de materia prima</w:t>
            </w:r>
          </w:p>
          <w:p w14:paraId="728DFDA9" w14:textId="25A835A5" w:rsidR="00E64637" w:rsidRPr="00960403" w:rsidRDefault="00E64637" w:rsidP="002F631C"/>
        </w:tc>
      </w:tr>
      <w:tr w:rsidR="006942CF" w14:paraId="712386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2554" w14:textId="7570C1F0" w:rsidR="006942CF" w:rsidRDefault="006942CF" w:rsidP="006942C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para cada uno de los elementos seleccionados la cantidad </w:t>
            </w:r>
            <w:r w:rsidR="005D522B">
              <w:t xml:space="preserve">real </w:t>
            </w:r>
            <w:r>
              <w:t>del mismo.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E7B9" w14:textId="77777777" w:rsidR="006942CF" w:rsidRDefault="006942CF" w:rsidP="002F631C"/>
        </w:tc>
      </w:tr>
      <w:tr w:rsidR="00AA3B8C" w14:paraId="471335B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1C45" w14:textId="4F0547B8" w:rsidR="00AA3B8C" w:rsidRDefault="00AA3B8C" w:rsidP="002E14F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para cada uno de los </w:t>
            </w:r>
            <w:r w:rsidR="002E14F5">
              <w:t xml:space="preserve">elementos seleccionados la cantidad </w:t>
            </w:r>
            <w:r w:rsidR="00707B87">
              <w:t xml:space="preserve">real </w:t>
            </w:r>
            <w:r w:rsidR="002E14F5">
              <w:lastRenderedPageBreak/>
              <w:t>del mismo que hay en el depósito debido a la inconsistencia detectada.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A5171" w14:textId="77777777" w:rsidR="00AA3B8C" w:rsidRDefault="00AA3B8C" w:rsidP="002F631C"/>
        </w:tc>
      </w:tr>
      <w:tr w:rsidR="00E860A2" w14:paraId="194C34CE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4CA9" w14:textId="70F45805" w:rsidR="00E860A2" w:rsidRDefault="00E860A2" w:rsidP="00E860A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 El Sistema solicita la confirmación de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B681" w14:textId="77777777" w:rsidR="00E860A2" w:rsidRDefault="00E860A2" w:rsidP="00FC7E87">
            <w:pPr>
              <w:pStyle w:val="Prrafodelista"/>
              <w:ind w:left="230"/>
            </w:pPr>
          </w:p>
        </w:tc>
      </w:tr>
      <w:tr w:rsidR="00AA3B8C" w14:paraId="4FFAC8A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17DC2" w14:textId="66CB7AE0" w:rsidR="00AA3B8C" w:rsidRDefault="00AA3B8C" w:rsidP="004764F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</w:t>
            </w:r>
            <w:r w:rsidR="004764FB">
              <w:t>confirma la registración.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48BC" w14:textId="43BBE031" w:rsidR="00DE2D43" w:rsidRDefault="00DE2D43" w:rsidP="00DE2D4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 xml:space="preserve">El ED no </w:t>
            </w:r>
            <w:r w:rsidR="00521E39">
              <w:t>confirma</w:t>
            </w:r>
            <w:r>
              <w:t xml:space="preserve"> la </w:t>
            </w:r>
            <w:r w:rsidR="004764FB">
              <w:t>registración</w:t>
            </w:r>
            <w:r>
              <w:t>.</w:t>
            </w:r>
          </w:p>
          <w:p w14:paraId="2078C6B0" w14:textId="211BE07F" w:rsidR="004764FB" w:rsidRDefault="004764FB" w:rsidP="004764FB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  <w:p w14:paraId="1F425D1C" w14:textId="117A6B73" w:rsidR="00AA3B8C" w:rsidRDefault="00AA3B8C" w:rsidP="00DE2D43">
            <w:pPr>
              <w:pStyle w:val="Prrafodelista"/>
              <w:ind w:left="230"/>
            </w:pPr>
          </w:p>
        </w:tc>
      </w:tr>
      <w:tr w:rsidR="00FC7E87" w14:paraId="3B9249B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210D8" w14:textId="15683E07" w:rsidR="00FC7E87" w:rsidRDefault="00FC7E87" w:rsidP="001A1DA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078FC">
              <w:t>Sistema</w:t>
            </w:r>
            <w:r>
              <w:t xml:space="preserve"> registra la confirmación de la </w:t>
            </w:r>
            <w:r w:rsidR="002E14F5">
              <w:t xml:space="preserve">inconsistencia de depósito modificando la cantidad disponible </w:t>
            </w:r>
            <w:r w:rsidR="002A00EF">
              <w:t xml:space="preserve">en depósito </w:t>
            </w:r>
            <w:r w:rsidR="002E14F5">
              <w:t xml:space="preserve">de los productos importado, </w:t>
            </w:r>
            <w:r w:rsidR="001A1DAF">
              <w:t>terminados</w:t>
            </w:r>
            <w:r w:rsidR="002E14F5">
              <w:t xml:space="preserve"> o materia prima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D489" w14:textId="77777777"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14:paraId="241A8C4B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9373" w14:textId="71DA336B"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891A6D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CA108" w14:textId="77777777" w:rsidR="004424E3" w:rsidRDefault="004424E3" w:rsidP="00FC7E87">
            <w:pPr>
              <w:pStyle w:val="Prrafodelista"/>
              <w:ind w:left="230"/>
            </w:pPr>
          </w:p>
        </w:tc>
      </w:tr>
      <w:tr w:rsidR="00654C01" w14:paraId="32DECB3A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F1AA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7C71E" w14:textId="77777777" w:rsidR="00654C01" w:rsidRPr="00960403" w:rsidRDefault="00FC7E87" w:rsidP="00FC7E87">
            <w:r>
              <w:t>El ED puede cancelar el CU en cualquier momento.</w:t>
            </w:r>
          </w:p>
        </w:tc>
      </w:tr>
      <w:tr w:rsidR="00654C01" w14:paraId="3BDF04EE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27375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826165" w14:textId="77777777" w:rsidR="00654C01" w:rsidRDefault="00654C01" w:rsidP="00654C01">
            <w:r>
              <w:t>No aplica</w:t>
            </w:r>
          </w:p>
        </w:tc>
      </w:tr>
      <w:tr w:rsidR="00654C01" w14:paraId="264FACF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CD02D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F3C169" w14:textId="77777777" w:rsidR="00654C01" w:rsidRDefault="00067369" w:rsidP="00654C01">
            <w:r>
              <w:t>No aplica</w:t>
            </w:r>
          </w:p>
        </w:tc>
      </w:tr>
      <w:tr w:rsidR="00654C01" w14:paraId="276B8A4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AC499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F097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178368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A584E9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8CFC9" w14:textId="77777777" w:rsidR="00654C01" w:rsidRDefault="00067369" w:rsidP="00654C01">
            <w:r>
              <w:t>No aplica</w:t>
            </w:r>
          </w:p>
        </w:tc>
      </w:tr>
      <w:tr w:rsidR="00654C01" w14:paraId="0A727F4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F963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C32515" w14:textId="77777777" w:rsidR="00654C01" w:rsidRDefault="00067369" w:rsidP="00654C01">
            <w:r>
              <w:t>No aplica</w:t>
            </w:r>
          </w:p>
        </w:tc>
      </w:tr>
      <w:tr w:rsidR="00654C01" w14:paraId="5235361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8AA3A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B55972" w14:textId="77777777" w:rsidR="00654C01" w:rsidRDefault="00067369" w:rsidP="00654C01">
            <w:r>
              <w:t>No aplica</w:t>
            </w:r>
          </w:p>
        </w:tc>
      </w:tr>
    </w:tbl>
    <w:p w14:paraId="5E68FBB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67369"/>
    <w:rsid w:val="00074C24"/>
    <w:rsid w:val="000C4F46"/>
    <w:rsid w:val="00136ADE"/>
    <w:rsid w:val="001A1DAF"/>
    <w:rsid w:val="0022740A"/>
    <w:rsid w:val="002953BA"/>
    <w:rsid w:val="002A00EF"/>
    <w:rsid w:val="002A70CE"/>
    <w:rsid w:val="002E14F5"/>
    <w:rsid w:val="002F631C"/>
    <w:rsid w:val="00327FB3"/>
    <w:rsid w:val="0034008C"/>
    <w:rsid w:val="00382FFE"/>
    <w:rsid w:val="004424E3"/>
    <w:rsid w:val="004764FB"/>
    <w:rsid w:val="00502360"/>
    <w:rsid w:val="00512B66"/>
    <w:rsid w:val="00521E39"/>
    <w:rsid w:val="005439FE"/>
    <w:rsid w:val="00585FBE"/>
    <w:rsid w:val="00596BA0"/>
    <w:rsid w:val="005C249A"/>
    <w:rsid w:val="005D522B"/>
    <w:rsid w:val="005F5AA2"/>
    <w:rsid w:val="00602FA3"/>
    <w:rsid w:val="006245C7"/>
    <w:rsid w:val="0064504C"/>
    <w:rsid w:val="006469FD"/>
    <w:rsid w:val="00654C01"/>
    <w:rsid w:val="00682F3C"/>
    <w:rsid w:val="006942CF"/>
    <w:rsid w:val="006B6D4B"/>
    <w:rsid w:val="00707B87"/>
    <w:rsid w:val="00725F34"/>
    <w:rsid w:val="00732A0E"/>
    <w:rsid w:val="007B766B"/>
    <w:rsid w:val="007D4987"/>
    <w:rsid w:val="00812E10"/>
    <w:rsid w:val="00847BFF"/>
    <w:rsid w:val="00891A6D"/>
    <w:rsid w:val="008E6276"/>
    <w:rsid w:val="008F3E09"/>
    <w:rsid w:val="009213FC"/>
    <w:rsid w:val="00960403"/>
    <w:rsid w:val="00992359"/>
    <w:rsid w:val="009B2A82"/>
    <w:rsid w:val="00A06501"/>
    <w:rsid w:val="00A21E89"/>
    <w:rsid w:val="00A43854"/>
    <w:rsid w:val="00A5198D"/>
    <w:rsid w:val="00AA3B8C"/>
    <w:rsid w:val="00AD4D12"/>
    <w:rsid w:val="00AF71BA"/>
    <w:rsid w:val="00BC183C"/>
    <w:rsid w:val="00C1603C"/>
    <w:rsid w:val="00C16AE8"/>
    <w:rsid w:val="00C32797"/>
    <w:rsid w:val="00C46B1C"/>
    <w:rsid w:val="00C5614D"/>
    <w:rsid w:val="00C7061A"/>
    <w:rsid w:val="00C74D24"/>
    <w:rsid w:val="00CD204D"/>
    <w:rsid w:val="00D00ABF"/>
    <w:rsid w:val="00D25815"/>
    <w:rsid w:val="00D44209"/>
    <w:rsid w:val="00D837B7"/>
    <w:rsid w:val="00D842C6"/>
    <w:rsid w:val="00D937A3"/>
    <w:rsid w:val="00DC19BB"/>
    <w:rsid w:val="00DE2D43"/>
    <w:rsid w:val="00DF23BD"/>
    <w:rsid w:val="00E31140"/>
    <w:rsid w:val="00E41D58"/>
    <w:rsid w:val="00E64637"/>
    <w:rsid w:val="00E70A8B"/>
    <w:rsid w:val="00E860A2"/>
    <w:rsid w:val="00ED213E"/>
    <w:rsid w:val="00EE5F60"/>
    <w:rsid w:val="00F00CC9"/>
    <w:rsid w:val="00F078FC"/>
    <w:rsid w:val="00F47282"/>
    <w:rsid w:val="00F81DF6"/>
    <w:rsid w:val="00FB5D08"/>
    <w:rsid w:val="00FB64D1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C62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108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35</cp:revision>
  <dcterms:created xsi:type="dcterms:W3CDTF">2010-05-31T23:35:00Z</dcterms:created>
  <dcterms:modified xsi:type="dcterms:W3CDTF">2010-10-02T20:22:00Z</dcterms:modified>
</cp:coreProperties>
</file>