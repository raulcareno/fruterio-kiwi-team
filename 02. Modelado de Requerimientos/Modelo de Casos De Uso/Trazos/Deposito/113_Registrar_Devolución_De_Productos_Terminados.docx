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15DC544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A6AA5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2EE2D102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4E79130A" w14:textId="4F2F519D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3503A2">
              <w:rPr>
                <w:rFonts w:cstheme="minorHAnsi"/>
                <w:sz w:val="20"/>
              </w:rPr>
              <w:t>Sistema</w:t>
            </w:r>
          </w:p>
        </w:tc>
      </w:tr>
      <w:tr w:rsidR="00512B66" w14:paraId="0E4F805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99117D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6490A468" w14:textId="5B098BA6" w:rsidR="00590372" w:rsidRPr="00466BD2" w:rsidRDefault="00466BD2" w:rsidP="00590372">
            <w:pPr>
              <w:rPr>
                <w:rFonts w:cstheme="minorHAnsi"/>
              </w:rPr>
            </w:pPr>
            <w:r w:rsidRPr="00466BD2">
              <w:rPr>
                <w:rStyle w:val="apple-style-span"/>
                <w:rFonts w:cstheme="minorHAnsi"/>
                <w:color w:val="000000"/>
              </w:rPr>
              <w:t>Registrar </w:t>
            </w:r>
            <w:r w:rsidR="007340CF">
              <w:rPr>
                <w:rStyle w:val="apple-style-span"/>
                <w:rFonts w:cstheme="minorHAnsi"/>
                <w:color w:val="000000"/>
              </w:rPr>
              <w:t>Devolución</w:t>
            </w:r>
            <w:r w:rsidRPr="00466BD2">
              <w:rPr>
                <w:rStyle w:val="apple-style-span"/>
                <w:rFonts w:cstheme="minorHAnsi"/>
                <w:color w:val="000000"/>
              </w:rPr>
              <w:t> de </w:t>
            </w:r>
            <w:r w:rsidR="00590372">
              <w:rPr>
                <w:rStyle w:val="apple-style-span"/>
                <w:rFonts w:cstheme="minorHAnsi"/>
                <w:color w:val="000000"/>
              </w:rPr>
              <w:t>Productos Terminados</w:t>
            </w:r>
          </w:p>
          <w:p w14:paraId="4B40B403" w14:textId="4B0FA6CF" w:rsidR="00512B66" w:rsidRPr="00466BD2" w:rsidRDefault="00512B66">
            <w:pPr>
              <w:rPr>
                <w:rFonts w:cstheme="minorHAnsi"/>
              </w:rPr>
            </w:pP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C46BB7F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1093B9E7" w14:textId="20FFA970" w:rsidR="00512B66" w:rsidRDefault="00466BD2">
            <w:r>
              <w:t>113</w:t>
            </w:r>
          </w:p>
        </w:tc>
      </w:tr>
      <w:tr w:rsidR="00DC19BB" w14:paraId="34D3632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FACCD7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22912208" w14:textId="48A5F047" w:rsidR="00DC19BB" w:rsidRDefault="00466BD2">
            <w:r>
              <w:t>Depósito</w:t>
            </w:r>
          </w:p>
        </w:tc>
      </w:tr>
      <w:tr w:rsidR="008F3E09" w14:paraId="462BCC5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8F8545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18F8611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BB16B9A" w14:textId="027E946C" w:rsidR="008F3E09" w:rsidRDefault="00466BD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079A7E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2A70BE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4A397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F8C1FC4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DAB7440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597911E" w14:textId="21C0FC77" w:rsidR="008F3E09" w:rsidRDefault="00466BD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E6A7F4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7FAABA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5C5824D" w14:textId="38A6590C" w:rsidR="008F3E09" w:rsidRDefault="00466BD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524B0EB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BA40541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728DDF0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A2B45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2AEE5CAE" w14:textId="3D4F25E8" w:rsidR="00C7061A" w:rsidRDefault="00466BD2">
            <w:r>
              <w:t>Encargado de Depósito de Productos Terminados (EDPT)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1566539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11A142D7" w14:textId="77777777" w:rsidR="00C7061A" w:rsidRDefault="0063791E">
            <w:r>
              <w:t>No aplica</w:t>
            </w:r>
          </w:p>
        </w:tc>
      </w:tr>
      <w:tr w:rsidR="00CD204D" w14:paraId="6048E92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B3420D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42F9D373" w14:textId="4DED42C3" w:rsidR="00CD204D" w:rsidRDefault="00466BD2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0531BDBF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76FF7C3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247F49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5B340DBA" w14:textId="51981F71" w:rsidR="00D842C6" w:rsidRPr="00596BA0" w:rsidRDefault="00466BD2" w:rsidP="00595366">
            <w:r>
              <w:t xml:space="preserve">Registrar el ingreso de los productos que el viajante ha retirado para la venta </w:t>
            </w:r>
            <w:r w:rsidR="00595366">
              <w:t xml:space="preserve">y devuelve a la fábrica </w:t>
            </w:r>
            <w:r>
              <w:t>detallando el motivo.</w:t>
            </w:r>
          </w:p>
        </w:tc>
      </w:tr>
      <w:tr w:rsidR="00DC19BB" w14:paraId="23276A1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4D86E0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33C1611" w14:textId="77777777" w:rsidR="00DC19BB" w:rsidRDefault="00DC19BB"/>
        </w:tc>
      </w:tr>
      <w:tr w:rsidR="005C249A" w14:paraId="3D59A821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1D94A6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BDC8929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7686B019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81EB6DB" w14:textId="1917FB78" w:rsidR="003F5E92" w:rsidRDefault="00466BD2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el ingreso de los productos devueltos por el viajante.</w:t>
            </w:r>
          </w:p>
        </w:tc>
      </w:tr>
      <w:tr w:rsidR="005C249A" w14:paraId="47743D23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D926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9FE5481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A5A6235" w14:textId="66C7057C" w:rsidR="005C249A" w:rsidRDefault="00542E68" w:rsidP="005C249A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3503A2">
              <w:t>Sistema</w:t>
            </w:r>
            <w:r>
              <w:t xml:space="preserve"> no encuentra pedido con ese nro.</w:t>
            </w:r>
          </w:p>
          <w:p w14:paraId="3CFCC091" w14:textId="1541CF7E" w:rsidR="00542E68" w:rsidRDefault="00542E68" w:rsidP="00386988">
            <w:pPr>
              <w:pStyle w:val="Prrafodelista"/>
              <w:numPr>
                <w:ilvl w:val="0"/>
                <w:numId w:val="1"/>
              </w:numPr>
            </w:pPr>
            <w:r>
              <w:t xml:space="preserve">El EDPT </w:t>
            </w:r>
            <w:r w:rsidR="00386988">
              <w:t xml:space="preserve">cancela </w:t>
            </w:r>
          </w:p>
        </w:tc>
      </w:tr>
      <w:tr w:rsidR="005C249A" w14:paraId="714442E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A45F9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B4EA1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422738D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EF56" w14:textId="39F998C6" w:rsidR="005C249A" w:rsidRPr="008F3E09" w:rsidRDefault="00466BD2" w:rsidP="00EF0A9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EDPT selecciona la opción </w:t>
            </w:r>
            <w:r>
              <w:rPr>
                <w:i/>
              </w:rPr>
              <w:t xml:space="preserve">Registrar </w:t>
            </w:r>
            <w:r w:rsidR="00B21D78">
              <w:rPr>
                <w:i/>
              </w:rPr>
              <w:t xml:space="preserve">Devolución de </w:t>
            </w:r>
            <w:r w:rsidR="008F5419">
              <w:rPr>
                <w:i/>
              </w:rPr>
              <w:t>Productos Terminados.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987A" w14:textId="77777777" w:rsidR="00E31140" w:rsidRPr="00960403" w:rsidRDefault="00E31140" w:rsidP="008049A9">
            <w:pPr>
              <w:pStyle w:val="Prrafodelista"/>
              <w:ind w:left="230"/>
            </w:pPr>
          </w:p>
        </w:tc>
      </w:tr>
      <w:tr w:rsidR="00466BD2" w14:paraId="0F65CA0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C840" w14:textId="5E6BB24B" w:rsidR="00466BD2" w:rsidRDefault="003503A2" w:rsidP="006C435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</w:t>
            </w:r>
            <w:r w:rsidR="00466BD2">
              <w:t xml:space="preserve">l </w:t>
            </w:r>
            <w:r>
              <w:t>Sistema</w:t>
            </w:r>
            <w:r w:rsidR="00466BD2">
              <w:t xml:space="preserve"> solicita ingrese el </w:t>
            </w:r>
            <w:r w:rsidR="006C4355">
              <w:t>número</w:t>
            </w:r>
            <w:r w:rsidR="00466BD2">
              <w:t xml:space="preserve"> de pedido al que corresponden los productos a devolver.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D21C9" w14:textId="77777777" w:rsidR="00466BD2" w:rsidRPr="00960403" w:rsidRDefault="00466BD2" w:rsidP="008049A9">
            <w:pPr>
              <w:pStyle w:val="Prrafodelista"/>
              <w:ind w:left="230"/>
            </w:pPr>
          </w:p>
        </w:tc>
      </w:tr>
      <w:tr w:rsidR="00466BD2" w14:paraId="052A1D4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A248" w14:textId="27068D7E" w:rsidR="00466BD2" w:rsidRDefault="00466BD2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ingresa el n</w:t>
            </w:r>
            <w:r w:rsidR="00386988">
              <w:t>úmer</w:t>
            </w:r>
            <w:r w:rsidR="00D87D40">
              <w:t>o</w:t>
            </w:r>
            <w:r>
              <w:t xml:space="preserve"> de</w:t>
            </w:r>
            <w:r w:rsidR="00AE769E">
              <w:t>l</w:t>
            </w:r>
            <w:r>
              <w:t xml:space="preserve">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16485" w14:textId="77777777" w:rsidR="00466BD2" w:rsidRPr="00960403" w:rsidRDefault="00466BD2" w:rsidP="008049A9">
            <w:pPr>
              <w:pStyle w:val="Prrafodelista"/>
              <w:ind w:left="230"/>
            </w:pPr>
          </w:p>
        </w:tc>
      </w:tr>
      <w:tr w:rsidR="00466BD2" w14:paraId="1B3351A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BB6D" w14:textId="68B75467" w:rsidR="00466BD2" w:rsidRDefault="00466BD2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503A2">
              <w:t>Sistema</w:t>
            </w:r>
            <w:r>
              <w:t xml:space="preserve"> busca el pedido según el nro. y encuentra uno.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8824C" w14:textId="653C223B" w:rsidR="00466BD2" w:rsidRDefault="00466BD2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3503A2">
              <w:t>Sistema</w:t>
            </w:r>
            <w:r>
              <w:t xml:space="preserve"> no encuentra pedido con ese nro.</w:t>
            </w:r>
          </w:p>
          <w:p w14:paraId="2446317B" w14:textId="6D71E15A" w:rsidR="00466BD2" w:rsidRDefault="00466BD2" w:rsidP="00466BD2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3503A2">
              <w:t>Sistema</w:t>
            </w:r>
            <w:r>
              <w:t xml:space="preserve"> informa situación.</w:t>
            </w:r>
          </w:p>
          <w:p w14:paraId="057601E5" w14:textId="5066B866" w:rsidR="00466BD2" w:rsidRPr="00960403" w:rsidRDefault="00466BD2" w:rsidP="00466BD2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466BD2" w14:paraId="0F65065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1B08C" w14:textId="2222D64C" w:rsidR="00466BD2" w:rsidRDefault="00466BD2" w:rsidP="0038698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503A2">
              <w:t>Sistema</w:t>
            </w:r>
            <w:r w:rsidR="00386988">
              <w:t xml:space="preserve"> muestra los datos del pedido (número de</w:t>
            </w:r>
            <w:r w:rsidR="007174AC">
              <w:t>l</w:t>
            </w:r>
            <w:r w:rsidR="00386988">
              <w:t xml:space="preserve"> pedido</w:t>
            </w:r>
            <w:r w:rsidR="006858AE">
              <w:t>, viajante y fecha de pedido).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CF58" w14:textId="77777777" w:rsidR="00466BD2" w:rsidRPr="00960403" w:rsidRDefault="00466BD2" w:rsidP="008049A9">
            <w:pPr>
              <w:pStyle w:val="Prrafodelista"/>
              <w:ind w:left="230"/>
            </w:pPr>
          </w:p>
        </w:tc>
      </w:tr>
      <w:tr w:rsidR="00554BAD" w14:paraId="66FD9AC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CD19A" w14:textId="27A1A276" w:rsidR="00554BAD" w:rsidRDefault="00554BAD" w:rsidP="00C0760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0760C">
              <w:t>Sistema muestra los productos del pedido seleccionado con sus datos (código, marca, modelo, tamaño, c</w:t>
            </w:r>
            <w:r w:rsidR="00E70212">
              <w:t>olor y cantidad pedida anterior</w:t>
            </w:r>
            <w:bookmarkStart w:id="1" w:name="_GoBack"/>
            <w:bookmarkEnd w:id="1"/>
            <w:r w:rsidR="00C0760C">
              <w:t>mente).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1A7C3" w14:textId="77777777" w:rsidR="00554BAD" w:rsidRPr="00960403" w:rsidRDefault="00554BAD" w:rsidP="008049A9">
            <w:pPr>
              <w:pStyle w:val="Prrafodelista"/>
              <w:ind w:left="230"/>
            </w:pPr>
          </w:p>
        </w:tc>
      </w:tr>
      <w:tr w:rsidR="00466BD2" w14:paraId="400743A9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603C" w14:textId="5B63AB16" w:rsidR="00466BD2" w:rsidRDefault="00466BD2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503A2">
              <w:t>Sistema</w:t>
            </w:r>
            <w:r w:rsidR="00386988">
              <w:t xml:space="preserve"> solicita se seleccionen l</w:t>
            </w:r>
            <w:r w:rsidR="00EB488F">
              <w:t>o</w:t>
            </w:r>
            <w:r>
              <w:t>s productos del pedido a devolver.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E9F70" w14:textId="77777777" w:rsidR="00466BD2" w:rsidRPr="00960403" w:rsidRDefault="00466BD2" w:rsidP="008049A9">
            <w:pPr>
              <w:pStyle w:val="Prrafodelista"/>
              <w:ind w:left="230"/>
            </w:pPr>
          </w:p>
        </w:tc>
      </w:tr>
      <w:tr w:rsidR="00466BD2" w14:paraId="38D78F1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1E9C7" w14:textId="4F7446AE" w:rsidR="00466BD2" w:rsidRDefault="00466BD2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selecciona los productos a devolver.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6849" w14:textId="77777777" w:rsidR="00466BD2" w:rsidRPr="00960403" w:rsidRDefault="00466BD2" w:rsidP="008049A9">
            <w:pPr>
              <w:pStyle w:val="Prrafodelista"/>
              <w:ind w:left="230"/>
            </w:pPr>
          </w:p>
        </w:tc>
      </w:tr>
      <w:tr w:rsidR="008049A9" w14:paraId="47F50F7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8407" w14:textId="7481578D" w:rsidR="008049A9" w:rsidRDefault="008049A9" w:rsidP="006B769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ingreso de cantidad a devolver </w:t>
            </w:r>
            <w:r w:rsidR="006B7690">
              <w:t>de cada producto seleccionado.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CA0B" w14:textId="77777777" w:rsidR="008049A9" w:rsidRPr="00960403" w:rsidRDefault="008049A9" w:rsidP="008049A9">
            <w:pPr>
              <w:pStyle w:val="Prrafodelista"/>
              <w:ind w:left="230"/>
            </w:pPr>
          </w:p>
        </w:tc>
      </w:tr>
      <w:tr w:rsidR="00466BD2" w14:paraId="39C3059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FFAF9" w14:textId="7269BD18" w:rsidR="00466BD2" w:rsidRDefault="00466BD2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EDPT ingresa cantidad a devolver.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E73E" w14:textId="77777777" w:rsidR="00466BD2" w:rsidRPr="00960403" w:rsidRDefault="00466BD2" w:rsidP="008049A9">
            <w:pPr>
              <w:pStyle w:val="Prrafodelista"/>
              <w:ind w:left="230"/>
            </w:pPr>
          </w:p>
        </w:tc>
      </w:tr>
      <w:tr w:rsidR="00466BD2" w14:paraId="160137F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E62D1" w14:textId="50BE42E9" w:rsidR="00466BD2" w:rsidRDefault="00466BD2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503A2">
              <w:t>Sistema</w:t>
            </w:r>
            <w:r>
              <w:t xml:space="preserve"> verifica que la cantidad a devolver no sea mayor a la cantidad solicitada en el pedido y no lo 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0E41D" w14:textId="77777777" w:rsidR="00466BD2" w:rsidRDefault="00466BD2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cantidad a devolver es mayor a la solicitada.</w:t>
            </w:r>
          </w:p>
          <w:p w14:paraId="63EFD3D7" w14:textId="2D908281" w:rsidR="00466BD2" w:rsidRDefault="00466BD2" w:rsidP="00466BD2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3503A2">
              <w:t>Sistema</w:t>
            </w:r>
            <w:r>
              <w:t xml:space="preserve"> informa situación.</w:t>
            </w:r>
          </w:p>
          <w:p w14:paraId="4E61B8F4" w14:textId="07D81581" w:rsidR="00466BD2" w:rsidRPr="00960403" w:rsidRDefault="004E7744" w:rsidP="004E7744">
            <w:pPr>
              <w:pStyle w:val="Prrafodelista"/>
              <w:numPr>
                <w:ilvl w:val="2"/>
                <w:numId w:val="3"/>
              </w:numPr>
            </w:pPr>
            <w:r>
              <w:t>Se regresa</w:t>
            </w:r>
            <w:r w:rsidR="00466BD2">
              <w:t xml:space="preserve"> al paso 8.</w:t>
            </w:r>
          </w:p>
        </w:tc>
      </w:tr>
      <w:tr w:rsidR="00466BD2" w14:paraId="6087400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3760F" w14:textId="04286191" w:rsidR="00466BD2" w:rsidRDefault="00466BD2" w:rsidP="00466BD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ingresa el motivo de devolución de la misma.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4E6CE" w14:textId="77777777" w:rsidR="00466BD2" w:rsidRPr="00960403" w:rsidRDefault="00466BD2" w:rsidP="008049A9">
            <w:pPr>
              <w:pStyle w:val="Prrafodelista"/>
              <w:ind w:left="230"/>
            </w:pPr>
          </w:p>
        </w:tc>
      </w:tr>
      <w:tr w:rsidR="00466BD2" w14:paraId="63884423" w14:textId="77777777" w:rsidTr="007174AC">
        <w:trPr>
          <w:cantSplit/>
          <w:trHeight w:val="291"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FD05" w14:textId="109707B0" w:rsidR="00466BD2" w:rsidRDefault="00466BD2" w:rsidP="00466BD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503A2">
              <w:t>Sistema</w:t>
            </w:r>
            <w:r>
              <w:t xml:space="preserve"> solicita confirma</w:t>
            </w:r>
            <w:r w:rsidR="007174AC">
              <w:t>ción de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68E91" w14:textId="77777777" w:rsidR="00466BD2" w:rsidRPr="00960403" w:rsidRDefault="00466BD2" w:rsidP="008049A9">
            <w:pPr>
              <w:pStyle w:val="Prrafodelista"/>
              <w:ind w:left="230"/>
            </w:pPr>
          </w:p>
        </w:tc>
      </w:tr>
      <w:tr w:rsidR="00466BD2" w14:paraId="12400D1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C5599" w14:textId="08DBF8BC" w:rsidR="00466BD2" w:rsidRDefault="00466BD2" w:rsidP="007174A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EDPT confirma la registración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173F" w14:textId="77777777" w:rsidR="00466BD2" w:rsidRDefault="00466BD2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EDPT no confirma la registración.</w:t>
            </w:r>
          </w:p>
          <w:p w14:paraId="04681D32" w14:textId="3EEB0369" w:rsidR="00466BD2" w:rsidRDefault="00466BD2" w:rsidP="00466BD2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3503A2">
              <w:t>Sistema</w:t>
            </w:r>
            <w:r>
              <w:t xml:space="preserve"> informa situación.</w:t>
            </w:r>
          </w:p>
          <w:p w14:paraId="78FCB887" w14:textId="62BFD516" w:rsidR="00466BD2" w:rsidRPr="00960403" w:rsidRDefault="00404645" w:rsidP="00466BD2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466BD2" w14:paraId="40C1672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B65F" w14:textId="57AB6E80" w:rsidR="00466BD2" w:rsidRDefault="00466BD2" w:rsidP="00466BD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3503A2">
              <w:t>Sistema</w:t>
            </w:r>
            <w:r>
              <w:t xml:space="preserve"> registra el ingreso de p</w:t>
            </w:r>
            <w:r w:rsidR="004361AB">
              <w:t xml:space="preserve">roductos terminados no vendidos y </w:t>
            </w:r>
            <w:r>
              <w:t xml:space="preserve"> </w:t>
            </w:r>
            <w:r w:rsidR="004361AB">
              <w:t xml:space="preserve"> actualiza el stock del producto, registra el motivo y la fecha de devolución.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515C9" w14:textId="77777777" w:rsidR="00466BD2" w:rsidRDefault="00466BD2" w:rsidP="008049A9">
            <w:pPr>
              <w:pStyle w:val="Prrafodelista"/>
              <w:ind w:left="230"/>
            </w:pPr>
          </w:p>
        </w:tc>
      </w:tr>
      <w:tr w:rsidR="00654C01" w14:paraId="5F859C2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BB821D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7B8AB9" w14:textId="263AEC6B" w:rsidR="00654C01" w:rsidRPr="00960403" w:rsidRDefault="00004769" w:rsidP="00654C01">
            <w:r>
              <w:t>El EDPT puede cancelar el CU en cualquier momento.</w:t>
            </w:r>
          </w:p>
        </w:tc>
      </w:tr>
      <w:tr w:rsidR="00654C01" w14:paraId="2B27218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C509F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1C3B98" w14:textId="77777777" w:rsidR="00654C01" w:rsidRDefault="00654C01" w:rsidP="00654C01">
            <w:r>
              <w:t>No aplica</w:t>
            </w:r>
          </w:p>
        </w:tc>
      </w:tr>
      <w:tr w:rsidR="00654C01" w14:paraId="234E432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3DA2F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A29C2D" w14:textId="77777777" w:rsidR="00654C01" w:rsidRDefault="00067369" w:rsidP="00654C01">
            <w:r>
              <w:t>No aplica</w:t>
            </w:r>
          </w:p>
        </w:tc>
      </w:tr>
      <w:tr w:rsidR="00654C01" w14:paraId="715DADB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7278E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95BC18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27AF0EA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DD82B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ECACD4" w14:textId="77777777" w:rsidR="00654C01" w:rsidRDefault="00067369" w:rsidP="00654C01">
            <w:r>
              <w:t>No aplica</w:t>
            </w:r>
          </w:p>
        </w:tc>
      </w:tr>
      <w:tr w:rsidR="00654C01" w14:paraId="367DC8D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D18A5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B3E5A5" w14:textId="77777777" w:rsidR="00654C01" w:rsidRDefault="00067369" w:rsidP="00654C01">
            <w:r>
              <w:t>No aplica</w:t>
            </w:r>
          </w:p>
        </w:tc>
      </w:tr>
      <w:tr w:rsidR="00654C01" w14:paraId="29C03AE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8E4E5A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60844B" w14:textId="77777777" w:rsidR="00654C01" w:rsidRDefault="00067369" w:rsidP="00654C01">
            <w:r>
              <w:t>No aplica</w:t>
            </w:r>
          </w:p>
        </w:tc>
      </w:tr>
    </w:tbl>
    <w:p w14:paraId="4EA00A3A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7C8"/>
    <w:rsid w:val="00004769"/>
    <w:rsid w:val="00067369"/>
    <w:rsid w:val="00074C24"/>
    <w:rsid w:val="00114512"/>
    <w:rsid w:val="00217701"/>
    <w:rsid w:val="0022740A"/>
    <w:rsid w:val="0028614E"/>
    <w:rsid w:val="003503A2"/>
    <w:rsid w:val="00386988"/>
    <w:rsid w:val="003F5464"/>
    <w:rsid w:val="003F5E92"/>
    <w:rsid w:val="00404645"/>
    <w:rsid w:val="004361AB"/>
    <w:rsid w:val="00466BD2"/>
    <w:rsid w:val="004E7744"/>
    <w:rsid w:val="00512B66"/>
    <w:rsid w:val="00542E68"/>
    <w:rsid w:val="00554BAD"/>
    <w:rsid w:val="00590372"/>
    <w:rsid w:val="00595366"/>
    <w:rsid w:val="00596BA0"/>
    <w:rsid w:val="005C249A"/>
    <w:rsid w:val="00602FA3"/>
    <w:rsid w:val="006245C7"/>
    <w:rsid w:val="006267A3"/>
    <w:rsid w:val="0063791E"/>
    <w:rsid w:val="00654C01"/>
    <w:rsid w:val="00682F3C"/>
    <w:rsid w:val="006858AE"/>
    <w:rsid w:val="006B6D4B"/>
    <w:rsid w:val="006B7690"/>
    <w:rsid w:val="006C4355"/>
    <w:rsid w:val="007174AC"/>
    <w:rsid w:val="007340CF"/>
    <w:rsid w:val="007427C8"/>
    <w:rsid w:val="008049A9"/>
    <w:rsid w:val="00812E10"/>
    <w:rsid w:val="00847BFF"/>
    <w:rsid w:val="008B4D33"/>
    <w:rsid w:val="008E5DFD"/>
    <w:rsid w:val="008F3E09"/>
    <w:rsid w:val="008F5419"/>
    <w:rsid w:val="00960403"/>
    <w:rsid w:val="00961F35"/>
    <w:rsid w:val="009F44F1"/>
    <w:rsid w:val="009F72B1"/>
    <w:rsid w:val="00A1035B"/>
    <w:rsid w:val="00A27474"/>
    <w:rsid w:val="00A3101B"/>
    <w:rsid w:val="00A5198D"/>
    <w:rsid w:val="00AE769E"/>
    <w:rsid w:val="00B21D78"/>
    <w:rsid w:val="00C0760C"/>
    <w:rsid w:val="00C32797"/>
    <w:rsid w:val="00C7061A"/>
    <w:rsid w:val="00C74D24"/>
    <w:rsid w:val="00CD204D"/>
    <w:rsid w:val="00D837B7"/>
    <w:rsid w:val="00D842C6"/>
    <w:rsid w:val="00D87D40"/>
    <w:rsid w:val="00DC19BB"/>
    <w:rsid w:val="00E31140"/>
    <w:rsid w:val="00E70212"/>
    <w:rsid w:val="00E70A8B"/>
    <w:rsid w:val="00EB488F"/>
    <w:rsid w:val="00EF0A9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EEE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466B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466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37</TotalTime>
  <Pages>2</Pages>
  <Words>411</Words>
  <Characters>2263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wasaaa</cp:lastModifiedBy>
  <cp:revision>37</cp:revision>
  <dcterms:created xsi:type="dcterms:W3CDTF">2010-06-10T00:58:00Z</dcterms:created>
  <dcterms:modified xsi:type="dcterms:W3CDTF">2010-06-15T05:19:00Z</dcterms:modified>
</cp:coreProperties>
</file>