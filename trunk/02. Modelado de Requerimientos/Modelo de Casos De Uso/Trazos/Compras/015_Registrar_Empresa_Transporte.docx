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2C53118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BA8C8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DAE08B6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890F6A6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57037B7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D5207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504C6C8C" w14:textId="77777777" w:rsidR="00512B66" w:rsidRDefault="000E70E1">
            <w:r>
              <w:t>Registrar Empresa Transporte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EED0A7B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6B7DF70" w14:textId="77777777" w:rsidR="00512B66" w:rsidRDefault="000E70E1">
            <w:r>
              <w:t>015</w:t>
            </w:r>
          </w:p>
        </w:tc>
      </w:tr>
      <w:tr w:rsidR="00DC19BB" w14:paraId="6A9A2D7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A5664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53512235" w14:textId="77777777" w:rsidR="00DC19BB" w:rsidRDefault="000E70E1">
            <w:r>
              <w:t>Compras</w:t>
            </w:r>
          </w:p>
        </w:tc>
      </w:tr>
      <w:tr w:rsidR="008F3E09" w14:paraId="3C5B31D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CFCCE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9F4B87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C55CBC6" w14:textId="77777777" w:rsidR="008F3E09" w:rsidRDefault="000E70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27778A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8B3AB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9318C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329C8A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503AA6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8ABFA71" w14:textId="77777777" w:rsidR="008F3E09" w:rsidRDefault="000E70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EF4F6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C811D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962319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71438D5" w14:textId="77777777" w:rsidR="008F3E09" w:rsidRDefault="000E70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DD4FCD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0BC0703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B0251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7E8B362C" w14:textId="77777777" w:rsidR="00C7061A" w:rsidRDefault="000E70E1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DAA21E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2E2A428" w14:textId="77777777" w:rsidR="00C7061A" w:rsidRDefault="0063791E">
            <w:r>
              <w:t>No aplica</w:t>
            </w:r>
          </w:p>
        </w:tc>
      </w:tr>
      <w:tr w:rsidR="00CD204D" w14:paraId="1971E91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9CE396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DD3DEE3" w14:textId="77777777" w:rsidR="00CD204D" w:rsidRDefault="000E70E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541A8BCC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CC9D5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07612F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0281567" w14:textId="77777777" w:rsidR="00D842C6" w:rsidRPr="00596BA0" w:rsidRDefault="000E70E1">
            <w:r>
              <w:t>Registrar los datos referidos a una empresa de transporte.</w:t>
            </w:r>
          </w:p>
        </w:tc>
      </w:tr>
      <w:tr w:rsidR="00DC19BB" w14:paraId="6610A61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07DBDC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68A634E" w14:textId="77777777" w:rsidR="00DC19BB" w:rsidRDefault="00DC19BB"/>
        </w:tc>
      </w:tr>
      <w:tr w:rsidR="005C249A" w14:paraId="2005708B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C18D4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7551E4D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27785D72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FA5A05A" w14:textId="77777777" w:rsidR="003F5E92" w:rsidRDefault="000E70E1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registró una empresa transporte.</w:t>
            </w:r>
          </w:p>
        </w:tc>
      </w:tr>
      <w:tr w:rsidR="005C249A" w14:paraId="52D7E606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41CA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9D7AC30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51F5840E" w14:textId="77777777" w:rsidR="005C249A" w:rsidRDefault="000E70E1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6A9123C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6552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DF46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EB1238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18C2" w14:textId="77777777" w:rsidR="005C249A" w:rsidRPr="008F3E09" w:rsidRDefault="000E70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Empresa Transporte.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A789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E70E1" w14:paraId="074838B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26C6" w14:textId="77777777" w:rsidR="000E70E1" w:rsidRPr="008F3E09" w:rsidRDefault="000E70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el nombre de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31E8" w14:textId="77777777" w:rsidR="000E70E1" w:rsidRPr="00960403" w:rsidRDefault="000E70E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E70E1" w14:paraId="2135B2B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CCF7" w14:textId="77777777" w:rsidR="000E70E1" w:rsidRPr="008F3E09" w:rsidRDefault="000E70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nombre de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2ACD" w14:textId="77777777" w:rsidR="000E70E1" w:rsidRPr="00960403" w:rsidRDefault="000E70E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E70E1" w14:paraId="0F872CF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0CAD" w14:textId="77777777" w:rsidR="000E70E1" w:rsidRPr="008F3E09" w:rsidRDefault="000E70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 una empresa de transporte con ese nombre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00AC" w14:textId="77777777" w:rsidR="000E70E1" w:rsidRDefault="000E70E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una empresa con ese nombre.</w:t>
            </w:r>
          </w:p>
          <w:p w14:paraId="027C8654" w14:textId="77777777" w:rsidR="000E70E1" w:rsidRDefault="000E70E1" w:rsidP="000E70E1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7E39EEB2" w14:textId="77777777" w:rsidR="000E70E1" w:rsidRPr="00960403" w:rsidRDefault="000E70E1" w:rsidP="000E70E1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0E70E1" w14:paraId="697137D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95CA" w14:textId="77777777" w:rsidR="000E70E1" w:rsidRDefault="000E70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el domicilio: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042D8" w14:textId="77777777" w:rsidR="000E70E1" w:rsidRDefault="000E70E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E70E1" w14:paraId="73DD1E2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88CD" w14:textId="77777777" w:rsidR="000E70E1" w:rsidRDefault="000E70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los datos.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FBD0" w14:textId="77777777" w:rsidR="000E70E1" w:rsidRDefault="000E70E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E70E1" w14:paraId="5E0E151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6B81" w14:textId="77777777" w:rsidR="000E70E1" w:rsidRDefault="000E70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 la empresa de transporte.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E34B" w14:textId="77777777" w:rsidR="000E70E1" w:rsidRDefault="000E70E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 la empresa de transporte.</w:t>
            </w:r>
          </w:p>
          <w:p w14:paraId="1BCE8D43" w14:textId="77777777" w:rsidR="000E70E1" w:rsidRDefault="000E70E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se procesa la registración.</w:t>
            </w:r>
          </w:p>
        </w:tc>
      </w:tr>
      <w:tr w:rsidR="000E70E1" w14:paraId="03F7E79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CD59" w14:textId="77777777" w:rsidR="000E70E1" w:rsidRPr="008F3E09" w:rsidRDefault="000E70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una nueva empresa de transporte con los datos.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BFCD" w14:textId="77777777" w:rsidR="000E70E1" w:rsidRPr="00960403" w:rsidRDefault="000E70E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E70E1" w14:paraId="370E310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C766" w14:textId="77777777" w:rsidR="000E70E1" w:rsidRDefault="000E70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86B2" w14:textId="77777777" w:rsidR="000E70E1" w:rsidRPr="00960403" w:rsidRDefault="000E70E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3D15A0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7CD07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56FC30" w14:textId="77777777" w:rsidR="00654C01" w:rsidRPr="00960403" w:rsidRDefault="000E70E1" w:rsidP="00654C01">
            <w:r>
              <w:t>El EC puede cancelar el CU en cualquier momento.</w:t>
            </w:r>
            <w:bookmarkStart w:id="1" w:name="_GoBack"/>
            <w:bookmarkEnd w:id="1"/>
          </w:p>
        </w:tc>
      </w:tr>
      <w:tr w:rsidR="00654C01" w14:paraId="0C2971B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C6600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F46BC" w14:textId="77777777" w:rsidR="00654C01" w:rsidRDefault="00654C01" w:rsidP="00654C01">
            <w:r>
              <w:t>No aplica</w:t>
            </w:r>
          </w:p>
        </w:tc>
      </w:tr>
      <w:tr w:rsidR="00654C01" w14:paraId="2777CE3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FD4F8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0CF27" w14:textId="77777777" w:rsidR="00654C01" w:rsidRDefault="00067369" w:rsidP="00654C01">
            <w:r>
              <w:t>No aplica</w:t>
            </w:r>
          </w:p>
        </w:tc>
      </w:tr>
      <w:tr w:rsidR="00654C01" w14:paraId="347507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2F76B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EA16AF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FFD67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9A532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74FC4D" w14:textId="77777777" w:rsidR="00654C01" w:rsidRDefault="00067369" w:rsidP="00654C01">
            <w:r>
              <w:t>No aplica</w:t>
            </w:r>
          </w:p>
        </w:tc>
      </w:tr>
      <w:tr w:rsidR="00654C01" w14:paraId="193586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D43BF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0C9824" w14:textId="77777777" w:rsidR="00654C01" w:rsidRDefault="00067369" w:rsidP="00654C01">
            <w:r>
              <w:t>No aplica</w:t>
            </w:r>
          </w:p>
        </w:tc>
      </w:tr>
      <w:tr w:rsidR="00654C01" w14:paraId="3E54BF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676CC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56230" w14:textId="77777777" w:rsidR="00654C01" w:rsidRDefault="00067369" w:rsidP="00654C01">
            <w:r>
              <w:t>No aplica</w:t>
            </w:r>
          </w:p>
        </w:tc>
      </w:tr>
    </w:tbl>
    <w:p w14:paraId="543DB975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E1"/>
    <w:rsid w:val="00067369"/>
    <w:rsid w:val="00074C24"/>
    <w:rsid w:val="000E70E1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35F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2010-10-09T05:09:00Z</dcterms:created>
  <dcterms:modified xsi:type="dcterms:W3CDTF">2010-10-09T05:14:00Z</dcterms:modified>
</cp:coreProperties>
</file>