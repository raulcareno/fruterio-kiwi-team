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AC3034" w14:paraId="75521909" w14:textId="77777777" w:rsidTr="00576BD8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E5EEEA" w14:textId="77777777" w:rsidR="00AC3034" w:rsidRPr="00C7061A" w:rsidRDefault="00AC3034" w:rsidP="00576BD8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2B0B65CB" w14:textId="77777777" w:rsidR="00AC3034" w:rsidRDefault="00AC3034" w:rsidP="00576BD8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6F4CEDF7" w14:textId="77777777" w:rsidR="00AC3034" w:rsidRDefault="00AC3034" w:rsidP="00576BD8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AC3034" w14:paraId="763F9271" w14:textId="77777777" w:rsidTr="00576BD8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97554B" w14:textId="77777777" w:rsidR="00AC3034" w:rsidRPr="00C7061A" w:rsidRDefault="00AC3034" w:rsidP="00576BD8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6DB01528" w14:textId="77777777" w:rsidR="00AC3034" w:rsidRDefault="00AC3034" w:rsidP="00576BD8">
            <w:r>
              <w:t xml:space="preserve">Administrar zonas de viajantes 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1728837D" w14:textId="77777777" w:rsidR="00AC3034" w:rsidRPr="006245C7" w:rsidRDefault="00AC3034" w:rsidP="00576BD8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084911E1" w14:textId="77777777" w:rsidR="00AC3034" w:rsidRDefault="00AC3034" w:rsidP="00576BD8">
            <w:r>
              <w:t>28</w:t>
            </w:r>
          </w:p>
        </w:tc>
      </w:tr>
      <w:tr w:rsidR="00AC3034" w14:paraId="2136DE39" w14:textId="77777777" w:rsidTr="00576BD8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E1F19B" w14:textId="77777777" w:rsidR="00AC3034" w:rsidRPr="00C7061A" w:rsidRDefault="00AC3034" w:rsidP="00576BD8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19FED18E" w14:textId="77777777" w:rsidR="00AC3034" w:rsidRDefault="00AC3034" w:rsidP="00576BD8">
            <w:r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5FB9ED01" w14:textId="77777777" w:rsidR="00AC3034" w:rsidRPr="00C7061A" w:rsidRDefault="00AC3034" w:rsidP="00576BD8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7AC636F2" w14:textId="77777777" w:rsidR="00AC3034" w:rsidRDefault="00AC3034" w:rsidP="00576BD8">
            <w:r>
              <w:t>No Aplica</w:t>
            </w:r>
          </w:p>
        </w:tc>
      </w:tr>
      <w:tr w:rsidR="00AC3034" w14:paraId="207D8C35" w14:textId="77777777" w:rsidTr="00576BD8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F7F15F" w14:textId="77777777" w:rsidR="00AC3034" w:rsidRPr="00C7061A" w:rsidRDefault="00AC3034" w:rsidP="00576BD8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52F399FC" w14:textId="77777777" w:rsidR="00AC3034" w:rsidRDefault="00AC3034" w:rsidP="00576BD8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66673588" w14:textId="77777777" w:rsidR="00AC3034" w:rsidRDefault="00AC3034" w:rsidP="00576BD8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AC3034" w14:paraId="1C1D9C06" w14:textId="77777777" w:rsidTr="00576BD8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789304" w14:textId="77777777" w:rsidR="00AC3034" w:rsidRPr="00C7061A" w:rsidRDefault="00AC3034" w:rsidP="00576BD8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2BACB80D" w14:textId="77777777" w:rsidR="00AC3034" w:rsidRDefault="00AC3034" w:rsidP="00576BD8"/>
        </w:tc>
      </w:tr>
      <w:tr w:rsidR="00AC3034" w14:paraId="76063B4B" w14:textId="77777777" w:rsidTr="00576BD8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F748BA" w14:textId="77777777" w:rsidR="00AC3034" w:rsidRPr="00C7061A" w:rsidRDefault="00AC3034" w:rsidP="00576BD8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47ADEA67" w14:textId="77777777" w:rsidR="00AC3034" w:rsidRDefault="00AC3034" w:rsidP="00576BD8"/>
        </w:tc>
      </w:tr>
      <w:tr w:rsidR="00AC3034" w14:paraId="55FD430F" w14:textId="77777777" w:rsidTr="00576BD8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1DB031" w14:textId="77777777" w:rsidR="00AC3034" w:rsidRDefault="00AC3034" w:rsidP="00576BD8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AC3034" w14:paraId="277285E1" w14:textId="77777777" w:rsidTr="00576BD8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28359" w14:textId="5C23AE5D" w:rsidR="00AC3034" w:rsidRDefault="00AE0648" w:rsidP="005B566A">
            <w:r>
              <w:t xml:space="preserve">El CU comienza cuando el </w:t>
            </w:r>
            <w:r w:rsidR="00724EAB">
              <w:t>V</w:t>
            </w:r>
            <w:r>
              <w:t xml:space="preserve">iajante </w:t>
            </w:r>
            <w:r w:rsidR="00FA1270">
              <w:t xml:space="preserve">informa que va a </w:t>
            </w:r>
            <w:r w:rsidR="00724EAB">
              <w:t xml:space="preserve">incluir o eliminar </w:t>
            </w:r>
            <w:r w:rsidR="00FA1270">
              <w:t>una zona de venta</w:t>
            </w:r>
            <w:r w:rsidR="00724EAB">
              <w:t xml:space="preserve">.  En el caso </w:t>
            </w:r>
            <w:r w:rsidR="00EF0BD8">
              <w:t xml:space="preserve">que el Viajante decida </w:t>
            </w:r>
            <w:r w:rsidR="00724EAB">
              <w:t>incluir una zona de venta</w:t>
            </w:r>
            <w:r w:rsidR="00EF0BD8">
              <w:t>, especificando para ello el barrio o la localidad</w:t>
            </w:r>
            <w:r w:rsidR="00724EAB">
              <w:t xml:space="preserve">, </w:t>
            </w:r>
            <w:r w:rsidR="00EF0BD8">
              <w:t xml:space="preserve">el Administrador de Viajantes </w:t>
            </w:r>
            <w:r w:rsidR="00EF0BD8" w:rsidRPr="005A4734">
              <w:rPr>
                <w:b/>
              </w:rPr>
              <w:t>//</w:t>
            </w:r>
            <w:proofErr w:type="spellStart"/>
            <w:r w:rsidR="00EF0BD8" w:rsidRPr="005A4734">
              <w:rPr>
                <w:b/>
              </w:rPr>
              <w:t>TODO</w:t>
            </w:r>
            <w:r w:rsidR="005A4734" w:rsidRPr="005A4734">
              <w:rPr>
                <w:b/>
              </w:rPr>
              <w:t>¿Adm</w:t>
            </w:r>
            <w:proofErr w:type="spellEnd"/>
            <w:r w:rsidR="005A4734" w:rsidRPr="005A4734">
              <w:rPr>
                <w:b/>
              </w:rPr>
              <w:t xml:space="preserve"> de Viajante</w:t>
            </w:r>
            <w:proofErr w:type="gramStart"/>
            <w:r w:rsidR="005A4734" w:rsidRPr="005A4734">
              <w:rPr>
                <w:b/>
              </w:rPr>
              <w:t>?</w:t>
            </w:r>
            <w:proofErr w:type="gramEnd"/>
            <w:r w:rsidR="00EF0BD8">
              <w:t xml:space="preserve"> se encarga de informar </w:t>
            </w:r>
            <w:r w:rsidR="00724EAB">
              <w:t>la cantidad de Viajantes que se encuentran trabajando en esa zona de venta</w:t>
            </w:r>
            <w:r w:rsidR="00EF0BD8">
              <w:t xml:space="preserve"> y el Viajante luego con esta información decide si dar confirmar la zona de venta agregada o no.</w:t>
            </w:r>
            <w:r w:rsidR="00724EAB">
              <w:t xml:space="preserve"> En el caso de que el Viajante </w:t>
            </w:r>
            <w:r w:rsidR="00EF0BD8">
              <w:t>decida</w:t>
            </w:r>
            <w:r w:rsidR="00724EAB">
              <w:t xml:space="preserve"> abandonar una zona de venta </w:t>
            </w:r>
            <w:r w:rsidR="005B566A">
              <w:t>informa al Administrador de Viajantes el barrio o la localidad para que el mismo proceda a eliminarla.</w:t>
            </w:r>
            <w:bookmarkStart w:id="0" w:name="_GoBack"/>
            <w:bookmarkEnd w:id="0"/>
          </w:p>
          <w:p w14:paraId="70026891" w14:textId="3AB5DBDA" w:rsidR="00B277DA" w:rsidRDefault="00B277DA" w:rsidP="005B566A">
            <w:r>
              <w:t>Fin de CU.</w:t>
            </w:r>
          </w:p>
        </w:tc>
      </w:tr>
    </w:tbl>
    <w:p w14:paraId="6F86BE4F" w14:textId="77777777" w:rsidR="006A6C85" w:rsidRDefault="005A4734"/>
    <w:sectPr w:rsidR="006A6C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34"/>
    <w:rsid w:val="005A0A99"/>
    <w:rsid w:val="005A4734"/>
    <w:rsid w:val="005B566A"/>
    <w:rsid w:val="00724EAB"/>
    <w:rsid w:val="00AC3034"/>
    <w:rsid w:val="00AE0648"/>
    <w:rsid w:val="00B277DA"/>
    <w:rsid w:val="00DB70CD"/>
    <w:rsid w:val="00E8480E"/>
    <w:rsid w:val="00EF0BD8"/>
    <w:rsid w:val="00FA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F8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034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3034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034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3034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wasaaa</cp:lastModifiedBy>
  <cp:revision>8</cp:revision>
  <dcterms:created xsi:type="dcterms:W3CDTF">2010-04-29T23:50:00Z</dcterms:created>
  <dcterms:modified xsi:type="dcterms:W3CDTF">2010-04-30T00:24:00Z</dcterms:modified>
</cp:coreProperties>
</file>