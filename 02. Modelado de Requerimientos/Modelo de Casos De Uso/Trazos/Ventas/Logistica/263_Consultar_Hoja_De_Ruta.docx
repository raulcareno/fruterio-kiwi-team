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F60DEA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59B8C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B12787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EA3723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551D9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4980B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8DB7EC3" w14:textId="77777777" w:rsidR="00512B66" w:rsidRDefault="0085362A">
            <w:r>
              <w:t>Consultar</w:t>
            </w:r>
            <w:r w:rsidR="00876240">
              <w:t xml:space="preserve"> Hoja de Ruta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79AE4F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C4EC7C0" w14:textId="77777777" w:rsidR="00512B66" w:rsidRDefault="0085362A">
            <w:r>
              <w:t>263</w:t>
            </w:r>
          </w:p>
        </w:tc>
      </w:tr>
      <w:tr w:rsidR="00DC19BB" w14:paraId="4B3E0A1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0F322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2037F79" w14:textId="77777777" w:rsidR="00DC19BB" w:rsidRDefault="00876240">
            <w:r>
              <w:t>Ventas/Logística</w:t>
            </w:r>
          </w:p>
        </w:tc>
      </w:tr>
      <w:tr w:rsidR="008F3E09" w14:paraId="50E425B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6ED7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8A12D3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50BD9F" w14:textId="77777777" w:rsidR="008F3E09" w:rsidRDefault="008762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687556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A1D9AD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869F8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6A3395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DC8285" w14:textId="77777777" w:rsidR="008F3E09" w:rsidRDefault="008762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C880B1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2E9E7E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C8FF5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5F8AE62" w14:textId="77777777" w:rsidR="008F3E09" w:rsidRDefault="008762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046B02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2E0BE1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5D3F45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2577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679171AD" w14:textId="77777777" w:rsidR="00C7061A" w:rsidRDefault="00876240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C2DBB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3B736AC6" w14:textId="77777777" w:rsidR="00C7061A" w:rsidRDefault="0063791E">
            <w:r>
              <w:t>No aplica</w:t>
            </w:r>
          </w:p>
        </w:tc>
      </w:tr>
      <w:tr w:rsidR="00CD204D" w14:paraId="1FF504F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5263BC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6C8F5DE" w14:textId="77777777" w:rsidR="00CD204D" w:rsidRDefault="0087624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68D25EE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15EA87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CC219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332727B" w14:textId="77777777" w:rsidR="00D842C6" w:rsidRPr="00596BA0" w:rsidRDefault="0085362A">
            <w:r>
              <w:t>Informar sobre los datos referidos a una hoja de ruta.</w:t>
            </w:r>
          </w:p>
        </w:tc>
      </w:tr>
      <w:tr w:rsidR="00DC19BB" w14:paraId="1AFF6D0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7261A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A1A38BD" w14:textId="77777777" w:rsidR="00DC19BB" w:rsidRDefault="00DC19BB"/>
        </w:tc>
      </w:tr>
      <w:tr w:rsidR="005C249A" w14:paraId="0B2FD1CB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073CA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4AE9D9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29E0C2A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E97A8B4" w14:textId="77777777" w:rsidR="003F5E92" w:rsidRDefault="0085362A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los datos de una hoja de ruta</w:t>
            </w:r>
            <w:r w:rsidR="00876240">
              <w:t>.</w:t>
            </w:r>
          </w:p>
        </w:tc>
      </w:tr>
      <w:tr w:rsidR="005C249A" w14:paraId="4D51065F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086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49F1EF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7742234" w14:textId="77777777" w:rsidR="00876240" w:rsidRDefault="00876240" w:rsidP="0085362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14:paraId="284D41F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506A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CD8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D1F684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5201" w14:textId="77777777" w:rsidR="005C249A" w:rsidRPr="008F3E09" w:rsidRDefault="00876240" w:rsidP="0085362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 selecciona la opción </w:t>
            </w:r>
            <w:r w:rsidR="0085362A">
              <w:rPr>
                <w:i/>
              </w:rPr>
              <w:t>Consultar</w:t>
            </w:r>
            <w:r>
              <w:rPr>
                <w:i/>
              </w:rPr>
              <w:t xml:space="preserve">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C495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76240" w14:paraId="3F79BBD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ADE6" w14:textId="77777777" w:rsidR="00876240" w:rsidRPr="008F3E09" w:rsidRDefault="0085362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y muestra las hojas de ruta para ese viajante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4F68" w14:textId="77777777" w:rsidR="00876240" w:rsidRDefault="0085362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hojas de rutas para el viajante.</w:t>
            </w:r>
          </w:p>
          <w:p w14:paraId="70C63679" w14:textId="77777777" w:rsidR="0085362A" w:rsidRDefault="0085362A" w:rsidP="0085362A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7F24BD29" w14:textId="77777777" w:rsidR="0085362A" w:rsidRPr="00960403" w:rsidRDefault="0085362A" w:rsidP="0085362A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85362A" w14:paraId="10B6C28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0663" w14:textId="77777777" w:rsidR="0085362A" w:rsidRDefault="0085362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la hoja de ruta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C60D" w14:textId="77777777" w:rsidR="0085362A" w:rsidRDefault="0085362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5362A" w14:paraId="4DC895E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AA46" w14:textId="77777777" w:rsidR="0085362A" w:rsidRDefault="0085362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hoja de ruta seleccionada.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305A" w14:textId="77777777" w:rsidR="0085362A" w:rsidRDefault="0085362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5362A" w14:paraId="68A7D0A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BB60" w14:textId="77777777" w:rsidR="0085362A" w:rsidRDefault="0085362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2066" w14:textId="77777777" w:rsidR="0085362A" w:rsidRDefault="0085362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2F4F976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FD8512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E6BF90" w14:textId="77777777" w:rsidR="00654C01" w:rsidRPr="00960403" w:rsidRDefault="00654C01" w:rsidP="00654C01">
            <w:r>
              <w:t>No aplica</w:t>
            </w:r>
          </w:p>
        </w:tc>
      </w:tr>
      <w:tr w:rsidR="00654C01" w14:paraId="682B792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6F5A8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F1B14C" w14:textId="77777777" w:rsidR="00654C01" w:rsidRDefault="00654C01" w:rsidP="00654C01">
            <w:r>
              <w:t>No aplica</w:t>
            </w:r>
          </w:p>
        </w:tc>
      </w:tr>
      <w:tr w:rsidR="00654C01" w14:paraId="2BC5010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D49D4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A1D069" w14:textId="77777777" w:rsidR="00654C01" w:rsidRDefault="00067369" w:rsidP="00654C01">
            <w:r>
              <w:t>No aplica</w:t>
            </w:r>
          </w:p>
        </w:tc>
      </w:tr>
      <w:tr w:rsidR="00654C01" w14:paraId="7B71658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C5E5F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147FA3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5E671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51F48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E566E" w14:textId="77777777" w:rsidR="00654C01" w:rsidRDefault="00067369" w:rsidP="00654C01">
            <w:r>
              <w:t>No aplica</w:t>
            </w:r>
          </w:p>
        </w:tc>
      </w:tr>
      <w:tr w:rsidR="00654C01" w14:paraId="487ABA5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A50BF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9BD95" w14:textId="77777777" w:rsidR="00654C01" w:rsidRDefault="00067369" w:rsidP="00654C01">
            <w:r>
              <w:t>No aplica</w:t>
            </w:r>
          </w:p>
        </w:tc>
      </w:tr>
      <w:tr w:rsidR="00654C01" w14:paraId="1B0D80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BAB2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26B5D" w14:textId="77777777" w:rsidR="00654C01" w:rsidRDefault="00067369" w:rsidP="00654C01">
            <w:r>
              <w:t>No aplica</w:t>
            </w:r>
          </w:p>
        </w:tc>
      </w:tr>
    </w:tbl>
    <w:p w14:paraId="701A3835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240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5362A"/>
    <w:rsid w:val="00876240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CCB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13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2010-10-15T22:51:00Z</dcterms:created>
  <dcterms:modified xsi:type="dcterms:W3CDTF">2010-10-15T23:04:00Z</dcterms:modified>
</cp:coreProperties>
</file>