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FABE7A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300F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4802DB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5A25537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78DADD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31F9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43F3ACC" w14:textId="77777777" w:rsidR="00512B66" w:rsidRDefault="009479B5">
            <w:r w:rsidRPr="009479B5">
              <w:t>Elaborar informe de Proyección de Rendimiento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8BF694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23648A5" w14:textId="77777777" w:rsidR="00512B66" w:rsidRDefault="009479B5">
            <w:r>
              <w:t>36</w:t>
            </w:r>
          </w:p>
        </w:tc>
      </w:tr>
      <w:tr w:rsidR="00C7061A" w14:paraId="211D10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53116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ACEB53E" w14:textId="77777777" w:rsidR="00C7061A" w:rsidRDefault="009479B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570BE0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DBB9A58" w14:textId="77777777" w:rsidR="00C7061A" w:rsidRDefault="009479B5">
            <w:r>
              <w:t>No Aplica</w:t>
            </w:r>
          </w:p>
        </w:tc>
      </w:tr>
      <w:tr w:rsidR="00CD204D" w14:paraId="47BCF4B9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11420C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81FA91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1A7A6F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8503AE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05307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D20A469" w14:textId="77777777" w:rsidR="00D842C6" w:rsidRDefault="00D842C6"/>
        </w:tc>
      </w:tr>
      <w:tr w:rsidR="00D842C6" w14:paraId="349DBB5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F11CF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4F20B05" w14:textId="77777777" w:rsidR="00D842C6" w:rsidRDefault="00D842C6"/>
        </w:tc>
      </w:tr>
      <w:tr w:rsidR="00682F3C" w14:paraId="1DF6F42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291AD4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234F0BB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A523" w14:textId="74A2D3B5" w:rsidR="00C7061A" w:rsidRDefault="009479B5" w:rsidP="00E02802">
            <w:r>
              <w:t xml:space="preserve">El CU comienza cuando el </w:t>
            </w:r>
            <w:r w:rsidR="00544733">
              <w:t>Gerente General</w:t>
            </w:r>
            <w:bookmarkStart w:id="0" w:name="_GoBack"/>
            <w:bookmarkEnd w:id="0"/>
            <w:r>
              <w:t xml:space="preserve"> elaborar un informe de proyecciones de rendimiento de los productos terminados en un cierto periodo de tiempo, teniendo en cuenta precios y volúmenes de materia prima utilizada en la producción y precios y volúmenes de las ventas de los productos fabricados</w:t>
            </w:r>
            <w:r w:rsidR="00E02802">
              <w:t>, p</w:t>
            </w:r>
            <w:r>
              <w:t xml:space="preserve">ara el caso de productos importados, teniendo en cuenta precios y volúmenes de productos importados  y precios y volúmenes de las ventas de los </w:t>
            </w:r>
            <w:r w:rsidR="00E02802">
              <w:t>mismo</w:t>
            </w:r>
            <w:r>
              <w:t>s.</w:t>
            </w:r>
            <w:r w:rsidR="00E02802">
              <w:t xml:space="preserve"> </w:t>
            </w:r>
            <w:r>
              <w:t xml:space="preserve">Este informe se puede elaborar en base a uno o varios productos. A partir de este informe se podrá determinar </w:t>
            </w:r>
            <w:r w:rsidR="00E02802">
              <w:t xml:space="preserve">las proyecciones de los </w:t>
            </w:r>
            <w:r>
              <w:t xml:space="preserve"> beneficios</w:t>
            </w:r>
            <w:r w:rsidR="00754778">
              <w:t xml:space="preserve"> a obtener </w:t>
            </w:r>
            <w:r>
              <w:t xml:space="preserve"> </w:t>
            </w:r>
            <w:r w:rsidR="00E02802">
              <w:t xml:space="preserve">en un </w:t>
            </w:r>
            <w:r>
              <w:t>periodo de tiempo con</w:t>
            </w:r>
            <w:r w:rsidR="00E02802">
              <w:t xml:space="preserve">siderado por unidad de producto. </w:t>
            </w:r>
          </w:p>
          <w:p w14:paraId="260184C4" w14:textId="77D6E908" w:rsidR="00EE6B67" w:rsidRDefault="00EE6B67" w:rsidP="00E02802">
            <w:r>
              <w:t>Fin de CU.</w:t>
            </w:r>
          </w:p>
        </w:tc>
      </w:tr>
    </w:tbl>
    <w:p w14:paraId="2A80AA38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9B5"/>
    <w:rsid w:val="00074C24"/>
    <w:rsid w:val="00512B66"/>
    <w:rsid w:val="00544733"/>
    <w:rsid w:val="00602FA3"/>
    <w:rsid w:val="006245C7"/>
    <w:rsid w:val="00682F3C"/>
    <w:rsid w:val="006B6D4B"/>
    <w:rsid w:val="00754778"/>
    <w:rsid w:val="00812E10"/>
    <w:rsid w:val="009479B5"/>
    <w:rsid w:val="00C7061A"/>
    <w:rsid w:val="00C74D24"/>
    <w:rsid w:val="00CD204D"/>
    <w:rsid w:val="00D837B7"/>
    <w:rsid w:val="00D842C6"/>
    <w:rsid w:val="00E02802"/>
    <w:rsid w:val="00E70A8B"/>
    <w:rsid w:val="00E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34A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16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4</cp:revision>
  <dcterms:created xsi:type="dcterms:W3CDTF">2010-05-02T20:44:00Z</dcterms:created>
  <dcterms:modified xsi:type="dcterms:W3CDTF">2010-05-03T23:20:00Z</dcterms:modified>
</cp:coreProperties>
</file>