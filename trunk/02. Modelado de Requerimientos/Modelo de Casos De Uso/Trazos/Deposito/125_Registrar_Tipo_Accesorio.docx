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63A86">
            <w:r>
              <w:t>Registrar Tipo Accesorio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63A86">
            <w:r>
              <w:t>125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63A86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63A8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63A8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63A8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63A86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63A8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63A86">
            <w:r>
              <w:t>Registrar los datos referidos a un nuevo tipo de accesorio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63A86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3A86" w:rsidRDefault="00563A86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63A86" w:rsidRDefault="00563A86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63A86" w:rsidRPr="005C249A" w:rsidRDefault="00563A86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563A86" w:rsidRPr="00596BA0" w:rsidRDefault="00563A86" w:rsidP="00C93F6E">
            <w:r>
              <w:t>Se registra un nuevo tipo de accesorio</w:t>
            </w:r>
          </w:p>
        </w:tc>
      </w:tr>
      <w:tr w:rsidR="00563A86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Default="00563A86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63A86" w:rsidRPr="005C249A" w:rsidRDefault="00563A86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63A86" w:rsidRDefault="00563A86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63A8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Default="00563A86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5C249A" w:rsidRDefault="00563A86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63A86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8F3E09" w:rsidRDefault="00563A86" w:rsidP="00563A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 xml:space="preserve">Registrar </w:t>
            </w:r>
            <w:r>
              <w:rPr>
                <w:i/>
              </w:rPr>
              <w:t>Tipo de Accesorio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960403" w:rsidRDefault="00563A86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3A86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8F3E09" w:rsidRDefault="00563A86" w:rsidP="00563A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</w:t>
            </w:r>
            <w:r>
              <w:t xml:space="preserve"> nombre del </w:t>
            </w:r>
            <w:r>
              <w:t xml:space="preserve"> </w:t>
            </w:r>
            <w:r>
              <w:t>tipo de accesorio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960403" w:rsidRDefault="00563A86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3A86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8F3E09" w:rsidRDefault="00563A86" w:rsidP="00563A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el </w:t>
            </w:r>
            <w:r>
              <w:t>nombre del tipo de accesorio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960403" w:rsidRDefault="00563A86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3A86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8F3E09" w:rsidRDefault="00563A86" w:rsidP="00563A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que no existe ese </w:t>
            </w:r>
            <w:r>
              <w:t>tipo de accesorio</w:t>
            </w:r>
            <w:r>
              <w:t xml:space="preserve">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Default="00563A86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>
              <w:t>tipo de accesorio</w:t>
            </w:r>
            <w:r>
              <w:t xml:space="preserve"> ingresado ya existe. </w:t>
            </w:r>
          </w:p>
          <w:p w:rsidR="00563A86" w:rsidRPr="00960403" w:rsidRDefault="00563A86" w:rsidP="00C93F6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563A86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8F3E09" w:rsidRDefault="00563A86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960403" w:rsidRDefault="00563A86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3A86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Default="00563A86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960403" w:rsidRDefault="00563A86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3A86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Default="00563A86" w:rsidP="00563A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nuevo </w:t>
            </w:r>
            <w:r>
              <w:t>tipo de accesorio</w:t>
            </w:r>
            <w:bookmarkStart w:id="1" w:name="_GoBack"/>
            <w:bookmarkEnd w:id="1"/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960403" w:rsidRDefault="00563A86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3A86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Default="00563A86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A86" w:rsidRPr="00960403" w:rsidRDefault="00563A86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3A8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3A86" w:rsidRPr="00654C01" w:rsidRDefault="00563A86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A86" w:rsidRPr="00960403" w:rsidRDefault="00563A86" w:rsidP="00654C01">
            <w:r>
              <w:t>El ED puede cancelar el CU en cualquier momento.</w:t>
            </w:r>
          </w:p>
        </w:tc>
      </w:tr>
      <w:tr w:rsidR="00563A8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3A86" w:rsidRPr="00654C01" w:rsidRDefault="00563A86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A86" w:rsidRDefault="00563A86" w:rsidP="00654C01">
            <w:r>
              <w:t>No aplica</w:t>
            </w:r>
          </w:p>
        </w:tc>
      </w:tr>
      <w:tr w:rsidR="00563A8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3A86" w:rsidRPr="00654C01" w:rsidRDefault="00563A86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A86" w:rsidRDefault="00563A86" w:rsidP="00654C01">
            <w:r>
              <w:t>No aplica</w:t>
            </w:r>
          </w:p>
        </w:tc>
      </w:tr>
      <w:tr w:rsidR="00563A8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3A86" w:rsidRPr="00654C01" w:rsidRDefault="00563A86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A86" w:rsidRPr="00067369" w:rsidRDefault="00563A86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63A8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3A86" w:rsidRPr="00654C01" w:rsidRDefault="00563A86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A86" w:rsidRDefault="00563A86" w:rsidP="00654C01">
            <w:r>
              <w:t>No aplica</w:t>
            </w:r>
          </w:p>
        </w:tc>
      </w:tr>
      <w:tr w:rsidR="00563A8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3A86" w:rsidRPr="00654C01" w:rsidRDefault="00563A86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A86" w:rsidRDefault="00563A86" w:rsidP="00654C01">
            <w:r>
              <w:t>No aplica</w:t>
            </w:r>
          </w:p>
        </w:tc>
      </w:tr>
      <w:tr w:rsidR="00563A8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3A86" w:rsidRPr="00654C01" w:rsidRDefault="00563A86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A86" w:rsidRDefault="00563A86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86"/>
    <w:rsid w:val="00067369"/>
    <w:rsid w:val="00074C24"/>
    <w:rsid w:val="00217701"/>
    <w:rsid w:val="0022740A"/>
    <w:rsid w:val="003F5E92"/>
    <w:rsid w:val="00512B66"/>
    <w:rsid w:val="00563A8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2011-06-12T22:10:00Z</dcterms:created>
  <dcterms:modified xsi:type="dcterms:W3CDTF">2011-06-12T22:13:00Z</dcterms:modified>
</cp:coreProperties>
</file>