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FFEDF1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B9D7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91F0D7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D1282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AEE3B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0B37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EB2CF94" w14:textId="77288DC4" w:rsidR="00512B66" w:rsidRDefault="005862D8">
            <w:r>
              <w:t>Registrar ingreso de productos fabricados al depósito de productos terminados.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CD21C5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395D23A" w14:textId="69D38CB7" w:rsidR="00512B66" w:rsidRDefault="005862D8">
            <w:r>
              <w:t>109</w:t>
            </w:r>
          </w:p>
        </w:tc>
      </w:tr>
      <w:tr w:rsidR="00DC19BB" w14:paraId="5DFE74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3E6B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96A32A" w14:textId="2F2E5775" w:rsidR="00DC19BB" w:rsidRDefault="005862D8">
            <w:r>
              <w:t>Depósito</w:t>
            </w:r>
          </w:p>
        </w:tc>
      </w:tr>
      <w:tr w:rsidR="008F3E09" w14:paraId="753F8D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07E8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C2984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5874BE" w14:textId="1C1D881C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83898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B2A41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E083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FF185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5608C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9B1967" w14:textId="0BAD6E4F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790F2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2D6C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E8436" w14:textId="6DE61975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12C5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13F619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9918E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E398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2B187DE" w14:textId="4AD61E96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FB646D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EC93F63" w14:textId="77777777" w:rsidR="00C7061A" w:rsidRDefault="0063791E">
            <w:r>
              <w:t>No aplica</w:t>
            </w:r>
          </w:p>
        </w:tc>
      </w:tr>
      <w:tr w:rsidR="00CD204D" w14:paraId="1809E2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07828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B274165" w14:textId="396DC06E" w:rsidR="00CD204D" w:rsidRDefault="00586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C049D0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662E91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FF18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05134CA" w14:textId="31BAE1AD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05927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4408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17BCDCA" w14:textId="77777777" w:rsidR="00DC19BB" w:rsidRDefault="00DC19BB"/>
        </w:tc>
      </w:tr>
      <w:tr w:rsidR="005C249A" w14:paraId="20B6EF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0437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B8A1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D28C11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F84477A" w14:textId="0869B4C1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2D0D4BC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CC3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449C83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F841D21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D930AAD" w14:textId="79142D44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4138D8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6B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054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A3D6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9D3" w14:textId="0DA2AE96" w:rsidR="005C249A" w:rsidRPr="008F3E09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A7F3" w14:textId="77777777" w:rsidR="00E31140" w:rsidRPr="00960403" w:rsidRDefault="00E31140" w:rsidP="003A7408">
            <w:pPr>
              <w:pStyle w:val="Prrafodelista"/>
              <w:ind w:left="230"/>
            </w:pPr>
          </w:p>
        </w:tc>
      </w:tr>
      <w:tr w:rsidR="005862D8" w14:paraId="0EFBEA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7F9A" w14:textId="65E90FA6"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3054" w14:textId="77777777" w:rsidR="005862D8" w:rsidRPr="00960403" w:rsidRDefault="005862D8" w:rsidP="003A7408">
            <w:pPr>
              <w:pStyle w:val="Prrafodelista"/>
              <w:ind w:left="230"/>
            </w:pPr>
          </w:p>
        </w:tc>
      </w:tr>
      <w:tr w:rsidR="0045063D" w14:paraId="455CA9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C9FE" w14:textId="4DD6FAB2"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5A2" w14:textId="77777777" w:rsidR="0045063D" w:rsidRPr="00960403" w:rsidRDefault="0045063D" w:rsidP="003A7408">
            <w:pPr>
              <w:pStyle w:val="Prrafodelista"/>
              <w:ind w:left="230"/>
            </w:pPr>
          </w:p>
        </w:tc>
      </w:tr>
      <w:tr w:rsidR="00385D67" w14:paraId="51D8FD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F367" w14:textId="5B824B4D" w:rsidR="00385D67" w:rsidRDefault="00385D67" w:rsidP="00B16D4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B16D41">
              <w:t xml:space="preserve"> el</w:t>
            </w:r>
            <w:r>
              <w:t xml:space="preserve"> </w:t>
            </w:r>
            <w:r w:rsidR="00B16D41">
              <w:t>código para cada</w:t>
            </w:r>
            <w:r>
              <w:t xml:space="preserve"> producto terminado </w:t>
            </w:r>
            <w:r w:rsidR="00A51588">
              <w:t xml:space="preserve">a agregar </w:t>
            </w:r>
            <w:r>
              <w:t>al lote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AFF4" w14:textId="77777777" w:rsidR="00385D67" w:rsidRPr="00960403" w:rsidRDefault="00385D67" w:rsidP="003A7408">
            <w:pPr>
              <w:pStyle w:val="Prrafodelista"/>
              <w:ind w:left="230"/>
            </w:pPr>
          </w:p>
        </w:tc>
      </w:tr>
      <w:tr w:rsidR="00EF7C05" w14:paraId="51A61F7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8AE3" w14:textId="3F638B53" w:rsidR="00EF7C05" w:rsidRDefault="00F648EC" w:rsidP="00011B0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011B04">
              <w:t>conoce e ingresa el código del producto terminado.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EC5" w14:textId="1B661E10" w:rsidR="00EF7C05" w:rsidRDefault="00011B04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EDPT </w:t>
            </w:r>
            <w:r w:rsidR="00FD5780">
              <w:t>desea buscar el</w:t>
            </w:r>
            <w:r>
              <w:t xml:space="preserve"> del producto terminado.</w:t>
            </w:r>
          </w:p>
          <w:p w14:paraId="3E5A4230" w14:textId="08E4DDAA" w:rsidR="00061D63" w:rsidRPr="00642606" w:rsidRDefault="00011B04" w:rsidP="00FD5780">
            <w:pPr>
              <w:pStyle w:val="Prrafodelista"/>
              <w:numPr>
                <w:ilvl w:val="2"/>
                <w:numId w:val="3"/>
              </w:numPr>
            </w:pPr>
            <w:r>
              <w:t xml:space="preserve"> Se llama el </w:t>
            </w:r>
            <w:r w:rsidRPr="00793C25">
              <w:rPr>
                <w:i/>
              </w:rPr>
              <w:t xml:space="preserve">CU </w:t>
            </w:r>
            <w:r w:rsidR="00D95420" w:rsidRPr="00793C25">
              <w:rPr>
                <w:i/>
              </w:rPr>
              <w:t>111</w:t>
            </w:r>
            <w:r w:rsidRPr="00793C25">
              <w:rPr>
                <w:i/>
              </w:rPr>
              <w:t xml:space="preserve">. </w:t>
            </w:r>
            <w:r w:rsidR="00061D63" w:rsidRPr="00793C25">
              <w:rPr>
                <w:i/>
              </w:rPr>
              <w:t>Consultar</w:t>
            </w:r>
            <w:r w:rsidRPr="00793C25">
              <w:rPr>
                <w:i/>
              </w:rPr>
              <w:t xml:space="preserve"> Producto</w:t>
            </w:r>
            <w:r w:rsidR="008D36DA">
              <w:rPr>
                <w:i/>
              </w:rPr>
              <w:t>.</w:t>
            </w:r>
          </w:p>
          <w:p w14:paraId="6F2EF7A8" w14:textId="15901AE7" w:rsidR="00642606" w:rsidRDefault="00642606" w:rsidP="00642606">
            <w:pPr>
              <w:pStyle w:val="Prrafodelista"/>
              <w:numPr>
                <w:ilvl w:val="3"/>
                <w:numId w:val="3"/>
              </w:numPr>
            </w:pPr>
            <w:r>
              <w:t>Se obtiene el código producto terminado.</w:t>
            </w:r>
          </w:p>
          <w:p w14:paraId="5464D85F" w14:textId="21A23350" w:rsidR="00642606" w:rsidRDefault="00642606" w:rsidP="00642606">
            <w:pPr>
              <w:pStyle w:val="Prrafodelista"/>
              <w:numPr>
                <w:ilvl w:val="3"/>
                <w:numId w:val="3"/>
              </w:numPr>
            </w:pPr>
            <w:r>
              <w:t>No se obtiene el código de producto terminado</w:t>
            </w:r>
          </w:p>
          <w:p w14:paraId="6697585B" w14:textId="3DEC4DD0" w:rsidR="00642606" w:rsidRPr="00061D63" w:rsidRDefault="00642606" w:rsidP="00642606">
            <w:pPr>
              <w:pStyle w:val="Prrafodelista"/>
              <w:numPr>
                <w:ilvl w:val="4"/>
                <w:numId w:val="3"/>
              </w:numPr>
            </w:pPr>
            <w:r>
              <w:t>Se regresa al paso 4.</w:t>
            </w:r>
          </w:p>
          <w:p w14:paraId="1E9BA99E" w14:textId="77777777" w:rsidR="00061D63" w:rsidRDefault="00FD5780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desea registrar un nuevo producto terminado.</w:t>
            </w:r>
          </w:p>
          <w:p w14:paraId="4B47645E" w14:textId="77777777" w:rsidR="00D95420" w:rsidRPr="002E01C0" w:rsidRDefault="00D95420" w:rsidP="00D95420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 w:rsidRPr="00793C25">
              <w:rPr>
                <w:i/>
              </w:rPr>
              <w:t>CU 114. Registrar Producto.</w:t>
            </w:r>
          </w:p>
          <w:p w14:paraId="6ADEC393" w14:textId="77777777" w:rsidR="002E01C0" w:rsidRDefault="00854289" w:rsidP="00854289">
            <w:pPr>
              <w:pStyle w:val="Prrafodelista"/>
              <w:numPr>
                <w:ilvl w:val="3"/>
                <w:numId w:val="3"/>
              </w:numPr>
            </w:pPr>
            <w:r>
              <w:t>Se registró el producto terminado exitosamente.</w:t>
            </w:r>
          </w:p>
          <w:p w14:paraId="019B41F7" w14:textId="77777777" w:rsidR="00854289" w:rsidRDefault="00854289" w:rsidP="00854289">
            <w:pPr>
              <w:pStyle w:val="Prrafodelista"/>
              <w:numPr>
                <w:ilvl w:val="3"/>
                <w:numId w:val="3"/>
              </w:numPr>
            </w:pPr>
            <w:r>
              <w:t>No se registró el producto terminado.</w:t>
            </w:r>
          </w:p>
          <w:p w14:paraId="31C0EF39" w14:textId="3D4B5146" w:rsidR="00854289" w:rsidRPr="00960403" w:rsidRDefault="00854289" w:rsidP="00854289">
            <w:pPr>
              <w:pStyle w:val="Prrafodelista"/>
              <w:numPr>
                <w:ilvl w:val="4"/>
                <w:numId w:val="3"/>
              </w:numPr>
            </w:pPr>
            <w:r>
              <w:t>Se regresa al paso 4.</w:t>
            </w:r>
          </w:p>
        </w:tc>
      </w:tr>
      <w:tr w:rsidR="00BB37DD" w14:paraId="66804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CF39" w14:textId="076D4239" w:rsidR="00BB37DD" w:rsidRDefault="00BB37DD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del producto fabricado agregado muestra su Código, Marca, Modelo, Tamaño,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735A" w14:textId="77777777" w:rsidR="00BB37DD" w:rsidRDefault="00BB37DD" w:rsidP="00D15A34">
            <w:pPr>
              <w:pStyle w:val="Prrafodelista"/>
              <w:ind w:left="230"/>
            </w:pPr>
          </w:p>
        </w:tc>
      </w:tr>
      <w:tr w:rsidR="004F2453" w14:paraId="07EA1C8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C806" w14:textId="77777777"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fabricado a ingresar en 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6636" w14:textId="77777777" w:rsidR="004F2453" w:rsidRDefault="004F2453" w:rsidP="00D15A34">
            <w:pPr>
              <w:pStyle w:val="Prrafodelista"/>
              <w:ind w:left="230"/>
            </w:pPr>
          </w:p>
        </w:tc>
      </w:tr>
      <w:tr w:rsidR="004F2453" w14:paraId="009E0C2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469B" w14:textId="77777777"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6C7E" w14:textId="77777777" w:rsidR="004F2453" w:rsidRPr="00960403" w:rsidRDefault="004F2453" w:rsidP="00D15A34">
            <w:pPr>
              <w:pStyle w:val="Prrafodelista"/>
              <w:ind w:left="230"/>
            </w:pPr>
          </w:p>
        </w:tc>
      </w:tr>
      <w:tr w:rsidR="004F2453" w14:paraId="00B062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CB0" w14:textId="6E77D395" w:rsidR="004F2453" w:rsidRDefault="00D15A3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seleccionado muestra el número, productos fabricados con su nombre, código, marca, modelo, tamaño color y cantidad producida de cada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31" w14:textId="77777777" w:rsidR="004F2453" w:rsidRPr="00960403" w:rsidRDefault="004F2453" w:rsidP="006163E7">
            <w:pPr>
              <w:pStyle w:val="Prrafodelista"/>
              <w:ind w:left="230"/>
            </w:pPr>
          </w:p>
        </w:tc>
      </w:tr>
      <w:tr w:rsidR="004F2453" w14:paraId="0D0214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762" w14:textId="2DEEE1F1" w:rsidR="004F2453" w:rsidRDefault="004F2453" w:rsidP="006163E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163E7">
              <w:t>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D891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505C05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CCB9" w14:textId="0EC8AD04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3B62" w14:textId="77777777" w:rsidR="004F2453" w:rsidRDefault="004F24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4E58915F" w14:textId="77777777" w:rsidR="004F2453" w:rsidRDefault="004F2453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42090B3" w14:textId="416C03C6" w:rsidR="004F2453" w:rsidRPr="00960403" w:rsidRDefault="00CB379B" w:rsidP="00B94665">
            <w:pPr>
              <w:pStyle w:val="Prrafodelista"/>
              <w:numPr>
                <w:ilvl w:val="2"/>
                <w:numId w:val="3"/>
              </w:numPr>
            </w:pPr>
            <w:r>
              <w:t xml:space="preserve">No se procesa la </w:t>
            </w:r>
            <w:r w:rsidR="002966FB">
              <w:rPr>
                <w:lang w:val="es-ES"/>
              </w:rPr>
              <w:t>registración.</w:t>
            </w:r>
          </w:p>
        </w:tc>
      </w:tr>
      <w:tr w:rsidR="004F2453" w14:paraId="3692AE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66C" w14:textId="54FE1C1E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los productos fabricados al depósito de productos terminados, actualizando el stock actual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B46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4DF5D41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DDBD" w14:textId="0667DF14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33705A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7D11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410D6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62EE6" w14:textId="77777777" w:rsidR="004F2453" w:rsidRPr="00654C01" w:rsidRDefault="004F2453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1E00E" w14:textId="77777777" w:rsidR="004F2453" w:rsidRPr="00960403" w:rsidRDefault="004F2453" w:rsidP="00654C01">
            <w:r>
              <w:t>No aplica</w:t>
            </w:r>
          </w:p>
        </w:tc>
      </w:tr>
      <w:tr w:rsidR="004F2453" w14:paraId="488C4E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A5C394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CCE1F" w14:textId="77777777" w:rsidR="004F2453" w:rsidRDefault="004F2453" w:rsidP="00654C01">
            <w:r>
              <w:t>No aplica</w:t>
            </w:r>
          </w:p>
        </w:tc>
      </w:tr>
      <w:tr w:rsidR="004F2453" w14:paraId="1A4D53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A9C3A0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2782F" w14:textId="77777777" w:rsidR="004F2453" w:rsidRPr="00793C25" w:rsidRDefault="00793C25" w:rsidP="00654C01">
            <w:r w:rsidRPr="00793C25">
              <w:t>CU 111. Consultar Producto</w:t>
            </w:r>
          </w:p>
          <w:p w14:paraId="10C2C006" w14:textId="4F09A18D" w:rsidR="00793C25" w:rsidRDefault="00793C25" w:rsidP="00654C01">
            <w:r w:rsidRPr="00793C25">
              <w:t xml:space="preserve">CU </w:t>
            </w:r>
            <w:r>
              <w:t>114. Registrar Producto</w:t>
            </w:r>
            <w:bookmarkStart w:id="1" w:name="_GoBack"/>
            <w:bookmarkEnd w:id="1"/>
          </w:p>
        </w:tc>
      </w:tr>
      <w:tr w:rsidR="004F2453" w14:paraId="6AF7AA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785F16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49366" w14:textId="77777777" w:rsidR="004F2453" w:rsidRPr="00067369" w:rsidRDefault="004F2453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4F2453" w14:paraId="3B621B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31062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855D8" w14:textId="77777777" w:rsidR="004F2453" w:rsidRDefault="004F2453" w:rsidP="00654C01">
            <w:r>
              <w:t>No aplica</w:t>
            </w:r>
          </w:p>
        </w:tc>
      </w:tr>
      <w:tr w:rsidR="004F2453" w14:paraId="266969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D658D8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B3913" w14:textId="77777777" w:rsidR="004F2453" w:rsidRDefault="004F2453" w:rsidP="00654C01">
            <w:r>
              <w:t>No aplica</w:t>
            </w:r>
          </w:p>
        </w:tc>
      </w:tr>
      <w:tr w:rsidR="004F2453" w14:paraId="1AD8F6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F7331C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08CDF" w14:textId="77777777" w:rsidR="004F2453" w:rsidRDefault="004F2453" w:rsidP="00654C01">
            <w:r>
              <w:t>No aplica</w:t>
            </w:r>
          </w:p>
        </w:tc>
      </w:tr>
    </w:tbl>
    <w:p w14:paraId="1070463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966FB"/>
    <w:rsid w:val="002E01C0"/>
    <w:rsid w:val="0033705A"/>
    <w:rsid w:val="00385D67"/>
    <w:rsid w:val="003A7408"/>
    <w:rsid w:val="003F5E92"/>
    <w:rsid w:val="0045063D"/>
    <w:rsid w:val="004569F2"/>
    <w:rsid w:val="004F2453"/>
    <w:rsid w:val="00512B66"/>
    <w:rsid w:val="005862D8"/>
    <w:rsid w:val="00596BA0"/>
    <w:rsid w:val="005C249A"/>
    <w:rsid w:val="00602FA3"/>
    <w:rsid w:val="006163E7"/>
    <w:rsid w:val="006245C7"/>
    <w:rsid w:val="0063791E"/>
    <w:rsid w:val="00642606"/>
    <w:rsid w:val="00654C01"/>
    <w:rsid w:val="00682F3C"/>
    <w:rsid w:val="006B6D4B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8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65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56</cp:revision>
  <dcterms:created xsi:type="dcterms:W3CDTF">2010-06-09T23:50:00Z</dcterms:created>
  <dcterms:modified xsi:type="dcterms:W3CDTF">2010-06-15T01:24:00Z</dcterms:modified>
</cp:coreProperties>
</file>