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5694800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AFBF1B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6F433384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01C3E73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70D807A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00FDAB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3310388D" w14:textId="77777777" w:rsidR="00512B66" w:rsidRDefault="00461630">
            <w:r>
              <w:t>Crear Usuario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1056523E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5A9DBFE8" w14:textId="77777777" w:rsidR="00512B66" w:rsidRDefault="00461630">
            <w:r>
              <w:t>604</w:t>
            </w:r>
          </w:p>
        </w:tc>
      </w:tr>
      <w:tr w:rsidR="00DC19BB" w14:paraId="4AC49AB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A9E8AF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53504DC7" w14:textId="77777777" w:rsidR="00DC19BB" w:rsidRDefault="00461630">
            <w:r>
              <w:t>Usuario</w:t>
            </w:r>
          </w:p>
        </w:tc>
      </w:tr>
      <w:tr w:rsidR="008F3E09" w14:paraId="6AD04D4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704CF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646CFC5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59D793B" w14:textId="77777777" w:rsidR="008F3E09" w:rsidRDefault="004616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5409CE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577E118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4311380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9C6019E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C390EB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3F6A0A7" w14:textId="77777777" w:rsidR="008F3E09" w:rsidRDefault="004616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7FACE7D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72CFB2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19691DE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866BFF3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8DEA000" w14:textId="77777777" w:rsidR="008F3E09" w:rsidRDefault="004616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25D5176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479DD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017E2C14" w14:textId="77777777" w:rsidR="00C7061A" w:rsidRDefault="00461630">
            <w:r>
              <w:t>Usuario (U)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606DA3E0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6934B372" w14:textId="77777777" w:rsidR="00C7061A" w:rsidRDefault="0063791E">
            <w:r>
              <w:t>No aplica</w:t>
            </w:r>
          </w:p>
        </w:tc>
      </w:tr>
      <w:tr w:rsidR="00CD204D" w14:paraId="249C39B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EE741F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28E9B695" w14:textId="77777777" w:rsidR="00CD204D" w:rsidRDefault="00461630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290E4C92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5597D71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5F99B8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698F911" w14:textId="77777777" w:rsidR="00D842C6" w:rsidRPr="00596BA0" w:rsidRDefault="00461630" w:rsidP="00461630">
            <w:pPr>
              <w:tabs>
                <w:tab w:val="left" w:pos="1230"/>
              </w:tabs>
            </w:pPr>
            <w:r>
              <w:rPr>
                <w:rFonts w:ascii="Calibri" w:hAnsi="Calibri"/>
              </w:rPr>
              <w:t>Registrar la creación de un nuevo usuario con su nombre y contraseña correspondiente.</w:t>
            </w:r>
            <w:r>
              <w:tab/>
            </w:r>
          </w:p>
        </w:tc>
      </w:tr>
      <w:tr w:rsidR="00DC19BB" w14:paraId="2E0B582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2480DA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3C6FF4B3" w14:textId="77777777" w:rsidR="00DC19BB" w:rsidRDefault="00DC19BB"/>
        </w:tc>
      </w:tr>
      <w:tr w:rsidR="005C249A" w14:paraId="10DC3475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40F9C8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4BBB1093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6277A39A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22CC40BC" w14:textId="77777777" w:rsidR="003F5E92" w:rsidRDefault="00461630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registran los datos referidos a un nuevo usuario.</w:t>
            </w:r>
          </w:p>
        </w:tc>
      </w:tr>
      <w:tr w:rsidR="005C249A" w14:paraId="05FDFB10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1CE8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CC2D729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29C50282" w14:textId="63EAD3FA" w:rsidR="005C249A" w:rsidRDefault="00966CEF" w:rsidP="005C249A">
            <w:pPr>
              <w:pStyle w:val="Prrafodelista"/>
              <w:numPr>
                <w:ilvl w:val="0"/>
                <w:numId w:val="1"/>
              </w:numPr>
            </w:pPr>
            <w:r>
              <w:t>El U no confirma la creación del usuario</w:t>
            </w:r>
          </w:p>
        </w:tc>
      </w:tr>
      <w:tr w:rsidR="005C249A" w14:paraId="365428F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55360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C7D6B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35A9881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392CC" w14:textId="77777777" w:rsidR="005C249A" w:rsidRPr="008F3E09" w:rsidRDefault="0046163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CU comienza cuando el Usuario selecciona la opción Crear Usuario.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36F81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61630" w14:paraId="3F84055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5FD12" w14:textId="438C3FAB" w:rsidR="00461630" w:rsidRDefault="0046163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el nombre de usuario</w:t>
            </w:r>
            <w:r w:rsidR="00BB0599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A6FEA" w14:textId="77777777" w:rsidR="00461630" w:rsidRPr="00960403" w:rsidRDefault="0046163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61630" w14:paraId="532ABFF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E2104" w14:textId="77777777" w:rsidR="00461630" w:rsidRDefault="0046163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U ingresa el nombre de usuario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56FB1" w14:textId="77777777" w:rsidR="00461630" w:rsidRPr="00960403" w:rsidRDefault="0046163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61630" w14:paraId="077A9D1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2C7C9" w14:textId="77777777" w:rsidR="00461630" w:rsidRDefault="0046163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que el nombre de usuario sea válido y lo es.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74330" w14:textId="77777777" w:rsidR="00461630" w:rsidRDefault="0046163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nombre de usuario no es válido.</w:t>
            </w:r>
          </w:p>
          <w:p w14:paraId="392941C2" w14:textId="77777777" w:rsidR="00461630" w:rsidRDefault="00461630" w:rsidP="00461630">
            <w:pPr>
              <w:pStyle w:val="Prrafodelista"/>
              <w:numPr>
                <w:ilvl w:val="2"/>
                <w:numId w:val="3"/>
              </w:numPr>
            </w:pPr>
            <w:r>
              <w:t>El sistema solicita ingrese nuevamente el nombre de usuario.</w:t>
            </w:r>
          </w:p>
          <w:p w14:paraId="7ECC8797" w14:textId="77777777" w:rsidR="00461630" w:rsidRPr="00960403" w:rsidRDefault="00461630" w:rsidP="00461630">
            <w:pPr>
              <w:pStyle w:val="Prrafodelista"/>
              <w:numPr>
                <w:ilvl w:val="3"/>
                <w:numId w:val="3"/>
              </w:numPr>
            </w:pPr>
            <w:r>
              <w:t>El U ingresa nuevamente el nombre de usuario.</w:t>
            </w:r>
          </w:p>
        </w:tc>
      </w:tr>
      <w:tr w:rsidR="00461630" w14:paraId="3103113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A711" w14:textId="77777777" w:rsidR="00461630" w:rsidRDefault="0046163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ingrese la contraseña.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DDD64" w14:textId="77777777" w:rsidR="00461630" w:rsidRPr="00960403" w:rsidRDefault="0046163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61630" w14:paraId="0A9529B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8DE59" w14:textId="77777777" w:rsidR="00461630" w:rsidRDefault="0046163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U ingresa la contraseña.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D4FA" w14:textId="77777777" w:rsidR="00461630" w:rsidRPr="00960403" w:rsidRDefault="0046163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61630" w14:paraId="06B766B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932C" w14:textId="0061D099" w:rsidR="00461630" w:rsidRDefault="0046163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nuevamente la contraseña</w:t>
            </w:r>
            <w:r w:rsidR="00BB0599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0C738" w14:textId="77777777" w:rsidR="00461630" w:rsidRPr="00960403" w:rsidRDefault="0046163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61630" w14:paraId="338C843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5D3C" w14:textId="77777777" w:rsidR="00461630" w:rsidRDefault="0046163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U ingresa nuevamente la contraseña.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1B012" w14:textId="77777777" w:rsidR="00461630" w:rsidRPr="00960403" w:rsidRDefault="0046163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61630" w14:paraId="1EA4A7D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3955" w14:textId="77777777" w:rsidR="00461630" w:rsidRPr="00461630" w:rsidRDefault="00461630" w:rsidP="008F3E09">
            <w:pPr>
              <w:pStyle w:val="Prrafodelista"/>
              <w:numPr>
                <w:ilvl w:val="0"/>
                <w:numId w:val="3"/>
              </w:numPr>
              <w:ind w:hanging="198"/>
              <w:rPr>
                <w:lang w:val="es-ES_tradnl"/>
              </w:rPr>
            </w:pPr>
            <w:r w:rsidRPr="00461630">
              <w:rPr>
                <w:lang w:val="es-ES_tradnl"/>
              </w:rPr>
              <w:t>El sistema verifica que las contraseñas ingresadas sean iguales y los son.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6408D" w14:textId="77777777" w:rsidR="00461630" w:rsidRPr="00461630" w:rsidRDefault="0046163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  <w:rPr>
                <w:lang w:val="es-ES_tradnl"/>
              </w:rPr>
            </w:pPr>
            <w:r w:rsidRPr="00461630">
              <w:rPr>
                <w:lang w:val="es-ES_tradnl"/>
              </w:rPr>
              <w:t>Las contraseñas ingresadas no son iguales.</w:t>
            </w:r>
          </w:p>
          <w:p w14:paraId="035756CA" w14:textId="77777777" w:rsidR="00461630" w:rsidRDefault="00461630" w:rsidP="00461630">
            <w:pPr>
              <w:pStyle w:val="Prrafodelista"/>
              <w:numPr>
                <w:ilvl w:val="2"/>
                <w:numId w:val="3"/>
              </w:numPr>
              <w:rPr>
                <w:lang w:val="es-ES_tradnl"/>
              </w:rPr>
            </w:pPr>
            <w:r w:rsidRPr="00461630">
              <w:rPr>
                <w:lang w:val="es-ES_tradnl"/>
              </w:rPr>
              <w:t xml:space="preserve">El sistema solicita </w:t>
            </w:r>
            <w:r>
              <w:rPr>
                <w:lang w:val="es-ES_tradnl"/>
              </w:rPr>
              <w:t>ingrese nuevamente las contraseñas.</w:t>
            </w:r>
          </w:p>
          <w:p w14:paraId="48A936B5" w14:textId="77777777" w:rsidR="00461630" w:rsidRPr="00461630" w:rsidRDefault="00461630" w:rsidP="00461630">
            <w:pPr>
              <w:pStyle w:val="Prrafodelista"/>
              <w:numPr>
                <w:ilvl w:val="3"/>
                <w:numId w:val="3"/>
              </w:numPr>
              <w:rPr>
                <w:lang w:val="es-ES_tradnl"/>
              </w:rPr>
            </w:pPr>
            <w:r>
              <w:rPr>
                <w:lang w:val="es-ES_tradnl"/>
              </w:rPr>
              <w:t>El U ingresa las contraseñas nuevamente.</w:t>
            </w:r>
          </w:p>
        </w:tc>
      </w:tr>
      <w:tr w:rsidR="00BB0599" w14:paraId="46EEEE9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0A55A" w14:textId="027E7FFD" w:rsidR="00BB0599" w:rsidRPr="00461630" w:rsidRDefault="00BB0599" w:rsidP="00BB0599">
            <w:pPr>
              <w:pStyle w:val="Prrafodelista"/>
              <w:numPr>
                <w:ilvl w:val="0"/>
                <w:numId w:val="3"/>
              </w:numPr>
              <w:ind w:hanging="198"/>
              <w:rPr>
                <w:lang w:val="es-ES_tradnl"/>
              </w:rPr>
            </w:pPr>
            <w:r>
              <w:t>El sistema busca y muestra los roles disponibles.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45433" w14:textId="77777777" w:rsidR="00BB0599" w:rsidRPr="00461630" w:rsidRDefault="00BB059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  <w:rPr>
                <w:lang w:val="es-ES_tradnl"/>
              </w:rPr>
            </w:pPr>
          </w:p>
        </w:tc>
      </w:tr>
      <w:tr w:rsidR="00BB0599" w14:paraId="4BCDB65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8D8F1" w14:textId="17FE099F" w:rsidR="00BB0599" w:rsidRDefault="00BB0599" w:rsidP="00BB059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selecciones el rol para el usuario.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7881E" w14:textId="77777777" w:rsidR="00BB0599" w:rsidRPr="00461630" w:rsidRDefault="00BB059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  <w:rPr>
                <w:lang w:val="es-ES_tradnl"/>
              </w:rPr>
            </w:pPr>
          </w:p>
        </w:tc>
      </w:tr>
      <w:tr w:rsidR="00BB0599" w14:paraId="493B96E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67AA7" w14:textId="07C3DF7F" w:rsidR="00BB0599" w:rsidRDefault="00BB0599" w:rsidP="00BB059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U selecciona un rol.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C0D6B" w14:textId="77777777" w:rsidR="00BB0599" w:rsidRPr="00461630" w:rsidRDefault="00BB059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  <w:rPr>
                <w:lang w:val="es-ES_tradnl"/>
              </w:rPr>
            </w:pPr>
          </w:p>
        </w:tc>
      </w:tr>
      <w:tr w:rsidR="00D648E0" w14:paraId="0287E65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33835" w14:textId="6ABBE1A8" w:rsidR="00D648E0" w:rsidRPr="00461630" w:rsidRDefault="00D648E0" w:rsidP="008F3E09">
            <w:pPr>
              <w:pStyle w:val="Prrafodelista"/>
              <w:numPr>
                <w:ilvl w:val="0"/>
                <w:numId w:val="3"/>
              </w:numPr>
              <w:ind w:hanging="198"/>
              <w:rPr>
                <w:lang w:val="es-ES_tradnl"/>
              </w:rPr>
            </w:pPr>
            <w:r>
              <w:t>El sistema solicita seleccione la pregunta secreta.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032C1" w14:textId="77777777" w:rsidR="00D648E0" w:rsidRPr="00461630" w:rsidRDefault="00D648E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  <w:rPr>
                <w:lang w:val="es-ES_tradnl"/>
              </w:rPr>
            </w:pPr>
          </w:p>
        </w:tc>
      </w:tr>
      <w:tr w:rsidR="00D648E0" w14:paraId="68A1EA8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1B97" w14:textId="26AE3EA4" w:rsidR="00D648E0" w:rsidRDefault="00D648E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U selecciona la pregunta secreta.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5815" w14:textId="77777777" w:rsidR="00D648E0" w:rsidRPr="00461630" w:rsidRDefault="00D648E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  <w:rPr>
                <w:lang w:val="es-ES_tradnl"/>
              </w:rPr>
            </w:pPr>
          </w:p>
        </w:tc>
      </w:tr>
      <w:tr w:rsidR="00D648E0" w14:paraId="7EA55BD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D83F" w14:textId="0F094458" w:rsidR="00D648E0" w:rsidRDefault="00D648E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U ingresa la respuesta a la pregunta secreta.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FA68E" w14:textId="77777777" w:rsidR="00D648E0" w:rsidRPr="00461630" w:rsidRDefault="00D648E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  <w:rPr>
                <w:lang w:val="es-ES_tradnl"/>
              </w:rPr>
            </w:pPr>
          </w:p>
        </w:tc>
      </w:tr>
      <w:tr w:rsidR="00461630" w14:paraId="63CAED9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37D4" w14:textId="767364E7" w:rsidR="00461630" w:rsidRDefault="0046163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solicita se confirme la registración del nuevo usuario</w:t>
            </w:r>
            <w:r w:rsidR="00BB0599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28D7D" w14:textId="77777777" w:rsidR="00461630" w:rsidRPr="00960403" w:rsidRDefault="0046163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61630" w14:paraId="6FCE696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8C8EF" w14:textId="481564C0" w:rsidR="00461630" w:rsidRDefault="00461630" w:rsidP="0083645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U confirma la </w:t>
            </w:r>
            <w:r w:rsidR="0083645F">
              <w:t>creación</w:t>
            </w:r>
            <w:r>
              <w:t xml:space="preserve"> del usuario.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1834B" w14:textId="6BF9BE1F" w:rsidR="00461630" w:rsidRDefault="0046163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U no confirma la </w:t>
            </w:r>
            <w:r w:rsidR="0083645F">
              <w:t>creación</w:t>
            </w:r>
            <w:r>
              <w:t xml:space="preserve"> del usuario.</w:t>
            </w:r>
          </w:p>
          <w:p w14:paraId="66B5BD6B" w14:textId="77777777" w:rsidR="00461630" w:rsidRDefault="0083645F" w:rsidP="00461630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14:paraId="09E6A180" w14:textId="43F2DBB8" w:rsidR="0083645F" w:rsidRPr="00960403" w:rsidRDefault="0083645F" w:rsidP="00461630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  <w:r w:rsidR="00BB0599">
              <w:t>.</w:t>
            </w:r>
            <w:bookmarkStart w:id="1" w:name="_GoBack"/>
            <w:bookmarkEnd w:id="1"/>
          </w:p>
        </w:tc>
      </w:tr>
      <w:tr w:rsidR="00966CEF" w14:paraId="15B2E89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BF796" w14:textId="28F44390" w:rsidR="00966CEF" w:rsidRDefault="00966CEF" w:rsidP="00D648E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</w:t>
            </w:r>
            <w:r w:rsidR="00D648E0">
              <w:t xml:space="preserve"> registra el nuevo usuario con los siguientes datos: nombre de usuario, contraseña, pregunta secreta y respuesta de pregunta secreta.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5F8B3" w14:textId="77777777" w:rsidR="00966CEF" w:rsidRDefault="00966CE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3645F" w14:paraId="6EF6FEF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3402F" w14:textId="149FD19A" w:rsidR="0083645F" w:rsidRDefault="0083645F" w:rsidP="0083645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2201F" w14:textId="77777777" w:rsidR="0083645F" w:rsidRDefault="0083645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09E8D28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ADFC84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BD300B" w14:textId="77777777" w:rsidR="00654C01" w:rsidRPr="00960403" w:rsidRDefault="00654C01" w:rsidP="00654C01">
            <w:r>
              <w:t>No aplica</w:t>
            </w:r>
          </w:p>
        </w:tc>
      </w:tr>
      <w:tr w:rsidR="00654C01" w14:paraId="2EEC9B8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3E1C8FB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E81EA6" w14:textId="77777777" w:rsidR="00654C01" w:rsidRDefault="00654C01" w:rsidP="00654C01">
            <w:r>
              <w:t>No aplica</w:t>
            </w:r>
          </w:p>
        </w:tc>
      </w:tr>
      <w:tr w:rsidR="00654C01" w14:paraId="0BECD7C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16452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66F5B4" w14:textId="77777777" w:rsidR="00654C01" w:rsidRDefault="00067369" w:rsidP="00654C01">
            <w:r>
              <w:t>No aplica</w:t>
            </w:r>
          </w:p>
        </w:tc>
      </w:tr>
      <w:tr w:rsidR="00654C01" w14:paraId="633F324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1DC70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692F0F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21D9F94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78DA36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580C3A" w14:textId="77777777" w:rsidR="00654C01" w:rsidRDefault="00067369" w:rsidP="00654C01">
            <w:r>
              <w:t>No aplica</w:t>
            </w:r>
          </w:p>
        </w:tc>
      </w:tr>
      <w:tr w:rsidR="00654C01" w14:paraId="21E887D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3C8AA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9F3608" w14:textId="77777777" w:rsidR="00654C01" w:rsidRDefault="00067369" w:rsidP="00654C01">
            <w:r>
              <w:t>No aplica</w:t>
            </w:r>
          </w:p>
        </w:tc>
      </w:tr>
      <w:tr w:rsidR="00654C01" w14:paraId="73A0CAE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AFAF5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E5DECB" w14:textId="77777777" w:rsidR="00654C01" w:rsidRDefault="00067369" w:rsidP="00654C01">
            <w:r>
              <w:t>No aplica</w:t>
            </w:r>
          </w:p>
        </w:tc>
      </w:tr>
    </w:tbl>
    <w:p w14:paraId="7A95638C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BB80CEF0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  <w:lang w:val="es-ES_tradnl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  <w:sz w:val="20"/>
        <w:szCs w:val="20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630"/>
    <w:rsid w:val="00067369"/>
    <w:rsid w:val="00074C24"/>
    <w:rsid w:val="00217701"/>
    <w:rsid w:val="0022740A"/>
    <w:rsid w:val="003F5E92"/>
    <w:rsid w:val="00461630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33C3C"/>
    <w:rsid w:val="0083645F"/>
    <w:rsid w:val="00847BFF"/>
    <w:rsid w:val="008B4D33"/>
    <w:rsid w:val="008E5DFD"/>
    <w:rsid w:val="008F3E09"/>
    <w:rsid w:val="00960403"/>
    <w:rsid w:val="00966CEF"/>
    <w:rsid w:val="009F44F1"/>
    <w:rsid w:val="009F72B1"/>
    <w:rsid w:val="00A27474"/>
    <w:rsid w:val="00A5198D"/>
    <w:rsid w:val="00BB0599"/>
    <w:rsid w:val="00C32797"/>
    <w:rsid w:val="00C7061A"/>
    <w:rsid w:val="00C74D24"/>
    <w:rsid w:val="00CD204D"/>
    <w:rsid w:val="00D648E0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E2C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18</TotalTime>
  <Pages>2</Pages>
  <Words>370</Words>
  <Characters>2040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antopiscio</cp:lastModifiedBy>
  <cp:revision>5</cp:revision>
  <dcterms:created xsi:type="dcterms:W3CDTF">2010-05-30T20:40:00Z</dcterms:created>
  <dcterms:modified xsi:type="dcterms:W3CDTF">2010-05-30T21:24:00Z</dcterms:modified>
</cp:coreProperties>
</file>