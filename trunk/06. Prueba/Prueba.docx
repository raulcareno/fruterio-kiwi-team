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01447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76"/>
          <w:szCs w:val="72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2A7CF0" w14:paraId="2CCE1DF7" w14:textId="77777777" w:rsidTr="00740C3F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B9CDE5" w:themeFill="accent1" w:themeFillTint="66"/>
              </w:tcPr>
              <w:p w14:paraId="0E7E68F7" w14:textId="77777777" w:rsidR="002A7CF0" w:rsidRDefault="002A7CF0" w:rsidP="00740C3F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ño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0-01-01T00:00:00Z">
                  <w:dateFormat w:val="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B9CDE5" w:themeFill="accent1" w:themeFillTint="66"/>
                    <w:vAlign w:val="bottom"/>
                  </w:tcPr>
                  <w:p w14:paraId="228D965C" w14:textId="22E730D4" w:rsidR="002A7CF0" w:rsidRDefault="002A7CF0" w:rsidP="002A7CF0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2010</w:t>
                    </w:r>
                  </w:p>
                </w:tc>
              </w:sdtContent>
            </w:sdt>
          </w:tr>
          <w:tr w:rsidR="002A7CF0" w14:paraId="123D4709" w14:textId="77777777" w:rsidTr="00740C3F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14:paraId="7A605EB3" w14:textId="77777777" w:rsidR="002A7CF0" w:rsidRDefault="002A7CF0" w:rsidP="00740C3F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14:paraId="5E1DEE4A" w14:textId="77777777" w:rsidR="002A7CF0" w:rsidRDefault="002A7CF0" w:rsidP="00740C3F">
                <w:pPr>
                  <w:pStyle w:val="Sinespaciado"/>
                  <w:rPr>
                    <w:color w:val="77933C" w:themeColor="accent3" w:themeShade="BF"/>
                  </w:rPr>
                </w:pPr>
              </w:p>
              <w:p w14:paraId="3D4B7110" w14:textId="77777777" w:rsidR="002A7CF0" w:rsidRDefault="002A7CF0" w:rsidP="00740C3F">
                <w:pPr>
                  <w:pStyle w:val="Sinespaciado"/>
                  <w:rPr>
                    <w:color w:val="77933C" w:themeColor="accent3" w:themeShade="BF"/>
                  </w:rPr>
                </w:pPr>
              </w:p>
            </w:tc>
          </w:tr>
        </w:tbl>
        <w:sdt>
          <w:sdtPr>
            <w:rPr>
              <w:sz w:val="36"/>
              <w:szCs w:val="36"/>
            </w:rPr>
            <w:alias w:val="Organización"/>
            <w:id w:val="15676123"/>
            <w:showingPlcHdr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14:paraId="53DADE0A" w14:textId="77777777" w:rsidR="002A7CF0" w:rsidRPr="0029046A" w:rsidRDefault="002A7CF0" w:rsidP="002A7CF0">
              <w:pPr>
                <w:pStyle w:val="Sinespaciado"/>
                <w:jc w:val="center"/>
                <w:rPr>
                  <w:color w:val="77933C" w:themeColor="accent3" w:themeShade="BF"/>
                  <w:sz w:val="48"/>
                  <w:szCs w:val="48"/>
                </w:rPr>
              </w:pPr>
              <w:r>
                <w:rPr>
                  <w:sz w:val="36"/>
                  <w:szCs w:val="36"/>
                </w:rPr>
                <w:t xml:space="preserve">     </w:t>
              </w:r>
            </w:p>
          </w:sdtContent>
        </w:sdt>
        <w:p w14:paraId="0E850133" w14:textId="77777777" w:rsidR="002A7CF0" w:rsidRDefault="002A7CF0" w:rsidP="002A7CF0"/>
        <w:p w14:paraId="1F8BB3A8" w14:textId="77777777" w:rsidR="002A7CF0" w:rsidRPr="004F3145" w:rsidRDefault="002A7CF0" w:rsidP="002A7CF0">
          <w:pPr>
            <w:jc w:val="center"/>
            <w:rPr>
              <w:sz w:val="32"/>
              <w:szCs w:val="32"/>
            </w:rPr>
          </w:pPr>
          <w:r w:rsidRPr="004F3145">
            <w:rPr>
              <w:sz w:val="32"/>
              <w:szCs w:val="32"/>
            </w:rPr>
            <w:t>Ingeniería en Sistemas de Información</w:t>
          </w:r>
        </w:p>
        <w:p w14:paraId="4D77FB5D" w14:textId="77777777" w:rsidR="002A7CF0" w:rsidRDefault="002A7CF0" w:rsidP="002A7CF0"/>
        <w:p w14:paraId="0EF2F5A1" w14:textId="77777777" w:rsidR="002A7CF0" w:rsidRDefault="002A7CF0" w:rsidP="002A7CF0">
          <w:pPr>
            <w:ind w:firstLine="360"/>
            <w:rPr>
              <w:rFonts w:asciiTheme="majorHAnsi" w:eastAsiaTheme="majorEastAsia" w:hAnsiTheme="majorHAnsi" w:cstheme="majorBidi"/>
              <w:sz w:val="76"/>
              <w:szCs w:val="72"/>
            </w:rPr>
          </w:pPr>
        </w:p>
        <w:tbl>
          <w:tblPr>
            <w:tblpPr w:leftFromText="187" w:rightFromText="187" w:vertAnchor="page" w:horzAnchor="margin" w:tblpY="4816"/>
            <w:tblW w:w="5233" w:type="pct"/>
            <w:tblLook w:val="04A0" w:firstRow="1" w:lastRow="0" w:firstColumn="1" w:lastColumn="0" w:noHBand="0" w:noVBand="1"/>
          </w:tblPr>
          <w:tblGrid>
            <w:gridCol w:w="9476"/>
          </w:tblGrid>
          <w:tr w:rsidR="002A7CF0" w14:paraId="588756DF" w14:textId="77777777" w:rsidTr="00740C3F">
            <w:trPr>
              <w:trHeight w:val="1165"/>
            </w:trPr>
            <w:tc>
              <w:tcPr>
                <w:tcW w:w="0" w:type="auto"/>
              </w:tcPr>
              <w:p w14:paraId="19C5E8F9" w14:textId="1E7530C7" w:rsidR="002A7CF0" w:rsidRDefault="002A7CF0" w:rsidP="002A7CF0">
                <w:pPr>
                  <w:pStyle w:val="Sinespaciado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4F3145">
                  <w:rPr>
                    <w:b/>
                    <w:bCs/>
                    <w:caps/>
                    <w:color w:val="77933C" w:themeColor="accent3" w:themeShade="BF"/>
                    <w:sz w:val="90"/>
                    <w:szCs w:val="90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86"/>
                      <w:szCs w:val="86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>
                      <w:rPr>
                        <w:b/>
                        <w:bCs/>
                        <w:caps/>
                        <w:sz w:val="86"/>
                        <w:szCs w:val="86"/>
                      </w:rPr>
                      <w:t>Proyecto Final</w:t>
                    </w:r>
                  </w:sdtContent>
                </w:sdt>
                <w:r w:rsidRPr="004F3145">
                  <w:rPr>
                    <w:b/>
                    <w:bCs/>
                    <w:caps/>
                    <w:color w:val="77933C" w:themeColor="accent3" w:themeShade="BF"/>
                    <w:sz w:val="90"/>
                    <w:szCs w:val="90"/>
                  </w:rPr>
                  <w:t>]</w:t>
                </w:r>
              </w:p>
            </w:tc>
          </w:tr>
          <w:tr w:rsidR="002A7CF0" w14:paraId="7198028F" w14:textId="77777777" w:rsidTr="00740C3F">
            <w:trPr>
              <w:trHeight w:val="922"/>
            </w:trPr>
            <w:sdt>
              <w:sdtPr>
                <w:rPr>
                  <w:color w:val="808080" w:themeColor="background1" w:themeShade="7F"/>
                  <w:sz w:val="56"/>
                  <w:szCs w:val="56"/>
                </w:rPr>
                <w:alias w:val="Abstracto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14:paraId="5B1C8E9D" w14:textId="0E9F7C4E" w:rsidR="002A7CF0" w:rsidRDefault="002A7CF0" w:rsidP="002A7CF0">
                    <w:pPr>
                      <w:pStyle w:val="Sinespaciado"/>
                      <w:rPr>
                        <w:color w:val="808080" w:themeColor="background1" w:themeShade="7F"/>
                      </w:rPr>
                    </w:pPr>
                    <w:r>
                      <w:rPr>
                        <w:color w:val="808080" w:themeColor="background1" w:themeShade="7F"/>
                        <w:sz w:val="56"/>
                        <w:szCs w:val="56"/>
                      </w:rPr>
                      <w:t>Flujo de Trabajo de Requerimientos</w:t>
                    </w:r>
                  </w:p>
                </w:tc>
              </w:sdtContent>
            </w:sdt>
          </w:tr>
        </w:tbl>
        <w:p w14:paraId="4424EDAF" w14:textId="77777777" w:rsidR="002A7CF0" w:rsidRDefault="002A7CF0" w:rsidP="002A7CF0">
          <w:pPr>
            <w:pStyle w:val="Sinespaciado"/>
            <w:rPr>
              <w:color w:val="77933C" w:themeColor="accent3" w:themeShade="BF"/>
            </w:rPr>
          </w:pPr>
        </w:p>
        <w:p w14:paraId="57BF1915" w14:textId="77777777" w:rsidR="002A7CF0" w:rsidRDefault="002A7CF0" w:rsidP="002A7CF0">
          <w:pPr>
            <w:pStyle w:val="Sinespaciado"/>
            <w:rPr>
              <w:sz w:val="28"/>
              <w:szCs w:val="28"/>
            </w:rPr>
          </w:pPr>
        </w:p>
        <w:p w14:paraId="5932118B" w14:textId="77777777" w:rsidR="002A7CF0" w:rsidRDefault="002A7CF0" w:rsidP="002A7CF0">
          <w:pPr>
            <w:pStyle w:val="Sinespaciado"/>
            <w:rPr>
              <w:sz w:val="28"/>
              <w:szCs w:val="28"/>
            </w:rPr>
          </w:pPr>
        </w:p>
        <w:p w14:paraId="70D7F64F" w14:textId="77777777" w:rsidR="002A7CF0" w:rsidRDefault="002A7CF0" w:rsidP="002A7CF0">
          <w:pPr>
            <w:pStyle w:val="Sinespaciado"/>
          </w:pPr>
          <w:r w:rsidRPr="005B38A1">
            <w:rPr>
              <w:b/>
            </w:rPr>
            <w:t>Empresa</w:t>
          </w:r>
          <w:r>
            <w:t>: “</w:t>
          </w:r>
          <w:proofErr w:type="spellStart"/>
          <w:r>
            <w:t>Eben-Ezer</w:t>
          </w:r>
          <w:proofErr w:type="spellEnd"/>
          <w:r>
            <w:t>”</w:t>
          </w:r>
        </w:p>
        <w:p w14:paraId="2811155C" w14:textId="77777777" w:rsidR="002A7CF0" w:rsidRDefault="002A7CF0" w:rsidP="002A7CF0">
          <w:pPr>
            <w:pStyle w:val="Sinespaciado"/>
          </w:pPr>
          <w:r w:rsidRPr="005B38A1">
            <w:rPr>
              <w:b/>
            </w:rPr>
            <w:t>Sistema de Información</w:t>
          </w:r>
          <w:r>
            <w:t>: “SEEE”</w:t>
          </w:r>
          <w:bookmarkStart w:id="0" w:name="_GoBack"/>
          <w:bookmarkEnd w:id="0"/>
        </w:p>
        <w:p w14:paraId="326D2A0A" w14:textId="77777777" w:rsidR="002A7CF0" w:rsidRDefault="002A7CF0" w:rsidP="002A7CF0">
          <w:pPr>
            <w:pStyle w:val="Sinespaciado"/>
          </w:pPr>
          <w:r w:rsidRPr="005B38A1">
            <w:rPr>
              <w:b/>
            </w:rPr>
            <w:t>Metodología</w:t>
          </w:r>
          <w:r>
            <w:t>: Proceso Unificado de Desarrollo de Software</w:t>
          </w:r>
        </w:p>
        <w:p w14:paraId="20F27D47" w14:textId="77777777" w:rsidR="002A7CF0" w:rsidRDefault="002A7CF0" w:rsidP="002A7CF0">
          <w:pPr>
            <w:pStyle w:val="Sinespaciado"/>
          </w:pPr>
        </w:p>
        <w:tbl>
          <w:tblPr>
            <w:tblStyle w:val="Tablaconcuadrcula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669"/>
          </w:tblGrid>
          <w:tr w:rsidR="002A7CF0" w:rsidRPr="00E1422C" w14:paraId="148741F2" w14:textId="77777777" w:rsidTr="00740C3F">
            <w:trPr>
              <w:trHeight w:val="80"/>
            </w:trPr>
            <w:tc>
              <w:tcPr>
                <w:tcW w:w="3669" w:type="dxa"/>
              </w:tcPr>
              <w:p w14:paraId="11BCD6C0" w14:textId="77777777" w:rsidR="002A7CF0" w:rsidRPr="00E1422C" w:rsidRDefault="002A7CF0" w:rsidP="00740C3F">
                <w:pPr>
                  <w:rPr>
                    <w:b/>
                  </w:rPr>
                </w:pPr>
                <w:r w:rsidRPr="00E1422C">
                  <w:rPr>
                    <w:b/>
                  </w:rPr>
                  <w:t>Profesores</w:t>
                </w:r>
              </w:p>
            </w:tc>
          </w:tr>
          <w:tr w:rsidR="002A7CF0" w:rsidRPr="00E1422C" w14:paraId="375FE1C7" w14:textId="77777777" w:rsidTr="00740C3F">
            <w:trPr>
              <w:trHeight w:val="238"/>
            </w:trPr>
            <w:tc>
              <w:tcPr>
                <w:tcW w:w="3669" w:type="dxa"/>
              </w:tcPr>
              <w:p w14:paraId="23F98B40" w14:textId="5FE3FE22" w:rsidR="002A7CF0" w:rsidRPr="00E1422C" w:rsidRDefault="00DC3146" w:rsidP="00740C3F">
                <w:r>
                  <w:t xml:space="preserve">Ing. </w:t>
                </w:r>
                <w:r w:rsidR="002A7CF0">
                  <w:t>Ortiz, Marí</w:t>
                </w:r>
                <w:r>
                  <w:t xml:space="preserve">a Cecilia </w:t>
                </w:r>
              </w:p>
            </w:tc>
          </w:tr>
          <w:tr w:rsidR="002A7CF0" w:rsidRPr="00DC3146" w14:paraId="720908D0" w14:textId="77777777" w:rsidTr="00740C3F">
            <w:tc>
              <w:tcPr>
                <w:tcW w:w="3669" w:type="dxa"/>
              </w:tcPr>
              <w:p w14:paraId="74656CBA" w14:textId="5FD25083" w:rsidR="002A7CF0" w:rsidRPr="00DC3146" w:rsidRDefault="00DC3146" w:rsidP="00740C3F">
                <w:pPr>
                  <w:rPr>
                    <w:lang w:val="en-US"/>
                  </w:rPr>
                </w:pPr>
                <w:proofErr w:type="spellStart"/>
                <w:r w:rsidRPr="00DC3146">
                  <w:rPr>
                    <w:lang w:val="en-US"/>
                  </w:rPr>
                  <w:t>Ing</w:t>
                </w:r>
                <w:proofErr w:type="spellEnd"/>
                <w:r w:rsidRPr="00DC3146">
                  <w:rPr>
                    <w:lang w:val="en-US"/>
                  </w:rPr>
                  <w:t xml:space="preserve">. </w:t>
                </w:r>
                <w:proofErr w:type="spellStart"/>
                <w:r w:rsidR="004938A2" w:rsidRPr="00DC3146">
                  <w:rPr>
                    <w:lang w:val="en-US"/>
                  </w:rPr>
                  <w:t>Savi</w:t>
                </w:r>
                <w:proofErr w:type="spellEnd"/>
                <w:r w:rsidR="004938A2" w:rsidRPr="00DC3146">
                  <w:rPr>
                    <w:lang w:val="en-US"/>
                  </w:rPr>
                  <w:t xml:space="preserve">, Cecilia Andrea  </w:t>
                </w:r>
              </w:p>
            </w:tc>
          </w:tr>
        </w:tbl>
        <w:p w14:paraId="5FA40D52" w14:textId="77777777" w:rsidR="002A7CF0" w:rsidRPr="00DC3146" w:rsidRDefault="002A7CF0" w:rsidP="002A7CF0">
          <w:pPr>
            <w:rPr>
              <w:rFonts w:asciiTheme="majorHAnsi" w:eastAsiaTheme="majorEastAsia" w:hAnsiTheme="majorHAnsi" w:cstheme="majorBidi"/>
              <w:lang w:val="en-US"/>
            </w:rPr>
          </w:pPr>
        </w:p>
        <w:p w14:paraId="339FE313" w14:textId="77777777" w:rsidR="002A7CF0" w:rsidRPr="004F3145" w:rsidRDefault="002A7CF0" w:rsidP="002A7CF0">
          <w:pPr>
            <w:rPr>
              <w:rFonts w:asciiTheme="majorHAnsi" w:eastAsiaTheme="majorEastAsia" w:hAnsiTheme="majorHAnsi" w:cstheme="majorBidi"/>
            </w:rPr>
          </w:pPr>
          <w:r w:rsidRPr="004F3145">
            <w:rPr>
              <w:rFonts w:eastAsiaTheme="majorEastAsia" w:cstheme="majorBidi"/>
              <w:b/>
            </w:rPr>
            <w:t>Curso</w:t>
          </w:r>
          <w:r w:rsidRPr="004F3145">
            <w:rPr>
              <w:rFonts w:eastAsiaTheme="majorEastAsia" w:cstheme="majorBidi"/>
            </w:rPr>
            <w:t>: 5k1</w:t>
          </w:r>
        </w:p>
      </w:sdtContent>
    </w:sdt>
    <w:tbl>
      <w:tblPr>
        <w:tblStyle w:val="Tablaconcuadrcula"/>
        <w:tblpPr w:leftFromText="141" w:rightFromText="141" w:vertAnchor="page" w:horzAnchor="page" w:tblpX="6058" w:tblpY="13126"/>
        <w:tblOverlap w:val="never"/>
        <w:tblW w:w="4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1244"/>
      </w:tblGrid>
      <w:tr w:rsidR="002A7CF0" w:rsidRPr="00E1422C" w14:paraId="310236E2" w14:textId="77777777" w:rsidTr="00740C3F">
        <w:tc>
          <w:tcPr>
            <w:tcW w:w="4505" w:type="dxa"/>
            <w:gridSpan w:val="2"/>
          </w:tcPr>
          <w:p w14:paraId="17D7130A" w14:textId="77777777" w:rsidR="002A7CF0" w:rsidRPr="00E1422C" w:rsidRDefault="002A7CF0" w:rsidP="00740C3F">
            <w:pPr>
              <w:rPr>
                <w:b/>
              </w:rPr>
            </w:pPr>
            <w:r w:rsidRPr="00E1422C">
              <w:rPr>
                <w:b/>
              </w:rPr>
              <w:t>Grupo Nº 2</w:t>
            </w:r>
          </w:p>
        </w:tc>
      </w:tr>
      <w:tr w:rsidR="002A7CF0" w:rsidRPr="00E1422C" w14:paraId="4E448EDF" w14:textId="77777777" w:rsidTr="00740C3F">
        <w:tc>
          <w:tcPr>
            <w:tcW w:w="4505" w:type="dxa"/>
            <w:gridSpan w:val="2"/>
          </w:tcPr>
          <w:p w14:paraId="3D00442F" w14:textId="77777777" w:rsidR="002A7CF0" w:rsidRPr="00E1422C" w:rsidRDefault="002A7CF0" w:rsidP="00740C3F">
            <w:pPr>
              <w:rPr>
                <w:b/>
              </w:rPr>
            </w:pPr>
            <w:r w:rsidRPr="00E1422C">
              <w:rPr>
                <w:b/>
              </w:rPr>
              <w:t>Integrantes</w:t>
            </w:r>
          </w:p>
        </w:tc>
      </w:tr>
      <w:tr w:rsidR="002A7CF0" w:rsidRPr="00E1422C" w14:paraId="3BE70D00" w14:textId="77777777" w:rsidTr="00740C3F">
        <w:tc>
          <w:tcPr>
            <w:tcW w:w="3261" w:type="dxa"/>
          </w:tcPr>
          <w:p w14:paraId="3729EC03" w14:textId="77777777" w:rsidR="002A7CF0" w:rsidRPr="00E1422C" w:rsidRDefault="002A7CF0" w:rsidP="00740C3F">
            <w:r w:rsidRPr="00E1422C">
              <w:t>AGÜERO, Santiago Alejandro</w:t>
            </w:r>
          </w:p>
        </w:tc>
        <w:tc>
          <w:tcPr>
            <w:tcW w:w="1244" w:type="dxa"/>
          </w:tcPr>
          <w:p w14:paraId="5E4FF140" w14:textId="77777777" w:rsidR="002A7CF0" w:rsidRPr="00E1422C" w:rsidRDefault="002A7CF0" w:rsidP="00740C3F">
            <w:r w:rsidRPr="00E1422C">
              <w:t>51800</w:t>
            </w:r>
          </w:p>
        </w:tc>
      </w:tr>
      <w:tr w:rsidR="002A7CF0" w:rsidRPr="00E1422C" w14:paraId="09798267" w14:textId="77777777" w:rsidTr="00740C3F">
        <w:tc>
          <w:tcPr>
            <w:tcW w:w="3261" w:type="dxa"/>
          </w:tcPr>
          <w:p w14:paraId="29EA904B" w14:textId="77777777" w:rsidR="002A7CF0" w:rsidRPr="00E1422C" w:rsidRDefault="002A7CF0" w:rsidP="00740C3F">
            <w:r w:rsidRPr="00E1422C">
              <w:t>NAFRIA, Federico</w:t>
            </w:r>
          </w:p>
        </w:tc>
        <w:tc>
          <w:tcPr>
            <w:tcW w:w="1244" w:type="dxa"/>
          </w:tcPr>
          <w:p w14:paraId="26AE582D" w14:textId="77777777" w:rsidR="002A7CF0" w:rsidRPr="00E1422C" w:rsidRDefault="002A7CF0" w:rsidP="00740C3F">
            <w:r w:rsidRPr="00E1422C">
              <w:t>51828</w:t>
            </w:r>
          </w:p>
        </w:tc>
      </w:tr>
      <w:tr w:rsidR="002A7CF0" w:rsidRPr="00E1422C" w14:paraId="36E8E73B" w14:textId="77777777" w:rsidTr="00740C3F">
        <w:tc>
          <w:tcPr>
            <w:tcW w:w="3261" w:type="dxa"/>
          </w:tcPr>
          <w:p w14:paraId="158C6AE9" w14:textId="77777777" w:rsidR="002A7CF0" w:rsidRPr="00E1422C" w:rsidRDefault="002A7CF0" w:rsidP="00740C3F">
            <w:r w:rsidRPr="00E1422C">
              <w:t>PISCIOLARI, Antonela</w:t>
            </w:r>
          </w:p>
        </w:tc>
        <w:tc>
          <w:tcPr>
            <w:tcW w:w="1244" w:type="dxa"/>
          </w:tcPr>
          <w:p w14:paraId="46EE16AE" w14:textId="77777777" w:rsidR="002A7CF0" w:rsidRPr="00E1422C" w:rsidRDefault="002A7CF0" w:rsidP="00740C3F">
            <w:r w:rsidRPr="00E1422C">
              <w:t>51543</w:t>
            </w:r>
          </w:p>
        </w:tc>
      </w:tr>
      <w:tr w:rsidR="002A7CF0" w:rsidRPr="00E1422C" w14:paraId="0FDF0084" w14:textId="77777777" w:rsidTr="00740C3F">
        <w:tc>
          <w:tcPr>
            <w:tcW w:w="3261" w:type="dxa"/>
          </w:tcPr>
          <w:p w14:paraId="1FFB89FE" w14:textId="77777777" w:rsidR="002A7CF0" w:rsidRPr="00E1422C" w:rsidRDefault="002A7CF0" w:rsidP="00740C3F">
            <w:r w:rsidRPr="00E1422C">
              <w:t>QUIROGA, Gastón Mauricio</w:t>
            </w:r>
          </w:p>
        </w:tc>
        <w:tc>
          <w:tcPr>
            <w:tcW w:w="1244" w:type="dxa"/>
          </w:tcPr>
          <w:p w14:paraId="0FE99AA9" w14:textId="77777777" w:rsidR="002A7CF0" w:rsidRPr="00E1422C" w:rsidRDefault="002A7CF0" w:rsidP="00740C3F">
            <w:r w:rsidRPr="00E1422C">
              <w:t>51969</w:t>
            </w:r>
          </w:p>
        </w:tc>
      </w:tr>
      <w:tr w:rsidR="002A7CF0" w:rsidRPr="00E1422C" w14:paraId="3C2B44B7" w14:textId="77777777" w:rsidTr="00740C3F">
        <w:tc>
          <w:tcPr>
            <w:tcW w:w="3261" w:type="dxa"/>
          </w:tcPr>
          <w:p w14:paraId="7923877D" w14:textId="77777777" w:rsidR="002A7CF0" w:rsidRPr="00E1422C" w:rsidRDefault="002A7CF0" w:rsidP="00740C3F">
            <w:r w:rsidRPr="00E1422C">
              <w:t>WAISMAN, Gabriel Leandro</w:t>
            </w:r>
          </w:p>
        </w:tc>
        <w:tc>
          <w:tcPr>
            <w:tcW w:w="1244" w:type="dxa"/>
          </w:tcPr>
          <w:p w14:paraId="6311C7CF" w14:textId="77777777" w:rsidR="002A7CF0" w:rsidRPr="00E1422C" w:rsidRDefault="002A7CF0" w:rsidP="00740C3F">
            <w:r w:rsidRPr="00E1422C">
              <w:t>51934</w:t>
            </w:r>
          </w:p>
        </w:tc>
      </w:tr>
    </w:tbl>
    <w:p w14:paraId="62F7E543" w14:textId="77777777" w:rsidR="002A7CF0" w:rsidRPr="001F73A0" w:rsidRDefault="002A7CF0" w:rsidP="002A7CF0">
      <w:pPr>
        <w:rPr>
          <w:rFonts w:asciiTheme="majorHAnsi" w:eastAsiaTheme="majorEastAsia" w:hAnsiTheme="majorHAnsi" w:cstheme="majorBidi"/>
          <w:sz w:val="76"/>
          <w:szCs w:val="72"/>
        </w:rPr>
      </w:pPr>
      <w:r>
        <w:br w:type="page"/>
      </w:r>
    </w:p>
    <w:p w14:paraId="74E1C006" w14:textId="45F621E0" w:rsidR="00A97225" w:rsidRDefault="00A97225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94893488"/>
        <w:docPartObj>
          <w:docPartGallery w:val="Table of Contents"/>
          <w:docPartUnique/>
        </w:docPartObj>
      </w:sdtPr>
      <w:sdtEndPr/>
      <w:sdtContent>
        <w:p w14:paraId="1B1A93DC" w14:textId="14928E80" w:rsidR="00A97225" w:rsidRDefault="00A97225">
          <w:pPr>
            <w:pStyle w:val="TtulodeTDC"/>
          </w:pPr>
          <w:r>
            <w:t>Índice</w:t>
          </w:r>
        </w:p>
        <w:p w14:paraId="68436DBE" w14:textId="77777777" w:rsidR="00F034D2" w:rsidRDefault="00A9722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_tradnl" w:eastAsia="es-ES_trad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4347275" w:history="1">
            <w:r w:rsidR="00F034D2" w:rsidRPr="001F172D">
              <w:rPr>
                <w:rStyle w:val="Hipervnculo"/>
                <w:noProof/>
              </w:rPr>
              <w:t>Introducción</w:t>
            </w:r>
            <w:r w:rsidR="00F034D2">
              <w:rPr>
                <w:noProof/>
                <w:webHidden/>
              </w:rPr>
              <w:tab/>
            </w:r>
            <w:r w:rsidR="00F034D2">
              <w:rPr>
                <w:noProof/>
                <w:webHidden/>
              </w:rPr>
              <w:fldChar w:fldCharType="begin"/>
            </w:r>
            <w:r w:rsidR="00F034D2">
              <w:rPr>
                <w:noProof/>
                <w:webHidden/>
              </w:rPr>
              <w:instrText xml:space="preserve"> PAGEREF _Toc264347275 \h </w:instrText>
            </w:r>
            <w:r w:rsidR="00F034D2">
              <w:rPr>
                <w:noProof/>
                <w:webHidden/>
              </w:rPr>
            </w:r>
            <w:r w:rsidR="00F034D2">
              <w:rPr>
                <w:noProof/>
                <w:webHidden/>
              </w:rPr>
              <w:fldChar w:fldCharType="separate"/>
            </w:r>
            <w:r w:rsidR="00F034D2">
              <w:rPr>
                <w:noProof/>
                <w:webHidden/>
              </w:rPr>
              <w:t>2</w:t>
            </w:r>
            <w:r w:rsidR="00F034D2">
              <w:rPr>
                <w:noProof/>
                <w:webHidden/>
              </w:rPr>
              <w:fldChar w:fldCharType="end"/>
            </w:r>
          </w:hyperlink>
        </w:p>
        <w:p w14:paraId="7DD6075C" w14:textId="77777777" w:rsidR="00F034D2" w:rsidRDefault="00E304F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_tradnl" w:eastAsia="es-ES_tradnl"/>
            </w:rPr>
          </w:pPr>
          <w:hyperlink w:anchor="_Toc264347276" w:history="1">
            <w:r w:rsidR="00F034D2" w:rsidRPr="001F172D">
              <w:rPr>
                <w:rStyle w:val="Hipervnculo"/>
                <w:noProof/>
              </w:rPr>
              <w:t>Casos de Prueba</w:t>
            </w:r>
            <w:r w:rsidR="00F034D2">
              <w:rPr>
                <w:noProof/>
                <w:webHidden/>
              </w:rPr>
              <w:tab/>
            </w:r>
            <w:r w:rsidR="00F034D2">
              <w:rPr>
                <w:noProof/>
                <w:webHidden/>
              </w:rPr>
              <w:fldChar w:fldCharType="begin"/>
            </w:r>
            <w:r w:rsidR="00F034D2">
              <w:rPr>
                <w:noProof/>
                <w:webHidden/>
              </w:rPr>
              <w:instrText xml:space="preserve"> PAGEREF _Toc264347276 \h </w:instrText>
            </w:r>
            <w:r w:rsidR="00F034D2">
              <w:rPr>
                <w:noProof/>
                <w:webHidden/>
              </w:rPr>
            </w:r>
            <w:r w:rsidR="00F034D2">
              <w:rPr>
                <w:noProof/>
                <w:webHidden/>
              </w:rPr>
              <w:fldChar w:fldCharType="separate"/>
            </w:r>
            <w:r w:rsidR="00F034D2">
              <w:rPr>
                <w:noProof/>
                <w:webHidden/>
              </w:rPr>
              <w:t>3</w:t>
            </w:r>
            <w:r w:rsidR="00F034D2">
              <w:rPr>
                <w:noProof/>
                <w:webHidden/>
              </w:rPr>
              <w:fldChar w:fldCharType="end"/>
            </w:r>
          </w:hyperlink>
        </w:p>
        <w:p w14:paraId="16E53F7F" w14:textId="77777777" w:rsidR="00F034D2" w:rsidRDefault="00E304F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_tradnl" w:eastAsia="es-ES_tradnl"/>
            </w:rPr>
          </w:pPr>
          <w:hyperlink w:anchor="_Toc264347277" w:history="1">
            <w:r w:rsidR="00F034D2" w:rsidRPr="001F172D">
              <w:rPr>
                <w:rStyle w:val="Hipervnculo"/>
                <w:noProof/>
              </w:rPr>
              <w:t>102. Registrar Ingreso de Materia Prima</w:t>
            </w:r>
            <w:r w:rsidR="00F034D2">
              <w:rPr>
                <w:noProof/>
                <w:webHidden/>
              </w:rPr>
              <w:tab/>
            </w:r>
            <w:r w:rsidR="00F034D2">
              <w:rPr>
                <w:noProof/>
                <w:webHidden/>
              </w:rPr>
              <w:fldChar w:fldCharType="begin"/>
            </w:r>
            <w:r w:rsidR="00F034D2">
              <w:rPr>
                <w:noProof/>
                <w:webHidden/>
              </w:rPr>
              <w:instrText xml:space="preserve"> PAGEREF _Toc264347277 \h </w:instrText>
            </w:r>
            <w:r w:rsidR="00F034D2">
              <w:rPr>
                <w:noProof/>
                <w:webHidden/>
              </w:rPr>
            </w:r>
            <w:r w:rsidR="00F034D2">
              <w:rPr>
                <w:noProof/>
                <w:webHidden/>
              </w:rPr>
              <w:fldChar w:fldCharType="separate"/>
            </w:r>
            <w:r w:rsidR="00F034D2">
              <w:rPr>
                <w:noProof/>
                <w:webHidden/>
              </w:rPr>
              <w:t>3</w:t>
            </w:r>
            <w:r w:rsidR="00F034D2">
              <w:rPr>
                <w:noProof/>
                <w:webHidden/>
              </w:rPr>
              <w:fldChar w:fldCharType="end"/>
            </w:r>
          </w:hyperlink>
        </w:p>
        <w:p w14:paraId="73C1B457" w14:textId="77777777" w:rsidR="00F034D2" w:rsidRDefault="00E304F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_tradnl" w:eastAsia="es-ES_tradnl"/>
            </w:rPr>
          </w:pPr>
          <w:hyperlink w:anchor="_Toc264347278" w:history="1">
            <w:r w:rsidR="00F034D2" w:rsidRPr="001F172D">
              <w:rPr>
                <w:rStyle w:val="Hipervnculo"/>
                <w:noProof/>
              </w:rPr>
              <w:t>103. Registrar Salida de Materia Prima</w:t>
            </w:r>
            <w:r w:rsidR="00F034D2">
              <w:rPr>
                <w:noProof/>
                <w:webHidden/>
              </w:rPr>
              <w:tab/>
            </w:r>
            <w:r w:rsidR="00F034D2">
              <w:rPr>
                <w:noProof/>
                <w:webHidden/>
              </w:rPr>
              <w:fldChar w:fldCharType="begin"/>
            </w:r>
            <w:r w:rsidR="00F034D2">
              <w:rPr>
                <w:noProof/>
                <w:webHidden/>
              </w:rPr>
              <w:instrText xml:space="preserve"> PAGEREF _Toc264347278 \h </w:instrText>
            </w:r>
            <w:r w:rsidR="00F034D2">
              <w:rPr>
                <w:noProof/>
                <w:webHidden/>
              </w:rPr>
            </w:r>
            <w:r w:rsidR="00F034D2">
              <w:rPr>
                <w:noProof/>
                <w:webHidden/>
              </w:rPr>
              <w:fldChar w:fldCharType="separate"/>
            </w:r>
            <w:r w:rsidR="00F034D2">
              <w:rPr>
                <w:noProof/>
                <w:webHidden/>
              </w:rPr>
              <w:t>8</w:t>
            </w:r>
            <w:r w:rsidR="00F034D2">
              <w:rPr>
                <w:noProof/>
                <w:webHidden/>
              </w:rPr>
              <w:fldChar w:fldCharType="end"/>
            </w:r>
          </w:hyperlink>
        </w:p>
        <w:p w14:paraId="69305933" w14:textId="77777777" w:rsidR="00F034D2" w:rsidRDefault="00E304F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ES_tradnl" w:eastAsia="es-ES_tradnl"/>
            </w:rPr>
          </w:pPr>
          <w:hyperlink w:anchor="_Toc264347279" w:history="1">
            <w:r w:rsidR="00F034D2" w:rsidRPr="001F172D">
              <w:rPr>
                <w:rStyle w:val="Hipervnculo"/>
                <w:noProof/>
              </w:rPr>
              <w:t>201. Registrar Cliente</w:t>
            </w:r>
            <w:r w:rsidR="00F034D2">
              <w:rPr>
                <w:noProof/>
                <w:webHidden/>
              </w:rPr>
              <w:tab/>
            </w:r>
            <w:r w:rsidR="00F034D2">
              <w:rPr>
                <w:noProof/>
                <w:webHidden/>
              </w:rPr>
              <w:fldChar w:fldCharType="begin"/>
            </w:r>
            <w:r w:rsidR="00F034D2">
              <w:rPr>
                <w:noProof/>
                <w:webHidden/>
              </w:rPr>
              <w:instrText xml:space="preserve"> PAGEREF _Toc264347279 \h </w:instrText>
            </w:r>
            <w:r w:rsidR="00F034D2">
              <w:rPr>
                <w:noProof/>
                <w:webHidden/>
              </w:rPr>
            </w:r>
            <w:r w:rsidR="00F034D2">
              <w:rPr>
                <w:noProof/>
                <w:webHidden/>
              </w:rPr>
              <w:fldChar w:fldCharType="separate"/>
            </w:r>
            <w:r w:rsidR="00F034D2">
              <w:rPr>
                <w:noProof/>
                <w:webHidden/>
              </w:rPr>
              <w:t>12</w:t>
            </w:r>
            <w:r w:rsidR="00F034D2">
              <w:rPr>
                <w:noProof/>
                <w:webHidden/>
              </w:rPr>
              <w:fldChar w:fldCharType="end"/>
            </w:r>
          </w:hyperlink>
        </w:p>
        <w:p w14:paraId="65A71BFD" w14:textId="45005989" w:rsidR="00A97225" w:rsidRDefault="00A97225">
          <w:r>
            <w:fldChar w:fldCharType="end"/>
          </w:r>
        </w:p>
      </w:sdtContent>
    </w:sdt>
    <w:p w14:paraId="7E11781C" w14:textId="29298C4C" w:rsidR="0014215F" w:rsidRDefault="0014215F">
      <w:pPr>
        <w:rPr>
          <w:rFonts w:asciiTheme="majorHAnsi" w:eastAsiaTheme="majorEastAsia" w:hAnsiTheme="majorHAnsi" w:cstheme="majorBidi"/>
          <w:b/>
          <w:bCs/>
          <w:color w:val="376092" w:themeColor="accent1" w:themeShade="BF"/>
          <w:sz w:val="28"/>
          <w:szCs w:val="28"/>
        </w:rPr>
      </w:pPr>
      <w:r>
        <w:br w:type="page"/>
      </w:r>
    </w:p>
    <w:p w14:paraId="2FF9784C" w14:textId="77777777" w:rsidR="00504849" w:rsidRDefault="00504849" w:rsidP="00504849">
      <w:pPr>
        <w:pStyle w:val="Ttulo1"/>
      </w:pPr>
      <w:bookmarkStart w:id="1" w:name="_Toc264020315"/>
      <w:bookmarkStart w:id="2" w:name="_Toc264335530"/>
      <w:bookmarkStart w:id="3" w:name="_Toc264347275"/>
      <w:r>
        <w:lastRenderedPageBreak/>
        <w:t>Introducción</w:t>
      </w:r>
      <w:bookmarkEnd w:id="1"/>
      <w:bookmarkEnd w:id="2"/>
      <w:bookmarkEnd w:id="3"/>
    </w:p>
    <w:p w14:paraId="1088CF88" w14:textId="77777777" w:rsidR="00504849" w:rsidRDefault="00504849" w:rsidP="00504849">
      <w:pPr>
        <w:rPr>
          <w:rFonts w:cs="Arial"/>
          <w:lang w:val="es-AR"/>
        </w:rPr>
      </w:pPr>
      <w:r>
        <w:rPr>
          <w:rFonts w:cs="Arial"/>
        </w:rPr>
        <w:t>L</w:t>
      </w:r>
      <w:r w:rsidRPr="00E84674">
        <w:rPr>
          <w:rFonts w:cs="Arial"/>
          <w:lang w:val="es-AR"/>
        </w:rPr>
        <w:t>a</w:t>
      </w:r>
      <w:r>
        <w:rPr>
          <w:rFonts w:cs="Arial"/>
          <w:lang w:val="es-AR"/>
        </w:rPr>
        <w:t xml:space="preserve"> presente documentación</w:t>
      </w:r>
      <w:r w:rsidRPr="00E84674">
        <w:rPr>
          <w:rFonts w:cs="Arial"/>
          <w:lang w:val="es-AR"/>
        </w:rPr>
        <w:t>,</w:t>
      </w:r>
      <w:r>
        <w:rPr>
          <w:rFonts w:cs="Arial"/>
          <w:lang w:val="es-AR"/>
        </w:rPr>
        <w:t xml:space="preserve"> muestra el modelo de prueba, mediante el cual se define de </w:t>
      </w:r>
      <w:proofErr w:type="spellStart"/>
      <w:r>
        <w:rPr>
          <w:rFonts w:cs="Arial"/>
          <w:lang w:val="es-AR"/>
        </w:rPr>
        <w:t>que</w:t>
      </w:r>
      <w:proofErr w:type="spellEnd"/>
      <w:r>
        <w:rPr>
          <w:rFonts w:cs="Arial"/>
          <w:lang w:val="es-AR"/>
        </w:rPr>
        <w:t xml:space="preserve"> forma se debe llevar a cabo el </w:t>
      </w:r>
      <w:proofErr w:type="spellStart"/>
      <w:r>
        <w:rPr>
          <w:rFonts w:cs="Arial"/>
          <w:lang w:val="es-AR"/>
        </w:rPr>
        <w:t>testing</w:t>
      </w:r>
      <w:proofErr w:type="spellEnd"/>
      <w:r>
        <w:rPr>
          <w:rFonts w:cs="Arial"/>
          <w:lang w:val="es-AR"/>
        </w:rPr>
        <w:t xml:space="preserve"> del sistema. Además se incluyen los resultados de las pruebas realizadas. Se lleva a cabo mediante los siguientes artefactos:</w:t>
      </w:r>
    </w:p>
    <w:p w14:paraId="6B8E58AA" w14:textId="77777777" w:rsidR="00504849" w:rsidRDefault="00504849" w:rsidP="00504849">
      <w:pPr>
        <w:rPr>
          <w:rFonts w:cs="Arial"/>
          <w:lang w:val="es-AR"/>
        </w:rPr>
      </w:pPr>
      <w:r>
        <w:rPr>
          <w:rFonts w:cs="Arial"/>
          <w:lang w:val="es-AR"/>
        </w:rPr>
        <w:t>Plan de prueba, mediante el cual se define el alcance de la prueba los ítems que se deberán probar y la estrategia a aplicar.</w:t>
      </w:r>
    </w:p>
    <w:p w14:paraId="4EEC5DCE" w14:textId="77777777" w:rsidR="00504849" w:rsidRDefault="00504849" w:rsidP="00504849">
      <w:pPr>
        <w:rPr>
          <w:rFonts w:cs="Arial"/>
          <w:lang w:val="es-AR"/>
        </w:rPr>
      </w:pPr>
      <w:r>
        <w:rPr>
          <w:rFonts w:cs="Arial"/>
          <w:lang w:val="es-AR"/>
        </w:rPr>
        <w:t>Casos de prueba, mediante el cual se especifica cómo llevar a cabo la prueba de un CU específico.</w:t>
      </w:r>
    </w:p>
    <w:p w14:paraId="5CD77EFA" w14:textId="77777777" w:rsidR="00504849" w:rsidRDefault="00504849" w:rsidP="00504849">
      <w:pPr>
        <w:rPr>
          <w:rFonts w:cs="Arial"/>
          <w:lang w:val="es-AR"/>
        </w:rPr>
      </w:pPr>
      <w:r>
        <w:rPr>
          <w:rFonts w:cs="Arial"/>
          <w:lang w:val="es-AR"/>
        </w:rPr>
        <w:t>Componente de prueba, mediante el cual es posible realizar pruebas de forma automatizada.</w:t>
      </w:r>
    </w:p>
    <w:p w14:paraId="522F202D" w14:textId="77777777" w:rsidR="00504849" w:rsidRDefault="00504849" w:rsidP="00504849">
      <w:pPr>
        <w:rPr>
          <w:rFonts w:asciiTheme="majorHAnsi" w:eastAsiaTheme="majorEastAsia" w:hAnsiTheme="majorHAnsi" w:cstheme="majorBidi"/>
          <w:b/>
          <w:bCs/>
          <w:color w:val="376092" w:themeColor="accent1" w:themeShade="BF"/>
          <w:sz w:val="28"/>
          <w:szCs w:val="28"/>
          <w:lang w:val="es-AR"/>
        </w:rPr>
      </w:pPr>
      <w:r>
        <w:rPr>
          <w:lang w:val="es-AR"/>
        </w:rPr>
        <w:br w:type="page"/>
      </w:r>
    </w:p>
    <w:p w14:paraId="4E61F4AF" w14:textId="77777777" w:rsidR="0014215F" w:rsidRDefault="0014215F" w:rsidP="0014215F">
      <w:pPr>
        <w:pStyle w:val="Ttulo1"/>
      </w:pPr>
      <w:bookmarkStart w:id="4" w:name="_Toc264347276"/>
      <w:r>
        <w:lastRenderedPageBreak/>
        <w:t>Casos de Prueba</w:t>
      </w:r>
      <w:bookmarkEnd w:id="4"/>
    </w:p>
    <w:p w14:paraId="5D8FE8DB" w14:textId="73E8F2CD" w:rsidR="0014215F" w:rsidRDefault="0014215F" w:rsidP="0014215F">
      <w:pPr>
        <w:pStyle w:val="Ttulo2"/>
      </w:pPr>
      <w:bookmarkStart w:id="5" w:name="_Toc264347277"/>
      <w:r>
        <w:t>102. Registrar Ingreso de Materia Prima</w:t>
      </w:r>
      <w:bookmarkEnd w:id="5"/>
      <w:r>
        <w:fldChar w:fldCharType="begin"/>
      </w:r>
      <w:r>
        <w:instrText xml:space="preserve"> INCLUDETEXT "D:\\Documenti-Federico\\UTN\\PRO\\REP\\06. Prueba\\Casos de Prueba\\Deposito\\102.Registrar Ingreso de Materia Prima\\102_Registrar_Ingreso_De_Materia_Prima.docx" </w:instrText>
      </w:r>
      <w:r>
        <w:fldChar w:fldCharType="separate"/>
      </w:r>
    </w:p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14215F" w14:paraId="1082412E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34C158" w14:textId="77777777" w:rsidR="0014215F" w:rsidRPr="00C7061A" w:rsidRDefault="0014215F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15EA1893" w14:textId="77777777" w:rsidR="0014215F" w:rsidRDefault="0014215F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50BD7D71" w14:textId="77777777" w:rsidR="0014215F" w:rsidRDefault="0014215F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14215F" w14:paraId="2F462FC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0B2F1D" w14:textId="77777777" w:rsidR="0014215F" w:rsidRPr="00C7061A" w:rsidRDefault="0014215F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781B6E95" w14:textId="77777777" w:rsidR="0014215F" w:rsidRDefault="0014215F">
            <w:r>
              <w:t>Registrar Ingreso de 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F6E3E7E" w14:textId="77777777" w:rsidR="0014215F" w:rsidRPr="006245C7" w:rsidRDefault="0014215F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5360450F" w14:textId="77777777" w:rsidR="0014215F" w:rsidRDefault="0014215F">
            <w:r>
              <w:t>102</w:t>
            </w:r>
          </w:p>
        </w:tc>
      </w:tr>
      <w:tr w:rsidR="0014215F" w14:paraId="5756BDD9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A3011D" w14:textId="77777777" w:rsidR="0014215F" w:rsidRPr="00C7061A" w:rsidRDefault="0014215F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326E94FF" w14:textId="77777777" w:rsidR="0014215F" w:rsidRDefault="0014215F">
            <w:r>
              <w:t>Depósito</w:t>
            </w:r>
          </w:p>
        </w:tc>
      </w:tr>
      <w:tr w:rsidR="0014215F" w14:paraId="79115434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BE050D" w14:textId="77777777" w:rsidR="0014215F" w:rsidRDefault="0014215F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5D487AE" w14:textId="77777777" w:rsidR="0014215F" w:rsidRDefault="0014215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56614BF" w14:textId="77777777" w:rsidR="0014215F" w:rsidRDefault="0014215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4836CADD" w14:textId="77777777" w:rsidR="0014215F" w:rsidRDefault="0014215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14215F" w14:paraId="3E198F39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D83984" w14:textId="77777777" w:rsidR="0014215F" w:rsidRDefault="0014215F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0A2342B7" w14:textId="77777777" w:rsidR="0014215F" w:rsidRDefault="0014215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5C31E15" w14:textId="77777777" w:rsidR="0014215F" w:rsidRDefault="0014215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2965B691" w14:textId="77777777" w:rsidR="0014215F" w:rsidRDefault="0014215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14215F" w14:paraId="3C61C3ED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986089" w14:textId="77777777" w:rsidR="0014215F" w:rsidRDefault="0014215F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71BC5802" w14:textId="77777777" w:rsidR="0014215F" w:rsidRDefault="0014215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18948D3" w14:textId="77777777" w:rsidR="0014215F" w:rsidRDefault="0014215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6ABBA97B" w14:textId="77777777" w:rsidR="0014215F" w:rsidRDefault="0014215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14215F" w14:paraId="05BC273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A638B0" w14:textId="77777777" w:rsidR="0014215F" w:rsidRPr="00C7061A" w:rsidRDefault="0014215F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3CD96665" w14:textId="77777777" w:rsidR="0014215F" w:rsidRDefault="0014215F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7B39FBD7" w14:textId="77777777" w:rsidR="0014215F" w:rsidRPr="00C7061A" w:rsidRDefault="0014215F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7A7F6E6C" w14:textId="77777777" w:rsidR="0014215F" w:rsidRDefault="0014215F"/>
        </w:tc>
      </w:tr>
      <w:tr w:rsidR="0014215F" w14:paraId="0A5F7033" w14:textId="77777777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3A0855" w14:textId="77777777" w:rsidR="0014215F" w:rsidRPr="00C7061A" w:rsidRDefault="0014215F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335E6F0F" w14:textId="77777777" w:rsidR="0014215F" w:rsidRDefault="0014215F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bookmarkStart w:id="6" w:name="Casilla2"/>
        <w:tc>
          <w:tcPr>
            <w:tcW w:w="3291" w:type="dxa"/>
            <w:gridSpan w:val="5"/>
            <w:tcBorders>
              <w:left w:val="nil"/>
            </w:tcBorders>
          </w:tcPr>
          <w:p w14:paraId="48D7658B" w14:textId="77777777" w:rsidR="0014215F" w:rsidRDefault="0014215F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6"/>
            <w:r>
              <w:rPr>
                <w:rFonts w:cstheme="minorHAnsi"/>
                <w:sz w:val="20"/>
              </w:rPr>
              <w:t>Abstracto</w:t>
            </w:r>
          </w:p>
        </w:tc>
      </w:tr>
      <w:tr w:rsidR="0014215F" w14:paraId="0E79C5E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5FFAD2" w14:textId="77777777" w:rsidR="0014215F" w:rsidRPr="00C7061A" w:rsidRDefault="0014215F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1F25F6CC" w14:textId="77777777" w:rsidR="0014215F" w:rsidRPr="00596BA0" w:rsidRDefault="0014215F">
            <w:r>
              <w:t>Registrar el ingreso de materia prima a la empresa</w:t>
            </w:r>
          </w:p>
        </w:tc>
      </w:tr>
      <w:tr w:rsidR="0014215F" w14:paraId="69841A7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AA07EE" w14:textId="77777777" w:rsidR="0014215F" w:rsidRPr="00C7061A" w:rsidRDefault="0014215F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45FF2D92" w14:textId="77777777" w:rsidR="0014215F" w:rsidRDefault="0014215F">
            <w:r>
              <w:t>Se debe haber registrado una importación de materia prima</w:t>
            </w:r>
          </w:p>
        </w:tc>
      </w:tr>
      <w:tr w:rsidR="0014215F" w14:paraId="12509813" w14:textId="77777777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F86508" w14:textId="77777777" w:rsidR="0014215F" w:rsidRDefault="0014215F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5348ABE9" w14:textId="77777777" w:rsidR="0014215F" w:rsidRDefault="0014215F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25F7F8D7" w14:textId="77777777" w:rsidR="0014215F" w:rsidRPr="005C249A" w:rsidRDefault="0014215F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351218DD" w14:textId="77777777" w:rsidR="0014215F" w:rsidRDefault="0014215F" w:rsidP="005C249A">
            <w:pPr>
              <w:pStyle w:val="Prrafodelista"/>
              <w:numPr>
                <w:ilvl w:val="0"/>
                <w:numId w:val="1"/>
              </w:numPr>
            </w:pPr>
            <w:r>
              <w:t>Se registra el ingreso de materia prima a la empresa</w:t>
            </w:r>
          </w:p>
        </w:tc>
      </w:tr>
      <w:tr w:rsidR="0014215F" w14:paraId="20EC9DAA" w14:textId="77777777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6D6D0" w14:textId="77777777" w:rsidR="0014215F" w:rsidRDefault="0014215F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ACBAF19" w14:textId="77777777" w:rsidR="0014215F" w:rsidRPr="005C249A" w:rsidRDefault="0014215F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43091B23" w14:textId="77777777" w:rsidR="0014215F" w:rsidRDefault="0014215F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no encuentra importaciones de materia prima para la fecha.</w:t>
            </w:r>
          </w:p>
          <w:p w14:paraId="4F62EB60" w14:textId="77777777" w:rsidR="0014215F" w:rsidRDefault="0014215F" w:rsidP="00103B01">
            <w:pPr>
              <w:pStyle w:val="Prrafodelista"/>
              <w:numPr>
                <w:ilvl w:val="0"/>
                <w:numId w:val="1"/>
              </w:numPr>
            </w:pPr>
            <w:r>
              <w:t>El EDMP cancela el CU.</w:t>
            </w:r>
          </w:p>
        </w:tc>
      </w:tr>
      <w:tr w:rsidR="0014215F" w14:paraId="1608637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949CB" w14:textId="77777777" w:rsidR="0014215F" w:rsidRDefault="0014215F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0ABB7" w14:textId="77777777" w:rsidR="0014215F" w:rsidRPr="005C249A" w:rsidRDefault="0014215F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14215F" w14:paraId="5BA17122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BEFB1" w14:textId="77777777" w:rsidR="0014215F" w:rsidRPr="008F3E09" w:rsidRDefault="0014215F" w:rsidP="0014215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CU comienza cuando el EDMP selecciona la opción </w:t>
            </w:r>
            <w:r w:rsidRPr="00666356">
              <w:rPr>
                <w:i/>
              </w:rPr>
              <w:t>Registrar Ingreso de Materia Prima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>A1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74CFD" w14:textId="77777777" w:rsidR="0014215F" w:rsidRPr="00960403" w:rsidRDefault="0014215F" w:rsidP="00E61F21">
            <w:pPr>
              <w:pStyle w:val="Prrafodelista"/>
              <w:ind w:left="230"/>
            </w:pPr>
          </w:p>
        </w:tc>
      </w:tr>
      <w:tr w:rsidR="0014215F" w14:paraId="05EF85D5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FC6B" w14:textId="77777777" w:rsidR="0014215F" w:rsidRDefault="0014215F" w:rsidP="0014215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busca las importaciones pendientes de materia prima para la fecha y encuentra una o más. </w:t>
            </w:r>
            <w:r>
              <w:rPr>
                <w:b/>
              </w:rPr>
              <w:t>S2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97143" w14:textId="77777777" w:rsidR="0014215F" w:rsidRDefault="0014215F" w:rsidP="0014215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no encuentra importaciones de materia prima pendientes. </w:t>
            </w:r>
            <w:r>
              <w:rPr>
                <w:b/>
              </w:rPr>
              <w:t>ES2A</w:t>
            </w:r>
          </w:p>
          <w:p w14:paraId="1B8AC965" w14:textId="77777777" w:rsidR="0014215F" w:rsidRDefault="0014215F" w:rsidP="0014215F">
            <w:pPr>
              <w:pStyle w:val="Prrafodelista"/>
              <w:numPr>
                <w:ilvl w:val="2"/>
                <w:numId w:val="2"/>
              </w:numPr>
            </w:pPr>
            <w:r>
              <w:t>El Sistema informa situación.</w:t>
            </w:r>
            <w:r w:rsidRPr="0026383B">
              <w:rPr>
                <w:b/>
              </w:rPr>
              <w:t>ES1A1</w:t>
            </w:r>
          </w:p>
          <w:p w14:paraId="365CE80E" w14:textId="77777777" w:rsidR="0014215F" w:rsidRDefault="0014215F" w:rsidP="0014215F">
            <w:pPr>
              <w:pStyle w:val="Prrafodelista"/>
              <w:numPr>
                <w:ilvl w:val="2"/>
                <w:numId w:val="2"/>
              </w:numPr>
            </w:pPr>
            <w:r>
              <w:t>Se cancela el CU.</w:t>
            </w:r>
          </w:p>
          <w:p w14:paraId="253F3C0D" w14:textId="77777777" w:rsidR="0014215F" w:rsidRPr="00960403" w:rsidRDefault="0014215F" w:rsidP="00666356">
            <w:pPr>
              <w:tabs>
                <w:tab w:val="num" w:pos="372"/>
              </w:tabs>
            </w:pPr>
          </w:p>
        </w:tc>
      </w:tr>
      <w:tr w:rsidR="0014215F" w14:paraId="693563B8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DFE51" w14:textId="77777777" w:rsidR="0014215F" w:rsidRDefault="0014215F" w:rsidP="0014215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muestra las importaciones de materia prima encontradas, ordenándolas por fecha de llegada estimada. </w:t>
            </w:r>
            <w:r>
              <w:rPr>
                <w:b/>
              </w:rPr>
              <w:t>S3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3D45" w14:textId="77777777" w:rsidR="0014215F" w:rsidRDefault="0014215F" w:rsidP="003E7206">
            <w:pPr>
              <w:pStyle w:val="Prrafodelista"/>
              <w:ind w:left="230"/>
            </w:pPr>
          </w:p>
        </w:tc>
      </w:tr>
      <w:tr w:rsidR="0014215F" w14:paraId="3CBA47B2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F7A03" w14:textId="77777777" w:rsidR="0014215F" w:rsidRDefault="0014215F" w:rsidP="0014215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EDMP selecciona la importación correspondiente al ingreso de materias primas que se están registrando.</w:t>
            </w:r>
            <w:r>
              <w:rPr>
                <w:b/>
              </w:rPr>
              <w:t>A4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89BB5" w14:textId="77777777" w:rsidR="0014215F" w:rsidRDefault="0014215F" w:rsidP="003E7206">
            <w:pPr>
              <w:pStyle w:val="Prrafodelista"/>
              <w:ind w:left="230"/>
            </w:pPr>
          </w:p>
        </w:tc>
      </w:tr>
      <w:tr w:rsidR="0014215F" w14:paraId="5C3BA422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D4271" w14:textId="77777777" w:rsidR="0014215F" w:rsidRDefault="0014215F" w:rsidP="0014215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muestra las Órdenes de Compras incluidas en la importación mostrando el proveedor y fecha de pedido.</w:t>
            </w:r>
            <w:r>
              <w:rPr>
                <w:b/>
              </w:rPr>
              <w:t>S5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ACD89" w14:textId="77777777" w:rsidR="0014215F" w:rsidRDefault="0014215F" w:rsidP="00BC4012">
            <w:pPr>
              <w:pStyle w:val="Prrafodelista"/>
              <w:ind w:left="230"/>
            </w:pPr>
          </w:p>
        </w:tc>
      </w:tr>
      <w:tr w:rsidR="0014215F" w14:paraId="2F56CB2E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4A25D" w14:textId="77777777" w:rsidR="0014215F" w:rsidRDefault="0014215F" w:rsidP="0014215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EDMP por cada Orden de Compra y por cada materia prima verifica que la cantidad que ingresa sea igual a la cantidad pedida y las cantidades coinciden.</w:t>
            </w:r>
            <w:r>
              <w:rPr>
                <w:b/>
              </w:rPr>
              <w:t>A6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5BDD9" w14:textId="77777777" w:rsidR="0014215F" w:rsidRDefault="0014215F" w:rsidP="0014215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 xml:space="preserve">La cantidad pedida y la ingresada no coinciden. </w:t>
            </w:r>
            <w:r>
              <w:rPr>
                <w:b/>
              </w:rPr>
              <w:t>ES6A</w:t>
            </w:r>
          </w:p>
          <w:p w14:paraId="0A71159C" w14:textId="77777777" w:rsidR="0014215F" w:rsidRDefault="0014215F" w:rsidP="0014215F">
            <w:pPr>
              <w:pStyle w:val="Prrafodelista"/>
              <w:numPr>
                <w:ilvl w:val="2"/>
                <w:numId w:val="2"/>
              </w:numPr>
              <w:spacing w:after="200" w:line="276" w:lineRule="auto"/>
            </w:pPr>
            <w:r>
              <w:t xml:space="preserve">El EDMP ingresa cantidad real. </w:t>
            </w:r>
            <w:r>
              <w:rPr>
                <w:b/>
              </w:rPr>
              <w:t>EA6A1</w:t>
            </w:r>
          </w:p>
        </w:tc>
      </w:tr>
      <w:tr w:rsidR="0014215F" w14:paraId="605A90F4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D5E75" w14:textId="77777777" w:rsidR="0014215F" w:rsidRDefault="0014215F" w:rsidP="0014215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lastRenderedPageBreak/>
              <w:t xml:space="preserve">El Sistema solicita confirmación de registración de ingreso de materia prima. </w:t>
            </w:r>
            <w:r>
              <w:rPr>
                <w:b/>
              </w:rPr>
              <w:t>S7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D7191" w14:textId="77777777" w:rsidR="0014215F" w:rsidRDefault="0014215F" w:rsidP="00BC4012">
            <w:pPr>
              <w:pStyle w:val="Prrafodelista"/>
              <w:ind w:left="230"/>
            </w:pPr>
          </w:p>
        </w:tc>
      </w:tr>
      <w:tr w:rsidR="0014215F" w14:paraId="6B50AA08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7D336" w14:textId="77777777" w:rsidR="0014215F" w:rsidRDefault="0014215F" w:rsidP="0014215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EDMP confirma la registración. </w:t>
            </w:r>
            <w:r>
              <w:rPr>
                <w:b/>
              </w:rPr>
              <w:t>A8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E67AD" w14:textId="77777777" w:rsidR="0014215F" w:rsidRDefault="0014215F" w:rsidP="0014215F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confirma la registración.</w:t>
            </w:r>
            <w:r>
              <w:rPr>
                <w:b/>
              </w:rPr>
              <w:t>EA8A</w:t>
            </w:r>
          </w:p>
          <w:p w14:paraId="7D0C465D" w14:textId="77777777" w:rsidR="0014215F" w:rsidRDefault="0014215F" w:rsidP="0014215F">
            <w:pPr>
              <w:pStyle w:val="Prrafodelista"/>
              <w:numPr>
                <w:ilvl w:val="2"/>
                <w:numId w:val="2"/>
              </w:numPr>
            </w:pPr>
            <w:r>
              <w:t xml:space="preserve">El Sistema informa la situación. </w:t>
            </w:r>
            <w:r>
              <w:rPr>
                <w:b/>
              </w:rPr>
              <w:t>ES8A1</w:t>
            </w:r>
          </w:p>
          <w:p w14:paraId="5AF45AEA" w14:textId="77777777" w:rsidR="0014215F" w:rsidRDefault="0014215F" w:rsidP="0014215F">
            <w:pPr>
              <w:pStyle w:val="Prrafodelista"/>
              <w:numPr>
                <w:ilvl w:val="2"/>
                <w:numId w:val="2"/>
              </w:numPr>
            </w:pPr>
            <w:r>
              <w:t>No se procesa la registración.</w:t>
            </w:r>
          </w:p>
        </w:tc>
      </w:tr>
      <w:tr w:rsidR="0014215F" w14:paraId="20A1B745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7EBBF" w14:textId="77777777" w:rsidR="0014215F" w:rsidRDefault="0014215F" w:rsidP="0014215F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registra el ingreso de materia prima actualizando el stock de la misma y de la Orden de Compra registra la fecha real de llegada y actualiza su  estado </w:t>
            </w:r>
            <w:proofErr w:type="spellStart"/>
            <w:r>
              <w:t>a</w:t>
            </w:r>
            <w:proofErr w:type="spellEnd"/>
            <w:r>
              <w:t xml:space="preserve"> Entregado. </w:t>
            </w:r>
            <w:r>
              <w:rPr>
                <w:b/>
              </w:rPr>
              <w:t>S9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BB529" w14:textId="77777777" w:rsidR="0014215F" w:rsidRDefault="0014215F" w:rsidP="00BC4012">
            <w:pPr>
              <w:pStyle w:val="Prrafodelista"/>
              <w:ind w:left="230"/>
            </w:pPr>
          </w:p>
        </w:tc>
      </w:tr>
      <w:tr w:rsidR="0014215F" w14:paraId="3A65735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08F94" w14:textId="77777777" w:rsidR="0014215F" w:rsidRDefault="0014215F" w:rsidP="0014215F">
            <w:pPr>
              <w:pStyle w:val="Prrafodelista"/>
              <w:numPr>
                <w:ilvl w:val="0"/>
                <w:numId w:val="2"/>
              </w:numPr>
              <w:tabs>
                <w:tab w:val="num" w:pos="426"/>
              </w:tabs>
              <w:ind w:hanging="340"/>
            </w:pPr>
            <w:r>
              <w:t>Fin del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125D6" w14:textId="77777777" w:rsidR="0014215F" w:rsidRDefault="0014215F" w:rsidP="00BC4012">
            <w:pPr>
              <w:pStyle w:val="Prrafodelista"/>
              <w:ind w:left="230"/>
            </w:pPr>
          </w:p>
        </w:tc>
      </w:tr>
      <w:tr w:rsidR="0014215F" w14:paraId="4E311A0B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76A8F" w14:textId="77777777" w:rsidR="0014215F" w:rsidRPr="00654C01" w:rsidRDefault="0014215F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DD7E" w14:textId="77777777" w:rsidR="0014215F" w:rsidRPr="00960403" w:rsidRDefault="0014215F" w:rsidP="00103B01">
            <w:r>
              <w:t>El EDMP puede cancelar el CU en cualquier momento.</w:t>
            </w:r>
          </w:p>
        </w:tc>
      </w:tr>
      <w:tr w:rsidR="0014215F" w14:paraId="6FABFE8C" w14:textId="77777777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C0E7CB" w14:textId="77777777" w:rsidR="0014215F" w:rsidRPr="00654C01" w:rsidRDefault="0014215F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8941BF" w14:textId="77777777" w:rsidR="0014215F" w:rsidRDefault="0014215F" w:rsidP="00654C01">
            <w:r>
              <w:t>No aplica</w:t>
            </w:r>
          </w:p>
        </w:tc>
      </w:tr>
      <w:tr w:rsidR="0014215F" w14:paraId="6D87BA66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51299C" w14:textId="77777777" w:rsidR="0014215F" w:rsidRPr="00654C01" w:rsidRDefault="0014215F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B61D1D" w14:textId="77777777" w:rsidR="0014215F" w:rsidRDefault="0014215F" w:rsidP="00654C01">
            <w:r>
              <w:t>No aplica</w:t>
            </w:r>
          </w:p>
        </w:tc>
      </w:tr>
      <w:tr w:rsidR="0014215F" w14:paraId="4979B1B6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06C53B" w14:textId="77777777" w:rsidR="0014215F" w:rsidRPr="00654C01" w:rsidRDefault="0014215F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C92ABF" w14:textId="77777777" w:rsidR="0014215F" w:rsidRPr="00067369" w:rsidRDefault="0014215F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14215F" w14:paraId="45C569FB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A3622A" w14:textId="77777777" w:rsidR="0014215F" w:rsidRPr="00654C01" w:rsidRDefault="0014215F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F9D74D" w14:textId="77777777" w:rsidR="0014215F" w:rsidRDefault="0014215F" w:rsidP="00654C01">
            <w:r>
              <w:t>No aplica</w:t>
            </w:r>
          </w:p>
        </w:tc>
      </w:tr>
      <w:tr w:rsidR="0014215F" w14:paraId="321E9597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7FA731" w14:textId="77777777" w:rsidR="0014215F" w:rsidRPr="00654C01" w:rsidRDefault="0014215F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3DC795" w14:textId="77777777" w:rsidR="0014215F" w:rsidRDefault="0014215F" w:rsidP="00654C01">
            <w:r>
              <w:t>No aplica</w:t>
            </w:r>
          </w:p>
        </w:tc>
      </w:tr>
      <w:tr w:rsidR="0014215F" w14:paraId="5F8F05E6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5DA25D" w14:textId="77777777" w:rsidR="0014215F" w:rsidRPr="00654C01" w:rsidRDefault="0014215F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2AA1D3" w14:textId="77777777" w:rsidR="0014215F" w:rsidRDefault="0014215F" w:rsidP="00654C01">
            <w:r>
              <w:t>No aplica</w:t>
            </w:r>
          </w:p>
        </w:tc>
      </w:tr>
    </w:tbl>
    <w:p w14:paraId="0CE23820" w14:textId="77777777" w:rsidR="0014215F" w:rsidRDefault="0014215F"/>
    <w:p w14:paraId="1D219A45" w14:textId="0DE79EE7" w:rsidR="0014215F" w:rsidRDefault="0014215F" w:rsidP="0014215F">
      <w:r>
        <w:lastRenderedPageBreak/>
        <w:fldChar w:fldCharType="end"/>
      </w:r>
      <w:r>
        <w:fldChar w:fldCharType="begin"/>
      </w:r>
      <w:r>
        <w:instrText xml:space="preserve"> LINK Visio.Drawing.11 "D:\\Documenti-Federico\\UTN\\PRO\\REP\\06. Prueba\\Casos de Prueba\\Deposito\\102.Registrar Ingreso de Materia Prima\\102_Grafo.vsd" "" \a \p \f 0 </w:instrText>
      </w:r>
      <w:r>
        <w:fldChar w:fldCharType="separate"/>
      </w:r>
      <w:r w:rsidR="00DC3146">
        <w:object w:dxaOrig="9842" w:dyaOrig="135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5pt;height:508.7pt">
            <v:imagedata r:id="rId10" o:title=""/>
          </v:shape>
        </w:object>
      </w:r>
      <w:r>
        <w:fldChar w:fldCharType="end"/>
      </w:r>
    </w:p>
    <w:p w14:paraId="6590884F" w14:textId="77777777" w:rsidR="0014215F" w:rsidRDefault="0014215F" w:rsidP="0014215F">
      <w:r>
        <w:fldChar w:fldCharType="begin"/>
      </w:r>
      <w:r>
        <w:instrText xml:space="preserve"> INCLUDETEXT "D:\\Documenti-Federico\\UTN\\PRO\\REP\\06. Prueba\\Casos de Prueba\\Deposito\\102.Registrar Ingreso de Materia Prima\\102_Caso_de_Prueba.docx" </w:instrText>
      </w:r>
      <w:r>
        <w:fldChar w:fldCharType="separate"/>
      </w:r>
    </w:p>
    <w:p w14:paraId="0D2C9D7B" w14:textId="77777777" w:rsidR="0014215F" w:rsidRDefault="0014215F">
      <w:r>
        <w:br w:type="page"/>
      </w:r>
    </w:p>
    <w:tbl>
      <w:tblPr>
        <w:tblStyle w:val="Tablaconcuadrcula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1276"/>
        <w:gridCol w:w="1418"/>
      </w:tblGrid>
      <w:tr w:rsidR="0014215F" w14:paraId="138335DB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7968E" w14:textId="74CA3A54" w:rsidR="0014215F" w:rsidRPr="00654C01" w:rsidRDefault="0014215F" w:rsidP="00654C01">
            <w:pPr>
              <w:rPr>
                <w:b/>
              </w:rPr>
            </w:pPr>
            <w:r>
              <w:rPr>
                <w:b/>
              </w:rPr>
              <w:lastRenderedPageBreak/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7862D" w14:textId="77777777" w:rsidR="0014215F" w:rsidRPr="00960403" w:rsidRDefault="0014215F" w:rsidP="00453617">
            <w:pPr>
              <w:jc w:val="center"/>
            </w:pPr>
            <w:r>
              <w:t>Registrar el Ingreso de Materia Prima</w:t>
            </w:r>
          </w:p>
        </w:tc>
      </w:tr>
      <w:tr w:rsidR="0014215F" w14:paraId="1126CE56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5CD4E" w14:textId="77777777" w:rsidR="0014215F" w:rsidRPr="00654C01" w:rsidRDefault="0014215F" w:rsidP="00654C01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1EC65" w14:textId="77777777" w:rsidR="0014215F" w:rsidRDefault="0014215F" w:rsidP="00453617">
            <w:pPr>
              <w:jc w:val="center"/>
            </w:pPr>
            <w:r>
              <w:t>102/01</w:t>
            </w:r>
          </w:p>
        </w:tc>
      </w:tr>
      <w:tr w:rsidR="0014215F" w:rsidRPr="00C16F78" w14:paraId="007D150C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68599" w14:textId="77777777" w:rsidR="0014215F" w:rsidRPr="00654C01" w:rsidRDefault="0014215F" w:rsidP="00654C01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FF595" w14:textId="77777777" w:rsidR="0014215F" w:rsidRPr="00C16F78" w:rsidRDefault="0014215F" w:rsidP="00453617">
            <w:pPr>
              <w:jc w:val="center"/>
              <w:rPr>
                <w:lang w:val="es-ES_tradnl"/>
              </w:rPr>
            </w:pPr>
            <w:r w:rsidRPr="00C16F78">
              <w:rPr>
                <w:lang w:val="es-ES_tradnl"/>
              </w:rPr>
              <w:t>Registrar Ingreso de Materia Prima</w:t>
            </w:r>
          </w:p>
        </w:tc>
      </w:tr>
      <w:tr w:rsidR="0014215F" w:rsidRPr="00C16F78" w14:paraId="06948BC1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D1E83" w14:textId="77777777" w:rsidR="0014215F" w:rsidRPr="00654C01" w:rsidRDefault="0014215F" w:rsidP="00654C01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676C" w14:textId="77777777" w:rsidR="0014215F" w:rsidRPr="00C16F78" w:rsidRDefault="0014215F" w:rsidP="00453617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A1, S2, S3, A4, S5, A6, S7, A8, S9</w:t>
            </w:r>
          </w:p>
        </w:tc>
      </w:tr>
      <w:tr w:rsidR="0014215F" w14:paraId="01E4C1F1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225C9" w14:textId="77777777" w:rsidR="0014215F" w:rsidRPr="00654C01" w:rsidRDefault="0014215F" w:rsidP="00654C01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04C1D" w14:textId="77777777" w:rsidR="0014215F" w:rsidRDefault="0014215F" w:rsidP="00453617">
            <w:pPr>
              <w:jc w:val="center"/>
            </w:pPr>
            <w:r>
              <w:t>Media</w:t>
            </w:r>
          </w:p>
        </w:tc>
      </w:tr>
      <w:tr w:rsidR="0014215F" w14:paraId="6E503C1D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0E004" w14:textId="77777777" w:rsidR="0014215F" w:rsidRPr="00654C01" w:rsidRDefault="0014215F" w:rsidP="00654C01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ECC67" w14:textId="77777777" w:rsidR="0014215F" w:rsidRDefault="0014215F" w:rsidP="0014215F">
            <w:pPr>
              <w:pStyle w:val="Prrafodelista"/>
              <w:numPr>
                <w:ilvl w:val="0"/>
                <w:numId w:val="8"/>
              </w:num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Permiso como Encargado de Depósito de Materia Prima para el usuario Marina Príncipe.</w:t>
            </w:r>
          </w:p>
          <w:p w14:paraId="168458D2" w14:textId="77777777" w:rsidR="0014215F" w:rsidRPr="00485C78" w:rsidRDefault="0014215F" w:rsidP="0014215F">
            <w:pPr>
              <w:pStyle w:val="Prrafodelista"/>
              <w:numPr>
                <w:ilvl w:val="0"/>
                <w:numId w:val="8"/>
              </w:num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Importaciones pendientes para la fecha.</w:t>
            </w:r>
          </w:p>
        </w:tc>
      </w:tr>
      <w:tr w:rsidR="0014215F" w14:paraId="741FC032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1DD9" w14:textId="77777777" w:rsidR="0014215F" w:rsidRPr="00654C01" w:rsidRDefault="0014215F" w:rsidP="00654C01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8C44F" w14:textId="77777777" w:rsidR="0014215F" w:rsidRDefault="0014215F" w:rsidP="00453617">
            <w:pPr>
              <w:jc w:val="center"/>
            </w:pPr>
            <w:r>
              <w:t>Se registra el ingreso de materia prima.</w:t>
            </w:r>
          </w:p>
        </w:tc>
      </w:tr>
      <w:tr w:rsidR="0014215F" w14:paraId="05CB3B8F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D3288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84254" w14:textId="77777777" w:rsidR="0014215F" w:rsidRPr="00631876" w:rsidRDefault="0014215F" w:rsidP="00631876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56FD4" w14:textId="77777777" w:rsidR="0014215F" w:rsidRPr="00631876" w:rsidRDefault="0014215F" w:rsidP="00631876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1FD8C0" w14:textId="77777777" w:rsidR="0014215F" w:rsidRPr="00631876" w:rsidRDefault="0014215F" w:rsidP="00631876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14215F" w14:paraId="7F1322E3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88F73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CP-102/01 A1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418F4" w14:textId="77777777" w:rsidR="0014215F" w:rsidRDefault="0014215F" w:rsidP="00F46D37">
            <w:r>
              <w:t>El usuario Marina Príncipe con el rol de Empleado de Depósito de Materia Prima ingresa a la opción “</w:t>
            </w:r>
            <w:r w:rsidRPr="00F46D37">
              <w:rPr>
                <w:i/>
              </w:rPr>
              <w:t>Registrar Ingreso De Materia Prima”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E0AE0" w14:textId="77777777" w:rsidR="0014215F" w:rsidRDefault="0014215F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42317" w14:textId="77777777" w:rsidR="0014215F" w:rsidRDefault="0014215F" w:rsidP="00654C01"/>
        </w:tc>
      </w:tr>
      <w:tr w:rsidR="0014215F" w14:paraId="7A8F7FEB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5022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CP-102/01 S2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F0F5" w14:textId="77777777" w:rsidR="0014215F" w:rsidRDefault="0014215F" w:rsidP="00F46D37">
            <w:pPr>
              <w:tabs>
                <w:tab w:val="left" w:pos="2775"/>
              </w:tabs>
            </w:pPr>
            <w:r>
              <w:t>El sistema busca las importaciones pendientes de materia prima para la fecha y encuentra una o más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CC138" w14:textId="77777777" w:rsidR="0014215F" w:rsidRDefault="0014215F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D4F7F" w14:textId="77777777" w:rsidR="0014215F" w:rsidRDefault="0014215F" w:rsidP="00654C01"/>
        </w:tc>
      </w:tr>
      <w:tr w:rsidR="0014215F" w14:paraId="7AEFC1D5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B50D5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CP-102/01 S3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8DBF7" w14:textId="77777777" w:rsidR="0014215F" w:rsidRPr="00F46D37" w:rsidRDefault="0014215F" w:rsidP="00654C01">
            <w:pPr>
              <w:rPr>
                <w:b/>
              </w:rPr>
            </w:pPr>
            <w:r>
              <w:t>El sistema muestra las importaciones de materia prima encontradas, ordenándolas por fecha de llegada estimada: 12/06/2010, China, 12, $50000, 8/06/2010.  12/06/2010, China, 14, $20000, 8/06/2010. 13/06/2010, China, 22, $35000, 09/06/2010.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B4B73" w14:textId="77777777" w:rsidR="0014215F" w:rsidRDefault="0014215F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67E0" w14:textId="77777777" w:rsidR="0014215F" w:rsidRDefault="0014215F" w:rsidP="00654C01"/>
        </w:tc>
      </w:tr>
      <w:tr w:rsidR="0014215F" w14:paraId="790933C6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BF0D4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CP-102/01 A4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2D6F3" w14:textId="77777777" w:rsidR="0014215F" w:rsidRDefault="0014215F" w:rsidP="00654C01">
            <w:r>
              <w:t xml:space="preserve">El EDMP selecciona la importación: 12/06/2010, China, 12, $50000, 8/06/2010.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CEB43" w14:textId="77777777" w:rsidR="0014215F" w:rsidRDefault="0014215F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A5203" w14:textId="77777777" w:rsidR="0014215F" w:rsidRDefault="0014215F" w:rsidP="00654C01"/>
        </w:tc>
      </w:tr>
      <w:tr w:rsidR="0014215F" w14:paraId="161FC887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2857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CP-102/01 S5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C83B9" w14:textId="77777777" w:rsidR="0014215F" w:rsidRDefault="0014215F" w:rsidP="00684713">
            <w:r>
              <w:t xml:space="preserve">El sistema muestra las órdenes de compras incluidas en la importación mostrando el proveedor: Empresa Transporte Exterior: FedEx, Empresa Transporte Interior: </w:t>
            </w:r>
            <w:proofErr w:type="spellStart"/>
            <w:r>
              <w:t>TranspArg</w:t>
            </w:r>
            <w:proofErr w:type="spellEnd"/>
            <w:r>
              <w:t xml:space="preserve">, Ho Chi Min, 01/04/2010, 13/06/2010, Enviado; </w:t>
            </w:r>
          </w:p>
          <w:p w14:paraId="51361C42" w14:textId="77777777" w:rsidR="0014215F" w:rsidRDefault="0014215F" w:rsidP="00684713">
            <w:r>
              <w:t xml:space="preserve">Empresa Transporte Exterior: </w:t>
            </w:r>
            <w:proofErr w:type="spellStart"/>
            <w:r>
              <w:t>TranspChina</w:t>
            </w:r>
            <w:proofErr w:type="spellEnd"/>
            <w:r>
              <w:t xml:space="preserve">, Empresa Transporte Interior: </w:t>
            </w:r>
            <w:proofErr w:type="spellStart"/>
            <w:r>
              <w:t>TranspArg</w:t>
            </w:r>
            <w:proofErr w:type="spellEnd"/>
            <w:r>
              <w:t xml:space="preserve">, </w:t>
            </w:r>
            <w:proofErr w:type="spellStart"/>
            <w:r>
              <w:t>Hachiko</w:t>
            </w:r>
            <w:proofErr w:type="spellEnd"/>
            <w:r>
              <w:t>, 03/05/2010, 9/06/2010, Enviado.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F7D4" w14:textId="77777777" w:rsidR="0014215F" w:rsidRDefault="0014215F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E5069" w14:textId="77777777" w:rsidR="0014215F" w:rsidRDefault="0014215F" w:rsidP="00654C01"/>
        </w:tc>
      </w:tr>
      <w:tr w:rsidR="0014215F" w14:paraId="43FC2B2C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CAA99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CP-102/01 A6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99B54" w14:textId="77777777" w:rsidR="0014215F" w:rsidRDefault="0014215F" w:rsidP="00D350F5">
            <w:r>
              <w:t>El EDMP por cada Orden de Compra y por cada materia prima verifica que la cantidad que ingresa sea igual a la cantidad pedida y las cantidades coinciden.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8C700" w14:textId="77777777" w:rsidR="0014215F" w:rsidRDefault="0014215F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0A8A" w14:textId="77777777" w:rsidR="0014215F" w:rsidRDefault="0014215F" w:rsidP="00654C01"/>
        </w:tc>
      </w:tr>
      <w:tr w:rsidR="0014215F" w14:paraId="4343DB07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050F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CP-102/01 S7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BF4A0" w14:textId="77777777" w:rsidR="0014215F" w:rsidRDefault="0014215F" w:rsidP="00654C01">
            <w:r>
              <w:t>El sistema solicita confirmación de registración de materia prima.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498B6" w14:textId="77777777" w:rsidR="0014215F" w:rsidRDefault="0014215F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37E4" w14:textId="77777777" w:rsidR="0014215F" w:rsidRDefault="0014215F" w:rsidP="00654C01"/>
        </w:tc>
      </w:tr>
      <w:tr w:rsidR="0014215F" w14:paraId="78F56D10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67409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lastRenderedPageBreak/>
              <w:t>CP-102/01 A8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E449A" w14:textId="77777777" w:rsidR="0014215F" w:rsidRDefault="0014215F" w:rsidP="00654C01">
            <w:r>
              <w:t>El EDMP confirma la registración.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A9ECA" w14:textId="77777777" w:rsidR="0014215F" w:rsidRDefault="0014215F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A72DE" w14:textId="77777777" w:rsidR="0014215F" w:rsidRDefault="0014215F" w:rsidP="00654C01"/>
        </w:tc>
      </w:tr>
      <w:tr w:rsidR="0014215F" w14:paraId="16EFDEDD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5E469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CP-102/01 S9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89C09" w14:textId="77777777" w:rsidR="0014215F" w:rsidRPr="002338FB" w:rsidRDefault="0014215F" w:rsidP="00654C01">
            <w:pPr>
              <w:rPr>
                <w:i/>
              </w:rPr>
            </w:pPr>
            <w:r>
              <w:t xml:space="preserve">El Sistema registra el ingreso de materia prima actualizando el stock de la misma y de la Orden de Compra registra la fecha real de llegada y actualiza su  estado </w:t>
            </w:r>
            <w:proofErr w:type="spellStart"/>
            <w:r>
              <w:t>a</w:t>
            </w:r>
            <w:proofErr w:type="spellEnd"/>
            <w:r>
              <w:t xml:space="preserve"> Entregado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6E3E8" w14:textId="77777777" w:rsidR="0014215F" w:rsidRDefault="0014215F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1FE91" w14:textId="77777777" w:rsidR="0014215F" w:rsidRDefault="0014215F" w:rsidP="00654C01"/>
        </w:tc>
      </w:tr>
      <w:tr w:rsidR="0014215F" w14:paraId="35A9CBF1" w14:textId="77777777" w:rsidTr="00F019F7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58421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A902D" w14:textId="77777777" w:rsidR="0014215F" w:rsidRDefault="0014215F" w:rsidP="00654C01"/>
        </w:tc>
      </w:tr>
      <w:tr w:rsidR="0014215F" w14:paraId="64122818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19BDD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559C8" w14:textId="77777777" w:rsidR="0014215F" w:rsidRDefault="0014215F" w:rsidP="00654C01"/>
        </w:tc>
      </w:tr>
      <w:tr w:rsidR="0014215F" w14:paraId="1572BAB5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903C7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2A1B7" w14:textId="77777777" w:rsidR="0014215F" w:rsidRDefault="0014215F" w:rsidP="00453617">
            <w:pPr>
              <w:jc w:val="center"/>
            </w:pPr>
          </w:p>
        </w:tc>
      </w:tr>
      <w:tr w:rsidR="0014215F" w14:paraId="43511509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6155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FE0D5" w14:textId="77777777" w:rsidR="0014215F" w:rsidRDefault="0014215F" w:rsidP="00453617">
            <w:pPr>
              <w:jc w:val="center"/>
            </w:pPr>
          </w:p>
        </w:tc>
      </w:tr>
      <w:tr w:rsidR="0014215F" w14:paraId="109B09E6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0C2F4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3C575" w14:textId="77777777" w:rsidR="0014215F" w:rsidRDefault="0014215F" w:rsidP="00453617">
            <w:pPr>
              <w:jc w:val="center"/>
            </w:pPr>
            <w:r>
              <w:t>V 1.0</w:t>
            </w:r>
          </w:p>
        </w:tc>
      </w:tr>
      <w:tr w:rsidR="0014215F" w14:paraId="4993095A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781B7" w14:textId="77777777" w:rsidR="0014215F" w:rsidRDefault="0014215F" w:rsidP="00654C01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8160F" w14:textId="77777777" w:rsidR="0014215F" w:rsidRDefault="0014215F" w:rsidP="00453617">
            <w:pPr>
              <w:jc w:val="center"/>
            </w:pPr>
            <w:r>
              <w:t>12/06/2010</w:t>
            </w:r>
          </w:p>
        </w:tc>
      </w:tr>
    </w:tbl>
    <w:p w14:paraId="28DA9B9C" w14:textId="77777777" w:rsidR="0014215F" w:rsidRDefault="0014215F"/>
    <w:p w14:paraId="1041CCED" w14:textId="77777777" w:rsidR="00F07943" w:rsidRDefault="0014215F" w:rsidP="0014215F">
      <w:r>
        <w:fldChar w:fldCharType="end"/>
      </w:r>
    </w:p>
    <w:p w14:paraId="3046B25E" w14:textId="77777777" w:rsidR="00F07943" w:rsidRDefault="00F07943">
      <w:r>
        <w:br w:type="page"/>
      </w:r>
    </w:p>
    <w:p w14:paraId="00FD034B" w14:textId="475F5B84" w:rsidR="00814F0A" w:rsidRDefault="0014215F" w:rsidP="00F07943">
      <w:pPr>
        <w:pStyle w:val="Ttulo2"/>
      </w:pPr>
      <w:bookmarkStart w:id="7" w:name="_Toc264347278"/>
      <w:r>
        <w:lastRenderedPageBreak/>
        <w:t>103. Registrar Salida de Materia Prima</w:t>
      </w:r>
      <w:bookmarkEnd w:id="7"/>
      <w:r>
        <w:fldChar w:fldCharType="begin"/>
      </w:r>
      <w:r>
        <w:instrText xml:space="preserve"> INCLUDETEXT "D:\\Documenti-Federico\\UTN\\PRO\\REP\\06. Prueba\\Casos de Prueba\\Deposito\\103.Registrar Salida de Materia Prima\\103_Registar_Salidad_De_Materia_Prima.docx" </w:instrText>
      </w:r>
      <w:r>
        <w:fldChar w:fldCharType="separate"/>
      </w:r>
    </w:p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814F0A" w14:paraId="0809FDA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1C8ACC" w14:textId="77777777" w:rsidR="00814F0A" w:rsidRPr="00C7061A" w:rsidRDefault="00814F0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4205AED8" w14:textId="77777777" w:rsidR="00814F0A" w:rsidRDefault="00814F0A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6F115C2C" w14:textId="77777777" w:rsidR="00814F0A" w:rsidRDefault="00814F0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814F0A" w14:paraId="1B06D0E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55625D" w14:textId="77777777" w:rsidR="00814F0A" w:rsidRPr="00C7061A" w:rsidRDefault="00814F0A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20AB4A13" w14:textId="77777777" w:rsidR="00814F0A" w:rsidRDefault="00814F0A">
            <w:r>
              <w:t>Registrar salida de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66458EE6" w14:textId="77777777" w:rsidR="00814F0A" w:rsidRPr="006245C7" w:rsidRDefault="00814F0A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 xml:space="preserve">: </w:t>
            </w:r>
          </w:p>
        </w:tc>
        <w:tc>
          <w:tcPr>
            <w:tcW w:w="708" w:type="dxa"/>
            <w:tcBorders>
              <w:left w:val="nil"/>
            </w:tcBorders>
          </w:tcPr>
          <w:p w14:paraId="1587EFCA" w14:textId="77777777" w:rsidR="00814F0A" w:rsidRDefault="00814F0A">
            <w:r>
              <w:t>103</w:t>
            </w:r>
          </w:p>
        </w:tc>
      </w:tr>
      <w:tr w:rsidR="00814F0A" w14:paraId="5FE0147B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881FED" w14:textId="77777777" w:rsidR="00814F0A" w:rsidRPr="00C7061A" w:rsidRDefault="00814F0A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543DBF48" w14:textId="77777777" w:rsidR="00814F0A" w:rsidRDefault="00814F0A">
            <w:r>
              <w:t>Depósito</w:t>
            </w:r>
          </w:p>
        </w:tc>
      </w:tr>
      <w:tr w:rsidR="00814F0A" w14:paraId="0D1EBE3E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7E9F08" w14:textId="77777777" w:rsidR="00814F0A" w:rsidRDefault="00814F0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3EA7C269" w14:textId="77777777" w:rsidR="00814F0A" w:rsidRDefault="00814F0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4D9FB14" w14:textId="77777777" w:rsidR="00814F0A" w:rsidRDefault="00814F0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79820C4C" w14:textId="77777777" w:rsidR="00814F0A" w:rsidRDefault="00814F0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814F0A" w14:paraId="407E2DEC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750319" w14:textId="77777777" w:rsidR="00814F0A" w:rsidRDefault="00814F0A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7704C739" w14:textId="77777777" w:rsidR="00814F0A" w:rsidRDefault="00814F0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D5BBA57" w14:textId="77777777" w:rsidR="00814F0A" w:rsidRDefault="00814F0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13084CFC" w14:textId="77777777" w:rsidR="00814F0A" w:rsidRDefault="00814F0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814F0A" w14:paraId="2387D87A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3B4906C" w14:textId="77777777" w:rsidR="00814F0A" w:rsidRDefault="00814F0A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01156956" w14:textId="77777777" w:rsidR="00814F0A" w:rsidRDefault="00814F0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D76C383" w14:textId="77777777" w:rsidR="00814F0A" w:rsidRDefault="00814F0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40374611" w14:textId="77777777" w:rsidR="00814F0A" w:rsidRDefault="00814F0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814F0A" w14:paraId="779B2553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887778" w14:textId="77777777" w:rsidR="00814F0A" w:rsidRPr="00C7061A" w:rsidRDefault="00814F0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675C0471" w14:textId="77777777" w:rsidR="00814F0A" w:rsidRDefault="00814F0A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02358B0" w14:textId="77777777" w:rsidR="00814F0A" w:rsidRPr="00C7061A" w:rsidRDefault="00814F0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770E3884" w14:textId="77777777" w:rsidR="00814F0A" w:rsidRDefault="00814F0A"/>
        </w:tc>
      </w:tr>
      <w:tr w:rsidR="00814F0A" w14:paraId="408A1DB5" w14:textId="77777777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F3C748" w14:textId="77777777" w:rsidR="00814F0A" w:rsidRPr="00C7061A" w:rsidRDefault="00814F0A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4430DED0" w14:textId="77777777" w:rsidR="00814F0A" w:rsidRDefault="00814F0A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21E09A3F" w14:textId="77777777" w:rsidR="00814F0A" w:rsidRDefault="00814F0A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814F0A" w14:paraId="0836074B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A272C9" w14:textId="77777777" w:rsidR="00814F0A" w:rsidRPr="00C7061A" w:rsidRDefault="00814F0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2C1A4E2E" w14:textId="77777777" w:rsidR="00814F0A" w:rsidRPr="00596BA0" w:rsidRDefault="00814F0A">
            <w:r>
              <w:t>Registrar una nueva salida de materia prima para realizar la producción.</w:t>
            </w:r>
          </w:p>
        </w:tc>
      </w:tr>
      <w:tr w:rsidR="00814F0A" w14:paraId="03BD567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C26DCA" w14:textId="77777777" w:rsidR="00814F0A" w:rsidRPr="00C7061A" w:rsidRDefault="00814F0A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0CFA91F0" w14:textId="77777777" w:rsidR="00814F0A" w:rsidRDefault="00814F0A" w:rsidP="000C4F46"/>
        </w:tc>
      </w:tr>
      <w:tr w:rsidR="00814F0A" w14:paraId="192EC6E3" w14:textId="77777777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AAE881" w14:textId="77777777" w:rsidR="00814F0A" w:rsidRDefault="00814F0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64A64519" w14:textId="77777777" w:rsidR="00814F0A" w:rsidRDefault="00814F0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59B5BEAD" w14:textId="77777777" w:rsidR="00814F0A" w:rsidRPr="005C249A" w:rsidRDefault="00814F0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2C60D096" w14:textId="77777777" w:rsidR="00814F0A" w:rsidRDefault="00814F0A" w:rsidP="005C249A">
            <w:pPr>
              <w:pStyle w:val="Prrafodelista"/>
              <w:numPr>
                <w:ilvl w:val="0"/>
                <w:numId w:val="1"/>
              </w:numPr>
            </w:pPr>
            <w:r>
              <w:t>Se registra la salida de Materia Prima del depósito</w:t>
            </w:r>
          </w:p>
        </w:tc>
      </w:tr>
      <w:tr w:rsidR="00814F0A" w14:paraId="3F3FED56" w14:textId="77777777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0B561" w14:textId="77777777" w:rsidR="00814F0A" w:rsidRDefault="00814F0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48B0594" w14:textId="77777777" w:rsidR="00814F0A" w:rsidRPr="005C249A" w:rsidRDefault="00814F0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1461F993" w14:textId="77777777" w:rsidR="00814F0A" w:rsidRDefault="00814F0A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no encuentra materia prima con stock disponible.</w:t>
            </w:r>
          </w:p>
          <w:p w14:paraId="0DB04B28" w14:textId="77777777" w:rsidR="00814F0A" w:rsidRDefault="00814F0A" w:rsidP="00F966E2">
            <w:pPr>
              <w:pStyle w:val="Prrafodelista"/>
              <w:numPr>
                <w:ilvl w:val="0"/>
                <w:numId w:val="1"/>
              </w:numPr>
            </w:pPr>
            <w:r>
              <w:t>El EDMP cancela el CU.</w:t>
            </w:r>
          </w:p>
        </w:tc>
      </w:tr>
      <w:tr w:rsidR="00814F0A" w14:paraId="21C126B5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0D1BD" w14:textId="77777777" w:rsidR="00814F0A" w:rsidRDefault="00814F0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AFCCD" w14:textId="77777777" w:rsidR="00814F0A" w:rsidRPr="005C249A" w:rsidRDefault="00814F0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814F0A" w14:paraId="7A3AD3C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6A654" w14:textId="77777777" w:rsidR="00814F0A" w:rsidRPr="008F3E09" w:rsidRDefault="00814F0A" w:rsidP="00814F0A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 xml:space="preserve">El CU comienza cuando el EDMP selecciona la opción </w:t>
            </w:r>
            <w:r w:rsidRPr="00E64637">
              <w:rPr>
                <w:i/>
              </w:rPr>
              <w:t>Registrar salida de Materia Prima</w:t>
            </w:r>
            <w:r>
              <w:rPr>
                <w:i/>
              </w:rPr>
              <w:t xml:space="preserve">. </w:t>
            </w:r>
            <w:r>
              <w:rPr>
                <w:b/>
              </w:rPr>
              <w:t>A1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79D4F" w14:textId="77777777" w:rsidR="00814F0A" w:rsidRPr="00960403" w:rsidRDefault="00814F0A" w:rsidP="00623F00">
            <w:pPr>
              <w:pStyle w:val="Prrafodelista"/>
              <w:ind w:left="230"/>
            </w:pPr>
          </w:p>
        </w:tc>
      </w:tr>
      <w:tr w:rsidR="00814F0A" w14:paraId="015A5245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AC78B" w14:textId="77777777" w:rsidR="00814F0A" w:rsidRDefault="00814F0A" w:rsidP="00814F0A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 xml:space="preserve">El Sistema genera y muestra el número de lote de producción para el cual se está retirando materia prima. </w:t>
            </w:r>
            <w:r>
              <w:rPr>
                <w:b/>
              </w:rPr>
              <w:t>S2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5E1F6" w14:textId="77777777" w:rsidR="00814F0A" w:rsidRDefault="00814F0A" w:rsidP="00BA7910">
            <w:pPr>
              <w:pStyle w:val="Prrafodelista"/>
              <w:ind w:left="230"/>
            </w:pPr>
          </w:p>
        </w:tc>
      </w:tr>
      <w:tr w:rsidR="00814F0A" w14:paraId="75600847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C184" w14:textId="77777777" w:rsidR="00814F0A" w:rsidRDefault="00814F0A" w:rsidP="00814F0A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 xml:space="preserve">El Sistema para cada materia prima, solicita el código de la materia prima a retirar.  </w:t>
            </w:r>
            <w:r>
              <w:rPr>
                <w:b/>
              </w:rPr>
              <w:t>S3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68B05" w14:textId="77777777" w:rsidR="00814F0A" w:rsidRDefault="00814F0A" w:rsidP="00BA7910">
            <w:pPr>
              <w:pStyle w:val="Prrafodelista"/>
              <w:ind w:left="230"/>
            </w:pPr>
          </w:p>
        </w:tc>
      </w:tr>
      <w:tr w:rsidR="00814F0A" w14:paraId="48D7A15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A8C00" w14:textId="77777777" w:rsidR="00814F0A" w:rsidRDefault="00814F0A" w:rsidP="00814F0A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 xml:space="preserve">El EDMP conoce el código y lo ingresa. </w:t>
            </w:r>
            <w:r>
              <w:rPr>
                <w:b/>
              </w:rPr>
              <w:t>A4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8761" w14:textId="77777777" w:rsidR="00814F0A" w:rsidRDefault="00814F0A" w:rsidP="00814F0A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EDMP no conoce el código. </w:t>
            </w:r>
            <w:r>
              <w:rPr>
                <w:b/>
              </w:rPr>
              <w:t>EA4A</w:t>
            </w:r>
          </w:p>
          <w:p w14:paraId="4EDB9AF6" w14:textId="77777777" w:rsidR="00814F0A" w:rsidRDefault="00814F0A" w:rsidP="00814F0A">
            <w:pPr>
              <w:pStyle w:val="Prrafodelista"/>
              <w:numPr>
                <w:ilvl w:val="2"/>
                <w:numId w:val="2"/>
              </w:numPr>
            </w:pPr>
            <w:r>
              <w:t xml:space="preserve">El EDMP selecciona la opción de búsqueda de materia prima. </w:t>
            </w:r>
            <w:r>
              <w:rPr>
                <w:b/>
              </w:rPr>
              <w:t>EA4A1</w:t>
            </w:r>
          </w:p>
          <w:p w14:paraId="59D4A7DB" w14:textId="77777777" w:rsidR="00814F0A" w:rsidRPr="00464AAD" w:rsidRDefault="00814F0A" w:rsidP="00814F0A">
            <w:pPr>
              <w:pStyle w:val="Prrafodelista"/>
              <w:numPr>
                <w:ilvl w:val="2"/>
                <w:numId w:val="2"/>
              </w:numPr>
            </w:pPr>
            <w:r>
              <w:t xml:space="preserve">Se llama el </w:t>
            </w:r>
            <w:r>
              <w:rPr>
                <w:i/>
              </w:rPr>
              <w:t>CU 116</w:t>
            </w:r>
            <w:r w:rsidRPr="00464AAD">
              <w:rPr>
                <w:i/>
              </w:rPr>
              <w:t>. Consultar Materia Prima</w:t>
            </w:r>
            <w:r>
              <w:rPr>
                <w:i/>
              </w:rPr>
              <w:t xml:space="preserve">. </w:t>
            </w:r>
            <w:r>
              <w:rPr>
                <w:b/>
              </w:rPr>
              <w:t>EA4A2</w:t>
            </w:r>
          </w:p>
          <w:p w14:paraId="4E386A41" w14:textId="77777777" w:rsidR="00814F0A" w:rsidRDefault="00814F0A" w:rsidP="00814F0A">
            <w:pPr>
              <w:pStyle w:val="Prrafodelista"/>
              <w:numPr>
                <w:ilvl w:val="3"/>
                <w:numId w:val="2"/>
              </w:numPr>
            </w:pPr>
            <w:r>
              <w:t>El CU no tuvo éxito.</w:t>
            </w:r>
          </w:p>
          <w:p w14:paraId="65511674" w14:textId="77777777" w:rsidR="00814F0A" w:rsidRDefault="00814F0A" w:rsidP="00814F0A">
            <w:pPr>
              <w:pStyle w:val="Prrafodelista"/>
              <w:numPr>
                <w:ilvl w:val="4"/>
                <w:numId w:val="2"/>
              </w:numPr>
            </w:pPr>
            <w:r>
              <w:t xml:space="preserve">Se regresa al paso 3. </w:t>
            </w:r>
          </w:p>
          <w:p w14:paraId="72D74DFC" w14:textId="77777777" w:rsidR="00814F0A" w:rsidRPr="00960403" w:rsidRDefault="00814F0A" w:rsidP="00814F0A">
            <w:pPr>
              <w:pStyle w:val="Prrafodelista"/>
              <w:numPr>
                <w:ilvl w:val="3"/>
                <w:numId w:val="2"/>
              </w:numPr>
            </w:pPr>
            <w:r>
              <w:t>El CU tuvo éxito.</w:t>
            </w:r>
          </w:p>
        </w:tc>
      </w:tr>
      <w:tr w:rsidR="00814F0A" w14:paraId="1745AB08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4D2D5" w14:textId="77777777" w:rsidR="00814F0A" w:rsidRDefault="00814F0A" w:rsidP="00814F0A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 xml:space="preserve">El Sistema muestra el nombre, código, unidad de medida, descripción y cantidad disponible en stock de la materia prima. </w:t>
            </w:r>
            <w:r>
              <w:rPr>
                <w:b/>
              </w:rPr>
              <w:t>S5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8FB83" w14:textId="77777777" w:rsidR="00814F0A" w:rsidRPr="00960403" w:rsidRDefault="00814F0A" w:rsidP="00623F00">
            <w:pPr>
              <w:pStyle w:val="Prrafodelista"/>
              <w:ind w:left="230"/>
            </w:pPr>
          </w:p>
        </w:tc>
      </w:tr>
      <w:tr w:rsidR="00814F0A" w14:paraId="72BC015E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F0E99" w14:textId="77777777" w:rsidR="00814F0A" w:rsidRDefault="00814F0A" w:rsidP="00814F0A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 xml:space="preserve">El Sistema solicita el ingreso de la cantidad a retirar de la materia prima. </w:t>
            </w:r>
            <w:r>
              <w:rPr>
                <w:b/>
              </w:rPr>
              <w:t>S6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FE25E" w14:textId="77777777" w:rsidR="00814F0A" w:rsidRDefault="00814F0A" w:rsidP="00623F00">
            <w:pPr>
              <w:pStyle w:val="Prrafodelista"/>
              <w:ind w:left="230"/>
            </w:pPr>
          </w:p>
        </w:tc>
      </w:tr>
      <w:tr w:rsidR="00814F0A" w14:paraId="17E8EE19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D6F75" w14:textId="77777777" w:rsidR="00814F0A" w:rsidRDefault="00814F0A" w:rsidP="00814F0A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 xml:space="preserve">El EDMP ingresa la cantidad de materia prima a retirar. </w:t>
            </w:r>
            <w:r>
              <w:rPr>
                <w:b/>
              </w:rPr>
              <w:t>A7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99C2B" w14:textId="77777777" w:rsidR="00814F0A" w:rsidRDefault="00814F0A" w:rsidP="00BA7910">
            <w:pPr>
              <w:pStyle w:val="Prrafodelista"/>
              <w:ind w:left="737"/>
            </w:pPr>
          </w:p>
        </w:tc>
      </w:tr>
      <w:tr w:rsidR="00814F0A" w14:paraId="2EC274B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2EBB4" w14:textId="77777777" w:rsidR="00814F0A" w:rsidRDefault="00814F0A" w:rsidP="00814F0A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 xml:space="preserve">El Sistema verifica que la cantidad de </w:t>
            </w:r>
            <w:r>
              <w:lastRenderedPageBreak/>
              <w:t xml:space="preserve">materia prima ingresada no supere a la disponible en stock y no la supera. </w:t>
            </w:r>
            <w:r>
              <w:rPr>
                <w:b/>
              </w:rPr>
              <w:t>S8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94231" w14:textId="77777777" w:rsidR="00814F0A" w:rsidRDefault="00814F0A" w:rsidP="00814F0A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lastRenderedPageBreak/>
              <w:t xml:space="preserve">La cantidad ingresada supera la </w:t>
            </w:r>
            <w:r>
              <w:lastRenderedPageBreak/>
              <w:t xml:space="preserve">cantidad disponible de materia prima. </w:t>
            </w:r>
            <w:r>
              <w:rPr>
                <w:b/>
              </w:rPr>
              <w:t>ES8A</w:t>
            </w:r>
          </w:p>
          <w:p w14:paraId="310D178F" w14:textId="77777777" w:rsidR="00814F0A" w:rsidRDefault="00814F0A" w:rsidP="00814F0A">
            <w:pPr>
              <w:pStyle w:val="Prrafodelista"/>
              <w:numPr>
                <w:ilvl w:val="2"/>
                <w:numId w:val="2"/>
              </w:numPr>
              <w:spacing w:after="200" w:line="276" w:lineRule="auto"/>
            </w:pPr>
            <w:r>
              <w:t xml:space="preserve">El Sistema informa situación. </w:t>
            </w:r>
            <w:r>
              <w:rPr>
                <w:b/>
              </w:rPr>
              <w:t>ES8A1</w:t>
            </w:r>
          </w:p>
          <w:p w14:paraId="5E4DA6E8" w14:textId="77777777" w:rsidR="00814F0A" w:rsidRDefault="00814F0A" w:rsidP="00814F0A">
            <w:pPr>
              <w:pStyle w:val="Prrafodelista"/>
              <w:numPr>
                <w:ilvl w:val="2"/>
                <w:numId w:val="2"/>
              </w:numPr>
              <w:spacing w:after="200" w:line="276" w:lineRule="auto"/>
            </w:pPr>
            <w:r>
              <w:t xml:space="preserve">El Sistema solicita se ingrese nuevamente la cantidad de salida de materia prima. </w:t>
            </w:r>
            <w:r>
              <w:rPr>
                <w:b/>
              </w:rPr>
              <w:t>ES8A2</w:t>
            </w:r>
          </w:p>
          <w:p w14:paraId="640909F1" w14:textId="77777777" w:rsidR="00814F0A" w:rsidRDefault="00814F0A" w:rsidP="00814F0A">
            <w:pPr>
              <w:pStyle w:val="Prrafodelista"/>
              <w:numPr>
                <w:ilvl w:val="2"/>
                <w:numId w:val="2"/>
              </w:numPr>
              <w:spacing w:after="200" w:line="276" w:lineRule="auto"/>
            </w:pPr>
            <w:r>
              <w:t>Se regresa al paso 7.</w:t>
            </w:r>
          </w:p>
          <w:p w14:paraId="49CF3F76" w14:textId="77777777" w:rsidR="00814F0A" w:rsidRDefault="00814F0A" w:rsidP="00623F00">
            <w:pPr>
              <w:pStyle w:val="Prrafodelista"/>
              <w:ind w:left="230"/>
            </w:pPr>
          </w:p>
        </w:tc>
      </w:tr>
      <w:tr w:rsidR="00814F0A" w14:paraId="7213568A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3C0E7" w14:textId="77777777" w:rsidR="00814F0A" w:rsidRDefault="00814F0A" w:rsidP="00814F0A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lastRenderedPageBreak/>
              <w:t xml:space="preserve">El Sistema solicita la confirmación de la registración. </w:t>
            </w:r>
            <w:r>
              <w:rPr>
                <w:b/>
              </w:rPr>
              <w:t>S9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C61DE" w14:textId="77777777" w:rsidR="00814F0A" w:rsidRDefault="00814F0A" w:rsidP="00623F00">
            <w:pPr>
              <w:pStyle w:val="Prrafodelista"/>
              <w:ind w:left="230"/>
            </w:pPr>
          </w:p>
        </w:tc>
      </w:tr>
      <w:tr w:rsidR="00814F0A" w14:paraId="60597DA9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BE49D" w14:textId="77777777" w:rsidR="00814F0A" w:rsidRDefault="00814F0A" w:rsidP="00814F0A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 xml:space="preserve">El EDMP confirma la registración. </w:t>
            </w:r>
            <w:r>
              <w:rPr>
                <w:b/>
              </w:rPr>
              <w:t>A10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5E3B" w14:textId="77777777" w:rsidR="00814F0A" w:rsidRPr="00143FE9" w:rsidRDefault="00814F0A" w:rsidP="00814F0A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  <w:rPr>
                <w:b/>
              </w:rPr>
            </w:pPr>
            <w:r>
              <w:t xml:space="preserve">El EDMP no confirma registración. </w:t>
            </w:r>
            <w:r>
              <w:rPr>
                <w:b/>
              </w:rPr>
              <w:t>ES10A</w:t>
            </w:r>
          </w:p>
          <w:p w14:paraId="1A61FFBD" w14:textId="77777777" w:rsidR="00814F0A" w:rsidRDefault="00814F0A" w:rsidP="00814F0A">
            <w:pPr>
              <w:pStyle w:val="Prrafodelista"/>
              <w:numPr>
                <w:ilvl w:val="2"/>
                <w:numId w:val="2"/>
              </w:numPr>
            </w:pPr>
            <w:r>
              <w:t xml:space="preserve">El Sistema informa la situación. </w:t>
            </w:r>
            <w:r>
              <w:rPr>
                <w:b/>
              </w:rPr>
              <w:t>ES10A1</w:t>
            </w:r>
          </w:p>
          <w:p w14:paraId="3C9CA457" w14:textId="77777777" w:rsidR="00814F0A" w:rsidRDefault="00814F0A" w:rsidP="00814F0A">
            <w:pPr>
              <w:pStyle w:val="Prrafodelista"/>
              <w:numPr>
                <w:ilvl w:val="2"/>
                <w:numId w:val="2"/>
              </w:numPr>
            </w:pPr>
            <w:r>
              <w:t>No se procesa la registración.</w:t>
            </w:r>
          </w:p>
        </w:tc>
      </w:tr>
      <w:tr w:rsidR="00814F0A" w14:paraId="79F1A1A7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6B75A" w14:textId="77777777" w:rsidR="00814F0A" w:rsidRDefault="00814F0A" w:rsidP="00814F0A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 xml:space="preserve">El Sistema registra la salida de materia prima y actualiza el stock correspondiente a la misma, se registra el Lote con su respectivo número generado al comienzo. </w:t>
            </w:r>
            <w:r>
              <w:rPr>
                <w:b/>
              </w:rPr>
              <w:t>S11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4D44F" w14:textId="77777777" w:rsidR="00814F0A" w:rsidRDefault="00814F0A" w:rsidP="00623F00">
            <w:pPr>
              <w:pStyle w:val="Prrafodelista"/>
              <w:ind w:left="230"/>
            </w:pPr>
          </w:p>
        </w:tc>
      </w:tr>
      <w:tr w:rsidR="00814F0A" w14:paraId="13965EF1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38465" w14:textId="77777777" w:rsidR="00814F0A" w:rsidRDefault="00814F0A" w:rsidP="00814F0A">
            <w:pPr>
              <w:pStyle w:val="Prrafodelista"/>
              <w:numPr>
                <w:ilvl w:val="0"/>
                <w:numId w:val="2"/>
              </w:numPr>
              <w:ind w:left="284" w:hanging="198"/>
            </w:pPr>
            <w:r>
              <w:t>Fin de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AF2ED" w14:textId="77777777" w:rsidR="00814F0A" w:rsidRDefault="00814F0A" w:rsidP="00623F00">
            <w:pPr>
              <w:pStyle w:val="Prrafodelista"/>
              <w:ind w:left="230"/>
            </w:pPr>
          </w:p>
        </w:tc>
      </w:tr>
      <w:tr w:rsidR="00814F0A" w14:paraId="1FA4518A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50C29" w14:textId="77777777" w:rsidR="00814F0A" w:rsidRPr="00654C01" w:rsidRDefault="00814F0A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034BF" w14:textId="77777777" w:rsidR="00814F0A" w:rsidRPr="00960403" w:rsidRDefault="00814F0A" w:rsidP="00654C01">
            <w:r>
              <w:t>El EDMP puede cancelar el CU en cualquier momento.</w:t>
            </w:r>
          </w:p>
        </w:tc>
      </w:tr>
      <w:tr w:rsidR="00814F0A" w14:paraId="69857E2D" w14:textId="77777777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D8DFEA" w14:textId="77777777" w:rsidR="00814F0A" w:rsidRPr="00654C01" w:rsidRDefault="00814F0A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130A79" w14:textId="77777777" w:rsidR="00814F0A" w:rsidRDefault="00814F0A" w:rsidP="00654C01">
            <w:r>
              <w:t>No aplica</w:t>
            </w:r>
          </w:p>
        </w:tc>
      </w:tr>
      <w:tr w:rsidR="00814F0A" w14:paraId="78687B04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46635B" w14:textId="77777777" w:rsidR="00814F0A" w:rsidRPr="00654C01" w:rsidRDefault="00814F0A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5E8030" w14:textId="77777777" w:rsidR="00814F0A" w:rsidRDefault="00814F0A" w:rsidP="00654C01">
            <w:r>
              <w:t>No aplica</w:t>
            </w:r>
          </w:p>
        </w:tc>
      </w:tr>
      <w:tr w:rsidR="00814F0A" w14:paraId="30DF4FDC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443087" w14:textId="77777777" w:rsidR="00814F0A" w:rsidRPr="00654C01" w:rsidRDefault="00814F0A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06906B" w14:textId="77777777" w:rsidR="00814F0A" w:rsidRPr="00067369" w:rsidRDefault="00814F0A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814F0A" w14:paraId="011F480A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076F7C" w14:textId="77777777" w:rsidR="00814F0A" w:rsidRPr="00654C01" w:rsidRDefault="00814F0A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4CA33D" w14:textId="77777777" w:rsidR="00814F0A" w:rsidRDefault="00814F0A" w:rsidP="00654C01">
            <w:r>
              <w:t>No aplica</w:t>
            </w:r>
          </w:p>
        </w:tc>
      </w:tr>
      <w:tr w:rsidR="00814F0A" w14:paraId="7059E009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1B48D4" w14:textId="77777777" w:rsidR="00814F0A" w:rsidRPr="00654C01" w:rsidRDefault="00814F0A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C5B267" w14:textId="77777777" w:rsidR="00814F0A" w:rsidRDefault="00814F0A" w:rsidP="00654C01">
            <w:r>
              <w:t>No aplica</w:t>
            </w:r>
          </w:p>
        </w:tc>
      </w:tr>
      <w:tr w:rsidR="00814F0A" w14:paraId="0E8D64D4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F4ADDC" w14:textId="77777777" w:rsidR="00814F0A" w:rsidRPr="00654C01" w:rsidRDefault="00814F0A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BE9CAD" w14:textId="77777777" w:rsidR="00814F0A" w:rsidRDefault="00814F0A" w:rsidP="00654C01">
            <w:r>
              <w:t>No aplica</w:t>
            </w:r>
          </w:p>
        </w:tc>
      </w:tr>
    </w:tbl>
    <w:p w14:paraId="6161D388" w14:textId="38D74BB9" w:rsidR="00814F0A" w:rsidRDefault="00814F0A">
      <w:r>
        <w:lastRenderedPageBreak/>
        <w:fldChar w:fldCharType="begin"/>
      </w:r>
      <w:r>
        <w:instrText xml:space="preserve"> LINK Visio.Drawing.11 "D:\\Documenti-Federico\\UTN\\PRO\\REP\\06. Prueba\\Casos de Prueba\\Deposito\\103.Registrar Salida de Materia Prima\\103_Grafo.vsd" "" \a \p \f 0 </w:instrText>
      </w:r>
      <w:r>
        <w:fldChar w:fldCharType="separate"/>
      </w:r>
      <w:r w:rsidR="00DC3146">
        <w:object w:dxaOrig="9842" w:dyaOrig="16391">
          <v:shape id="_x0000_i1026" type="#_x0000_t75" style="width:367.5pt;height:616.2pt">
            <v:imagedata r:id="rId11" o:title=""/>
          </v:shape>
        </w:object>
      </w:r>
      <w:r>
        <w:fldChar w:fldCharType="end"/>
      </w:r>
    </w:p>
    <w:p w14:paraId="236F22D3" w14:textId="77777777" w:rsidR="00F07943" w:rsidRPr="0014215F" w:rsidRDefault="0014215F" w:rsidP="0014215F">
      <w:r>
        <w:lastRenderedPageBreak/>
        <w:fldChar w:fldCharType="end"/>
      </w:r>
    </w:p>
    <w:tbl>
      <w:tblPr>
        <w:tblStyle w:val="Tablaconcuadrcula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1276"/>
        <w:gridCol w:w="1418"/>
      </w:tblGrid>
      <w:tr w:rsidR="00F07943" w14:paraId="33DEDC52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3B053" w14:textId="77777777" w:rsidR="00F07943" w:rsidRPr="00654C01" w:rsidRDefault="00F07943" w:rsidP="00654C01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02456" w14:textId="77777777" w:rsidR="00F07943" w:rsidRPr="00960403" w:rsidRDefault="00F07943" w:rsidP="009A4146">
            <w:pPr>
              <w:jc w:val="center"/>
            </w:pPr>
            <w:r>
              <w:t>Registrar la salida de Materia Prima</w:t>
            </w:r>
          </w:p>
        </w:tc>
      </w:tr>
      <w:tr w:rsidR="00F07943" w14:paraId="1A2C2152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710FB" w14:textId="77777777" w:rsidR="00F07943" w:rsidRPr="00654C01" w:rsidRDefault="00F07943" w:rsidP="00654C01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322D6" w14:textId="77777777" w:rsidR="00F07943" w:rsidRDefault="00F07943" w:rsidP="00453617">
            <w:pPr>
              <w:jc w:val="center"/>
            </w:pPr>
            <w:r>
              <w:t>103/01</w:t>
            </w:r>
          </w:p>
        </w:tc>
      </w:tr>
      <w:tr w:rsidR="00F07943" w:rsidRPr="00C16F78" w14:paraId="08EE5D60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6F565" w14:textId="77777777" w:rsidR="00F07943" w:rsidRPr="00654C01" w:rsidRDefault="00F07943" w:rsidP="00654C01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0FCC7" w14:textId="77777777" w:rsidR="00F07943" w:rsidRPr="00C16F78" w:rsidRDefault="00F07943" w:rsidP="009A4146">
            <w:pPr>
              <w:jc w:val="center"/>
              <w:rPr>
                <w:lang w:val="es-ES_tradnl"/>
              </w:rPr>
            </w:pPr>
            <w:r w:rsidRPr="00C16F78">
              <w:rPr>
                <w:lang w:val="es-ES_tradnl"/>
              </w:rPr>
              <w:t xml:space="preserve">Registrar </w:t>
            </w:r>
            <w:r>
              <w:rPr>
                <w:lang w:val="es-ES_tradnl"/>
              </w:rPr>
              <w:t>salida</w:t>
            </w:r>
            <w:r w:rsidRPr="00C16F78">
              <w:rPr>
                <w:lang w:val="es-ES_tradnl"/>
              </w:rPr>
              <w:t xml:space="preserve"> de Materia Prima</w:t>
            </w:r>
          </w:p>
        </w:tc>
      </w:tr>
      <w:tr w:rsidR="00F07943" w:rsidRPr="00DC3146" w14:paraId="61DC990A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0E1C0" w14:textId="77777777" w:rsidR="00F07943" w:rsidRPr="00654C01" w:rsidRDefault="00F07943" w:rsidP="00654C01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14D3A" w14:textId="77777777" w:rsidR="00F07943" w:rsidRPr="00C16F78" w:rsidRDefault="00F07943" w:rsidP="00453617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A1, S2, S3, A4, S5, S6, A7, S8, S9, A10, S11</w:t>
            </w:r>
          </w:p>
        </w:tc>
      </w:tr>
      <w:tr w:rsidR="00F07943" w14:paraId="4DA53055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EED8" w14:textId="77777777" w:rsidR="00F07943" w:rsidRPr="00654C01" w:rsidRDefault="00F07943" w:rsidP="00654C01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2C8FB" w14:textId="77777777" w:rsidR="00F07943" w:rsidRDefault="00F07943" w:rsidP="00453617">
            <w:pPr>
              <w:jc w:val="center"/>
            </w:pPr>
            <w:r>
              <w:t>Media</w:t>
            </w:r>
          </w:p>
        </w:tc>
      </w:tr>
      <w:tr w:rsidR="00F07943" w14:paraId="628062E8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BFCFA" w14:textId="77777777" w:rsidR="00F07943" w:rsidRPr="00654C01" w:rsidRDefault="00F07943" w:rsidP="00654C01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4E353" w14:textId="77777777" w:rsidR="00F07943" w:rsidRDefault="00F07943" w:rsidP="00F07943">
            <w:pPr>
              <w:pStyle w:val="Prrafodelista"/>
              <w:numPr>
                <w:ilvl w:val="0"/>
                <w:numId w:val="8"/>
              </w:num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Permiso como Encargado de Depósito de Materia Prima para el usuario Marina Príncipe.</w:t>
            </w:r>
          </w:p>
          <w:p w14:paraId="2E71E58F" w14:textId="77777777" w:rsidR="00F07943" w:rsidRPr="00485C78" w:rsidRDefault="00F07943" w:rsidP="00F07943">
            <w:pPr>
              <w:pStyle w:val="Prrafodelista"/>
              <w:numPr>
                <w:ilvl w:val="0"/>
                <w:numId w:val="8"/>
              </w:num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Materia prima disponible.</w:t>
            </w:r>
          </w:p>
        </w:tc>
      </w:tr>
      <w:tr w:rsidR="00F07943" w14:paraId="647FEC69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F54D1" w14:textId="77777777" w:rsidR="00F07943" w:rsidRPr="00654C01" w:rsidRDefault="00F07943" w:rsidP="00654C01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BD67" w14:textId="77777777" w:rsidR="00F07943" w:rsidRDefault="00F07943" w:rsidP="00453617">
            <w:pPr>
              <w:jc w:val="center"/>
            </w:pPr>
            <w:r>
              <w:t>Se registra el ingreso de materia prima.</w:t>
            </w:r>
          </w:p>
        </w:tc>
      </w:tr>
      <w:tr w:rsidR="00F07943" w14:paraId="396B5168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D69BD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3939" w14:textId="77777777" w:rsidR="00F07943" w:rsidRPr="00631876" w:rsidRDefault="00F07943" w:rsidP="00631876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61714" w14:textId="77777777" w:rsidR="00F07943" w:rsidRPr="00631876" w:rsidRDefault="00F07943" w:rsidP="00631876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8005CD" w14:textId="77777777" w:rsidR="00F07943" w:rsidRPr="00631876" w:rsidRDefault="00F07943" w:rsidP="00631876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F07943" w14:paraId="1B9D2F6E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EC4A4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CP-102/01 A1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ABAD1" w14:textId="77777777" w:rsidR="00F07943" w:rsidRDefault="00F07943" w:rsidP="009A4146">
            <w:r>
              <w:t>El usuario Marina Príncipe con el rol de Empleado de Depósito de Materia Prima ingresa a la opción “</w:t>
            </w:r>
            <w:r w:rsidRPr="00F46D37">
              <w:rPr>
                <w:i/>
              </w:rPr>
              <w:t xml:space="preserve">Registrar </w:t>
            </w:r>
            <w:r>
              <w:rPr>
                <w:i/>
              </w:rPr>
              <w:t>Salida</w:t>
            </w:r>
            <w:r w:rsidRPr="00F46D37">
              <w:rPr>
                <w:i/>
              </w:rPr>
              <w:t xml:space="preserve"> De Materia Prima”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DCBB3" w14:textId="77777777" w:rsidR="00F07943" w:rsidRDefault="00F07943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C81D3" w14:textId="77777777" w:rsidR="00F07943" w:rsidRDefault="00F07943" w:rsidP="00654C01"/>
        </w:tc>
      </w:tr>
      <w:tr w:rsidR="00F07943" w14:paraId="55CA4812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5624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CP-102/01 S2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29259" w14:textId="77777777" w:rsidR="00F07943" w:rsidRDefault="00F07943" w:rsidP="00F46D37">
            <w:pPr>
              <w:tabs>
                <w:tab w:val="left" w:pos="2775"/>
              </w:tabs>
            </w:pPr>
            <w:r>
              <w:t>El Sistema genera y muestra el número de lote de producción para el cual se está retirando materia prima: nº 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53022" w14:textId="77777777" w:rsidR="00F07943" w:rsidRDefault="00F07943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44CFD" w14:textId="77777777" w:rsidR="00F07943" w:rsidRDefault="00F07943" w:rsidP="00654C01"/>
        </w:tc>
      </w:tr>
      <w:tr w:rsidR="00F07943" w14:paraId="4B88110F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C34A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CP-102/01 S3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FC52D" w14:textId="77777777" w:rsidR="00F07943" w:rsidRDefault="00F07943" w:rsidP="00654C01">
            <w:r>
              <w:t xml:space="preserve">El Sistema para cada materia prima, solicita el código de la materia prima a retirar </w:t>
            </w:r>
          </w:p>
          <w:p w14:paraId="76FC1A46" w14:textId="77777777" w:rsidR="00F07943" w:rsidRPr="00F46D37" w:rsidRDefault="00F07943" w:rsidP="00654C01">
            <w:pPr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8E1D8" w14:textId="77777777" w:rsidR="00F07943" w:rsidRDefault="00F07943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0365" w14:textId="77777777" w:rsidR="00F07943" w:rsidRDefault="00F07943" w:rsidP="00654C01"/>
        </w:tc>
      </w:tr>
      <w:tr w:rsidR="00F07943" w14:paraId="31EF4A00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33E59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CP-102/01 A4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BA444" w14:textId="77777777" w:rsidR="00F07943" w:rsidRDefault="00F07943" w:rsidP="00654C01">
            <w:r>
              <w:t>El EDMP ingresa el código: SGB_272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8691" w14:textId="77777777" w:rsidR="00F07943" w:rsidRDefault="00F07943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C358E" w14:textId="77777777" w:rsidR="00F07943" w:rsidRDefault="00F07943" w:rsidP="00654C01"/>
        </w:tc>
      </w:tr>
      <w:tr w:rsidR="00F07943" w14:paraId="451EEC6A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6AB6E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CP-102/01 S5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B7519" w14:textId="77777777" w:rsidR="00F07943" w:rsidRDefault="00F07943" w:rsidP="0073140E">
            <w:r>
              <w:t xml:space="preserve">El sistema muestra la materia prima con su respectiva cantidad disponible en stock: Perfil </w:t>
            </w:r>
            <w:proofErr w:type="spellStart"/>
            <w:r>
              <w:t>Monel</w:t>
            </w:r>
            <w:proofErr w:type="spellEnd"/>
            <w:r>
              <w:t xml:space="preserve"> </w:t>
            </w:r>
            <w:proofErr w:type="gramStart"/>
            <w:r>
              <w:t>AK ,</w:t>
            </w:r>
            <w:proofErr w:type="gramEnd"/>
            <w:r>
              <w:t xml:space="preserve"> SGB_272, Metros, Alambre para armazones,  10000 </w:t>
            </w:r>
            <w:proofErr w:type="spellStart"/>
            <w:r>
              <w:t>mtrs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2DA0" w14:textId="77777777" w:rsidR="00F07943" w:rsidRDefault="00F07943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B4266" w14:textId="77777777" w:rsidR="00F07943" w:rsidRDefault="00F07943" w:rsidP="00654C01"/>
        </w:tc>
      </w:tr>
      <w:tr w:rsidR="00F07943" w14:paraId="7B30B790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0828A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CP-102/01 S6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B9E1" w14:textId="77777777" w:rsidR="00F07943" w:rsidRDefault="00F07943" w:rsidP="00654C01">
            <w:r>
              <w:t>El sistema solicita ingreso de cantidad de salida de la materia prima seleccionada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CD19" w14:textId="77777777" w:rsidR="00F07943" w:rsidRDefault="00F07943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00230" w14:textId="77777777" w:rsidR="00F07943" w:rsidRDefault="00F07943" w:rsidP="00654C01"/>
        </w:tc>
      </w:tr>
      <w:tr w:rsidR="00F07943" w14:paraId="19D73810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EFE22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CP-102/01 A7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2AB4" w14:textId="77777777" w:rsidR="00F07943" w:rsidRDefault="00F07943" w:rsidP="00654C01">
            <w:r>
              <w:t>El EDMP ingresa la cantidad de materia prima de salida: 3000.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8C0" w14:textId="77777777" w:rsidR="00F07943" w:rsidRDefault="00F07943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6406" w14:textId="77777777" w:rsidR="00F07943" w:rsidRDefault="00F07943" w:rsidP="00654C01"/>
        </w:tc>
      </w:tr>
      <w:tr w:rsidR="00F07943" w14:paraId="0143B36B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E7748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CP-102/01 S8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2EB36" w14:textId="77777777" w:rsidR="00F07943" w:rsidRDefault="00F07943" w:rsidP="00654C01">
            <w:r>
              <w:t>El sistema verifica que la cantidad de materia prima ingresada no supere a la disponible en stock y no la supera.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63961" w14:textId="77777777" w:rsidR="00F07943" w:rsidRDefault="00F07943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41202" w14:textId="77777777" w:rsidR="00F07943" w:rsidRDefault="00F07943" w:rsidP="00654C01"/>
        </w:tc>
      </w:tr>
      <w:tr w:rsidR="00F07943" w14:paraId="70A3E3F7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6B770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CP-102/01 S9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7F392" w14:textId="77777777" w:rsidR="00F07943" w:rsidRPr="002338FB" w:rsidRDefault="00F07943" w:rsidP="00654C01">
            <w:pPr>
              <w:rPr>
                <w:i/>
              </w:rPr>
            </w:pPr>
            <w:r>
              <w:t>El sistema solicita confirmación de registro de salida de materia prima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7E9A4" w14:textId="77777777" w:rsidR="00F07943" w:rsidRDefault="00F07943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B0035" w14:textId="77777777" w:rsidR="00F07943" w:rsidRDefault="00F07943" w:rsidP="00654C01"/>
        </w:tc>
      </w:tr>
      <w:tr w:rsidR="00F07943" w14:paraId="7BABFF90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D7E74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CP-102/01 A10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90E92" w14:textId="77777777" w:rsidR="00F07943" w:rsidRDefault="00F07943" w:rsidP="00654C01">
            <w:r>
              <w:t>El EDMP confirma registración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0B621" w14:textId="77777777" w:rsidR="00F07943" w:rsidRDefault="00F07943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7E795" w14:textId="77777777" w:rsidR="00F07943" w:rsidRDefault="00F07943" w:rsidP="00654C01"/>
        </w:tc>
      </w:tr>
      <w:tr w:rsidR="00F07943" w14:paraId="527CA942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83F9C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CP-102/01 S11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D06BB" w14:textId="77777777" w:rsidR="00F07943" w:rsidRDefault="00F07943" w:rsidP="00654C01">
            <w:r>
              <w:t>El Sistema registra la salida de materia prima y actualiza el stock correspondiente a la misma, se registra el Lote con su respectivo número generado al comienzo: Stock: 7000, Lote: nº 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82395" w14:textId="77777777" w:rsidR="00F07943" w:rsidRDefault="00F07943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9B11E" w14:textId="77777777" w:rsidR="00F07943" w:rsidRDefault="00F07943" w:rsidP="00654C01"/>
        </w:tc>
      </w:tr>
      <w:tr w:rsidR="00F07943" w14:paraId="65E1D9D2" w14:textId="77777777" w:rsidTr="00F019F7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62F42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lastRenderedPageBreak/>
              <w:t>Estado de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FA821" w14:textId="77777777" w:rsidR="00F07943" w:rsidRDefault="00F07943" w:rsidP="00654C01"/>
        </w:tc>
      </w:tr>
      <w:tr w:rsidR="00F07943" w14:paraId="50A90EF6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3358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47995" w14:textId="77777777" w:rsidR="00F07943" w:rsidRDefault="00F07943" w:rsidP="00654C01"/>
        </w:tc>
      </w:tr>
      <w:tr w:rsidR="00F07943" w14:paraId="0E9D044F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FD84D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9A8C8" w14:textId="77777777" w:rsidR="00F07943" w:rsidRDefault="00F07943" w:rsidP="00453617">
            <w:pPr>
              <w:jc w:val="center"/>
            </w:pPr>
          </w:p>
        </w:tc>
      </w:tr>
      <w:tr w:rsidR="00F07943" w14:paraId="2996A647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B0F42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53888" w14:textId="77777777" w:rsidR="00F07943" w:rsidRDefault="00F07943" w:rsidP="00453617">
            <w:pPr>
              <w:jc w:val="center"/>
            </w:pPr>
          </w:p>
        </w:tc>
      </w:tr>
      <w:tr w:rsidR="00F07943" w14:paraId="4E125139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C8CA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49C71" w14:textId="77777777" w:rsidR="00F07943" w:rsidRDefault="00F07943" w:rsidP="00453617">
            <w:pPr>
              <w:jc w:val="center"/>
            </w:pPr>
            <w:r>
              <w:t>V 1.0</w:t>
            </w:r>
          </w:p>
        </w:tc>
      </w:tr>
      <w:tr w:rsidR="00F07943" w14:paraId="2DE2838A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2DE0F" w14:textId="77777777" w:rsidR="00F07943" w:rsidRDefault="00F07943" w:rsidP="00654C01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DC3EF" w14:textId="77777777" w:rsidR="00F07943" w:rsidRDefault="00F07943" w:rsidP="00453617">
            <w:pPr>
              <w:jc w:val="center"/>
            </w:pPr>
            <w:r>
              <w:t>12/06/2010</w:t>
            </w:r>
          </w:p>
        </w:tc>
      </w:tr>
    </w:tbl>
    <w:p w14:paraId="65DD0532" w14:textId="77777777" w:rsidR="00F07943" w:rsidRDefault="00F07943"/>
    <w:p w14:paraId="5BC30823" w14:textId="50B0A322" w:rsidR="0014215F" w:rsidRDefault="007B06BB" w:rsidP="007B06BB">
      <w:pPr>
        <w:pStyle w:val="Ttulo2"/>
      </w:pPr>
      <w:bookmarkStart w:id="8" w:name="_Toc264347279"/>
      <w:r>
        <w:t>201. Registrar Cliente</w:t>
      </w:r>
      <w:bookmarkEnd w:id="8"/>
    </w:p>
    <w:p w14:paraId="3DC6F36C" w14:textId="77777777" w:rsidR="007B06BB" w:rsidRDefault="007B06BB" w:rsidP="007B06BB"/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7B06BB" w14:paraId="637DD751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E46E92" w14:textId="77777777" w:rsidR="007B06BB" w:rsidRPr="00C7061A" w:rsidRDefault="007B06BB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5C72B5D2" w14:textId="77777777" w:rsidR="007B06BB" w:rsidRDefault="007B06BB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37B630E0" w14:textId="77777777" w:rsidR="007B06BB" w:rsidRDefault="007B06BB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7B06BB" w14:paraId="15BF1DAE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DBA2560" w14:textId="77777777" w:rsidR="007B06BB" w:rsidRPr="00C7061A" w:rsidRDefault="007B06BB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1938C3BF" w14:textId="77777777" w:rsidR="007B06BB" w:rsidRDefault="007B06BB">
            <w:r>
              <w:t>Registrar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1BA3135" w14:textId="77777777" w:rsidR="007B06BB" w:rsidRPr="006245C7" w:rsidRDefault="007B06BB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4EFE8848" w14:textId="77777777" w:rsidR="007B06BB" w:rsidRDefault="007B06BB">
            <w:r>
              <w:t>201</w:t>
            </w:r>
          </w:p>
        </w:tc>
      </w:tr>
      <w:tr w:rsidR="007B06BB" w14:paraId="65CE9F6E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E268C9" w14:textId="77777777" w:rsidR="007B06BB" w:rsidRPr="00C7061A" w:rsidRDefault="007B06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0BDAD94A" w14:textId="77777777" w:rsidR="007B06BB" w:rsidRDefault="007B06BB">
            <w:r>
              <w:t>Ventas</w:t>
            </w:r>
          </w:p>
        </w:tc>
      </w:tr>
      <w:tr w:rsidR="007B06BB" w14:paraId="4F9E3007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C73DF7" w14:textId="77777777" w:rsidR="007B06BB" w:rsidRDefault="007B06BB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0A101FF" w14:textId="77777777" w:rsidR="007B06BB" w:rsidRDefault="007B06B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BD68899" w14:textId="77777777" w:rsidR="007B06BB" w:rsidRDefault="007B06B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0434441" w14:textId="77777777" w:rsidR="007B06BB" w:rsidRDefault="007B06B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B06BB" w14:paraId="1067CFF0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A56226" w14:textId="77777777" w:rsidR="007B06BB" w:rsidRDefault="007B06BB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1DB30AF9" w14:textId="77777777" w:rsidR="007B06BB" w:rsidRDefault="007B06B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8B8AAA7" w14:textId="77777777" w:rsidR="007B06BB" w:rsidRDefault="007B06B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F77C25A" w14:textId="77777777" w:rsidR="007B06BB" w:rsidRDefault="007B06B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B06BB" w14:paraId="7BCEF279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A0EA79" w14:textId="77777777" w:rsidR="007B06BB" w:rsidRDefault="007B06BB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D501E51" w14:textId="77777777" w:rsidR="007B06BB" w:rsidRDefault="007B06B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5A7D4BA" w14:textId="77777777" w:rsidR="007B06BB" w:rsidRDefault="007B06B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4298D277" w14:textId="77777777" w:rsidR="007B06BB" w:rsidRDefault="007B06B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7B06BB" w14:paraId="73F6C2F9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390497" w14:textId="77777777" w:rsidR="007B06BB" w:rsidRPr="00C7061A" w:rsidRDefault="007B06BB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1F71FFA1" w14:textId="77777777" w:rsidR="007B06BB" w:rsidRDefault="007B06BB">
            <w:r>
              <w:t>Viajante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7368971B" w14:textId="77777777" w:rsidR="007B06BB" w:rsidRPr="00C7061A" w:rsidRDefault="007B06BB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0E79DBED" w14:textId="77777777" w:rsidR="007B06BB" w:rsidRDefault="007B06BB">
            <w:r>
              <w:t>No aplica</w:t>
            </w:r>
          </w:p>
        </w:tc>
      </w:tr>
      <w:tr w:rsidR="007B06BB" w14:paraId="3C693000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A2CD48" w14:textId="77777777" w:rsidR="007B06BB" w:rsidRPr="00C7061A" w:rsidRDefault="007B06BB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6CAA228A" w14:textId="77777777" w:rsidR="007B06BB" w:rsidRDefault="007B06BB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55FBEABD" w14:textId="77777777" w:rsidR="007B06BB" w:rsidRDefault="007B06BB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7B06BB" w14:paraId="46056828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633396" w14:textId="77777777" w:rsidR="007B06BB" w:rsidRPr="00C7061A" w:rsidRDefault="007B06BB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3ABED530" w14:textId="77777777" w:rsidR="007B06BB" w:rsidRPr="00596BA0" w:rsidRDefault="007B06BB">
            <w:r>
              <w:t>Registrar los datos de un nuevo cliente</w:t>
            </w:r>
          </w:p>
        </w:tc>
      </w:tr>
      <w:tr w:rsidR="007B06BB" w14:paraId="4DFF95D6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799894" w14:textId="77777777" w:rsidR="007B06BB" w:rsidRPr="00C7061A" w:rsidRDefault="007B06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4BDF3BA2" w14:textId="77777777" w:rsidR="007B06BB" w:rsidRDefault="007B06BB"/>
        </w:tc>
      </w:tr>
      <w:tr w:rsidR="007B06BB" w14:paraId="0C896633" w14:textId="77777777" w:rsidTr="003C3759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24005E" w14:textId="77777777" w:rsidR="007B06BB" w:rsidRDefault="007B06BB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3D2EF6E2" w14:textId="77777777" w:rsidR="007B06BB" w:rsidRDefault="007B06BB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4DC202AF" w14:textId="77777777" w:rsidR="007B06BB" w:rsidRPr="005C249A" w:rsidRDefault="007B06BB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26EDD176" w14:textId="77777777" w:rsidR="007B06BB" w:rsidRDefault="007B06BB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registran los datos de la empresa cliente en el Sistema</w:t>
            </w:r>
          </w:p>
        </w:tc>
      </w:tr>
      <w:tr w:rsidR="007B06BB" w14:paraId="5664BFF0" w14:textId="77777777" w:rsidTr="003C3759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26D33" w14:textId="77777777" w:rsidR="007B06BB" w:rsidRDefault="007B06BB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9C3F99E" w14:textId="77777777" w:rsidR="007B06BB" w:rsidRPr="005C249A" w:rsidRDefault="007B06BB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4E4C1629" w14:textId="77777777" w:rsidR="007B06BB" w:rsidRDefault="007B06BB" w:rsidP="00771C07">
            <w:pPr>
              <w:pStyle w:val="Prrafodelista"/>
              <w:numPr>
                <w:ilvl w:val="0"/>
                <w:numId w:val="1"/>
              </w:numPr>
            </w:pPr>
            <w:r>
              <w:t>La Empresa Cliente ya se encuentra registrada.</w:t>
            </w:r>
          </w:p>
          <w:p w14:paraId="57FB1516" w14:textId="77777777" w:rsidR="007B06BB" w:rsidRDefault="007B06BB" w:rsidP="00771C07">
            <w:pPr>
              <w:pStyle w:val="Prrafodelista"/>
              <w:numPr>
                <w:ilvl w:val="0"/>
                <w:numId w:val="1"/>
              </w:numPr>
            </w:pPr>
            <w:r>
              <w:t>El V cancela el CU.</w:t>
            </w:r>
          </w:p>
        </w:tc>
      </w:tr>
      <w:tr w:rsidR="007B06BB" w14:paraId="6F9DB32E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436F2" w14:textId="77777777" w:rsidR="007B06BB" w:rsidRDefault="007B06BB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DD2B" w14:textId="77777777" w:rsidR="007B06BB" w:rsidRPr="005C249A" w:rsidRDefault="007B06BB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7B06BB" w14:paraId="3C010ECD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FCF98" w14:textId="77777777" w:rsidR="007B06BB" w:rsidRPr="008F3E09" w:rsidRDefault="007B06BB" w:rsidP="007B06BB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CU comienza cuando el V selecciona la opción </w:t>
            </w:r>
            <w:r>
              <w:rPr>
                <w:i/>
              </w:rPr>
              <w:t xml:space="preserve">Registrar Cliente. </w:t>
            </w:r>
            <w:r>
              <w:rPr>
                <w:b/>
              </w:rPr>
              <w:t>A1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BB2A3" w14:textId="77777777" w:rsidR="007B06BB" w:rsidRPr="00960403" w:rsidRDefault="007B06BB" w:rsidP="004F2D68">
            <w:pPr>
              <w:pStyle w:val="Prrafodelista"/>
              <w:ind w:left="230"/>
            </w:pPr>
          </w:p>
        </w:tc>
      </w:tr>
      <w:tr w:rsidR="007B06BB" w14:paraId="3267415F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1A46B" w14:textId="77777777" w:rsidR="007B06BB" w:rsidRDefault="007B06BB" w:rsidP="007B06BB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solicita el CUIT de la empresa cliente.</w:t>
            </w:r>
            <w:r>
              <w:rPr>
                <w:b/>
              </w:rPr>
              <w:t>S2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D5D76" w14:textId="77777777" w:rsidR="007B06BB" w:rsidRPr="00960403" w:rsidRDefault="007B06BB" w:rsidP="004F2D68">
            <w:pPr>
              <w:pStyle w:val="Prrafodelista"/>
              <w:ind w:left="230"/>
            </w:pPr>
          </w:p>
        </w:tc>
      </w:tr>
      <w:tr w:rsidR="007B06BB" w14:paraId="3CB67007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3BA9F" w14:textId="77777777" w:rsidR="007B06BB" w:rsidRDefault="007B06BB" w:rsidP="007B06BB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V ingresa el CUIT de la empresa cliente. </w:t>
            </w:r>
            <w:r>
              <w:rPr>
                <w:b/>
              </w:rPr>
              <w:t>A3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28D3" w14:textId="77777777" w:rsidR="007B06BB" w:rsidRPr="00B20D66" w:rsidRDefault="007B06BB" w:rsidP="007B06BB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 selecciona la opción </w:t>
            </w:r>
            <w:r>
              <w:rPr>
                <w:i/>
              </w:rPr>
              <w:t xml:space="preserve">buscar CUIT </w:t>
            </w:r>
            <w:r>
              <w:rPr>
                <w:b/>
              </w:rPr>
              <w:t>EA3A</w:t>
            </w:r>
          </w:p>
          <w:p w14:paraId="0F39EFEF" w14:textId="77777777" w:rsidR="007B06BB" w:rsidRPr="00960403" w:rsidRDefault="007B06BB" w:rsidP="007B06BB">
            <w:pPr>
              <w:pStyle w:val="Prrafodelista"/>
              <w:numPr>
                <w:ilvl w:val="2"/>
                <w:numId w:val="2"/>
              </w:numPr>
            </w:pPr>
            <w:r>
              <w:t xml:space="preserve">Se llama al </w:t>
            </w:r>
            <w:r w:rsidRPr="000257E9">
              <w:rPr>
                <w:i/>
              </w:rPr>
              <w:t xml:space="preserve">CU </w:t>
            </w:r>
            <w:r>
              <w:rPr>
                <w:i/>
              </w:rPr>
              <w:t>XXX. B</w:t>
            </w:r>
            <w:r w:rsidRPr="000257E9">
              <w:rPr>
                <w:i/>
              </w:rPr>
              <w:t>uscar CUIT</w:t>
            </w:r>
            <w:r>
              <w:rPr>
                <w:i/>
              </w:rPr>
              <w:t xml:space="preserve">. </w:t>
            </w:r>
            <w:r>
              <w:rPr>
                <w:b/>
              </w:rPr>
              <w:t>ES3A1</w:t>
            </w:r>
          </w:p>
        </w:tc>
      </w:tr>
      <w:tr w:rsidR="007B06BB" w14:paraId="316F926B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48BF8" w14:textId="77777777" w:rsidR="007B06BB" w:rsidRDefault="007B06BB" w:rsidP="007B06BB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verifica si existe la empresa cliente, y no existe.</w:t>
            </w:r>
            <w:r>
              <w:rPr>
                <w:b/>
              </w:rPr>
              <w:t>S4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A713F" w14:textId="77777777" w:rsidR="007B06BB" w:rsidRDefault="007B06BB" w:rsidP="007B06BB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verifica si existe la empresa cliente, y existe. </w:t>
            </w:r>
            <w:r>
              <w:rPr>
                <w:b/>
              </w:rPr>
              <w:t>ES4A</w:t>
            </w:r>
          </w:p>
          <w:p w14:paraId="4AC77B04" w14:textId="77777777" w:rsidR="007B06BB" w:rsidRDefault="007B06BB" w:rsidP="007B06BB">
            <w:pPr>
              <w:pStyle w:val="Prrafodelista"/>
              <w:numPr>
                <w:ilvl w:val="2"/>
                <w:numId w:val="2"/>
              </w:numPr>
            </w:pPr>
            <w:r>
              <w:t xml:space="preserve">El Sistema informa la situación al V. </w:t>
            </w:r>
            <w:r>
              <w:rPr>
                <w:b/>
              </w:rPr>
              <w:t>ES4A1</w:t>
            </w:r>
          </w:p>
          <w:p w14:paraId="61C72F54" w14:textId="77777777" w:rsidR="007B06BB" w:rsidRPr="00960403" w:rsidRDefault="007B06BB" w:rsidP="007B06BB">
            <w:pPr>
              <w:pStyle w:val="Prrafodelista"/>
              <w:numPr>
                <w:ilvl w:val="2"/>
                <w:numId w:val="2"/>
              </w:numPr>
            </w:pPr>
            <w:r w:rsidRPr="00771C07">
              <w:t>Se cancela el CU</w:t>
            </w:r>
            <w:r>
              <w:t>.</w:t>
            </w:r>
          </w:p>
        </w:tc>
      </w:tr>
      <w:tr w:rsidR="007B06BB" w14:paraId="0AE5DD23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D1BD" w14:textId="77777777" w:rsidR="007B06BB" w:rsidRDefault="007B06BB" w:rsidP="007B06BB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lastRenderedPageBreak/>
              <w:t xml:space="preserve">El Sistema solicita los datos generales de la Empresa Cliente: Razón social, Condición de IVA teléfono, celular, fax, e-Mail. </w:t>
            </w:r>
            <w:r>
              <w:rPr>
                <w:b/>
              </w:rPr>
              <w:t>S5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B0258" w14:textId="77777777" w:rsidR="007B06BB" w:rsidRPr="00960403" w:rsidRDefault="007B06BB" w:rsidP="007B06BB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B06BB" w14:paraId="0002AB2F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14229" w14:textId="77777777" w:rsidR="007B06BB" w:rsidRDefault="007B06BB" w:rsidP="007B06BB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V ingresa los siguientes datos de la Empresa Cliente: Razón social, Condición de IVA, teléfono, celular, fax, e-Mail. </w:t>
            </w:r>
            <w:r>
              <w:rPr>
                <w:b/>
              </w:rPr>
              <w:t>A6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3EC72" w14:textId="77777777" w:rsidR="007B06BB" w:rsidRPr="00960403" w:rsidRDefault="007B06BB" w:rsidP="007B06BB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B06BB" w14:paraId="1B4C1981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DCE6B" w14:textId="77777777" w:rsidR="007B06BB" w:rsidRDefault="007B06BB" w:rsidP="007B06BB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solicita, para cada domicilio de la Empresa Cliente, los datos  del mismo: Altura, Calle, Barrio, Código Postal, Localidad y Provincia. </w:t>
            </w:r>
            <w:r>
              <w:rPr>
                <w:b/>
              </w:rPr>
              <w:t>S7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49604" w14:textId="77777777" w:rsidR="007B06BB" w:rsidRPr="00960403" w:rsidRDefault="007B06BB" w:rsidP="007B06BB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B06BB" w14:paraId="6C20A4E8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B2DF9" w14:textId="77777777" w:rsidR="007B06BB" w:rsidRDefault="007B06BB" w:rsidP="007B06BB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V, para cada domicilio de la Empresa Cliente, ingresa los siguientes datos: Altura, Calle, Barrio, Código Postal, Localidad y Provincia. </w:t>
            </w:r>
            <w:r>
              <w:rPr>
                <w:b/>
              </w:rPr>
              <w:t>A8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F8790" w14:textId="77777777" w:rsidR="007B06BB" w:rsidRPr="00960403" w:rsidRDefault="007B06BB" w:rsidP="007B06BB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B06BB" w14:paraId="6873F21F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35364" w14:textId="77777777" w:rsidR="007B06BB" w:rsidRDefault="007B06BB" w:rsidP="007B06BB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V selecciona la opción </w:t>
            </w:r>
            <w:r w:rsidRPr="00BB2EEB">
              <w:rPr>
                <w:i/>
              </w:rPr>
              <w:t>Reg</w:t>
            </w:r>
            <w:r>
              <w:rPr>
                <w:i/>
              </w:rPr>
              <w:t xml:space="preserve">istrar Responsable. </w:t>
            </w:r>
            <w:r>
              <w:rPr>
                <w:b/>
              </w:rPr>
              <w:t>A9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2E796" w14:textId="77777777" w:rsidR="007B06BB" w:rsidRDefault="007B06BB" w:rsidP="007B06BB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 no selecciona la opción registrar Responsable. </w:t>
            </w:r>
            <w:r>
              <w:rPr>
                <w:b/>
              </w:rPr>
              <w:t>EA9A</w:t>
            </w:r>
          </w:p>
          <w:p w14:paraId="74FB5189" w14:textId="77777777" w:rsidR="007B06BB" w:rsidRPr="00960403" w:rsidRDefault="007B06BB" w:rsidP="007B06BB">
            <w:pPr>
              <w:pStyle w:val="Prrafodelista"/>
              <w:numPr>
                <w:ilvl w:val="2"/>
                <w:numId w:val="2"/>
              </w:numPr>
            </w:pPr>
            <w:r>
              <w:t xml:space="preserve">Se prosigue al </w:t>
            </w:r>
            <w:r w:rsidRPr="00793BA2">
              <w:t>Paso 11</w:t>
            </w:r>
            <w:r>
              <w:t xml:space="preserve">. </w:t>
            </w:r>
          </w:p>
        </w:tc>
      </w:tr>
      <w:tr w:rsidR="007B06BB" w14:paraId="7E010EA5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8B1E" w14:textId="77777777" w:rsidR="007B06BB" w:rsidRDefault="007B06BB" w:rsidP="007B06BB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Para cada responsable que el V desee registrar, se llama al CU </w:t>
            </w:r>
            <w:r w:rsidRPr="00B23A4A">
              <w:rPr>
                <w:i/>
              </w:rPr>
              <w:t>XXX. Registrar Responsable Empresa Cliente.</w:t>
            </w:r>
            <w:r>
              <w:rPr>
                <w:b/>
              </w:rPr>
              <w:t>S10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1E167" w14:textId="77777777" w:rsidR="007B06BB" w:rsidRPr="00960403" w:rsidRDefault="007B06BB" w:rsidP="007B06BB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B06BB" w14:paraId="74807DA0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BD52B" w14:textId="77777777" w:rsidR="007B06BB" w:rsidRDefault="007B06BB" w:rsidP="007B06BB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Se registró correctamente el Responsable de la Empresa Cliente. </w:t>
            </w:r>
            <w:r>
              <w:rPr>
                <w:b/>
              </w:rPr>
              <w:t>S11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D8473" w14:textId="77777777" w:rsidR="007B06BB" w:rsidRDefault="007B06BB" w:rsidP="007B06BB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No se registró correctamente el Responsable de la Empresa Cliente. </w:t>
            </w:r>
            <w:r>
              <w:rPr>
                <w:b/>
              </w:rPr>
              <w:t>ES11A</w:t>
            </w:r>
          </w:p>
          <w:p w14:paraId="4ADF0199" w14:textId="77777777" w:rsidR="007B06BB" w:rsidRDefault="007B06BB" w:rsidP="007B06BB">
            <w:pPr>
              <w:pStyle w:val="Prrafodelista"/>
              <w:numPr>
                <w:ilvl w:val="2"/>
                <w:numId w:val="2"/>
              </w:numPr>
            </w:pPr>
            <w:r>
              <w:t xml:space="preserve">El Sistema informa la situación al V. </w:t>
            </w:r>
            <w:r>
              <w:rPr>
                <w:b/>
              </w:rPr>
              <w:t>ES11A1</w:t>
            </w:r>
          </w:p>
          <w:p w14:paraId="684D31E8" w14:textId="77777777" w:rsidR="007B06BB" w:rsidRPr="00960403" w:rsidRDefault="007B06BB" w:rsidP="007B06BB">
            <w:pPr>
              <w:pStyle w:val="Prrafodelista"/>
              <w:numPr>
                <w:ilvl w:val="2"/>
                <w:numId w:val="2"/>
              </w:numPr>
            </w:pPr>
            <w:r>
              <w:t xml:space="preserve">Si el V desea, puede volver a seleccionar la opción </w:t>
            </w:r>
            <w:r>
              <w:rPr>
                <w:i/>
              </w:rPr>
              <w:t>Registrar Responsable</w:t>
            </w:r>
            <w:r>
              <w:t xml:space="preserve">, y se regresa al </w:t>
            </w:r>
            <w:r w:rsidRPr="003E6540">
              <w:t>Paso 10.</w:t>
            </w:r>
          </w:p>
        </w:tc>
      </w:tr>
      <w:tr w:rsidR="007B06BB" w14:paraId="5D90CD29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55FF" w14:textId="77777777" w:rsidR="007B06BB" w:rsidRDefault="007B06BB" w:rsidP="007B06BB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El Sistema solicita la confirmación de la registración.</w:t>
            </w:r>
            <w:r>
              <w:rPr>
                <w:b/>
              </w:rPr>
              <w:t xml:space="preserve"> S12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FB649" w14:textId="77777777" w:rsidR="007B06BB" w:rsidRDefault="007B06BB" w:rsidP="0025217C">
            <w:pPr>
              <w:pStyle w:val="Prrafodelista"/>
              <w:ind w:left="230"/>
            </w:pPr>
          </w:p>
        </w:tc>
      </w:tr>
      <w:tr w:rsidR="007B06BB" w14:paraId="4405D80F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806B" w14:textId="77777777" w:rsidR="007B06BB" w:rsidRDefault="007B06BB" w:rsidP="007B06BB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V confirma la registración. </w:t>
            </w:r>
            <w:r>
              <w:rPr>
                <w:b/>
              </w:rPr>
              <w:t>A13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A4DF5" w14:textId="77777777" w:rsidR="007B06BB" w:rsidRDefault="007B06BB" w:rsidP="007B06BB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 no confirma la registración. </w:t>
            </w:r>
            <w:r>
              <w:rPr>
                <w:b/>
              </w:rPr>
              <w:t>EA13A</w:t>
            </w:r>
          </w:p>
          <w:p w14:paraId="2D2D759D" w14:textId="77777777" w:rsidR="007B06BB" w:rsidRPr="00960403" w:rsidRDefault="007B06BB" w:rsidP="007B06BB">
            <w:pPr>
              <w:pStyle w:val="Prrafodelista"/>
              <w:numPr>
                <w:ilvl w:val="2"/>
                <w:numId w:val="2"/>
              </w:numPr>
            </w:pPr>
            <w:r>
              <w:t>No se procesa la registración.</w:t>
            </w:r>
          </w:p>
        </w:tc>
      </w:tr>
      <w:tr w:rsidR="007B06BB" w14:paraId="3E549A6A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90FD" w14:textId="77777777" w:rsidR="007B06BB" w:rsidRDefault="007B06BB" w:rsidP="007B06BB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 xml:space="preserve">El Sistema registra los datos de la Empresa Cliente. </w:t>
            </w:r>
            <w:r>
              <w:rPr>
                <w:b/>
              </w:rPr>
              <w:t>S14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D1613" w14:textId="77777777" w:rsidR="007B06BB" w:rsidRPr="00960403" w:rsidRDefault="007B06BB" w:rsidP="007B06BB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B06BB" w14:paraId="75ADC2E2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4A13C" w14:textId="77777777" w:rsidR="007B06BB" w:rsidRDefault="007B06BB" w:rsidP="007B06BB">
            <w:pPr>
              <w:pStyle w:val="Prrafodelista"/>
              <w:numPr>
                <w:ilvl w:val="0"/>
                <w:numId w:val="2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A54A4" w14:textId="77777777" w:rsidR="007B06BB" w:rsidRPr="00960403" w:rsidRDefault="007B06BB" w:rsidP="007B06BB">
            <w:pPr>
              <w:pStyle w:val="Prrafodelista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B06BB" w14:paraId="09B37513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1A57DC" w14:textId="77777777" w:rsidR="007B06BB" w:rsidRPr="00654C01" w:rsidRDefault="007B06BB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A951C9" w14:textId="77777777" w:rsidR="007B06BB" w:rsidRPr="00960403" w:rsidRDefault="007B06BB" w:rsidP="00385501">
            <w:r>
              <w:t>El V puede cancelar el CU en cualquier momento.</w:t>
            </w:r>
          </w:p>
        </w:tc>
      </w:tr>
      <w:tr w:rsidR="007B06BB" w14:paraId="1019B210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9F0057" w14:textId="77777777" w:rsidR="007B06BB" w:rsidRPr="00654C01" w:rsidRDefault="007B06BB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DCEA6A" w14:textId="77777777" w:rsidR="007B06BB" w:rsidRDefault="007B06BB" w:rsidP="00654C01">
            <w:r>
              <w:t>No aplica</w:t>
            </w:r>
          </w:p>
        </w:tc>
      </w:tr>
      <w:tr w:rsidR="007B06BB" w14:paraId="31848BD8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D0C337" w14:textId="77777777" w:rsidR="007B06BB" w:rsidRPr="00654C01" w:rsidRDefault="007B06BB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DDDFB0" w14:textId="77777777" w:rsidR="007B06BB" w:rsidRDefault="007B06BB" w:rsidP="00654C01">
            <w:r>
              <w:t>XXX. Registrar Responsable Empresa Cliente</w:t>
            </w:r>
          </w:p>
          <w:p w14:paraId="35DB1A16" w14:textId="77777777" w:rsidR="007B06BB" w:rsidRDefault="007B06BB" w:rsidP="005A0587">
            <w:r>
              <w:t>XXX. Buscar CUIT.</w:t>
            </w:r>
          </w:p>
        </w:tc>
      </w:tr>
      <w:tr w:rsidR="007B06BB" w14:paraId="753F7A51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F5ACBE" w14:textId="65C81FB9" w:rsidR="007B06BB" w:rsidRPr="00654C01" w:rsidRDefault="007B06BB" w:rsidP="00654C01">
            <w:pPr>
              <w:rPr>
                <w:b/>
              </w:rPr>
            </w:pPr>
            <w:r>
              <w:rPr>
                <w:b/>
              </w:rPr>
              <w:lastRenderedPageBreak/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F0D59C" w14:textId="77777777" w:rsidR="007B06BB" w:rsidRPr="00067369" w:rsidRDefault="007B06BB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7B06BB" w14:paraId="6DD6B334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445B8E" w14:textId="77777777" w:rsidR="007B06BB" w:rsidRPr="00654C01" w:rsidRDefault="007B06BB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79203E" w14:textId="77777777" w:rsidR="007B06BB" w:rsidRDefault="007B06BB" w:rsidP="00654C01">
            <w:r>
              <w:t xml:space="preserve">No aplica </w:t>
            </w:r>
          </w:p>
        </w:tc>
      </w:tr>
      <w:tr w:rsidR="007B06BB" w14:paraId="062DDADC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A5B312" w14:textId="77777777" w:rsidR="007B06BB" w:rsidRPr="00654C01" w:rsidRDefault="007B06BB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D3AA01" w14:textId="77777777" w:rsidR="007B06BB" w:rsidRDefault="007B06BB" w:rsidP="00654C01">
            <w:r>
              <w:t>No aplica</w:t>
            </w:r>
          </w:p>
        </w:tc>
      </w:tr>
      <w:tr w:rsidR="007B06BB" w14:paraId="72B9B953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31CC04" w14:textId="1D5DCD33" w:rsidR="007B06BB" w:rsidRPr="00654C01" w:rsidRDefault="007B06BB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6C81BC" w14:textId="77777777" w:rsidR="007B06BB" w:rsidRDefault="007B06BB" w:rsidP="00654C01">
            <w:r>
              <w:t>No aplica</w:t>
            </w:r>
          </w:p>
        </w:tc>
      </w:tr>
    </w:tbl>
    <w:p w14:paraId="5A078F8D" w14:textId="77777777" w:rsidR="007B06BB" w:rsidRDefault="007B06BB"/>
    <w:p w14:paraId="1475522D" w14:textId="25D1CDA7" w:rsidR="007B06BB" w:rsidRDefault="007B06BB">
      <w:r>
        <w:br w:type="page"/>
      </w:r>
    </w:p>
    <w:p w14:paraId="7CCB57E5" w14:textId="2C9F515D" w:rsidR="00AE54CE" w:rsidRDefault="00E304FC" w:rsidP="007B06BB">
      <w:r>
        <w:rPr>
          <w:noProof/>
        </w:rPr>
        <w:lastRenderedPageBreak/>
        <w:pict>
          <v:shape id="_x0000_s1028" type="#_x0000_t75" style="position:absolute;margin-left:11.35pt;margin-top:-88.35pt;width:391.05pt;height:637.75pt;z-index:251659264;mso-position-horizontal-relative:text;mso-position-vertical-relative:text">
            <v:imagedata r:id="rId12" o:title=""/>
            <w10:wrap type="square"/>
          </v:shape>
          <o:OLEObject Type="Embed" ProgID="Visio.Drawing.11" ShapeID="_x0000_s1028" DrawAspect="Content" ObjectID="_1338089519" r:id="rId13"/>
        </w:pict>
      </w:r>
    </w:p>
    <w:p w14:paraId="3FC26ED7" w14:textId="77777777" w:rsidR="00AE54CE" w:rsidRPr="00AE54CE" w:rsidRDefault="00AE54CE" w:rsidP="00AE54CE"/>
    <w:p w14:paraId="5511E1D2" w14:textId="77777777" w:rsidR="00AE54CE" w:rsidRPr="00AE54CE" w:rsidRDefault="00AE54CE" w:rsidP="00AE54CE"/>
    <w:p w14:paraId="6EEAEF37" w14:textId="77777777" w:rsidR="00AE54CE" w:rsidRPr="00AE54CE" w:rsidRDefault="00AE54CE" w:rsidP="00AE54CE"/>
    <w:p w14:paraId="6E72DD16" w14:textId="77777777" w:rsidR="00AE54CE" w:rsidRPr="00AE54CE" w:rsidRDefault="00AE54CE" w:rsidP="00AE54CE"/>
    <w:p w14:paraId="4186E905" w14:textId="77777777" w:rsidR="00AE54CE" w:rsidRPr="00AE54CE" w:rsidRDefault="00AE54CE" w:rsidP="00AE54CE"/>
    <w:p w14:paraId="582E9FA9" w14:textId="77777777" w:rsidR="00AE54CE" w:rsidRPr="00AE54CE" w:rsidRDefault="00AE54CE" w:rsidP="00AE54CE"/>
    <w:p w14:paraId="6A7ACCA8" w14:textId="77777777" w:rsidR="00AE54CE" w:rsidRPr="00AE54CE" w:rsidRDefault="00AE54CE" w:rsidP="00AE54CE"/>
    <w:p w14:paraId="1957D818" w14:textId="77777777" w:rsidR="00AE54CE" w:rsidRPr="00AE54CE" w:rsidRDefault="00AE54CE" w:rsidP="00AE54CE"/>
    <w:p w14:paraId="43B2C418" w14:textId="77777777" w:rsidR="00AE54CE" w:rsidRPr="00AE54CE" w:rsidRDefault="00AE54CE" w:rsidP="00AE54CE"/>
    <w:p w14:paraId="4042802C" w14:textId="77777777" w:rsidR="00AE54CE" w:rsidRPr="00AE54CE" w:rsidRDefault="00AE54CE" w:rsidP="00AE54CE"/>
    <w:p w14:paraId="5FAAC97B" w14:textId="77777777" w:rsidR="00AE54CE" w:rsidRPr="00AE54CE" w:rsidRDefault="00AE54CE" w:rsidP="00AE54CE"/>
    <w:p w14:paraId="452959A9" w14:textId="77777777" w:rsidR="00AE54CE" w:rsidRPr="00AE54CE" w:rsidRDefault="00AE54CE" w:rsidP="00AE54CE"/>
    <w:p w14:paraId="5F4F3823" w14:textId="77777777" w:rsidR="00AE54CE" w:rsidRPr="00AE54CE" w:rsidRDefault="00AE54CE" w:rsidP="00AE54CE"/>
    <w:p w14:paraId="3D39A1F1" w14:textId="77777777" w:rsidR="00AE54CE" w:rsidRPr="00AE54CE" w:rsidRDefault="00AE54CE" w:rsidP="00AE54CE"/>
    <w:p w14:paraId="7F949C03" w14:textId="77777777" w:rsidR="00AE54CE" w:rsidRPr="00AE54CE" w:rsidRDefault="00AE54CE" w:rsidP="00AE54CE"/>
    <w:p w14:paraId="3354E419" w14:textId="77777777" w:rsidR="00AE54CE" w:rsidRPr="00AE54CE" w:rsidRDefault="00AE54CE" w:rsidP="00AE54CE"/>
    <w:p w14:paraId="7DF61491" w14:textId="77777777" w:rsidR="00AE54CE" w:rsidRPr="00AE54CE" w:rsidRDefault="00AE54CE" w:rsidP="00AE54CE"/>
    <w:p w14:paraId="1EDD3E6B" w14:textId="77777777" w:rsidR="00AE54CE" w:rsidRPr="00AE54CE" w:rsidRDefault="00AE54CE" w:rsidP="00AE54CE"/>
    <w:p w14:paraId="0CDFC2A7" w14:textId="77777777" w:rsidR="00AE54CE" w:rsidRPr="00AE54CE" w:rsidRDefault="00AE54CE" w:rsidP="00AE54CE"/>
    <w:p w14:paraId="20517E54" w14:textId="77777777" w:rsidR="00AE54CE" w:rsidRPr="00AE54CE" w:rsidRDefault="00AE54CE" w:rsidP="00AE54CE"/>
    <w:p w14:paraId="40C44EBD" w14:textId="77777777" w:rsidR="00AE54CE" w:rsidRPr="00AE54CE" w:rsidRDefault="00AE54CE" w:rsidP="00AE54CE"/>
    <w:p w14:paraId="770133B3" w14:textId="460D7C0E" w:rsidR="00AE54CE" w:rsidRDefault="00AE54CE" w:rsidP="00AE54CE"/>
    <w:p w14:paraId="0E5D054C" w14:textId="21A0F0C7" w:rsidR="007B06BB" w:rsidRDefault="00AE54CE" w:rsidP="00AE54CE">
      <w:pPr>
        <w:tabs>
          <w:tab w:val="left" w:pos="2169"/>
        </w:tabs>
      </w:pPr>
      <w:r>
        <w:tab/>
      </w:r>
    </w:p>
    <w:tbl>
      <w:tblPr>
        <w:tblStyle w:val="Tablaconcuadrcula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1276"/>
        <w:gridCol w:w="1418"/>
      </w:tblGrid>
      <w:tr w:rsidR="00AE54CE" w14:paraId="11F0A450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43976" w14:textId="77777777" w:rsidR="00AE54CE" w:rsidRPr="00654C01" w:rsidRDefault="00AE54CE" w:rsidP="00654C01">
            <w:pPr>
              <w:rPr>
                <w:b/>
              </w:rPr>
            </w:pPr>
            <w:r>
              <w:rPr>
                <w:b/>
              </w:rPr>
              <w:lastRenderedPageBreak/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D4A85" w14:textId="77777777" w:rsidR="00AE54CE" w:rsidRPr="00960403" w:rsidRDefault="00AE54CE" w:rsidP="00453617">
            <w:pPr>
              <w:jc w:val="center"/>
            </w:pPr>
            <w:r>
              <w:t>Registrar Cliente</w:t>
            </w:r>
          </w:p>
        </w:tc>
      </w:tr>
      <w:tr w:rsidR="00AE54CE" w14:paraId="52875E91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C5C4A" w14:textId="77777777" w:rsidR="00AE54CE" w:rsidRPr="00654C01" w:rsidRDefault="00AE54CE" w:rsidP="00654C01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6ACF" w14:textId="77777777" w:rsidR="00AE54CE" w:rsidRDefault="00AE54CE" w:rsidP="00453617">
            <w:pPr>
              <w:jc w:val="center"/>
            </w:pPr>
            <w:r>
              <w:t>201/01</w:t>
            </w:r>
          </w:p>
        </w:tc>
      </w:tr>
      <w:tr w:rsidR="00AE54CE" w14:paraId="3D099A1B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3B293" w14:textId="77777777" w:rsidR="00AE54CE" w:rsidRPr="00654C01" w:rsidRDefault="00AE54CE" w:rsidP="00654C01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7955" w14:textId="77777777" w:rsidR="00AE54CE" w:rsidRDefault="00AE54CE" w:rsidP="00453617">
            <w:pPr>
              <w:jc w:val="center"/>
            </w:pPr>
            <w:r>
              <w:t>Registrar un nuevo cliente.</w:t>
            </w:r>
          </w:p>
        </w:tc>
      </w:tr>
      <w:tr w:rsidR="00AE54CE" w:rsidRPr="00DC3146" w14:paraId="2CAF4704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9CAC3" w14:textId="77777777" w:rsidR="00AE54CE" w:rsidRPr="00654C01" w:rsidRDefault="00AE54CE" w:rsidP="00654C01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46338" w14:textId="77777777" w:rsidR="00AE54CE" w:rsidRPr="00B1302B" w:rsidRDefault="00AE54CE" w:rsidP="004536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A1, S2,</w:t>
            </w:r>
            <w:r w:rsidRPr="00B1302B">
              <w:rPr>
                <w:lang w:val="en-US"/>
              </w:rPr>
              <w:t xml:space="preserve"> A3, S4, S5, A6, S7, A</w:t>
            </w:r>
            <w:r>
              <w:rPr>
                <w:lang w:val="en-US"/>
              </w:rPr>
              <w:t>8, A9, S10, S11, A12, S13, S14.</w:t>
            </w:r>
          </w:p>
        </w:tc>
      </w:tr>
      <w:tr w:rsidR="00AE54CE" w14:paraId="31D58DC7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43EF7" w14:textId="77777777" w:rsidR="00AE54CE" w:rsidRPr="00654C01" w:rsidRDefault="00AE54CE" w:rsidP="00654C01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073C1" w14:textId="77777777" w:rsidR="00AE54CE" w:rsidRDefault="00AE54CE" w:rsidP="00453617">
            <w:pPr>
              <w:jc w:val="center"/>
            </w:pPr>
            <w:r>
              <w:t>Media</w:t>
            </w:r>
          </w:p>
        </w:tc>
      </w:tr>
      <w:tr w:rsidR="00AE54CE" w14:paraId="66DB0E98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CDCE3" w14:textId="77777777" w:rsidR="00AE54CE" w:rsidRPr="00654C01" w:rsidRDefault="00AE54CE" w:rsidP="00654C01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E940" w14:textId="77777777" w:rsidR="00AE54CE" w:rsidRPr="00C52DBA" w:rsidRDefault="00AE54CE" w:rsidP="00C52DBA">
            <w:pPr>
              <w:tabs>
                <w:tab w:val="left" w:pos="317"/>
              </w:tabs>
              <w:ind w:left="317" w:hanging="283"/>
              <w:rPr>
                <w:rFonts w:cstheme="minorHAnsi"/>
              </w:rPr>
            </w:pPr>
            <w:r>
              <w:rPr>
                <w:rFonts w:cstheme="minorHAnsi"/>
              </w:rPr>
              <w:t>-Permiso como Viajante al usuario Esteban Gonzales.</w:t>
            </w:r>
          </w:p>
        </w:tc>
      </w:tr>
      <w:tr w:rsidR="00AE54CE" w14:paraId="00DC4DDA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CEF5" w14:textId="77777777" w:rsidR="00AE54CE" w:rsidRPr="00654C01" w:rsidRDefault="00AE54CE" w:rsidP="00654C01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F82DE" w14:textId="77777777" w:rsidR="00AE54CE" w:rsidRDefault="00AE54CE" w:rsidP="00453617">
            <w:pPr>
              <w:jc w:val="center"/>
            </w:pPr>
            <w:r>
              <w:t>Se registra un nuevo cliente.</w:t>
            </w:r>
          </w:p>
        </w:tc>
      </w:tr>
      <w:tr w:rsidR="00AE54CE" w14:paraId="52CC7E3D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5773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E938B" w14:textId="77777777" w:rsidR="00AE54CE" w:rsidRPr="00631876" w:rsidRDefault="00AE54CE" w:rsidP="00631876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F2CBF" w14:textId="77777777" w:rsidR="00AE54CE" w:rsidRPr="00631876" w:rsidRDefault="00AE54CE" w:rsidP="00631876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749D89" w14:textId="77777777" w:rsidR="00AE54CE" w:rsidRPr="00631876" w:rsidRDefault="00AE54CE" w:rsidP="00631876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AE54CE" w14:paraId="4D95B0EA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3D277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CP-201/01- A1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CCB7" w14:textId="77777777" w:rsidR="00AE54CE" w:rsidRDefault="00AE54CE" w:rsidP="00654C01">
            <w:r>
              <w:t>El usuario Esteban Gonzales con el rol de Viajante ingresa a la opción “Registrar Cliente”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345C6" w14:textId="77777777" w:rsidR="00AE54CE" w:rsidRDefault="00AE54CE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86BD" w14:textId="77777777" w:rsidR="00AE54CE" w:rsidRDefault="00AE54CE" w:rsidP="00654C01"/>
        </w:tc>
      </w:tr>
      <w:tr w:rsidR="00AE54CE" w14:paraId="42D0D6FA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0D9F4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CP-201/01- S2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6210F" w14:textId="77777777" w:rsidR="00AE54CE" w:rsidRDefault="00AE54CE" w:rsidP="00654C01">
            <w:r>
              <w:t>El sistema solicita el CUIT de la empresa cliente.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F17DD" w14:textId="77777777" w:rsidR="00AE54CE" w:rsidRDefault="00AE54CE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35AD8" w14:textId="77777777" w:rsidR="00AE54CE" w:rsidRDefault="00AE54CE" w:rsidP="00654C01"/>
        </w:tc>
      </w:tr>
      <w:tr w:rsidR="00AE54CE" w14:paraId="7E797647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40BBC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CP-201/01- A3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3201C" w14:textId="77777777" w:rsidR="00AE54CE" w:rsidRDefault="00AE54CE" w:rsidP="00654C01">
            <w:r>
              <w:t xml:space="preserve">El V ingresa el CUIT de la empresa cliente: </w:t>
            </w:r>
            <w:r w:rsidRPr="006343F4">
              <w:rPr>
                <w:rFonts w:cstheme="minorHAnsi"/>
              </w:rPr>
              <w:t>30-68448044-4.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3B2D4" w14:textId="77777777" w:rsidR="00AE54CE" w:rsidRDefault="00AE54CE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054FE" w14:textId="77777777" w:rsidR="00AE54CE" w:rsidRDefault="00AE54CE" w:rsidP="00654C01"/>
        </w:tc>
      </w:tr>
      <w:tr w:rsidR="00AE54CE" w14:paraId="2C30FEDC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B721D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CP-201/01- S4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580CC" w14:textId="77777777" w:rsidR="00AE54CE" w:rsidRDefault="00AE54CE" w:rsidP="00654C01">
            <w:r>
              <w:t>El sistema verifica si existe la empresa cliente y no existe.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B1024" w14:textId="77777777" w:rsidR="00AE54CE" w:rsidRDefault="00AE54CE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6FC7D" w14:textId="77777777" w:rsidR="00AE54CE" w:rsidRDefault="00AE54CE" w:rsidP="00654C01"/>
        </w:tc>
      </w:tr>
      <w:tr w:rsidR="00AE54CE" w14:paraId="6568C732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E0148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CP-201/01- S5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40C50" w14:textId="77777777" w:rsidR="00AE54CE" w:rsidRDefault="00AE54CE" w:rsidP="00654C01">
            <w:r>
              <w:t>El sistema solicita los datos generales de la Empresa Cliente: Razón Social, Condición de IVA, teléfono, celular, fax, e-mail.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14C9" w14:textId="77777777" w:rsidR="00AE54CE" w:rsidRDefault="00AE54CE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F0D94" w14:textId="77777777" w:rsidR="00AE54CE" w:rsidRDefault="00AE54CE" w:rsidP="00654C01"/>
        </w:tc>
      </w:tr>
      <w:tr w:rsidR="00AE54CE" w14:paraId="42926207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EC099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CP-201/01- A6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F9BF3" w14:textId="77777777" w:rsidR="00AE54CE" w:rsidRDefault="00AE54CE" w:rsidP="00654C01">
            <w:r>
              <w:t xml:space="preserve">El V ingresa los datos: </w:t>
            </w:r>
            <w:proofErr w:type="spellStart"/>
            <w:r>
              <w:t>Lutz</w:t>
            </w:r>
            <w:proofErr w:type="spellEnd"/>
            <w:r>
              <w:t xml:space="preserve"> Ferrando, Responsable Inscripto, 0351-4453563, 0351-155196212, 0351-4453563, lutzferrando@gmail.com.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A88C" w14:textId="77777777" w:rsidR="00AE54CE" w:rsidRDefault="00AE54CE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4D2A9" w14:textId="77777777" w:rsidR="00AE54CE" w:rsidRDefault="00AE54CE" w:rsidP="00654C01"/>
        </w:tc>
      </w:tr>
      <w:tr w:rsidR="00AE54CE" w14:paraId="4C4350E6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8F12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CP-201/01- S7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867EC" w14:textId="77777777" w:rsidR="00AE54CE" w:rsidRDefault="00AE54CE" w:rsidP="00654C01">
            <w:r>
              <w:t>El sistema solicita para cada domicilio de la empresa cliente los siguientes datos: Altura, calle, barrio, Código postal, localidad y provincia.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7C665" w14:textId="77777777" w:rsidR="00AE54CE" w:rsidRDefault="00AE54CE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2B555" w14:textId="77777777" w:rsidR="00AE54CE" w:rsidRDefault="00AE54CE" w:rsidP="00654C01"/>
        </w:tc>
      </w:tr>
      <w:tr w:rsidR="00AE54CE" w14:paraId="7CF63951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376BF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CP-201/01- A8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F6C81" w14:textId="77777777" w:rsidR="00AE54CE" w:rsidRDefault="00AE54CE" w:rsidP="00654C01">
            <w:r>
              <w:t>El V ingresa los datos: 78, Estrada, Nueva Córdoba, 5000, Córdoba, Córdoba.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27904" w14:textId="77777777" w:rsidR="00AE54CE" w:rsidRDefault="00AE54CE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9545D" w14:textId="77777777" w:rsidR="00AE54CE" w:rsidRDefault="00AE54CE" w:rsidP="00654C01"/>
        </w:tc>
      </w:tr>
      <w:tr w:rsidR="00AE54CE" w14:paraId="302ECEB0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1C7D9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CP-201/01- A9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C8735" w14:textId="77777777" w:rsidR="00AE54CE" w:rsidRDefault="00AE54CE" w:rsidP="00654C01">
            <w:r>
              <w:t xml:space="preserve">El V selecciona la opción </w:t>
            </w:r>
            <w:r w:rsidRPr="009245E0">
              <w:rPr>
                <w:i/>
              </w:rPr>
              <w:t>Registrar Responsable.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BB8A6" w14:textId="77777777" w:rsidR="00AE54CE" w:rsidRDefault="00AE54CE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77B38" w14:textId="77777777" w:rsidR="00AE54CE" w:rsidRDefault="00AE54CE" w:rsidP="00654C01"/>
        </w:tc>
      </w:tr>
      <w:tr w:rsidR="00AE54CE" w14:paraId="7959AE98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C0A63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CP-201/01- S10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2046" w14:textId="77777777" w:rsidR="00AE54CE" w:rsidRDefault="00AE54CE" w:rsidP="00654C01">
            <w:r>
              <w:t xml:space="preserve">El sistema llama al CU: </w:t>
            </w:r>
            <w:r w:rsidRPr="009245E0">
              <w:rPr>
                <w:i/>
              </w:rPr>
              <w:t>Registrar Responsable Empresa Cliente.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E12FE" w14:textId="77777777" w:rsidR="00AE54CE" w:rsidRDefault="00AE54CE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B73E3" w14:textId="77777777" w:rsidR="00AE54CE" w:rsidRDefault="00AE54CE" w:rsidP="00654C01"/>
        </w:tc>
      </w:tr>
      <w:tr w:rsidR="00AE54CE" w14:paraId="50F21255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BE30D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CP-201/01- S11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21782" w14:textId="77777777" w:rsidR="00AE54CE" w:rsidRDefault="00AE54CE" w:rsidP="00654C01">
            <w:r>
              <w:t>El responsable se registró correctamente.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C8908" w14:textId="77777777" w:rsidR="00AE54CE" w:rsidRDefault="00AE54CE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1BCBB" w14:textId="77777777" w:rsidR="00AE54CE" w:rsidRDefault="00AE54CE" w:rsidP="00654C01"/>
        </w:tc>
      </w:tr>
      <w:tr w:rsidR="00AE54CE" w14:paraId="6A53308B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63881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CP-201/01- A12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2AB7D" w14:textId="77777777" w:rsidR="00AE54CE" w:rsidRDefault="00AE54CE" w:rsidP="00654C01">
            <w:r>
              <w:t>El V confirma la registración de los datos de la empresa clientes.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9D990" w14:textId="77777777" w:rsidR="00AE54CE" w:rsidRDefault="00AE54CE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C4C97" w14:textId="77777777" w:rsidR="00AE54CE" w:rsidRDefault="00AE54CE" w:rsidP="00654C01"/>
        </w:tc>
      </w:tr>
      <w:tr w:rsidR="00AE54CE" w14:paraId="01BEDA85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A2FB9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CP-201/01- S13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57CE9" w14:textId="77777777" w:rsidR="00AE54CE" w:rsidRDefault="00AE54CE" w:rsidP="00654C01">
            <w:r>
              <w:t>El sistema registra los datos de la empresa cliente.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5D308" w14:textId="77777777" w:rsidR="00AE54CE" w:rsidRDefault="00AE54CE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DB253" w14:textId="77777777" w:rsidR="00AE54CE" w:rsidRDefault="00AE54CE" w:rsidP="00654C01"/>
        </w:tc>
      </w:tr>
      <w:tr w:rsidR="00AE54CE" w14:paraId="21967F66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1D4EB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CP-201/01- S14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2027B" w14:textId="77777777" w:rsidR="00AE54CE" w:rsidRDefault="00AE54CE" w:rsidP="00654C01">
            <w:r>
              <w:t>El sistema informa situación.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601A0" w14:textId="77777777" w:rsidR="00AE54CE" w:rsidRDefault="00AE54CE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921E7" w14:textId="77777777" w:rsidR="00AE54CE" w:rsidRDefault="00AE54CE" w:rsidP="00654C01"/>
        </w:tc>
      </w:tr>
      <w:tr w:rsidR="00AE54CE" w14:paraId="318F902F" w14:textId="77777777" w:rsidTr="00BB45EE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235C9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62FAB" w14:textId="77777777" w:rsidR="00AE54CE" w:rsidRDefault="00AE54CE" w:rsidP="00654C01"/>
        </w:tc>
      </w:tr>
      <w:tr w:rsidR="00AE54CE" w14:paraId="38AEA520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B257A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9A152" w14:textId="77777777" w:rsidR="00AE54CE" w:rsidRDefault="00AE54CE" w:rsidP="00654C01"/>
        </w:tc>
      </w:tr>
      <w:tr w:rsidR="00AE54CE" w14:paraId="15A9F2EA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18A67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lastRenderedPageBreak/>
              <w:t>Fecha de Llenado: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759BA" w14:textId="77777777" w:rsidR="00AE54CE" w:rsidRDefault="00AE54CE" w:rsidP="00453617">
            <w:pPr>
              <w:jc w:val="center"/>
            </w:pPr>
          </w:p>
        </w:tc>
      </w:tr>
      <w:tr w:rsidR="00AE54CE" w14:paraId="2FE5913D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8B348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9472" w14:textId="77777777" w:rsidR="00AE54CE" w:rsidRDefault="00AE54CE" w:rsidP="00453617">
            <w:pPr>
              <w:jc w:val="center"/>
            </w:pPr>
            <w:r>
              <w:t>Pisciolari Antonela</w:t>
            </w:r>
          </w:p>
        </w:tc>
      </w:tr>
      <w:tr w:rsidR="00AE54CE" w14:paraId="2AF147D1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19101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47D8B" w14:textId="77777777" w:rsidR="00AE54CE" w:rsidRDefault="00AE54CE" w:rsidP="00453617">
            <w:pPr>
              <w:jc w:val="center"/>
            </w:pPr>
            <w:r>
              <w:t>V 1.0</w:t>
            </w:r>
          </w:p>
        </w:tc>
      </w:tr>
      <w:tr w:rsidR="00AE54CE" w14:paraId="20DE9379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CDC3E" w14:textId="77777777" w:rsidR="00AE54CE" w:rsidRDefault="00AE54CE" w:rsidP="00654C01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9FCA8" w14:textId="77777777" w:rsidR="00AE54CE" w:rsidRDefault="00AE54CE" w:rsidP="00453617">
            <w:pPr>
              <w:jc w:val="center"/>
            </w:pPr>
            <w:r>
              <w:t>13/07/2010</w:t>
            </w:r>
          </w:p>
        </w:tc>
      </w:tr>
    </w:tbl>
    <w:p w14:paraId="15CC45A7" w14:textId="77777777" w:rsidR="00AE54CE" w:rsidRDefault="00AE54CE"/>
    <w:p w14:paraId="3641D6AA" w14:textId="77777777" w:rsidR="00AE54CE" w:rsidRPr="00AE54CE" w:rsidRDefault="00AE54CE" w:rsidP="00AE54CE">
      <w:pPr>
        <w:tabs>
          <w:tab w:val="left" w:pos="2169"/>
        </w:tabs>
      </w:pPr>
    </w:p>
    <w:sectPr w:rsidR="00AE54CE" w:rsidRPr="00AE54CE" w:rsidSect="00A97225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1A60A7" w14:textId="77777777" w:rsidR="00E304FC" w:rsidRDefault="00E304FC" w:rsidP="00740C3F">
      <w:pPr>
        <w:spacing w:after="0" w:line="240" w:lineRule="auto"/>
      </w:pPr>
      <w:r>
        <w:separator/>
      </w:r>
    </w:p>
  </w:endnote>
  <w:endnote w:type="continuationSeparator" w:id="0">
    <w:p w14:paraId="28679085" w14:textId="77777777" w:rsidR="00E304FC" w:rsidRDefault="00E304FC" w:rsidP="00740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3" w:type="dxa"/>
      <w:jc w:val="center"/>
      <w:tblInd w:w="213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61"/>
      <w:gridCol w:w="4942"/>
    </w:tblGrid>
    <w:tr w:rsidR="00B941D9" w:rsidRPr="004F34FB" w14:paraId="4AC2A104" w14:textId="77777777" w:rsidTr="00740C3F">
      <w:trPr>
        <w:jc w:val="center"/>
      </w:trPr>
      <w:tc>
        <w:tcPr>
          <w:tcW w:w="4661" w:type="dxa"/>
        </w:tcPr>
        <w:p w14:paraId="2893F05E" w14:textId="77777777" w:rsidR="00B941D9" w:rsidRPr="004F34FB" w:rsidRDefault="00B941D9" w:rsidP="00740C3F">
          <w:pPr>
            <w:pStyle w:val="Piedepgina"/>
            <w:rPr>
              <w:rFonts w:ascii="Arial" w:hAnsi="Arial" w:cs="Arial"/>
              <w:sz w:val="18"/>
              <w:szCs w:val="18"/>
              <w:lang w:val="es-AR"/>
            </w:rPr>
          </w:pPr>
          <w:r>
            <w:rPr>
              <w:rFonts w:ascii="Arial" w:hAnsi="Arial" w:cs="Arial"/>
              <w:sz w:val="18"/>
              <w:szCs w:val="18"/>
              <w:lang w:val="es-AR"/>
            </w:rPr>
            <w:t>Agüero, Nafria, Pisciolari, Quiroga, Waisman</w:t>
          </w:r>
        </w:p>
        <w:p w14:paraId="4E78FCB2" w14:textId="77777777" w:rsidR="00B941D9" w:rsidRPr="004F34FB" w:rsidRDefault="00B941D9" w:rsidP="00740C3F">
          <w:pPr>
            <w:pStyle w:val="Piedepgina"/>
            <w:rPr>
              <w:rFonts w:ascii="Arial" w:hAnsi="Arial" w:cs="Arial"/>
              <w:sz w:val="18"/>
              <w:szCs w:val="18"/>
              <w:lang w:val="es-AR"/>
            </w:rPr>
          </w:pPr>
        </w:p>
      </w:tc>
      <w:tc>
        <w:tcPr>
          <w:tcW w:w="4942" w:type="dxa"/>
        </w:tcPr>
        <w:p w14:paraId="12831B7F" w14:textId="084213C0" w:rsidR="00B941D9" w:rsidRPr="004F34FB" w:rsidRDefault="00B941D9" w:rsidP="00740C3F">
          <w:pPr>
            <w:pStyle w:val="Piedepgina"/>
            <w:jc w:val="right"/>
            <w:rPr>
              <w:rFonts w:ascii="Arial" w:hAnsi="Arial" w:cs="Arial"/>
              <w:sz w:val="18"/>
              <w:szCs w:val="18"/>
            </w:rPr>
          </w:pPr>
          <w:r w:rsidRPr="004F34FB">
            <w:rPr>
              <w:rFonts w:ascii="Arial" w:hAnsi="Arial" w:cs="Arial"/>
              <w:sz w:val="18"/>
              <w:szCs w:val="18"/>
            </w:rPr>
            <w:t xml:space="preserve">Página </w:t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DC3146">
            <w:rPr>
              <w:rStyle w:val="Nmerodepgina"/>
              <w:rFonts w:ascii="Arial" w:hAnsi="Arial" w:cs="Arial"/>
              <w:noProof/>
              <w:sz w:val="18"/>
              <w:szCs w:val="18"/>
            </w:rPr>
            <w:t>17</w:t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4F34FB">
            <w:rPr>
              <w:rFonts w:ascii="Arial" w:hAnsi="Arial" w:cs="Arial"/>
              <w:sz w:val="18"/>
              <w:szCs w:val="18"/>
            </w:rPr>
            <w:t xml:space="preserve"> de </w:t>
          </w:r>
          <w:r w:rsidRPr="004F34FB">
            <w:rPr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4F34FB">
            <w:rPr>
              <w:rFonts w:ascii="Arial" w:hAnsi="Arial" w:cs="Arial"/>
              <w:sz w:val="18"/>
              <w:szCs w:val="18"/>
            </w:rPr>
            <w:fldChar w:fldCharType="separate"/>
          </w:r>
          <w:r w:rsidR="00DC3146">
            <w:rPr>
              <w:rFonts w:ascii="Arial" w:hAnsi="Arial" w:cs="Arial"/>
              <w:noProof/>
              <w:sz w:val="18"/>
              <w:szCs w:val="18"/>
            </w:rPr>
            <w:t>17</w:t>
          </w:r>
          <w:r w:rsidRPr="004F34FB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11DA94A8" w14:textId="77777777" w:rsidR="00B941D9" w:rsidRDefault="00B941D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E1E9A7" w14:textId="77777777" w:rsidR="00E304FC" w:rsidRDefault="00E304FC" w:rsidP="00740C3F">
      <w:pPr>
        <w:spacing w:after="0" w:line="240" w:lineRule="auto"/>
      </w:pPr>
      <w:r>
        <w:separator/>
      </w:r>
    </w:p>
  </w:footnote>
  <w:footnote w:type="continuationSeparator" w:id="0">
    <w:p w14:paraId="002BA20B" w14:textId="77777777" w:rsidR="00E304FC" w:rsidRDefault="00E304FC" w:rsidP="00740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43FD4F" w14:textId="77777777" w:rsidR="00AE54CE" w:rsidRPr="00740C3F" w:rsidRDefault="00AE54CE">
    <w:pPr>
      <w:pStyle w:val="Encabezado"/>
      <w:rPr>
        <w:sz w:val="18"/>
        <w:szCs w:val="18"/>
      </w:rPr>
    </w:pPr>
  </w:p>
  <w:tbl>
    <w:tblPr>
      <w:tblStyle w:val="Tablaconcuadrcula"/>
      <w:tblW w:w="9482" w:type="dxa"/>
      <w:tblInd w:w="-459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00"/>
      <w:gridCol w:w="4142"/>
      <w:gridCol w:w="1840"/>
    </w:tblGrid>
    <w:tr w:rsidR="00B941D9" w:rsidRPr="00740C3F" w14:paraId="2A0A884F" w14:textId="77777777" w:rsidTr="00740C3F">
      <w:trPr>
        <w:trHeight w:val="277"/>
      </w:trPr>
      <w:tc>
        <w:tcPr>
          <w:tcW w:w="3500" w:type="dxa"/>
        </w:tcPr>
        <w:p w14:paraId="6F08CB3A" w14:textId="77777777" w:rsidR="00B941D9" w:rsidRPr="00740C3F" w:rsidRDefault="00B941D9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Universidad Tecnológica Nacional</w:t>
          </w:r>
        </w:p>
      </w:tc>
      <w:tc>
        <w:tcPr>
          <w:tcW w:w="4142" w:type="dxa"/>
        </w:tcPr>
        <w:p w14:paraId="3F695A05" w14:textId="77777777" w:rsidR="00B941D9" w:rsidRPr="00740C3F" w:rsidRDefault="00B941D9" w:rsidP="00740C3F">
          <w:pPr>
            <w:pStyle w:val="Encabezado"/>
            <w:rPr>
              <w:sz w:val="18"/>
              <w:szCs w:val="18"/>
            </w:rPr>
          </w:pPr>
        </w:p>
      </w:tc>
      <w:tc>
        <w:tcPr>
          <w:tcW w:w="1840" w:type="dxa"/>
        </w:tcPr>
        <w:p w14:paraId="47AF4583" w14:textId="77777777" w:rsidR="00B941D9" w:rsidRPr="00740C3F" w:rsidRDefault="00B941D9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Proyecto Final</w:t>
          </w:r>
        </w:p>
      </w:tc>
    </w:tr>
    <w:tr w:rsidR="00B941D9" w:rsidRPr="00740C3F" w14:paraId="59A2F135" w14:textId="77777777" w:rsidTr="00740C3F">
      <w:trPr>
        <w:trHeight w:val="295"/>
      </w:trPr>
      <w:tc>
        <w:tcPr>
          <w:tcW w:w="3500" w:type="dxa"/>
        </w:tcPr>
        <w:p w14:paraId="711C10BE" w14:textId="77777777" w:rsidR="00B941D9" w:rsidRPr="00740C3F" w:rsidRDefault="00B941D9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Facultad Regional Córdoba</w:t>
          </w:r>
        </w:p>
      </w:tc>
      <w:tc>
        <w:tcPr>
          <w:tcW w:w="4142" w:type="dxa"/>
        </w:tcPr>
        <w:p w14:paraId="5CBB4541" w14:textId="77777777" w:rsidR="00B941D9" w:rsidRPr="00740C3F" w:rsidRDefault="00B941D9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Ingeniería en Sistemas de Información</w:t>
          </w:r>
        </w:p>
      </w:tc>
      <w:tc>
        <w:tcPr>
          <w:tcW w:w="1840" w:type="dxa"/>
        </w:tcPr>
        <w:p w14:paraId="175CAE99" w14:textId="77777777" w:rsidR="00B941D9" w:rsidRPr="00740C3F" w:rsidRDefault="00B941D9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SEEE</w:t>
          </w:r>
        </w:p>
      </w:tc>
    </w:tr>
  </w:tbl>
  <w:p w14:paraId="5C98309E" w14:textId="0CA31051" w:rsidR="00B941D9" w:rsidRDefault="00B941D9">
    <w:pPr>
      <w:pStyle w:val="Encabezado"/>
    </w:pPr>
  </w:p>
  <w:p w14:paraId="1C6AF6BE" w14:textId="77777777" w:rsidR="00B941D9" w:rsidRDefault="00B941D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927A7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00BEB"/>
    <w:multiLevelType w:val="hybridMultilevel"/>
    <w:tmpl w:val="237EE52E"/>
    <w:lvl w:ilvl="0" w:tplc="062C18C8">
      <w:numFmt w:val="bullet"/>
      <w:lvlText w:val="-"/>
      <w:lvlJc w:val="left"/>
      <w:pPr>
        <w:ind w:left="394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3">
    <w:nsid w:val="2C9806FC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48EB2DBC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56DB5103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64A5581B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76143B1A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CD3"/>
    <w:rsid w:val="00065974"/>
    <w:rsid w:val="00092D1C"/>
    <w:rsid w:val="001368AE"/>
    <w:rsid w:val="0014215F"/>
    <w:rsid w:val="00177408"/>
    <w:rsid w:val="001A0009"/>
    <w:rsid w:val="002A2BAC"/>
    <w:rsid w:val="002A7CF0"/>
    <w:rsid w:val="002C3BFA"/>
    <w:rsid w:val="00310004"/>
    <w:rsid w:val="00322BDA"/>
    <w:rsid w:val="00335992"/>
    <w:rsid w:val="00346BC0"/>
    <w:rsid w:val="003D3610"/>
    <w:rsid w:val="004938A2"/>
    <w:rsid w:val="004A4526"/>
    <w:rsid w:val="004C1E94"/>
    <w:rsid w:val="00504849"/>
    <w:rsid w:val="00511D5C"/>
    <w:rsid w:val="0051283E"/>
    <w:rsid w:val="00516A93"/>
    <w:rsid w:val="00537CD3"/>
    <w:rsid w:val="00633F9D"/>
    <w:rsid w:val="006828CB"/>
    <w:rsid w:val="00740C3F"/>
    <w:rsid w:val="00742608"/>
    <w:rsid w:val="00754B4F"/>
    <w:rsid w:val="007559BE"/>
    <w:rsid w:val="007B06BB"/>
    <w:rsid w:val="007B1462"/>
    <w:rsid w:val="007B2088"/>
    <w:rsid w:val="00814F0A"/>
    <w:rsid w:val="00846953"/>
    <w:rsid w:val="008662F1"/>
    <w:rsid w:val="00867BB0"/>
    <w:rsid w:val="008A0929"/>
    <w:rsid w:val="008D3BE6"/>
    <w:rsid w:val="00915FCE"/>
    <w:rsid w:val="009A1D93"/>
    <w:rsid w:val="009E59B3"/>
    <w:rsid w:val="009F5D19"/>
    <w:rsid w:val="00A36552"/>
    <w:rsid w:val="00A402B8"/>
    <w:rsid w:val="00A97225"/>
    <w:rsid w:val="00AC223D"/>
    <w:rsid w:val="00AE54CE"/>
    <w:rsid w:val="00AF086B"/>
    <w:rsid w:val="00B941D9"/>
    <w:rsid w:val="00BD51C6"/>
    <w:rsid w:val="00C06DC1"/>
    <w:rsid w:val="00C85DCE"/>
    <w:rsid w:val="00DA4708"/>
    <w:rsid w:val="00DB5BB9"/>
    <w:rsid w:val="00DC3146"/>
    <w:rsid w:val="00E163EC"/>
    <w:rsid w:val="00E304FC"/>
    <w:rsid w:val="00EB7BEB"/>
    <w:rsid w:val="00EE1ADE"/>
    <w:rsid w:val="00EF59B5"/>
    <w:rsid w:val="00F034D2"/>
    <w:rsid w:val="00F07943"/>
    <w:rsid w:val="00F23E2E"/>
    <w:rsid w:val="00F42C79"/>
    <w:rsid w:val="00F7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6A470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E6"/>
  </w:style>
  <w:style w:type="paragraph" w:styleId="Ttulo1">
    <w:name w:val="heading 1"/>
    <w:basedOn w:val="Normal"/>
    <w:next w:val="Normal"/>
    <w:link w:val="Ttulo1Car"/>
    <w:uiPriority w:val="9"/>
    <w:qFormat/>
    <w:rsid w:val="00A97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21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37CD3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37CD3"/>
    <w:pPr>
      <w:ind w:left="720"/>
      <w:contextualSpacing/>
    </w:pPr>
    <w:rPr>
      <w:lang w:val="es-AR"/>
    </w:rPr>
  </w:style>
  <w:style w:type="paragraph" w:styleId="Sinespaciado">
    <w:name w:val="No Spacing"/>
    <w:link w:val="SinespaciadoCar"/>
    <w:uiPriority w:val="1"/>
    <w:qFormat/>
    <w:rsid w:val="00A97225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7225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722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9722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97225"/>
    <w:pPr>
      <w:outlineLvl w:val="9"/>
    </w:pPr>
  </w:style>
  <w:style w:type="table" w:styleId="Listaclara-nfasis1">
    <w:name w:val="Light List Accent 1"/>
    <w:basedOn w:val="Tablanormal"/>
    <w:uiPriority w:val="61"/>
    <w:rsid w:val="00A97225"/>
    <w:pPr>
      <w:spacing w:after="0" w:line="240" w:lineRule="auto"/>
    </w:pPr>
    <w:rPr>
      <w:rFonts w:ascii="Calibri" w:hAnsi="Calibri" w:cs="Times New Roman"/>
      <w:color w:val="92D050"/>
      <w:u w:val="single"/>
      <w:lang w:val="es-ES_tradn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2A7CF0"/>
    <w:pPr>
      <w:spacing w:after="0" w:line="240" w:lineRule="auto"/>
    </w:pPr>
    <w:rPr>
      <w:rFonts w:eastAsiaTheme="minorEastAsia"/>
      <w:lang w:val="es-ES_tradnl" w:eastAsia="es-ES_tradnl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2A7CF0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customStyle="1" w:styleId="SubttuloCar">
    <w:name w:val="Subtítulo Car"/>
    <w:basedOn w:val="Fuentedeprrafopredeter"/>
    <w:link w:val="Subttulo"/>
    <w:uiPriority w:val="11"/>
    <w:rsid w:val="002A7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styleId="nfasisintenso">
    <w:name w:val="Intense Emphasis"/>
    <w:basedOn w:val="Fuentedeprrafopredeter"/>
    <w:uiPriority w:val="21"/>
    <w:qFormat/>
    <w:rsid w:val="002A7CF0"/>
    <w:rPr>
      <w:b/>
      <w:bCs/>
      <w:i/>
      <w:iCs/>
      <w:color w:val="4F81BD" w:themeColor="accent1"/>
      <w:u w:val="none"/>
    </w:rPr>
  </w:style>
  <w:style w:type="paragraph" w:styleId="TDC1">
    <w:name w:val="toc 1"/>
    <w:basedOn w:val="Normal"/>
    <w:next w:val="Normal"/>
    <w:autoRedefine/>
    <w:uiPriority w:val="39"/>
    <w:unhideWhenUsed/>
    <w:rsid w:val="002A7CF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A7CF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40C3F"/>
  </w:style>
  <w:style w:type="paragraph" w:styleId="Piedepgina">
    <w:name w:val="footer"/>
    <w:basedOn w:val="Normal"/>
    <w:link w:val="Piedepgina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C3F"/>
  </w:style>
  <w:style w:type="character" w:styleId="Nmerodepgina">
    <w:name w:val="page number"/>
    <w:basedOn w:val="Fuentedeprrafopredeter"/>
    <w:rsid w:val="00740C3F"/>
  </w:style>
  <w:style w:type="character" w:customStyle="1" w:styleId="Ttulo2Car">
    <w:name w:val="Título 2 Car"/>
    <w:basedOn w:val="Fuentedeprrafopredeter"/>
    <w:link w:val="Ttulo2"/>
    <w:uiPriority w:val="9"/>
    <w:rsid w:val="001421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07943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E6"/>
  </w:style>
  <w:style w:type="paragraph" w:styleId="Ttulo1">
    <w:name w:val="heading 1"/>
    <w:basedOn w:val="Normal"/>
    <w:next w:val="Normal"/>
    <w:link w:val="Ttulo1Car"/>
    <w:uiPriority w:val="9"/>
    <w:qFormat/>
    <w:rsid w:val="00A97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21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37CD3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37CD3"/>
    <w:pPr>
      <w:ind w:left="720"/>
      <w:contextualSpacing/>
    </w:pPr>
    <w:rPr>
      <w:lang w:val="es-AR"/>
    </w:rPr>
  </w:style>
  <w:style w:type="paragraph" w:styleId="Sinespaciado">
    <w:name w:val="No Spacing"/>
    <w:link w:val="SinespaciadoCar"/>
    <w:uiPriority w:val="1"/>
    <w:qFormat/>
    <w:rsid w:val="00A97225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7225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722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9722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97225"/>
    <w:pPr>
      <w:outlineLvl w:val="9"/>
    </w:pPr>
  </w:style>
  <w:style w:type="table" w:styleId="Listaclara-nfasis1">
    <w:name w:val="Light List Accent 1"/>
    <w:basedOn w:val="Tablanormal"/>
    <w:uiPriority w:val="61"/>
    <w:rsid w:val="00A97225"/>
    <w:pPr>
      <w:spacing w:after="0" w:line="240" w:lineRule="auto"/>
    </w:pPr>
    <w:rPr>
      <w:rFonts w:ascii="Calibri" w:hAnsi="Calibri" w:cs="Times New Roman"/>
      <w:color w:val="92D050"/>
      <w:u w:val="single"/>
      <w:lang w:val="es-ES_tradn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2A7CF0"/>
    <w:pPr>
      <w:spacing w:after="0" w:line="240" w:lineRule="auto"/>
    </w:pPr>
    <w:rPr>
      <w:rFonts w:eastAsiaTheme="minorEastAsia"/>
      <w:lang w:val="es-ES_tradnl" w:eastAsia="es-ES_tradnl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2A7CF0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customStyle="1" w:styleId="SubttuloCar">
    <w:name w:val="Subtítulo Car"/>
    <w:basedOn w:val="Fuentedeprrafopredeter"/>
    <w:link w:val="Subttulo"/>
    <w:uiPriority w:val="11"/>
    <w:rsid w:val="002A7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styleId="nfasisintenso">
    <w:name w:val="Intense Emphasis"/>
    <w:basedOn w:val="Fuentedeprrafopredeter"/>
    <w:uiPriority w:val="21"/>
    <w:qFormat/>
    <w:rsid w:val="002A7CF0"/>
    <w:rPr>
      <w:b/>
      <w:bCs/>
      <w:i/>
      <w:iCs/>
      <w:color w:val="4F81BD" w:themeColor="accent1"/>
      <w:u w:val="none"/>
    </w:rPr>
  </w:style>
  <w:style w:type="paragraph" w:styleId="TDC1">
    <w:name w:val="toc 1"/>
    <w:basedOn w:val="Normal"/>
    <w:next w:val="Normal"/>
    <w:autoRedefine/>
    <w:uiPriority w:val="39"/>
    <w:unhideWhenUsed/>
    <w:rsid w:val="002A7CF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A7CF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40C3F"/>
  </w:style>
  <w:style w:type="paragraph" w:styleId="Piedepgina">
    <w:name w:val="footer"/>
    <w:basedOn w:val="Normal"/>
    <w:link w:val="Piedepgina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C3F"/>
  </w:style>
  <w:style w:type="character" w:styleId="Nmerodepgina">
    <w:name w:val="page number"/>
    <w:basedOn w:val="Fuentedeprrafopredeter"/>
    <w:rsid w:val="00740C3F"/>
  </w:style>
  <w:style w:type="character" w:customStyle="1" w:styleId="Ttulo2Car">
    <w:name w:val="Título 2 Car"/>
    <w:basedOn w:val="Fuentedeprrafopredeter"/>
    <w:link w:val="Ttulo2"/>
    <w:uiPriority w:val="9"/>
    <w:rsid w:val="001421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0794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1.bin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2010-01-01T00:00:00</PublishDate>
  <Abstract>Flujo de Trabajo de Requerimientos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664E7F-F58E-489B-80D6-9537391AB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2530</Words>
  <Characters>13917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Proyecto Final</vt:lpstr>
      <vt:lpstr>Proyecto Final</vt:lpstr>
    </vt:vector>
  </TitlesOfParts>
  <Company/>
  <LinksUpToDate>false</LinksUpToDate>
  <CharactersWithSpaces>16415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creator>wasaaa</dc:creator>
  <cp:lastModifiedBy>antopiscio</cp:lastModifiedBy>
  <cp:revision>6</cp:revision>
  <cp:lastPrinted>2010-06-15T06:42:00Z</cp:lastPrinted>
  <dcterms:created xsi:type="dcterms:W3CDTF">2010-06-15T06:47:00Z</dcterms:created>
  <dcterms:modified xsi:type="dcterms:W3CDTF">2010-06-15T09:45:00Z</dcterms:modified>
</cp:coreProperties>
</file>