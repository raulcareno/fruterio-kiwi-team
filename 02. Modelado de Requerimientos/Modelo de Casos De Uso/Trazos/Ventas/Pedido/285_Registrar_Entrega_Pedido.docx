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377C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377C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>
            <w:r>
              <w:t>Registrar Entrega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26338">
            <w:r>
              <w:t>285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26338">
            <w:r>
              <w:t>Ventas/Pedido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377C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377C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377C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6338">
            <w:r>
              <w:t>Registrar la entrega y el cobro de un pedido, emitiendo el comprobante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35503" w:rsidP="005C249A">
            <w:pPr>
              <w:pStyle w:val="Prrafodelista"/>
              <w:numPr>
                <w:ilvl w:val="0"/>
                <w:numId w:val="1"/>
              </w:numPr>
            </w:pPr>
            <w:r>
              <w:t>El V no desea ingresar el nro. de pedido nuevamente.</w:t>
            </w:r>
          </w:p>
          <w:p w:rsidR="00E160D5" w:rsidRDefault="00E160D5" w:rsidP="005C249A">
            <w:pPr>
              <w:pStyle w:val="Prrafodelista"/>
              <w:numPr>
                <w:ilvl w:val="0"/>
                <w:numId w:val="1"/>
              </w:numPr>
            </w:pPr>
            <w:r>
              <w:t>El V no confirma la registración de la entrega y cobro.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>Registrar Entrega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A763BA">
              <w:t xml:space="preserve">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el nro. De Pedido.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:rsidR="00D355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  <w:p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 xml:space="preserve">El V no desea ingresar el nro. nuevamente. </w:t>
            </w:r>
          </w:p>
          <w:p w:rsidR="00D35503" w:rsidRPr="00960403" w:rsidRDefault="00D35503" w:rsidP="00D35503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8F210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8F21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353F0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B220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67795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Paso 17</w:t>
            </w:r>
            <w:r w:rsidR="00677954">
              <w:t>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C94F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forma de </w:t>
            </w:r>
            <w:r w:rsidR="00C94FFB">
              <w:t>pago</w:t>
            </w:r>
            <w:r>
              <w:t xml:space="preserve"> cheque.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:rsidR="00F608A4" w:rsidRDefault="00F608A4" w:rsidP="00677954">
            <w:pPr>
              <w:pStyle w:val="Prrafodelista"/>
              <w:numPr>
                <w:ilvl w:val="2"/>
                <w:numId w:val="3"/>
              </w:numPr>
            </w:pPr>
            <w:r>
              <w:t>Continúa en el paso 17.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244E15" w:rsidRDefault="00244E15" w:rsidP="00244E1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la entrega y el cobro del pedido, registrando la fecha de entrega, los datos de la forma de pago y actualizando el estado del pedido a</w:t>
            </w:r>
            <w:r w:rsidR="00044579">
              <w:t>:</w:t>
            </w:r>
            <w:r>
              <w:t xml:space="preserve"> </w:t>
            </w:r>
            <w:r w:rsidR="00E160D5">
              <w:rPr>
                <w:i/>
              </w:rPr>
              <w:t>Cobrad</w:t>
            </w:r>
            <w:r w:rsidR="00D76E3D">
              <w:rPr>
                <w:i/>
              </w:rPr>
              <w:t>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estado de cuenta del cliente. </w:t>
            </w:r>
            <w:r w:rsidR="00E160D5">
              <w:t>También, emite el comprobante correspondiente.</w:t>
            </w:r>
            <w:r w:rsidR="00D76E3D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:rsidR="00044579" w:rsidRDefault="00044579" w:rsidP="00044579">
            <w:r>
              <w:t>-Consideraciones sobre la forma de pago:</w:t>
            </w:r>
          </w:p>
          <w:p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044579" w:rsidRDefault="00044579" w:rsidP="00044579">
            <w:r>
              <w:t>- 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>
              <w:t xml:space="preserve"> cheque).</w:t>
            </w:r>
          </w:p>
          <w:p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7435A"/>
    <w:rsid w:val="002F17EF"/>
    <w:rsid w:val="00335DC5"/>
    <w:rsid w:val="00353F0F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812E10"/>
    <w:rsid w:val="00847BFF"/>
    <w:rsid w:val="008A11E3"/>
    <w:rsid w:val="008B4D33"/>
    <w:rsid w:val="008E5DFD"/>
    <w:rsid w:val="008F2108"/>
    <w:rsid w:val="008F3E09"/>
    <w:rsid w:val="00960403"/>
    <w:rsid w:val="009F44F1"/>
    <w:rsid w:val="009F72B1"/>
    <w:rsid w:val="00A27474"/>
    <w:rsid w:val="00A5198D"/>
    <w:rsid w:val="00A763BA"/>
    <w:rsid w:val="00B13252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377C8"/>
    <w:rsid w:val="00D76E3D"/>
    <w:rsid w:val="00D837B7"/>
    <w:rsid w:val="00D842C6"/>
    <w:rsid w:val="00DC19BB"/>
    <w:rsid w:val="00E160D5"/>
    <w:rsid w:val="00E31140"/>
    <w:rsid w:val="00E70A8B"/>
    <w:rsid w:val="00F26338"/>
    <w:rsid w:val="00F50FA6"/>
    <w:rsid w:val="00F608A4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140</TotalTime>
  <Pages>3</Pages>
  <Words>682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17</cp:revision>
  <dcterms:created xsi:type="dcterms:W3CDTF">2010-05-10T18:34:00Z</dcterms:created>
  <dcterms:modified xsi:type="dcterms:W3CDTF">2010-06-01T03:44:00Z</dcterms:modified>
</cp:coreProperties>
</file>