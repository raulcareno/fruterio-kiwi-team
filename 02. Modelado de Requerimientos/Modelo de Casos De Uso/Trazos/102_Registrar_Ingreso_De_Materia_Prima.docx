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7207434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53CE1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2B155A96" w14:textId="77777777" w:rsidR="00C7061A" w:rsidRDefault="00E3101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6D41026F" w14:textId="77777777" w:rsidR="00C7061A" w:rsidRDefault="00E3101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42D1AD8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ACC473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4DF93888" w14:textId="77777777" w:rsidR="00512B66" w:rsidRDefault="00666356"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CFAA18E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6614B0DB" w14:textId="77777777" w:rsidR="00512B66" w:rsidRDefault="007704F8">
            <w:r>
              <w:t>1</w:t>
            </w:r>
            <w:r w:rsidR="00240B3D">
              <w:t>0</w:t>
            </w:r>
            <w:r w:rsidR="000D1023">
              <w:t>2</w:t>
            </w:r>
          </w:p>
        </w:tc>
      </w:tr>
      <w:tr w:rsidR="00DC19BB" w14:paraId="60E2C5A9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FB0A6F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39CBF780" w14:textId="77777777" w:rsidR="00DC19BB" w:rsidRDefault="00666356">
            <w:r>
              <w:t>Depósito</w:t>
            </w:r>
          </w:p>
        </w:tc>
      </w:tr>
      <w:tr w:rsidR="008F3E09" w14:paraId="1BA9EBFF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C5D9B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F3EC602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63F03EE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A86AD0E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4FE7EBF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CF5D7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E428C09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A02DFE8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B548852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F468127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51076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995E616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6A8DADF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6E160AD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FAF75B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D5606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7AE021D6" w14:textId="77777777" w:rsidR="00C7061A" w:rsidRDefault="00666356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37F077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3B4DB898" w14:textId="77777777" w:rsidR="00C7061A" w:rsidRDefault="00C7061A"/>
        </w:tc>
      </w:tr>
      <w:tr w:rsidR="00CD204D" w14:paraId="0F655158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42ABF0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DCB0F93" w14:textId="77777777" w:rsidR="00CD204D" w:rsidRDefault="00785EC6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422137C5" w14:textId="77777777" w:rsidR="00CD204D" w:rsidRDefault="00E3101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266F571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EE491A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C7743C3" w14:textId="77777777" w:rsidR="00D842C6" w:rsidRPr="00596BA0" w:rsidRDefault="00666356">
            <w:r>
              <w:t>Registrar el ingreso de materia prima a la empresa</w:t>
            </w:r>
          </w:p>
        </w:tc>
      </w:tr>
      <w:tr w:rsidR="00DC19BB" w14:paraId="316689B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6D29F5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2EEF679C" w14:textId="77777777" w:rsidR="00DC19BB" w:rsidRDefault="00434659">
            <w:r>
              <w:t>Se debe h</w:t>
            </w:r>
            <w:r w:rsidR="00666356">
              <w:t>aber registrado una importación de materia prima</w:t>
            </w:r>
          </w:p>
        </w:tc>
      </w:tr>
      <w:tr w:rsidR="005C249A" w14:paraId="50C66CFE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BDF43E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34FC24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45DD93EF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608105BF" w14:textId="77777777"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5C249A" w14:paraId="2A36894A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28BC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93793AF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34295CD1" w14:textId="77777777"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importaciones de materia prima para la fecha.</w:t>
            </w:r>
          </w:p>
          <w:p w14:paraId="31DA9944" w14:textId="77777777" w:rsidR="003547DC" w:rsidRDefault="0084597C" w:rsidP="005C249A">
            <w:pPr>
              <w:pStyle w:val="Prrafodelista"/>
              <w:numPr>
                <w:ilvl w:val="0"/>
                <w:numId w:val="1"/>
              </w:numPr>
            </w:pPr>
            <w:r>
              <w:t>El E</w:t>
            </w:r>
            <w:r w:rsidR="003547DC">
              <w:t>DMP no confirma la registración de ingreso de  materia prima</w:t>
            </w:r>
            <w:r w:rsidR="002B4771">
              <w:t>.</w:t>
            </w:r>
          </w:p>
        </w:tc>
      </w:tr>
      <w:tr w:rsidR="005C249A" w14:paraId="05EAE51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AF95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967C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8ED9EF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9F97" w14:textId="77777777" w:rsidR="005C249A" w:rsidRPr="008F3E09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1D7A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66356" w14:paraId="6030B61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8AA6" w14:textId="77777777" w:rsidR="00666356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busca las importaciones </w:t>
            </w:r>
            <w:r w:rsidR="00434659">
              <w:t xml:space="preserve">pendientes </w:t>
            </w:r>
            <w:r>
              <w:t xml:space="preserve">de materia prima para la fecha y encuentra </w:t>
            </w:r>
            <w:r w:rsidR="00434659">
              <w:t>una o más.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EC8E4" w14:textId="77777777" w:rsidR="00666356" w:rsidRDefault="0066635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</w:t>
            </w:r>
            <w:r w:rsidR="00434659">
              <w:t>uentra importaciones de materia prima pendientes.</w:t>
            </w:r>
          </w:p>
          <w:p w14:paraId="15BD8A5A" w14:textId="77777777" w:rsidR="00666356" w:rsidRDefault="003547DC" w:rsidP="002E2655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23716907" w14:textId="77777777" w:rsidR="003547DC" w:rsidRDefault="00434659" w:rsidP="002E2655">
            <w:pPr>
              <w:pStyle w:val="Prrafodelista"/>
              <w:numPr>
                <w:ilvl w:val="2"/>
                <w:numId w:val="3"/>
              </w:numPr>
            </w:pPr>
            <w:r>
              <w:t>Fin del CU.</w:t>
            </w:r>
          </w:p>
          <w:p w14:paraId="50D6EC36" w14:textId="77777777" w:rsidR="00666356" w:rsidRPr="00960403" w:rsidRDefault="00666356" w:rsidP="00666356">
            <w:pPr>
              <w:tabs>
                <w:tab w:val="num" w:pos="372"/>
              </w:tabs>
            </w:pPr>
          </w:p>
        </w:tc>
      </w:tr>
      <w:tr w:rsidR="00A033FB" w14:paraId="2D5B0E3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5C44E" w14:textId="7705A1C5" w:rsidR="00A033FB" w:rsidRDefault="00A033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las </w:t>
            </w:r>
            <w:r w:rsidR="00434659">
              <w:t xml:space="preserve">importaciones de materia prima encontradas, ordenándolas </w:t>
            </w:r>
            <w:r>
              <w:t>por fecha</w:t>
            </w:r>
            <w:r w:rsidR="00434659">
              <w:t xml:space="preserve"> de llegada estimada</w:t>
            </w:r>
            <w:r w:rsidR="008F37DE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B02B" w14:textId="77777777" w:rsidR="00A033FB" w:rsidRDefault="00A033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F37DE" w14:paraId="73FFBD9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62EA" w14:textId="7C630E8E" w:rsidR="008F37DE" w:rsidRDefault="008F37D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selecciona la importación correspondiente al ingreso de productos importados que se están registrando.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6DEC" w14:textId="77777777" w:rsidR="008F37DE" w:rsidRDefault="008F37D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F37DE" w14:paraId="2488E36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3CE2" w14:textId="236F0AAC" w:rsidR="008F37DE" w:rsidRDefault="008F37D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las </w:t>
            </w:r>
            <w:r w:rsidR="00F71480">
              <w:t>ó</w:t>
            </w:r>
            <w:r>
              <w:t>rdenes de compras incluidas en la importación mostrando 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607F" w14:textId="77777777" w:rsidR="008F37DE" w:rsidRDefault="008F37D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33FB" w14:paraId="419E5A6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BDA8" w14:textId="72BDA680" w:rsidR="00A033FB" w:rsidRDefault="0084597C" w:rsidP="00F7148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A033FB">
              <w:t xml:space="preserve">DMP </w:t>
            </w:r>
            <w:r w:rsidR="003547DC">
              <w:t xml:space="preserve">por cada </w:t>
            </w:r>
            <w:r w:rsidR="00434659">
              <w:t>Orden de Pedido</w:t>
            </w:r>
            <w:r w:rsidR="003547DC">
              <w:t xml:space="preserve"> y por cada materia prima verifica que la cantidad </w:t>
            </w:r>
            <w:r w:rsidR="00F71480">
              <w:t>que ingresa</w:t>
            </w:r>
            <w:r w:rsidR="003547DC">
              <w:t xml:space="preserve"> sea igual a la cantidad pedida.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8490" w14:textId="77777777" w:rsidR="00A033FB" w:rsidRDefault="00A033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547DC" w14:paraId="45FB5F8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3128" w14:textId="669A2841" w:rsidR="003547DC" w:rsidRDefault="00F71480" w:rsidP="00F7148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La cantidad pedida y la que efectivamente está ingresando </w:t>
            </w:r>
            <w:r w:rsidR="00434659">
              <w:t>coinciden.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CDC1" w14:textId="77777777"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</w:t>
            </w:r>
            <w:r w:rsidR="00434659">
              <w:t>tidad pedida y la ingresada no coinciden.</w:t>
            </w:r>
          </w:p>
          <w:p w14:paraId="416459A1" w14:textId="77777777" w:rsidR="003547DC" w:rsidRDefault="0084597C" w:rsidP="002E2655">
            <w:pPr>
              <w:pStyle w:val="Prrafodelista"/>
              <w:numPr>
                <w:ilvl w:val="2"/>
                <w:numId w:val="3"/>
              </w:numPr>
            </w:pPr>
            <w:r>
              <w:t>El E</w:t>
            </w:r>
            <w:r w:rsidR="00434659">
              <w:t xml:space="preserve">DMP ingresa cantidad realmente </w:t>
            </w:r>
            <w:r w:rsidR="003547DC">
              <w:t>ingresada.</w:t>
            </w:r>
          </w:p>
          <w:p w14:paraId="41CF3A46" w14:textId="07C96337" w:rsidR="003547DC" w:rsidRDefault="003547DC" w:rsidP="00F71480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</w:t>
            </w:r>
            <w:r w:rsidR="00F71480">
              <w:t>registra la cantidad real</w:t>
            </w:r>
            <w:r>
              <w:t>.</w:t>
            </w:r>
          </w:p>
        </w:tc>
      </w:tr>
      <w:tr w:rsidR="003547DC" w14:paraId="7172779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C9E8D" w14:textId="77777777" w:rsidR="003547DC" w:rsidRDefault="003547D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registración de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5F43" w14:textId="77777777"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547DC" w14:paraId="2A16CF6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A50F" w14:textId="77777777" w:rsidR="003547DC" w:rsidRDefault="0084597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E</w:t>
            </w:r>
            <w:r w:rsidR="003547DC">
              <w:t>DMP confirma la registración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1C20" w14:textId="77777777" w:rsidR="003547DC" w:rsidRDefault="0084597C" w:rsidP="00434659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3547DC">
              <w:t>DMP no confirma la registración.</w:t>
            </w:r>
          </w:p>
          <w:p w14:paraId="733AABC6" w14:textId="77777777" w:rsidR="002B4771" w:rsidRDefault="002B4771" w:rsidP="002B4771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2CDCB4F4" w14:textId="77777777" w:rsidR="002B4771" w:rsidRDefault="002B4771" w:rsidP="002B4771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</w:tc>
      </w:tr>
      <w:tr w:rsidR="003547DC" w14:paraId="14E41E7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94CE" w14:textId="77777777" w:rsidR="003547DC" w:rsidRDefault="003547D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el ingreso de materia prima y </w:t>
            </w:r>
            <w:bookmarkStart w:id="1" w:name="_GoBack"/>
            <w:r>
              <w:t xml:space="preserve">actualiza el estado de la importación a </w:t>
            </w:r>
            <w:r w:rsidRPr="003547DC">
              <w:rPr>
                <w:i/>
              </w:rPr>
              <w:t>Entreg</w:t>
            </w:r>
            <w:bookmarkEnd w:id="1"/>
            <w:r w:rsidRPr="003547DC">
              <w:rPr>
                <w:i/>
              </w:rPr>
              <w:t>ado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F7123" w14:textId="77777777"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5EB1241C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0768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93C2" w14:textId="77777777" w:rsidR="00654C01" w:rsidRPr="00960403" w:rsidRDefault="00654C01" w:rsidP="00654C01">
            <w:r>
              <w:t>No aplica</w:t>
            </w:r>
          </w:p>
        </w:tc>
      </w:tr>
      <w:tr w:rsidR="00654C01" w14:paraId="12B0C471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C32D9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B82D5A" w14:textId="77777777" w:rsidR="00654C01" w:rsidRDefault="00654C01" w:rsidP="00654C01">
            <w:r>
              <w:t>No aplica</w:t>
            </w:r>
          </w:p>
        </w:tc>
      </w:tr>
      <w:tr w:rsidR="00654C01" w14:paraId="4B66EDA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6CE88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20ABAD" w14:textId="77777777" w:rsidR="00654C01" w:rsidRDefault="00067369" w:rsidP="00654C01">
            <w:r>
              <w:t>No aplica</w:t>
            </w:r>
          </w:p>
        </w:tc>
      </w:tr>
      <w:tr w:rsidR="00654C01" w14:paraId="204A6D88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B714E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A9AC78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0B12DA97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58D0A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94CC5" w14:textId="77777777" w:rsidR="00654C01" w:rsidRDefault="00067369" w:rsidP="00654C01">
            <w:r>
              <w:t>No aplica</w:t>
            </w:r>
          </w:p>
        </w:tc>
      </w:tr>
      <w:tr w:rsidR="00654C01" w14:paraId="541C2BE5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588F1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768D6B" w14:textId="77777777" w:rsidR="00654C01" w:rsidRDefault="00067369" w:rsidP="00654C01">
            <w:r>
              <w:t>No aplica</w:t>
            </w:r>
          </w:p>
        </w:tc>
      </w:tr>
      <w:tr w:rsidR="00654C01" w14:paraId="060C0BD9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CCCAE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1E506" w14:textId="77777777" w:rsidR="00654C01" w:rsidRDefault="00067369" w:rsidP="00654C01">
            <w:r>
              <w:t>No aplica</w:t>
            </w:r>
          </w:p>
        </w:tc>
      </w:tr>
    </w:tbl>
    <w:p w14:paraId="172F3031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240B3D"/>
    <w:rsid w:val="00067369"/>
    <w:rsid w:val="00074C24"/>
    <w:rsid w:val="000D1023"/>
    <w:rsid w:val="0022740A"/>
    <w:rsid w:val="00240B3D"/>
    <w:rsid w:val="002759BB"/>
    <w:rsid w:val="002B4771"/>
    <w:rsid w:val="002E2655"/>
    <w:rsid w:val="0032031B"/>
    <w:rsid w:val="003547DC"/>
    <w:rsid w:val="00434659"/>
    <w:rsid w:val="00512B66"/>
    <w:rsid w:val="00596BA0"/>
    <w:rsid w:val="005C249A"/>
    <w:rsid w:val="00602FA3"/>
    <w:rsid w:val="006245C7"/>
    <w:rsid w:val="00654C01"/>
    <w:rsid w:val="00666356"/>
    <w:rsid w:val="00682F3C"/>
    <w:rsid w:val="006B6D4B"/>
    <w:rsid w:val="007704F8"/>
    <w:rsid w:val="00785EC6"/>
    <w:rsid w:val="00812E10"/>
    <w:rsid w:val="0084597C"/>
    <w:rsid w:val="00847BFF"/>
    <w:rsid w:val="008B7806"/>
    <w:rsid w:val="008F37DE"/>
    <w:rsid w:val="008F3E09"/>
    <w:rsid w:val="00960403"/>
    <w:rsid w:val="00A033FB"/>
    <w:rsid w:val="00A5198D"/>
    <w:rsid w:val="00AB5538"/>
    <w:rsid w:val="00C32797"/>
    <w:rsid w:val="00C7061A"/>
    <w:rsid w:val="00C74D24"/>
    <w:rsid w:val="00CD204D"/>
    <w:rsid w:val="00D837B7"/>
    <w:rsid w:val="00D842C6"/>
    <w:rsid w:val="00DC19BB"/>
    <w:rsid w:val="00E3101A"/>
    <w:rsid w:val="00E31140"/>
    <w:rsid w:val="00E70A8B"/>
    <w:rsid w:val="00ED5BC7"/>
    <w:rsid w:val="00F71480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C01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72</TotalTime>
  <Pages>2</Pages>
  <Words>373</Words>
  <Characters>2056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WinuE</dc:creator>
  <cp:lastModifiedBy>WinuE</cp:lastModifiedBy>
  <cp:revision>16</cp:revision>
  <dcterms:created xsi:type="dcterms:W3CDTF">2010-05-08T14:55:00Z</dcterms:created>
  <dcterms:modified xsi:type="dcterms:W3CDTF">2010-05-18T00:53:00Z</dcterms:modified>
</cp:coreProperties>
</file>