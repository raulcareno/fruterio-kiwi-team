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0DF5DE1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F9299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1EBC3495" w14:textId="77777777" w:rsidR="00C7061A" w:rsidRDefault="00901965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53A059B" w14:textId="77777777" w:rsidR="00C7061A" w:rsidRDefault="00901965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E906F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5680A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D91A3FE" w14:textId="77777777" w:rsidR="00512B66" w:rsidRDefault="005C0C57">
            <w:r>
              <w:t>Anular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74CF249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DF79809" w14:textId="77777777" w:rsidR="00512B66" w:rsidRDefault="005C0C57">
            <w:r>
              <w:t>005</w:t>
            </w:r>
          </w:p>
        </w:tc>
      </w:tr>
      <w:tr w:rsidR="00DC19BB" w14:paraId="0121905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4B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A1134C0" w14:textId="77777777" w:rsidR="00DC19BB" w:rsidRDefault="005C0C57">
            <w:r>
              <w:t>Compras</w:t>
            </w:r>
          </w:p>
        </w:tc>
      </w:tr>
      <w:tr w:rsidR="008F3E09" w14:paraId="3E8CA46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AAB39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2B98AB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30B7D73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AD87EFD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95586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8CAE6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40AB5B4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9E97488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C2883D0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0D713A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1692D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A0C9CAC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0E34667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10C80B" w14:textId="77777777" w:rsidR="008F3E09" w:rsidRDefault="0090196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CCB04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1AD13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88D50" w14:textId="77777777" w:rsidR="00C7061A" w:rsidRDefault="005C0C57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7B1EC3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FC0A027" w14:textId="77777777" w:rsidR="00C7061A" w:rsidRDefault="0063791E">
            <w:r>
              <w:t>No aplica</w:t>
            </w:r>
          </w:p>
        </w:tc>
      </w:tr>
      <w:tr w:rsidR="00CD204D" w14:paraId="258FFC4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93E299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268C7A5" w14:textId="77777777" w:rsidR="00CD204D" w:rsidRDefault="0090196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C0C57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68BFEA64" w14:textId="77777777" w:rsidR="00CD204D" w:rsidRDefault="00901965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57FE0E2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CE3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60564EF" w14:textId="77777777" w:rsidR="00D842C6" w:rsidRPr="00596BA0" w:rsidRDefault="005C0C57">
            <w:r>
              <w:t>Anular los datos de una orden de compra.</w:t>
            </w:r>
          </w:p>
        </w:tc>
      </w:tr>
      <w:tr w:rsidR="00DC19BB" w14:paraId="05EADE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7296A9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0AA1B7" w14:textId="77777777" w:rsidR="00DC19BB" w:rsidRDefault="00DC19BB"/>
        </w:tc>
      </w:tr>
      <w:tr w:rsidR="005C249A" w14:paraId="6C8004DB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75C2F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6C489E5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5CEAD0B5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3755AAA3" w14:textId="77777777" w:rsidR="003F5E92" w:rsidRDefault="005C0C57" w:rsidP="003F5E92">
            <w:pPr>
              <w:pStyle w:val="Prrafodelista"/>
              <w:numPr>
                <w:ilvl w:val="0"/>
                <w:numId w:val="1"/>
              </w:numPr>
            </w:pPr>
            <w:r>
              <w:t>Anular una orden de compra.</w:t>
            </w:r>
          </w:p>
        </w:tc>
      </w:tr>
      <w:tr w:rsidR="005C249A" w14:paraId="3E113877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73701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515D4FC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198CD84" w14:textId="77777777" w:rsidR="005C249A" w:rsidRDefault="005C0C57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1CCE69D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FC3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41F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4D3D33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018D" w14:textId="77777777" w:rsidR="005C249A" w:rsidRPr="008F3E09" w:rsidRDefault="005C0C57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Anular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5E4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2821" w14:paraId="0E5A3E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829C" w14:textId="77777777" w:rsidR="00DE2821" w:rsidRDefault="00DE28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el tipo de orden de compra: Materia Prima o Producto Importado.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5E07" w14:textId="77777777" w:rsidR="00DE2821" w:rsidRPr="00960403" w:rsidRDefault="00DE28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E2821" w14:paraId="4F05BFF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788" w14:textId="77777777" w:rsidR="00DE2821" w:rsidRDefault="00DE2821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 opción: Materia Prima.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DD54" w14:textId="77777777" w:rsidR="00DE2821" w:rsidRPr="00960403" w:rsidRDefault="00DE282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655843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9E5A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alguno de los siguientes criterios de búsqueda: nro. De orden de compra, fecha emisión, fecha estimada de llegada o proveedor.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4AAB4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29651F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4777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alguno de los criterios de búsqueda.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6205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BEAA26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EE81B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criterio de búsqueda ingresado verifica si existe alguna orden de compra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1CDD" w14:textId="77777777" w:rsidR="005C0C57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comprar según el criterio ingresado.</w:t>
            </w:r>
          </w:p>
          <w:p w14:paraId="3BAF27F2" w14:textId="77777777"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99C4AB3" w14:textId="77777777" w:rsidR="005C0C57" w:rsidRPr="00960403" w:rsidRDefault="005C0C57" w:rsidP="005C0C5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Regresa al paso 2</w:t>
            </w:r>
          </w:p>
        </w:tc>
      </w:tr>
      <w:tr w:rsidR="005C0C57" w14:paraId="57273AD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EA91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 de la orden de compra y solicita seleccione la orden de compra a anular.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94A4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074D443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D740" w14:textId="77777777" w:rsidR="005C0C57" w:rsidRPr="008F3E09" w:rsidRDefault="005C0C57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la/s orden/es de compra a anular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771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0B9B5F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B48C" w14:textId="77777777" w:rsidR="00162173" w:rsidRDefault="00162173" w:rsidP="0016217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E3747" w14:textId="77777777"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62173" w14:paraId="2AA0A1D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5C7E" w14:textId="77777777" w:rsidR="00162173" w:rsidRDefault="00162173" w:rsidP="005C0C5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el motivo de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3B3E" w14:textId="77777777" w:rsidR="00162173" w:rsidRPr="00960403" w:rsidRDefault="0016217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6CA03B8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EF7F" w14:textId="77777777" w:rsidR="005C0C57" w:rsidRPr="008F3E09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anulación de orden de compra.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BEC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15BC28E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66D7" w14:textId="77777777"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confirma la anulación.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1F0C" w14:textId="77777777" w:rsidR="005C0C57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anulación.</w:t>
            </w:r>
          </w:p>
          <w:p w14:paraId="4332DA23" w14:textId="77777777" w:rsidR="005C0C57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10E75532" w14:textId="77777777" w:rsidR="005C0C57" w:rsidRPr="00960403" w:rsidRDefault="005C0C57" w:rsidP="005C0C57">
            <w:pPr>
              <w:pStyle w:val="Prrafodelista"/>
              <w:numPr>
                <w:ilvl w:val="2"/>
                <w:numId w:val="3"/>
              </w:numPr>
            </w:pPr>
            <w:r>
              <w:t>No se procesa la anulación.</w:t>
            </w:r>
          </w:p>
        </w:tc>
      </w:tr>
      <w:tr w:rsidR="005C0C57" w14:paraId="121EC5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A8D6" w14:textId="77777777" w:rsidR="005C0C57" w:rsidRDefault="005C0C57" w:rsidP="000802F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para la orden de compra seleccionada actualiza su estado a </w:t>
            </w:r>
            <w:r w:rsidR="000802FE">
              <w:rPr>
                <w:i/>
              </w:rPr>
              <w:t>Anulada.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F1D2A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449D082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5F2E" w14:textId="77777777" w:rsidR="005C0C57" w:rsidRDefault="005C0C57" w:rsidP="007F7E1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460B" w14:textId="77777777" w:rsidR="005C0C57" w:rsidRPr="00960403" w:rsidRDefault="005C0C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C0C57" w14:paraId="5C1107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4DEF05" w14:textId="77777777" w:rsidR="005C0C57" w:rsidRPr="00654C01" w:rsidRDefault="005C0C57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D77785" w14:textId="77777777" w:rsidR="005C0C57" w:rsidRPr="00960403" w:rsidRDefault="005C0C57" w:rsidP="00654C01">
            <w:r>
              <w:t>El EC en cualquier momento puede cancelar el CU.</w:t>
            </w:r>
          </w:p>
        </w:tc>
      </w:tr>
      <w:tr w:rsidR="005C0C57" w14:paraId="3A0598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ADEEE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70848" w14:textId="77777777" w:rsidR="005C0C57" w:rsidRDefault="005C0C57" w:rsidP="00654C01">
            <w:r>
              <w:t>No aplica</w:t>
            </w:r>
          </w:p>
        </w:tc>
      </w:tr>
      <w:tr w:rsidR="005C0C57" w14:paraId="4504E1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B2D1F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DFB0B" w14:textId="77777777" w:rsidR="005C0C57" w:rsidRDefault="005C0C57" w:rsidP="00654C01">
            <w:r>
              <w:t>No aplica</w:t>
            </w:r>
          </w:p>
        </w:tc>
      </w:tr>
      <w:tr w:rsidR="005C0C57" w14:paraId="0A3E278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3A02D7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BD383" w14:textId="77777777" w:rsidR="005C0C57" w:rsidRPr="00067369" w:rsidRDefault="005C0C57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5C0C57" w14:paraId="7D39258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F1ED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EEBCE" w14:textId="77777777" w:rsidR="005C0C57" w:rsidRDefault="005C0C57" w:rsidP="00654C01">
            <w:r>
              <w:t>No aplica</w:t>
            </w:r>
          </w:p>
        </w:tc>
      </w:tr>
      <w:tr w:rsidR="005C0C57" w14:paraId="6489AF5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61E199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8628F" w14:textId="77777777" w:rsidR="005C0C57" w:rsidRDefault="005C0C57" w:rsidP="00654C01">
            <w:r>
              <w:t>No aplica</w:t>
            </w:r>
          </w:p>
        </w:tc>
      </w:tr>
      <w:tr w:rsidR="005C0C57" w14:paraId="6B239C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194B18" w14:textId="77777777" w:rsidR="005C0C57" w:rsidRPr="00654C01" w:rsidRDefault="005C0C57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629610" w14:textId="77777777" w:rsidR="005C0C57" w:rsidRDefault="005C0C57" w:rsidP="00654C01">
            <w:r>
              <w:t>No aplica</w:t>
            </w:r>
          </w:p>
        </w:tc>
      </w:tr>
    </w:tbl>
    <w:p w14:paraId="5027BB47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5C0C57"/>
    <w:rsid w:val="00067369"/>
    <w:rsid w:val="00074C24"/>
    <w:rsid w:val="000802FE"/>
    <w:rsid w:val="00162173"/>
    <w:rsid w:val="0021042B"/>
    <w:rsid w:val="00217701"/>
    <w:rsid w:val="0022740A"/>
    <w:rsid w:val="003F5E92"/>
    <w:rsid w:val="00512B66"/>
    <w:rsid w:val="00596BA0"/>
    <w:rsid w:val="005C0C57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95A96"/>
    <w:rsid w:val="008B4D33"/>
    <w:rsid w:val="008E5DFD"/>
    <w:rsid w:val="008F3E09"/>
    <w:rsid w:val="00901965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DE2821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30D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27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4</cp:revision>
  <dcterms:created xsi:type="dcterms:W3CDTF">2010-08-25T22:14:00Z</dcterms:created>
  <dcterms:modified xsi:type="dcterms:W3CDTF">2010-10-02T19:48:00Z</dcterms:modified>
</cp:coreProperties>
</file>