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0DCA17F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2E0FB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11E9CF3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6E7807A4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07AB8BA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061C19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0E70BBDC" w14:textId="0A8AAE70" w:rsidR="00512B66" w:rsidRDefault="00802F8A">
            <w:r>
              <w:t>Consultar Producto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15E3930F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568D5966" w14:textId="0552B0F8" w:rsidR="00512B66" w:rsidRDefault="00802F8A">
            <w:r>
              <w:t>111</w:t>
            </w:r>
          </w:p>
        </w:tc>
      </w:tr>
      <w:tr w:rsidR="00DC19BB" w14:paraId="66A3309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1A3BB8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1871F3D0" w14:textId="6C3AD399" w:rsidR="00DC19BB" w:rsidRDefault="00802F8A">
            <w:r>
              <w:t>Depósito</w:t>
            </w:r>
          </w:p>
        </w:tc>
      </w:tr>
      <w:tr w:rsidR="008F3E09" w14:paraId="77745E1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8C6D1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F411F4F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05AF662" w14:textId="51B68CC0" w:rsidR="008F3E09" w:rsidRDefault="00802F8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CAB01E3" w14:textId="338383DB" w:rsidR="008F3E09" w:rsidRDefault="00802F8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FCE907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49B51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4B4805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BABFBF7" w14:textId="5627C5CF" w:rsidR="008F3E09" w:rsidRDefault="00802F8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FEE30AF" w14:textId="7DBBE4DE" w:rsidR="008F3E09" w:rsidRDefault="00802F8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99AEFD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8874A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7F0F613" w14:textId="73732799" w:rsidR="008F3E09" w:rsidRDefault="00802F8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21D1FF4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25FA071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0EB4E6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F0987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341633B9" w14:textId="19C920A7" w:rsidR="00C7061A" w:rsidRDefault="00802F8A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2CB0AE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526E6A27" w14:textId="77777777" w:rsidR="00C7061A" w:rsidRDefault="0063791E">
            <w:r>
              <w:t>No aplica</w:t>
            </w:r>
          </w:p>
        </w:tc>
      </w:tr>
      <w:tr w:rsidR="00CD204D" w14:paraId="1D3B880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2AD4E1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C35761C" w14:textId="169985DB" w:rsidR="00CD204D" w:rsidRDefault="00802F8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4A00D6C1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4BA25A5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DD3255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3E0A18C" w14:textId="30754D71" w:rsidR="00D842C6" w:rsidRPr="00596BA0" w:rsidRDefault="00802F8A">
            <w:r>
              <w:t>Informar sobre los datos referidos a un producto.</w:t>
            </w:r>
          </w:p>
        </w:tc>
      </w:tr>
      <w:tr w:rsidR="00DC19BB" w14:paraId="55FDB36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6FA2D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BC66AD9" w14:textId="77777777" w:rsidR="00DC19BB" w:rsidRDefault="00DC19BB"/>
        </w:tc>
      </w:tr>
      <w:tr w:rsidR="005C249A" w14:paraId="7BBEA4EE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D8C646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73B19F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515FC47D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6201D7BF" w14:textId="1F28A352" w:rsidR="003F5E92" w:rsidRDefault="00802F8A" w:rsidP="003F5E92">
            <w:pPr>
              <w:pStyle w:val="ListParagraph"/>
              <w:numPr>
                <w:ilvl w:val="0"/>
                <w:numId w:val="1"/>
              </w:numPr>
            </w:pPr>
            <w:r>
              <w:t>Se informa sobre los datos referidos a un producto.</w:t>
            </w:r>
          </w:p>
        </w:tc>
      </w:tr>
      <w:tr w:rsidR="005C249A" w14:paraId="1D30AD3B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49E7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A81FE1A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7FE2DD2" w14:textId="17C9455C" w:rsidR="005C249A" w:rsidRDefault="00EF3E2F" w:rsidP="0073379A">
            <w:pPr>
              <w:pStyle w:val="ListParagraph"/>
              <w:numPr>
                <w:ilvl w:val="0"/>
                <w:numId w:val="1"/>
              </w:numPr>
            </w:pPr>
            <w:r>
              <w:t>El V cancela el CU.</w:t>
            </w:r>
          </w:p>
        </w:tc>
      </w:tr>
      <w:tr w:rsidR="005C249A" w14:paraId="625E20F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5F09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DBBA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3E54E2F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4B9D7" w14:textId="740ADEA2" w:rsidR="005C249A" w:rsidRPr="008F3E09" w:rsidRDefault="00802F8A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Consultar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A59D4" w14:textId="77777777" w:rsidR="00E31140" w:rsidRPr="00960403" w:rsidRDefault="00E31140" w:rsidP="00B36299"/>
        </w:tc>
      </w:tr>
      <w:tr w:rsidR="00181325" w14:paraId="072A0D8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0474F" w14:textId="7355D140" w:rsidR="00181325" w:rsidRDefault="00181325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los productos con los que trabaja la empresa.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5732" w14:textId="77777777" w:rsidR="00181325" w:rsidRPr="00960403" w:rsidRDefault="00181325" w:rsidP="00B36299"/>
        </w:tc>
      </w:tr>
      <w:tr w:rsidR="00802F8A" w14:paraId="3EEBA8B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59379" w14:textId="38DE0484" w:rsidR="00802F8A" w:rsidRPr="008F3E09" w:rsidRDefault="00802F8A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V selecciona el producto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749EB" w14:textId="77777777" w:rsidR="00802F8A" w:rsidRPr="00960403" w:rsidRDefault="00802F8A" w:rsidP="00B36299">
            <w:pPr>
              <w:pStyle w:val="ListParagraph"/>
              <w:ind w:left="230"/>
            </w:pPr>
          </w:p>
        </w:tc>
      </w:tr>
      <w:tr w:rsidR="00802F8A" w14:paraId="5C9910D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4CE50" w14:textId="4BCB51A7" w:rsidR="00802F8A" w:rsidRDefault="00802F8A" w:rsidP="007C5DB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811A90">
              <w:t>muestra, del producto seleccionado, los siguientes datos: Código, marca, modelo, tamaño, color, stock actual, nivel de reaprovisionamiento, stock máximo, cantidad reser</w:t>
            </w:r>
            <w:r w:rsidR="007C5DB6">
              <w:t>vada, cantidad Pendiente, foto.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9753" w14:textId="77777777" w:rsidR="00802F8A" w:rsidRPr="00960403" w:rsidRDefault="00802F8A" w:rsidP="00B36299">
            <w:pPr>
              <w:pStyle w:val="ListParagraph"/>
              <w:ind w:left="230"/>
            </w:pPr>
          </w:p>
        </w:tc>
      </w:tr>
      <w:tr w:rsidR="00802F8A" w14:paraId="1D7D6E5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1E05" w14:textId="36385265" w:rsidR="00802F8A" w:rsidRDefault="00802F8A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B65CE" w14:textId="77777777" w:rsidR="00802F8A" w:rsidRPr="00960403" w:rsidRDefault="00802F8A" w:rsidP="00B36299">
            <w:pPr>
              <w:pStyle w:val="ListParagraph"/>
              <w:ind w:left="230"/>
            </w:pPr>
          </w:p>
        </w:tc>
      </w:tr>
      <w:tr w:rsidR="00654C01" w14:paraId="47C7994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952754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12A16C" w14:textId="7D04C4EE" w:rsidR="00654C01" w:rsidRPr="00960403" w:rsidRDefault="00B36299" w:rsidP="00654C01">
            <w:r>
              <w:t>El V puede cancelar el CU en cualquier momento.</w:t>
            </w:r>
          </w:p>
        </w:tc>
      </w:tr>
      <w:tr w:rsidR="00654C01" w14:paraId="4FCAE5E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4F377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0FBCCE" w14:textId="77777777" w:rsidR="00654C01" w:rsidRDefault="00654C01" w:rsidP="00654C01">
            <w:r>
              <w:t>No aplica</w:t>
            </w:r>
          </w:p>
        </w:tc>
      </w:tr>
      <w:tr w:rsidR="00654C01" w14:paraId="2BDDB7A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E1C7A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B5F0A5" w14:textId="77777777" w:rsidR="00654C01" w:rsidRDefault="00067369" w:rsidP="00654C01">
            <w:r>
              <w:t>No aplica</w:t>
            </w:r>
          </w:p>
        </w:tc>
      </w:tr>
      <w:tr w:rsidR="00654C01" w14:paraId="1A038DB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DAF64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6EA9E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5AA05DF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61331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F12835" w14:textId="77777777" w:rsidR="00654C01" w:rsidRDefault="00067369" w:rsidP="00654C01">
            <w:r>
              <w:t>No aplica</w:t>
            </w:r>
          </w:p>
        </w:tc>
      </w:tr>
      <w:tr w:rsidR="00654C01" w14:paraId="573B087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415EA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87CDD" w14:textId="77777777" w:rsidR="00654C01" w:rsidRDefault="00067369" w:rsidP="00654C01">
            <w:r>
              <w:t>No aplica</w:t>
            </w:r>
          </w:p>
        </w:tc>
      </w:tr>
      <w:tr w:rsidR="00654C01" w14:paraId="4B377BF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C0C9C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A67A9" w14:textId="77777777" w:rsidR="00654C01" w:rsidRDefault="00067369" w:rsidP="00654C01">
            <w:r>
              <w:t>No aplica</w:t>
            </w:r>
          </w:p>
        </w:tc>
      </w:tr>
    </w:tbl>
    <w:p w14:paraId="2A9C583A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849"/>
    <w:rsid w:val="00012849"/>
    <w:rsid w:val="00067369"/>
    <w:rsid w:val="00074C24"/>
    <w:rsid w:val="00181325"/>
    <w:rsid w:val="00217701"/>
    <w:rsid w:val="0022740A"/>
    <w:rsid w:val="003251A7"/>
    <w:rsid w:val="003F5E92"/>
    <w:rsid w:val="00512B66"/>
    <w:rsid w:val="00596BA0"/>
    <w:rsid w:val="005C249A"/>
    <w:rsid w:val="00602FA3"/>
    <w:rsid w:val="00604D3E"/>
    <w:rsid w:val="006245C7"/>
    <w:rsid w:val="0063791E"/>
    <w:rsid w:val="00654C01"/>
    <w:rsid w:val="00682F3C"/>
    <w:rsid w:val="006B6D4B"/>
    <w:rsid w:val="0073379A"/>
    <w:rsid w:val="007C5DB6"/>
    <w:rsid w:val="00802F8A"/>
    <w:rsid w:val="00811A90"/>
    <w:rsid w:val="00812E10"/>
    <w:rsid w:val="00847BFF"/>
    <w:rsid w:val="008B4D33"/>
    <w:rsid w:val="008E5DFD"/>
    <w:rsid w:val="008F3E09"/>
    <w:rsid w:val="00960403"/>
    <w:rsid w:val="00970D5D"/>
    <w:rsid w:val="009F44F1"/>
    <w:rsid w:val="009F72B1"/>
    <w:rsid w:val="00A27474"/>
    <w:rsid w:val="00A5198D"/>
    <w:rsid w:val="00B36299"/>
    <w:rsid w:val="00BD3DA1"/>
    <w:rsid w:val="00C101E1"/>
    <w:rsid w:val="00C32797"/>
    <w:rsid w:val="00C34667"/>
    <w:rsid w:val="00C7061A"/>
    <w:rsid w:val="00C74D24"/>
    <w:rsid w:val="00CD204D"/>
    <w:rsid w:val="00D837B7"/>
    <w:rsid w:val="00D842C6"/>
    <w:rsid w:val="00DC19BB"/>
    <w:rsid w:val="00E31140"/>
    <w:rsid w:val="00E32D36"/>
    <w:rsid w:val="00E70A8B"/>
    <w:rsid w:val="00EF3E2F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F8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104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apisciol</cp:lastModifiedBy>
  <cp:revision>13</cp:revision>
  <dcterms:created xsi:type="dcterms:W3CDTF">2010-06-10T00:30:00Z</dcterms:created>
  <dcterms:modified xsi:type="dcterms:W3CDTF">2011-11-01T02:51:00Z</dcterms:modified>
</cp:coreProperties>
</file>