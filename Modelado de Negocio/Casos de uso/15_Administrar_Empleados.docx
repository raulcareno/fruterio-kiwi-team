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pPr w:leftFromText="141" w:rightFromText="141" w:vertAnchor="text" w:horzAnchor="margin" w:tblpXSpec="center" w:tblpY="-906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232C11" w:rsidTr="00BB7F48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232C11" w:rsidRPr="00E90EE4" w:rsidRDefault="007C3811" w:rsidP="00FD378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Nivel del CU</w:t>
            </w:r>
            <w:r w:rsidR="00232C11" w:rsidRPr="00E90EE4">
              <w:rPr>
                <w:rFonts w:ascii="Arial" w:hAnsi="Arial"/>
                <w:sz w:val="20"/>
              </w:rPr>
              <w:t xml:space="preserve">                  </w:t>
            </w:r>
            <w:r w:rsidR="00232C11" w:rsidRPr="00E90EE4">
              <w:rPr>
                <w:rFonts w:ascii="Arial" w:hAnsi="Arial"/>
                <w:sz w:val="20"/>
              </w:rPr>
              <w:sym w:font="Wingdings" w:char="F0FD"/>
            </w:r>
            <w:r w:rsidR="00232C11"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="00232C11" w:rsidRPr="00E90EE4">
              <w:rPr>
                <w:rFonts w:ascii="Arial" w:hAnsi="Arial"/>
                <w:sz w:val="20"/>
              </w:rPr>
              <w:sym w:font="Wingdings" w:char="F0A8"/>
            </w:r>
            <w:r w:rsidR="00232C11"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:rsidTr="00BB7F48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232C11" w:rsidRPr="00E90EE4" w:rsidRDefault="00232C11" w:rsidP="0074799C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Nombre del Use Case</w:t>
            </w:r>
            <w:r>
              <w:rPr>
                <w:rFonts w:ascii="Arial" w:hAnsi="Arial"/>
                <w:sz w:val="20"/>
              </w:rPr>
              <w:t>:</w:t>
            </w:r>
            <w:r w:rsidRPr="00E90EE4">
              <w:rPr>
                <w:rFonts w:ascii="Arial" w:hAnsi="Arial"/>
                <w:sz w:val="20"/>
              </w:rPr>
              <w:t xml:space="preserve">  </w:t>
            </w:r>
            <w:r w:rsidR="0074799C">
              <w:rPr>
                <w:rFonts w:ascii="Arial" w:hAnsi="Arial"/>
                <w:sz w:val="20"/>
              </w:rPr>
              <w:t>Administrar empleados</w:t>
            </w:r>
          </w:p>
        </w:tc>
        <w:tc>
          <w:tcPr>
            <w:tcW w:w="3263" w:type="dxa"/>
          </w:tcPr>
          <w:p w:rsidR="00232C11" w:rsidRPr="00E90EE4" w:rsidRDefault="00232C11" w:rsidP="00FD378A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ID: </w:t>
            </w:r>
            <w:r w:rsidR="0074799C">
              <w:rPr>
                <w:rFonts w:ascii="Arial" w:hAnsi="Arial"/>
                <w:sz w:val="20"/>
              </w:rPr>
              <w:t>15</w:t>
            </w:r>
          </w:p>
        </w:tc>
      </w:tr>
      <w:tr w:rsidR="00232C11" w:rsidTr="00BB7F48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232C11" w:rsidRPr="00E90EE4" w:rsidRDefault="00232C11" w:rsidP="00FD378A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 w:rsidR="007C3811">
              <w:rPr>
                <w:rFonts w:ascii="Arial" w:hAnsi="Arial"/>
                <w:sz w:val="20"/>
              </w:rPr>
              <w:t>Proveedor</w:t>
            </w:r>
          </w:p>
        </w:tc>
        <w:tc>
          <w:tcPr>
            <w:tcW w:w="4613" w:type="dxa"/>
            <w:gridSpan w:val="2"/>
          </w:tcPr>
          <w:p w:rsidR="00232C11" w:rsidRPr="00E90EE4" w:rsidRDefault="00232C11" w:rsidP="00FD378A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 w:rsidR="007C3811">
              <w:rPr>
                <w:rFonts w:ascii="Arial" w:hAnsi="Arial"/>
                <w:sz w:val="20"/>
              </w:rPr>
              <w:t>No aplica</w:t>
            </w:r>
          </w:p>
        </w:tc>
      </w:tr>
      <w:tr w:rsidR="00232C11" w:rsidTr="00BB7F48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="0074799C" w:rsidRPr="00E90EE4">
              <w:rPr>
                <w:rFonts w:ascii="Arial" w:hAnsi="Arial"/>
                <w:sz w:val="20"/>
              </w:rPr>
              <w:sym w:font="Wingdings" w:char="F0A8"/>
            </w:r>
            <w:r w:rsidR="0074799C" w:rsidRPr="00E90EE4">
              <w:rPr>
                <w:rFonts w:ascii="Arial" w:hAnsi="Arial"/>
                <w:sz w:val="20"/>
              </w:rPr>
              <w:t xml:space="preserve"> </w:t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="0074799C"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232C11" w:rsidTr="00BB7F48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74799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 w:rsidR="0074799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Administrar los datos de los empleados de la empresa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232C11" w:rsidTr="00BB7F48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74799C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 w:rsidR="0074799C">
              <w:rPr>
                <w:rFonts w:ascii="Arial" w:hAnsi="Arial"/>
                <w:sz w:val="20"/>
                <w:szCs w:val="20"/>
              </w:rPr>
              <w:t>Se registran correctamente los datos del empleado de la empresa</w:t>
            </w:r>
          </w:p>
        </w:tc>
      </w:tr>
      <w:tr w:rsidR="00232C11" w:rsidTr="00BB7F48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232C11" w:rsidRDefault="007C3811" w:rsidP="00FD378A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Descripció</w:t>
            </w:r>
            <w:r w:rsidRPr="007C3811">
              <w:rPr>
                <w:rFonts w:ascii="Arial" w:hAnsi="Arial"/>
                <w:b/>
                <w:sz w:val="20"/>
                <w:u w:val="single"/>
              </w:rPr>
              <w:t>n</w:t>
            </w:r>
            <w:r>
              <w:rPr>
                <w:rFonts w:ascii="Arial" w:hAnsi="Arial"/>
                <w:b/>
                <w:sz w:val="20"/>
                <w:u w:val="single"/>
              </w:rPr>
              <w:t>:</w:t>
            </w:r>
          </w:p>
          <w:p w:rsidR="00710163" w:rsidRDefault="007C3811" w:rsidP="00710163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CU </w:t>
            </w:r>
            <w:r w:rsidR="0074799C">
              <w:rPr>
                <w:rFonts w:ascii="Arial" w:hAnsi="Arial"/>
                <w:sz w:val="20"/>
              </w:rPr>
              <w:t xml:space="preserve">comienza cuando </w:t>
            </w:r>
            <w:r w:rsidR="00A12993">
              <w:rPr>
                <w:rFonts w:ascii="Arial" w:hAnsi="Arial"/>
                <w:sz w:val="20"/>
              </w:rPr>
              <w:t>el encargado de recursos humanos desea administrar los datos de los empleados de la empresa (altas, bajas y modificaciones). Al agregarse un nuevo empleado, se ingresa su nombre y apellido, teléfono, dirección, numero de CUIT, número de documento, número de celular, horario de entrada y salida, cargo y fecha de ingreso</w:t>
            </w:r>
            <w:r w:rsidR="002C1F05">
              <w:rPr>
                <w:rFonts w:ascii="Arial" w:hAnsi="Arial"/>
                <w:sz w:val="20"/>
              </w:rPr>
              <w:t>.</w:t>
            </w:r>
            <w:r w:rsidR="00A12993">
              <w:rPr>
                <w:rFonts w:ascii="Arial" w:hAnsi="Arial"/>
                <w:sz w:val="20"/>
              </w:rPr>
              <w:t xml:space="preserve"> </w:t>
            </w:r>
            <w:r w:rsidR="00710163">
              <w:rPr>
                <w:rFonts w:ascii="Arial" w:hAnsi="Arial"/>
                <w:sz w:val="20"/>
              </w:rPr>
              <w:t xml:space="preserve"> Al dar de baja un empleado, se ingresa la fecha de baja y el motivo de. </w:t>
            </w:r>
            <w:r w:rsidR="00A12993">
              <w:rPr>
                <w:rFonts w:ascii="Arial" w:hAnsi="Arial"/>
                <w:sz w:val="20"/>
              </w:rPr>
              <w:t>Los datos de los empleados deben mantenerse actualizados con el fin de poder seleccionar uno de ellos en una actividad determinada.</w:t>
            </w:r>
            <w:r w:rsidR="00710163">
              <w:rPr>
                <w:rFonts w:ascii="Arial" w:hAnsi="Arial"/>
                <w:sz w:val="20"/>
              </w:rPr>
              <w:t xml:space="preserve"> </w:t>
            </w:r>
          </w:p>
          <w:p w:rsidR="002C1F05" w:rsidRPr="007C3811" w:rsidRDefault="002C1F05" w:rsidP="00710163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CU.</w:t>
            </w:r>
          </w:p>
        </w:tc>
      </w:tr>
    </w:tbl>
    <w:p w:rsidR="00357AD1" w:rsidRDefault="00357AD1"/>
    <w:p w:rsidR="0074799C" w:rsidRDefault="0074799C"/>
    <w:sectPr w:rsidR="0074799C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232C11"/>
    <w:rsid w:val="001E514E"/>
    <w:rsid w:val="00232C11"/>
    <w:rsid w:val="002A1859"/>
    <w:rsid w:val="002C1F05"/>
    <w:rsid w:val="00357AD1"/>
    <w:rsid w:val="00454508"/>
    <w:rsid w:val="004C3B93"/>
    <w:rsid w:val="00710163"/>
    <w:rsid w:val="0074799C"/>
    <w:rsid w:val="007C3811"/>
    <w:rsid w:val="00A12993"/>
    <w:rsid w:val="00BB7F48"/>
    <w:rsid w:val="00E6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32C11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staclara-nfasis1">
    <w:name w:val="Light List Accent 1"/>
    <w:basedOn w:val="Tabla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3</cp:revision>
  <dcterms:created xsi:type="dcterms:W3CDTF">2010-04-12T18:52:00Z</dcterms:created>
  <dcterms:modified xsi:type="dcterms:W3CDTF">2010-04-12T19:14:00Z</dcterms:modified>
</cp:coreProperties>
</file>