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C266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C266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F123A">
            <w:r>
              <w:t>Modificar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F123A">
            <w:r>
              <w:t>405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F123A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F123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C266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C266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F123A">
            <w:r>
              <w:t>Registrar los cambios referidos a los datos de un empleado.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F123A" w:rsidP="003F5E92">
            <w:pPr>
              <w:pStyle w:val="ListParagraph"/>
              <w:numPr>
                <w:ilvl w:val="0"/>
                <w:numId w:val="1"/>
              </w:numPr>
            </w:pPr>
            <w:r>
              <w:t>Se modifican los datos de un empleado.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F123A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 Modificar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7140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409" w:rsidRDefault="00C7140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empleados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409" w:rsidRPr="00960403" w:rsidRDefault="00C7140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7140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409" w:rsidRDefault="00C7140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busca el empleado deseado mediante los filtros proporcionados y selecciona la opción Modificar.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409" w:rsidRPr="00960403" w:rsidRDefault="00C7140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 del empleado a modificar: CUIL, nombre, apellido, teléfono, celular, DNI, tipo DNI, mail,</w:t>
            </w:r>
            <w:r w:rsidR="001603D0">
              <w:t xml:space="preserve"> cargo,</w:t>
            </w:r>
            <w:r>
              <w:t xml:space="preserve"> altura, calle, barrio, código postal, localidad, provincia, fecha de egreso y motivo de egreso.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a modificar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:rsidR="002F123A" w:rsidRPr="00960403" w:rsidRDefault="002F123A" w:rsidP="002F123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modifica los datos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F123A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F123A"/>
    <w:rsid w:val="00067369"/>
    <w:rsid w:val="00074C24"/>
    <w:rsid w:val="001603D0"/>
    <w:rsid w:val="00217701"/>
    <w:rsid w:val="0022740A"/>
    <w:rsid w:val="002F123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C266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77D5E"/>
    <w:rsid w:val="00C32797"/>
    <w:rsid w:val="00C7061A"/>
    <w:rsid w:val="00C71409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2010-08-25T19:06:00Z</dcterms:created>
  <dcterms:modified xsi:type="dcterms:W3CDTF">2011-11-01T03:01:00Z</dcterms:modified>
</cp:coreProperties>
</file>