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0C3F06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0C3F06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9002D8">
            <w:r>
              <w:t>Modificar Producto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9002D8">
            <w:r>
              <w:t>112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9002D8">
            <w:r>
              <w:t>Depósito.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0C3F0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0C3F0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0C3F0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002D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0C3F0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0C3F0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0C3F0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002D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0C3F0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002D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0C3F0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0C3F0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9002D8">
            <w:r>
              <w:t>Encargado de Depósito (ED)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0C3F06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002D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0C3F06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9002D8">
            <w:r>
              <w:t>Registrar los cambios referidos a un producto.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9002D8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registran los cambios referidos a un producto.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2718C6" w:rsidP="005C249A">
            <w:pPr>
              <w:pStyle w:val="Prrafodelista"/>
              <w:numPr>
                <w:ilvl w:val="0"/>
                <w:numId w:val="1"/>
              </w:numPr>
            </w:pPr>
            <w:r>
              <w:t>El sistema no encuentra producto según el criterio de búsqueda.</w:t>
            </w:r>
          </w:p>
          <w:p w:rsidR="002718C6" w:rsidRDefault="008058F0" w:rsidP="005C249A">
            <w:pPr>
              <w:pStyle w:val="Prrafodelista"/>
              <w:numPr>
                <w:ilvl w:val="0"/>
                <w:numId w:val="1"/>
              </w:numPr>
            </w:pPr>
            <w:r>
              <w:t>El ED cancela el CU.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9002D8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 selecciona la opción </w:t>
            </w:r>
            <w:r>
              <w:rPr>
                <w:i/>
              </w:rPr>
              <w:t>Modificar Producto.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6046AC">
            <w:pPr>
              <w:pStyle w:val="Prrafodelista"/>
              <w:ind w:left="230"/>
            </w:pPr>
          </w:p>
        </w:tc>
      </w:tr>
      <w:tr w:rsidR="009002D8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2D8" w:rsidRDefault="009002D8" w:rsidP="006D123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solicita ingrese alguno de los criterios de búsqueda: </w:t>
            </w:r>
            <w:r w:rsidR="006D1234">
              <w:t>código</w:t>
            </w:r>
            <w:r>
              <w:t xml:space="preserve"> de </w:t>
            </w:r>
            <w:r w:rsidR="006D1234">
              <w:t>producto, nombre, modelo, tamaño, color</w:t>
            </w:r>
            <w:r w:rsidR="00802354">
              <w:t>o</w:t>
            </w:r>
            <w:r w:rsidR="006D1234">
              <w:t xml:space="preserve"> marca.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2D8" w:rsidRPr="00960403" w:rsidRDefault="009002D8" w:rsidP="006046AC">
            <w:pPr>
              <w:pStyle w:val="Prrafodelista"/>
              <w:ind w:left="230"/>
            </w:pPr>
          </w:p>
        </w:tc>
      </w:tr>
      <w:tr w:rsidR="009002D8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2D8" w:rsidRDefault="009002D8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ingresa el criterio de búsqueda.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2D8" w:rsidRPr="00960403" w:rsidRDefault="009002D8" w:rsidP="006046AC">
            <w:pPr>
              <w:pStyle w:val="Prrafodelista"/>
              <w:ind w:left="230"/>
            </w:pPr>
          </w:p>
        </w:tc>
      </w:tr>
      <w:tr w:rsidR="009002D8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2D8" w:rsidRDefault="009002D8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si existe un producto según el criterio de búsqueda, y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2D8" w:rsidRDefault="009002D8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producto según el criterio de búsqueda.</w:t>
            </w:r>
          </w:p>
          <w:p w:rsidR="009002D8" w:rsidRDefault="009002D8" w:rsidP="009002D8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:rsidR="009002D8" w:rsidRPr="00960403" w:rsidRDefault="009002D8" w:rsidP="009002D8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BB7A0E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A0E" w:rsidRDefault="00BB7A0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los productos encontrados según el criterio de búsqueda y solicita selección del producto a modificar.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A0E" w:rsidRDefault="00BB7A0E" w:rsidP="006046AC">
            <w:pPr>
              <w:pStyle w:val="Prrafodelista"/>
              <w:ind w:left="230"/>
            </w:pPr>
          </w:p>
        </w:tc>
      </w:tr>
      <w:tr w:rsidR="00BB7A0E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A0E" w:rsidRDefault="00BB7A0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selecciona el producto a modificar.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A0E" w:rsidRDefault="00BB7A0E" w:rsidP="006046AC">
            <w:pPr>
              <w:pStyle w:val="Prrafodelista"/>
              <w:ind w:left="230"/>
            </w:pPr>
          </w:p>
        </w:tc>
      </w:tr>
      <w:tr w:rsidR="009002D8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2D8" w:rsidRDefault="00B10936" w:rsidP="00A8519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</w:t>
            </w:r>
            <w:r w:rsidR="00A8519C">
              <w:t>muestra del producto seleccionado los datos (nombre, modelo, tamaño, c</w:t>
            </w:r>
            <w:r w:rsidR="003F39B2">
              <w:t>olor y/o</w:t>
            </w:r>
            <w:r w:rsidR="00A8519C">
              <w:t xml:space="preserve"> marca)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2D8" w:rsidRDefault="009002D8" w:rsidP="006046AC">
            <w:pPr>
              <w:pStyle w:val="Prrafodelista"/>
              <w:ind w:left="230"/>
            </w:pPr>
          </w:p>
        </w:tc>
      </w:tr>
      <w:tr w:rsidR="009002D8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2D8" w:rsidRDefault="00B1093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modifica los datos necesarios.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2D8" w:rsidRDefault="009002D8" w:rsidP="006046AC">
            <w:pPr>
              <w:pStyle w:val="Prrafodelista"/>
              <w:ind w:left="230"/>
            </w:pPr>
          </w:p>
        </w:tc>
      </w:tr>
      <w:tr w:rsidR="009002D8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2D8" w:rsidRDefault="00B10936" w:rsidP="008D6F3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</w:t>
            </w:r>
            <w:r w:rsidR="00BE01D5">
              <w:t xml:space="preserve">ta confirmación de </w:t>
            </w:r>
            <w:r w:rsidR="008D6F38">
              <w:t>la modificación</w:t>
            </w:r>
            <w:r w:rsidR="00BE01D5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2D8" w:rsidRPr="00960403" w:rsidRDefault="009002D8" w:rsidP="006046AC">
            <w:pPr>
              <w:pStyle w:val="Prrafodelista"/>
              <w:ind w:left="230"/>
            </w:pPr>
          </w:p>
        </w:tc>
      </w:tr>
      <w:tr w:rsidR="00B1093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936" w:rsidRDefault="00B10936" w:rsidP="00BE01D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 </w:t>
            </w:r>
            <w:r w:rsidR="00AC01FF">
              <w:t>confirma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936" w:rsidRDefault="00B1093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 no confirma la registración.</w:t>
            </w:r>
          </w:p>
          <w:p w:rsidR="00B10936" w:rsidRDefault="00B10936" w:rsidP="00B10936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:rsidR="00B10936" w:rsidRPr="00960403" w:rsidRDefault="00632948" w:rsidP="00B10936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B1093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936" w:rsidRDefault="00B10936" w:rsidP="0048334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los ca</w:t>
            </w:r>
            <w:r w:rsidR="00483343">
              <w:t>mbios en los datos del producto (ya sea el nombre, modelo, tamaño, color y marca).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936" w:rsidRPr="00960403" w:rsidRDefault="00B10936" w:rsidP="006046AC">
            <w:pPr>
              <w:pStyle w:val="Prrafodelista"/>
              <w:ind w:left="230"/>
            </w:pPr>
          </w:p>
        </w:tc>
      </w:tr>
      <w:tr w:rsidR="00B1093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936" w:rsidRDefault="00B1093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Fin de</w:t>
            </w:r>
            <w:r w:rsidR="00286C30">
              <w:t>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936" w:rsidRPr="00960403" w:rsidRDefault="00B10936" w:rsidP="006046AC">
            <w:pPr>
              <w:pStyle w:val="Prrafodelista"/>
              <w:ind w:left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716F2A" w:rsidP="00654C01">
            <w:r>
              <w:t>El ED puede cancelar el CU en cualquier momento</w:t>
            </w:r>
            <w:r w:rsidR="00583043">
              <w:t>.</w:t>
            </w:r>
            <w:bookmarkStart w:id="1" w:name="_GoBack"/>
            <w:bookmarkEnd w:id="1"/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3775DB"/>
    <w:rsid w:val="00067369"/>
    <w:rsid w:val="00074C24"/>
    <w:rsid w:val="000C3F06"/>
    <w:rsid w:val="00217701"/>
    <w:rsid w:val="0022740A"/>
    <w:rsid w:val="002718C6"/>
    <w:rsid w:val="00286C30"/>
    <w:rsid w:val="003775DB"/>
    <w:rsid w:val="003F39B2"/>
    <w:rsid w:val="003F5E92"/>
    <w:rsid w:val="00426AF4"/>
    <w:rsid w:val="00483343"/>
    <w:rsid w:val="00512B66"/>
    <w:rsid w:val="00583043"/>
    <w:rsid w:val="00596BA0"/>
    <w:rsid w:val="005C249A"/>
    <w:rsid w:val="00602FA3"/>
    <w:rsid w:val="006046AC"/>
    <w:rsid w:val="006245C7"/>
    <w:rsid w:val="00632948"/>
    <w:rsid w:val="0063791E"/>
    <w:rsid w:val="00654C01"/>
    <w:rsid w:val="00682F3C"/>
    <w:rsid w:val="006B6D4B"/>
    <w:rsid w:val="006D1234"/>
    <w:rsid w:val="006D5CBC"/>
    <w:rsid w:val="00716F2A"/>
    <w:rsid w:val="00802354"/>
    <w:rsid w:val="008058F0"/>
    <w:rsid w:val="00812E10"/>
    <w:rsid w:val="00847BFF"/>
    <w:rsid w:val="008B2AF6"/>
    <w:rsid w:val="008B4D33"/>
    <w:rsid w:val="008D6F38"/>
    <w:rsid w:val="008E5DFD"/>
    <w:rsid w:val="008F3E09"/>
    <w:rsid w:val="009002D8"/>
    <w:rsid w:val="00960403"/>
    <w:rsid w:val="009F44F1"/>
    <w:rsid w:val="009F72B1"/>
    <w:rsid w:val="00A27474"/>
    <w:rsid w:val="00A5198D"/>
    <w:rsid w:val="00A8519C"/>
    <w:rsid w:val="00AC01FF"/>
    <w:rsid w:val="00AE1E63"/>
    <w:rsid w:val="00B10936"/>
    <w:rsid w:val="00B76C40"/>
    <w:rsid w:val="00BB7A0E"/>
    <w:rsid w:val="00BE01D5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F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32</TotalTime>
  <Pages>2</Pages>
  <Words>327</Words>
  <Characters>1800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Piscio</cp:lastModifiedBy>
  <cp:revision>29</cp:revision>
  <dcterms:created xsi:type="dcterms:W3CDTF">2010-06-10T00:39:00Z</dcterms:created>
  <dcterms:modified xsi:type="dcterms:W3CDTF">2010-08-25T15:58:00Z</dcterms:modified>
</cp:coreProperties>
</file>