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43C2A52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BD5DA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1BE5A88" w14:textId="77777777" w:rsidR="00C7061A" w:rsidRDefault="00645C76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0EA3FA36" w14:textId="52EFD01C" w:rsidR="00C7061A" w:rsidRDefault="00645C76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368A0">
              <w:rPr>
                <w:rFonts w:cstheme="minorHAnsi"/>
                <w:sz w:val="20"/>
              </w:rPr>
              <w:t>Sistema</w:t>
            </w:r>
          </w:p>
        </w:tc>
      </w:tr>
      <w:tr w:rsidR="00512B66" w14:paraId="6D593E1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47E5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6A3948E8" w14:textId="77777777" w:rsidR="00512B66" w:rsidRDefault="00C16AE8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2AEE2F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7A461324" w14:textId="77777777" w:rsidR="00512B66" w:rsidRDefault="00327FB3">
            <w:r>
              <w:t>103</w:t>
            </w:r>
          </w:p>
        </w:tc>
      </w:tr>
      <w:tr w:rsidR="00DC19BB" w14:paraId="6914765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B0F06C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06042BE4" w14:textId="77777777" w:rsidR="00DC19BB" w:rsidRDefault="00C16AE8">
            <w:r>
              <w:t>Depósito</w:t>
            </w:r>
          </w:p>
        </w:tc>
      </w:tr>
      <w:tr w:rsidR="008F3E09" w14:paraId="5D39CFC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0C970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B0B0D48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097B4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CAC022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B9249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E5406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EE40529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CA6BEA6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23ECCE7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E90BF2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BC7B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CE58ED5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A55FCA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C589D21" w14:textId="77777777" w:rsidR="008F3E09" w:rsidRDefault="00645C76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6663254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02E01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35AA0ED" w14:textId="77777777" w:rsidR="00C7061A" w:rsidRDefault="00C16AE8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DC792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63203A22" w14:textId="77777777" w:rsidR="00C7061A" w:rsidRDefault="00C7061A"/>
        </w:tc>
      </w:tr>
      <w:tr w:rsidR="00CD204D" w14:paraId="362E4ACC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B245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ECCD805" w14:textId="77777777" w:rsidR="00CD204D" w:rsidRDefault="00645C7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388122F" w14:textId="77777777" w:rsidR="00CD204D" w:rsidRDefault="00645C76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8EB347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F8570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A2F054D" w14:textId="77777777" w:rsidR="00D842C6" w:rsidRPr="00596BA0" w:rsidRDefault="00C16AE8">
            <w:r>
              <w:t>Registrar una nueva salida de materia prima para realizar la producción.</w:t>
            </w:r>
          </w:p>
        </w:tc>
      </w:tr>
      <w:tr w:rsidR="00DC19BB" w14:paraId="0AFA32A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4781E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4E82BC" w14:textId="77777777" w:rsidR="00DC19BB" w:rsidRDefault="00DC19BB" w:rsidP="000C4F46"/>
        </w:tc>
      </w:tr>
      <w:tr w:rsidR="005C249A" w14:paraId="6105FE3F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75E7A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5454B0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E5C6FC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7B3951D9" w14:textId="77777777" w:rsidR="005C249A" w:rsidRDefault="00E64637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5C249A" w14:paraId="7F17EBD2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A003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FC266D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FF0E29C" w14:textId="55761304" w:rsidR="005C249A" w:rsidRDefault="00C5614D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no encuentra materia prima con stock disponible.</w:t>
            </w:r>
          </w:p>
          <w:p w14:paraId="1732489A" w14:textId="5B1CC32B" w:rsidR="00C5614D" w:rsidRDefault="00732A0E" w:rsidP="00F966E2">
            <w:pPr>
              <w:pStyle w:val="Prrafodelista"/>
              <w:numPr>
                <w:ilvl w:val="0"/>
                <w:numId w:val="1"/>
              </w:numPr>
            </w:pPr>
            <w:r>
              <w:t xml:space="preserve">El EDMP </w:t>
            </w:r>
            <w:r w:rsidR="006913DE">
              <w:t xml:space="preserve">cancela </w:t>
            </w:r>
            <w:r w:rsidR="00F966E2">
              <w:t>el CU.</w:t>
            </w:r>
          </w:p>
        </w:tc>
      </w:tr>
      <w:tr w:rsidR="005C249A" w14:paraId="4C6BFEB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DA1D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6A1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42AD11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ABF0" w14:textId="77777777" w:rsidR="005C249A" w:rsidRPr="008F3E09" w:rsidRDefault="00E6463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00E3" w14:textId="77777777" w:rsidR="00E31140" w:rsidRPr="00960403" w:rsidRDefault="00E31140" w:rsidP="00623F00">
            <w:pPr>
              <w:pStyle w:val="Prrafodelista"/>
              <w:ind w:left="230"/>
            </w:pPr>
          </w:p>
        </w:tc>
      </w:tr>
      <w:tr w:rsidR="000B39BA" w14:paraId="766E164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3A8F" w14:textId="6266AE4B" w:rsidR="000B39BA" w:rsidRDefault="000B39BA" w:rsidP="000B39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D307FA">
              <w:t xml:space="preserve">genera y </w:t>
            </w:r>
            <w:r>
              <w:t>muestra el número de lote de producción para el cual se está retirando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8B8B" w14:textId="77777777" w:rsidR="000B39BA" w:rsidRDefault="000B39BA" w:rsidP="00BA7910">
            <w:pPr>
              <w:pStyle w:val="Prrafodelista"/>
              <w:ind w:left="230"/>
            </w:pPr>
          </w:p>
        </w:tc>
      </w:tr>
      <w:tr w:rsidR="00D307FA" w14:paraId="2C3F02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57B0" w14:textId="6C4BB443" w:rsidR="00D307FA" w:rsidRDefault="00D307FA" w:rsidP="00D76BF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D76BFF">
              <w:t xml:space="preserve">para cada materia prima, </w:t>
            </w:r>
            <w:r>
              <w:t>solicita el código de la materia prima a</w:t>
            </w:r>
            <w:r w:rsidR="009865CC">
              <w:t xml:space="preserve"> retirar</w:t>
            </w:r>
            <w:r>
              <w:t xml:space="preserve">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C5A4" w14:textId="77777777" w:rsidR="00D307FA" w:rsidRDefault="00D307FA" w:rsidP="00BA7910">
            <w:pPr>
              <w:pStyle w:val="Prrafodelista"/>
              <w:ind w:left="230"/>
            </w:pPr>
          </w:p>
        </w:tc>
      </w:tr>
      <w:tr w:rsidR="00E64637" w14:paraId="0B9BAC1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3EC5" w14:textId="3CD22EB1" w:rsidR="00E64637" w:rsidRDefault="00464AAD" w:rsidP="00464AA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conoce el código y lo ingresa.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182" w14:textId="105300D4" w:rsidR="00E64637" w:rsidRDefault="00464AA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conoce el código.</w:t>
            </w:r>
          </w:p>
          <w:p w14:paraId="7AC00950" w14:textId="77777777" w:rsidR="00E64637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El EDMP selecciona la opción de búsqueda de materia prima.</w:t>
            </w:r>
          </w:p>
          <w:p w14:paraId="3A40B9EC" w14:textId="56F3AB36" w:rsidR="00464AAD" w:rsidRPr="00464AAD" w:rsidRDefault="00464AAD" w:rsidP="00464AAD">
            <w:pPr>
              <w:pStyle w:val="Prrafodelista"/>
              <w:numPr>
                <w:ilvl w:val="2"/>
                <w:numId w:val="3"/>
              </w:numPr>
            </w:pPr>
            <w:r>
              <w:t>Se llama el //TODO</w:t>
            </w:r>
            <w:r w:rsidRPr="00464AAD">
              <w:rPr>
                <w:i/>
              </w:rPr>
              <w:t>CU XX. Consultar Materia Prima</w:t>
            </w:r>
            <w:r w:rsidR="00376819">
              <w:rPr>
                <w:i/>
              </w:rPr>
              <w:t>.</w:t>
            </w:r>
          </w:p>
          <w:p w14:paraId="679A5A98" w14:textId="35B93F40" w:rsidR="00464AAD" w:rsidRDefault="007C4B0C" w:rsidP="00464AAD">
            <w:pPr>
              <w:pStyle w:val="Prrafodelista"/>
              <w:numPr>
                <w:ilvl w:val="3"/>
                <w:numId w:val="3"/>
              </w:numPr>
            </w:pPr>
            <w:r>
              <w:t>El CU no tuvo éxito</w:t>
            </w:r>
            <w:r w:rsidR="00464AAD">
              <w:t>.</w:t>
            </w:r>
          </w:p>
          <w:p w14:paraId="4E804E64" w14:textId="77777777" w:rsidR="00464AAD" w:rsidRDefault="007C4B0C" w:rsidP="00DE58FF">
            <w:pPr>
              <w:pStyle w:val="Prrafodelista"/>
              <w:numPr>
                <w:ilvl w:val="4"/>
                <w:numId w:val="3"/>
              </w:numPr>
            </w:pPr>
            <w:r>
              <w:t>Se regresa al paso 3.</w:t>
            </w:r>
          </w:p>
          <w:p w14:paraId="457DF137" w14:textId="2743DCE5" w:rsidR="00803EB3" w:rsidRPr="00960403" w:rsidRDefault="00803EB3" w:rsidP="00803EB3">
            <w:pPr>
              <w:pStyle w:val="Prrafodelista"/>
              <w:numPr>
                <w:ilvl w:val="3"/>
                <w:numId w:val="3"/>
              </w:numPr>
            </w:pPr>
            <w:r>
              <w:t>El CU tuvo éxito.</w:t>
            </w:r>
          </w:p>
        </w:tc>
      </w:tr>
      <w:tr w:rsidR="00E64637" w14:paraId="19FBE78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B16A" w14:textId="11F2430B" w:rsidR="00E64637" w:rsidRDefault="00E64637" w:rsidP="009A68A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</w:t>
            </w:r>
            <w:r w:rsidR="0002427B">
              <w:t>muestra el nombre, código</w:t>
            </w:r>
            <w:r w:rsidR="002703D5">
              <w:t>,</w:t>
            </w:r>
            <w:r w:rsidR="009A68A9">
              <w:t xml:space="preserve"> unidad de medida</w:t>
            </w:r>
            <w:r w:rsidR="00310776">
              <w:t>,</w:t>
            </w:r>
            <w:r w:rsidR="00713184">
              <w:t xml:space="preserve"> descripción</w:t>
            </w:r>
            <w:r w:rsidR="0002427B">
              <w:t xml:space="preserve"> y cantidad disponible en stock 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1F27" w14:textId="77777777" w:rsidR="00E64637" w:rsidRPr="00960403" w:rsidRDefault="00E64637" w:rsidP="00623F00">
            <w:pPr>
              <w:pStyle w:val="Prrafodelista"/>
              <w:ind w:left="230"/>
            </w:pPr>
          </w:p>
        </w:tc>
      </w:tr>
      <w:tr w:rsidR="00E64637" w14:paraId="0F21C3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50FB" w14:textId="0A68331D" w:rsidR="00E64637" w:rsidRDefault="00E64637" w:rsidP="000C5F9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solicita</w:t>
            </w:r>
            <w:r w:rsidR="000C5F9A">
              <w:t xml:space="preserve"> el</w:t>
            </w:r>
            <w:r>
              <w:t xml:space="preserve"> ingreso de </w:t>
            </w:r>
            <w:r w:rsidR="000C5F9A">
              <w:t xml:space="preserve">la </w:t>
            </w:r>
            <w:r>
              <w:t xml:space="preserve">cantidad </w:t>
            </w:r>
            <w:r w:rsidR="000C5F9A">
              <w:t xml:space="preserve">a retirar </w:t>
            </w:r>
            <w:r>
              <w:t>de la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987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E64637" w14:paraId="19D0EA7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4E966" w14:textId="23323817" w:rsidR="00E64637" w:rsidRDefault="00E64637" w:rsidP="004954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ingresa</w:t>
            </w:r>
            <w:r w:rsidR="004954B0">
              <w:t xml:space="preserve"> la cantidad de materia prima a retirar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CB09" w14:textId="6E53E365" w:rsidR="00E64637" w:rsidRDefault="00E64637" w:rsidP="00BA7910">
            <w:pPr>
              <w:pStyle w:val="Prrafodelista"/>
              <w:ind w:left="737"/>
            </w:pPr>
          </w:p>
        </w:tc>
      </w:tr>
      <w:tr w:rsidR="00E64637" w14:paraId="1B2C9EE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BB08" w14:textId="1F554211" w:rsidR="00E64637" w:rsidRDefault="00E64637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verifica que la cant</w:t>
            </w:r>
            <w:r w:rsidR="00C5614D">
              <w:t>idad de materia prima ingresada no supere a la di</w:t>
            </w:r>
            <w:r w:rsidR="00244940">
              <w:t>sponible en stock y no la supera.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2003" w14:textId="77777777" w:rsidR="00244940" w:rsidRDefault="00244940" w:rsidP="002449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ingresada supera la cantidad disponible de materia prima.</w:t>
            </w:r>
          </w:p>
          <w:p w14:paraId="2113E18B" w14:textId="7C4FF1DD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informa situación.</w:t>
            </w:r>
          </w:p>
          <w:p w14:paraId="12C04BCB" w14:textId="4092DCC4" w:rsidR="00244940" w:rsidRDefault="00244940" w:rsidP="00244940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 xml:space="preserve">El </w:t>
            </w:r>
            <w:r w:rsidR="009368A0">
              <w:t>Sistema</w:t>
            </w:r>
            <w:r>
              <w:t xml:space="preserve"> solicita se ingrese nuevamente la cantidad de salida de </w:t>
            </w:r>
            <w:r>
              <w:lastRenderedPageBreak/>
              <w:t>materia prima.</w:t>
            </w:r>
          </w:p>
          <w:p w14:paraId="76286A5B" w14:textId="22CD0D0A" w:rsidR="00244940" w:rsidRDefault="00BA7910" w:rsidP="00181487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Se r</w:t>
            </w:r>
            <w:r w:rsidR="00244940">
              <w:t>egresa al paso 7</w:t>
            </w:r>
            <w:r w:rsidR="007B7750">
              <w:t>.</w:t>
            </w:r>
          </w:p>
          <w:p w14:paraId="07852D6F" w14:textId="77777777" w:rsidR="00E64637" w:rsidRDefault="00E64637" w:rsidP="00623F00">
            <w:pPr>
              <w:pStyle w:val="Prrafodelista"/>
              <w:ind w:left="230"/>
            </w:pPr>
          </w:p>
        </w:tc>
      </w:tr>
      <w:tr w:rsidR="004424E3" w14:paraId="3A61629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95B90" w14:textId="00B2D2E4" w:rsidR="004424E3" w:rsidRDefault="004424E3" w:rsidP="007051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9368A0">
              <w:t>Sistema</w:t>
            </w:r>
            <w:r>
              <w:t xml:space="preserve"> </w:t>
            </w:r>
            <w:r w:rsidR="007051CB">
              <w:t>solicita la confirmación de</w:t>
            </w:r>
            <w:r w:rsidR="00255A43">
              <w:t xml:space="preserve"> </w:t>
            </w:r>
            <w:r w:rsidR="007051CB">
              <w:t>l</w:t>
            </w:r>
            <w:r w:rsidR="00255A43">
              <w:t>a registración</w:t>
            </w:r>
            <w:r w:rsidR="007051CB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7403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23F85E3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24D6" w14:textId="28396FA4" w:rsidR="004424E3" w:rsidRDefault="00255A4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EDMP confirma la r</w:t>
            </w:r>
            <w:r w:rsidR="004424E3">
              <w:t>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ECA0" w14:textId="77777777" w:rsidR="004424E3" w:rsidRDefault="004424E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EDMP no confirma registración.</w:t>
            </w:r>
          </w:p>
          <w:p w14:paraId="60888985" w14:textId="2C7ECCCD" w:rsidR="00244940" w:rsidRDefault="00244940" w:rsidP="00244940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368A0">
              <w:t>Sistema</w:t>
            </w:r>
            <w:r>
              <w:t xml:space="preserve"> informa la situación.</w:t>
            </w:r>
          </w:p>
          <w:p w14:paraId="71109386" w14:textId="05117600" w:rsidR="004424E3" w:rsidRDefault="00255A43" w:rsidP="00255A43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424E3" w14:paraId="3250909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1211" w14:textId="27F4F78A" w:rsidR="004424E3" w:rsidRDefault="004424E3" w:rsidP="003A141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368A0">
              <w:t>Sistema</w:t>
            </w:r>
            <w:r>
              <w:t xml:space="preserve"> registra la salida de materia prima y actualiza el s</w:t>
            </w:r>
            <w:r w:rsidR="009368A0">
              <w:t xml:space="preserve">tock correspondiente a la misma, </w:t>
            </w:r>
            <w:r w:rsidR="003A1410">
              <w:t>se registra el Lote con su respectivo número generado al comienzo.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BE7D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4424E3" w14:paraId="6C75C70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8A49" w14:textId="77777777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F5A6" w14:textId="77777777" w:rsidR="004424E3" w:rsidRDefault="004424E3" w:rsidP="00623F00">
            <w:pPr>
              <w:pStyle w:val="Prrafodelista"/>
              <w:ind w:left="230"/>
            </w:pPr>
          </w:p>
        </w:tc>
      </w:tr>
      <w:tr w:rsidR="00654C01" w14:paraId="76967B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57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5929E" w14:textId="77777777" w:rsidR="00654C01" w:rsidRPr="00960403" w:rsidRDefault="00623F00" w:rsidP="00654C01">
            <w:r>
              <w:t>El EDMP puede cancelar el CU en cualquier momento.</w:t>
            </w:r>
          </w:p>
        </w:tc>
      </w:tr>
      <w:tr w:rsidR="00654C01" w14:paraId="1D69DEF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D085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05AA7A" w14:textId="77777777" w:rsidR="00654C01" w:rsidRDefault="00654C01" w:rsidP="00654C01">
            <w:r>
              <w:t>No aplica</w:t>
            </w:r>
          </w:p>
        </w:tc>
      </w:tr>
      <w:tr w:rsidR="00654C01" w14:paraId="39B81A6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9C737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76B9B" w14:textId="77777777" w:rsidR="00654C01" w:rsidRDefault="00067369" w:rsidP="00654C01">
            <w:r>
              <w:t>No aplica</w:t>
            </w:r>
          </w:p>
        </w:tc>
      </w:tr>
      <w:tr w:rsidR="00654C01" w14:paraId="05561ED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A122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F80EA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2ADF49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ADF1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DA19D" w14:textId="77777777" w:rsidR="00654C01" w:rsidRDefault="00067369" w:rsidP="00654C01">
            <w:r>
              <w:t>No aplica</w:t>
            </w:r>
          </w:p>
        </w:tc>
      </w:tr>
      <w:tr w:rsidR="00654C01" w14:paraId="2C695232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CA50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3365C" w14:textId="77777777" w:rsidR="00654C01" w:rsidRDefault="00067369" w:rsidP="00654C01">
            <w:r>
              <w:t>No aplica</w:t>
            </w:r>
          </w:p>
        </w:tc>
      </w:tr>
      <w:tr w:rsidR="00654C01" w14:paraId="46CFA7B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31BC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DBCC5" w14:textId="77777777" w:rsidR="00654C01" w:rsidRDefault="00067369" w:rsidP="00654C01">
            <w:r>
              <w:t>No aplica</w:t>
            </w:r>
          </w:p>
        </w:tc>
      </w:tr>
    </w:tbl>
    <w:p w14:paraId="2762ACC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2427B"/>
    <w:rsid w:val="00067369"/>
    <w:rsid w:val="00074C24"/>
    <w:rsid w:val="000B39BA"/>
    <w:rsid w:val="000C4F46"/>
    <w:rsid w:val="000C5F9A"/>
    <w:rsid w:val="00181487"/>
    <w:rsid w:val="0022740A"/>
    <w:rsid w:val="00244940"/>
    <w:rsid w:val="00255A43"/>
    <w:rsid w:val="002703D5"/>
    <w:rsid w:val="00310776"/>
    <w:rsid w:val="00327FB3"/>
    <w:rsid w:val="00376819"/>
    <w:rsid w:val="003A1410"/>
    <w:rsid w:val="00431B3A"/>
    <w:rsid w:val="004424E3"/>
    <w:rsid w:val="00464AAD"/>
    <w:rsid w:val="004954B0"/>
    <w:rsid w:val="00512B66"/>
    <w:rsid w:val="00596BA0"/>
    <w:rsid w:val="005C249A"/>
    <w:rsid w:val="00602FA3"/>
    <w:rsid w:val="00623F00"/>
    <w:rsid w:val="006245C7"/>
    <w:rsid w:val="00645C76"/>
    <w:rsid w:val="006469FD"/>
    <w:rsid w:val="00654C01"/>
    <w:rsid w:val="00682F3C"/>
    <w:rsid w:val="006913DE"/>
    <w:rsid w:val="006B6D4B"/>
    <w:rsid w:val="007051CB"/>
    <w:rsid w:val="00713184"/>
    <w:rsid w:val="00725F34"/>
    <w:rsid w:val="00732A0E"/>
    <w:rsid w:val="007B7750"/>
    <w:rsid w:val="007C4B0C"/>
    <w:rsid w:val="00803EB3"/>
    <w:rsid w:val="00812E10"/>
    <w:rsid w:val="00847BFF"/>
    <w:rsid w:val="008F3E09"/>
    <w:rsid w:val="009368A0"/>
    <w:rsid w:val="00960403"/>
    <w:rsid w:val="009865CC"/>
    <w:rsid w:val="009A68A9"/>
    <w:rsid w:val="00A5198D"/>
    <w:rsid w:val="00BA7910"/>
    <w:rsid w:val="00C1603C"/>
    <w:rsid w:val="00C16AE8"/>
    <w:rsid w:val="00C32797"/>
    <w:rsid w:val="00C5614D"/>
    <w:rsid w:val="00C7061A"/>
    <w:rsid w:val="00C74D24"/>
    <w:rsid w:val="00CD204D"/>
    <w:rsid w:val="00D25815"/>
    <w:rsid w:val="00D307FA"/>
    <w:rsid w:val="00D76BFF"/>
    <w:rsid w:val="00D837B7"/>
    <w:rsid w:val="00D842C6"/>
    <w:rsid w:val="00DC19BB"/>
    <w:rsid w:val="00DE58FF"/>
    <w:rsid w:val="00E20DDA"/>
    <w:rsid w:val="00E31140"/>
    <w:rsid w:val="00E64637"/>
    <w:rsid w:val="00E70A8B"/>
    <w:rsid w:val="00F47282"/>
    <w:rsid w:val="00F81DF6"/>
    <w:rsid w:val="00F966E2"/>
    <w:rsid w:val="00FB5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7A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163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wasaaa</cp:lastModifiedBy>
  <cp:revision>37</cp:revision>
  <dcterms:created xsi:type="dcterms:W3CDTF">2010-05-08T16:00:00Z</dcterms:created>
  <dcterms:modified xsi:type="dcterms:W3CDTF">2010-06-14T22:07:00Z</dcterms:modified>
</cp:coreProperties>
</file>