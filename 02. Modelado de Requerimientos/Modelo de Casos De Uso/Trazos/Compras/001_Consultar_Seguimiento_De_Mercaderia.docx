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9037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9037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F037F">
            <w:r>
              <w:t>Consultar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F037F">
            <w:r>
              <w:t>001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F037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903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9037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9037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F037F" w:rsidP="00B52831">
            <w:r>
              <w:t xml:space="preserve">Consultar </w:t>
            </w:r>
            <w:r w:rsidR="00B52831">
              <w:t xml:space="preserve">y actualizar </w:t>
            </w:r>
            <w:r>
              <w:t>el estado de las órdenes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F037F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>
              <w:t xml:space="preserve"> el estado de las órdenes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F037F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selecciones el tipo de Orden de Compra (Materia Prima o Productos Importados)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9E6" w:rsidRPr="00960403" w:rsidRDefault="006079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9E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9E6" w:rsidRDefault="006079E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orden de compra: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9E6" w:rsidRPr="00960403" w:rsidRDefault="006079E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AF03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AF037F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F037F" w:rsidRPr="00960403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Regresa al paso 2</w:t>
            </w: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actualiza el estado de la/s orden/es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B52831" w:rsidRDefault="00B52831" w:rsidP="00B52831">
            <w:pPr>
              <w:pStyle w:val="Prrafodelista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B678CC" w:rsidP="00B678C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muestra </w:t>
            </w:r>
            <w:r w:rsidR="00AF037F">
              <w:t>los siguientes datos: nro. Orden de compra, fecha emisión, fecha estimada de llegada, proveedor, detalle de orden de compra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F037F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F037F"/>
    <w:rsid w:val="00067369"/>
    <w:rsid w:val="00074C24"/>
    <w:rsid w:val="00217701"/>
    <w:rsid w:val="0022740A"/>
    <w:rsid w:val="003F5E92"/>
    <w:rsid w:val="004F330B"/>
    <w:rsid w:val="00512B66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F037F"/>
    <w:rsid w:val="00B52831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41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Piscio</cp:lastModifiedBy>
  <cp:revision>4</cp:revision>
  <dcterms:created xsi:type="dcterms:W3CDTF">2010-08-25T21:41:00Z</dcterms:created>
  <dcterms:modified xsi:type="dcterms:W3CDTF">2010-08-27T15:42:00Z</dcterms:modified>
</cp:coreProperties>
</file>