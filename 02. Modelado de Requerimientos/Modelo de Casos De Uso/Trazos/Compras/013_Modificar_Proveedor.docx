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5149D1F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01C10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2D576C22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DDC237B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36B904F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08D7FC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26529D90" w14:textId="77777777" w:rsidR="00512B66" w:rsidRDefault="00FF20BE">
            <w:r>
              <w:t>Modificar Proveedor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A736DEF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494D54BF" w14:textId="77777777" w:rsidR="00512B66" w:rsidRDefault="00FF20BE">
            <w:r>
              <w:t>013</w:t>
            </w:r>
          </w:p>
        </w:tc>
      </w:tr>
      <w:tr w:rsidR="00DC19BB" w14:paraId="3021C29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FF7E6B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4EA1CC27" w14:textId="77777777" w:rsidR="00DC19BB" w:rsidRDefault="00FF20BE">
            <w:r>
              <w:t>Compras</w:t>
            </w:r>
          </w:p>
        </w:tc>
      </w:tr>
      <w:tr w:rsidR="008F3E09" w14:paraId="4A956B1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34080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925E710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E1E32D2" w14:textId="77777777" w:rsidR="008F3E09" w:rsidRDefault="00FF20B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7906C3F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9C2B69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39AEF6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CFA0541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EA8926A" w14:textId="77777777" w:rsidR="008F3E09" w:rsidRDefault="00FF20B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4405B377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515B900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E3C14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57BB03F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5250B5F" w14:textId="77777777" w:rsidR="008F3E09" w:rsidRDefault="00FF20B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93214FA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5B6A7D4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B0B11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55866558" w14:textId="77777777" w:rsidR="00C7061A" w:rsidRDefault="00FF20BE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1FEABE5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0B9482CC" w14:textId="77777777" w:rsidR="00C7061A" w:rsidRDefault="0063791E">
            <w:r>
              <w:t>No aplica</w:t>
            </w:r>
          </w:p>
        </w:tc>
      </w:tr>
      <w:tr w:rsidR="00CD204D" w14:paraId="1BE1BDB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54532D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107A50A" w14:textId="77777777" w:rsidR="00CD204D" w:rsidRDefault="00FF20BE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1D53333F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05E7C5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382C46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0C075542" w14:textId="77777777" w:rsidR="00D842C6" w:rsidRPr="00596BA0" w:rsidRDefault="00FF20BE">
            <w:r>
              <w:t>Registrar los cambios referidos a un proveedor.</w:t>
            </w:r>
          </w:p>
        </w:tc>
      </w:tr>
      <w:tr w:rsidR="00DC19BB" w14:paraId="593C806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D54517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7C84643" w14:textId="77777777" w:rsidR="00DC19BB" w:rsidRDefault="00DC19BB"/>
        </w:tc>
      </w:tr>
      <w:tr w:rsidR="005C249A" w14:paraId="5000DF14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171098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6CE43F87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0B66139C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660B0663" w14:textId="77777777" w:rsidR="003F5E92" w:rsidRDefault="00FF20BE" w:rsidP="003F5E92">
            <w:pPr>
              <w:pStyle w:val="Prrafodelista"/>
              <w:numPr>
                <w:ilvl w:val="0"/>
                <w:numId w:val="1"/>
              </w:numPr>
            </w:pPr>
            <w:r>
              <w:t>Se modifican los datos del proveedor.</w:t>
            </w:r>
          </w:p>
        </w:tc>
      </w:tr>
      <w:tr w:rsidR="005C249A" w14:paraId="2BB59327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AD74F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FA2D1C2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4455D412" w14:textId="77777777" w:rsidR="005C249A" w:rsidRDefault="00FF20BE" w:rsidP="005C249A">
            <w:pPr>
              <w:pStyle w:val="Prrafodelista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14:paraId="0F7F6D0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061F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6D3FD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0E41B77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5558B" w14:textId="77777777" w:rsidR="005C249A" w:rsidRPr="008F3E09" w:rsidRDefault="00FF20B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Modificar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F8658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F20BE" w14:paraId="182EF9A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6F285" w14:textId="77777777" w:rsidR="00FF20BE" w:rsidRPr="008F3E09" w:rsidRDefault="00FF20B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CUIT, razón social o mail del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29FF3" w14:textId="77777777" w:rsidR="00FF20BE" w:rsidRPr="00960403" w:rsidRDefault="00FF20B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F20BE" w14:paraId="00B96AB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72D9" w14:textId="77777777" w:rsidR="00FF20BE" w:rsidRPr="008F3E09" w:rsidRDefault="00FF20B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alguno de los criterios de búsqueda.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1D51B" w14:textId="77777777" w:rsidR="00FF20BE" w:rsidRPr="00960403" w:rsidRDefault="00FF20B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F20BE" w14:paraId="33D143F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EC1C5" w14:textId="77777777" w:rsidR="00FF20BE" w:rsidRPr="008F3E09" w:rsidRDefault="00FF20B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según el criterio de búsqueda ingresado, verifica si existe un proveedor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C889E" w14:textId="77777777" w:rsidR="00FF20BE" w:rsidRDefault="00FF20B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proveedor según el criterio de búsqueda.</w:t>
            </w:r>
          </w:p>
          <w:p w14:paraId="4E3209D6" w14:textId="77777777" w:rsidR="00FF20BE" w:rsidRDefault="00FF20BE" w:rsidP="00FF20BE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70B03AEB" w14:textId="77777777" w:rsidR="00FF20BE" w:rsidRPr="00960403" w:rsidRDefault="00FF20BE" w:rsidP="00FF20BE">
            <w:pPr>
              <w:pStyle w:val="Prrafodelista"/>
              <w:numPr>
                <w:ilvl w:val="2"/>
                <w:numId w:val="3"/>
              </w:numPr>
            </w:pPr>
            <w:r>
              <w:t>Se regresa al paso 2.</w:t>
            </w:r>
          </w:p>
        </w:tc>
      </w:tr>
      <w:tr w:rsidR="00FF20BE" w14:paraId="6B8C044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C7C5" w14:textId="77777777" w:rsidR="00FF20BE" w:rsidRPr="008F3E09" w:rsidRDefault="00FF20B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los siguientes datos del proveedor: CUIT, nombre, razón social, mail, celular y teléfono fijo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4D27D" w14:textId="77777777" w:rsidR="00FF20BE" w:rsidRPr="00960403" w:rsidRDefault="00FF20B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F20BE" w14:paraId="039EA5D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C6C1B" w14:textId="77777777" w:rsidR="00FF20BE" w:rsidRPr="008F3E09" w:rsidRDefault="00FF20B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los datos a modificar: nombre, razón social, mail, celular o teléfono fijo.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C4C0F" w14:textId="77777777" w:rsidR="00FF20BE" w:rsidRPr="00960403" w:rsidRDefault="00FF20B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F20BE" w14:paraId="487EF1D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93B0" w14:textId="77777777" w:rsidR="00FF20BE" w:rsidRPr="008F3E09" w:rsidRDefault="00C64A9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bookmarkStart w:id="1" w:name="_GoBack"/>
            <w:bookmarkEnd w:id="1"/>
            <w:r>
              <w:t>El EC confirma la modificación.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09084" w14:textId="77777777" w:rsidR="00FF20BE" w:rsidRDefault="00C64A9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confirma la modificación.</w:t>
            </w:r>
          </w:p>
          <w:p w14:paraId="0A250008" w14:textId="77777777" w:rsidR="00C64A97" w:rsidRPr="00960403" w:rsidRDefault="00C64A97" w:rsidP="00C64A97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C64A97" w14:paraId="58063A8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DB7C" w14:textId="77777777" w:rsidR="00C64A97" w:rsidRPr="008F3E09" w:rsidRDefault="00C64A9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modifica los datos del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1318" w14:textId="77777777" w:rsidR="00C64A97" w:rsidRPr="00960403" w:rsidRDefault="00C64A9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64A97" w14:paraId="33B7FF7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08A2B" w14:textId="77777777" w:rsidR="00C64A97" w:rsidRPr="008F3E09" w:rsidRDefault="00C64A9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326A" w14:textId="77777777" w:rsidR="00C64A97" w:rsidRPr="00960403" w:rsidRDefault="00C64A9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1B6333B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CFC1AF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46276D" w14:textId="77777777" w:rsidR="00654C01" w:rsidRPr="00960403" w:rsidRDefault="00C64A97" w:rsidP="00654C01">
            <w:r>
              <w:t>El EC puede cancelar el CU en cualquier momento.</w:t>
            </w:r>
          </w:p>
        </w:tc>
      </w:tr>
      <w:tr w:rsidR="00654C01" w14:paraId="1EF786F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C32F3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F76557" w14:textId="77777777" w:rsidR="00654C01" w:rsidRDefault="00654C01" w:rsidP="00654C01">
            <w:r>
              <w:t>No aplica</w:t>
            </w:r>
          </w:p>
        </w:tc>
      </w:tr>
      <w:tr w:rsidR="00654C01" w14:paraId="5356EF5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01425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5BD010" w14:textId="77777777" w:rsidR="00654C01" w:rsidRDefault="00C64A97" w:rsidP="00654C01">
            <w:r>
              <w:t>018. Registrar Catalogo Proveedor.</w:t>
            </w:r>
          </w:p>
          <w:p w14:paraId="3D49CD54" w14:textId="77777777" w:rsidR="00C64A97" w:rsidRDefault="00C64A97" w:rsidP="00654C01">
            <w:r>
              <w:t>020. Eliminar Catalogo Proveedor.</w:t>
            </w:r>
          </w:p>
        </w:tc>
      </w:tr>
      <w:tr w:rsidR="00654C01" w14:paraId="7F08F29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290F6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400B93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23AFAE5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4FBC8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FFBAD8" w14:textId="77777777" w:rsidR="00654C01" w:rsidRDefault="00067369" w:rsidP="00654C01">
            <w:r>
              <w:t>No aplica</w:t>
            </w:r>
          </w:p>
        </w:tc>
      </w:tr>
      <w:tr w:rsidR="00654C01" w14:paraId="03960B8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C0DA9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8F6EAE" w14:textId="77777777" w:rsidR="00654C01" w:rsidRDefault="00067369" w:rsidP="00654C01">
            <w:r>
              <w:t>No aplica</w:t>
            </w:r>
          </w:p>
        </w:tc>
      </w:tr>
      <w:tr w:rsidR="00654C01" w14:paraId="24736A3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4475A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61A7EA" w14:textId="77777777" w:rsidR="00654C01" w:rsidRDefault="00067369" w:rsidP="00654C01">
            <w:r>
              <w:t>No aplica</w:t>
            </w:r>
          </w:p>
        </w:tc>
      </w:tr>
    </w:tbl>
    <w:p w14:paraId="7ABF82C5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0BE"/>
    <w:rsid w:val="00067369"/>
    <w:rsid w:val="00074C24"/>
    <w:rsid w:val="00217701"/>
    <w:rsid w:val="0022740A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802B5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64A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  <w:rsid w:val="00FF20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DD5A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10</TotalTime>
  <Pages>2</Pages>
  <Words>282</Words>
  <Characters>1555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2</cp:revision>
  <dcterms:created xsi:type="dcterms:W3CDTF">2010-10-09T04:43:00Z</dcterms:created>
  <dcterms:modified xsi:type="dcterms:W3CDTF">2010-10-18T23:35:00Z</dcterms:modified>
</cp:coreProperties>
</file>