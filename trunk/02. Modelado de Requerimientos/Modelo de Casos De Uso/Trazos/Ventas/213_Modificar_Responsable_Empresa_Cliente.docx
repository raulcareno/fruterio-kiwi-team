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75A2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75A2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573DC">
            <w:r>
              <w:t>Modificar Responsable Empresa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573DC">
            <w:r>
              <w:t>213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0573DC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73D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73D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73D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5A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573DC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75A2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73D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75A2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573DC">
            <w:r>
              <w:t>Registrar los cambios referidos correspondientes a un responsable de la empresa cliente.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573DC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correspondientes a un responsable de la empresa cliente.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573D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V selecciona la opción “Modificar Responsable Empresa Cliente”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573D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8F3E09" w:rsidRDefault="000573DC" w:rsidP="00DB64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0B6957">
              <w:t xml:space="preserve">sistema solicita seleccione el criterio de búsqueda </w:t>
            </w:r>
            <w:r w:rsidR="00EC3DCD">
              <w:t xml:space="preserve">para el cliente: </w:t>
            </w:r>
            <w:proofErr w:type="spellStart"/>
            <w:r w:rsidR="00DB64DE">
              <w:t>nobre</w:t>
            </w:r>
            <w:proofErr w:type="spellEnd"/>
            <w:r w:rsidR="00DB64DE">
              <w:t>, apellido o número de documento.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960403" w:rsidRDefault="000573D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573D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8F3E09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criterio de búsqueda e ingresa el parámetro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960403" w:rsidRDefault="000573D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573D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8F3E09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la existencia de un responsable según el criterio de búsqueda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EC3DCD">
            <w:pPr>
              <w:pStyle w:val="ListParagraph"/>
              <w:numPr>
                <w:ilvl w:val="1"/>
                <w:numId w:val="3"/>
              </w:numPr>
            </w:pPr>
            <w:r>
              <w:t>El sistema no encuentra un responsable según el criterio de búsqueda y parámetro seleccionado.</w:t>
            </w:r>
          </w:p>
          <w:p w:rsidR="00EC3DCD" w:rsidRDefault="00EC3DCD" w:rsidP="00EC3DCD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0573DC" w:rsidRPr="00960403" w:rsidRDefault="00EC3DCD" w:rsidP="00EC3DCD">
            <w:pPr>
              <w:pStyle w:val="ListParagraph"/>
              <w:numPr>
                <w:ilvl w:val="2"/>
                <w:numId w:val="3"/>
              </w:numPr>
            </w:pPr>
            <w:r>
              <w:t>Regresa al paso 3.</w:t>
            </w: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datos a modificar del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los datos a modificar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confirma la modificación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EC3DCD">
            <w:pPr>
              <w:pStyle w:val="ListParagraph"/>
              <w:numPr>
                <w:ilvl w:val="1"/>
                <w:numId w:val="3"/>
              </w:numPr>
            </w:pPr>
            <w:r>
              <w:t>El V no confirma la registración.</w:t>
            </w:r>
          </w:p>
          <w:p w:rsidR="00EC3DCD" w:rsidRPr="00960403" w:rsidRDefault="00EC3DCD" w:rsidP="00EC3DCD">
            <w:pPr>
              <w:pStyle w:val="ListParagraph"/>
              <w:numPr>
                <w:ilvl w:val="1"/>
                <w:numId w:val="3"/>
              </w:numPr>
            </w:pPr>
            <w:r>
              <w:t>No se procesa  la registración.</w:t>
            </w: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modifica los datos correspondientes al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C3DCD" w:rsidP="00654C01">
            <w:r>
              <w:t>El 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573DC"/>
    <w:rsid w:val="000573DC"/>
    <w:rsid w:val="00067369"/>
    <w:rsid w:val="00074C24"/>
    <w:rsid w:val="000B6957"/>
    <w:rsid w:val="00217701"/>
    <w:rsid w:val="0022740A"/>
    <w:rsid w:val="003F5E92"/>
    <w:rsid w:val="00475A27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B64DE"/>
    <w:rsid w:val="00DC19BB"/>
    <w:rsid w:val="00E31140"/>
    <w:rsid w:val="00E70A8B"/>
    <w:rsid w:val="00EC3DCD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2</cp:revision>
  <dcterms:created xsi:type="dcterms:W3CDTF">2011-05-29T16:16:00Z</dcterms:created>
  <dcterms:modified xsi:type="dcterms:W3CDTF">2011-11-09T21:42:00Z</dcterms:modified>
</cp:coreProperties>
</file>