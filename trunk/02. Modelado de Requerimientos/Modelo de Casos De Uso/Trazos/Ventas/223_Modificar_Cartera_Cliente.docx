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60BA8">
            <w:r>
              <w:t>Modificar Cartera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E60BA8">
            <w:r>
              <w:t>223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E60BA8">
            <w:r>
              <w:t>Venta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60BA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60BA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60BA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E60BA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60BA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E60BA8">
            <w:r>
              <w:t>Registrar los cambios referidos a los datos de la cartera de clientes de un viajante.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60BA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</w:t>
            </w:r>
            <w:r>
              <w:t xml:space="preserve"> los cambios referidos a los datos de la cartera de clientes de un viajante.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0BA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V selecciona la opción “</w:t>
            </w:r>
            <w:r>
              <w:rPr>
                <w:i/>
              </w:rPr>
              <w:t>Modificar Cartera Cliente”.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0BA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8F3E09" w:rsidRDefault="00E60BA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para el viajante </w:t>
            </w:r>
            <w:proofErr w:type="spellStart"/>
            <w:r>
              <w:t>loguea</w:t>
            </w:r>
            <w:bookmarkStart w:id="1" w:name="_GoBack"/>
            <w:bookmarkEnd w:id="1"/>
            <w:r>
              <w:t>do</w:t>
            </w:r>
            <w:proofErr w:type="spellEnd"/>
            <w:r>
              <w:t xml:space="preserve"> busca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960403" w:rsidRDefault="00E60BA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0BA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8F3E09" w:rsidRDefault="00E60BA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realiza las modificaciones necesarias sobre los clientes de la cartera.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960403" w:rsidRDefault="00E60BA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0BA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8F3E09" w:rsidRDefault="00E60BA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modificación de la cartera.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960403" w:rsidRDefault="00E60BA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0BA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8F3E09" w:rsidRDefault="00E60BA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modificación de la cartera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Default="00E60BA8" w:rsidP="00E60BA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</w:t>
            </w:r>
            <w:r>
              <w:t>modificación</w:t>
            </w:r>
            <w:r>
              <w:t>.</w:t>
            </w:r>
          </w:p>
          <w:p w:rsidR="00E60BA8" w:rsidRPr="00960403" w:rsidRDefault="00E60BA8" w:rsidP="00E60BA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procesa la </w:t>
            </w:r>
            <w:r>
              <w:t>modificación</w:t>
            </w:r>
            <w:r>
              <w:t>.</w:t>
            </w:r>
          </w:p>
        </w:tc>
      </w:tr>
      <w:tr w:rsidR="00E60BA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8F3E09" w:rsidRDefault="00E60BA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las modificaciones sobre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960403" w:rsidRDefault="00E60BA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0BA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8F3E09" w:rsidRDefault="00E60BA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8" w:rsidRPr="00960403" w:rsidRDefault="00E60BA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E60BA8" w:rsidP="00654C01">
            <w:r>
              <w:t>El 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A8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60BA8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2011-05-29T19:31:00Z</dcterms:created>
  <dcterms:modified xsi:type="dcterms:W3CDTF">2011-05-29T19:39:00Z</dcterms:modified>
</cp:coreProperties>
</file>