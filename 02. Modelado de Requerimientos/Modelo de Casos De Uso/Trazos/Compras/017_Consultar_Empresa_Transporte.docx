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D11EF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F45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DAE0965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8AB420D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9A7E6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14D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6E8D48B" w14:textId="77777777" w:rsidR="00512B66" w:rsidRDefault="00E502D1">
            <w:r>
              <w:t>Consultar Empresa Transporte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D2ED43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88FA488" w14:textId="77777777" w:rsidR="00512B66" w:rsidRDefault="00E502D1">
            <w:r>
              <w:t>017</w:t>
            </w:r>
          </w:p>
        </w:tc>
      </w:tr>
      <w:tr w:rsidR="00DC19BB" w14:paraId="54312FB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4FECD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A3D13E6" w14:textId="77777777" w:rsidR="00DC19BB" w:rsidRDefault="00E502D1">
            <w:r>
              <w:t>Compras</w:t>
            </w:r>
          </w:p>
        </w:tc>
      </w:tr>
      <w:tr w:rsidR="008F3E09" w14:paraId="0DED6F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FDB5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8F69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DCE62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754538" w14:textId="77777777" w:rsidR="008F3E09" w:rsidRDefault="00E502D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1EA38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D1D8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56774F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FF964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35EEFF" w14:textId="77777777" w:rsidR="008F3E09" w:rsidRDefault="00E502D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AEA4B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515E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D592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3248C" w14:textId="77777777" w:rsidR="008F3E09" w:rsidRDefault="00E502D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ADE9A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ECF3B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CC90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1C7B1BC" w14:textId="77777777" w:rsidR="00C7061A" w:rsidRDefault="00E502D1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4FA3D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F1B3C81" w14:textId="77777777" w:rsidR="00C7061A" w:rsidRDefault="0063791E">
            <w:r>
              <w:t>No aplica</w:t>
            </w:r>
          </w:p>
        </w:tc>
      </w:tr>
      <w:tr w:rsidR="00CD204D" w14:paraId="630394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F491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B3D073" w14:textId="77777777" w:rsidR="00CD204D" w:rsidRDefault="00E502D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507E22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72BB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5A3F8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44CCD3" w14:textId="77777777" w:rsidR="00D842C6" w:rsidRPr="00596BA0" w:rsidRDefault="00E502D1" w:rsidP="00E502D1">
            <w:pPr>
              <w:tabs>
                <w:tab w:val="left" w:pos="960"/>
              </w:tabs>
            </w:pPr>
            <w:r>
              <w:t>Informar sobre los datos referidos a una empresa de transporte.</w:t>
            </w:r>
            <w:r>
              <w:tab/>
            </w:r>
          </w:p>
        </w:tc>
      </w:tr>
      <w:tr w:rsidR="00DC19BB" w14:paraId="53648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5949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A20347" w14:textId="77777777" w:rsidR="00DC19BB" w:rsidRDefault="00DC19BB"/>
        </w:tc>
      </w:tr>
      <w:tr w:rsidR="005C249A" w14:paraId="52CE8D3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12D5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0A5144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807F8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4D176FC" w14:textId="77777777" w:rsidR="003F5E92" w:rsidRDefault="00E502D1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de una empresa de transporte.</w:t>
            </w:r>
          </w:p>
        </w:tc>
      </w:tr>
      <w:tr w:rsidR="005C249A" w14:paraId="5DF4195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77DB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5EF69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268CCB" w14:textId="77777777" w:rsidR="005C249A" w:rsidRDefault="00E502D1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2069D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176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29A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8A58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6984" w14:textId="77777777" w:rsidR="005C249A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Empresa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BEE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653EF1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12BD" w14:textId="77777777" w:rsidR="00E502D1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047" w14:textId="77777777" w:rsidR="00E502D1" w:rsidRPr="00960403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1CB0845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81A2" w14:textId="77777777" w:rsidR="00E502D1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FBBD" w14:textId="77777777" w:rsidR="00E502D1" w:rsidRPr="00960403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42871A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A8B1" w14:textId="77777777" w:rsidR="00E502D1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una empresa con ese nombre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52CA" w14:textId="77777777" w:rsidR="00E502D1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empresa con ese nombre.</w:t>
            </w:r>
          </w:p>
          <w:p w14:paraId="1D11C39C" w14:textId="77777777" w:rsidR="00E502D1" w:rsidRDefault="00E502D1" w:rsidP="00E502D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4D8A024D" w14:textId="77777777" w:rsidR="00E502D1" w:rsidRPr="00960403" w:rsidRDefault="00E502D1" w:rsidP="00E502D1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E502D1" w14:paraId="736D87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0BEC" w14:textId="77777777" w:rsidR="00E502D1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empresa encontrada: nombre y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200" w14:textId="77777777" w:rsidR="00E502D1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08BFCA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5146" w14:textId="77777777" w:rsidR="00E502D1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CEC2" w14:textId="77777777" w:rsidR="00E502D1" w:rsidRPr="00960403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49515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CD80B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0D556" w14:textId="77777777" w:rsidR="00654C01" w:rsidRPr="00960403" w:rsidRDefault="00E502D1" w:rsidP="00654C01">
            <w:r>
              <w:t>El EC puede cancelar el CU en cualquier momento.</w:t>
            </w:r>
            <w:bookmarkStart w:id="1" w:name="_GoBack"/>
            <w:bookmarkEnd w:id="1"/>
          </w:p>
        </w:tc>
      </w:tr>
      <w:tr w:rsidR="00654C01" w14:paraId="32832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DEB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589B" w14:textId="77777777" w:rsidR="00654C01" w:rsidRDefault="00654C01" w:rsidP="00654C01">
            <w:r>
              <w:t>No aplica</w:t>
            </w:r>
          </w:p>
        </w:tc>
      </w:tr>
      <w:tr w:rsidR="00654C01" w14:paraId="7AA8F6F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E17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8F4ED" w14:textId="77777777" w:rsidR="00654C01" w:rsidRDefault="00067369" w:rsidP="00654C01">
            <w:r>
              <w:t>No aplica</w:t>
            </w:r>
          </w:p>
        </w:tc>
      </w:tr>
      <w:tr w:rsidR="00654C01" w14:paraId="3C4807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878B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CDE4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7C1A2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B9F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CD7DB" w14:textId="77777777" w:rsidR="00654C01" w:rsidRDefault="00067369" w:rsidP="00654C01">
            <w:r>
              <w:t>No aplica</w:t>
            </w:r>
          </w:p>
        </w:tc>
      </w:tr>
      <w:tr w:rsidR="00654C01" w14:paraId="73CC09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5C7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C7B8A" w14:textId="77777777" w:rsidR="00654C01" w:rsidRDefault="00067369" w:rsidP="00654C01">
            <w:r>
              <w:t>No aplica</w:t>
            </w:r>
          </w:p>
        </w:tc>
      </w:tr>
      <w:tr w:rsidR="00654C01" w14:paraId="1F87F4A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A4BDE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6BE1B" w14:textId="77777777" w:rsidR="00654C01" w:rsidRDefault="00067369" w:rsidP="00654C01">
            <w:r>
              <w:t>No aplica</w:t>
            </w:r>
          </w:p>
        </w:tc>
      </w:tr>
    </w:tbl>
    <w:p w14:paraId="3DC1017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D1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502D1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61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2010-10-09T05:22:00Z</dcterms:created>
  <dcterms:modified xsi:type="dcterms:W3CDTF">2010-10-09T05:28:00Z</dcterms:modified>
</cp:coreProperties>
</file>