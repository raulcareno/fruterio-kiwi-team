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A7E4F1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DEB5C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1F0FE0A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454EC8E8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77C3007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ADD56A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59E12118" w14:textId="77777777" w:rsidR="00512B66" w:rsidRDefault="003C3C21">
            <w:r>
              <w:t>Consultar Usuario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CBF6A8A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666FB49" w14:textId="77777777" w:rsidR="00512B66" w:rsidRDefault="003C3C21">
            <w:r>
              <w:t>606</w:t>
            </w:r>
          </w:p>
        </w:tc>
      </w:tr>
      <w:tr w:rsidR="00DC19BB" w14:paraId="0FF49D8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F623D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3C88DCD" w14:textId="77777777" w:rsidR="00DC19BB" w:rsidRDefault="003C3C21">
            <w:r>
              <w:t xml:space="preserve">Usuario </w:t>
            </w:r>
          </w:p>
        </w:tc>
      </w:tr>
      <w:tr w:rsidR="008F3E09" w14:paraId="1C993E3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4C3CC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5C3837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898484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519748D" w14:textId="77777777" w:rsidR="008F3E09" w:rsidRDefault="003C3C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CFA2FE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F544A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558D2F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BA1AB4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4341443" w14:textId="77777777" w:rsidR="008F3E09" w:rsidRDefault="003C3C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4DDDAF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0C511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48EA9B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012396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6304543" w14:textId="77777777" w:rsidR="008F3E09" w:rsidRDefault="003C3C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65A3F5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25A4A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52A3E43" w14:textId="77777777" w:rsidR="00C7061A" w:rsidRDefault="003C3C21">
            <w:r>
              <w:t xml:space="preserve">Usuario 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0A34E8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408881A" w14:textId="77777777" w:rsidR="00C7061A" w:rsidRDefault="0063791E">
            <w:r>
              <w:t>No aplica</w:t>
            </w:r>
          </w:p>
        </w:tc>
      </w:tr>
      <w:tr w:rsidR="00CD204D" w14:paraId="7B0ACDB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3CA3AE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4601119" w14:textId="77777777" w:rsidR="00CD204D" w:rsidRDefault="003C3C2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47C991D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59FA19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83D48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47E2008" w14:textId="77777777" w:rsidR="00D842C6" w:rsidRPr="00596BA0" w:rsidRDefault="003C3C21"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DC19BB" w14:paraId="6B43251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06A05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1419022" w14:textId="77777777" w:rsidR="00DC19BB" w:rsidRDefault="00DC19BB"/>
        </w:tc>
      </w:tr>
      <w:tr w:rsidR="005C249A" w14:paraId="428CD0AB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F3D5A8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A5834C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54ED3FE2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CB8A488" w14:textId="77777777" w:rsidR="003F5E92" w:rsidRDefault="003C3C21" w:rsidP="003F5E92">
            <w:pPr>
              <w:pStyle w:val="ListParagraph"/>
              <w:numPr>
                <w:ilvl w:val="0"/>
                <w:numId w:val="1"/>
              </w:numPr>
            </w:pPr>
            <w:r>
              <w:t>Se informa sobre los datos de un usuario.</w:t>
            </w:r>
          </w:p>
        </w:tc>
      </w:tr>
      <w:tr w:rsidR="005C249A" w14:paraId="09FBD625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131A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59FA444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86D73AF" w14:textId="77777777" w:rsidR="005C249A" w:rsidRDefault="005C249A" w:rsidP="005C249A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C249A" w14:paraId="0C1B741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0D8E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B856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054B3C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5135" w14:textId="77777777" w:rsidR="005C249A" w:rsidRPr="008F3E09" w:rsidRDefault="003C3C21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Usuario selecciona la opción Consultar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1B78" w14:textId="77777777"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17E46" w14:paraId="0CB02A1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17B3" w14:textId="5D4C7F9D" w:rsidR="00B17E46" w:rsidRDefault="00B17E4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U ingresa el nombre de usuario y contraseña del usuario a consultar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02C6" w14:textId="77777777" w:rsidR="00B17E46" w:rsidRPr="00960403" w:rsidRDefault="00B17E4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C3C21" w14:paraId="352F367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C09A" w14:textId="3D6D7FE4" w:rsidR="003C3C21" w:rsidRDefault="003C3C21" w:rsidP="00B17E4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para ese usuario busca y muestra los siguientes datos: nombre de usuario</w:t>
            </w:r>
            <w:r w:rsidR="00B17E46">
              <w:t>, contraseña, roles, y datos del empleado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93DD" w14:textId="77777777" w:rsidR="003C3C21" w:rsidRPr="00960403" w:rsidRDefault="003C3C2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C3C21" w14:paraId="4AECF91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4685" w14:textId="77777777" w:rsidR="003C3C21" w:rsidRDefault="003C3C21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425E" w14:textId="77777777" w:rsidR="003C3C21" w:rsidRPr="00960403" w:rsidRDefault="003C3C2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3559BE8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1E0676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A9B6F" w14:textId="77777777" w:rsidR="00654C01" w:rsidRPr="00960403" w:rsidRDefault="00654C01" w:rsidP="00654C01">
            <w:r>
              <w:t>No aplica</w:t>
            </w:r>
          </w:p>
        </w:tc>
      </w:tr>
      <w:tr w:rsidR="00654C01" w14:paraId="7AB37C2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EE202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51280" w14:textId="77777777" w:rsidR="00654C01" w:rsidRDefault="00654C01" w:rsidP="00654C01">
            <w:r>
              <w:t>No aplica</w:t>
            </w:r>
          </w:p>
        </w:tc>
      </w:tr>
      <w:tr w:rsidR="00654C01" w14:paraId="677B534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AF0B8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B3E8C" w14:textId="77777777" w:rsidR="00654C01" w:rsidRDefault="00067369" w:rsidP="00654C01">
            <w:r>
              <w:t>No aplica</w:t>
            </w:r>
          </w:p>
        </w:tc>
      </w:tr>
      <w:tr w:rsidR="00654C01" w14:paraId="1977D50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36C38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6F73E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49C182A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3421C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01BD21" w14:textId="77777777" w:rsidR="00654C01" w:rsidRDefault="00067369" w:rsidP="00654C01">
            <w:r>
              <w:t>No aplica</w:t>
            </w:r>
          </w:p>
        </w:tc>
      </w:tr>
      <w:tr w:rsidR="00654C01" w14:paraId="7C99261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BE12D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E68C17" w14:textId="77777777" w:rsidR="00654C01" w:rsidRDefault="00067369" w:rsidP="00654C01">
            <w:r>
              <w:t>No aplica</w:t>
            </w:r>
          </w:p>
        </w:tc>
      </w:tr>
      <w:tr w:rsidR="00654C01" w14:paraId="096F4EE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575B7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5C7132" w14:textId="77777777" w:rsidR="00654C01" w:rsidRDefault="00067369" w:rsidP="00654C01">
            <w:r>
              <w:t>No aplica</w:t>
            </w:r>
          </w:p>
        </w:tc>
      </w:tr>
    </w:tbl>
    <w:p w14:paraId="0E32AF3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21"/>
    <w:rsid w:val="00067369"/>
    <w:rsid w:val="00074C24"/>
    <w:rsid w:val="00217701"/>
    <w:rsid w:val="0022740A"/>
    <w:rsid w:val="003C3C21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17E46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90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apisciol</cp:lastModifiedBy>
  <cp:revision>2</cp:revision>
  <dcterms:created xsi:type="dcterms:W3CDTF">2010-05-30T22:44:00Z</dcterms:created>
  <dcterms:modified xsi:type="dcterms:W3CDTF">2011-10-17T20:36:00Z</dcterms:modified>
</cp:coreProperties>
</file>