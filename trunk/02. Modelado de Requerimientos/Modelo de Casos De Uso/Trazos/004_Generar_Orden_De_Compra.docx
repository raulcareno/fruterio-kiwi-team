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613" w:type="dxa"/>
        <w:tblLayout w:type="fixed"/>
        <w:tblLook w:val="04A0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574E15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574E15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076759">
            <w:bookmarkStart w:id="0" w:name="_GoBack"/>
            <w:bookmarkEnd w:id="0"/>
            <w:r>
              <w:t>Generar Orden de Compra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512B66" w:rsidRDefault="00076759">
            <w:r>
              <w:t>001</w:t>
            </w:r>
          </w:p>
        </w:tc>
      </w:tr>
      <w:tr w:rsidR="00DC19BB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F96B72">
            <w:r>
              <w:t>Compras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574E1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7675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574E1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574E1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574E1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574E1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7675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574E1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574E1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7675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574E1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574E1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076759">
            <w:r>
              <w:t>Encargado 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C7061A"/>
        </w:tc>
      </w:tr>
      <w:tr w:rsidR="00CD204D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574E15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7675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574E15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D842C6"/>
        </w:tc>
      </w:tr>
      <w:tr w:rsidR="00DC19BB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DC19BB"/>
        </w:tc>
      </w:tr>
      <w:tr w:rsidR="005C249A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5C249A" w:rsidRDefault="00076759" w:rsidP="005C249A">
            <w:pPr>
              <w:pStyle w:val="Prrafodelista"/>
              <w:numPr>
                <w:ilvl w:val="0"/>
                <w:numId w:val="1"/>
              </w:numPr>
            </w:pPr>
            <w:r>
              <w:t>Se genera una nueva orden de compra.</w:t>
            </w:r>
          </w:p>
        </w:tc>
      </w:tr>
      <w:tr w:rsidR="005C249A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249A" w:rsidP="005C249A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07675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Generar Orden de Comprar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775CE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5CE" w:rsidRDefault="001775C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determine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5CE" w:rsidRPr="00960403" w:rsidRDefault="001775C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07675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la razón social del proveedor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Pr="00960403" w:rsidRDefault="0007675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07675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la razón social del proveedor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Pr="00960403" w:rsidRDefault="00076759" w:rsidP="00076759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ingresa la razón social</w:t>
            </w:r>
          </w:p>
        </w:tc>
      </w:tr>
      <w:tr w:rsidR="0007675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07675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03662A">
              <w:t>verifica la existencia de un proveedor con esa razón social y encuentra.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03662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un proveedor con esa razón social.</w:t>
            </w:r>
          </w:p>
          <w:p w:rsidR="0003662A" w:rsidRDefault="0003662A" w:rsidP="0003662A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03662A" w:rsidRDefault="0003662A" w:rsidP="0003662A">
            <w:pPr>
              <w:pStyle w:val="Prrafodelista"/>
              <w:numPr>
                <w:ilvl w:val="2"/>
                <w:numId w:val="3"/>
              </w:numPr>
            </w:pPr>
            <w:r>
              <w:t>El sistema le pregunta al EC si desea registrar un nuevo proveedor.</w:t>
            </w:r>
          </w:p>
          <w:p w:rsidR="0003662A" w:rsidRDefault="0003662A" w:rsidP="0003662A">
            <w:pPr>
              <w:pStyle w:val="Prrafodelista"/>
              <w:numPr>
                <w:ilvl w:val="3"/>
                <w:numId w:val="3"/>
              </w:numPr>
            </w:pPr>
            <w:r>
              <w:t>El EC desea registrar un nuevo proveedor.</w:t>
            </w:r>
          </w:p>
          <w:p w:rsidR="0003662A" w:rsidRDefault="00323262" w:rsidP="0003662A">
            <w:pPr>
              <w:pStyle w:val="Prrafodelista"/>
              <w:numPr>
                <w:ilvl w:val="4"/>
                <w:numId w:val="3"/>
              </w:numPr>
            </w:pPr>
            <w:r>
              <w:t>Se llama al CU Registrar Proveedor.</w:t>
            </w:r>
          </w:p>
          <w:p w:rsidR="00323262" w:rsidRDefault="00323262" w:rsidP="00323262">
            <w:pPr>
              <w:pStyle w:val="Prrafodelista"/>
              <w:numPr>
                <w:ilvl w:val="5"/>
                <w:numId w:val="3"/>
              </w:numPr>
            </w:pPr>
            <w:r>
              <w:t>El Proveedor se registró con éxito.</w:t>
            </w:r>
          </w:p>
          <w:p w:rsidR="00323262" w:rsidRDefault="00323262" w:rsidP="00323262">
            <w:pPr>
              <w:pStyle w:val="Prrafodelista"/>
              <w:numPr>
                <w:ilvl w:val="5"/>
                <w:numId w:val="3"/>
              </w:numPr>
            </w:pPr>
            <w:r>
              <w:t>El Proveedor no se registró.</w:t>
            </w:r>
          </w:p>
          <w:p w:rsidR="00323262" w:rsidRDefault="00323262" w:rsidP="00323262">
            <w:pPr>
              <w:pStyle w:val="Prrafodelista"/>
              <w:numPr>
                <w:ilvl w:val="3"/>
                <w:numId w:val="3"/>
              </w:numPr>
            </w:pPr>
            <w:r>
              <w:t>El EC no desea registrar un nuevo proveedor.</w:t>
            </w:r>
          </w:p>
          <w:p w:rsidR="00323262" w:rsidRPr="00960403" w:rsidRDefault="00323262" w:rsidP="00323262">
            <w:pPr>
              <w:pStyle w:val="Prrafodelista"/>
              <w:numPr>
                <w:ilvl w:val="4"/>
                <w:numId w:val="3"/>
              </w:numPr>
            </w:pPr>
            <w:r>
              <w:t>Se cancela el CU.</w:t>
            </w:r>
          </w:p>
        </w:tc>
      </w:tr>
      <w:tr w:rsidR="0007675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32326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y muestra los datos del proveedor elegido.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Pr="00960403" w:rsidRDefault="0007675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07675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Pr="00960403" w:rsidRDefault="0007675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07675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Pr="00960403" w:rsidRDefault="0007675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07675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Pr="00960403" w:rsidRDefault="0007675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07675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Pr="00960403" w:rsidRDefault="0007675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07675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Pr="00960403" w:rsidRDefault="0007675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960403" w:rsidRDefault="00076759" w:rsidP="00654C01">
            <w:r>
              <w:t>El CU se puede cancelar en cualquier momento.</w:t>
            </w:r>
          </w:p>
        </w:tc>
      </w:tr>
      <w:tr w:rsidR="00654C01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076759"/>
    <w:rsid w:val="0003662A"/>
    <w:rsid w:val="00067369"/>
    <w:rsid w:val="00074C24"/>
    <w:rsid w:val="00076759"/>
    <w:rsid w:val="001775CE"/>
    <w:rsid w:val="0022740A"/>
    <w:rsid w:val="00323262"/>
    <w:rsid w:val="00512B66"/>
    <w:rsid w:val="00574E15"/>
    <w:rsid w:val="00596BA0"/>
    <w:rsid w:val="005C249A"/>
    <w:rsid w:val="005D2600"/>
    <w:rsid w:val="00602FA3"/>
    <w:rsid w:val="006245C7"/>
    <w:rsid w:val="00654C01"/>
    <w:rsid w:val="00682F3C"/>
    <w:rsid w:val="006B6D4B"/>
    <w:rsid w:val="00812E10"/>
    <w:rsid w:val="00847BFF"/>
    <w:rsid w:val="0088084A"/>
    <w:rsid w:val="008F3E09"/>
    <w:rsid w:val="00960403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81DF6"/>
    <w:rsid w:val="00F96B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43</TotalTime>
  <Pages>2</Pages>
  <Words>260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WinuE</cp:lastModifiedBy>
  <cp:revision>3</cp:revision>
  <dcterms:created xsi:type="dcterms:W3CDTF">2010-05-08T22:16:00Z</dcterms:created>
  <dcterms:modified xsi:type="dcterms:W3CDTF">2010-05-09T18:51:00Z</dcterms:modified>
</cp:coreProperties>
</file>