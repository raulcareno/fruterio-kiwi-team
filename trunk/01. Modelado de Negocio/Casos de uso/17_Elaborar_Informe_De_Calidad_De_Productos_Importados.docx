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AB0D34" w:rsidRDefault="00C7061A">
            <w:pPr>
              <w:rPr>
                <w:b/>
              </w:rPr>
            </w:pPr>
            <w:bookmarkStart w:id="0" w:name="_GoBack" w:colFirst="0" w:colLast="0"/>
            <w:r w:rsidRPr="00AB0D34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:rsidR="00C7061A" w:rsidRPr="00AB0D34" w:rsidRDefault="00C7061A" w:rsidP="00C7061A">
            <w:r w:rsidRPr="00AB0D34">
              <w:rPr>
                <w:rFonts w:cstheme="minorHAnsi"/>
              </w:rPr>
              <w:sym w:font="Wingdings" w:char="F0FD"/>
            </w:r>
            <w:r w:rsidRPr="00AB0D34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:rsidR="00C7061A" w:rsidRPr="00AB0D34" w:rsidRDefault="00C7061A">
            <w:r w:rsidRPr="00AB0D34">
              <w:rPr>
                <w:rFonts w:cstheme="minorHAnsi"/>
              </w:rPr>
              <w:sym w:font="Wingdings" w:char="F0A8"/>
            </w:r>
            <w:r w:rsidRPr="00AB0D34">
              <w:rPr>
                <w:rFonts w:cstheme="minorHAnsi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AB0D34" w:rsidRDefault="00512B66">
            <w:pPr>
              <w:rPr>
                <w:b/>
              </w:rPr>
            </w:pPr>
            <w:r w:rsidRPr="00AB0D34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:rsidR="00512B66" w:rsidRPr="00AB0D34" w:rsidRDefault="005A34B5">
            <w:r w:rsidRPr="00AB0D34">
              <w:t>Elaborar Informe de Calidad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AB0D34" w:rsidRDefault="006245C7">
            <w:pPr>
              <w:rPr>
                <w:b/>
              </w:rPr>
            </w:pPr>
            <w:r w:rsidRPr="00AB0D34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Pr="00AB0D34" w:rsidRDefault="00370778">
            <w:r w:rsidRPr="00AB0D34">
              <w:t>17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:rsidR="00C7061A" w:rsidRPr="00AB0D34" w:rsidRDefault="005A34B5">
            <w:r w:rsidRPr="00AB0D34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:rsidR="00C7061A" w:rsidRPr="00AB0D34" w:rsidRDefault="005A34B5">
            <w:r w:rsidRPr="00AB0D34">
              <w:t>No aplica</w:t>
            </w:r>
          </w:p>
        </w:tc>
      </w:tr>
      <w:tr w:rsidR="00CD204D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AB0D34" w:rsidRDefault="00CD204D" w:rsidP="00190A8C">
            <w:pPr>
              <w:rPr>
                <w:b/>
              </w:rPr>
            </w:pPr>
            <w:r w:rsidRPr="00AB0D34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:rsidR="00CD204D" w:rsidRPr="00AB0D34" w:rsidRDefault="00CD204D" w:rsidP="00CD204D">
            <w:r w:rsidRPr="00AB0D34">
              <w:rPr>
                <w:rFonts w:cstheme="minorHAnsi"/>
              </w:rPr>
              <w:sym w:font="Wingdings" w:char="F0FD"/>
            </w:r>
            <w:r w:rsidRPr="00AB0D34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:rsidR="00CD204D" w:rsidRPr="00AB0D34" w:rsidRDefault="00CD204D" w:rsidP="00CD204D">
            <w:r w:rsidRPr="00AB0D34">
              <w:rPr>
                <w:rFonts w:cstheme="minorHAnsi"/>
              </w:rPr>
              <w:sym w:font="Wingdings" w:char="F0A8"/>
            </w:r>
            <w:r w:rsidRPr="00AB0D34">
              <w:rPr>
                <w:rFonts w:cstheme="minorHAnsi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:rsidR="00D842C6" w:rsidRPr="00AB0D34" w:rsidRDefault="005A34B5">
            <w:r w:rsidRPr="00AB0D34">
              <w:t>Elaborar un informe sobre la calidad de los productos importados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:rsidR="00D842C6" w:rsidRPr="00AB0D34" w:rsidRDefault="005A34B5">
            <w:r w:rsidRPr="00AB0D34">
              <w:t>Se genera el informe correspondiente.</w:t>
            </w:r>
          </w:p>
        </w:tc>
      </w:tr>
      <w:tr w:rsidR="00682F3C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82F3C" w:rsidRPr="00AB0D34" w:rsidRDefault="00682F3C">
            <w:r w:rsidRPr="00AB0D34">
              <w:rPr>
                <w:b/>
              </w:rPr>
              <w:t>Descripción:</w:t>
            </w:r>
          </w:p>
        </w:tc>
      </w:tr>
      <w:tr w:rsidR="00C7061A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4B5" w:rsidRPr="00AB0D34" w:rsidRDefault="005A34B5" w:rsidP="005A34B5">
            <w:r w:rsidRPr="00AB0D34">
              <w:t>El CU comienza cuando el</w:t>
            </w:r>
            <w:r w:rsidR="00682AB5">
              <w:t xml:space="preserve"> Encargado de Compras (E</w:t>
            </w:r>
            <w:r w:rsidRPr="00AB0D34">
              <w:t>C) elabora un informe detallando los defectos encontrados en los productos importados recibidos, su clasificación según los niveles de calidad encontrados y se determinan como aceptados en caso de cumplir con la calidad contratada y como defectuosos en caso contrario.</w:t>
            </w:r>
          </w:p>
          <w:p w:rsidR="005A34B5" w:rsidRPr="00AB0D34" w:rsidRDefault="005A34B5" w:rsidP="005A34B5">
            <w:r w:rsidRPr="00AB0D34">
              <w:t>Fin del CU.</w:t>
            </w:r>
          </w:p>
        </w:tc>
      </w:tr>
      <w:bookmarkEnd w:id="0"/>
    </w:tbl>
    <w:p w:rsidR="00812E10" w:rsidRDefault="00812E10"/>
    <w:sectPr w:rsidR="00812E10" w:rsidSect="00C86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compat/>
  <w:rsids>
    <w:rsidRoot w:val="005A34B5"/>
    <w:rsid w:val="00370778"/>
    <w:rsid w:val="00512B66"/>
    <w:rsid w:val="005A34B5"/>
    <w:rsid w:val="00602FA3"/>
    <w:rsid w:val="006245C7"/>
    <w:rsid w:val="00682AB5"/>
    <w:rsid w:val="00682F3C"/>
    <w:rsid w:val="006B6D4B"/>
    <w:rsid w:val="00812E10"/>
    <w:rsid w:val="00AB0D34"/>
    <w:rsid w:val="00C7061A"/>
    <w:rsid w:val="00C86F97"/>
    <w:rsid w:val="00CD204D"/>
    <w:rsid w:val="00D837B7"/>
    <w:rsid w:val="00D842C6"/>
    <w:rsid w:val="00E7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5</cp:revision>
  <dcterms:created xsi:type="dcterms:W3CDTF">2010-04-13T04:04:00Z</dcterms:created>
  <dcterms:modified xsi:type="dcterms:W3CDTF">2010-08-29T19:17:00Z</dcterms:modified>
</cp:coreProperties>
</file>