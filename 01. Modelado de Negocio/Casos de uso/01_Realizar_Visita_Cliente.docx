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906"/>
        <w:tblW w:w="9993" w:type="dxa"/>
        <w:tblBorders>
          <w:top w:val="double" w:sz="6" w:space="0" w:color="800000"/>
          <w:left w:val="double" w:sz="6" w:space="0" w:color="800000"/>
          <w:bottom w:val="double" w:sz="6" w:space="0" w:color="800000"/>
          <w:right w:val="double" w:sz="6" w:space="0" w:color="800000"/>
          <w:insideH w:val="double" w:sz="6" w:space="0" w:color="800000"/>
          <w:insideV w:val="doub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2D5ACEE8" w14:textId="77777777" w:rsidTr="00FD378A">
        <w:trPr>
          <w:trHeight w:val="235"/>
        </w:trPr>
        <w:tc>
          <w:tcPr>
            <w:tcW w:w="9993" w:type="dxa"/>
            <w:gridSpan w:val="3"/>
          </w:tcPr>
          <w:p w14:paraId="63C5910F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bookmarkStart w:id="0" w:name="_GoBack"/>
            <w:bookmarkEnd w:id="0"/>
            <w:r w:rsidRPr="00E90EE4">
              <w:rPr>
                <w:rFonts w:ascii="Arial" w:hAnsi="Arial"/>
                <w:sz w:val="20"/>
              </w:rPr>
              <w:t xml:space="preserve">Nivel del Use Case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0622F25E" w14:textId="77777777" w:rsidTr="00FD378A">
        <w:trPr>
          <w:cantSplit/>
          <w:trHeight w:val="282"/>
        </w:trPr>
        <w:tc>
          <w:tcPr>
            <w:tcW w:w="6730" w:type="dxa"/>
            <w:gridSpan w:val="2"/>
          </w:tcPr>
          <w:p w14:paraId="0FC067AF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Nombre del Use Case</w:t>
            </w:r>
            <w:r>
              <w:rPr>
                <w:rFonts w:ascii="Arial" w:hAnsi="Arial"/>
                <w:sz w:val="20"/>
              </w:rPr>
              <w:t>:</w:t>
            </w:r>
            <w:r w:rsidRPr="00E90EE4">
              <w:rPr>
                <w:rFonts w:ascii="Arial" w:hAnsi="Arial"/>
                <w:sz w:val="20"/>
              </w:rPr>
              <w:t xml:space="preserve">  </w:t>
            </w:r>
          </w:p>
        </w:tc>
        <w:tc>
          <w:tcPr>
            <w:tcW w:w="3263" w:type="dxa"/>
          </w:tcPr>
          <w:p w14:paraId="63567066" w14:textId="77777777" w:rsidR="00232C11" w:rsidRPr="00E90EE4" w:rsidRDefault="00232C11" w:rsidP="00FD378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</w:p>
        </w:tc>
      </w:tr>
      <w:tr w:rsidR="00232C11" w14:paraId="2190D73D" w14:textId="77777777" w:rsidTr="00FD378A">
        <w:trPr>
          <w:cantSplit/>
          <w:trHeight w:val="220"/>
        </w:trPr>
        <w:tc>
          <w:tcPr>
            <w:tcW w:w="5380" w:type="dxa"/>
          </w:tcPr>
          <w:p w14:paraId="05B8B68D" w14:textId="77777777" w:rsidR="00232C11" w:rsidRPr="00E90EE4" w:rsidRDefault="00232C11" w:rsidP="00FD378A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>
              <w:rPr>
                <w:rFonts w:ascii="Arial" w:hAnsi="Arial"/>
                <w:sz w:val="20"/>
              </w:rPr>
              <w:t>()</w:t>
            </w:r>
          </w:p>
        </w:tc>
        <w:tc>
          <w:tcPr>
            <w:tcW w:w="4613" w:type="dxa"/>
            <w:gridSpan w:val="2"/>
          </w:tcPr>
          <w:p w14:paraId="1A3FEDC1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</w:p>
        </w:tc>
      </w:tr>
      <w:tr w:rsidR="00232C11" w14:paraId="62E523B6" w14:textId="77777777" w:rsidTr="00FD378A">
        <w:trPr>
          <w:trHeight w:val="266"/>
        </w:trPr>
        <w:tc>
          <w:tcPr>
            <w:tcW w:w="9993" w:type="dxa"/>
            <w:gridSpan w:val="3"/>
          </w:tcPr>
          <w:p w14:paraId="4C9DF5A2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14:paraId="5F17D8E5" w14:textId="77777777" w:rsidTr="00FD378A">
        <w:trPr>
          <w:trHeight w:val="270"/>
        </w:trPr>
        <w:tc>
          <w:tcPr>
            <w:tcW w:w="9993" w:type="dxa"/>
            <w:gridSpan w:val="3"/>
          </w:tcPr>
          <w:p w14:paraId="0B97F17C" w14:textId="77777777" w:rsidR="00232C11" w:rsidRPr="00E90EE4" w:rsidRDefault="00232C11" w:rsidP="00FD378A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“”</w:t>
            </w:r>
          </w:p>
        </w:tc>
      </w:tr>
      <w:tr w:rsidR="00232C11" w14:paraId="6789BE2A" w14:textId="77777777" w:rsidTr="00FD378A">
        <w:trPr>
          <w:trHeight w:val="415"/>
        </w:trPr>
        <w:tc>
          <w:tcPr>
            <w:tcW w:w="9993" w:type="dxa"/>
            <w:gridSpan w:val="3"/>
          </w:tcPr>
          <w:p w14:paraId="30E8A188" w14:textId="77777777" w:rsidR="00232C11" w:rsidRPr="00E90EE4" w:rsidRDefault="00232C11" w:rsidP="00FD378A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2C11" w14:paraId="07B866B4" w14:textId="77777777" w:rsidTr="00FD378A">
        <w:trPr>
          <w:trHeight w:val="649"/>
        </w:trPr>
        <w:tc>
          <w:tcPr>
            <w:tcW w:w="9993" w:type="dxa"/>
            <w:gridSpan w:val="3"/>
          </w:tcPr>
          <w:p w14:paraId="2A513058" w14:textId="77777777" w:rsidR="00232C11" w:rsidRPr="00BE1601" w:rsidRDefault="00232C11" w:rsidP="00FD378A">
            <w:pPr>
              <w:pStyle w:val="BodyText"/>
              <w:rPr>
                <w:rFonts w:ascii="Arial" w:hAnsi="Arial"/>
                <w:sz w:val="20"/>
              </w:rPr>
            </w:pPr>
          </w:p>
        </w:tc>
      </w:tr>
    </w:tbl>
    <w:p w14:paraId="4848CCD9" w14:textId="77777777" w:rsidR="00357AD1" w:rsidRDefault="00357AD1"/>
    <w:sectPr w:rsidR="00357AD1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hideSpellingErrors/>
  <w:hideGrammaticalError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232C11"/>
    <w:rsid w:val="00357AD1"/>
    <w:rsid w:val="008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A7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298</Characters>
  <Application>Microsoft Office Word</Application>
  <DocSecurity>4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2</cp:revision>
  <dcterms:created xsi:type="dcterms:W3CDTF">2010-04-11T22:13:00Z</dcterms:created>
  <dcterms:modified xsi:type="dcterms:W3CDTF">2010-04-11T22:13:00Z</dcterms:modified>
</cp:coreProperties>
</file>