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B26CA4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B26CA4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7F7A28">
            <w:r>
              <w:t>Registrar Catálogo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F7A28">
            <w:r>
              <w:t>018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F7A28">
            <w:r>
              <w:t>Compras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26CA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26CA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26CA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2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26CA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26CA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26CA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2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B26CA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B26CA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2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B26CA4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F7A28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B26CA4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F7A2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B26CA4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7F7A28">
            <w:r>
              <w:t>Registrar un nuevo catálogo de un proveedor.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7F7A28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registrar un nuevo catálogo de un proveedor.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1776FF" w:rsidP="005C249A">
            <w:pPr>
              <w:pStyle w:val="ListParagraph"/>
              <w:numPr>
                <w:ilvl w:val="0"/>
                <w:numId w:val="1"/>
              </w:numPr>
            </w:pPr>
            <w:r>
              <w:t>Se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4441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 w:rsidR="001776FF">
              <w:rPr>
                <w:i/>
              </w:rPr>
              <w:t>Registrar Catá</w:t>
            </w:r>
            <w:r>
              <w:rPr>
                <w:i/>
              </w:rPr>
              <w:t>logo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027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27A" w:rsidRDefault="00234D13" w:rsidP="000D027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</w:t>
            </w:r>
            <w:r w:rsidR="000D027A">
              <w:t xml:space="preserve"> selecciona el </w:t>
            </w:r>
            <w:r w:rsidR="001776FF">
              <w:t>proveedor para el cual se creará</w:t>
            </w:r>
            <w:r w:rsidR="000D027A">
              <w:t xml:space="preserve"> el catalogo.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27A" w:rsidRPr="00960403" w:rsidRDefault="000D027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que se ingrese la Fecha de vigencia Desde y Hasta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1"/>
                <w:numId w:val="3"/>
              </w:numPr>
            </w:pPr>
          </w:p>
          <w:p w:rsidR="0004441D" w:rsidRPr="00960403" w:rsidRDefault="0004441D" w:rsidP="00904753"/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los datos.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Pr="00960403" w:rsidRDefault="0004441D" w:rsidP="00904753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B85FE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los productos ya trabajados con ese proveedor y encuentra alguno.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04441D">
            <w:pPr>
              <w:pStyle w:val="ListParagraph"/>
              <w:numPr>
                <w:ilvl w:val="1"/>
                <w:numId w:val="3"/>
              </w:numPr>
            </w:pPr>
            <w:r>
              <w:t>El sistema no encuentra ningún producto para ese proveedor.</w:t>
            </w:r>
          </w:p>
          <w:p w:rsidR="00B85FE5" w:rsidRDefault="005B4C16" w:rsidP="0004441D">
            <w:pPr>
              <w:pStyle w:val="ListParagraph"/>
              <w:numPr>
                <w:ilvl w:val="1"/>
                <w:numId w:val="3"/>
              </w:numPr>
            </w:pPr>
            <w:r>
              <w:t>Sigue en paso 8</w:t>
            </w:r>
            <w:r w:rsidR="00B85FE5">
              <w:t>.A</w:t>
            </w: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D614C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</w:t>
            </w:r>
            <w:r w:rsidR="008826C3">
              <w:t>a solicita se seleccione</w:t>
            </w:r>
            <w:r w:rsidR="00B85FE5">
              <w:t>n</w:t>
            </w:r>
            <w:r w:rsidR="00D614C7">
              <w:t>los produ</w:t>
            </w:r>
            <w:r w:rsidR="00B85FE5">
              <w:t>ctos y le asigne el precio  de lista correspondiente.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1"/>
                <w:numId w:val="3"/>
              </w:numPr>
            </w:pPr>
          </w:p>
          <w:p w:rsidR="0004441D" w:rsidRPr="00960403" w:rsidRDefault="0004441D" w:rsidP="00904753"/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8826C3" w:rsidP="00B85FE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EC </w:t>
            </w:r>
            <w:r w:rsidR="00B85FE5">
              <w:t>selecciona los productos y asigna el precio.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B85FE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B85FE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no desea agregar nuevos productos para ese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E5" w:rsidRDefault="00B85FE5" w:rsidP="0004441D">
            <w:pPr>
              <w:pStyle w:val="ListParagraph"/>
              <w:numPr>
                <w:ilvl w:val="1"/>
                <w:numId w:val="3"/>
              </w:numPr>
            </w:pPr>
            <w:r>
              <w:t>El EC desea agregar nuevos productos para ese proveedor.</w:t>
            </w:r>
          </w:p>
          <w:p w:rsidR="00B85FE5" w:rsidRDefault="00B85FE5" w:rsidP="00B85FE5">
            <w:pPr>
              <w:pStyle w:val="ListParagraph"/>
              <w:numPr>
                <w:ilvl w:val="2"/>
                <w:numId w:val="3"/>
              </w:numPr>
            </w:pPr>
            <w:r>
              <w:t>Se llama al CU.</w:t>
            </w:r>
            <w:r w:rsidR="001776FF">
              <w:t>114</w:t>
            </w:r>
            <w:r>
              <w:t xml:space="preserve"> Registrar Producto</w:t>
            </w:r>
          </w:p>
          <w:p w:rsidR="00B85FE5" w:rsidRPr="00B85FE5" w:rsidRDefault="00B85FE5" w:rsidP="00B85FE5">
            <w:pPr>
              <w:pStyle w:val="ListParagraph"/>
              <w:numPr>
                <w:ilvl w:val="3"/>
                <w:numId w:val="3"/>
              </w:numPr>
            </w:pPr>
            <w:r w:rsidRPr="00B85FE5">
              <w:t>El producto se registró con éxito.</w:t>
            </w:r>
          </w:p>
          <w:p w:rsidR="00B85FE5" w:rsidRDefault="00B85FE5" w:rsidP="00B85FE5">
            <w:pPr>
              <w:pStyle w:val="ListParagraph"/>
              <w:numPr>
                <w:ilvl w:val="3"/>
                <w:numId w:val="3"/>
              </w:numPr>
            </w:pPr>
            <w:r>
              <w:t>El producto no se registró.</w:t>
            </w:r>
          </w:p>
          <w:p w:rsidR="00B85FE5" w:rsidRDefault="00B85FE5" w:rsidP="00B85FE5">
            <w:pPr>
              <w:pStyle w:val="ListParagraph"/>
              <w:numPr>
                <w:ilvl w:val="2"/>
                <w:numId w:val="3"/>
              </w:numPr>
            </w:pPr>
            <w:r>
              <w:t>Vuelve al paso 6.</w:t>
            </w: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confirme el registro del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confirma la registración del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9A5C5B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genera un numero de catálogo y registrar el m</w:t>
            </w:r>
            <w:r w:rsidR="00B85FE5">
              <w:t xml:space="preserve">ismo con los siguientes datos: </w:t>
            </w:r>
            <w:r>
              <w:t xml:space="preserve">número de catálogo, </w:t>
            </w:r>
            <w:r w:rsidR="00B85FE5">
              <w:t>fecha de vigencia desde y hasta y</w:t>
            </w:r>
            <w:r w:rsidR="00D614C7">
              <w:t xml:space="preserve"> fecha de creación.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04441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9A5C5B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si desea imprimir el nuevo catálogo del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1D" w:rsidRDefault="0004441D" w:rsidP="0004441D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9A5C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7621EF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EC</w:t>
            </w:r>
            <w:r w:rsidR="009A5C5B">
              <w:t xml:space="preserve"> desea imprimir el catalogo.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9A5C5B" w:rsidP="0004441D">
            <w:pPr>
              <w:pStyle w:val="ListParagraph"/>
              <w:numPr>
                <w:ilvl w:val="1"/>
                <w:numId w:val="3"/>
              </w:numPr>
            </w:pPr>
            <w:r>
              <w:t xml:space="preserve">El EC </w:t>
            </w:r>
            <w:r w:rsidR="007621EF">
              <w:t xml:space="preserve">no </w:t>
            </w:r>
            <w:r>
              <w:t>desea imprimir el catalogo.</w:t>
            </w:r>
          </w:p>
        </w:tc>
      </w:tr>
      <w:tr w:rsidR="009A5C5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7621EF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imprime el catálogo.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C5B" w:rsidRDefault="009A5C5B" w:rsidP="0004441D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7621E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EF" w:rsidRDefault="007621EF" w:rsidP="0004441D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1EF" w:rsidRDefault="007621EF" w:rsidP="0004441D">
            <w:pPr>
              <w:pStyle w:val="ListParagraph"/>
              <w:numPr>
                <w:ilvl w:val="1"/>
                <w:numId w:val="3"/>
              </w:numPr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B85FE5" w:rsidP="001776FF">
            <w:r>
              <w:t>CU.</w:t>
            </w:r>
            <w:r w:rsidR="001776FF">
              <w:t xml:space="preserve">114 </w:t>
            </w:r>
            <w:bookmarkStart w:id="1" w:name="_GoBack"/>
            <w:bookmarkEnd w:id="1"/>
            <w:r>
              <w:t>Registrar producto.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F7A28"/>
    <w:rsid w:val="0004441D"/>
    <w:rsid w:val="00067369"/>
    <w:rsid w:val="00074C24"/>
    <w:rsid w:val="000D027A"/>
    <w:rsid w:val="001776FF"/>
    <w:rsid w:val="00217701"/>
    <w:rsid w:val="0022740A"/>
    <w:rsid w:val="00234D13"/>
    <w:rsid w:val="003F5E92"/>
    <w:rsid w:val="00512B66"/>
    <w:rsid w:val="00596BA0"/>
    <w:rsid w:val="005B4C16"/>
    <w:rsid w:val="005C249A"/>
    <w:rsid w:val="00602FA3"/>
    <w:rsid w:val="006245C7"/>
    <w:rsid w:val="0063791E"/>
    <w:rsid w:val="00654C01"/>
    <w:rsid w:val="00682F3C"/>
    <w:rsid w:val="006B6D4B"/>
    <w:rsid w:val="007621EF"/>
    <w:rsid w:val="007F7A28"/>
    <w:rsid w:val="0080190A"/>
    <w:rsid w:val="00812E10"/>
    <w:rsid w:val="00847BFF"/>
    <w:rsid w:val="008826C3"/>
    <w:rsid w:val="008B4D33"/>
    <w:rsid w:val="008E5DFD"/>
    <w:rsid w:val="008F3E09"/>
    <w:rsid w:val="00960403"/>
    <w:rsid w:val="009A5C5B"/>
    <w:rsid w:val="009F44F1"/>
    <w:rsid w:val="009F72B1"/>
    <w:rsid w:val="00A27474"/>
    <w:rsid w:val="00A5198D"/>
    <w:rsid w:val="00B26CA4"/>
    <w:rsid w:val="00B85FE5"/>
    <w:rsid w:val="00C32797"/>
    <w:rsid w:val="00C7061A"/>
    <w:rsid w:val="00C74D24"/>
    <w:rsid w:val="00CD204D"/>
    <w:rsid w:val="00D614C7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40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9</cp:revision>
  <dcterms:created xsi:type="dcterms:W3CDTF">2011-05-25T21:51:00Z</dcterms:created>
  <dcterms:modified xsi:type="dcterms:W3CDTF">2011-11-06T05:57:00Z</dcterms:modified>
</cp:coreProperties>
</file>