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40E82C2C" w:rsidR="00512B66" w:rsidRDefault="00D417E7" w:rsidP="003D28BB">
            <w:r>
              <w:t xml:space="preserve">Generar Informe </w:t>
            </w:r>
            <w:r w:rsidR="003D28BB">
              <w:t xml:space="preserve">Estado de Cta. Cte. </w:t>
            </w:r>
            <w:r>
              <w:t xml:space="preserve">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4FF2BF56" w:rsidR="00512B66" w:rsidRDefault="003D28BB">
            <w:r>
              <w:t>008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2CB67A05" w:rsidR="00DC19BB" w:rsidRDefault="00921886">
            <w:r>
              <w:t>Compras</w:t>
            </w:r>
          </w:p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67882376" w:rsidR="008F3E09" w:rsidRDefault="0092188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7574E0CC" w:rsidR="008F3E09" w:rsidRDefault="0092188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005DE330" w:rsidR="008F3E09" w:rsidRDefault="0092188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2CE160B6" w:rsidR="00C7061A" w:rsidRDefault="00921886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1EE6B2D5" w:rsidR="00CD204D" w:rsidRDefault="0092188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3BBD6EC1" w:rsidR="00D842C6" w:rsidRPr="00596BA0" w:rsidRDefault="00921886">
            <w:r>
              <w:t>Generar un informe sobre el estado de cuenta de los proveedores, detallando fechas de pago, saldos, pedidos realizados y descuentos.</w:t>
            </w:r>
          </w:p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0C59AEAF" w:rsidR="003F5E92" w:rsidRDefault="00921886" w:rsidP="003F5E92">
            <w:pPr>
              <w:pStyle w:val="Prrafodelista"/>
              <w:numPr>
                <w:ilvl w:val="0"/>
                <w:numId w:val="1"/>
              </w:numPr>
            </w:pPr>
            <w:r>
              <w:t>Se genera el informe de estado de cta. Cte. Proveedor.</w:t>
            </w: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69040E19" w:rsidR="005C249A" w:rsidRDefault="00921886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3A506BFB" w:rsidR="005C249A" w:rsidRPr="008F3E09" w:rsidRDefault="0092188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informe estado Cta. Cte.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886" w14:paraId="6BB0A20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6976" w14:textId="24BC0A4C" w:rsidR="00921886" w:rsidRPr="008F3E09" w:rsidRDefault="0092188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todos los proveedores y muestra los datos de los mismos.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B293" w14:textId="77777777" w:rsidR="00921886" w:rsidRPr="00960403" w:rsidRDefault="009218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886" w14:paraId="42FE314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158F" w14:textId="648B23FE" w:rsidR="00921886" w:rsidRPr="008F3E09" w:rsidRDefault="0092188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el/los proveedor/es de los cuales desea consultar el estado de cuenta.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B923" w14:textId="77777777" w:rsidR="00921886" w:rsidRPr="00960403" w:rsidRDefault="009218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886" w14:paraId="7311A00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CBDD" w14:textId="29E9D742" w:rsidR="00921886" w:rsidRPr="008F3E09" w:rsidRDefault="0092188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cada proveedor seleccionado busca las órdenes de compras sin pagar y muestra un detalle de las mismas.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B2A1" w14:textId="77777777" w:rsidR="00921886" w:rsidRPr="00960403" w:rsidRDefault="009218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886" w14:paraId="7FE842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A186" w14:textId="5745E31F" w:rsidR="00921886" w:rsidRPr="008F3E09" w:rsidRDefault="0092188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selecciona la opción Imprimir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8E5C" w14:textId="77777777" w:rsidR="00921886" w:rsidRPr="00960403" w:rsidRDefault="009218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886" w14:paraId="5AF5A8E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5C1C" w14:textId="5FC62B2D" w:rsidR="00921886" w:rsidRPr="008F3E09" w:rsidRDefault="0092188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informe con la información seleccionada.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F8" w14:textId="77777777" w:rsidR="00921886" w:rsidRPr="00960403" w:rsidRDefault="009218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886" w14:paraId="320F95B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D629" w14:textId="1AEFA450" w:rsidR="00921886" w:rsidRDefault="0092188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DB01" w14:textId="77777777" w:rsidR="00921886" w:rsidRPr="00960403" w:rsidRDefault="009218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62CF5554" w:rsidR="00654C01" w:rsidRPr="00960403" w:rsidRDefault="00921886" w:rsidP="00654C01">
            <w:r>
              <w:t>El EC puede cancelar el CU en cualquier momento.</w:t>
            </w:r>
            <w:bookmarkStart w:id="1" w:name="_GoBack"/>
            <w:bookmarkEnd w:id="1"/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654C01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1D09B" w14:textId="77777777" w:rsidR="00654C01" w:rsidRDefault="00067369" w:rsidP="00654C01">
            <w:r>
              <w:t>No aplica</w:t>
            </w:r>
          </w:p>
        </w:tc>
      </w:tr>
      <w:tr w:rsidR="00654C01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654C01" w:rsidRDefault="00067369" w:rsidP="00654C01">
            <w:r>
              <w:t>No aplica</w:t>
            </w:r>
          </w:p>
        </w:tc>
      </w:tr>
      <w:tr w:rsidR="00654C01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654C01" w:rsidRDefault="00067369" w:rsidP="00654C01">
            <w:r>
              <w:t>No aplica</w:t>
            </w:r>
          </w:p>
        </w:tc>
      </w:tr>
      <w:tr w:rsidR="00654C01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654C01" w:rsidRDefault="0006736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217701"/>
    <w:rsid w:val="0022740A"/>
    <w:rsid w:val="002A4EB4"/>
    <w:rsid w:val="003D28B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21886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417E7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11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2010-10-05T20:17:00Z</dcterms:created>
  <dcterms:modified xsi:type="dcterms:W3CDTF">2010-10-05T20:48:00Z</dcterms:modified>
</cp:coreProperties>
</file>