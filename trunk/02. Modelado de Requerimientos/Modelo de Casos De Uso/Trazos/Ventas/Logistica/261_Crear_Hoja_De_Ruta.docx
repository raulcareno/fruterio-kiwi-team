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524" w:type="dxa"/>
        <w:tblInd w:w="198" w:type="dxa"/>
        <w:tblLayout w:type="fixed"/>
        <w:tblLook w:val="04A0"/>
      </w:tblPr>
      <w:tblGrid>
        <w:gridCol w:w="1861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8687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8687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51DE3">
            <w:r>
              <w:t>Crear Hoja de Ruta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51DE3">
            <w:r>
              <w:t>261</w:t>
            </w:r>
          </w:p>
        </w:tc>
      </w:tr>
      <w:tr w:rsidR="00DC19BB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51DE3">
            <w:r>
              <w:t>Ventas/Logística</w:t>
            </w:r>
          </w:p>
        </w:tc>
      </w:tr>
      <w:tr w:rsidR="008F3E09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1DE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1DE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1DE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87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C368EB">
            <w:r>
              <w:t>V</w:t>
            </w:r>
            <w:r w:rsidR="00851DE3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8687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51DE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8687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51DE3" w:rsidP="00113CCF">
            <w:r>
              <w:t>Registrar una nueva hoja de ruta, especificando la ubicación del</w:t>
            </w:r>
            <w:r w:rsidR="00113CCF">
              <w:t xml:space="preserve"> </w:t>
            </w:r>
            <w:r w:rsidR="00C368EB">
              <w:t>V</w:t>
            </w:r>
            <w:r w:rsidR="00943111">
              <w:t>iajante</w:t>
            </w:r>
            <w:r w:rsidR="00CD4FAD">
              <w:t>.</w:t>
            </w:r>
          </w:p>
        </w:tc>
      </w:tr>
      <w:tr w:rsidR="00DC19BB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250823">
        <w:trPr>
          <w:cantSplit/>
        </w:trPr>
        <w:tc>
          <w:tcPr>
            <w:tcW w:w="1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51DE3" w:rsidP="003F5E92">
            <w:pPr>
              <w:pStyle w:val="ListParagraph"/>
              <w:numPr>
                <w:ilvl w:val="0"/>
                <w:numId w:val="1"/>
              </w:numPr>
            </w:pPr>
            <w:r>
              <w:t>Se crea una nueva hoja de ruta.</w:t>
            </w:r>
          </w:p>
        </w:tc>
      </w:tr>
      <w:tr w:rsidR="005C249A" w:rsidTr="00250823">
        <w:trPr>
          <w:cantSplit/>
        </w:trPr>
        <w:tc>
          <w:tcPr>
            <w:tcW w:w="1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51DE3" w:rsidP="005C24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51DE3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>Crear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51DE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DE3" w:rsidRPr="008F3E09" w:rsidRDefault="00851DE3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207200">
              <w:t xml:space="preserve"> para busca para ese </w:t>
            </w:r>
            <w:r w:rsidR="00C368EB">
              <w:t>V</w:t>
            </w:r>
            <w:r w:rsidR="00207200">
              <w:t xml:space="preserve"> </w:t>
            </w:r>
            <w:r w:rsidR="00871E1D">
              <w:t>las actividades pendientes y las muestra ordenándolas por fecha, prioridad y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1DE3" w:rsidRPr="00960403" w:rsidRDefault="00851DE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encuentra actividades pendientes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hay actividades pendientes</w:t>
            </w:r>
          </w:p>
          <w:p w:rsidR="00871E1D" w:rsidRPr="00960403" w:rsidRDefault="00871E1D" w:rsidP="0074739D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6</w:t>
            </w:r>
          </w:p>
        </w:tc>
      </w:tr>
      <w:tr w:rsidR="00871E1D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puede filtrar las actividades pendientes por cliente, fecha, tipo de actividad, prioridad y distancia a un lugar específico.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Pr="00960403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71E1D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Default="00871E1D" w:rsidP="00871E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las actividades a incluir en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E1D" w:rsidRPr="00960403" w:rsidRDefault="00871E1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C02C46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46" w:rsidRDefault="00C02C46" w:rsidP="00C02C4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la opción </w:t>
            </w:r>
            <w:r>
              <w:rPr>
                <w:i/>
              </w:rPr>
              <w:t>Agregar Actividad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C46" w:rsidRPr="00C02C46" w:rsidRDefault="00C02C4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368EB">
              <w:t>V</w:t>
            </w:r>
            <w:r>
              <w:t xml:space="preserve"> no selecciona la opción </w:t>
            </w:r>
            <w:r>
              <w:rPr>
                <w:i/>
              </w:rPr>
              <w:t>Agregar Actividad</w:t>
            </w:r>
          </w:p>
          <w:p w:rsidR="00C02C46" w:rsidRPr="00960403" w:rsidRDefault="00C02C46" w:rsidP="0074739D">
            <w:pPr>
              <w:pStyle w:val="ListParagraph"/>
              <w:numPr>
                <w:ilvl w:val="2"/>
                <w:numId w:val="3"/>
              </w:numPr>
            </w:pPr>
            <w:r>
              <w:t xml:space="preserve">Ir al Paso N </w:t>
            </w:r>
            <w:r w:rsidR="0074739D">
              <w:t>1</w:t>
            </w:r>
            <w:r w:rsidR="00D97977">
              <w:t>1</w:t>
            </w:r>
          </w:p>
        </w:tc>
      </w:tr>
      <w:tr w:rsidR="002074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El tipo de actividad</w:t>
            </w:r>
            <w:r w:rsidR="00897C35">
              <w:t xml:space="preserve"> (entregar mercadería, tomar pedido, retirar mercadería devuelta, etc.)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39D" w:rsidRDefault="00207423" w:rsidP="0074739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 w:rsidR="0074739D">
              <w:t xml:space="preserve"> selecciona la opción Buscar Cliente, se instancia el CU 206. Consultar Cliente</w:t>
            </w:r>
            <w:r w:rsidR="005D11A7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2074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el domicilio del cliente donde se realizará la actividad.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4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F70C5D" w:rsidP="00F70C5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solicita vista previa de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423" w:rsidRDefault="0020742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368EB">
              <w:t>V</w:t>
            </w:r>
            <w:r>
              <w:t xml:space="preserve"> selecciona Cancelar</w:t>
            </w:r>
          </w:p>
          <w:p w:rsidR="00207423" w:rsidRDefault="004D0F33" w:rsidP="004D0F33">
            <w:pPr>
              <w:pStyle w:val="ListParagraph"/>
              <w:numPr>
                <w:ilvl w:val="2"/>
                <w:numId w:val="3"/>
              </w:numPr>
            </w:pPr>
            <w:r>
              <w:t>Ir al Paso N 6</w:t>
            </w:r>
          </w:p>
        </w:tc>
      </w:tr>
      <w:tr w:rsidR="002508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823" w:rsidRDefault="00250823" w:rsidP="002508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al </w:t>
            </w:r>
            <w:r w:rsidR="00C368EB">
              <w:t>V</w:t>
            </w:r>
            <w:r>
              <w:t xml:space="preserve"> dirección de origen y fin.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823" w:rsidRDefault="0025082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50823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823" w:rsidRDefault="00250823" w:rsidP="0025082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ingresa dirección de origen y fin.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823" w:rsidRDefault="00250823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45297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297" w:rsidRDefault="00B45297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</w:t>
            </w:r>
            <w:r w:rsidR="00897C35">
              <w:t>Generar Hoja de Ruta</w:t>
            </w:r>
            <w:r w:rsidR="00BD426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297" w:rsidRDefault="00B45297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897C35" w:rsidP="0078645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genera la Hoja de Ruta optimizando</w:t>
            </w:r>
            <w:r w:rsidR="0078645A">
              <w:t xml:space="preserve">, si el </w:t>
            </w:r>
            <w:r w:rsidR="00C368EB">
              <w:t>V</w:t>
            </w:r>
            <w:r w:rsidR="0078645A">
              <w:t xml:space="preserve"> lo desea, </w:t>
            </w:r>
            <w:r>
              <w:t xml:space="preserve"> el recorrido a realizar.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897C35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la Hoja de Ruta.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9F5587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587" w:rsidRDefault="009F5587" w:rsidP="00897C3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368EB">
              <w:t>V</w:t>
            </w:r>
            <w:r>
              <w:t xml:space="preserve"> selecciona la opción Guardar.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587" w:rsidRDefault="009F5587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7C35" w:rsidTr="00250823">
        <w:trPr>
          <w:cantSplit/>
        </w:trPr>
        <w:tc>
          <w:tcPr>
            <w:tcW w:w="3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9F5587" w:rsidP="009F558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guarda la hoja de ruta con sus datos respectivos</w:t>
            </w:r>
            <w:r w:rsidR="00EE7491">
              <w:t xml:space="preserve"> notificando al </w:t>
            </w:r>
            <w:r w:rsidR="00C368EB">
              <w:t>V</w:t>
            </w:r>
            <w:r>
              <w:t>. 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C35" w:rsidRDefault="00897C35" w:rsidP="00BD6076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Pr="00960403" w:rsidRDefault="00207200" w:rsidP="00654C01">
            <w:r>
              <w:t>No aplica</w:t>
            </w: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Default="00207200" w:rsidP="00654C01">
            <w:r>
              <w:t>No aplica</w:t>
            </w: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237F" w:rsidRPr="00207200" w:rsidRDefault="007D07D1" w:rsidP="00CC237F">
            <w:r>
              <w:t>No aplica</w:t>
            </w:r>
            <w:bookmarkStart w:id="1" w:name="_GoBack"/>
            <w:bookmarkEnd w:id="1"/>
          </w:p>
          <w:p w:rsidR="00207200" w:rsidRDefault="00207200" w:rsidP="00654C01"/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Pr="00067369" w:rsidRDefault="00207200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Default="00207200" w:rsidP="00654C01">
            <w:r>
              <w:t>No aplica</w:t>
            </w: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Default="00207200" w:rsidP="00654C01">
            <w:r>
              <w:t>No aplica</w:t>
            </w:r>
          </w:p>
        </w:tc>
      </w:tr>
      <w:tr w:rsidR="00207200" w:rsidTr="00250823">
        <w:trPr>
          <w:cantSplit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7200" w:rsidRPr="00654C01" w:rsidRDefault="00207200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7200" w:rsidRDefault="00207200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851DE3"/>
    <w:rsid w:val="00067369"/>
    <w:rsid w:val="00074C24"/>
    <w:rsid w:val="00113CCF"/>
    <w:rsid w:val="00207200"/>
    <w:rsid w:val="00207423"/>
    <w:rsid w:val="00217701"/>
    <w:rsid w:val="0022740A"/>
    <w:rsid w:val="00250823"/>
    <w:rsid w:val="00355104"/>
    <w:rsid w:val="00394AD4"/>
    <w:rsid w:val="003F5E92"/>
    <w:rsid w:val="004D0F33"/>
    <w:rsid w:val="00512B66"/>
    <w:rsid w:val="00530879"/>
    <w:rsid w:val="0058687C"/>
    <w:rsid w:val="00596BA0"/>
    <w:rsid w:val="005C249A"/>
    <w:rsid w:val="005D11A7"/>
    <w:rsid w:val="00602FA3"/>
    <w:rsid w:val="006245C7"/>
    <w:rsid w:val="0063791E"/>
    <w:rsid w:val="00654C01"/>
    <w:rsid w:val="00682F3C"/>
    <w:rsid w:val="006B6D4B"/>
    <w:rsid w:val="0074739D"/>
    <w:rsid w:val="0078645A"/>
    <w:rsid w:val="007D07D1"/>
    <w:rsid w:val="00812E10"/>
    <w:rsid w:val="00847BFF"/>
    <w:rsid w:val="00851DE3"/>
    <w:rsid w:val="00871E1D"/>
    <w:rsid w:val="00897C35"/>
    <w:rsid w:val="008B4D33"/>
    <w:rsid w:val="008E5DFD"/>
    <w:rsid w:val="008F3E09"/>
    <w:rsid w:val="00943111"/>
    <w:rsid w:val="00960403"/>
    <w:rsid w:val="009E0582"/>
    <w:rsid w:val="009F44F1"/>
    <w:rsid w:val="009F5587"/>
    <w:rsid w:val="009F72B1"/>
    <w:rsid w:val="00A27474"/>
    <w:rsid w:val="00A30C4B"/>
    <w:rsid w:val="00A5198D"/>
    <w:rsid w:val="00A52E20"/>
    <w:rsid w:val="00B45297"/>
    <w:rsid w:val="00BD426E"/>
    <w:rsid w:val="00C02C46"/>
    <w:rsid w:val="00C32797"/>
    <w:rsid w:val="00C368EB"/>
    <w:rsid w:val="00C7061A"/>
    <w:rsid w:val="00C74D24"/>
    <w:rsid w:val="00CC237F"/>
    <w:rsid w:val="00CD204D"/>
    <w:rsid w:val="00CD4FAD"/>
    <w:rsid w:val="00D837B7"/>
    <w:rsid w:val="00D842C6"/>
    <w:rsid w:val="00D97977"/>
    <w:rsid w:val="00DA0076"/>
    <w:rsid w:val="00DC19BB"/>
    <w:rsid w:val="00E31140"/>
    <w:rsid w:val="00E70A8B"/>
    <w:rsid w:val="00EE7491"/>
    <w:rsid w:val="00F50FA6"/>
    <w:rsid w:val="00F70C5D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221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21</cp:revision>
  <dcterms:created xsi:type="dcterms:W3CDTF">2010-10-15T14:51:00Z</dcterms:created>
  <dcterms:modified xsi:type="dcterms:W3CDTF">2011-11-06T17:29:00Z</dcterms:modified>
</cp:coreProperties>
</file>