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2832E33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3D7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BFC3A74" w14:textId="77777777" w:rsidR="00C7061A" w:rsidRDefault="00055A9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65B50AD" w14:textId="77777777" w:rsidR="00C7061A" w:rsidRDefault="00055A9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4DB029E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42FA2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83E08A" w14:textId="6BA9AF18" w:rsidR="00512B66" w:rsidRDefault="00880173" w:rsidP="00880173">
            <w:r>
              <w:t xml:space="preserve">Registrar </w:t>
            </w:r>
            <w:r w:rsidR="00DC0A58">
              <w:t xml:space="preserve">Entrada </w:t>
            </w:r>
            <w:r w:rsidR="00422A05">
              <w:t>R</w:t>
            </w:r>
            <w:r w:rsidR="00BF420F">
              <w:t>eabastecimiento</w:t>
            </w:r>
            <w:r>
              <w:t xml:space="preserve">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D4A12A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6DBB837C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0FB262B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548E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F0BB883" w14:textId="77777777" w:rsidR="00DC19BB" w:rsidRDefault="00ED4DCF">
            <w:r>
              <w:t>Deposito</w:t>
            </w:r>
          </w:p>
        </w:tc>
      </w:tr>
      <w:tr w:rsidR="008F3E09" w14:paraId="2EF94A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81DA4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59EA5F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250B61E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D674CC6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3B6F7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5C4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4431BE9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9291B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AEBD0D2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CEE7BF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4F783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CC44A05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5892D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E04E5BF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D9333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7B48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75CFF2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B771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5E89F545" w14:textId="77777777" w:rsidR="00C7061A" w:rsidRDefault="00244F7D">
            <w:r>
              <w:t>No aplica</w:t>
            </w:r>
          </w:p>
        </w:tc>
      </w:tr>
      <w:tr w:rsidR="00CD204D" w14:paraId="3B3569B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35FD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4F0F18F" w14:textId="77777777" w:rsidR="00CD204D" w:rsidRDefault="00055A9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A6FB9BD" w14:textId="77777777" w:rsidR="00CD204D" w:rsidRDefault="00055A9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AE996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66EF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5C7B1A58" w14:textId="4A06BC4E" w:rsidR="00D842C6" w:rsidRPr="007A3C8B" w:rsidRDefault="00244F7D" w:rsidP="00BF420F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r w:rsidR="00231C91">
              <w:t xml:space="preserve"> </w:t>
            </w:r>
            <w:r w:rsidR="008D09DA">
              <w:t>pedido</w:t>
            </w:r>
            <w:r w:rsidR="00BD2AF9">
              <w:t xml:space="preserve"> de necesidad de</w:t>
            </w:r>
            <w:r w:rsidR="00BF420F">
              <w:t xml:space="preserve"> reabastecimiento</w:t>
            </w:r>
            <w:r w:rsidR="00BD2AF9">
              <w:t>.</w:t>
            </w:r>
          </w:p>
        </w:tc>
      </w:tr>
      <w:tr w:rsidR="00DC19BB" w14:paraId="5DAEFE9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FF2C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4251F84A" w14:textId="77777777" w:rsidR="00DC19BB" w:rsidRDefault="00DC19BB" w:rsidP="00BD2AF9"/>
        </w:tc>
      </w:tr>
      <w:tr w:rsidR="005C249A" w14:paraId="5B9F9BE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A645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59823E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A5A3D8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58B49EB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2F7989E3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DD7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38CAF6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1ECF2A11" w14:textId="75F95236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terminados.</w:t>
            </w:r>
          </w:p>
          <w:p w14:paraId="0C8D9AD5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3280050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9F4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7FF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A14F5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712C" w14:textId="67AF0DF3" w:rsidR="007A3C8B" w:rsidRPr="008F3E09" w:rsidRDefault="00B57F44" w:rsidP="00BF420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6C0224" w:rsidRPr="006C0224">
              <w:rPr>
                <w:i/>
              </w:rPr>
              <w:t>Registrar</w:t>
            </w:r>
            <w:r w:rsidR="00BF420F">
              <w:rPr>
                <w:i/>
              </w:rPr>
              <w:t xml:space="preserve"> </w:t>
            </w:r>
            <w:r w:rsidR="00DC0A58">
              <w:rPr>
                <w:i/>
              </w:rPr>
              <w:t xml:space="preserve">Entrada </w:t>
            </w:r>
            <w:r w:rsidR="00BF420F">
              <w:rPr>
                <w:i/>
              </w:rPr>
              <w:t>Reabastecimiento</w:t>
            </w:r>
            <w:r w:rsidR="006C0224" w:rsidRPr="006C0224">
              <w:rPr>
                <w:i/>
              </w:rPr>
              <w:t xml:space="preserve"> Interno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9573" w14:textId="77777777"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14:paraId="3D34364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B264" w14:textId="303CEBA2" w:rsidR="007A3C8B" w:rsidRDefault="007A3C8B" w:rsidP="00874C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 w:rsidR="006C0224">
              <w:t xml:space="preserve"> 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6C0224">
              <w:t xml:space="preserve"> </w:t>
            </w:r>
            <w:r w:rsidR="0048044E">
              <w:t xml:space="preserve">pedidos de </w:t>
            </w:r>
            <w:r w:rsidR="00BF420F">
              <w:t>reabastecimiento</w:t>
            </w:r>
            <w:r w:rsidR="00AE4C3B">
              <w:t xml:space="preserve">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94D9" w14:textId="28C8BA33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6C0224">
              <w:t xml:space="preserve"> </w:t>
            </w:r>
            <w:r w:rsidR="008F3A4D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importados</w:t>
            </w:r>
            <w:r>
              <w:t>.</w:t>
            </w:r>
          </w:p>
          <w:p w14:paraId="27981FAD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1203F755" w14:textId="77777777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</w:p>
        </w:tc>
      </w:tr>
      <w:tr w:rsidR="00BB1401" w14:paraId="2B97E9F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0DA" w14:textId="28FBB154" w:rsidR="00BB1401" w:rsidRDefault="008F3A4D" w:rsidP="008F3A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e</w:t>
            </w:r>
            <w:r w:rsidR="00BB1401">
              <w:t>ncont</w:t>
            </w:r>
            <w:r w:rsidR="00BF420F">
              <w:t>rado</w:t>
            </w:r>
            <w:r w:rsidR="009C12B6">
              <w:t>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A5C" w14:textId="77777777" w:rsidR="00BB1401" w:rsidRDefault="00BB1401" w:rsidP="00975A0D">
            <w:pPr>
              <w:pStyle w:val="Prrafodelista"/>
              <w:ind w:left="230"/>
            </w:pPr>
          </w:p>
        </w:tc>
      </w:tr>
      <w:tr w:rsidR="00B564B7" w14:paraId="21CE9E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2503" w14:textId="48431DBB"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 xml:space="preserve">de </w:t>
            </w:r>
            <w:r w:rsidR="00BF420F">
              <w:t>reabastecimiento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D455" w14:textId="77777777" w:rsidR="00B564B7" w:rsidRDefault="00B564B7" w:rsidP="00975A0D">
            <w:pPr>
              <w:pStyle w:val="Prrafodelista"/>
              <w:ind w:left="230"/>
            </w:pPr>
          </w:p>
        </w:tc>
      </w:tr>
      <w:tr w:rsidR="00E66A99" w14:paraId="393E4BB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CFCB" w14:textId="03B5CA08" w:rsidR="00E66A99" w:rsidRDefault="00E66A99" w:rsidP="006450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6C0224">
              <w:t xml:space="preserve"> </w:t>
            </w:r>
            <w:r w:rsidR="008D09DA">
              <w:t>pedido</w:t>
            </w:r>
            <w:r w:rsidR="00AE4C3B">
              <w:t xml:space="preserve"> de </w:t>
            </w:r>
            <w:r w:rsidR="00BF420F">
              <w:t>reabastecimiento</w:t>
            </w:r>
            <w:r w:rsidR="00584A34">
              <w:t xml:space="preserve"> de productos importados (</w:t>
            </w:r>
            <w:proofErr w:type="spellStart"/>
            <w:r w:rsidR="00AE4C3B">
              <w:t>Fecha</w:t>
            </w:r>
            <w:proofErr w:type="gramStart"/>
            <w:r w:rsidR="0064506A">
              <w:t>,</w:t>
            </w:r>
            <w:r w:rsidR="00AE4C3B">
              <w:t>modelo</w:t>
            </w:r>
            <w:proofErr w:type="spellEnd"/>
            <w:proofErr w:type="gramEnd"/>
            <w:r w:rsidR="00AE4C3B">
              <w:t xml:space="preserve">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61A8" w14:textId="77777777" w:rsidR="00E66A99" w:rsidRDefault="00E66A99" w:rsidP="00975A0D">
            <w:pPr>
              <w:pStyle w:val="Prrafodelista"/>
              <w:ind w:left="230"/>
            </w:pPr>
          </w:p>
        </w:tc>
      </w:tr>
      <w:tr w:rsidR="00BF7A9A" w14:paraId="41B0556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D225" w14:textId="097DDC08" w:rsidR="00BF7A9A" w:rsidRDefault="00BF7A9A" w:rsidP="006450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que desea mover de producto importado al deposito destino.</w:t>
            </w:r>
            <w:bookmarkStart w:id="1" w:name="_GoBack"/>
            <w:bookmarkEnd w:id="1"/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E321" w14:textId="77777777" w:rsidR="00BF7A9A" w:rsidRDefault="00BF7A9A" w:rsidP="00975A0D">
            <w:pPr>
              <w:pStyle w:val="Prrafodelista"/>
              <w:ind w:left="230"/>
            </w:pPr>
          </w:p>
        </w:tc>
      </w:tr>
      <w:tr w:rsidR="00FE6C3F" w14:paraId="5884AC3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661B" w14:textId="77777777"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87B" w14:textId="77777777" w:rsidR="00FE6C3F" w:rsidRDefault="00FE6C3F" w:rsidP="005D1353"/>
        </w:tc>
      </w:tr>
      <w:tr w:rsidR="00FE6C3F" w14:paraId="3637CC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C693" w14:textId="77777777"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81" w14:textId="77777777"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3AB11322" w14:textId="77777777"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3626101A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3D0" w14:textId="10AA1654"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</w:t>
            </w:r>
            <w:r w:rsidR="005D1353">
              <w:lastRenderedPageBreak/>
              <w:t>productos importados al depósito de 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231C91">
              <w:t xml:space="preserve"> </w:t>
            </w:r>
            <w:r w:rsidR="008D09DA">
              <w:t>pedido</w:t>
            </w:r>
            <w:r w:rsidR="005D1353">
              <w:t xml:space="preserve"> de </w:t>
            </w:r>
            <w:r w:rsidR="00BF420F">
              <w:t>reabastecimiento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231C91">
              <w:t>junto con la fecha de ingreso; emitiendo la documentación necesaria.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0164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FE6C3F" w14:paraId="65D434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86D1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3CD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BC788D" w14:paraId="481B694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8910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E15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28E90D3E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C7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3B5B" w14:textId="77777777" w:rsidR="00BC788D" w:rsidRDefault="00BC788D" w:rsidP="00D0302B">
            <w:r>
              <w:t>No aplica</w:t>
            </w:r>
          </w:p>
        </w:tc>
      </w:tr>
      <w:tr w:rsidR="00BC788D" w14:paraId="0D3EF15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CEA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A3CF" w14:textId="77777777" w:rsidR="00BC788D" w:rsidRDefault="00BC788D" w:rsidP="00D0302B">
            <w:r>
              <w:t>No aplica</w:t>
            </w:r>
          </w:p>
        </w:tc>
      </w:tr>
      <w:tr w:rsidR="00BC788D" w14:paraId="33CCF67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EA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8E4C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0E5E838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180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A41B" w14:textId="77777777" w:rsidR="00BC788D" w:rsidRDefault="00BC788D" w:rsidP="00D0302B">
            <w:r>
              <w:t>No aplica</w:t>
            </w:r>
          </w:p>
        </w:tc>
      </w:tr>
      <w:tr w:rsidR="00BC788D" w14:paraId="2C3AA69C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5E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7C7" w14:textId="77777777" w:rsidR="00BC788D" w:rsidRDefault="00BC788D" w:rsidP="00D0302B">
            <w:r>
              <w:t>No aplica</w:t>
            </w:r>
          </w:p>
        </w:tc>
      </w:tr>
      <w:tr w:rsidR="00BC788D" w14:paraId="47D4DDD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75E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FB56" w14:textId="77777777" w:rsidR="00BC788D" w:rsidRDefault="00BC788D" w:rsidP="00D0302B">
            <w:r>
              <w:t>No aplica</w:t>
            </w:r>
          </w:p>
        </w:tc>
      </w:tr>
    </w:tbl>
    <w:p w14:paraId="4C4F8BDF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A94"/>
    <w:rsid w:val="00074C24"/>
    <w:rsid w:val="0011451E"/>
    <w:rsid w:val="00147706"/>
    <w:rsid w:val="001A1121"/>
    <w:rsid w:val="0022740A"/>
    <w:rsid w:val="00231C91"/>
    <w:rsid w:val="00244F7D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06A"/>
    <w:rsid w:val="00645ADD"/>
    <w:rsid w:val="0068185A"/>
    <w:rsid w:val="00682F3C"/>
    <w:rsid w:val="006A124D"/>
    <w:rsid w:val="006B6D4B"/>
    <w:rsid w:val="006C0224"/>
    <w:rsid w:val="006F3927"/>
    <w:rsid w:val="0071618B"/>
    <w:rsid w:val="007A3C8B"/>
    <w:rsid w:val="00812E10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BF420F"/>
    <w:rsid w:val="00BF7A9A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0A58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1B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129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44</cp:revision>
  <dcterms:created xsi:type="dcterms:W3CDTF">2010-06-01T01:34:00Z</dcterms:created>
  <dcterms:modified xsi:type="dcterms:W3CDTF">2011-07-30T19:06:00Z</dcterms:modified>
</cp:coreProperties>
</file>