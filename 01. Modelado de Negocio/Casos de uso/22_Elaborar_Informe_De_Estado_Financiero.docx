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72941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6830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8DC9D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83E65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2B771C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BACD5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D643614" w14:textId="77777777" w:rsidR="00512B66" w:rsidRDefault="00D70224">
            <w:r>
              <w:t>Elaborar Informe de Estado Financiero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7B954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81B8484" w14:textId="77777777" w:rsidR="00512B66" w:rsidRDefault="00D70224">
            <w:r>
              <w:t>22</w:t>
            </w:r>
          </w:p>
        </w:tc>
      </w:tr>
      <w:tr w:rsidR="00C7061A" w14:paraId="2628F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93BC9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8B812DA" w14:textId="77777777" w:rsidR="00C7061A" w:rsidRDefault="00D7022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8B80F0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8259DF2" w14:textId="77777777" w:rsidR="00C7061A" w:rsidRDefault="00D70224">
            <w:r>
              <w:t>No aplica</w:t>
            </w:r>
          </w:p>
        </w:tc>
      </w:tr>
      <w:tr w:rsidR="00CD204D" w14:paraId="3DB0D02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F8EC8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A45340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EA7C57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60E041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D302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79CD116" w14:textId="77777777" w:rsidR="00D842C6" w:rsidRDefault="00D70224">
            <w:r w:rsidRPr="00D70224">
              <w:t>Elaborar un informe</w:t>
            </w:r>
            <w:r>
              <w:t xml:space="preserve"> donde se muestre el estado financier actual de la empresa</w:t>
            </w:r>
          </w:p>
        </w:tc>
      </w:tr>
      <w:tr w:rsidR="00D842C6" w14:paraId="3AFF49D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BF008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841AA6" w14:textId="77777777" w:rsidR="00D842C6" w:rsidRDefault="00D70224"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682F3C" w14:paraId="494C53A1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FA5E6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29EE81A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10B2" w14:textId="77777777" w:rsidR="00D70224" w:rsidRPr="00F8350A" w:rsidRDefault="00D70224" w:rsidP="00D70224">
            <w:bookmarkStart w:id="0" w:name="_GoBack"/>
            <w:r>
              <w:t xml:space="preserve">El CU comienza cuando el Encargado de Finanzas (EF) elabora un informe estadístico sobre la situación financiera de la empresa. En el mismo se encuentra el detalle de balance de pérdidas y ganancias, los movimientos realizados, donde quedan reflejados los ingresos, gastos y resultados obtenidos por la empresa. </w:t>
            </w:r>
          </w:p>
          <w:p w14:paraId="455A41E6" w14:textId="77777777" w:rsidR="00C7061A" w:rsidRDefault="00D70224" w:rsidP="00D70224">
            <w:r>
              <w:t>Fin del CU</w:t>
            </w:r>
            <w:r>
              <w:t>.</w:t>
            </w:r>
            <w:bookmarkEnd w:id="0"/>
          </w:p>
        </w:tc>
      </w:tr>
    </w:tbl>
    <w:p w14:paraId="153AF53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24"/>
    <w:rsid w:val="00512B66"/>
    <w:rsid w:val="00602FA3"/>
    <w:rsid w:val="006245C7"/>
    <w:rsid w:val="00682F3C"/>
    <w:rsid w:val="006B6D4B"/>
    <w:rsid w:val="00812E10"/>
    <w:rsid w:val="00C7061A"/>
    <w:rsid w:val="00CD204D"/>
    <w:rsid w:val="00D70224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B7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7022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D7022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7022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D7022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2010-04-13T04:04:00Z</dcterms:created>
  <dcterms:modified xsi:type="dcterms:W3CDTF">2010-04-13T04:16:00Z</dcterms:modified>
</cp:coreProperties>
</file>