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49E305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F4D9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2C09FC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2BD794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A6EC7D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0C54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6AE0DFD" w14:textId="77777777" w:rsidR="00512B66" w:rsidRDefault="00D406E5">
            <w:r>
              <w:t>Consultar Rol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E5B75C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5C24F74" w14:textId="77777777" w:rsidR="00512B66" w:rsidRDefault="00D406E5">
            <w:r>
              <w:t>609</w:t>
            </w:r>
          </w:p>
        </w:tc>
      </w:tr>
      <w:tr w:rsidR="00DC19BB" w14:paraId="485174A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F6685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60E9406" w14:textId="77777777" w:rsidR="00DC19BB" w:rsidRDefault="00D406E5">
            <w:r>
              <w:t>Usuario</w:t>
            </w:r>
          </w:p>
        </w:tc>
      </w:tr>
      <w:tr w:rsidR="008F3E09" w14:paraId="344945D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F53FF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6A51A3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6EB7E2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352A323" w14:textId="77777777" w:rsidR="008F3E09" w:rsidRDefault="00D406E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8353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081D1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45013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F0BFF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A45E587" w14:textId="77777777" w:rsidR="008F3E09" w:rsidRDefault="00D406E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D2607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27E94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2E6D4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D2397C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83B791" w14:textId="77777777" w:rsidR="008F3E09" w:rsidRDefault="00D406E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25D8E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FD5A5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07F571B" w14:textId="77777777" w:rsidR="00C7061A" w:rsidRDefault="00D406E5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03D73A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08BE85B" w14:textId="77777777" w:rsidR="00C7061A" w:rsidRDefault="0063791E">
            <w:r>
              <w:t>No aplica</w:t>
            </w:r>
          </w:p>
        </w:tc>
      </w:tr>
      <w:tr w:rsidR="00CD204D" w14:paraId="316CF35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251BA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CA20AC6" w14:textId="77777777" w:rsidR="00CD204D" w:rsidRDefault="00D406E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F844C39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4A87AA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0E34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1DC8A09" w14:textId="77777777" w:rsidR="00D842C6" w:rsidRPr="00596BA0" w:rsidRDefault="00D406E5"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DC19BB" w14:paraId="4A61BA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6040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0864714" w14:textId="77777777" w:rsidR="00DC19BB" w:rsidRDefault="00DC19BB"/>
        </w:tc>
      </w:tr>
      <w:tr w:rsidR="005C249A" w14:paraId="3C41A3D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458A6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0DC400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C92255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DB0372E" w14:textId="77777777" w:rsidR="003F5E92" w:rsidRDefault="00D406E5" w:rsidP="003F5E92">
            <w:pPr>
              <w:pStyle w:val="Prrafodelista"/>
              <w:numPr>
                <w:ilvl w:val="0"/>
                <w:numId w:val="1"/>
              </w:numPr>
            </w:pPr>
            <w:r>
              <w:t>Se muestran los datos correspondientes a un rol</w:t>
            </w:r>
          </w:p>
        </w:tc>
      </w:tr>
      <w:tr w:rsidR="005C249A" w14:paraId="71908CCD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8D6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0DB614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B30288E" w14:textId="77777777"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675505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7DA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0A39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54668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1CBB" w14:textId="77777777" w:rsidR="005C249A" w:rsidRPr="008F3E09" w:rsidRDefault="00D406E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Consultar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04A8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14:paraId="22CDA95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ADB8" w14:textId="77777777" w:rsidR="00D406E5" w:rsidRPr="008F3E09" w:rsidRDefault="00D406E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roles.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335" w14:textId="77777777" w:rsidR="00D406E5" w:rsidRPr="00960403" w:rsidRDefault="00D406E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14:paraId="1D3D632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F11" w14:textId="77777777" w:rsidR="00D406E5" w:rsidRPr="008F3E09" w:rsidRDefault="00D406E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selecciones el rol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29CD" w14:textId="77777777" w:rsidR="00D406E5" w:rsidRPr="00960403" w:rsidRDefault="00D406E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14:paraId="0D56C9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CC86" w14:textId="77777777" w:rsidR="00D406E5" w:rsidRPr="008F3E09" w:rsidRDefault="00D406E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el rol que desea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0619" w14:textId="77777777" w:rsidR="00D406E5" w:rsidRPr="00960403" w:rsidRDefault="00D406E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14:paraId="5F86C5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98C0" w14:textId="77777777" w:rsidR="00D406E5" w:rsidRDefault="00D406E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ese rol, busca y muestra los datos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DC3C" w14:textId="77777777" w:rsidR="00D406E5" w:rsidRPr="00960403" w:rsidRDefault="00D406E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06E5" w14:paraId="32733A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F2A7" w14:textId="77777777" w:rsidR="00D406E5" w:rsidRDefault="00D406E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D61F" w14:textId="77777777" w:rsidR="00D406E5" w:rsidRPr="00960403" w:rsidRDefault="00D406E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BA657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A5A40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14F92" w14:textId="77777777" w:rsidR="00654C01" w:rsidRPr="00960403" w:rsidRDefault="00654C01" w:rsidP="00654C01">
            <w:r>
              <w:t>No aplica</w:t>
            </w:r>
          </w:p>
        </w:tc>
      </w:tr>
      <w:tr w:rsidR="00654C01" w14:paraId="44CC9B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6569D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9AC6E1" w14:textId="77777777" w:rsidR="00654C01" w:rsidRDefault="00654C01" w:rsidP="00654C01">
            <w:r>
              <w:t>No aplica</w:t>
            </w:r>
          </w:p>
        </w:tc>
      </w:tr>
      <w:tr w:rsidR="00654C01" w14:paraId="4686A4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68F2D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933D7" w14:textId="77777777" w:rsidR="00654C01" w:rsidRDefault="00067369" w:rsidP="00654C01">
            <w:r>
              <w:t>No aplica</w:t>
            </w:r>
          </w:p>
        </w:tc>
      </w:tr>
      <w:tr w:rsidR="00654C01" w14:paraId="22BEB0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57A4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0385B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F8571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8B0B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15061" w14:textId="77777777" w:rsidR="00654C01" w:rsidRDefault="00067369" w:rsidP="00654C01">
            <w:r>
              <w:t>No aplica</w:t>
            </w:r>
          </w:p>
        </w:tc>
      </w:tr>
      <w:tr w:rsidR="00654C01" w14:paraId="4DB367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7179E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D7737" w14:textId="77777777" w:rsidR="00654C01" w:rsidRDefault="00067369" w:rsidP="00654C01">
            <w:r>
              <w:t>No aplica</w:t>
            </w:r>
          </w:p>
        </w:tc>
      </w:tr>
      <w:tr w:rsidR="00654C01" w14:paraId="308842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A7AF7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442ED" w14:textId="77777777" w:rsidR="00654C01" w:rsidRDefault="00067369" w:rsidP="00654C01">
            <w:r>
              <w:t>No aplica</w:t>
            </w:r>
          </w:p>
        </w:tc>
      </w:tr>
    </w:tbl>
    <w:p w14:paraId="767D881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E5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406E5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B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1</cp:revision>
  <dcterms:created xsi:type="dcterms:W3CDTF">2010-05-30T23:03:00Z</dcterms:created>
  <dcterms:modified xsi:type="dcterms:W3CDTF">2010-05-30T23:05:00Z</dcterms:modified>
</cp:coreProperties>
</file>