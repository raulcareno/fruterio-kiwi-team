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7D2ABF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70485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39514D7" w14:textId="77777777" w:rsidR="00C7061A" w:rsidRDefault="00724B5A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694D5C16" w14:textId="77777777" w:rsidR="00C7061A" w:rsidRDefault="00724B5A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3594998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1C9CEA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0CBCA9F5" w14:textId="77777777" w:rsidR="00512B66" w:rsidRDefault="00642DF7">
            <w:r>
              <w:t>Registrar salida de producción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CD0D38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324FAC5F" w14:textId="77777777" w:rsidR="00512B66" w:rsidRDefault="005862D8">
            <w:r>
              <w:t>109</w:t>
            </w:r>
          </w:p>
        </w:tc>
      </w:tr>
      <w:tr w:rsidR="00DC19BB" w14:paraId="09367AD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34BF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65159D0A" w14:textId="77777777" w:rsidR="00DC19BB" w:rsidRDefault="005862D8">
            <w:r>
              <w:t>Depósito</w:t>
            </w:r>
          </w:p>
        </w:tc>
      </w:tr>
      <w:tr w:rsidR="008F3E09" w14:paraId="6616EB9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12C39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0CE6A159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6C881DE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552ACD68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E72888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9E84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C30205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D5586D0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521D845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31446C9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CD5D3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3AD3C26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8D63047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C06F07A" w14:textId="77777777" w:rsidR="008F3E09" w:rsidRDefault="00724B5A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BD262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0772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1DD05779" w14:textId="77777777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5CB875FA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2B92DA6D" w14:textId="77777777" w:rsidR="00C7061A" w:rsidRDefault="0063791E">
            <w:r>
              <w:t>No aplica</w:t>
            </w:r>
          </w:p>
        </w:tc>
      </w:tr>
      <w:tr w:rsidR="00CD204D" w14:paraId="06DABE8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12A54C7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00303A0" w14:textId="77777777" w:rsidR="00CD204D" w:rsidRDefault="00724B5A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5862D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2EAEE6D8" w14:textId="77777777" w:rsidR="00CD204D" w:rsidRDefault="00724B5A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37D3E0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CBA3D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F588F45" w14:textId="77777777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12ED85E6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C27FD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4EAE61DF" w14:textId="77777777" w:rsidR="00DC19BB" w:rsidRDefault="00DC19BB"/>
        </w:tc>
      </w:tr>
      <w:tr w:rsidR="005C249A" w14:paraId="305D2084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D3692E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71ADC92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3309FFCF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21A775C1" w14:textId="77777777" w:rsidR="003F5E92" w:rsidRDefault="005862D8" w:rsidP="003F5E92">
            <w:pPr>
              <w:pStyle w:val="ListParagraph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3CBDC20B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32A7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565348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769D8658" w14:textId="77777777" w:rsidR="005C249A" w:rsidRDefault="00A55A9E" w:rsidP="005C249A">
            <w:pPr>
              <w:pStyle w:val="ListParagraph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437D39C" w14:textId="77777777" w:rsidR="00A55A9E" w:rsidRDefault="00A55A9E" w:rsidP="005C249A">
            <w:pPr>
              <w:pStyle w:val="ListParagraph"/>
              <w:numPr>
                <w:ilvl w:val="0"/>
                <w:numId w:val="1"/>
              </w:numPr>
            </w:pPr>
            <w:r>
              <w:t>El EDPT no confirma la registración.</w:t>
            </w:r>
          </w:p>
        </w:tc>
      </w:tr>
      <w:tr w:rsidR="005C249A" w14:paraId="77D665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E694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99A7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09F1D1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3C8AA" w14:textId="0E49F05D" w:rsidR="005C249A" w:rsidRPr="008F3E09" w:rsidRDefault="005862D8" w:rsidP="007742B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 xml:space="preserve">Registrar </w:t>
            </w:r>
            <w:r w:rsidR="007742BF">
              <w:rPr>
                <w:i/>
              </w:rPr>
              <w:t>salida de producción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2AA7" w14:textId="77777777" w:rsidR="00E31140" w:rsidRPr="00960403" w:rsidRDefault="00E31140" w:rsidP="003A7408">
            <w:pPr>
              <w:pStyle w:val="ListParagraph"/>
              <w:ind w:left="230"/>
            </w:pPr>
          </w:p>
        </w:tc>
      </w:tr>
      <w:tr w:rsidR="005862D8" w14:paraId="47EDF52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CB035" w14:textId="77777777" w:rsidR="005862D8" w:rsidRDefault="00C822DC" w:rsidP="009802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muestra </w:t>
            </w:r>
            <w:r w:rsidR="00980275">
              <w:t>los</w:t>
            </w:r>
            <w:r w:rsidR="00047F42">
              <w:t xml:space="preserve"> número</w:t>
            </w:r>
            <w:r w:rsidR="00980275">
              <w:t>s</w:t>
            </w:r>
            <w:r w:rsidR="00047F42">
              <w:t xml:space="preserve"> de lote</w:t>
            </w:r>
            <w:r w:rsidR="00980275">
              <w:t>s</w:t>
            </w:r>
            <w:r w:rsidR="0045063D">
              <w:t xml:space="preserve">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0D6D2" w14:textId="77777777" w:rsidR="005862D8" w:rsidRPr="00960403" w:rsidRDefault="005862D8" w:rsidP="003A7408">
            <w:pPr>
              <w:pStyle w:val="ListParagraph"/>
              <w:ind w:left="230"/>
            </w:pPr>
          </w:p>
        </w:tc>
      </w:tr>
      <w:tr w:rsidR="0045063D" w14:paraId="6E4F8B3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2C239" w14:textId="77777777" w:rsidR="0045063D" w:rsidRDefault="0045063D" w:rsidP="00980275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selecciona un lote en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1AB26" w14:textId="77777777" w:rsidR="0045063D" w:rsidRPr="00960403" w:rsidRDefault="0045063D" w:rsidP="003A7408">
            <w:pPr>
              <w:pStyle w:val="ListParagraph"/>
              <w:ind w:left="230"/>
            </w:pPr>
          </w:p>
        </w:tc>
      </w:tr>
      <w:tr w:rsidR="007742BF" w14:paraId="4E19AB4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B630" w14:textId="7D36D6CB" w:rsidR="007742BF" w:rsidRDefault="007742BF" w:rsidP="002429E2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para el lote seleccion</w:t>
            </w:r>
            <w:r w:rsidR="009643D0">
              <w:t xml:space="preserve">ado muestra el </w:t>
            </w:r>
            <w:r w:rsidR="002429E2">
              <w:t>código, fecha de creación, producto fabricado y cantidad que se debía producir.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1F88" w14:textId="77777777"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14:paraId="06E03E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D6DF5" w14:textId="4E65C27E" w:rsidR="007742BF" w:rsidRDefault="007742BF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se ingrese la cantidad de producto realmente producida.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0245F" w14:textId="77777777" w:rsidR="007742BF" w:rsidRDefault="007742BF" w:rsidP="00D15A34">
            <w:pPr>
              <w:pStyle w:val="ListParagraph"/>
              <w:ind w:left="230"/>
            </w:pPr>
          </w:p>
        </w:tc>
      </w:tr>
      <w:tr w:rsidR="007742BF" w14:paraId="344EF61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AD73" w14:textId="77777777" w:rsidR="007742BF" w:rsidRDefault="007742BF" w:rsidP="00551DA8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ingresa la cantidad producida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43BF" w14:textId="77777777" w:rsidR="007742BF" w:rsidRDefault="008A48C9" w:rsidP="008A48C9">
            <w:pPr>
              <w:pStyle w:val="ListParagraph"/>
              <w:numPr>
                <w:ilvl w:val="1"/>
                <w:numId w:val="3"/>
              </w:numPr>
            </w:pPr>
            <w:r>
              <w:t>El EDPT no ingresa cantidades.</w:t>
            </w:r>
          </w:p>
          <w:p w14:paraId="6483EE04" w14:textId="2595F791" w:rsidR="008A48C9" w:rsidRPr="00960403" w:rsidRDefault="008A48C9" w:rsidP="008A48C9">
            <w:pPr>
              <w:pStyle w:val="ListParagraph"/>
              <w:numPr>
                <w:ilvl w:val="2"/>
                <w:numId w:val="3"/>
              </w:numPr>
            </w:pPr>
            <w:r>
              <w:t>En ese caso, se toma como cantidad producida la cantidad especificada a producir.</w:t>
            </w:r>
            <w:bookmarkStart w:id="1" w:name="_GoBack"/>
            <w:bookmarkEnd w:id="1"/>
          </w:p>
        </w:tc>
      </w:tr>
      <w:tr w:rsidR="007742BF" w14:paraId="13E831FD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CE06" w14:textId="77777777" w:rsidR="007742BF" w:rsidRDefault="007742BF" w:rsidP="006163E7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solicita confirmación de la registración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B471" w14:textId="77777777"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14:paraId="6E66B9B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6FB5" w14:textId="77777777" w:rsidR="007742BF" w:rsidRDefault="007742B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4075" w14:textId="77777777" w:rsidR="007742BF" w:rsidRDefault="007742BF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2CF989D8" w14:textId="77777777" w:rsidR="007742BF" w:rsidRDefault="007742BF" w:rsidP="00E12446">
            <w:pPr>
              <w:pStyle w:val="ListParagraph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7C29E5ED" w14:textId="77777777" w:rsidR="007742BF" w:rsidRPr="00960403" w:rsidRDefault="007742BF" w:rsidP="00B94665">
            <w:pPr>
              <w:pStyle w:val="ListParagraph"/>
              <w:numPr>
                <w:ilvl w:val="2"/>
                <w:numId w:val="3"/>
              </w:numPr>
            </w:pPr>
            <w:r>
              <w:t xml:space="preserve">No se procesa la </w:t>
            </w:r>
            <w:r>
              <w:rPr>
                <w:lang w:val="es-ES"/>
              </w:rPr>
              <w:t>registración.</w:t>
            </w:r>
          </w:p>
        </w:tc>
      </w:tr>
      <w:tr w:rsidR="007742BF" w14:paraId="65701D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529" w14:textId="77777777" w:rsidR="007742BF" w:rsidRDefault="007742BF" w:rsidP="00B8260F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ingreso de los productos fabricados al depósito de productos terminados, actualizando el stock actual de los mismos y emitiendo un comprobante con: La fecha en la cual se completó la producción el detalle de la salida de producción.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5E6B3" w14:textId="77777777"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14:paraId="6CAC434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DA80" w14:textId="77777777" w:rsidR="007742BF" w:rsidRDefault="007742BF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del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2D99" w14:textId="77777777" w:rsidR="007742BF" w:rsidRPr="00960403" w:rsidRDefault="007742BF" w:rsidP="003A7408">
            <w:pPr>
              <w:pStyle w:val="ListParagraph"/>
              <w:ind w:left="230"/>
            </w:pPr>
          </w:p>
        </w:tc>
      </w:tr>
      <w:tr w:rsidR="007742BF" w14:paraId="3582CBD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9D44C6" w14:textId="77777777" w:rsidR="007742BF" w:rsidRPr="00654C01" w:rsidRDefault="007742BF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6414E7" w14:textId="77777777" w:rsidR="007742BF" w:rsidRPr="00960403" w:rsidRDefault="007742BF" w:rsidP="00654C01">
            <w:r>
              <w:t>No aplica</w:t>
            </w:r>
          </w:p>
        </w:tc>
      </w:tr>
      <w:tr w:rsidR="007742BF" w14:paraId="2267D1F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D3D757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F920AF" w14:textId="77777777" w:rsidR="007742BF" w:rsidRDefault="007742BF" w:rsidP="00654C01">
            <w:r>
              <w:t>No aplica</w:t>
            </w:r>
          </w:p>
        </w:tc>
      </w:tr>
      <w:tr w:rsidR="007742BF" w14:paraId="12C4ACC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EF866B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C5F67" w14:textId="73751498" w:rsidR="007742BF" w:rsidRDefault="009643D0" w:rsidP="00654C01">
            <w:r>
              <w:t>No aplica</w:t>
            </w:r>
          </w:p>
        </w:tc>
      </w:tr>
      <w:tr w:rsidR="007742BF" w14:paraId="7CCB3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87F8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DDEC9E" w14:textId="77777777" w:rsidR="007742BF" w:rsidRPr="00067369" w:rsidRDefault="007742BF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7742BF" w14:paraId="2F4239B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8C479B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A3C17B" w14:textId="77777777" w:rsidR="007742BF" w:rsidRDefault="007742BF" w:rsidP="00654C01">
            <w:r>
              <w:t>No aplica</w:t>
            </w:r>
          </w:p>
        </w:tc>
      </w:tr>
      <w:tr w:rsidR="007742BF" w14:paraId="0DD8A09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C0302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C370C" w14:textId="77777777" w:rsidR="007742BF" w:rsidRDefault="007742BF" w:rsidP="00654C01">
            <w:r>
              <w:t>No aplica</w:t>
            </w:r>
          </w:p>
        </w:tc>
      </w:tr>
      <w:tr w:rsidR="007742BF" w14:paraId="7FFEB7F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95F43C" w14:textId="77777777" w:rsidR="007742BF" w:rsidRPr="00654C01" w:rsidRDefault="007742BF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C775CA" w14:textId="77777777" w:rsidR="007742BF" w:rsidRDefault="007742BF" w:rsidP="00654C01">
            <w:r>
              <w:t>No aplica</w:t>
            </w:r>
          </w:p>
        </w:tc>
      </w:tr>
    </w:tbl>
    <w:p w14:paraId="69E4B361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F24AB4"/>
    <w:rsid w:val="00003425"/>
    <w:rsid w:val="00011B04"/>
    <w:rsid w:val="00047F42"/>
    <w:rsid w:val="00061D63"/>
    <w:rsid w:val="00067369"/>
    <w:rsid w:val="00074C24"/>
    <w:rsid w:val="001343F1"/>
    <w:rsid w:val="001C31CE"/>
    <w:rsid w:val="001F3943"/>
    <w:rsid w:val="00217701"/>
    <w:rsid w:val="0022740A"/>
    <w:rsid w:val="002429E2"/>
    <w:rsid w:val="002966FB"/>
    <w:rsid w:val="002E01C0"/>
    <w:rsid w:val="0033705A"/>
    <w:rsid w:val="00385D67"/>
    <w:rsid w:val="003A7408"/>
    <w:rsid w:val="003F5E92"/>
    <w:rsid w:val="0045063D"/>
    <w:rsid w:val="004569F2"/>
    <w:rsid w:val="00485E40"/>
    <w:rsid w:val="004F2453"/>
    <w:rsid w:val="00512B66"/>
    <w:rsid w:val="005862D8"/>
    <w:rsid w:val="00596BA0"/>
    <w:rsid w:val="005B4721"/>
    <w:rsid w:val="005C249A"/>
    <w:rsid w:val="005F028D"/>
    <w:rsid w:val="00602FA3"/>
    <w:rsid w:val="006163E7"/>
    <w:rsid w:val="006245C7"/>
    <w:rsid w:val="0063791E"/>
    <w:rsid w:val="00642606"/>
    <w:rsid w:val="00642DF7"/>
    <w:rsid w:val="00654C01"/>
    <w:rsid w:val="00663F3A"/>
    <w:rsid w:val="00682F3C"/>
    <w:rsid w:val="006A28DF"/>
    <w:rsid w:val="006B6D4B"/>
    <w:rsid w:val="00724B5A"/>
    <w:rsid w:val="007742BF"/>
    <w:rsid w:val="00793C25"/>
    <w:rsid w:val="007C16CD"/>
    <w:rsid w:val="00812E10"/>
    <w:rsid w:val="00816EC0"/>
    <w:rsid w:val="00847BFF"/>
    <w:rsid w:val="00854289"/>
    <w:rsid w:val="00874D63"/>
    <w:rsid w:val="008A3BDB"/>
    <w:rsid w:val="008A48C9"/>
    <w:rsid w:val="008B4D33"/>
    <w:rsid w:val="008D36DA"/>
    <w:rsid w:val="008E5DFD"/>
    <w:rsid w:val="008F3E09"/>
    <w:rsid w:val="00960403"/>
    <w:rsid w:val="009643D0"/>
    <w:rsid w:val="00980275"/>
    <w:rsid w:val="00981562"/>
    <w:rsid w:val="009878F4"/>
    <w:rsid w:val="009F44F1"/>
    <w:rsid w:val="009F72B1"/>
    <w:rsid w:val="00A27474"/>
    <w:rsid w:val="00A51588"/>
    <w:rsid w:val="00A5198D"/>
    <w:rsid w:val="00A55A9E"/>
    <w:rsid w:val="00B16D41"/>
    <w:rsid w:val="00B338C5"/>
    <w:rsid w:val="00B8260F"/>
    <w:rsid w:val="00B94665"/>
    <w:rsid w:val="00BB37DD"/>
    <w:rsid w:val="00C03DBE"/>
    <w:rsid w:val="00C32797"/>
    <w:rsid w:val="00C620A0"/>
    <w:rsid w:val="00C7061A"/>
    <w:rsid w:val="00C7438F"/>
    <w:rsid w:val="00C74D24"/>
    <w:rsid w:val="00C822DC"/>
    <w:rsid w:val="00CB379B"/>
    <w:rsid w:val="00CD204D"/>
    <w:rsid w:val="00CF0045"/>
    <w:rsid w:val="00D15A34"/>
    <w:rsid w:val="00D413A7"/>
    <w:rsid w:val="00D837B7"/>
    <w:rsid w:val="00D842C6"/>
    <w:rsid w:val="00D95420"/>
    <w:rsid w:val="00DA7DBF"/>
    <w:rsid w:val="00DC19BB"/>
    <w:rsid w:val="00E12446"/>
    <w:rsid w:val="00E31140"/>
    <w:rsid w:val="00E70A8B"/>
    <w:rsid w:val="00ED0F38"/>
    <w:rsid w:val="00EF7C05"/>
    <w:rsid w:val="00F143CD"/>
    <w:rsid w:val="00F24AB4"/>
    <w:rsid w:val="00F50FA6"/>
    <w:rsid w:val="00F648EC"/>
    <w:rsid w:val="00F81DF6"/>
    <w:rsid w:val="00FB2D55"/>
    <w:rsid w:val="00FD219D"/>
    <w:rsid w:val="00FD5780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1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136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apisciol</cp:lastModifiedBy>
  <cp:revision>66</cp:revision>
  <dcterms:created xsi:type="dcterms:W3CDTF">2010-06-09T23:50:00Z</dcterms:created>
  <dcterms:modified xsi:type="dcterms:W3CDTF">2011-11-01T02:49:00Z</dcterms:modified>
</cp:coreProperties>
</file>