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C5441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6AA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EE2D10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79130A" w14:textId="4F2F519D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503A2">
              <w:rPr>
                <w:rFonts w:cstheme="minorHAnsi"/>
                <w:sz w:val="20"/>
              </w:rPr>
              <w:t>Sistema</w:t>
            </w:r>
          </w:p>
        </w:tc>
      </w:tr>
      <w:tr w:rsidR="00512B66" w14:paraId="0E4F8054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9117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490A468" w14:textId="5B098BA6"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14:paraId="4B40B403" w14:textId="4B0FA6CF"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46BB7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093B9E7" w14:textId="20FFA970" w:rsidR="00512B66" w:rsidRDefault="00466BD2">
            <w:r>
              <w:t>113</w:t>
            </w:r>
          </w:p>
        </w:tc>
      </w:tr>
      <w:tr w:rsidR="00DC19BB" w14:paraId="34D36326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ACC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2912208" w14:textId="48A5F047" w:rsidR="00DC19BB" w:rsidRDefault="00466BD2">
            <w:r>
              <w:t>Depósito</w:t>
            </w:r>
          </w:p>
        </w:tc>
      </w:tr>
      <w:tr w:rsidR="008F3E09" w14:paraId="462BCC52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854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8F861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B16B9A" w14:textId="027E946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9A7E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A70BE1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397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8C1FC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AB74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597911E" w14:textId="21C0FC77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E6A7F4E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FAA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C5824D" w14:textId="38A6590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4B0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A4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DDF0F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A2B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AEE5CAE" w14:textId="3D4F25E8"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56653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1A142D7" w14:textId="77777777" w:rsidR="00C7061A" w:rsidRDefault="0063791E">
            <w:r>
              <w:t>No aplica</w:t>
            </w:r>
          </w:p>
        </w:tc>
      </w:tr>
      <w:tr w:rsidR="00CD204D" w14:paraId="6048E921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3420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F9D373" w14:textId="4DED42C3" w:rsidR="00CD204D" w:rsidRDefault="00466BD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531BDB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6FF7C39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47F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340DBA" w14:textId="51981F71" w:rsidR="00D842C6" w:rsidRPr="00596BA0" w:rsidRDefault="00466BD2" w:rsidP="00595366">
            <w:r>
              <w:t xml:space="preserve">Registrar el ingreso de los productos que el viajante ha retirado para la venta </w:t>
            </w:r>
            <w:r w:rsidR="00595366">
              <w:t xml:space="preserve">y devuelve a la fábrica </w:t>
            </w:r>
            <w:r>
              <w:t>detallando el motivo.</w:t>
            </w:r>
          </w:p>
        </w:tc>
      </w:tr>
      <w:tr w:rsidR="00DC19BB" w14:paraId="23276A16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4D86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3C1611" w14:textId="77777777" w:rsidR="00DC19BB" w:rsidRDefault="00DC19BB"/>
        </w:tc>
      </w:tr>
      <w:tr w:rsidR="005C249A" w14:paraId="3D59A821" w14:textId="77777777" w:rsidTr="007642C4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94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BDC892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686B01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1EB6DB" w14:textId="1917FB78" w:rsidR="003F5E92" w:rsidRDefault="00466BD2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14:paraId="47743D23" w14:textId="77777777" w:rsidTr="007642C4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92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FE548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A5A6235" w14:textId="59E7A5F2" w:rsidR="005C249A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no encuentra </w:t>
            </w:r>
            <w:r w:rsidR="009A3FAA">
              <w:t xml:space="preserve">un </w:t>
            </w:r>
            <w:r>
              <w:t xml:space="preserve">pedido con </w:t>
            </w:r>
            <w:r w:rsidR="009A3FAA">
              <w:t>el número ingresado</w:t>
            </w:r>
          </w:p>
          <w:p w14:paraId="3CFCC091" w14:textId="6C1004DA" w:rsidR="00542E68" w:rsidRDefault="00542E68" w:rsidP="00386988">
            <w:pPr>
              <w:pStyle w:val="Prrafodelista"/>
              <w:numPr>
                <w:ilvl w:val="0"/>
                <w:numId w:val="1"/>
              </w:numPr>
            </w:pPr>
            <w:r>
              <w:t xml:space="preserve">El EDPT </w:t>
            </w:r>
            <w:r w:rsidR="00386988">
              <w:t xml:space="preserve">cancela </w:t>
            </w:r>
            <w:r w:rsidR="00F7557B">
              <w:t>el CU.</w:t>
            </w:r>
          </w:p>
        </w:tc>
      </w:tr>
      <w:tr w:rsidR="005C249A" w14:paraId="714442EA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5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EA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2738D1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EF56" w14:textId="39F998C6" w:rsidR="005C249A" w:rsidRPr="008F3E09" w:rsidRDefault="00466BD2" w:rsidP="00EF0A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B21D78">
              <w:rPr>
                <w:i/>
              </w:rPr>
              <w:t xml:space="preserve">Devolución de </w:t>
            </w:r>
            <w:r w:rsidR="008F5419">
              <w:rPr>
                <w:i/>
              </w:rPr>
              <w:t>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7A" w14:textId="77777777" w:rsidR="00E31140" w:rsidRPr="00960403" w:rsidRDefault="00E31140" w:rsidP="008049A9">
            <w:pPr>
              <w:pStyle w:val="Prrafodelista"/>
              <w:ind w:left="230"/>
            </w:pPr>
          </w:p>
        </w:tc>
      </w:tr>
      <w:tr w:rsidR="00466BD2" w14:paraId="0F65CA07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840" w14:textId="1A87AE35" w:rsidR="00466BD2" w:rsidRDefault="007642C4" w:rsidP="006C4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busca el pedido mediante alguno de los filtros: nro. Pedido, fecha de pedido o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21C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7642C4" w14:paraId="650B61D3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9C60" w14:textId="2B359BAB" w:rsidR="007642C4" w:rsidRDefault="007642C4" w:rsidP="006C4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pedidos según el filtro ingresado 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D8AD" w14:textId="11957099" w:rsidR="007642C4" w:rsidRPr="007642C4" w:rsidRDefault="007642C4" w:rsidP="007642C4">
            <w:pPr>
              <w:rPr>
                <w:u w:val="single"/>
              </w:rPr>
            </w:pPr>
            <w:bookmarkStart w:id="1" w:name="_GoBack"/>
            <w:bookmarkEnd w:id="1"/>
          </w:p>
        </w:tc>
      </w:tr>
      <w:tr w:rsidR="00466BD2" w14:paraId="0F650657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08C" w14:textId="761BD964" w:rsidR="00466BD2" w:rsidRDefault="00466BD2" w:rsidP="003869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muestra los datos del pedido (número de</w:t>
            </w:r>
            <w:r w:rsidR="007174AC">
              <w:t>l</w:t>
            </w:r>
            <w:r w:rsidR="00386988">
              <w:t xml:space="preserve"> pedido</w:t>
            </w:r>
            <w:r w:rsidR="006858AE">
              <w:t>, viajante y fecha de pedido).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F58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554BAD" w14:paraId="66FD9AC3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D19A" w14:textId="27A1A276" w:rsidR="00554BAD" w:rsidRDefault="00554BAD" w:rsidP="00C076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0760C">
              <w:t>Sistema muestra los productos del pedido seleccionado con sus datos (código, marca, modelo, tamaño, c</w:t>
            </w:r>
            <w:r w:rsidR="00E70212">
              <w:t>olor y cantidad pedida anterior</w:t>
            </w:r>
            <w:r w:rsidR="00C0760C">
              <w:t>mente).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7C3" w14:textId="77777777" w:rsidR="00554BAD" w:rsidRPr="00960403" w:rsidRDefault="00554BAD" w:rsidP="008049A9">
            <w:pPr>
              <w:pStyle w:val="Prrafodelista"/>
              <w:ind w:left="230"/>
            </w:pPr>
          </w:p>
        </w:tc>
      </w:tr>
      <w:tr w:rsidR="00466BD2" w14:paraId="400743A9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3C" w14:textId="5B63AB16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solicita se seleccionen l</w:t>
            </w:r>
            <w:r w:rsidR="00EB488F">
              <w:t>o</w:t>
            </w:r>
            <w:r>
              <w:t>s productos del pedido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F70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38D78F10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E9C7" w14:textId="4F7446A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84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8049A9" w14:paraId="47F50F77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8407" w14:textId="7481578D" w:rsidR="008049A9" w:rsidRDefault="008049A9" w:rsidP="006B76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ingreso de cantidad a devolver </w:t>
            </w:r>
            <w:r w:rsidR="006B7690">
              <w:t>de cada producto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CA0B" w14:textId="77777777" w:rsidR="008049A9" w:rsidRPr="00960403" w:rsidRDefault="008049A9" w:rsidP="008049A9">
            <w:pPr>
              <w:pStyle w:val="Prrafodelista"/>
              <w:ind w:left="230"/>
            </w:pPr>
          </w:p>
        </w:tc>
      </w:tr>
      <w:tr w:rsidR="00466BD2" w14:paraId="39C3059F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FAF9" w14:textId="7269BD1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3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60137FE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D1" w14:textId="50BE42E9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verifica que la cantidad a devolver no sea mayor a la cantidad solicitada en el pedido y no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41D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14:paraId="63EFD3D7" w14:textId="2D908281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4E61B8F4" w14:textId="07D81581" w:rsidR="00466BD2" w:rsidRPr="00960403" w:rsidRDefault="004E7744" w:rsidP="004E7744">
            <w:pPr>
              <w:pStyle w:val="Prrafodelista"/>
              <w:numPr>
                <w:ilvl w:val="2"/>
                <w:numId w:val="3"/>
              </w:numPr>
            </w:pPr>
            <w:r>
              <w:t>Se regresa</w:t>
            </w:r>
            <w:r w:rsidR="00466BD2">
              <w:t xml:space="preserve"> al paso 8.</w:t>
            </w:r>
          </w:p>
        </w:tc>
      </w:tr>
      <w:tr w:rsidR="00466BD2" w14:paraId="60874001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760F" w14:textId="042861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motivo de devolución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6C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63884423" w14:textId="77777777" w:rsidTr="007642C4">
        <w:trPr>
          <w:cantSplit/>
          <w:trHeight w:val="29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D05" w14:textId="109707B0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solicita confirma</w:t>
            </w:r>
            <w:r w:rsidR="007174AC">
              <w:t>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E91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2400D1B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599" w14:textId="08DBF8BC" w:rsidR="00466BD2" w:rsidRDefault="00466BD2" w:rsidP="007174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registración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173F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04681D32" w14:textId="3EEB0369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78FCB887" w14:textId="62BFD516" w:rsidR="00466BD2" w:rsidRPr="00960403" w:rsidRDefault="00404645" w:rsidP="00466BD2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66BD2" w14:paraId="40C16722" w14:textId="77777777" w:rsidTr="007642C4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65F" w14:textId="57AB6E80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registra el ingreso de p</w:t>
            </w:r>
            <w:r w:rsidR="004361AB">
              <w:t xml:space="preserve">roductos terminados no vendidos y </w:t>
            </w:r>
            <w:r>
              <w:t xml:space="preserve"> </w:t>
            </w:r>
            <w:r w:rsidR="004361AB">
              <w:t xml:space="preserve"> actualiza el stock del producto, registra el motivo y la fecha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5C9" w14:textId="77777777" w:rsidR="00466BD2" w:rsidRDefault="00466BD2" w:rsidP="008049A9">
            <w:pPr>
              <w:pStyle w:val="Prrafodelista"/>
              <w:ind w:left="230"/>
            </w:pPr>
          </w:p>
        </w:tc>
      </w:tr>
      <w:tr w:rsidR="00654C01" w14:paraId="5F859C2B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B821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B8AB9" w14:textId="263AEC6B" w:rsidR="00654C01" w:rsidRPr="00960403" w:rsidRDefault="00004769" w:rsidP="00654C01">
            <w:r>
              <w:t>El EDPT puede cancelar el CU en cualquier momento.</w:t>
            </w:r>
          </w:p>
        </w:tc>
      </w:tr>
      <w:tr w:rsidR="00654C01" w14:paraId="2B272185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C509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C3B98" w14:textId="77777777" w:rsidR="00654C01" w:rsidRDefault="00654C01" w:rsidP="00654C01">
            <w:r>
              <w:t>No aplica</w:t>
            </w:r>
          </w:p>
        </w:tc>
      </w:tr>
      <w:tr w:rsidR="00654C01" w14:paraId="234E4324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DA2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C2D" w14:textId="77777777" w:rsidR="00654C01" w:rsidRDefault="00067369" w:rsidP="00654C01">
            <w:r>
              <w:t>No aplica</w:t>
            </w:r>
          </w:p>
        </w:tc>
      </w:tr>
      <w:tr w:rsidR="00654C01" w14:paraId="715DADB2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278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BC1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AF0EA5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82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ACD4" w14:textId="77777777" w:rsidR="00654C01" w:rsidRDefault="00067369" w:rsidP="00654C01">
            <w:r>
              <w:t>No aplica</w:t>
            </w:r>
          </w:p>
        </w:tc>
      </w:tr>
      <w:tr w:rsidR="00654C01" w14:paraId="367DC8D4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18A5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3E5A5" w14:textId="77777777" w:rsidR="00654C01" w:rsidRDefault="00067369" w:rsidP="00654C01">
            <w:r>
              <w:t>No aplica</w:t>
            </w:r>
          </w:p>
        </w:tc>
      </w:tr>
      <w:tr w:rsidR="00654C01" w14:paraId="29C03AE4" w14:textId="77777777" w:rsidTr="007642C4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E4E5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844B" w14:textId="77777777" w:rsidR="00654C01" w:rsidRDefault="00067369" w:rsidP="00654C01">
            <w:r>
              <w:t>No aplica</w:t>
            </w:r>
          </w:p>
        </w:tc>
      </w:tr>
    </w:tbl>
    <w:p w14:paraId="4EA00A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8"/>
    <w:rsid w:val="00004769"/>
    <w:rsid w:val="00067369"/>
    <w:rsid w:val="00074C24"/>
    <w:rsid w:val="00114512"/>
    <w:rsid w:val="00217701"/>
    <w:rsid w:val="0022740A"/>
    <w:rsid w:val="0028614E"/>
    <w:rsid w:val="002A397D"/>
    <w:rsid w:val="003503A2"/>
    <w:rsid w:val="00386988"/>
    <w:rsid w:val="003F5464"/>
    <w:rsid w:val="003F5E92"/>
    <w:rsid w:val="00404645"/>
    <w:rsid w:val="004361AB"/>
    <w:rsid w:val="00466BD2"/>
    <w:rsid w:val="004814E7"/>
    <w:rsid w:val="004E7744"/>
    <w:rsid w:val="00512B66"/>
    <w:rsid w:val="00542E68"/>
    <w:rsid w:val="00554BAD"/>
    <w:rsid w:val="00590372"/>
    <w:rsid w:val="00595366"/>
    <w:rsid w:val="00596BA0"/>
    <w:rsid w:val="005C249A"/>
    <w:rsid w:val="00602FA3"/>
    <w:rsid w:val="006245C7"/>
    <w:rsid w:val="006267A3"/>
    <w:rsid w:val="0063791E"/>
    <w:rsid w:val="00654C01"/>
    <w:rsid w:val="00682F3C"/>
    <w:rsid w:val="006858AE"/>
    <w:rsid w:val="006B6D4B"/>
    <w:rsid w:val="006B7690"/>
    <w:rsid w:val="006C4355"/>
    <w:rsid w:val="007174AC"/>
    <w:rsid w:val="007340CF"/>
    <w:rsid w:val="007427C8"/>
    <w:rsid w:val="007642C4"/>
    <w:rsid w:val="008049A9"/>
    <w:rsid w:val="00812E10"/>
    <w:rsid w:val="00847BFF"/>
    <w:rsid w:val="008B4D33"/>
    <w:rsid w:val="008E5DFD"/>
    <w:rsid w:val="008E5E32"/>
    <w:rsid w:val="008F3E09"/>
    <w:rsid w:val="008F5419"/>
    <w:rsid w:val="00960403"/>
    <w:rsid w:val="00961F35"/>
    <w:rsid w:val="009A3FAA"/>
    <w:rsid w:val="009F44F1"/>
    <w:rsid w:val="009F72B1"/>
    <w:rsid w:val="00A1035B"/>
    <w:rsid w:val="00A27474"/>
    <w:rsid w:val="00A3101B"/>
    <w:rsid w:val="00A5198D"/>
    <w:rsid w:val="00AE769E"/>
    <w:rsid w:val="00B21D78"/>
    <w:rsid w:val="00B85CE1"/>
    <w:rsid w:val="00C0760C"/>
    <w:rsid w:val="00C32797"/>
    <w:rsid w:val="00C7061A"/>
    <w:rsid w:val="00C74D24"/>
    <w:rsid w:val="00CD204D"/>
    <w:rsid w:val="00D837B7"/>
    <w:rsid w:val="00D842C6"/>
    <w:rsid w:val="00D87D40"/>
    <w:rsid w:val="00DC19BB"/>
    <w:rsid w:val="00E31140"/>
    <w:rsid w:val="00E70212"/>
    <w:rsid w:val="00E70A8B"/>
    <w:rsid w:val="00EB488F"/>
    <w:rsid w:val="00EF0A9B"/>
    <w:rsid w:val="00F50FA6"/>
    <w:rsid w:val="00F7557B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  <w:style w:type="paragraph" w:styleId="Textodeglobo">
    <w:name w:val="Balloon Text"/>
    <w:basedOn w:val="Normal"/>
    <w:link w:val="TextodegloboC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81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  <w:style w:type="paragraph" w:styleId="Textodeglobo">
    <w:name w:val="Balloon Text"/>
    <w:basedOn w:val="Normal"/>
    <w:link w:val="TextodegloboCar"/>
    <w:uiPriority w:val="99"/>
    <w:semiHidden/>
    <w:unhideWhenUsed/>
    <w:rsid w:val="0048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4E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481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3DC4E-C828-4B09-AAB0-22EA2809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44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2</cp:revision>
  <dcterms:created xsi:type="dcterms:W3CDTF">2010-06-10T00:58:00Z</dcterms:created>
  <dcterms:modified xsi:type="dcterms:W3CDTF">2011-10-01T21:55:00Z</dcterms:modified>
</cp:coreProperties>
</file>