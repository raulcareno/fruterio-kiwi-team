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234177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234177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FF20BE">
            <w:r>
              <w:t>Modificar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F20BE">
            <w:r>
              <w:t>013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F20BE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34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34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20B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34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34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34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20B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34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34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34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20B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3417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FF20BE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23417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20B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234177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FF20BE">
            <w:r>
              <w:t>Registrar los cambios referidos a un proveedor.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FF20BE" w:rsidP="003F5E92">
            <w:pPr>
              <w:pStyle w:val="ListParagraph"/>
              <w:numPr>
                <w:ilvl w:val="0"/>
                <w:numId w:val="1"/>
              </w:numPr>
            </w:pPr>
            <w:r>
              <w:t>Se modifican los datos del proveedor.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FF20BE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FF20B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Modificar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1561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61A" w:rsidRDefault="00F1561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proveedores con los que trabaja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61A" w:rsidRPr="00960403" w:rsidRDefault="00F1561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1561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61A" w:rsidRDefault="00F1561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selecciona la opción modificar del proveedor deseado.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61A" w:rsidRPr="00960403" w:rsidRDefault="00F1561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0BE" w:rsidRPr="008F3E09" w:rsidRDefault="00FF20B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los siguientes datos del proveedor: CUIT, nombre, razón social, mail, celular y teléfono fijo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0BE" w:rsidRPr="00960403" w:rsidRDefault="00FF20B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0BE" w:rsidRPr="008F3E09" w:rsidRDefault="00FF20B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los datos a modificar: </w:t>
            </w:r>
            <w:r w:rsidR="00F1561A">
              <w:t xml:space="preserve">CUIT, </w:t>
            </w:r>
            <w:r>
              <w:t>nombre, razón social, mail, celular o teléfono fijo</w:t>
            </w:r>
            <w:r w:rsidR="00927844">
              <w:t xml:space="preserve"> y la divisa </w:t>
            </w:r>
            <w:r w:rsidR="00562B75">
              <w:t>con la que trabaje 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0BE" w:rsidRPr="00960403" w:rsidRDefault="00FF20B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1561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61A" w:rsidRDefault="00F1561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no desea modificar una marca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61A" w:rsidRDefault="00F1561A" w:rsidP="00F1561A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registrar una nueva marca de ese proveedor y selecciona la opción </w:t>
            </w:r>
            <w:r>
              <w:rPr>
                <w:i/>
              </w:rPr>
              <w:t>Registrar Marca.</w:t>
            </w:r>
          </w:p>
          <w:p w:rsidR="00F1561A" w:rsidRPr="002C2669" w:rsidRDefault="00F1561A" w:rsidP="00F1561A">
            <w:pPr>
              <w:pStyle w:val="ListParagraph"/>
              <w:numPr>
                <w:ilvl w:val="4"/>
                <w:numId w:val="3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011.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:rsidR="00F1561A" w:rsidRDefault="00F1561A" w:rsidP="00F1561A">
            <w:pPr>
              <w:pStyle w:val="ListParagraph"/>
              <w:numPr>
                <w:ilvl w:val="5"/>
                <w:numId w:val="3"/>
              </w:numPr>
              <w:spacing w:after="200" w:line="276" w:lineRule="auto"/>
            </w:pPr>
            <w:r>
              <w:t>La marca se registró con éxito.</w:t>
            </w:r>
          </w:p>
          <w:p w:rsidR="00F1561A" w:rsidRPr="00960403" w:rsidRDefault="00F1561A" w:rsidP="00F1561A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marca no se registró.</w:t>
            </w:r>
          </w:p>
        </w:tc>
      </w:tr>
      <w:tr w:rsidR="00FF20B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0BE" w:rsidRPr="008F3E09" w:rsidRDefault="00C64A9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0BE" w:rsidRDefault="00C64A9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modificación.</w:t>
            </w:r>
          </w:p>
          <w:p w:rsidR="00C64A97" w:rsidRPr="00960403" w:rsidRDefault="00C64A97" w:rsidP="00C64A97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C64A9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A97" w:rsidRPr="008F3E09" w:rsidRDefault="00C64A9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modifica los datos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A97" w:rsidRPr="00960403" w:rsidRDefault="00C64A9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64A9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A97" w:rsidRPr="008F3E09" w:rsidRDefault="00C64A9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A97" w:rsidRPr="00960403" w:rsidRDefault="00C64A9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C64A97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4A97" w:rsidRDefault="00F1561A" w:rsidP="00F1561A">
            <w:r>
              <w:t>011</w:t>
            </w:r>
            <w:r w:rsidR="00C64A97">
              <w:t xml:space="preserve">.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bookmarkStart w:id="1" w:name="_GoBack"/>
            <w:bookmarkEnd w:id="1"/>
            <w:r w:rsidR="00C64A97">
              <w:t>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F20BE"/>
    <w:rsid w:val="00067369"/>
    <w:rsid w:val="00074C24"/>
    <w:rsid w:val="00217701"/>
    <w:rsid w:val="0022740A"/>
    <w:rsid w:val="00234177"/>
    <w:rsid w:val="003F5E92"/>
    <w:rsid w:val="00512B66"/>
    <w:rsid w:val="00562B75"/>
    <w:rsid w:val="00596BA0"/>
    <w:rsid w:val="005C249A"/>
    <w:rsid w:val="00602FA3"/>
    <w:rsid w:val="006245C7"/>
    <w:rsid w:val="0063791E"/>
    <w:rsid w:val="00654C01"/>
    <w:rsid w:val="00682F3C"/>
    <w:rsid w:val="006B6D4B"/>
    <w:rsid w:val="00781312"/>
    <w:rsid w:val="00812E10"/>
    <w:rsid w:val="00847BFF"/>
    <w:rsid w:val="008802B5"/>
    <w:rsid w:val="008B4D33"/>
    <w:rsid w:val="008E5DFD"/>
    <w:rsid w:val="008F3E09"/>
    <w:rsid w:val="00927844"/>
    <w:rsid w:val="00960403"/>
    <w:rsid w:val="009F44F1"/>
    <w:rsid w:val="009F72B1"/>
    <w:rsid w:val="00A27474"/>
    <w:rsid w:val="00A5198D"/>
    <w:rsid w:val="00C32797"/>
    <w:rsid w:val="00C64A97"/>
    <w:rsid w:val="00C7061A"/>
    <w:rsid w:val="00C74D24"/>
    <w:rsid w:val="00CD204D"/>
    <w:rsid w:val="00D837B7"/>
    <w:rsid w:val="00D842C6"/>
    <w:rsid w:val="00DC19BB"/>
    <w:rsid w:val="00E31140"/>
    <w:rsid w:val="00E70A8B"/>
    <w:rsid w:val="00F1561A"/>
    <w:rsid w:val="00F50FA6"/>
    <w:rsid w:val="00F81DF6"/>
    <w:rsid w:val="00FB2D55"/>
    <w:rsid w:val="00FE4316"/>
    <w:rsid w:val="00FF2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7</cp:revision>
  <dcterms:created xsi:type="dcterms:W3CDTF">2010-10-09T04:43:00Z</dcterms:created>
  <dcterms:modified xsi:type="dcterms:W3CDTF">2011-11-06T05:52:00Z</dcterms:modified>
</cp:coreProperties>
</file>