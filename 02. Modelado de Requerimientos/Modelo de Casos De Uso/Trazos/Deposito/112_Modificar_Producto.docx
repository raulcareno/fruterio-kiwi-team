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B0392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71A45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8BB1850" w14:textId="77777777" w:rsidR="00C7061A" w:rsidRDefault="000C3F0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CA0AC6C" w14:textId="77777777" w:rsidR="00C7061A" w:rsidRDefault="000C3F0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3F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20240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31357E5" w14:textId="77777777" w:rsidR="00512B66" w:rsidRDefault="009002D8">
            <w:r>
              <w:t>Modificar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81FB1D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2F7B55E" w14:textId="77777777" w:rsidR="00512B66" w:rsidRDefault="009002D8">
            <w:r>
              <w:t>112</w:t>
            </w:r>
          </w:p>
        </w:tc>
      </w:tr>
      <w:tr w:rsidR="00DC19BB" w14:paraId="262FDC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A133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8EFE4F7" w14:textId="77777777" w:rsidR="00DC19BB" w:rsidRDefault="009002D8">
            <w:r>
              <w:t>Depósito.</w:t>
            </w:r>
          </w:p>
        </w:tc>
      </w:tr>
      <w:tr w:rsidR="008F3E09" w14:paraId="5D116C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2DF58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F320F9F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8E01BB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8E53AE7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3274FD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891B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6E04666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F98E20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CE2326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C9D60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2FDE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584230F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41F18F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1DCBF23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9CD03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9371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712A8F2" w14:textId="77777777" w:rsidR="00C7061A" w:rsidRDefault="009002D8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E82BF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2EBC40D" w14:textId="77777777" w:rsidR="00C7061A" w:rsidRDefault="0063791E">
            <w:r>
              <w:t>No aplica</w:t>
            </w:r>
          </w:p>
        </w:tc>
      </w:tr>
      <w:tr w:rsidR="00CD204D" w14:paraId="3FB1E3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05D83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044142F" w14:textId="77777777" w:rsidR="00CD204D" w:rsidRDefault="000C3F0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EC7526C" w14:textId="77777777" w:rsidR="00CD204D" w:rsidRDefault="000C3F0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E47A8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6275F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A54B244" w14:textId="77777777" w:rsidR="00D842C6" w:rsidRPr="00596BA0" w:rsidRDefault="009002D8">
            <w:r>
              <w:t>Registrar los cambios referidos a un producto.</w:t>
            </w:r>
          </w:p>
        </w:tc>
      </w:tr>
      <w:tr w:rsidR="00DC19BB" w14:paraId="584DF9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0E9F6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20516F1" w14:textId="77777777" w:rsidR="00DC19BB" w:rsidRDefault="00DC19BB"/>
        </w:tc>
      </w:tr>
      <w:tr w:rsidR="005C249A" w14:paraId="2FAEA3E8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5B888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C91BAE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DBCD0B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F9EF1CA" w14:textId="77777777" w:rsidR="003F5E92" w:rsidRDefault="009002D8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referidos a un producto.</w:t>
            </w:r>
          </w:p>
        </w:tc>
      </w:tr>
      <w:tr w:rsidR="005C249A" w14:paraId="6BF23F2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C6B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61EF0C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C075A34" w14:textId="77777777" w:rsidR="005C249A" w:rsidRDefault="002718C6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producto según el criterio de búsqueda.</w:t>
            </w:r>
          </w:p>
          <w:p w14:paraId="711C7646" w14:textId="77777777" w:rsidR="002718C6" w:rsidRDefault="008058F0" w:rsidP="005C249A">
            <w:pPr>
              <w:pStyle w:val="ListParagraph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7107D2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D8B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CA9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0585A8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55D4" w14:textId="77777777" w:rsidR="005C249A" w:rsidRPr="008F3E09" w:rsidRDefault="009002D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Modificar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992E" w14:textId="77777777" w:rsidR="00E31140" w:rsidRPr="00960403" w:rsidRDefault="00E31140" w:rsidP="006046AC">
            <w:pPr>
              <w:pStyle w:val="ListParagraph"/>
              <w:ind w:left="230"/>
            </w:pPr>
          </w:p>
        </w:tc>
      </w:tr>
      <w:tr w:rsidR="009002D8" w14:paraId="352008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6DDF" w14:textId="1B440789" w:rsidR="009002D8" w:rsidRDefault="009002D8" w:rsidP="00E4175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E41759">
              <w:t>que se ingrese el código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B77C" w14:textId="77777777" w:rsidR="009002D8" w:rsidRPr="00960403" w:rsidRDefault="009002D8" w:rsidP="006046AC">
            <w:pPr>
              <w:pStyle w:val="ListParagraph"/>
              <w:ind w:left="230"/>
            </w:pPr>
          </w:p>
        </w:tc>
      </w:tr>
      <w:tr w:rsidR="00E41759" w14:paraId="56F7BF3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5C82" w14:textId="1D893FF5" w:rsidR="00E41759" w:rsidRDefault="00E41759" w:rsidP="00E4175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conoce el código del producto a modificar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C7CF" w14:textId="77777777" w:rsidR="00E41759" w:rsidRDefault="00E41759" w:rsidP="00E41759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conoce el código del producto y selecciona la opción buscar.</w:t>
            </w:r>
          </w:p>
          <w:p w14:paraId="3F36576B" w14:textId="77777777" w:rsidR="00E41759" w:rsidRPr="00E41759" w:rsidRDefault="00E41759" w:rsidP="00E41759">
            <w:pPr>
              <w:pStyle w:val="ListParagraph"/>
              <w:numPr>
                <w:ilvl w:val="2"/>
                <w:numId w:val="3"/>
              </w:numPr>
            </w:pPr>
            <w:r w:rsidRPr="00E41759">
              <w:t xml:space="preserve">Se llama al CU </w:t>
            </w:r>
            <w:r w:rsidRPr="00E41759">
              <w:rPr>
                <w:i/>
              </w:rPr>
              <w:t xml:space="preserve">111. </w:t>
            </w:r>
            <w:r>
              <w:rPr>
                <w:i/>
              </w:rPr>
              <w:t>Consultar Producto</w:t>
            </w:r>
          </w:p>
          <w:p w14:paraId="77F5077D" w14:textId="77777777" w:rsidR="00E41759" w:rsidRDefault="00E41759" w:rsidP="00E41759">
            <w:pPr>
              <w:pStyle w:val="ListParagraph"/>
              <w:numPr>
                <w:ilvl w:val="3"/>
                <w:numId w:val="3"/>
              </w:numPr>
            </w:pPr>
            <w:r>
              <w:t>Se ha encontrado un producto</w:t>
            </w:r>
          </w:p>
          <w:p w14:paraId="722738C2" w14:textId="77777777" w:rsidR="00E41759" w:rsidRDefault="00E41759" w:rsidP="00E41759">
            <w:pPr>
              <w:pStyle w:val="ListParagraph"/>
              <w:numPr>
                <w:ilvl w:val="3"/>
                <w:numId w:val="3"/>
              </w:numPr>
            </w:pPr>
            <w:r>
              <w:t>No se ha encontrado un producto.</w:t>
            </w:r>
          </w:p>
          <w:p w14:paraId="0B48EA18" w14:textId="62EB08FB" w:rsidR="00E41759" w:rsidRDefault="00E41759" w:rsidP="00E41759">
            <w:pPr>
              <w:pStyle w:val="ListParagraph"/>
              <w:numPr>
                <w:ilvl w:val="4"/>
                <w:numId w:val="3"/>
              </w:numPr>
            </w:pPr>
            <w:r>
              <w:t>Se notifica la situación al ED</w:t>
            </w:r>
          </w:p>
          <w:p w14:paraId="4074AC03" w14:textId="0749426F" w:rsidR="00E41759" w:rsidRPr="00960403" w:rsidRDefault="00E41759" w:rsidP="00E41759">
            <w:pPr>
              <w:pStyle w:val="ListParagraph"/>
              <w:numPr>
                <w:ilvl w:val="4"/>
                <w:numId w:val="3"/>
              </w:numPr>
            </w:pPr>
            <w:r>
              <w:t>Ir al paso2.</w:t>
            </w:r>
          </w:p>
        </w:tc>
      </w:tr>
      <w:tr w:rsidR="00BD6DA9" w14:paraId="2BDC1F2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13FB" w14:textId="69A02F9A" w:rsidR="00BD6DA9" w:rsidRDefault="00BD6DA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que no ex</w:t>
            </w:r>
            <w:r w:rsidR="0065432B">
              <w:t>istan pedidos generados con el producto</w:t>
            </w:r>
            <w:r>
              <w:t xml:space="preserve"> a modificar y no hay.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394F" w14:textId="77777777" w:rsidR="00BD6DA9" w:rsidRDefault="00BD6DA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pedidos generados con los productos a modificar.</w:t>
            </w:r>
          </w:p>
          <w:p w14:paraId="52C35D38" w14:textId="77777777" w:rsidR="00BD6DA9" w:rsidRDefault="00BD6DA9" w:rsidP="00BD6DA9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</w:tc>
      </w:tr>
      <w:tr w:rsidR="009002D8" w14:paraId="38D656C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6CA7" w14:textId="31CFD0E5" w:rsidR="009002D8" w:rsidRDefault="00B10936" w:rsidP="00FF369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A8519C">
              <w:t>muestra del product</w:t>
            </w:r>
            <w:r w:rsidR="00FF3698">
              <w:t>o seleccionado los datos (</w:t>
            </w:r>
            <w:r w:rsidR="00A8519C">
              <w:t>modelo, tamaño, c</w:t>
            </w:r>
            <w:r w:rsidR="0065432B">
              <w:t>olor,</w:t>
            </w:r>
            <w:r w:rsidR="00A8519C">
              <w:t xml:space="preserve"> marca</w:t>
            </w:r>
            <w:r w:rsidR="00FF3698">
              <w:t>, nivel de reaprovisionamiento stock máximo precio sugerido y la foto</w:t>
            </w:r>
            <w:r w:rsidR="00A8519C">
              <w:t>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304A" w14:textId="77777777" w:rsidR="009002D8" w:rsidRDefault="009002D8" w:rsidP="006046AC">
            <w:pPr>
              <w:pStyle w:val="ListParagraph"/>
              <w:ind w:left="230"/>
            </w:pPr>
          </w:p>
        </w:tc>
      </w:tr>
      <w:tr w:rsidR="009002D8" w14:paraId="1BC2FC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15" w14:textId="77777777" w:rsidR="009002D8" w:rsidRDefault="00B1093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0FAC" w14:textId="77777777" w:rsidR="009002D8" w:rsidRDefault="009002D8" w:rsidP="006046AC">
            <w:pPr>
              <w:pStyle w:val="ListParagraph"/>
              <w:ind w:left="230"/>
            </w:pPr>
          </w:p>
        </w:tc>
      </w:tr>
      <w:tr w:rsidR="009002D8" w14:paraId="21ADF5C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A9" w14:textId="77777777" w:rsidR="009002D8" w:rsidRDefault="00B10936" w:rsidP="008D6F3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</w:t>
            </w:r>
            <w:r w:rsidR="00BE01D5">
              <w:t xml:space="preserve">ta confirmación de </w:t>
            </w:r>
            <w:r w:rsidR="008D6F38">
              <w:t>la modificación</w:t>
            </w:r>
            <w:r w:rsidR="00BE01D5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99B9" w14:textId="77777777" w:rsidR="009002D8" w:rsidRPr="00960403" w:rsidRDefault="009002D8" w:rsidP="006046AC">
            <w:pPr>
              <w:pStyle w:val="ListParagraph"/>
              <w:ind w:left="230"/>
            </w:pPr>
          </w:p>
        </w:tc>
      </w:tr>
      <w:tr w:rsidR="00B10936" w14:paraId="712159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5CD0" w14:textId="77777777" w:rsidR="00B10936" w:rsidRDefault="00B10936" w:rsidP="00BE01D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AC01FF">
              <w:t>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4DA9" w14:textId="77777777" w:rsidR="00B10936" w:rsidRDefault="00B1093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14:paraId="7ABB2BC6" w14:textId="77777777" w:rsidR="00B10936" w:rsidRDefault="00B10936" w:rsidP="00B10936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98B53F8" w14:textId="77777777" w:rsidR="00B10936" w:rsidRPr="00960403" w:rsidRDefault="00632948" w:rsidP="00B10936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10936" w14:paraId="0B4032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539D" w14:textId="1CD28ECB" w:rsidR="00B10936" w:rsidRDefault="00B10936" w:rsidP="00310D0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ca</w:t>
            </w:r>
            <w:r w:rsidR="00483343">
              <w:t>mbios en los datos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8508" w14:textId="77777777" w:rsidR="00B10936" w:rsidRPr="00960403" w:rsidRDefault="00B10936" w:rsidP="006046AC">
            <w:pPr>
              <w:pStyle w:val="ListParagraph"/>
              <w:ind w:left="230"/>
            </w:pPr>
          </w:p>
        </w:tc>
      </w:tr>
      <w:tr w:rsidR="00A43054" w14:paraId="63ACEC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6AC3" w14:textId="55DE3943" w:rsidR="00A43054" w:rsidRDefault="00A43054" w:rsidP="00A4305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Se muestran los datos del producto actualizados.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A53E" w14:textId="77777777" w:rsidR="00A43054" w:rsidRPr="00960403" w:rsidRDefault="00A43054" w:rsidP="006046AC">
            <w:pPr>
              <w:pStyle w:val="ListParagraph"/>
              <w:ind w:left="230"/>
            </w:pPr>
          </w:p>
        </w:tc>
      </w:tr>
      <w:tr w:rsidR="00B10936" w14:paraId="369BA0B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E3E8" w14:textId="77777777" w:rsidR="00B10936" w:rsidRDefault="00B1093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286C30">
              <w:t>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06C5" w14:textId="77777777" w:rsidR="00B10936" w:rsidRPr="00960403" w:rsidRDefault="00B10936" w:rsidP="006046AC">
            <w:pPr>
              <w:pStyle w:val="ListParagraph"/>
              <w:ind w:left="230"/>
            </w:pPr>
          </w:p>
        </w:tc>
      </w:tr>
      <w:tr w:rsidR="00654C01" w14:paraId="2D5112F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23F1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B1352" w14:textId="77777777" w:rsidR="00654C01" w:rsidRPr="00960403" w:rsidRDefault="00716F2A" w:rsidP="00654C01">
            <w:r>
              <w:t>El ED puede cancelar el CU en cualquier momento</w:t>
            </w:r>
            <w:r w:rsidR="00583043">
              <w:t>.</w:t>
            </w:r>
          </w:p>
        </w:tc>
      </w:tr>
      <w:tr w:rsidR="00654C01" w14:paraId="45D9FF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50A5C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5AC26" w14:textId="77777777" w:rsidR="00654C01" w:rsidRDefault="00654C01" w:rsidP="00654C01">
            <w:r>
              <w:t>No aplica</w:t>
            </w:r>
          </w:p>
        </w:tc>
      </w:tr>
      <w:tr w:rsidR="00654C01" w14:paraId="2104331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2225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60AAB" w14:textId="77777777" w:rsidR="00654C01" w:rsidRDefault="00067369" w:rsidP="00654C01">
            <w:r>
              <w:t>No aplica</w:t>
            </w:r>
          </w:p>
        </w:tc>
      </w:tr>
      <w:tr w:rsidR="00654C01" w14:paraId="3FF8C6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29B61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AEF3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ACB9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D3118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541D6" w14:textId="77777777" w:rsidR="00654C01" w:rsidRDefault="00067369" w:rsidP="00654C01">
            <w:r>
              <w:t>No aplica</w:t>
            </w:r>
          </w:p>
        </w:tc>
      </w:tr>
      <w:tr w:rsidR="00654C01" w14:paraId="7819DA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D31B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F49AB" w14:textId="77777777" w:rsidR="00654C01" w:rsidRDefault="00067369" w:rsidP="00654C01">
            <w:r>
              <w:t>No aplica</w:t>
            </w:r>
          </w:p>
        </w:tc>
      </w:tr>
      <w:tr w:rsidR="00654C01" w14:paraId="6E59C44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E7B3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326F1" w14:textId="77777777" w:rsidR="00654C01" w:rsidRDefault="00067369" w:rsidP="00654C01">
            <w:r>
              <w:t>No aplica</w:t>
            </w:r>
          </w:p>
        </w:tc>
      </w:tr>
    </w:tbl>
    <w:p w14:paraId="04CB40F2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3775DB"/>
    <w:rsid w:val="00067369"/>
    <w:rsid w:val="00074C24"/>
    <w:rsid w:val="000C3F06"/>
    <w:rsid w:val="00217701"/>
    <w:rsid w:val="0022740A"/>
    <w:rsid w:val="002718C6"/>
    <w:rsid w:val="00286C30"/>
    <w:rsid w:val="00310D05"/>
    <w:rsid w:val="003775DB"/>
    <w:rsid w:val="003F39B2"/>
    <w:rsid w:val="003F5E92"/>
    <w:rsid w:val="00426AF4"/>
    <w:rsid w:val="00483343"/>
    <w:rsid w:val="00512B66"/>
    <w:rsid w:val="00583043"/>
    <w:rsid w:val="00596BA0"/>
    <w:rsid w:val="005C249A"/>
    <w:rsid w:val="00602FA3"/>
    <w:rsid w:val="006046AC"/>
    <w:rsid w:val="006245C7"/>
    <w:rsid w:val="00632948"/>
    <w:rsid w:val="0063791E"/>
    <w:rsid w:val="0065432B"/>
    <w:rsid w:val="00654C01"/>
    <w:rsid w:val="00682F3C"/>
    <w:rsid w:val="006B6D4B"/>
    <w:rsid w:val="006D1234"/>
    <w:rsid w:val="006D5CBC"/>
    <w:rsid w:val="00716F2A"/>
    <w:rsid w:val="00802354"/>
    <w:rsid w:val="008058F0"/>
    <w:rsid w:val="00812E10"/>
    <w:rsid w:val="00847BFF"/>
    <w:rsid w:val="008B2AF6"/>
    <w:rsid w:val="008B4D33"/>
    <w:rsid w:val="008D6F38"/>
    <w:rsid w:val="008E5DFD"/>
    <w:rsid w:val="008F3E09"/>
    <w:rsid w:val="009002D8"/>
    <w:rsid w:val="00960403"/>
    <w:rsid w:val="009F44F1"/>
    <w:rsid w:val="009F72B1"/>
    <w:rsid w:val="00A27474"/>
    <w:rsid w:val="00A43054"/>
    <w:rsid w:val="00A5198D"/>
    <w:rsid w:val="00A8519C"/>
    <w:rsid w:val="00AC01FF"/>
    <w:rsid w:val="00AE1E63"/>
    <w:rsid w:val="00B10936"/>
    <w:rsid w:val="00B76C40"/>
    <w:rsid w:val="00BB7A0E"/>
    <w:rsid w:val="00BD6DA9"/>
    <w:rsid w:val="00BE01D5"/>
    <w:rsid w:val="00C32797"/>
    <w:rsid w:val="00C7061A"/>
    <w:rsid w:val="00C74D24"/>
    <w:rsid w:val="00CD204D"/>
    <w:rsid w:val="00D837B7"/>
    <w:rsid w:val="00D842C6"/>
    <w:rsid w:val="00DC19BB"/>
    <w:rsid w:val="00E31140"/>
    <w:rsid w:val="00E41759"/>
    <w:rsid w:val="00E70A8B"/>
    <w:rsid w:val="00F50FA6"/>
    <w:rsid w:val="00F81DF6"/>
    <w:rsid w:val="00FB2D55"/>
    <w:rsid w:val="00FE4316"/>
    <w:rsid w:val="00FF3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A6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53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Driv</cp:lastModifiedBy>
  <cp:revision>34</cp:revision>
  <dcterms:created xsi:type="dcterms:W3CDTF">2010-06-10T00:39:00Z</dcterms:created>
  <dcterms:modified xsi:type="dcterms:W3CDTF">2010-10-19T05:15:00Z</dcterms:modified>
</cp:coreProperties>
</file>