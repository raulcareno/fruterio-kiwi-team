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706F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706F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7724F">
            <w:r>
              <w:t>Registrar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7724F">
            <w:r>
              <w:t>403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7724F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706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7724F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706F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724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706F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7724F">
            <w:r>
              <w:t>Registrar los datos de un nuevo empleado.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7724F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un empleado en el sistema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7724F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encuentra un empleado con ese CUIL.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Registrar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CUIL del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el CUIL del empleado a registrar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algún empleado con ese CUIL,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empleado con ese CUIL.</w:t>
            </w:r>
          </w:p>
          <w:p w:rsidR="00D7724F" w:rsidRDefault="00D7724F" w:rsidP="00D7724F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D7724F" w:rsidRPr="00960403" w:rsidRDefault="00D7724F" w:rsidP="00D7724F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generales del empleado: nombre, apellido, teléfono, celular, DNI, tipo DNI y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solicitados: nombre, apellido, teléfono, celular, DNI, tipo DNI y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datos del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solicitados: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1E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Default="009E1E2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selección del cargo del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Pr="00960403" w:rsidRDefault="009E1E2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E1E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Default="009E1E2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selecciona el cargo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26" w:rsidRPr="00960403" w:rsidRDefault="009E1E2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8F3E09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la registración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registración.</w:t>
            </w:r>
          </w:p>
          <w:p w:rsidR="00D7724F" w:rsidRDefault="00D7724F" w:rsidP="00D7724F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D7724F" w:rsidRPr="00960403" w:rsidRDefault="00D7724F" w:rsidP="00D7724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D772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los datos del empleado: CUIL, nombre, apellido, teléfono, celular, DNI, tipo DNI, mail,</w:t>
            </w:r>
            <w:r w:rsidR="009E1E26">
              <w:t xml:space="preserve"> cargo,</w:t>
            </w:r>
            <w:r>
              <w:t xml:space="preserve"> altura, calle, barrio, código postal, localidad, provincia y la fecha de ingreso.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7724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Default="00D7724F" w:rsidP="00D772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4F" w:rsidRPr="00960403" w:rsidRDefault="00D7724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D7724F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7724F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706F1"/>
    <w:rsid w:val="00812E10"/>
    <w:rsid w:val="00847BFF"/>
    <w:rsid w:val="008B4D33"/>
    <w:rsid w:val="008E5DFD"/>
    <w:rsid w:val="008F3E09"/>
    <w:rsid w:val="00960403"/>
    <w:rsid w:val="009E1E26"/>
    <w:rsid w:val="009F44F1"/>
    <w:rsid w:val="009F72B1"/>
    <w:rsid w:val="00A27474"/>
    <w:rsid w:val="00A5198D"/>
    <w:rsid w:val="00C32797"/>
    <w:rsid w:val="00C7061A"/>
    <w:rsid w:val="00C74D24"/>
    <w:rsid w:val="00CD204D"/>
    <w:rsid w:val="00D7724F"/>
    <w:rsid w:val="00D837B7"/>
    <w:rsid w:val="00D842C6"/>
    <w:rsid w:val="00DC19BB"/>
    <w:rsid w:val="00E31140"/>
    <w:rsid w:val="00E643F6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2010-08-25T16:15:00Z</dcterms:created>
  <dcterms:modified xsi:type="dcterms:W3CDTF">2010-08-25T19:22:00Z</dcterms:modified>
</cp:coreProperties>
</file>