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B222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B222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A53ED">
            <w:r>
              <w:t>Generar pedido de reabastecimiento interno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A53ED">
            <w:r>
              <w:t>118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A53ED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53E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53E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3E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53E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B22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A53ED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B222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53E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B222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902947" w:rsidRDefault="00902947" w:rsidP="00902947">
            <w:pPr>
              <w:rPr>
                <w:u w:val="single"/>
              </w:rPr>
            </w:pPr>
            <w:r>
              <w:t>Detectar necesidad de reabastecimiento entre el Depósito de Productos Importados y el Depósito de Productos Terminados y generar el pedido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902947" w:rsidP="00902947">
            <w:pPr>
              <w:pStyle w:val="ListParagraph"/>
              <w:numPr>
                <w:ilvl w:val="0"/>
                <w:numId w:val="1"/>
              </w:numPr>
            </w:pPr>
            <w:r>
              <w:t>Se detectó necesidad de reabastecimiento entre los depósitos y se generó el pedido correspondiente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02947" w:rsidP="005C249A">
            <w:pPr>
              <w:pStyle w:val="ListParagraph"/>
              <w:numPr>
                <w:ilvl w:val="0"/>
                <w:numId w:val="1"/>
              </w:numPr>
            </w:pPr>
            <w:r>
              <w:t>No se detectó necesidad de reabastecimiento entre los depósitos.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02947" w:rsidP="0090294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Sistema periódicamente verifica si existe la necesidad de realizar un reabastecimiento interno.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29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Default="000F2E76" w:rsidP="000F2E7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los productos cuya</w:t>
            </w:r>
            <w:r w:rsidR="00902947">
              <w:t xml:space="preserve">  cantidad reservada </w:t>
            </w:r>
            <w:r>
              <w:t xml:space="preserve">sea </w:t>
            </w:r>
            <w:r w:rsidR="004C5B29">
              <w:t xml:space="preserve">igual o </w:t>
            </w:r>
            <w:r>
              <w:t>mayor a</w:t>
            </w:r>
            <w:r w:rsidR="00902947">
              <w:t xml:space="preserve"> la cantidad existente en el depósito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Pr="00960403" w:rsidRDefault="0090294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29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Default="000F2E76" w:rsidP="00086BC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Existen productos cuya </w:t>
            </w:r>
            <w:r w:rsidR="00902947">
              <w:t xml:space="preserve">cantidad reservada </w:t>
            </w:r>
            <w:r w:rsidR="00086BC1">
              <w:t xml:space="preserve">es igual o mayor </w:t>
            </w:r>
            <w:r w:rsidR="00902947">
              <w:t xml:space="preserve">a la cantidad existente en el </w:t>
            </w:r>
            <w:r w:rsidR="0038574D">
              <w:t>depósito de productos terminados</w:t>
            </w:r>
            <w:r w:rsidR="0090294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47" w:rsidRDefault="000F2E76" w:rsidP="0038574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existen productos cuya</w:t>
            </w:r>
            <w:r w:rsidR="00902947">
              <w:t xml:space="preserve"> cantidad reservada </w:t>
            </w:r>
            <w:r w:rsidR="00314EBB">
              <w:t xml:space="preserve">sea igual o mayor </w:t>
            </w:r>
            <w:r w:rsidR="00902947">
              <w:t>a la cantidad existente en el depósito de pro</w:t>
            </w:r>
            <w:r>
              <w:t>ductos terminados</w:t>
            </w:r>
            <w:r w:rsidR="00902947">
              <w:t>.</w:t>
            </w:r>
          </w:p>
          <w:p w:rsidR="000F2E76" w:rsidRDefault="000F2E76" w:rsidP="000F2E76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  <w:p w:rsidR="000F2E76" w:rsidRPr="00960403" w:rsidRDefault="000F2E76" w:rsidP="000F2E76"/>
        </w:tc>
      </w:tr>
      <w:tr w:rsidR="0038574D" w:rsidRPr="0038574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74D" w:rsidRPr="0038574D" w:rsidRDefault="000F2E76" w:rsidP="000F2E76">
            <w:pPr>
              <w:pStyle w:val="ListParagraph"/>
              <w:numPr>
                <w:ilvl w:val="0"/>
                <w:numId w:val="3"/>
              </w:numPr>
              <w:ind w:hanging="198"/>
              <w:rPr>
                <w:u w:val="single"/>
              </w:rPr>
            </w:pPr>
            <w:r>
              <w:t>Se genera el pedido de reabastecimiento interno con los productos encontrados con la siguiente información: Fecha de  Creación del pedido y Código, Marca, Modelo, Tamaño, Color</w:t>
            </w:r>
            <w:r w:rsidR="00896BBD">
              <w:t>, Categoría</w:t>
            </w:r>
            <w:r>
              <w:t xml:space="preserve"> y Cantidad a Transferir 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74D" w:rsidRPr="0038574D" w:rsidRDefault="0038574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u w:val="single"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E1396" w:rsidP="006E1396">
            <w:r>
              <w:t>El Pedido de Reabastecimiento interno luego de ser generado será consultado por el Encargado de Depósito.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bookmarkStart w:id="1" w:name="_GoBack"/>
            <w:bookmarkEnd w:id="1"/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0CC3E93"/>
    <w:multiLevelType w:val="hybridMultilevel"/>
    <w:tmpl w:val="6A90A9DA"/>
    <w:lvl w:ilvl="0" w:tplc="8192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8A53ED"/>
    <w:rsid w:val="00067369"/>
    <w:rsid w:val="00074C24"/>
    <w:rsid w:val="00086BC1"/>
    <w:rsid w:val="000F2E76"/>
    <w:rsid w:val="00217701"/>
    <w:rsid w:val="0022740A"/>
    <w:rsid w:val="00314EBB"/>
    <w:rsid w:val="0038574D"/>
    <w:rsid w:val="003F5E92"/>
    <w:rsid w:val="004C5B29"/>
    <w:rsid w:val="004E49A1"/>
    <w:rsid w:val="00512B66"/>
    <w:rsid w:val="00596BA0"/>
    <w:rsid w:val="005C249A"/>
    <w:rsid w:val="00602FA3"/>
    <w:rsid w:val="006245C7"/>
    <w:rsid w:val="0063791E"/>
    <w:rsid w:val="00654C01"/>
    <w:rsid w:val="00682F3C"/>
    <w:rsid w:val="006B222B"/>
    <w:rsid w:val="006B6D4B"/>
    <w:rsid w:val="006E1396"/>
    <w:rsid w:val="00812E10"/>
    <w:rsid w:val="00847BFF"/>
    <w:rsid w:val="00896BBD"/>
    <w:rsid w:val="008A53ED"/>
    <w:rsid w:val="008B4D33"/>
    <w:rsid w:val="008E5DFD"/>
    <w:rsid w:val="008F3E09"/>
    <w:rsid w:val="00902947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UTN\PRO\KiWi-Fruteri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tisan</dc:creator>
  <cp:lastModifiedBy>wa</cp:lastModifiedBy>
  <cp:revision>8</cp:revision>
  <dcterms:created xsi:type="dcterms:W3CDTF">2011-03-19T21:08:00Z</dcterms:created>
  <dcterms:modified xsi:type="dcterms:W3CDTF">2011-11-06T16:28:00Z</dcterms:modified>
</cp:coreProperties>
</file>