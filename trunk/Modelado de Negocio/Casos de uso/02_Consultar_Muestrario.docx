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63F76A59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7B7DF1E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Use Case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6222999C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25B7BA44" w14:textId="7CA41CD3" w:rsidR="00232C11" w:rsidRPr="00E90EE4" w:rsidRDefault="00232C11" w:rsidP="0064402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  <w:r w:rsidR="00644026">
              <w:rPr>
                <w:rFonts w:ascii="Arial" w:hAnsi="Arial"/>
                <w:sz w:val="20"/>
              </w:rPr>
              <w:t>Consultar Muestrario</w:t>
            </w:r>
          </w:p>
        </w:tc>
        <w:tc>
          <w:tcPr>
            <w:tcW w:w="3263" w:type="dxa"/>
          </w:tcPr>
          <w:p w14:paraId="147185B1" w14:textId="78269921" w:rsidR="00232C11" w:rsidRPr="00E90EE4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  <w:r w:rsidR="00644026">
              <w:rPr>
                <w:rFonts w:ascii="Arial" w:hAnsi="Arial"/>
                <w:sz w:val="20"/>
              </w:rPr>
              <w:t>02</w:t>
            </w:r>
          </w:p>
        </w:tc>
      </w:tr>
      <w:tr w:rsidR="00232C11" w14:paraId="005071A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646BEC5B" w14:textId="77777777" w:rsidR="00232C11" w:rsidRPr="00E90EE4" w:rsidRDefault="00232C11" w:rsidP="00FD378A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 w:rsidR="001557EB">
              <w:rPr>
                <w:rFonts w:ascii="Arial" w:hAnsi="Arial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1B575479" w14:textId="7DD0A3B6" w:rsidR="00232C11" w:rsidRPr="00E90EE4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 w:rsidR="00D03FC1">
              <w:rPr>
                <w:rFonts w:ascii="Arial" w:hAnsi="Arial"/>
                <w:sz w:val="20"/>
              </w:rPr>
              <w:t>No aplica</w:t>
            </w:r>
          </w:p>
        </w:tc>
      </w:tr>
      <w:tr w:rsidR="00232C11" w14:paraId="6E9A52B6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9243F3A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32C11" w14:paraId="62609EBF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3163F2A6" w14:textId="40E9C083" w:rsidR="00232C11" w:rsidRPr="00E90EE4" w:rsidRDefault="00232C11" w:rsidP="0064402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557EB">
              <w:t>Objetivo: “</w:t>
            </w:r>
            <w:r w:rsidR="00573FD0">
              <w:t>Que el cliente conozca los modelos disponibles para la venta”</w:t>
            </w:r>
          </w:p>
        </w:tc>
      </w:tr>
      <w:tr w:rsidR="00232C11" w14:paraId="19B1F6CD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FB6FA6D" w14:textId="628B2CAB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 w:rsidR="00573FD0">
              <w:rPr>
                <w:rFonts w:ascii="Arial" w:hAnsi="Arial"/>
                <w:sz w:val="20"/>
                <w:szCs w:val="20"/>
              </w:rPr>
              <w:t>El cliente toma conocimiento de los modelos disponibles para la venta</w:t>
            </w:r>
            <w:bookmarkStart w:id="0" w:name="_GoBack"/>
            <w:bookmarkEnd w:id="0"/>
          </w:p>
        </w:tc>
      </w:tr>
      <w:tr w:rsidR="00232C11" w14:paraId="720414B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5B55C9B9" w14:textId="77777777" w:rsidR="001557EB" w:rsidRPr="001557EB" w:rsidRDefault="001557EB" w:rsidP="001557EB">
            <w:pPr>
              <w:rPr>
                <w:b/>
              </w:rPr>
            </w:pPr>
            <w:r w:rsidRPr="001557EB">
              <w:rPr>
                <w:b/>
              </w:rPr>
              <w:t>Descripción:</w:t>
            </w:r>
          </w:p>
          <w:p w14:paraId="202823BF" w14:textId="6D880BC6" w:rsidR="00232C11" w:rsidRDefault="00644026" w:rsidP="00644026">
            <w:r>
              <w:t xml:space="preserve">El CU comienza cuando el cliente quiere consultar el muestrario de productos terminados facilitado por el Viajante. Si el cliente está interesado en realizar un pedido se instancia el CU </w:t>
            </w:r>
            <w:r w:rsidRPr="00644026">
              <w:rPr>
                <w:b/>
              </w:rPr>
              <w:t>02.Consultar Muestrario</w:t>
            </w:r>
            <w:r>
              <w:rPr>
                <w:b/>
              </w:rPr>
              <w:t>.</w:t>
            </w:r>
          </w:p>
          <w:p w14:paraId="02C24600" w14:textId="1738AA76" w:rsidR="00644026" w:rsidRPr="00644026" w:rsidRDefault="00644026" w:rsidP="00644026">
            <w:pPr>
              <w:rPr>
                <w:rFonts w:ascii="Arial" w:hAnsi="Arial"/>
                <w:sz w:val="20"/>
              </w:rPr>
            </w:pPr>
            <w:r>
              <w:t>Fin del CU.</w:t>
            </w:r>
          </w:p>
        </w:tc>
      </w:tr>
    </w:tbl>
    <w:p w14:paraId="219C6CFB" w14:textId="77777777" w:rsidR="00357AD1" w:rsidRDefault="00357AD1"/>
    <w:p w14:paraId="090DAD55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1557EB"/>
    <w:rsid w:val="001E514E"/>
    <w:rsid w:val="00232C11"/>
    <w:rsid w:val="00357AD1"/>
    <w:rsid w:val="00573FD0"/>
    <w:rsid w:val="00644026"/>
    <w:rsid w:val="00806CE0"/>
    <w:rsid w:val="00BB7F48"/>
    <w:rsid w:val="00CA1C20"/>
    <w:rsid w:val="00D03FC1"/>
    <w:rsid w:val="00DF1C3A"/>
    <w:rsid w:val="00E6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1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4</cp:revision>
  <dcterms:created xsi:type="dcterms:W3CDTF">2010-04-11T22:54:00Z</dcterms:created>
  <dcterms:modified xsi:type="dcterms:W3CDTF">2010-04-11T23:04:00Z</dcterms:modified>
</cp:coreProperties>
</file>