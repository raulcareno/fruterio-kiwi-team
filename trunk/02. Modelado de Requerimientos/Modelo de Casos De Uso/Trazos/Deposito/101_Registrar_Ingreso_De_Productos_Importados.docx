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383974" w14:paraId="6DB2B17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4998" w14:textId="77777777" w:rsidR="00383974" w:rsidRDefault="00383974" w:rsidP="003839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Para la importación selecc</w:t>
            </w:r>
            <w:r w:rsidR="0018194A">
              <w:t>i</w:t>
            </w:r>
            <w:r>
              <w:t>onada: Fecha estimada de llegada, Fecha de embarque, Empresa de Transporte, Fecha de llegada, Lugar de Origen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1B6B" w14:textId="77777777" w:rsidR="00383974" w:rsidRDefault="00383974" w:rsidP="00E87A34">
            <w:pPr>
              <w:pStyle w:val="Prrafodelista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B4FC52C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383974">
              <w:t>.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0CA0D37F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el código</w:t>
            </w:r>
            <w:r w:rsidR="00E86D66">
              <w:t>, la marca, el modelo, tamaño, color</w:t>
            </w:r>
            <w:r>
              <w:t xml:space="preserve"> y la cantidad </w:t>
            </w:r>
            <w:r w:rsidR="00383974">
              <w:t xml:space="preserve">pedida </w:t>
            </w:r>
            <w:r>
              <w:t xml:space="preserve">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0912E0" w14:paraId="49C9124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529F" w14:textId="0E6F5166" w:rsidR="000912E0" w:rsidRDefault="000912E0" w:rsidP="000912E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EDPI por cada Orden de Compra y para cada producto verifica que la cantidad que ingresa sea igual a la cantidad pedida y las cantidades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92A6" w14:textId="77777777" w:rsidR="000912E0" w:rsidRDefault="000912E0" w:rsidP="000912E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</w:p>
          <w:p w14:paraId="5BE69F2F" w14:textId="115954F6" w:rsidR="000912E0" w:rsidRDefault="000912E0" w:rsidP="00EE56AF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EDPI ingresa cantidad real.</w:t>
            </w:r>
          </w:p>
        </w:tc>
      </w:tr>
      <w:tr w:rsidR="000912E0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0912E0" w:rsidRDefault="000912E0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0912E0" w:rsidRDefault="000912E0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EDPI confirma la registración.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0912E0" w:rsidRDefault="000912E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0912E0" w:rsidRDefault="000912E0" w:rsidP="0034788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EDPI.</w:t>
            </w:r>
          </w:p>
          <w:p w14:paraId="0BB88ED4" w14:textId="77777777" w:rsidR="000912E0" w:rsidRDefault="000912E0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912E0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053696E8" w:rsidR="000912E0" w:rsidRDefault="000912E0" w:rsidP="00122AE4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</w:t>
            </w:r>
            <w:r w:rsidR="00122AE4">
              <w:t>s mismos, emitiendo un comprobante de ingreso de productos importados</w:t>
            </w:r>
            <w:r>
              <w:t xml:space="preserve">; y de la Orden de Compra registra la fecha real de llegada y actualiza su  estado </w:t>
            </w:r>
            <w:proofErr w:type="spellStart"/>
            <w:r>
              <w:t>a</w:t>
            </w:r>
            <w:bookmarkStart w:id="1" w:name="_GoBack"/>
            <w:bookmarkEnd w:id="1"/>
            <w:proofErr w:type="spellEnd"/>
            <w:r>
              <w:t xml:space="preserve"> </w:t>
            </w:r>
            <w:r w:rsidR="00E86D66">
              <w:t>e</w:t>
            </w:r>
            <w:r>
              <w:t>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0912E0" w:rsidRDefault="000912E0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0912E0" w:rsidRDefault="000912E0" w:rsidP="00E87A34">
            <w:pPr>
              <w:pStyle w:val="Prrafodelista"/>
              <w:ind w:left="230"/>
            </w:pPr>
          </w:p>
        </w:tc>
      </w:tr>
      <w:tr w:rsidR="000912E0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0912E0" w:rsidRPr="00654C01" w:rsidRDefault="000912E0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0912E0" w:rsidRPr="00960403" w:rsidRDefault="000912E0" w:rsidP="00D0302B">
            <w:r>
              <w:t>El EDPI puede cancelar el CU en cualquier momento.</w:t>
            </w:r>
          </w:p>
        </w:tc>
      </w:tr>
      <w:tr w:rsidR="000912E0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0912E0" w:rsidRDefault="000912E0" w:rsidP="00D0302B">
            <w:r>
              <w:t>No aplica</w:t>
            </w:r>
          </w:p>
        </w:tc>
      </w:tr>
      <w:tr w:rsidR="000912E0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2B1D0BEE" w:rsidR="000912E0" w:rsidRDefault="00F30EAD" w:rsidP="00D0302B">
            <w:r>
              <w:t>No aplica</w:t>
            </w:r>
          </w:p>
        </w:tc>
      </w:tr>
      <w:tr w:rsidR="000912E0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0912E0" w:rsidRPr="00067369" w:rsidRDefault="000912E0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0912E0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0912E0" w:rsidRDefault="000912E0" w:rsidP="00D0302B">
            <w:r>
              <w:t>No aplica</w:t>
            </w:r>
          </w:p>
        </w:tc>
      </w:tr>
      <w:tr w:rsidR="000912E0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0912E0" w:rsidRDefault="000912E0" w:rsidP="00D0302B">
            <w:r>
              <w:t>No aplica</w:t>
            </w:r>
          </w:p>
        </w:tc>
      </w:tr>
      <w:tr w:rsidR="000912E0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0912E0" w:rsidRPr="00654C01" w:rsidRDefault="000912E0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0912E0" w:rsidRDefault="000912E0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</w:compat>
  <w:rsids>
    <w:rsidRoot w:val="00976BD0"/>
    <w:rsid w:val="00055B02"/>
    <w:rsid w:val="000610B9"/>
    <w:rsid w:val="00074C24"/>
    <w:rsid w:val="000912E0"/>
    <w:rsid w:val="000A4293"/>
    <w:rsid w:val="00104EB4"/>
    <w:rsid w:val="001150B6"/>
    <w:rsid w:val="00122AE4"/>
    <w:rsid w:val="0018194A"/>
    <w:rsid w:val="001A48B4"/>
    <w:rsid w:val="001E08C4"/>
    <w:rsid w:val="001F1D55"/>
    <w:rsid w:val="001F393D"/>
    <w:rsid w:val="0022740A"/>
    <w:rsid w:val="00244F7D"/>
    <w:rsid w:val="00251CA1"/>
    <w:rsid w:val="002A1FFA"/>
    <w:rsid w:val="002E47DD"/>
    <w:rsid w:val="002E6E69"/>
    <w:rsid w:val="00313671"/>
    <w:rsid w:val="00314A5A"/>
    <w:rsid w:val="00347885"/>
    <w:rsid w:val="00383974"/>
    <w:rsid w:val="003C23B6"/>
    <w:rsid w:val="003C50AC"/>
    <w:rsid w:val="003D4010"/>
    <w:rsid w:val="00462667"/>
    <w:rsid w:val="00484E71"/>
    <w:rsid w:val="004E03ED"/>
    <w:rsid w:val="00512B66"/>
    <w:rsid w:val="00540558"/>
    <w:rsid w:val="0059189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07EE2"/>
    <w:rsid w:val="0071618B"/>
    <w:rsid w:val="00754CF1"/>
    <w:rsid w:val="007A3C8B"/>
    <w:rsid w:val="00812E10"/>
    <w:rsid w:val="00847BFF"/>
    <w:rsid w:val="00885A8B"/>
    <w:rsid w:val="008C7BF5"/>
    <w:rsid w:val="008F3E09"/>
    <w:rsid w:val="008F574D"/>
    <w:rsid w:val="009106E1"/>
    <w:rsid w:val="00917320"/>
    <w:rsid w:val="00930D41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24BA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6D66"/>
    <w:rsid w:val="00E87A34"/>
    <w:rsid w:val="00EA157A"/>
    <w:rsid w:val="00EC065B"/>
    <w:rsid w:val="00ED4DCF"/>
    <w:rsid w:val="00ED795B"/>
    <w:rsid w:val="00EE56AF"/>
    <w:rsid w:val="00EF3E5C"/>
    <w:rsid w:val="00F30A9E"/>
    <w:rsid w:val="00F30EAD"/>
    <w:rsid w:val="00F70D9A"/>
    <w:rsid w:val="00F81DF6"/>
    <w:rsid w:val="00FE1196"/>
    <w:rsid w:val="00FE46EB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C924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Revisin">
    <w:name w:val="Revision"/>
    <w:hidden/>
    <w:uiPriority w:val="99"/>
    <w:semiHidden/>
    <w:rsid w:val="00C924B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2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54643-69BA-4E68-8808-A76705BA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344</TotalTime>
  <Pages>2</Pages>
  <Words>439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2</cp:revision>
  <dcterms:created xsi:type="dcterms:W3CDTF">2010-05-07T23:09:00Z</dcterms:created>
  <dcterms:modified xsi:type="dcterms:W3CDTF">2011-04-16T21:11:00Z</dcterms:modified>
</cp:coreProperties>
</file>