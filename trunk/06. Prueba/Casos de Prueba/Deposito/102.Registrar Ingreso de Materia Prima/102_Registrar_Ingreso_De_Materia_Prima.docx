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207434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3CE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B155A96" w14:textId="77777777"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D41026F" w14:textId="77777777"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2D1AD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CC47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DF93888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CFAA18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614B0DB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60E2C5A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B0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9CBF780" w14:textId="77777777" w:rsidR="00DC19BB" w:rsidRDefault="00666356">
            <w:r>
              <w:t>Depósito</w:t>
            </w:r>
          </w:p>
        </w:tc>
      </w:tr>
      <w:tr w:rsidR="008F3E09" w14:paraId="1BA9EBF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5D9B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3EC60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3F03E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A86AD0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FE7E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CF5D7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428C09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02DFE8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B54885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4681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10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95E616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A8DADF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6E160AD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FAF75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56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AE021D6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7F0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B4DB898" w14:textId="77777777" w:rsidR="00C7061A" w:rsidRDefault="00C7061A"/>
        </w:tc>
      </w:tr>
      <w:tr w:rsidR="00CD204D" w14:paraId="0F655158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2ABF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CB0F93" w14:textId="77777777"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22137C5" w14:textId="77777777"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66F57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E491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7743C3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316689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D29F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EF679C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50C66CFE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DF43E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34FC24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5DD93E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08105BF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2A36894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8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93793A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295CD1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31DA9944" w14:textId="77777777"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  <w:r w:rsidR="002B4771">
              <w:t>.</w:t>
            </w:r>
          </w:p>
        </w:tc>
      </w:tr>
      <w:tr w:rsidR="005C249A" w14:paraId="05EAE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F9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967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ED9EF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F97" w14:textId="3E9B0C80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</w:t>
            </w:r>
            <w:r w:rsidR="00E96089">
              <w:rPr>
                <w:i/>
              </w:rPr>
              <w:t xml:space="preserve">gistrar Ingreso de Materia Prim. </w:t>
            </w:r>
            <w:r w:rsidR="00E96089"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D7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14:paraId="6030B6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8AA6" w14:textId="5D3B5C65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  <w:r w:rsidR="00E96089"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8E4" w14:textId="494BB7C6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</w:t>
            </w:r>
            <w:r w:rsidR="00434659">
              <w:t>uentra importaciones de materia prima pendientes.</w:t>
            </w:r>
            <w:r w:rsidR="00E96089">
              <w:t xml:space="preserve"> </w:t>
            </w:r>
            <w:r w:rsidR="00E96089">
              <w:rPr>
                <w:b/>
              </w:rPr>
              <w:t>ES2A</w:t>
            </w:r>
          </w:p>
          <w:p w14:paraId="15BD8A5A" w14:textId="42F70D9D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  <w:r w:rsidR="00E96089">
              <w:t xml:space="preserve"> </w:t>
            </w:r>
            <w:r w:rsidR="00E96089">
              <w:rPr>
                <w:b/>
              </w:rPr>
              <w:t>ES1A1</w:t>
            </w:r>
          </w:p>
          <w:p w14:paraId="23716907" w14:textId="01CF250E" w:rsidR="003547DC" w:rsidRDefault="00E96089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  <w:p w14:paraId="50D6EC36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D5B0E3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44E" w14:textId="1FA29528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  <w:r w:rsidR="00E96089">
              <w:t xml:space="preserve"> </w:t>
            </w:r>
            <w:r w:rsidR="00E96089"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02B" w14:textId="77777777"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73FFBD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62EA" w14:textId="4289B2C7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importación correspondiente al ingreso de productos importados que se están registrando.</w:t>
            </w:r>
            <w:r w:rsidR="00E96089">
              <w:t xml:space="preserve"> </w:t>
            </w:r>
            <w:r w:rsidR="00E96089"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6DEC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F37DE" w14:paraId="2488E36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3CE2" w14:textId="00DE07D7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F71480">
              <w:t>ó</w:t>
            </w:r>
            <w:r>
              <w:t>rdenes de compras incluidas en la importación mostrando el proveedor.</w:t>
            </w:r>
            <w:r w:rsidR="00E96089">
              <w:t xml:space="preserve"> </w:t>
            </w:r>
            <w:r w:rsidR="00E96089"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607F" w14:textId="77777777" w:rsidR="008F37DE" w:rsidRDefault="008F37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14:paraId="419E5A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BDA8" w14:textId="7A366862" w:rsidR="00A033FB" w:rsidRDefault="0084597C" w:rsidP="00F714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>Orden de Pedido</w:t>
            </w:r>
            <w:r w:rsidR="003547DC">
              <w:t xml:space="preserve"> y por cada materia prima verifica que la cantidad </w:t>
            </w:r>
            <w:r w:rsidR="00F71480">
              <w:t>que ingresa</w:t>
            </w:r>
            <w:r w:rsidR="003547DC">
              <w:t xml:space="preserve"> sea igual a la cantidad pedida.</w:t>
            </w:r>
            <w:r w:rsidR="00E96089">
              <w:t xml:space="preserve"> </w:t>
            </w:r>
            <w:r w:rsidR="00E96089"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E720" w14:textId="6707150E" w:rsidR="00C41B47" w:rsidRDefault="00C41B47" w:rsidP="00C41B4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ES6</w:t>
            </w:r>
            <w:r>
              <w:rPr>
                <w:b/>
              </w:rPr>
              <w:t>A</w:t>
            </w:r>
          </w:p>
          <w:p w14:paraId="2396AC7D" w14:textId="2A5A2190" w:rsidR="00C41B47" w:rsidRDefault="00C41B47" w:rsidP="00C41B47">
            <w:pPr>
              <w:pStyle w:val="Prrafodelista"/>
              <w:numPr>
                <w:ilvl w:val="2"/>
                <w:numId w:val="3"/>
              </w:numPr>
            </w:pPr>
            <w:r>
              <w:t xml:space="preserve">El EDMP ingresa cantidad realmente ingresada. </w:t>
            </w:r>
            <w:r>
              <w:rPr>
                <w:b/>
              </w:rPr>
              <w:t>EA6</w:t>
            </w:r>
            <w:r>
              <w:rPr>
                <w:b/>
              </w:rPr>
              <w:t>A1</w:t>
            </w:r>
          </w:p>
          <w:p w14:paraId="4A448490" w14:textId="6664069B" w:rsidR="00A033FB" w:rsidRDefault="00C41B47" w:rsidP="00C41B4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registra la cantidad real. Continua paso 8.</w:t>
            </w:r>
          </w:p>
        </w:tc>
      </w:tr>
      <w:tr w:rsidR="003547DC" w14:paraId="7172779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E8D" w14:textId="0F53BF50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  <w:r w:rsidR="00E96089">
              <w:t xml:space="preserve">. </w:t>
            </w:r>
            <w:r w:rsidR="00C41B47"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F4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14:paraId="2A16CF6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A50F" w14:textId="7A622DC9" w:rsidR="003547DC" w:rsidRDefault="0084597C" w:rsidP="00C41B4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  <w:r w:rsidR="00E96089">
              <w:t xml:space="preserve">. </w:t>
            </w:r>
            <w:r w:rsidR="00E96089">
              <w:rPr>
                <w:b/>
              </w:rPr>
              <w:t>A</w:t>
            </w:r>
            <w:r w:rsidR="00C41B47">
              <w:rPr>
                <w:b/>
              </w:rPr>
              <w:t>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C20" w14:textId="11A53A4F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  <w:r w:rsidR="00E96089">
              <w:t xml:space="preserve"> </w:t>
            </w:r>
            <w:r w:rsidR="00C41B47">
              <w:rPr>
                <w:b/>
              </w:rPr>
              <w:t>EA8</w:t>
            </w:r>
            <w:r w:rsidR="00E96089">
              <w:rPr>
                <w:b/>
              </w:rPr>
              <w:t>A</w:t>
            </w:r>
          </w:p>
          <w:p w14:paraId="733AABC6" w14:textId="7596BB3F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El sistema informa situación.</w:t>
            </w:r>
            <w:r w:rsidR="00E96089">
              <w:t xml:space="preserve"> </w:t>
            </w:r>
            <w:r w:rsidR="00C41B47">
              <w:rPr>
                <w:b/>
              </w:rPr>
              <w:t>ES8</w:t>
            </w:r>
            <w:r w:rsidR="00E96089">
              <w:rPr>
                <w:b/>
              </w:rPr>
              <w:t>A1</w:t>
            </w:r>
          </w:p>
          <w:p w14:paraId="2CDCB4F4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3547DC" w14:paraId="14E41E7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4CE" w14:textId="06FAB041" w:rsidR="003547DC" w:rsidRDefault="003547DC" w:rsidP="0051542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registra el ingreso de materia prima y actualiza el estado de la </w:t>
            </w:r>
            <w:r w:rsidR="0051542E">
              <w:t>Orden de Compra</w:t>
            </w:r>
            <w:r>
              <w:t xml:space="preserve"> a </w:t>
            </w:r>
            <w:r w:rsidR="00E96089">
              <w:rPr>
                <w:i/>
              </w:rPr>
              <w:t>Entregad</w:t>
            </w:r>
            <w:r w:rsidR="00C41B47">
              <w:rPr>
                <w:i/>
              </w:rPr>
              <w:t>o</w:t>
            </w:r>
            <w:bookmarkStart w:id="1" w:name="_GoBack"/>
            <w:bookmarkEnd w:id="1"/>
            <w:r w:rsidR="00E96089">
              <w:rPr>
                <w:i/>
              </w:rPr>
              <w:t xml:space="preserve">. </w:t>
            </w:r>
            <w:r w:rsidR="00C41B47"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7123" w14:textId="77777777"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EB1241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6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3C2" w14:textId="77777777" w:rsidR="00654C01" w:rsidRPr="00960403" w:rsidRDefault="00654C01" w:rsidP="00654C01">
            <w:r>
              <w:t>No aplica</w:t>
            </w:r>
          </w:p>
        </w:tc>
      </w:tr>
      <w:tr w:rsidR="00654C01" w14:paraId="12B0C47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32D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2D5A" w14:textId="77777777" w:rsidR="00654C01" w:rsidRDefault="00654C01" w:rsidP="00654C01">
            <w:r>
              <w:t>No aplica</w:t>
            </w:r>
          </w:p>
        </w:tc>
      </w:tr>
      <w:tr w:rsidR="00654C01" w14:paraId="4B66EDA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CE8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0ABAD" w14:textId="77777777" w:rsidR="00654C01" w:rsidRDefault="00067369" w:rsidP="00654C01">
            <w:r>
              <w:t>No aplica</w:t>
            </w:r>
          </w:p>
        </w:tc>
      </w:tr>
      <w:tr w:rsidR="00654C01" w14:paraId="204A6D8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14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AC7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B12DA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8D0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94CC5" w14:textId="77777777" w:rsidR="00654C01" w:rsidRDefault="00067369" w:rsidP="00654C01">
            <w:r>
              <w:t>No aplica</w:t>
            </w:r>
          </w:p>
        </w:tc>
      </w:tr>
      <w:tr w:rsidR="00654C01" w14:paraId="541C2BE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88F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68D6B" w14:textId="77777777" w:rsidR="00654C01" w:rsidRDefault="00067369" w:rsidP="00654C01">
            <w:r>
              <w:t>No aplica</w:t>
            </w:r>
          </w:p>
        </w:tc>
      </w:tr>
      <w:tr w:rsidR="00654C01" w14:paraId="060C0BD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CCA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E506" w14:textId="77777777" w:rsidR="00654C01" w:rsidRDefault="00067369" w:rsidP="00654C01">
            <w:r>
              <w:t>No aplica</w:t>
            </w:r>
          </w:p>
        </w:tc>
      </w:tr>
    </w:tbl>
    <w:p w14:paraId="172F30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3288D75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22740A"/>
    <w:rsid w:val="00240B3D"/>
    <w:rsid w:val="002759BB"/>
    <w:rsid w:val="002B4771"/>
    <w:rsid w:val="002E2655"/>
    <w:rsid w:val="0032031B"/>
    <w:rsid w:val="003547DC"/>
    <w:rsid w:val="00374480"/>
    <w:rsid w:val="003A7036"/>
    <w:rsid w:val="00434659"/>
    <w:rsid w:val="00512B66"/>
    <w:rsid w:val="0051542E"/>
    <w:rsid w:val="00596BA0"/>
    <w:rsid w:val="005C249A"/>
    <w:rsid w:val="00602FA3"/>
    <w:rsid w:val="006245C7"/>
    <w:rsid w:val="00654C01"/>
    <w:rsid w:val="00666356"/>
    <w:rsid w:val="00682F3C"/>
    <w:rsid w:val="006B6D4B"/>
    <w:rsid w:val="007704F8"/>
    <w:rsid w:val="00785EC6"/>
    <w:rsid w:val="007A0552"/>
    <w:rsid w:val="00812E10"/>
    <w:rsid w:val="0084597C"/>
    <w:rsid w:val="00847BFF"/>
    <w:rsid w:val="008B7806"/>
    <w:rsid w:val="008F37DE"/>
    <w:rsid w:val="008F3E09"/>
    <w:rsid w:val="00960403"/>
    <w:rsid w:val="00A033FB"/>
    <w:rsid w:val="00A5198D"/>
    <w:rsid w:val="00AB5538"/>
    <w:rsid w:val="00C32797"/>
    <w:rsid w:val="00C41B47"/>
    <w:rsid w:val="00C7061A"/>
    <w:rsid w:val="00C74D24"/>
    <w:rsid w:val="00CD204D"/>
    <w:rsid w:val="00D837B7"/>
    <w:rsid w:val="00D842C6"/>
    <w:rsid w:val="00DC19BB"/>
    <w:rsid w:val="00E3101A"/>
    <w:rsid w:val="00E31140"/>
    <w:rsid w:val="00E70A8B"/>
    <w:rsid w:val="00E96089"/>
    <w:rsid w:val="00ED5BC7"/>
    <w:rsid w:val="00F71480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30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antopiscio</cp:lastModifiedBy>
  <cp:revision>5</cp:revision>
  <dcterms:created xsi:type="dcterms:W3CDTF">2010-06-12T17:52:00Z</dcterms:created>
  <dcterms:modified xsi:type="dcterms:W3CDTF">2010-06-12T18:39:00Z</dcterms:modified>
</cp:coreProperties>
</file>