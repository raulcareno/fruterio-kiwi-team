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D37BF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D37BF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1C0D69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1C0D69">
            <w:r>
              <w:t>201</w:t>
            </w:r>
          </w:p>
        </w:tc>
      </w:tr>
      <w:tr w:rsidR="00DC19BB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1C0D69">
            <w:r>
              <w:t>Ventas</w:t>
            </w:r>
          </w:p>
        </w:tc>
      </w:tr>
      <w:tr w:rsidR="008F3E09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1C0D69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D37BF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D37BF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1C0D69">
            <w:r>
              <w:t>Registrar los datos de un nuevo cliente</w:t>
            </w:r>
          </w:p>
        </w:tc>
      </w:tr>
      <w:tr w:rsidR="00DC19BB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D526BE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datos de la empresa</w:t>
            </w:r>
            <w:r w:rsidR="00B53BAF">
              <w:t xml:space="preserve"> cliente en el Sistema</w:t>
            </w:r>
          </w:p>
        </w:tc>
      </w:tr>
      <w:tr w:rsidR="005C249A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B53BAF" w:rsidP="00B53BAF">
            <w:pPr>
              <w:pStyle w:val="Prrafodelista"/>
              <w:numPr>
                <w:ilvl w:val="0"/>
                <w:numId w:val="1"/>
              </w:numPr>
            </w:pPr>
            <w:r>
              <w:t xml:space="preserve">El viajante no confirma la </w:t>
            </w:r>
            <w:r w:rsidR="00771E12">
              <w:t xml:space="preserve">registración de la empresa </w:t>
            </w:r>
            <w:r>
              <w:t>cliente</w:t>
            </w:r>
          </w:p>
          <w:p w:rsidR="00771C07" w:rsidRDefault="00771C07" w:rsidP="00771C07">
            <w:pPr>
              <w:pStyle w:val="Prrafodelista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</w:tc>
      </w:tr>
      <w:tr w:rsidR="005C249A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B53BAF" w:rsidP="00B53B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D69" w:rsidRPr="00960403" w:rsidRDefault="001C0D69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la empresa cliente,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verifica si existe la empresa cliente, y existe.</w:t>
            </w:r>
          </w:p>
          <w:p w:rsidR="00771C07" w:rsidRDefault="00771C07" w:rsidP="00771C07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:rsidR="00771C07" w:rsidRPr="00960403" w:rsidRDefault="00771C07" w:rsidP="00771C07">
            <w:pPr>
              <w:pStyle w:val="Prrafodelista"/>
              <w:numPr>
                <w:ilvl w:val="2"/>
                <w:numId w:val="3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BF30BD" w:rsidP="0037754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los datos </w:t>
            </w:r>
            <w:r w:rsidR="007D25BA">
              <w:t xml:space="preserve">generales </w:t>
            </w:r>
            <w:r w:rsidR="00027F95">
              <w:t>de la</w:t>
            </w:r>
            <w:r w:rsidR="007D25BA">
              <w:t xml:space="preserve">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754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4F" w:rsidRDefault="0037754F" w:rsidP="0037754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los siguientes datos 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4F" w:rsidRPr="00960403" w:rsidRDefault="0037754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7D25BA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solicita, para cada domicilio de la Empresa Cliente, los datos  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431E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7" w:rsidRDefault="00E431E7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Viajante, para cada domicilio de la Empresa Cliente, ingresa los siguientes datos: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7" w:rsidRPr="00960403" w:rsidRDefault="00E431E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7D25BA" w:rsidP="00BB2EE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Viajante selecciona la opción </w:t>
            </w:r>
            <w:r w:rsidR="00607CF4" w:rsidRPr="00BB2EEB">
              <w:rPr>
                <w:i/>
              </w:rPr>
              <w:t>R</w:t>
            </w:r>
            <w:r w:rsidRPr="00BB2EEB">
              <w:rPr>
                <w:i/>
              </w:rPr>
              <w:t>eg</w:t>
            </w:r>
            <w:r w:rsidR="00BB2EEB"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607CF4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selecciona la opción registrar Responsable.</w:t>
            </w:r>
          </w:p>
          <w:p w:rsidR="00607CF4" w:rsidRPr="00960403" w:rsidRDefault="00607CF4" w:rsidP="00BB2EEB">
            <w:pPr>
              <w:pStyle w:val="Prrafodelista"/>
              <w:numPr>
                <w:ilvl w:val="2"/>
                <w:numId w:val="3"/>
              </w:numPr>
            </w:pPr>
            <w:r>
              <w:t>Ir a</w:t>
            </w:r>
            <w:r w:rsidR="00BB2EEB">
              <w:t>l</w:t>
            </w:r>
            <w:r>
              <w:t xml:space="preserve"> </w:t>
            </w:r>
            <w:r w:rsidRPr="008F6CE0">
              <w:rPr>
                <w:u w:val="single"/>
              </w:rPr>
              <w:t xml:space="preserve">Paso </w:t>
            </w:r>
            <w:r w:rsidR="008F6CE0" w:rsidRPr="008F6CE0">
              <w:rPr>
                <w:u w:val="single"/>
              </w:rPr>
              <w:t>11</w:t>
            </w:r>
            <w:r w:rsidR="00BB2EEB">
              <w:t>.</w:t>
            </w: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BB2EEB" w:rsidP="00607C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D5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D5" w:rsidRDefault="00567AD5" w:rsidP="00567AD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Se registró correctamente el Responsable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D5" w:rsidRDefault="00567AD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se registró correctamente el Responsable de la Empresa Cliente.</w:t>
            </w:r>
          </w:p>
          <w:p w:rsidR="00567AD5" w:rsidRDefault="00567AD5" w:rsidP="00567AD5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:rsidR="00270E5D" w:rsidRPr="00960403" w:rsidRDefault="00270E5D" w:rsidP="00270E5D">
            <w:pPr>
              <w:pStyle w:val="Prrafodelista"/>
              <w:numPr>
                <w:ilvl w:val="2"/>
                <w:numId w:val="3"/>
              </w:numPr>
            </w:pPr>
            <w:r>
              <w:t xml:space="preserve">Si el Viajante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vuelve al </w:t>
            </w:r>
            <w:r>
              <w:rPr>
                <w:u w:val="single"/>
              </w:rPr>
              <w:t xml:space="preserve">Paso 10. </w:t>
            </w: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BB2EEB" w:rsidP="00B53B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Confirma la registración de los datos de la Empresa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BB2EEB" w:rsidP="00BB2EE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confirma la registración de los datos de la Empresa Cliente.</w:t>
            </w:r>
          </w:p>
          <w:p w:rsidR="00BB2EEB" w:rsidRPr="00960403" w:rsidRDefault="00BB2EEB" w:rsidP="00BB2EEB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514125" w:rsidP="00B53B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</w:t>
            </w:r>
            <w:r w:rsidR="00BB2EEB">
              <w:t>istema registra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25" w:rsidRDefault="00514125" w:rsidP="0051412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informa el éxito del registro al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25" w:rsidRDefault="00514125" w:rsidP="0051412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304908" w:rsidP="00304908">
            <w:r>
              <w:t>El Viajante puede cancelar el CU en cualquier paso.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304908" w:rsidP="00654C01">
            <w:r>
              <w:t>XXX. Registrar Responsable Empresa Cliente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304908" w:rsidP="00654C01">
            <w:r>
              <w:t xml:space="preserve">XXX. 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bookmarkEnd w:id="0"/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6B260C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1C0D69"/>
    <w:rsid w:val="00027F95"/>
    <w:rsid w:val="000428F7"/>
    <w:rsid w:val="00067369"/>
    <w:rsid w:val="00074C24"/>
    <w:rsid w:val="001C0D69"/>
    <w:rsid w:val="0022740A"/>
    <w:rsid w:val="00270E5D"/>
    <w:rsid w:val="00304908"/>
    <w:rsid w:val="0037754F"/>
    <w:rsid w:val="003C3759"/>
    <w:rsid w:val="003F5E92"/>
    <w:rsid w:val="00512B66"/>
    <w:rsid w:val="00514125"/>
    <w:rsid w:val="00567AD5"/>
    <w:rsid w:val="00596BA0"/>
    <w:rsid w:val="005C1954"/>
    <w:rsid w:val="005C249A"/>
    <w:rsid w:val="00602169"/>
    <w:rsid w:val="00602FA3"/>
    <w:rsid w:val="00607CF4"/>
    <w:rsid w:val="006245C7"/>
    <w:rsid w:val="0063791E"/>
    <w:rsid w:val="00654C01"/>
    <w:rsid w:val="00682F3C"/>
    <w:rsid w:val="006A3828"/>
    <w:rsid w:val="006B6D4B"/>
    <w:rsid w:val="00771C07"/>
    <w:rsid w:val="00771E12"/>
    <w:rsid w:val="007D25BA"/>
    <w:rsid w:val="00812E10"/>
    <w:rsid w:val="00847BFF"/>
    <w:rsid w:val="008A68E4"/>
    <w:rsid w:val="008B4D33"/>
    <w:rsid w:val="008E5DFD"/>
    <w:rsid w:val="008F3E09"/>
    <w:rsid w:val="008F6CE0"/>
    <w:rsid w:val="00960403"/>
    <w:rsid w:val="00A5198D"/>
    <w:rsid w:val="00B53BAF"/>
    <w:rsid w:val="00BB2EEB"/>
    <w:rsid w:val="00BF30BD"/>
    <w:rsid w:val="00C32797"/>
    <w:rsid w:val="00C6185E"/>
    <w:rsid w:val="00C7061A"/>
    <w:rsid w:val="00C74D24"/>
    <w:rsid w:val="00CD204D"/>
    <w:rsid w:val="00D37BF0"/>
    <w:rsid w:val="00D526BE"/>
    <w:rsid w:val="00D837B7"/>
    <w:rsid w:val="00D842C6"/>
    <w:rsid w:val="00DC19BB"/>
    <w:rsid w:val="00E31140"/>
    <w:rsid w:val="00E35DA0"/>
    <w:rsid w:val="00E431E7"/>
    <w:rsid w:val="00E70A8B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93</TotalTime>
  <Pages>2</Pages>
  <Words>436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19</cp:revision>
  <dcterms:created xsi:type="dcterms:W3CDTF">2010-05-08T20:03:00Z</dcterms:created>
  <dcterms:modified xsi:type="dcterms:W3CDTF">2010-05-08T22:40:00Z</dcterms:modified>
</cp:coreProperties>
</file>