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tblpY="1"/>
        <w:tblOverlap w:val="never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051F88E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4ADB88" w14:textId="77777777" w:rsidR="00C7061A" w:rsidRPr="00C7061A" w:rsidRDefault="00C7061A" w:rsidP="00BC1737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0BD4A469" w14:textId="77777777" w:rsidR="00C7061A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77B405DD" w14:textId="77777777" w:rsidR="00C7061A" w:rsidRDefault="00056378" w:rsidP="00BC173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1621769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B9306E" w14:textId="77777777" w:rsidR="00512B66" w:rsidRPr="00C7061A" w:rsidRDefault="00512B66" w:rsidP="00BC1737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283EBCA" w14:textId="77777777" w:rsidR="00512B66" w:rsidRDefault="001C0D69" w:rsidP="00BC1737">
            <w:r>
              <w:t>Registrar Cliente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9F97994" w14:textId="77777777" w:rsidR="00512B66" w:rsidRPr="006245C7" w:rsidRDefault="006245C7" w:rsidP="00BC173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2B9EA66" w14:textId="77777777" w:rsidR="00512B66" w:rsidRDefault="001C0D69" w:rsidP="00BC1737">
            <w:r>
              <w:t>201</w:t>
            </w:r>
          </w:p>
        </w:tc>
      </w:tr>
      <w:tr w:rsidR="00DC19BB" w14:paraId="7D017792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28CE24" w14:textId="77777777" w:rsidR="00DC19BB" w:rsidRPr="00C7061A" w:rsidRDefault="00DC19BB" w:rsidP="00BC1737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779215A" w14:textId="77777777" w:rsidR="00DC19BB" w:rsidRDefault="001C0D69" w:rsidP="00BC1737">
            <w:r>
              <w:t>Ventas</w:t>
            </w:r>
          </w:p>
        </w:tc>
      </w:tr>
      <w:tr w:rsidR="008F3E09" w14:paraId="2C7CED0A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C55223C" w14:textId="77777777" w:rsidR="008F3E09" w:rsidRDefault="008F3E09" w:rsidP="00BC1737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90F3DED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48C776AD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720B2ED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CA8BAC8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9E6249" w14:textId="77777777" w:rsidR="008F3E09" w:rsidRDefault="008F3E09" w:rsidP="00BC1737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A2D7991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D9D6A7F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6B0B542A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1E936271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12574E" w14:textId="77777777" w:rsidR="008F3E09" w:rsidRDefault="008F3E09" w:rsidP="00BC1737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AAC4492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CF6AD4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9424665" w14:textId="77777777" w:rsidR="008F3E09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535D3B04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34430C" w14:textId="77777777" w:rsidR="00C7061A" w:rsidRPr="00C7061A" w:rsidRDefault="00C7061A" w:rsidP="00BC1737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AFCED77" w14:textId="77777777" w:rsidR="00C7061A" w:rsidRDefault="001C0D69" w:rsidP="00BC1737">
            <w:r>
              <w:t>Viajante</w:t>
            </w:r>
            <w:r w:rsidR="00792C7D">
              <w:t xml:space="preserve">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642EBA5B" w14:textId="77777777" w:rsidR="00C7061A" w:rsidRPr="00C7061A" w:rsidRDefault="00C7061A" w:rsidP="00BC1737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6FB023E0" w14:textId="77777777" w:rsidR="00C7061A" w:rsidRDefault="0063791E" w:rsidP="00BC1737">
            <w:r>
              <w:t>No aplica</w:t>
            </w:r>
          </w:p>
        </w:tc>
      </w:tr>
      <w:tr w:rsidR="00CD204D" w14:paraId="4477D5BD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ADDED9" w14:textId="77777777" w:rsidR="00CD204D" w:rsidRPr="00C7061A" w:rsidRDefault="00CD204D" w:rsidP="00BC1737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B4AEEDE" w14:textId="77777777" w:rsidR="00CD204D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0D6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44BA91CA" w14:textId="77777777" w:rsidR="00CD204D" w:rsidRDefault="00056378" w:rsidP="00BC1737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5E78A76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4F87F4" w14:textId="77777777" w:rsidR="00D842C6" w:rsidRPr="00C7061A" w:rsidRDefault="00C7061A" w:rsidP="00BC1737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3A1F82BE" w14:textId="77777777" w:rsidR="00D842C6" w:rsidRPr="00596BA0" w:rsidRDefault="001C0D69" w:rsidP="00BC1737">
            <w:r>
              <w:t>Registrar los datos de un nuevo cliente</w:t>
            </w:r>
          </w:p>
        </w:tc>
      </w:tr>
      <w:tr w:rsidR="00DC19BB" w14:paraId="465C9D81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7D018" w14:textId="77777777" w:rsidR="00DC19BB" w:rsidRPr="00C7061A" w:rsidRDefault="00DC19BB" w:rsidP="00BC1737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CB712E4" w14:textId="77777777" w:rsidR="00DC19BB" w:rsidRDefault="00DC19BB" w:rsidP="00BC1737"/>
        </w:tc>
      </w:tr>
      <w:tr w:rsidR="005C249A" w14:paraId="62C71407" w14:textId="77777777" w:rsidTr="00BC1737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132E42" w14:textId="77777777" w:rsidR="005C249A" w:rsidRDefault="005C249A" w:rsidP="00BC1737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CE2965B" w14:textId="77777777" w:rsidR="005C249A" w:rsidRDefault="005C249A" w:rsidP="00BC1737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1BAF0EFB" w14:textId="77777777" w:rsidR="005C249A" w:rsidRPr="005C249A" w:rsidRDefault="005C249A" w:rsidP="00BC1737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5DE78A5" w14:textId="77777777" w:rsidR="003F5E92" w:rsidRDefault="00D526BE" w:rsidP="00BC1737">
            <w:pPr>
              <w:pStyle w:val="Prrafodelista"/>
              <w:numPr>
                <w:ilvl w:val="0"/>
                <w:numId w:val="1"/>
              </w:numPr>
            </w:pPr>
            <w:r>
              <w:t>Se registran los datos de la empresa</w:t>
            </w:r>
            <w:r w:rsidR="00B53BAF">
              <w:t xml:space="preserve"> cliente en el Sistema</w:t>
            </w:r>
          </w:p>
        </w:tc>
      </w:tr>
      <w:tr w:rsidR="005C249A" w14:paraId="773863B0" w14:textId="77777777" w:rsidTr="00BC1737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83254" w14:textId="77777777" w:rsidR="005C249A" w:rsidRDefault="005C249A" w:rsidP="00BC1737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748F7590" w14:textId="77777777" w:rsidR="005C249A" w:rsidRPr="005C249A" w:rsidRDefault="005C249A" w:rsidP="00BC1737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E9E063B" w14:textId="77777777" w:rsidR="00771C07" w:rsidRDefault="00771C07" w:rsidP="00BC1737">
            <w:pPr>
              <w:pStyle w:val="Prrafodelista"/>
              <w:numPr>
                <w:ilvl w:val="0"/>
                <w:numId w:val="1"/>
              </w:numPr>
            </w:pPr>
            <w:r>
              <w:t>La Empresa Cliente ya se encuentra registrada.</w:t>
            </w:r>
          </w:p>
          <w:p w14:paraId="4F61D515" w14:textId="77777777" w:rsidR="00722958" w:rsidRDefault="00722958" w:rsidP="00BC1737">
            <w:pPr>
              <w:pStyle w:val="Prrafodelista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14:paraId="66613688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47B4" w14:textId="77777777" w:rsidR="005C249A" w:rsidRDefault="005C249A" w:rsidP="00BC1737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AC77" w14:textId="77777777" w:rsidR="005C249A" w:rsidRPr="005C249A" w:rsidRDefault="005C249A" w:rsidP="00BC1737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02B11FA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EF6D" w14:textId="77777777" w:rsidR="005C249A" w:rsidRPr="008F3E09" w:rsidRDefault="00B53BAF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</w:t>
            </w:r>
            <w:r w:rsidR="00792C7D">
              <w:t>V</w:t>
            </w:r>
            <w:r>
              <w:t xml:space="preserve"> selecciona la opción </w:t>
            </w:r>
            <w:r>
              <w:rPr>
                <w:i/>
              </w:rPr>
              <w:t>Registrar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F147" w14:textId="77777777" w:rsidR="001C0D69" w:rsidRPr="00960403" w:rsidRDefault="001C0D69" w:rsidP="00BC1737">
            <w:pPr>
              <w:pStyle w:val="Prrafodelista"/>
              <w:ind w:left="230"/>
            </w:pPr>
          </w:p>
        </w:tc>
      </w:tr>
      <w:tr w:rsidR="00771C07" w14:paraId="660FB4A2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6DD9" w14:textId="77777777" w:rsidR="00771C07" w:rsidRDefault="00771C07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095B" w14:textId="77777777" w:rsidR="00771C07" w:rsidRPr="00960403" w:rsidRDefault="00771C07" w:rsidP="00BC1737">
            <w:pPr>
              <w:pStyle w:val="Prrafodelista"/>
              <w:ind w:left="230"/>
            </w:pPr>
          </w:p>
        </w:tc>
      </w:tr>
      <w:tr w:rsidR="00771C07" w14:paraId="74C03D28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9D1F" w14:textId="77777777" w:rsidR="00771C07" w:rsidRDefault="00771C07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el CUIT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61D1" w14:textId="59A0F2AF" w:rsidR="00771C07" w:rsidRPr="00B20D66" w:rsidRDefault="00B20D66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792C7D">
              <w:t>V</w:t>
            </w:r>
            <w:r>
              <w:t xml:space="preserve"> selecciona la opción </w:t>
            </w:r>
            <w:r w:rsidR="001C4344">
              <w:rPr>
                <w:i/>
              </w:rPr>
              <w:t>B</w:t>
            </w:r>
            <w:r>
              <w:rPr>
                <w:i/>
              </w:rPr>
              <w:t>uscar CUIT</w:t>
            </w:r>
          </w:p>
          <w:p w14:paraId="74C64133" w14:textId="3E3065AF" w:rsidR="00B20D66" w:rsidRPr="00960403" w:rsidRDefault="00B20D66" w:rsidP="006145D2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 w:rsidRPr="000257E9">
              <w:rPr>
                <w:i/>
              </w:rPr>
              <w:t xml:space="preserve">CU </w:t>
            </w:r>
            <w:r w:rsidR="006145D2">
              <w:rPr>
                <w:i/>
              </w:rPr>
              <w:t>224</w:t>
            </w:r>
            <w:r w:rsidR="00B256D3">
              <w:rPr>
                <w:i/>
              </w:rPr>
              <w:t>. B</w:t>
            </w:r>
            <w:r w:rsidRPr="000257E9">
              <w:rPr>
                <w:i/>
              </w:rPr>
              <w:t>uscar CUIT</w:t>
            </w:r>
            <w:r w:rsidR="00F01532">
              <w:rPr>
                <w:i/>
              </w:rPr>
              <w:t>.</w:t>
            </w:r>
          </w:p>
        </w:tc>
      </w:tr>
      <w:tr w:rsidR="00771C07" w14:paraId="0EA6821D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1C7F" w14:textId="77777777" w:rsidR="00771C07" w:rsidRDefault="00771C07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si existe la empresa cliente,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CFC71" w14:textId="77777777" w:rsidR="00771C07" w:rsidRDefault="00771C07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verifica si existe la empresa cliente, y existe.</w:t>
            </w:r>
          </w:p>
          <w:p w14:paraId="793D5FC0" w14:textId="77777777" w:rsidR="00771C07" w:rsidRDefault="00771C07" w:rsidP="00BC1737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informa la situación al </w:t>
            </w:r>
            <w:r w:rsidR="00792C7D">
              <w:t>V</w:t>
            </w:r>
            <w:r>
              <w:t>.</w:t>
            </w:r>
          </w:p>
          <w:p w14:paraId="428F4DBF" w14:textId="77777777" w:rsidR="00771C07" w:rsidRPr="00960403" w:rsidRDefault="00771C07" w:rsidP="00BC1737">
            <w:pPr>
              <w:pStyle w:val="Prrafodelista"/>
              <w:numPr>
                <w:ilvl w:val="2"/>
                <w:numId w:val="3"/>
              </w:numPr>
            </w:pPr>
            <w:r w:rsidRPr="00771C07">
              <w:t>Se cancela el CU</w:t>
            </w:r>
            <w:r>
              <w:t>.</w:t>
            </w:r>
          </w:p>
        </w:tc>
      </w:tr>
      <w:tr w:rsidR="00B53BAF" w14:paraId="41AB31B8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5154" w14:textId="58C1899B" w:rsidR="00B53BAF" w:rsidRDefault="00BF30BD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solicita los datos </w:t>
            </w:r>
            <w:r w:rsidR="007D25BA">
              <w:t xml:space="preserve">generales </w:t>
            </w:r>
            <w:r w:rsidR="00027F95">
              <w:t>de la</w:t>
            </w:r>
            <w:r w:rsidR="007D25BA">
              <w:t xml:space="preserve"> Empresa Cli</w:t>
            </w:r>
            <w:r w:rsidR="0056298B">
              <w:t>ente: Razón social, Condición</w:t>
            </w:r>
            <w:r w:rsidR="007D25BA">
              <w:t xml:space="preserve"> IVA</w:t>
            </w:r>
            <w:r w:rsidR="0056298B">
              <w:t>,</w:t>
            </w:r>
            <w:r w:rsidR="007D25BA">
              <w:t xml:space="preserve"> teléfono, </w:t>
            </w:r>
            <w:r w:rsidR="00B20D66">
              <w:t xml:space="preserve">celular, </w:t>
            </w:r>
            <w:r w:rsidR="007D25BA">
              <w:t xml:space="preserve">fax, </w:t>
            </w:r>
            <w:r w:rsidR="00B20D66">
              <w:t>e-M</w:t>
            </w:r>
            <w:r w:rsidR="007D25BA"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BF3B" w14:textId="77777777" w:rsidR="00B53BAF" w:rsidRPr="00960403" w:rsidRDefault="00B53BAF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7754F" w14:paraId="543470A7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4046" w14:textId="23BF1ACF" w:rsidR="0037754F" w:rsidRDefault="0037754F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792C7D">
              <w:t>V</w:t>
            </w:r>
            <w:r>
              <w:t xml:space="preserve"> ingresa los siguientes datos de la Empresa Cli</w:t>
            </w:r>
            <w:r w:rsidR="0056298B">
              <w:t>ente: Razón social, Condición</w:t>
            </w:r>
            <w:r>
              <w:t xml:space="preserve"> IVA</w:t>
            </w:r>
            <w:r w:rsidR="00B20D66">
              <w:t>,</w:t>
            </w:r>
            <w:r>
              <w:t xml:space="preserve"> teléfono, </w:t>
            </w:r>
            <w:r w:rsidR="00B20D66">
              <w:t xml:space="preserve">celular, </w:t>
            </w:r>
            <w:r>
              <w:t xml:space="preserve">fax, </w:t>
            </w:r>
            <w:r w:rsidR="00B20D66">
              <w:t>e-M</w:t>
            </w:r>
            <w:r>
              <w:t>ail.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B4DD" w14:textId="77777777" w:rsidR="0037754F" w:rsidRPr="00960403" w:rsidRDefault="0037754F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17478" w14:paraId="12FF1EC2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AF79" w14:textId="77777777" w:rsidR="00A17478" w:rsidRDefault="00A17478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selecciona la opción </w:t>
            </w:r>
            <w:r w:rsidRPr="00BB2EEB">
              <w:rPr>
                <w:i/>
              </w:rPr>
              <w:t>Reg</w:t>
            </w:r>
            <w:r>
              <w:rPr>
                <w:i/>
              </w:rPr>
              <w:t>istrar Responsable.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58489" w14:textId="77777777" w:rsidR="00A17478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selecciona la opción registrar Responsable.</w:t>
            </w:r>
          </w:p>
          <w:p w14:paraId="4A7A2B80" w14:textId="1E174439" w:rsidR="00A17478" w:rsidRPr="00960403" w:rsidRDefault="00A17478" w:rsidP="00BC1737">
            <w:pPr>
              <w:pStyle w:val="Prrafodelista"/>
              <w:numPr>
                <w:ilvl w:val="2"/>
                <w:numId w:val="3"/>
              </w:numPr>
            </w:pPr>
            <w:r>
              <w:t xml:space="preserve">Se prosigue </w:t>
            </w:r>
            <w:r w:rsidRPr="00793BA2">
              <w:t>Paso 11</w:t>
            </w:r>
            <w:r>
              <w:t>.</w:t>
            </w:r>
          </w:p>
        </w:tc>
      </w:tr>
      <w:tr w:rsidR="00A17478" w14:paraId="10FB7371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9C06" w14:textId="77777777" w:rsidR="00A17478" w:rsidRDefault="00A17478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Para cada responsable que el V desee registrar, se llama al CU </w:t>
            </w:r>
            <w:r>
              <w:rPr>
                <w:i/>
              </w:rPr>
              <w:t>211</w:t>
            </w:r>
            <w:r w:rsidRPr="00B23A4A">
              <w:rPr>
                <w:i/>
              </w:rPr>
              <w:t>. Registrar Responsable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79CD" w14:textId="77777777" w:rsidR="00A17478" w:rsidRPr="00960403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17478" w14:paraId="5353568C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EB5B0" w14:textId="77777777" w:rsidR="00A17478" w:rsidRDefault="00A17478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Se registró correctamente el Responsable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29AF" w14:textId="77777777" w:rsidR="00A17478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No se registró correctamente el Responsable de la Empresa Cliente.</w:t>
            </w:r>
          </w:p>
          <w:p w14:paraId="0304E516" w14:textId="77777777" w:rsidR="00A17478" w:rsidRDefault="00A17478" w:rsidP="00BC1737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V.</w:t>
            </w:r>
          </w:p>
          <w:p w14:paraId="6DD52D8B" w14:textId="77777777" w:rsidR="00A17478" w:rsidRPr="00960403" w:rsidRDefault="00A17478" w:rsidP="00BC1737">
            <w:pPr>
              <w:pStyle w:val="Prrafodelista"/>
              <w:numPr>
                <w:ilvl w:val="2"/>
                <w:numId w:val="3"/>
              </w:numPr>
            </w:pPr>
            <w:r>
              <w:t xml:space="preserve">Si el V desea, puede volver a seleccionar la opción </w:t>
            </w:r>
            <w:r>
              <w:rPr>
                <w:i/>
              </w:rPr>
              <w:t>Registrar Responsable</w:t>
            </w:r>
            <w:r>
              <w:t xml:space="preserve">, y se regresa al </w:t>
            </w:r>
            <w:r w:rsidRPr="003E6540">
              <w:t>Paso 10.</w:t>
            </w:r>
          </w:p>
        </w:tc>
      </w:tr>
      <w:tr w:rsidR="00A17478" w14:paraId="478049AC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A5EF" w14:textId="0210E707" w:rsidR="00A17478" w:rsidRDefault="00A17478" w:rsidP="00E701D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solicita, para cada domicilio de la Empresa Cliente, los datos  del mismo: provincia, localidad, </w:t>
            </w:r>
            <w:r w:rsidR="00E701DB">
              <w:t xml:space="preserve"> </w:t>
            </w:r>
            <w:r w:rsidR="00E701DB">
              <w:t xml:space="preserve">código postal,  </w:t>
            </w:r>
            <w:r>
              <w:t>barrio, ca</w:t>
            </w:r>
            <w:r w:rsidR="00BC1737">
              <w:t>l</w:t>
            </w:r>
            <w:r>
              <w:t>le, altura, depto. y descripción.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B7E8" w14:textId="77777777" w:rsidR="00A17478" w:rsidRPr="00960403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17478" w14:paraId="3F4C5E7D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73835" w14:textId="075EC123" w:rsidR="00A17478" w:rsidRDefault="00A17478" w:rsidP="00E701D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V, para cada domicilio de la Empresa Cliente, ingresa los siguientes datos: </w:t>
            </w:r>
            <w:r w:rsidR="00E701DB">
              <w:t>provincia, localidad,</w:t>
            </w:r>
            <w:r w:rsidR="00E701DB">
              <w:t xml:space="preserve"> código postal</w:t>
            </w:r>
            <w:r w:rsidR="00E701DB">
              <w:t>,</w:t>
            </w:r>
            <w:r w:rsidR="00E701DB">
              <w:t xml:space="preserve"> </w:t>
            </w:r>
            <w:r>
              <w:t xml:space="preserve">barrio, calle, altura, depto. </w:t>
            </w:r>
            <w:r>
              <w:t>y descripción.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123D" w14:textId="77777777" w:rsidR="00A17478" w:rsidRPr="00960403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1737" w14:paraId="11E3AE76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A4B3" w14:textId="293FC671" w:rsidR="00BC1737" w:rsidRDefault="00BC1737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6788E">
              <w:t>V selecciona un responsable para cada domicilio si lo desea.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3986" w14:textId="3CCB59FF" w:rsidR="00BC1737" w:rsidRPr="00960403" w:rsidRDefault="00BC1737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17478" w14:paraId="55155FA6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1568" w14:textId="77777777" w:rsidR="00A17478" w:rsidRDefault="00A17478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la confirmación de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0AB3" w14:textId="77777777" w:rsidR="00A17478" w:rsidRDefault="00A17478" w:rsidP="00BC1737">
            <w:pPr>
              <w:pStyle w:val="Prrafodelista"/>
              <w:ind w:left="230"/>
            </w:pPr>
          </w:p>
        </w:tc>
      </w:tr>
      <w:tr w:rsidR="00A17478" w14:paraId="143DC6CD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4F6D" w14:textId="77777777" w:rsidR="00A17478" w:rsidRDefault="00A17478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E690" w14:textId="77777777" w:rsidR="00A17478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V no confirma la registración.</w:t>
            </w:r>
          </w:p>
          <w:p w14:paraId="5F3BCD3F" w14:textId="77777777" w:rsidR="00A17478" w:rsidRPr="00960403" w:rsidRDefault="00A17478" w:rsidP="00BC1737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A17478" w14:paraId="0DD2368D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62F1" w14:textId="77777777" w:rsidR="00A17478" w:rsidRDefault="00A17478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los datos de la Empresa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0816F" w14:textId="77777777" w:rsidR="00A17478" w:rsidRPr="00960403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17478" w14:paraId="72D70BBD" w14:textId="77777777" w:rsidTr="00BC1737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36DAD" w14:textId="77777777" w:rsidR="00A17478" w:rsidRDefault="00A17478" w:rsidP="00BC173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775D" w14:textId="77777777" w:rsidR="00A17478" w:rsidRPr="00960403" w:rsidRDefault="00A17478" w:rsidP="00BC1737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A17478" w14:paraId="1931F5DC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EA5383" w14:textId="77777777" w:rsidR="00A17478" w:rsidRPr="00654C01" w:rsidRDefault="00A17478" w:rsidP="00BC1737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29A30" w14:textId="77777777" w:rsidR="00A17478" w:rsidRPr="00960403" w:rsidRDefault="00A17478" w:rsidP="00BC1737">
            <w:r>
              <w:t>El V puede cancelar el CU en cualquier momento.</w:t>
            </w:r>
          </w:p>
        </w:tc>
      </w:tr>
      <w:tr w:rsidR="00A17478" w14:paraId="3108A1EA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B1CB45" w14:textId="77777777" w:rsidR="00A17478" w:rsidRPr="00654C01" w:rsidRDefault="00A17478" w:rsidP="00BC1737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FE172" w14:textId="77777777" w:rsidR="00A17478" w:rsidRDefault="00A17478" w:rsidP="00BC1737">
            <w:r>
              <w:t>No aplica</w:t>
            </w:r>
          </w:p>
        </w:tc>
      </w:tr>
      <w:tr w:rsidR="00A17478" w14:paraId="53A2FDD8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385D22" w14:textId="77777777" w:rsidR="00A17478" w:rsidRPr="00654C01" w:rsidRDefault="00A17478" w:rsidP="00BC1737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59B400" w14:textId="77777777" w:rsidR="00A17478" w:rsidRDefault="00A17478" w:rsidP="00BC1737">
            <w:r>
              <w:t>211. Registrar Responsable Empresa Cliente</w:t>
            </w:r>
          </w:p>
          <w:p w14:paraId="505B24E3" w14:textId="71C4C057" w:rsidR="00A17478" w:rsidRDefault="006145D2" w:rsidP="00BC1737">
            <w:r>
              <w:t>224</w:t>
            </w:r>
            <w:bookmarkStart w:id="1" w:name="_GoBack"/>
            <w:bookmarkEnd w:id="1"/>
            <w:r w:rsidR="00A17478">
              <w:t>. Buscar CUIT.</w:t>
            </w:r>
          </w:p>
        </w:tc>
      </w:tr>
      <w:tr w:rsidR="00A17478" w14:paraId="1FDB265A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F11818" w14:textId="77777777" w:rsidR="00A17478" w:rsidRPr="00654C01" w:rsidRDefault="00A17478" w:rsidP="00BC1737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361547" w14:textId="77777777" w:rsidR="00A17478" w:rsidRPr="00067369" w:rsidRDefault="00A17478" w:rsidP="00BC1737">
            <w:pPr>
              <w:rPr>
                <w:u w:val="single"/>
              </w:rPr>
            </w:pPr>
            <w:r>
              <w:t>No aplica</w:t>
            </w:r>
          </w:p>
        </w:tc>
      </w:tr>
      <w:tr w:rsidR="00A17478" w14:paraId="509DA9A6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5B1134" w14:textId="77777777" w:rsidR="00A17478" w:rsidRPr="00654C01" w:rsidRDefault="00A17478" w:rsidP="00BC1737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FCED0" w14:textId="77777777" w:rsidR="00A17478" w:rsidRDefault="00A17478" w:rsidP="00BC1737">
            <w:r>
              <w:t>No aplica</w:t>
            </w:r>
          </w:p>
        </w:tc>
      </w:tr>
      <w:tr w:rsidR="00A17478" w14:paraId="5C126E45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8225F7" w14:textId="77777777" w:rsidR="00A17478" w:rsidRPr="00654C01" w:rsidRDefault="00A17478" w:rsidP="00BC1737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74B59" w14:textId="77777777" w:rsidR="00A17478" w:rsidRDefault="00A17478" w:rsidP="00BC1737">
            <w:r>
              <w:t>No aplica</w:t>
            </w:r>
          </w:p>
        </w:tc>
      </w:tr>
      <w:tr w:rsidR="00A17478" w14:paraId="13140508" w14:textId="77777777" w:rsidTr="00BC1737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1D3E35" w14:textId="77777777" w:rsidR="00A17478" w:rsidRPr="00654C01" w:rsidRDefault="00A17478" w:rsidP="00BC1737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85BBB" w14:textId="77777777" w:rsidR="00A17478" w:rsidRDefault="00A17478" w:rsidP="00BC1737">
            <w:r>
              <w:t>No aplica</w:t>
            </w:r>
          </w:p>
        </w:tc>
      </w:tr>
    </w:tbl>
    <w:p w14:paraId="0211AD32" w14:textId="66A8A41B" w:rsidR="00812E10" w:rsidRDefault="00BC1737">
      <w:r>
        <w:br w:type="textWrapping" w:clear="all"/>
      </w:r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6B260C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1C0D69"/>
    <w:rsid w:val="000257E9"/>
    <w:rsid w:val="00027F95"/>
    <w:rsid w:val="000428F7"/>
    <w:rsid w:val="00056378"/>
    <w:rsid w:val="00067369"/>
    <w:rsid w:val="00074C24"/>
    <w:rsid w:val="0016788E"/>
    <w:rsid w:val="001C0D69"/>
    <w:rsid w:val="001C4344"/>
    <w:rsid w:val="0022740A"/>
    <w:rsid w:val="0025217C"/>
    <w:rsid w:val="00270E5D"/>
    <w:rsid w:val="002E5162"/>
    <w:rsid w:val="00304908"/>
    <w:rsid w:val="00333C66"/>
    <w:rsid w:val="0037754F"/>
    <w:rsid w:val="00385501"/>
    <w:rsid w:val="003C3759"/>
    <w:rsid w:val="003E6540"/>
    <w:rsid w:val="003F5E92"/>
    <w:rsid w:val="004E57DF"/>
    <w:rsid w:val="004F2D68"/>
    <w:rsid w:val="00512B66"/>
    <w:rsid w:val="00514125"/>
    <w:rsid w:val="0056298B"/>
    <w:rsid w:val="00567AD5"/>
    <w:rsid w:val="00596BA0"/>
    <w:rsid w:val="005A0587"/>
    <w:rsid w:val="005C1954"/>
    <w:rsid w:val="005C249A"/>
    <w:rsid w:val="00602169"/>
    <w:rsid w:val="00602FA3"/>
    <w:rsid w:val="00607CF4"/>
    <w:rsid w:val="006141FD"/>
    <w:rsid w:val="006145D2"/>
    <w:rsid w:val="006245C7"/>
    <w:rsid w:val="0063791E"/>
    <w:rsid w:val="00654C01"/>
    <w:rsid w:val="00682F3C"/>
    <w:rsid w:val="006A3828"/>
    <w:rsid w:val="006B6D4B"/>
    <w:rsid w:val="00722958"/>
    <w:rsid w:val="00763931"/>
    <w:rsid w:val="00771C07"/>
    <w:rsid w:val="00771E12"/>
    <w:rsid w:val="00792C7D"/>
    <w:rsid w:val="00793BA2"/>
    <w:rsid w:val="007D25BA"/>
    <w:rsid w:val="007E4309"/>
    <w:rsid w:val="00812E10"/>
    <w:rsid w:val="00847BFF"/>
    <w:rsid w:val="008A68E4"/>
    <w:rsid w:val="008B4D33"/>
    <w:rsid w:val="008E5DFD"/>
    <w:rsid w:val="008F3E09"/>
    <w:rsid w:val="008F6CE0"/>
    <w:rsid w:val="00960403"/>
    <w:rsid w:val="009F55E9"/>
    <w:rsid w:val="00A17478"/>
    <w:rsid w:val="00A5198D"/>
    <w:rsid w:val="00B20D66"/>
    <w:rsid w:val="00B23A4A"/>
    <w:rsid w:val="00B256D3"/>
    <w:rsid w:val="00B53BAF"/>
    <w:rsid w:val="00B76371"/>
    <w:rsid w:val="00BB2EEB"/>
    <w:rsid w:val="00BC1737"/>
    <w:rsid w:val="00BD4B54"/>
    <w:rsid w:val="00BF30BD"/>
    <w:rsid w:val="00C32797"/>
    <w:rsid w:val="00C554D6"/>
    <w:rsid w:val="00C6185E"/>
    <w:rsid w:val="00C7061A"/>
    <w:rsid w:val="00C74D24"/>
    <w:rsid w:val="00CD204D"/>
    <w:rsid w:val="00CF218F"/>
    <w:rsid w:val="00D37BF0"/>
    <w:rsid w:val="00D526BE"/>
    <w:rsid w:val="00D837B7"/>
    <w:rsid w:val="00D842C6"/>
    <w:rsid w:val="00DC19BB"/>
    <w:rsid w:val="00E31140"/>
    <w:rsid w:val="00E35DA0"/>
    <w:rsid w:val="00E431E7"/>
    <w:rsid w:val="00E701DB"/>
    <w:rsid w:val="00E70A8B"/>
    <w:rsid w:val="00F01532"/>
    <w:rsid w:val="00F55EA9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6A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240</TotalTime>
  <Pages>2</Pages>
  <Words>443</Words>
  <Characters>2441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47</cp:revision>
  <dcterms:created xsi:type="dcterms:W3CDTF">2010-05-08T20:03:00Z</dcterms:created>
  <dcterms:modified xsi:type="dcterms:W3CDTF">2010-10-16T15:28:00Z</dcterms:modified>
</cp:coreProperties>
</file>