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D85C6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D85C6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CF34FB">
            <w:r>
              <w:t>Consultar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CF34FB">
            <w:r>
              <w:t>014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CF34FB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85C6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85C6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F34F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85C6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85C6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85C6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F34F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85C6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85C6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85C6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F34F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85C6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CF34FB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D85C6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F34F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D85C6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CF34FB">
            <w:r>
              <w:t>Informar sobre los datos referidos a un proveedor.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CF34FB" w:rsidP="003F5E92">
            <w:pPr>
              <w:pStyle w:val="ListParagraph"/>
              <w:numPr>
                <w:ilvl w:val="0"/>
                <w:numId w:val="1"/>
              </w:numPr>
            </w:pPr>
            <w:r>
              <w:t>El sistema muestra los datos encontrados de los proveedores.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CF34FB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CF34F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Proveedor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50F3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3C" w:rsidRDefault="00450F3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proveedores con los que trabaja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3C" w:rsidRPr="00960403" w:rsidRDefault="00450F3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4FB" w:rsidRPr="008F3E09" w:rsidRDefault="00CF34F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el proveedor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4FB" w:rsidRPr="00960403" w:rsidRDefault="00CF34F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4FB" w:rsidRPr="008F3E09" w:rsidRDefault="00CF34FB" w:rsidP="00310D4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proveedor seleccionado muestra los siguientes datos: CUIT, nombre, razón social, email, ce</w:t>
            </w:r>
            <w:r w:rsidR="00310D4A">
              <w:t xml:space="preserve">lular, teléfono fijo, </w:t>
            </w:r>
            <w:r w:rsidR="00450F3C">
              <w:t>catálogo actual</w:t>
            </w:r>
            <w:bookmarkStart w:id="1" w:name="_GoBack"/>
            <w:bookmarkEnd w:id="1"/>
            <w:r w:rsidR="00310D4A">
              <w:t xml:space="preserve"> y divisa.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4FB" w:rsidRPr="00960403" w:rsidRDefault="00CF34F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F34F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4FB" w:rsidRDefault="00CF34F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4FB" w:rsidRDefault="00CF34F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CF34FB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F25198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CF34FB"/>
    <w:rsid w:val="00067369"/>
    <w:rsid w:val="00074C24"/>
    <w:rsid w:val="00217701"/>
    <w:rsid w:val="0022740A"/>
    <w:rsid w:val="00310D4A"/>
    <w:rsid w:val="003F5E92"/>
    <w:rsid w:val="00450F3C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00E57"/>
    <w:rsid w:val="00C32797"/>
    <w:rsid w:val="00C7061A"/>
    <w:rsid w:val="00C74D24"/>
    <w:rsid w:val="00CD204D"/>
    <w:rsid w:val="00CF34FB"/>
    <w:rsid w:val="00D837B7"/>
    <w:rsid w:val="00D842C6"/>
    <w:rsid w:val="00D85C63"/>
    <w:rsid w:val="00DC19BB"/>
    <w:rsid w:val="00E31140"/>
    <w:rsid w:val="00E70A8B"/>
    <w:rsid w:val="00F25198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5</cp:revision>
  <dcterms:created xsi:type="dcterms:W3CDTF">2010-10-09T04:58:00Z</dcterms:created>
  <dcterms:modified xsi:type="dcterms:W3CDTF">2011-11-06T05:53:00Z</dcterms:modified>
</cp:coreProperties>
</file>