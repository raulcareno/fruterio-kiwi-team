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D20167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A901A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0B00A28" w14:textId="77777777" w:rsidR="00C7061A" w:rsidRDefault="0002315C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4C824865" w14:textId="77777777" w:rsidR="00C7061A" w:rsidRDefault="0002315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DA46C8">
              <w:rPr>
                <w:rFonts w:cstheme="minorHAnsi"/>
                <w:sz w:val="20"/>
              </w:rPr>
              <w:t>Sistema</w:t>
            </w:r>
          </w:p>
        </w:tc>
      </w:tr>
      <w:tr w:rsidR="00512B66" w14:paraId="4048848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09DF65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CCBE035" w14:textId="77777777" w:rsidR="00512B66" w:rsidRDefault="00D31A28" w:rsidP="007E1EEF">
            <w:r>
              <w:t xml:space="preserve">Registrar </w:t>
            </w:r>
            <w:r w:rsidR="00FB6C40">
              <w:t xml:space="preserve">Devolución de </w:t>
            </w:r>
            <w:r w:rsidR="007E1EEF">
              <w:t>Venta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4654C23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2D26B05C" w14:textId="77777777" w:rsidR="00512B66" w:rsidRDefault="00FB6C40">
            <w:r>
              <w:t>20</w:t>
            </w:r>
            <w:r w:rsidR="00F26338">
              <w:t>5</w:t>
            </w:r>
          </w:p>
        </w:tc>
      </w:tr>
      <w:tr w:rsidR="00DC19BB" w14:paraId="4523BBF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0FFC7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35562705" w14:textId="77777777" w:rsidR="00DC19BB" w:rsidRDefault="00FB6C40">
            <w:r>
              <w:t>Ventas</w:t>
            </w:r>
          </w:p>
        </w:tc>
      </w:tr>
      <w:tr w:rsidR="008F3E09" w14:paraId="27BE136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EEC1B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08A0177" w14:textId="77777777" w:rsidR="008F3E09" w:rsidRDefault="000231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966FB5D" w14:textId="77777777" w:rsidR="008F3E09" w:rsidRDefault="000231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EC5DD0E" w14:textId="77777777" w:rsidR="008F3E09" w:rsidRDefault="000231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476170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FAAAB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874CC1B" w14:textId="77777777" w:rsidR="008F3E09" w:rsidRDefault="000231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3C71188" w14:textId="77777777" w:rsidR="008F3E09" w:rsidRDefault="000231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B6C4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6F8738F" w14:textId="77777777" w:rsidR="008F3E09" w:rsidRDefault="000231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B6C40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679F9D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5E5ED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C68CB73" w14:textId="77777777" w:rsidR="008F3E09" w:rsidRDefault="000231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B51CBD9" w14:textId="77777777" w:rsidR="008F3E09" w:rsidRDefault="000231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C063DB5" w14:textId="77777777" w:rsidR="008F3E09" w:rsidRDefault="0002315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E1DD88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72393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690AE9B2" w14:textId="77777777" w:rsidR="00C7061A" w:rsidRDefault="00FB6C40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2B43A5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372EEBEE" w14:textId="77777777" w:rsidR="00C7061A" w:rsidRDefault="0063791E">
            <w:r>
              <w:t>No aplica</w:t>
            </w:r>
          </w:p>
        </w:tc>
      </w:tr>
      <w:tr w:rsidR="00CD204D" w14:paraId="4AD8964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07E544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BF34D14" w14:textId="77777777" w:rsidR="00CD204D" w:rsidRDefault="0002315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5FE0B6FB" w14:textId="77777777" w:rsidR="00CD204D" w:rsidRDefault="0002315C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4D8282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0AB6A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00E04BA" w14:textId="77777777" w:rsidR="00D842C6" w:rsidRPr="00596BA0" w:rsidRDefault="00F26338" w:rsidP="005C04D6">
            <w:r>
              <w:t xml:space="preserve">Registrar </w:t>
            </w:r>
            <w:r w:rsidR="00835B58">
              <w:t>la de</w:t>
            </w:r>
            <w:r w:rsidR="005C04D6">
              <w:t>volución de una venta realizada, detallando el motivo de la devolución y generando la nota de crédito correspondiente.</w:t>
            </w:r>
          </w:p>
        </w:tc>
      </w:tr>
      <w:tr w:rsidR="00DC19BB" w14:paraId="548D387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89AFE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42CC4F8" w14:textId="77777777" w:rsidR="00DC19BB" w:rsidRDefault="00DC19BB"/>
        </w:tc>
      </w:tr>
      <w:tr w:rsidR="005C249A" w14:paraId="076A159D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BBBC9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53ECFC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5B53CB0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4E60568" w14:textId="77777777" w:rsidR="003F5E92" w:rsidRDefault="00FB6C40" w:rsidP="00AB5157">
            <w:pPr>
              <w:pStyle w:val="Prrafodelista"/>
              <w:numPr>
                <w:ilvl w:val="0"/>
                <w:numId w:val="1"/>
              </w:numPr>
            </w:pPr>
            <w:r>
              <w:t>Se registra los datos de los productos terminados devueltos por el cliente</w:t>
            </w:r>
            <w:r w:rsidR="000422CE">
              <w:t xml:space="preserve"> de la venta realizada al mismo, detallando motivo de la devolución y</w:t>
            </w:r>
            <w:r w:rsidR="00AB5157">
              <w:t xml:space="preserve"> se genera</w:t>
            </w:r>
            <w:r w:rsidR="000422CE">
              <w:t xml:space="preserve"> la nota de crédito correspondiente.</w:t>
            </w:r>
          </w:p>
        </w:tc>
      </w:tr>
      <w:tr w:rsidR="005C249A" w14:paraId="5CD023B4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EFAC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9B63F7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FADE251" w14:textId="77777777" w:rsidR="00E160D5" w:rsidRDefault="00D35503" w:rsidP="00DF5B44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DF5B44">
              <w:t>EV cancela el CU.</w:t>
            </w:r>
          </w:p>
        </w:tc>
      </w:tr>
      <w:tr w:rsidR="005C249A" w14:paraId="38F2D19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87E8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AF1E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4D5278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5077" w14:textId="77777777" w:rsidR="005C249A" w:rsidRPr="008F3E09" w:rsidRDefault="006332BA" w:rsidP="00F460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2B12F4">
              <w:t>EV</w:t>
            </w:r>
            <w:r>
              <w:t xml:space="preserve"> selecciona la opción </w:t>
            </w:r>
            <w:r w:rsidRPr="006332BA">
              <w:rPr>
                <w:i/>
              </w:rPr>
              <w:t xml:space="preserve">Registrar </w:t>
            </w:r>
            <w:r w:rsidR="002B12F4">
              <w:rPr>
                <w:i/>
              </w:rPr>
              <w:t xml:space="preserve">Devolución </w:t>
            </w:r>
            <w:r w:rsidR="008F4A4D">
              <w:rPr>
                <w:i/>
              </w:rPr>
              <w:t>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D16E" w14:textId="77777777" w:rsidR="00E31140" w:rsidRPr="00960403" w:rsidRDefault="00E3114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14:paraId="64FCA7C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3338" w14:textId="77777777" w:rsidR="009829AF" w:rsidRDefault="009829AF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solicita la selección del </w:t>
            </w:r>
            <w:r w:rsidR="00DA46C8">
              <w:t>Viajante</w:t>
            </w:r>
            <w:r>
              <w:t xml:space="preserve">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C8A0" w14:textId="77777777"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9829AF" w14:paraId="59ECE60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18BF" w14:textId="77777777" w:rsidR="009829AF" w:rsidRDefault="009829AF" w:rsidP="002B12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el </w:t>
            </w:r>
            <w:r w:rsidR="00DA46C8">
              <w:t>Viajante</w:t>
            </w:r>
            <w:r>
              <w:t xml:space="preserve">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836D8" w14:textId="77777777" w:rsidR="009829AF" w:rsidRPr="00960403" w:rsidRDefault="009829A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90346" w14:paraId="2AF1EDC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0B36" w14:textId="77777777" w:rsidR="00E90346" w:rsidRDefault="00E90346" w:rsidP="00DA46C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 w:rsidR="00995026">
              <w:t xml:space="preserve"> busca las Empresa C</w:t>
            </w:r>
            <w:r w:rsidR="002F5CA0">
              <w:t>lientes de la cartera de</w:t>
            </w:r>
            <w:r w:rsidR="00224415">
              <w:t xml:space="preserve"> </w:t>
            </w:r>
            <w:r w:rsidR="002F5CA0">
              <w:t xml:space="preserve">clientes del </w:t>
            </w:r>
            <w:r w:rsidR="00DA46C8">
              <w:t>Viajante</w:t>
            </w:r>
            <w:r w:rsidR="002F5CA0">
              <w:t xml:space="preserve">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500F1" w14:textId="77777777" w:rsidR="00E90346" w:rsidRPr="00960403" w:rsidRDefault="00E90346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14:paraId="2771169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998E" w14:textId="77777777" w:rsidR="002F5CA0" w:rsidRDefault="002F5CA0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solicita la selección de</w:t>
            </w:r>
            <w:r w:rsidR="00224415">
              <w:t xml:space="preserve"> </w:t>
            </w:r>
            <w:r>
              <w:t>l</w:t>
            </w:r>
            <w:r w:rsidR="00995026">
              <w:t xml:space="preserve">a Empresa </w:t>
            </w:r>
            <w:r>
              <w:t>Cliente que realiza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AC63" w14:textId="77777777"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F5CA0" w14:paraId="23095D3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D41C" w14:textId="77777777" w:rsidR="002F5CA0" w:rsidRDefault="00995026" w:rsidP="002F5C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selecciona la Empresa </w:t>
            </w:r>
            <w:r w:rsidR="002F5CA0">
              <w:t>Cliente que realizo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F88F" w14:textId="77777777" w:rsidR="002F5CA0" w:rsidRPr="00960403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332BA" w14:paraId="538D43A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DE74" w14:textId="77777777" w:rsidR="006332BA" w:rsidRDefault="002B12F4" w:rsidP="00CE791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</w:t>
            </w:r>
            <w:r w:rsidR="00DA46C8">
              <w:t>l</w:t>
            </w:r>
            <w:r w:rsidR="00224415">
              <w:t xml:space="preserve"> </w:t>
            </w:r>
            <w:r w:rsidR="00DA46C8">
              <w:t>Sistema</w:t>
            </w:r>
            <w:r>
              <w:t xml:space="preserve"> solicita que se ingrese al menos uno de los siguientes datos para buscar los productos terminados que fueron devueltos: </w:t>
            </w:r>
            <w:r w:rsidR="00DA46C8">
              <w:t>Número</w:t>
            </w:r>
            <w:r>
              <w:t>. d</w:t>
            </w:r>
            <w:r w:rsidR="002F5CA0">
              <w:t xml:space="preserve">e venta, Fecha de venta, </w:t>
            </w:r>
            <w:r w:rsidR="00DA46C8">
              <w:t>Número</w:t>
            </w:r>
            <w:r>
              <w:t xml:space="preserve">. de pedido, </w:t>
            </w:r>
            <w:r w:rsidR="00DA46C8">
              <w:t xml:space="preserve">y </w:t>
            </w:r>
            <w:r w:rsidR="00CE7912">
              <w:t>Código</w:t>
            </w:r>
            <w:r w:rsidR="003546CE">
              <w:t>, Nombre,</w:t>
            </w:r>
            <w:r w:rsidR="00955833">
              <w:t xml:space="preserve"> modelo, color, tamaño, marca </w:t>
            </w:r>
            <w:r w:rsidR="003546CE">
              <w:t>del producto t</w:t>
            </w:r>
            <w:r>
              <w:t>erminado</w:t>
            </w:r>
            <w:r w:rsidR="003546CE">
              <w:t xml:space="preserve"> (dichos productos terminados a buscar se deben encontrar en un detalle de venta)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D432" w14:textId="77777777" w:rsidR="006332BA" w:rsidRPr="00960403" w:rsidRDefault="006332B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A763BA" w14:paraId="18C1FDB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2E10" w14:textId="77777777" w:rsidR="00A763BA" w:rsidRDefault="003546CE" w:rsidP="003546C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1831" w14:textId="77777777" w:rsidR="00A763BA" w:rsidRPr="00960403" w:rsidRDefault="00A763B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35D2D0A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67AA" w14:textId="77777777" w:rsidR="00D35503" w:rsidRDefault="00E90CE1" w:rsidP="00DE4C8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DA46C8">
              <w:t>Sistema</w:t>
            </w:r>
            <w:r>
              <w:t xml:space="preserve">, acorde a los datos ingresados, </w:t>
            </w:r>
            <w:r w:rsidR="00DE4C8A">
              <w:t>busca y</w:t>
            </w:r>
            <w:r>
              <w:t xml:space="preserve"> obtiene resultados.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CD35" w14:textId="77777777" w:rsidR="00E90CE1" w:rsidRDefault="00E90CE1" w:rsidP="00E90CE1">
            <w:pPr>
              <w:pStyle w:val="Prrafodelista"/>
              <w:numPr>
                <w:ilvl w:val="1"/>
                <w:numId w:val="3"/>
              </w:numPr>
              <w:tabs>
                <w:tab w:val="clear" w:pos="527"/>
                <w:tab w:val="num" w:pos="372"/>
              </w:tabs>
              <w:ind w:left="230" w:hanging="230"/>
            </w:pPr>
            <w:r>
              <w:t xml:space="preserve">El </w:t>
            </w:r>
            <w:r w:rsidR="00DA46C8">
              <w:t>Sistema</w:t>
            </w:r>
            <w:r>
              <w:t xml:space="preserve"> no encuentra ningún resultado.</w:t>
            </w:r>
          </w:p>
          <w:p w14:paraId="74D54C08" w14:textId="77777777" w:rsidR="00D35503" w:rsidRPr="00960403" w:rsidRDefault="00723BD5" w:rsidP="00E90CE1">
            <w:pPr>
              <w:pStyle w:val="Prrafodelista"/>
              <w:numPr>
                <w:ilvl w:val="2"/>
                <w:numId w:val="3"/>
              </w:numPr>
            </w:pPr>
            <w:r>
              <w:t xml:space="preserve">Se regresa al paso </w:t>
            </w:r>
            <w:r w:rsidR="00E90CE1">
              <w:t>2.</w:t>
            </w:r>
          </w:p>
        </w:tc>
      </w:tr>
      <w:tr w:rsidR="00D35503" w14:paraId="5E6FBB6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9420" w14:textId="77777777" w:rsidR="00D35503" w:rsidRDefault="002F17EF" w:rsidP="00D9575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muestra los </w:t>
            </w:r>
            <w:r w:rsidR="00E90CE1">
              <w:t xml:space="preserve">productos terminados con los siguientes datos: </w:t>
            </w:r>
            <w:r w:rsidR="00D9575D">
              <w:t>Código</w:t>
            </w:r>
            <w:r w:rsidR="00E90CE1">
              <w:t>, nombre</w:t>
            </w:r>
            <w:r w:rsidR="00D9575D">
              <w:t>, modelo, color, tamaño, marca</w:t>
            </w:r>
            <w:r w:rsidR="003D573B">
              <w:t xml:space="preserve">, </w:t>
            </w:r>
            <w:r w:rsidR="00D9575D">
              <w:t>cantidad vendida,</w:t>
            </w:r>
            <w:r w:rsidR="00224415">
              <w:t xml:space="preserve"> </w:t>
            </w:r>
            <w:r w:rsidR="003D573B">
              <w:t>fecha y Nro. de la venta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B8590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37EFC54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534D" w14:textId="77777777" w:rsidR="00D35503" w:rsidRDefault="002F17EF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224415">
              <w:t xml:space="preserve"> </w:t>
            </w:r>
            <w:r w:rsidR="00DA46C8">
              <w:t>Sistema</w:t>
            </w:r>
            <w:r w:rsidR="000D7CDF">
              <w:t xml:space="preserve"> solicita se seleccionen</w:t>
            </w:r>
            <w:r>
              <w:t xml:space="preserve"> los productos </w:t>
            </w:r>
            <w:r w:rsidR="003D573B">
              <w:t>terminados que fueron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BEF6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14:paraId="0C8E2B8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DDF6" w14:textId="77777777" w:rsidR="00D35503" w:rsidRDefault="002F17EF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D573B">
              <w:t>E</w:t>
            </w:r>
            <w:r>
              <w:t xml:space="preserve">V selecciona los productos </w:t>
            </w:r>
            <w:r w:rsidR="003D573B">
              <w:t>terminados devueltos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E8AD" w14:textId="77777777" w:rsidR="00D35503" w:rsidRDefault="00D35503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C68B7" w14:paraId="6141A31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8F5D2" w14:textId="77777777" w:rsidR="002C68B7" w:rsidRDefault="002C68B7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ingresen las cantidades devueltas de los productos devueltos.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44F7" w14:textId="77777777" w:rsidR="002C68B7" w:rsidRDefault="002C68B7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77057A" w14:paraId="4D4672E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0173" w14:textId="77777777" w:rsidR="0077057A" w:rsidRDefault="0077057A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ingresa la cantidad de cada producto terminado que fue devuelto.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6CEC" w14:textId="77777777" w:rsidR="0077057A" w:rsidRDefault="0077057A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E07A7" w14:paraId="6B5283A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C13D" w14:textId="77777777" w:rsidR="00EE07A7" w:rsidRDefault="00EE07A7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solicita ingrese el motivo de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1947" w14:textId="77777777" w:rsidR="00EE07A7" w:rsidRDefault="00EE07A7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EE07A7" w14:paraId="5140003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3C63" w14:textId="77777777" w:rsidR="00EE07A7" w:rsidRDefault="00EE07A7" w:rsidP="003D57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EV ingresa el motivo de la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8DEF" w14:textId="77777777" w:rsidR="00EE07A7" w:rsidRDefault="00EE07A7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5BFADB2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F129" w14:textId="77777777" w:rsidR="000D7CDF" w:rsidRDefault="000D7CDF" w:rsidP="00AF41A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AF41AC">
              <w:t>Sistema solicita confirmación de la devolución</w:t>
            </w:r>
            <w:r w:rsidR="002F5CA0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67B2" w14:textId="77777777"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F5B44" w14:paraId="00C3AC0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1A13" w14:textId="77777777" w:rsidR="00DF5B44" w:rsidRDefault="00DF5B44" w:rsidP="007B56B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EV confirma la </w:t>
            </w:r>
            <w:r w:rsidR="007B56B3">
              <w:t>registración de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24BE" w14:textId="77777777" w:rsidR="00DF5B44" w:rsidRDefault="00DF5B44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EV decide no confirmar la</w:t>
            </w:r>
            <w:r w:rsidR="00AF41AC">
              <w:t xml:space="preserve"> devolución.</w:t>
            </w:r>
          </w:p>
          <w:p w14:paraId="713E5EB1" w14:textId="77777777" w:rsidR="00DF5B44" w:rsidRDefault="009C25C8" w:rsidP="009C25C8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2F5CA0" w14:paraId="4D93F65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6362" w14:textId="77777777" w:rsidR="002F5CA0" w:rsidRDefault="002F5CA0" w:rsidP="002D4F3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calcula </w:t>
            </w:r>
            <w:r w:rsidR="0077057A">
              <w:t>el monto que se le asignara como crédito al cliente según los productos terminados</w:t>
            </w:r>
            <w:r w:rsidR="002D4F3C">
              <w:t xml:space="preserve">  y su cantidad de</w:t>
            </w:r>
            <w:r w:rsidR="00224415">
              <w:t xml:space="preserve"> </w:t>
            </w:r>
            <w:r w:rsidR="002D4F3C">
              <w:t>vuelta.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9FB1" w14:textId="77777777" w:rsidR="002F5CA0" w:rsidRDefault="002F5CA0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14:paraId="07EEB20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FB16" w14:textId="77777777" w:rsidR="000D7CDF" w:rsidRDefault="00B07B85" w:rsidP="00B07B8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A46C8">
              <w:t>Sistema</w:t>
            </w:r>
            <w:r>
              <w:t xml:space="preserve"> registra la</w:t>
            </w:r>
            <w:r w:rsidR="002F5CA0">
              <w:t xml:space="preserve"> devolución de los productos terminados con los siguientes datos: Fecha de devolución, Cliente, </w:t>
            </w:r>
            <w:r w:rsidR="00DA46C8">
              <w:t>Viajante</w:t>
            </w:r>
            <w:r w:rsidR="0077057A">
              <w:t xml:space="preserve">, nuevo monto </w:t>
            </w:r>
            <w:r w:rsidR="00DF5B44">
              <w:t xml:space="preserve">total </w:t>
            </w:r>
            <w:r w:rsidR="0077057A">
              <w:t>del crédito del cliente</w:t>
            </w:r>
            <w:r w:rsidR="002F5CA0">
              <w:t xml:space="preserve"> y los </w:t>
            </w:r>
            <w:r w:rsidR="0077057A">
              <w:t>productos t</w:t>
            </w:r>
            <w:r w:rsidR="002F5CA0">
              <w:t>erminados que fueron devueltos</w:t>
            </w:r>
            <w:r w:rsidR="00224415">
              <w:t xml:space="preserve">; y emite la nota de crédito </w:t>
            </w:r>
            <w:r w:rsidR="00DE1CF0">
              <w:t>correspondiente para el cliente y actualiza el stock de los productos devueltos.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5D85" w14:textId="77777777" w:rsidR="000D7CDF" w:rsidRDefault="000D7CDF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44E15" w14:paraId="0B12DA6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646D" w14:textId="77777777"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D70A50">
              <w:t>l</w:t>
            </w:r>
            <w:r>
              <w:t xml:space="preserve"> CU</w:t>
            </w:r>
            <w:r w:rsidR="00D70A50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A348" w14:textId="77777777" w:rsidR="00244E15" w:rsidRDefault="00244E15" w:rsidP="00DF5B44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54C01" w14:paraId="226D390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513B57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5E72F6" w14:textId="77777777" w:rsidR="00044579" w:rsidRPr="00960403" w:rsidRDefault="0077057A" w:rsidP="00044579">
            <w:r>
              <w:t>El EV puede cancelar el CU en cualquier momento.</w:t>
            </w:r>
          </w:p>
        </w:tc>
      </w:tr>
      <w:tr w:rsidR="00654C01" w14:paraId="37BAEA1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31D6C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0A49B8" w14:textId="77777777" w:rsidR="00654C01" w:rsidRDefault="00654C01" w:rsidP="00654C01">
            <w:r>
              <w:t>No aplica</w:t>
            </w:r>
          </w:p>
        </w:tc>
      </w:tr>
      <w:tr w:rsidR="00654C01" w14:paraId="13C6078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B4455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D3BB51" w14:textId="77777777" w:rsidR="00654C01" w:rsidRDefault="00067369" w:rsidP="00654C01">
            <w:r>
              <w:t>No aplica</w:t>
            </w:r>
          </w:p>
        </w:tc>
      </w:tr>
      <w:tr w:rsidR="00654C01" w14:paraId="762E02B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1C0F4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83D277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AF672F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2BC88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B8C1FA" w14:textId="77777777" w:rsidR="00654C01" w:rsidRDefault="00067369" w:rsidP="00654C01">
            <w:r>
              <w:t>No aplica</w:t>
            </w:r>
          </w:p>
        </w:tc>
      </w:tr>
      <w:tr w:rsidR="00654C01" w14:paraId="5B1EA64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A5D4E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4C9CD" w14:textId="77777777" w:rsidR="00654C01" w:rsidRDefault="00067369" w:rsidP="00654C01">
            <w:r>
              <w:t>No aplica</w:t>
            </w:r>
          </w:p>
        </w:tc>
      </w:tr>
      <w:tr w:rsidR="00654C01" w14:paraId="0E8B58B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DE8FD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4224D2" w14:textId="77777777" w:rsidR="00654C01" w:rsidRDefault="00067369" w:rsidP="00654C01">
            <w:r>
              <w:t>No aplica</w:t>
            </w:r>
          </w:p>
        </w:tc>
      </w:tr>
    </w:tbl>
    <w:p w14:paraId="12D748D0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D31A28"/>
    <w:rsid w:val="00003883"/>
    <w:rsid w:val="0002315C"/>
    <w:rsid w:val="000422CE"/>
    <w:rsid w:val="00044579"/>
    <w:rsid w:val="00067369"/>
    <w:rsid w:val="00074C24"/>
    <w:rsid w:val="000D7CDF"/>
    <w:rsid w:val="000E6DF1"/>
    <w:rsid w:val="00185A6F"/>
    <w:rsid w:val="00217701"/>
    <w:rsid w:val="00224415"/>
    <w:rsid w:val="0022740A"/>
    <w:rsid w:val="00244E15"/>
    <w:rsid w:val="002B12F4"/>
    <w:rsid w:val="002C68B7"/>
    <w:rsid w:val="002D4F3C"/>
    <w:rsid w:val="002F17EF"/>
    <w:rsid w:val="002F5CA0"/>
    <w:rsid w:val="00353F0F"/>
    <w:rsid w:val="003546CE"/>
    <w:rsid w:val="003D573B"/>
    <w:rsid w:val="003F5E92"/>
    <w:rsid w:val="004518E7"/>
    <w:rsid w:val="00512B66"/>
    <w:rsid w:val="00596BA0"/>
    <w:rsid w:val="005C04D6"/>
    <w:rsid w:val="005C249A"/>
    <w:rsid w:val="00602FA3"/>
    <w:rsid w:val="006245C7"/>
    <w:rsid w:val="006332BA"/>
    <w:rsid w:val="0063791E"/>
    <w:rsid w:val="00654C01"/>
    <w:rsid w:val="00677954"/>
    <w:rsid w:val="00682F3C"/>
    <w:rsid w:val="006B6D4B"/>
    <w:rsid w:val="00723BD5"/>
    <w:rsid w:val="0077057A"/>
    <w:rsid w:val="007737B7"/>
    <w:rsid w:val="007B56B3"/>
    <w:rsid w:val="007E1EEF"/>
    <w:rsid w:val="00812E10"/>
    <w:rsid w:val="00835B58"/>
    <w:rsid w:val="00847BFF"/>
    <w:rsid w:val="008A11E3"/>
    <w:rsid w:val="008B4D33"/>
    <w:rsid w:val="008E5DFD"/>
    <w:rsid w:val="008F2108"/>
    <w:rsid w:val="008F3E09"/>
    <w:rsid w:val="008F4A4D"/>
    <w:rsid w:val="00955833"/>
    <w:rsid w:val="00960403"/>
    <w:rsid w:val="009829AF"/>
    <w:rsid w:val="00995026"/>
    <w:rsid w:val="009C25C8"/>
    <w:rsid w:val="009F44F1"/>
    <w:rsid w:val="009F72B1"/>
    <w:rsid w:val="00A27474"/>
    <w:rsid w:val="00A5198D"/>
    <w:rsid w:val="00A763BA"/>
    <w:rsid w:val="00AB5157"/>
    <w:rsid w:val="00AF41AC"/>
    <w:rsid w:val="00B07B85"/>
    <w:rsid w:val="00B2202A"/>
    <w:rsid w:val="00B30F71"/>
    <w:rsid w:val="00C32797"/>
    <w:rsid w:val="00C7061A"/>
    <w:rsid w:val="00C74D24"/>
    <w:rsid w:val="00C94FFB"/>
    <w:rsid w:val="00CD204D"/>
    <w:rsid w:val="00CE7912"/>
    <w:rsid w:val="00D22BE5"/>
    <w:rsid w:val="00D31A28"/>
    <w:rsid w:val="00D35503"/>
    <w:rsid w:val="00D70A50"/>
    <w:rsid w:val="00D76E3D"/>
    <w:rsid w:val="00D837B7"/>
    <w:rsid w:val="00D842C6"/>
    <w:rsid w:val="00D9575D"/>
    <w:rsid w:val="00DA46C8"/>
    <w:rsid w:val="00DC19BB"/>
    <w:rsid w:val="00DE1CF0"/>
    <w:rsid w:val="00DE4C8A"/>
    <w:rsid w:val="00DF5B44"/>
    <w:rsid w:val="00E160D5"/>
    <w:rsid w:val="00E31140"/>
    <w:rsid w:val="00E70A8B"/>
    <w:rsid w:val="00E8041D"/>
    <w:rsid w:val="00E90346"/>
    <w:rsid w:val="00E90CE1"/>
    <w:rsid w:val="00EE07A7"/>
    <w:rsid w:val="00F26338"/>
    <w:rsid w:val="00F46037"/>
    <w:rsid w:val="00F50FA6"/>
    <w:rsid w:val="00F608A4"/>
    <w:rsid w:val="00F81DF6"/>
    <w:rsid w:val="00FB2D55"/>
    <w:rsid w:val="00FB6C4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6ED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149</TotalTime>
  <Pages>3</Pages>
  <Words>533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30</cp:revision>
  <dcterms:created xsi:type="dcterms:W3CDTF">2010-05-29T22:31:00Z</dcterms:created>
  <dcterms:modified xsi:type="dcterms:W3CDTF">2010-10-02T21:06:00Z</dcterms:modified>
</cp:coreProperties>
</file>