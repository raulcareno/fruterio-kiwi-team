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8755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667"/>
        <w:gridCol w:w="142"/>
        <w:gridCol w:w="851"/>
        <w:gridCol w:w="1322"/>
        <w:gridCol w:w="121"/>
        <w:gridCol w:w="202"/>
        <w:gridCol w:w="1017"/>
        <w:gridCol w:w="739"/>
        <w:gridCol w:w="236"/>
        <w:gridCol w:w="1040"/>
        <w:gridCol w:w="568"/>
        <w:gridCol w:w="850"/>
      </w:tblGrid>
      <w:tr w:rsidR="00C7061A" w14:paraId="46004E50" w14:textId="77777777" w:rsidTr="0071618B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D367223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Nivel de CU</w:t>
            </w:r>
            <w:r>
              <w:rPr>
                <w:b/>
              </w:rPr>
              <w:t>:</w:t>
            </w:r>
          </w:p>
        </w:tc>
        <w:tc>
          <w:tcPr>
            <w:tcW w:w="3655" w:type="dxa"/>
            <w:gridSpan w:val="6"/>
            <w:tcBorders>
              <w:left w:val="nil"/>
              <w:right w:val="nil"/>
            </w:tcBorders>
          </w:tcPr>
          <w:p w14:paraId="4CC57225" w14:textId="77777777" w:rsidR="00C7061A" w:rsidRDefault="001A1121" w:rsidP="00C7061A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C7061A">
              <w:rPr>
                <w:rFonts w:cstheme="minorHAnsi"/>
                <w:sz w:val="20"/>
              </w:rPr>
              <w:t xml:space="preserve">Negocio </w:t>
            </w:r>
          </w:p>
        </w:tc>
        <w:tc>
          <w:tcPr>
            <w:tcW w:w="3433" w:type="dxa"/>
            <w:gridSpan w:val="5"/>
            <w:tcBorders>
              <w:left w:val="nil"/>
            </w:tcBorders>
          </w:tcPr>
          <w:p w14:paraId="4DB8CF94" w14:textId="6C9C1367" w:rsidR="00C7061A" w:rsidRDefault="001A1121">
            <w:r w:rsidRPr="008F3E09">
              <w:rPr>
                <w:rFonts w:cstheme="minorHAnsi"/>
                <w:sz w:val="20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8F3E09" w:rsidRPr="008F3E09">
              <w:rPr>
                <w:rFonts w:cstheme="minorHAnsi"/>
                <w:sz w:val="20"/>
              </w:rPr>
              <w:instrText xml:space="preserve"> FORMCHECKBOX </w:instrText>
            </w:r>
            <w:r w:rsidRPr="008F3E09">
              <w:rPr>
                <w:rFonts w:cstheme="minorHAnsi"/>
                <w:sz w:val="20"/>
              </w:rPr>
            </w:r>
            <w:r w:rsidRPr="008F3E09">
              <w:rPr>
                <w:rFonts w:cstheme="minorHAnsi"/>
                <w:sz w:val="20"/>
              </w:rPr>
              <w:fldChar w:fldCharType="end"/>
            </w:r>
            <w:r w:rsidR="008D09DA">
              <w:rPr>
                <w:rFonts w:cstheme="minorHAnsi"/>
                <w:sz w:val="20"/>
              </w:rPr>
              <w:t>Sistema</w:t>
            </w:r>
          </w:p>
        </w:tc>
      </w:tr>
      <w:tr w:rsidR="00512B66" w14:paraId="6804DDE5" w14:textId="77777777" w:rsidTr="0071618B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4C91BF8" w14:textId="77777777" w:rsidR="00512B66" w:rsidRPr="00C7061A" w:rsidRDefault="00512B66">
            <w:pPr>
              <w:rPr>
                <w:b/>
              </w:rPr>
            </w:pPr>
            <w:r w:rsidRPr="00C7061A">
              <w:rPr>
                <w:rFonts w:cstheme="minorHAnsi"/>
                <w:b/>
              </w:rPr>
              <w:t>Nombre de CU</w:t>
            </w:r>
            <w:r>
              <w:rPr>
                <w:rFonts w:cstheme="minorHAnsi"/>
                <w:b/>
              </w:rPr>
              <w:t>:</w:t>
            </w:r>
          </w:p>
        </w:tc>
        <w:tc>
          <w:tcPr>
            <w:tcW w:w="5670" w:type="dxa"/>
            <w:gridSpan w:val="9"/>
            <w:tcBorders>
              <w:left w:val="nil"/>
            </w:tcBorders>
          </w:tcPr>
          <w:p w14:paraId="0242C8D2" w14:textId="4E6B057D" w:rsidR="00512B66" w:rsidRDefault="00880173" w:rsidP="00880173">
            <w:r>
              <w:t xml:space="preserve">Registrar </w:t>
            </w:r>
            <w:r w:rsidR="00422A05">
              <w:t>R</w:t>
            </w:r>
            <w:bookmarkStart w:id="0" w:name="_GoBack"/>
            <w:bookmarkEnd w:id="0"/>
            <w:r>
              <w:t>eaprovisionamiento Interno.</w:t>
            </w:r>
          </w:p>
        </w:tc>
        <w:tc>
          <w:tcPr>
            <w:tcW w:w="568" w:type="dxa"/>
            <w:tcBorders>
              <w:left w:val="nil"/>
              <w:right w:val="nil"/>
            </w:tcBorders>
          </w:tcPr>
          <w:p w14:paraId="571EDDF4" w14:textId="77777777" w:rsidR="00512B66" w:rsidRPr="006245C7" w:rsidRDefault="006245C7">
            <w:pPr>
              <w:rPr>
                <w:b/>
              </w:rPr>
            </w:pPr>
            <w:r w:rsidRPr="006245C7">
              <w:rPr>
                <w:b/>
              </w:rPr>
              <w:t>ID</w:t>
            </w:r>
            <w:r>
              <w:rPr>
                <w:b/>
              </w:rPr>
              <w:t>:</w:t>
            </w:r>
          </w:p>
        </w:tc>
        <w:tc>
          <w:tcPr>
            <w:tcW w:w="850" w:type="dxa"/>
            <w:tcBorders>
              <w:left w:val="nil"/>
            </w:tcBorders>
          </w:tcPr>
          <w:p w14:paraId="5635C64A" w14:textId="77777777" w:rsidR="00512B66" w:rsidRDefault="00ED4DCF">
            <w:r>
              <w:t>10</w:t>
            </w:r>
            <w:r w:rsidR="00BD2AF9">
              <w:t>6</w:t>
            </w:r>
          </w:p>
        </w:tc>
      </w:tr>
      <w:tr w:rsidR="00DC19BB" w14:paraId="4679AAFC" w14:textId="77777777" w:rsidTr="0071618B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DC1924E" w14:textId="77777777"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Paquete:</w:t>
            </w:r>
          </w:p>
        </w:tc>
        <w:tc>
          <w:tcPr>
            <w:tcW w:w="7088" w:type="dxa"/>
            <w:gridSpan w:val="11"/>
            <w:tcBorders>
              <w:left w:val="nil"/>
              <w:bottom w:val="single" w:sz="4" w:space="0" w:color="auto"/>
            </w:tcBorders>
          </w:tcPr>
          <w:p w14:paraId="26167455" w14:textId="77777777" w:rsidR="00DC19BB" w:rsidRDefault="00ED4DCF">
            <w:r>
              <w:t>Deposito</w:t>
            </w:r>
          </w:p>
        </w:tc>
      </w:tr>
      <w:tr w:rsidR="008F3E09" w14:paraId="3E5FCEBD" w14:textId="77777777" w:rsidTr="0071618B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4A151AD" w14:textId="77777777" w:rsidR="008F3E09" w:rsidRDefault="008F3E09">
            <w:pPr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2315" w:type="dxa"/>
            <w:gridSpan w:val="3"/>
            <w:tcBorders>
              <w:left w:val="nil"/>
              <w:right w:val="nil"/>
            </w:tcBorders>
          </w:tcPr>
          <w:p w14:paraId="7BC7224D" w14:textId="77777777" w:rsidR="008F3E09" w:rsidRDefault="001A1121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217BD69D" w14:textId="77777777" w:rsidR="008F3E09" w:rsidRDefault="001A1121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ED4DCF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458" w:type="dxa"/>
            <w:gridSpan w:val="3"/>
            <w:tcBorders>
              <w:left w:val="nil"/>
            </w:tcBorders>
          </w:tcPr>
          <w:p w14:paraId="26E51B94" w14:textId="77777777" w:rsidR="008F3E09" w:rsidRDefault="001A1121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14:paraId="041AE533" w14:textId="77777777" w:rsidTr="0071618B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C8AF78E" w14:textId="77777777" w:rsidR="008F3E09" w:rsidRDefault="008F3E09">
            <w:pPr>
              <w:rPr>
                <w:b/>
              </w:rPr>
            </w:pPr>
            <w:r>
              <w:rPr>
                <w:b/>
              </w:rPr>
              <w:t>Complejidad:</w:t>
            </w:r>
          </w:p>
        </w:tc>
        <w:tc>
          <w:tcPr>
            <w:tcW w:w="2315" w:type="dxa"/>
            <w:gridSpan w:val="3"/>
            <w:tcBorders>
              <w:left w:val="nil"/>
              <w:right w:val="nil"/>
            </w:tcBorders>
          </w:tcPr>
          <w:p w14:paraId="7A480D0D" w14:textId="77777777" w:rsidR="008F3E09" w:rsidRDefault="001A1121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39299F56" w14:textId="77777777" w:rsidR="008F3E09" w:rsidRDefault="001A1121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458" w:type="dxa"/>
            <w:gridSpan w:val="3"/>
            <w:tcBorders>
              <w:left w:val="nil"/>
            </w:tcBorders>
          </w:tcPr>
          <w:p w14:paraId="0CD28A93" w14:textId="77777777" w:rsidR="008F3E09" w:rsidRDefault="001A1121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ED4DCF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14:paraId="0AB4B013" w14:textId="77777777" w:rsidTr="0071618B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6D7870F" w14:textId="77777777" w:rsidR="008F3E09" w:rsidRDefault="008F3E09">
            <w:pPr>
              <w:rPr>
                <w:b/>
              </w:rPr>
            </w:pPr>
            <w:r>
              <w:rPr>
                <w:b/>
              </w:rPr>
              <w:t>Categoría:</w:t>
            </w:r>
          </w:p>
        </w:tc>
        <w:tc>
          <w:tcPr>
            <w:tcW w:w="2315" w:type="dxa"/>
            <w:gridSpan w:val="3"/>
            <w:tcBorders>
              <w:left w:val="nil"/>
              <w:right w:val="nil"/>
            </w:tcBorders>
          </w:tcPr>
          <w:p w14:paraId="65650065" w14:textId="77777777" w:rsidR="008F3E09" w:rsidRDefault="001A1121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ED4DCF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Esencial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6ECD1A80" w14:textId="77777777" w:rsidR="008F3E09" w:rsidRDefault="001A1121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Soporte</w:t>
            </w:r>
          </w:p>
        </w:tc>
        <w:tc>
          <w:tcPr>
            <w:tcW w:w="2458" w:type="dxa"/>
            <w:gridSpan w:val="3"/>
            <w:tcBorders>
              <w:left w:val="nil"/>
            </w:tcBorders>
          </w:tcPr>
          <w:p w14:paraId="4D7E8B59" w14:textId="77777777" w:rsidR="008F3E09" w:rsidRDefault="001A1121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Usuario</w:t>
            </w:r>
          </w:p>
        </w:tc>
      </w:tr>
      <w:tr w:rsidR="00C7061A" w14:paraId="17F9939E" w14:textId="77777777" w:rsidTr="0071618B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0D37B1B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principal</w:t>
            </w:r>
            <w:r>
              <w:rPr>
                <w:b/>
              </w:rPr>
              <w:t>:</w:t>
            </w:r>
          </w:p>
        </w:tc>
        <w:tc>
          <w:tcPr>
            <w:tcW w:w="2436" w:type="dxa"/>
            <w:gridSpan w:val="4"/>
            <w:tcBorders>
              <w:left w:val="nil"/>
            </w:tcBorders>
          </w:tcPr>
          <w:p w14:paraId="5C26891B" w14:textId="77777777" w:rsidR="00C7061A" w:rsidRDefault="007A3C8B" w:rsidP="00BD2AF9">
            <w:r>
              <w:t xml:space="preserve">Encargado de Depósito de Productos </w:t>
            </w:r>
            <w:r w:rsidR="00BD2AF9">
              <w:t>Terminados</w:t>
            </w:r>
            <w:r>
              <w:t xml:space="preserve"> (EDP</w:t>
            </w:r>
            <w:r w:rsidR="00BD2AF9">
              <w:t>T</w:t>
            </w:r>
            <w:r>
              <w:t>)</w:t>
            </w:r>
          </w:p>
        </w:tc>
        <w:tc>
          <w:tcPr>
            <w:tcW w:w="1958" w:type="dxa"/>
            <w:gridSpan w:val="3"/>
            <w:tcBorders>
              <w:right w:val="nil"/>
            </w:tcBorders>
          </w:tcPr>
          <w:p w14:paraId="4D66C9E4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Secundario:</w:t>
            </w:r>
          </w:p>
        </w:tc>
        <w:tc>
          <w:tcPr>
            <w:tcW w:w="2694" w:type="dxa"/>
            <w:gridSpan w:val="4"/>
            <w:tcBorders>
              <w:left w:val="nil"/>
            </w:tcBorders>
          </w:tcPr>
          <w:p w14:paraId="7B5C1E0B" w14:textId="77777777" w:rsidR="00C7061A" w:rsidRDefault="00244F7D">
            <w:r>
              <w:t>No aplica</w:t>
            </w:r>
          </w:p>
        </w:tc>
      </w:tr>
      <w:tr w:rsidR="00CD204D" w14:paraId="19243346" w14:textId="77777777" w:rsidTr="0071618B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CA0E58B" w14:textId="77777777" w:rsidR="00CD204D" w:rsidRPr="00C7061A" w:rsidRDefault="00CD204D" w:rsidP="00960403">
            <w:pPr>
              <w:rPr>
                <w:b/>
              </w:rPr>
            </w:pPr>
            <w:r>
              <w:rPr>
                <w:b/>
              </w:rPr>
              <w:t xml:space="preserve">Tipo de </w:t>
            </w:r>
            <w:r w:rsidRPr="00C7061A">
              <w:rPr>
                <w:b/>
              </w:rPr>
              <w:t>CU</w:t>
            </w:r>
            <w:r>
              <w:rPr>
                <w:b/>
              </w:rPr>
              <w:t>:</w:t>
            </w:r>
          </w:p>
        </w:tc>
        <w:tc>
          <w:tcPr>
            <w:tcW w:w="3655" w:type="dxa"/>
            <w:gridSpan w:val="6"/>
            <w:tcBorders>
              <w:left w:val="nil"/>
              <w:right w:val="nil"/>
            </w:tcBorders>
          </w:tcPr>
          <w:p w14:paraId="2392FAD6" w14:textId="77777777" w:rsidR="00CD204D" w:rsidRDefault="001A1121" w:rsidP="008F3E09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B57F44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8F3E09">
              <w:rPr>
                <w:rFonts w:cstheme="minorHAnsi"/>
                <w:sz w:val="20"/>
              </w:rPr>
              <w:t>Concreto</w:t>
            </w:r>
          </w:p>
        </w:tc>
        <w:bookmarkStart w:id="1" w:name="Casilla2"/>
        <w:tc>
          <w:tcPr>
            <w:tcW w:w="3433" w:type="dxa"/>
            <w:gridSpan w:val="5"/>
            <w:tcBorders>
              <w:left w:val="nil"/>
            </w:tcBorders>
          </w:tcPr>
          <w:p w14:paraId="58ADA873" w14:textId="77777777" w:rsidR="00CD204D" w:rsidRDefault="001A1121" w:rsidP="00CD204D">
            <w:r>
              <w:rPr>
                <w:rFonts w:cstheme="minorHAnsi"/>
                <w:sz w:val="20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60403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bookmarkEnd w:id="1"/>
            <w:r w:rsidR="00CD204D">
              <w:rPr>
                <w:rFonts w:cstheme="minorHAnsi"/>
                <w:sz w:val="20"/>
              </w:rPr>
              <w:t>Abstracto</w:t>
            </w:r>
          </w:p>
        </w:tc>
      </w:tr>
      <w:tr w:rsidR="00D842C6" w14:paraId="1565CA4A" w14:textId="77777777" w:rsidTr="0071618B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CCFC2B3" w14:textId="77777777" w:rsidR="00D842C6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Objetivo:</w:t>
            </w:r>
          </w:p>
        </w:tc>
        <w:tc>
          <w:tcPr>
            <w:tcW w:w="7088" w:type="dxa"/>
            <w:gridSpan w:val="11"/>
            <w:tcBorders>
              <w:left w:val="nil"/>
            </w:tcBorders>
          </w:tcPr>
          <w:p w14:paraId="696CFE54" w14:textId="41DBEF77" w:rsidR="00D842C6" w:rsidRPr="007A3C8B" w:rsidRDefault="00244F7D" w:rsidP="00BD2AF9">
            <w:r>
              <w:t xml:space="preserve">Registrar </w:t>
            </w:r>
            <w:r w:rsidR="00BD2AF9">
              <w:t xml:space="preserve">el ingreso de productos importados al depósito de productos terminados que fueron pedidos en la </w:t>
            </w:r>
            <w:r w:rsidR="008D09DA">
              <w:t>pedido</w:t>
            </w:r>
            <w:r w:rsidR="00BD2AF9">
              <w:t xml:space="preserve"> de necesidad de reaprovisionamiento.</w:t>
            </w:r>
          </w:p>
        </w:tc>
      </w:tr>
      <w:tr w:rsidR="00DC19BB" w14:paraId="35ED3964" w14:textId="77777777" w:rsidTr="0071618B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D0E3054" w14:textId="77777777"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Precondiciones:</w:t>
            </w:r>
          </w:p>
        </w:tc>
        <w:tc>
          <w:tcPr>
            <w:tcW w:w="7088" w:type="dxa"/>
            <w:gridSpan w:val="11"/>
            <w:tcBorders>
              <w:left w:val="nil"/>
            </w:tcBorders>
          </w:tcPr>
          <w:p w14:paraId="2460F03E" w14:textId="77777777" w:rsidR="00DC19BB" w:rsidRDefault="00DC19BB" w:rsidP="00BD2AF9"/>
        </w:tc>
      </w:tr>
      <w:tr w:rsidR="005C249A" w14:paraId="386F44C9" w14:textId="77777777" w:rsidTr="0071618B">
        <w:tc>
          <w:tcPr>
            <w:tcW w:w="16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8BF7403" w14:textId="77777777" w:rsidR="005C249A" w:rsidRDefault="005C249A">
            <w:pPr>
              <w:rPr>
                <w:b/>
              </w:rPr>
            </w:pPr>
            <w:r>
              <w:rPr>
                <w:b/>
              </w:rPr>
              <w:t>Post</w:t>
            </w:r>
          </w:p>
          <w:p w14:paraId="13D28A42" w14:textId="77777777" w:rsidR="005C249A" w:rsidRDefault="005C249A">
            <w:pPr>
              <w:rPr>
                <w:b/>
              </w:rPr>
            </w:pPr>
            <w:r>
              <w:rPr>
                <w:b/>
              </w:rPr>
              <w:t>Condiciones</w:t>
            </w:r>
          </w:p>
        </w:tc>
        <w:tc>
          <w:tcPr>
            <w:tcW w:w="993" w:type="dxa"/>
            <w:gridSpan w:val="2"/>
            <w:tcBorders>
              <w:left w:val="single" w:sz="4" w:space="0" w:color="auto"/>
              <w:right w:val="nil"/>
            </w:tcBorders>
          </w:tcPr>
          <w:p w14:paraId="0F0EC06D" w14:textId="77777777" w:rsidR="005C249A" w:rsidRPr="005C249A" w:rsidRDefault="005C249A">
            <w:pPr>
              <w:rPr>
                <w:u w:val="single"/>
              </w:rPr>
            </w:pPr>
            <w:r w:rsidRPr="005C249A">
              <w:rPr>
                <w:u w:val="single"/>
              </w:rPr>
              <w:t>Éxito</w:t>
            </w:r>
            <w:r>
              <w:rPr>
                <w:u w:val="single"/>
              </w:rPr>
              <w:t>:</w:t>
            </w:r>
          </w:p>
        </w:tc>
        <w:tc>
          <w:tcPr>
            <w:tcW w:w="6095" w:type="dxa"/>
            <w:gridSpan w:val="9"/>
            <w:tcBorders>
              <w:left w:val="nil"/>
            </w:tcBorders>
          </w:tcPr>
          <w:p w14:paraId="43F8BCC9" w14:textId="77777777" w:rsidR="005C249A" w:rsidRDefault="00244F7D" w:rsidP="00BD2AF9">
            <w:pPr>
              <w:pStyle w:val="Prrafodelista"/>
              <w:numPr>
                <w:ilvl w:val="0"/>
                <w:numId w:val="1"/>
              </w:numPr>
            </w:pPr>
            <w:r>
              <w:t xml:space="preserve">Se registra el ingreso de los </w:t>
            </w:r>
            <w:r w:rsidR="00BD2AF9">
              <w:t>p</w:t>
            </w:r>
            <w:r>
              <w:t xml:space="preserve">roductos </w:t>
            </w:r>
            <w:r w:rsidR="00BD2AF9">
              <w:t>i</w:t>
            </w:r>
            <w:r>
              <w:t>mportados</w:t>
            </w:r>
            <w:r w:rsidR="00BD2AF9">
              <w:t xml:space="preserve"> al depósito de productos terminados.</w:t>
            </w:r>
          </w:p>
        </w:tc>
      </w:tr>
      <w:tr w:rsidR="005C249A" w14:paraId="341201EC" w14:textId="77777777" w:rsidTr="0071618B">
        <w:tc>
          <w:tcPr>
            <w:tcW w:w="166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AE9DBA" w14:textId="77777777" w:rsidR="005C249A" w:rsidRDefault="005C249A">
            <w:pPr>
              <w:rPr>
                <w:b/>
              </w:rPr>
            </w:pPr>
          </w:p>
        </w:tc>
        <w:tc>
          <w:tcPr>
            <w:tcW w:w="993" w:type="dxa"/>
            <w:gridSpan w:val="2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14:paraId="08E59FB9" w14:textId="77777777" w:rsidR="005C249A" w:rsidRPr="005C249A" w:rsidRDefault="005C249A">
            <w:pPr>
              <w:rPr>
                <w:u w:val="single"/>
              </w:rPr>
            </w:pPr>
            <w:r>
              <w:rPr>
                <w:u w:val="single"/>
              </w:rPr>
              <w:t>Fracaso:</w:t>
            </w:r>
          </w:p>
        </w:tc>
        <w:tc>
          <w:tcPr>
            <w:tcW w:w="6095" w:type="dxa"/>
            <w:gridSpan w:val="9"/>
            <w:tcBorders>
              <w:left w:val="nil"/>
              <w:bottom w:val="single" w:sz="4" w:space="0" w:color="auto"/>
            </w:tcBorders>
          </w:tcPr>
          <w:p w14:paraId="6C2D23B1" w14:textId="3E00FBF6" w:rsidR="005C249A" w:rsidRDefault="00244F7D" w:rsidP="00244F7D">
            <w:pPr>
              <w:pStyle w:val="Prrafodelista"/>
              <w:numPr>
                <w:ilvl w:val="0"/>
                <w:numId w:val="1"/>
              </w:numPr>
            </w:pPr>
            <w:r>
              <w:t xml:space="preserve">El </w:t>
            </w:r>
            <w:r w:rsidR="008D09DA">
              <w:t>Sistema</w:t>
            </w:r>
            <w:r>
              <w:t xml:space="preserve"> no encuentra </w:t>
            </w:r>
            <w:r w:rsidR="00AE28F9">
              <w:t>pedidos</w:t>
            </w:r>
            <w:r w:rsidR="00AE4C3B">
              <w:t xml:space="preserve"> de reaprovisionamiento de productos terminados.</w:t>
            </w:r>
          </w:p>
          <w:p w14:paraId="1ABF32F1" w14:textId="77777777" w:rsidR="00244F7D" w:rsidRDefault="00244F7D" w:rsidP="00AE4C3B">
            <w:pPr>
              <w:pStyle w:val="Prrafodelista"/>
              <w:numPr>
                <w:ilvl w:val="0"/>
                <w:numId w:val="1"/>
              </w:numPr>
            </w:pPr>
            <w:r>
              <w:t>El EDP</w:t>
            </w:r>
            <w:r w:rsidR="00AE4C3B">
              <w:t>T cancela el CU.</w:t>
            </w:r>
          </w:p>
        </w:tc>
      </w:tr>
      <w:tr w:rsidR="005C249A" w14:paraId="50D66D64" w14:textId="77777777" w:rsidTr="0071618B">
        <w:tc>
          <w:tcPr>
            <w:tcW w:w="430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E08151" w14:textId="77777777" w:rsidR="005C249A" w:rsidRDefault="005C249A">
            <w:r>
              <w:rPr>
                <w:b/>
              </w:rPr>
              <w:t>Curso Normal</w:t>
            </w:r>
          </w:p>
        </w:tc>
        <w:tc>
          <w:tcPr>
            <w:tcW w:w="44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CDDE50" w14:textId="77777777" w:rsidR="005C249A" w:rsidRPr="005C249A" w:rsidRDefault="005C249A">
            <w:pPr>
              <w:rPr>
                <w:b/>
              </w:rPr>
            </w:pPr>
            <w:r>
              <w:rPr>
                <w:b/>
              </w:rPr>
              <w:t>Curso Alternativo</w:t>
            </w:r>
          </w:p>
        </w:tc>
      </w:tr>
      <w:tr w:rsidR="005C249A" w14:paraId="17A24A24" w14:textId="77777777" w:rsidTr="0071618B">
        <w:tc>
          <w:tcPr>
            <w:tcW w:w="430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2F765C" w14:textId="77777777" w:rsidR="007A3C8B" w:rsidRPr="008F3E09" w:rsidRDefault="00B57F44" w:rsidP="00AE4C3B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CU comienza cuando el EDP</w:t>
            </w:r>
            <w:r w:rsidR="00AE4C3B">
              <w:t>T</w:t>
            </w:r>
            <w:r w:rsidR="007A3C8B">
              <w:t xml:space="preserve"> selecciona la opción </w:t>
            </w:r>
            <w:r w:rsidR="007A3C8B">
              <w:rPr>
                <w:i/>
              </w:rPr>
              <w:t>Registrar ingreso de productos importado</w:t>
            </w:r>
            <w:r w:rsidR="00AE4C3B">
              <w:rPr>
                <w:i/>
              </w:rPr>
              <w:t xml:space="preserve"> al depósito de productos terminados</w:t>
            </w:r>
            <w:r w:rsidR="007A3C8B">
              <w:rPr>
                <w:i/>
              </w:rPr>
              <w:t>.</w:t>
            </w:r>
          </w:p>
        </w:tc>
        <w:tc>
          <w:tcPr>
            <w:tcW w:w="44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DC89E1" w14:textId="77777777" w:rsidR="00E31140" w:rsidRPr="00960403" w:rsidRDefault="00E31140" w:rsidP="00975A0D">
            <w:pPr>
              <w:pStyle w:val="Prrafodelista"/>
              <w:ind w:left="230"/>
            </w:pPr>
          </w:p>
        </w:tc>
      </w:tr>
      <w:tr w:rsidR="007A3C8B" w14:paraId="7083698C" w14:textId="77777777" w:rsidTr="0071618B">
        <w:tc>
          <w:tcPr>
            <w:tcW w:w="430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0312E8" w14:textId="6A4CF15C" w:rsidR="007A3C8B" w:rsidRDefault="007A3C8B" w:rsidP="00874C5B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</w:t>
            </w:r>
            <w:r w:rsidR="008D09DA">
              <w:t>Sistema</w:t>
            </w:r>
            <w:r>
              <w:t xml:space="preserve"> </w:t>
            </w:r>
            <w:r w:rsidR="00BB1401">
              <w:t xml:space="preserve">busca </w:t>
            </w:r>
            <w:r w:rsidR="00250B02">
              <w:t>lo</w:t>
            </w:r>
            <w:r w:rsidR="003C23B6">
              <w:t>s</w:t>
            </w:r>
            <w:r w:rsidR="00AE4C3B">
              <w:t xml:space="preserve"> </w:t>
            </w:r>
            <w:r w:rsidR="0048044E">
              <w:t xml:space="preserve">pedidos de </w:t>
            </w:r>
            <w:r w:rsidR="00AE4C3B">
              <w:t>reaprovisionamiento de productos importados</w:t>
            </w:r>
            <w:r w:rsidR="00BB1401">
              <w:t xml:space="preserve"> y encuentra una o más. </w:t>
            </w:r>
          </w:p>
        </w:tc>
        <w:tc>
          <w:tcPr>
            <w:tcW w:w="44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F9213A" w14:textId="7D65D3D3" w:rsidR="007A3C8B" w:rsidRDefault="00BB1401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 xml:space="preserve">El </w:t>
            </w:r>
            <w:r w:rsidR="008D09DA">
              <w:t>Sistema</w:t>
            </w:r>
            <w:r>
              <w:t xml:space="preserve"> no encuentra</w:t>
            </w:r>
            <w:r w:rsidR="003C23B6">
              <w:t xml:space="preserve"> </w:t>
            </w:r>
            <w:r w:rsidR="008F3A4D">
              <w:t>pedidos</w:t>
            </w:r>
            <w:r w:rsidR="00AE4C3B">
              <w:t xml:space="preserve"> de reaprovisionamiento de productos importados</w:t>
            </w:r>
            <w:r>
              <w:t>.</w:t>
            </w:r>
          </w:p>
          <w:p w14:paraId="487C8AD5" w14:textId="27FE1AD4" w:rsidR="00244F7D" w:rsidRDefault="00BB1401" w:rsidP="00244F7D">
            <w:pPr>
              <w:pStyle w:val="Prrafodelista"/>
              <w:numPr>
                <w:ilvl w:val="2"/>
                <w:numId w:val="3"/>
              </w:numPr>
            </w:pPr>
            <w:r>
              <w:t xml:space="preserve">El </w:t>
            </w:r>
            <w:r w:rsidR="008D09DA">
              <w:t>Sistema</w:t>
            </w:r>
            <w:r>
              <w:t xml:space="preserve"> informa la situación al EDP</w:t>
            </w:r>
            <w:r w:rsidR="00AE4C3B">
              <w:t>T</w:t>
            </w:r>
            <w:r w:rsidR="00244F7D">
              <w:t>.</w:t>
            </w:r>
          </w:p>
          <w:p w14:paraId="6CE6E245" w14:textId="0BE4509E" w:rsidR="00BB1401" w:rsidRPr="00960403" w:rsidRDefault="00DF56D4" w:rsidP="00244F7D">
            <w:pPr>
              <w:pStyle w:val="Prrafodelista"/>
              <w:numPr>
                <w:ilvl w:val="2"/>
                <w:numId w:val="3"/>
              </w:numPr>
            </w:pPr>
            <w:r>
              <w:t xml:space="preserve">Se cancela </w:t>
            </w:r>
            <w:r w:rsidR="00244F7D">
              <w:t>el CU.</w:t>
            </w:r>
            <w:r w:rsidR="00B564B7">
              <w:t xml:space="preserve"> </w:t>
            </w:r>
          </w:p>
        </w:tc>
      </w:tr>
      <w:tr w:rsidR="00BB1401" w14:paraId="7D69F501" w14:textId="77777777" w:rsidTr="0071618B">
        <w:tc>
          <w:tcPr>
            <w:tcW w:w="430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75230E" w14:textId="7C7AB688" w:rsidR="00BB1401" w:rsidRDefault="008F3A4D" w:rsidP="008F3A4D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</w:t>
            </w:r>
            <w:r w:rsidR="008D09DA">
              <w:t>Sistema</w:t>
            </w:r>
            <w:r>
              <w:t xml:space="preserve"> muestra lo</w:t>
            </w:r>
            <w:r w:rsidR="00BB1401">
              <w:t xml:space="preserve">s </w:t>
            </w:r>
            <w:r>
              <w:t>pedidos</w:t>
            </w:r>
            <w:r w:rsidR="00AE4C3B">
              <w:t xml:space="preserve"> de reaprovisionamiento e</w:t>
            </w:r>
            <w:r w:rsidR="00BB1401">
              <w:t>ncont</w:t>
            </w:r>
            <w:r w:rsidR="009C12B6">
              <w:t>radas, ordenándolas</w:t>
            </w:r>
            <w:r w:rsidR="00BB1401">
              <w:t xml:space="preserve"> por </w:t>
            </w:r>
            <w:r w:rsidR="009C12B6">
              <w:t>f</w:t>
            </w:r>
            <w:r w:rsidR="00BB1401" w:rsidRPr="00BB1401">
              <w:t>echa</w:t>
            </w:r>
            <w:r w:rsidR="00AE4C3B">
              <w:t xml:space="preserve"> de realización</w:t>
            </w:r>
            <w:r w:rsidR="00917320">
              <w:t>.</w:t>
            </w:r>
          </w:p>
        </w:tc>
        <w:tc>
          <w:tcPr>
            <w:tcW w:w="44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CED263" w14:textId="77777777" w:rsidR="00BB1401" w:rsidRDefault="00BB1401" w:rsidP="00975A0D">
            <w:pPr>
              <w:pStyle w:val="Prrafodelista"/>
              <w:ind w:left="230"/>
            </w:pPr>
          </w:p>
        </w:tc>
      </w:tr>
      <w:tr w:rsidR="00B564B7" w14:paraId="4E23BF63" w14:textId="77777777" w:rsidTr="0071618B">
        <w:tc>
          <w:tcPr>
            <w:tcW w:w="430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E92DC8" w14:textId="358E69D0" w:rsidR="00B564B7" w:rsidRDefault="00B564B7" w:rsidP="008D09DA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EDP</w:t>
            </w:r>
            <w:r w:rsidR="008D09DA">
              <w:t xml:space="preserve">T selecciona un pedido </w:t>
            </w:r>
            <w:r w:rsidR="00AE4C3B">
              <w:t>de reaprovisionamiento</w:t>
            </w:r>
            <w:r>
              <w:t>.</w:t>
            </w:r>
          </w:p>
        </w:tc>
        <w:tc>
          <w:tcPr>
            <w:tcW w:w="44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8E4CC3" w14:textId="77777777" w:rsidR="00B564B7" w:rsidRDefault="00B564B7" w:rsidP="00975A0D">
            <w:pPr>
              <w:pStyle w:val="Prrafodelista"/>
              <w:ind w:left="230"/>
            </w:pPr>
          </w:p>
        </w:tc>
      </w:tr>
      <w:tr w:rsidR="00E66A99" w14:paraId="3E3B7237" w14:textId="77777777" w:rsidTr="0071618B">
        <w:tc>
          <w:tcPr>
            <w:tcW w:w="430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721E0B" w14:textId="0D936601" w:rsidR="00E66A99" w:rsidRDefault="00E66A99" w:rsidP="004C173B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</w:t>
            </w:r>
            <w:r w:rsidR="008D09DA">
              <w:t>Sistema muestra los datos del</w:t>
            </w:r>
            <w:r w:rsidR="00AE4C3B">
              <w:t xml:space="preserve"> </w:t>
            </w:r>
            <w:r w:rsidR="008D09DA">
              <w:t>pedido</w:t>
            </w:r>
            <w:r w:rsidR="00AE4C3B">
              <w:t xml:space="preserve"> de reaprovisiona</w:t>
            </w:r>
            <w:r w:rsidR="00584A34">
              <w:t>miento de productos importados (</w:t>
            </w:r>
            <w:r w:rsidR="00AE4C3B">
              <w:t>Fecha, Empleado</w:t>
            </w:r>
            <w:r w:rsidR="00584A34">
              <w:t xml:space="preserve"> que lo realizó</w:t>
            </w:r>
            <w:r w:rsidR="00AE4C3B">
              <w:t xml:space="preserve">, modelo, color, tamaño, marca, y cantidad de los productos </w:t>
            </w:r>
            <w:r w:rsidR="004C173B">
              <w:t>importados</w:t>
            </w:r>
            <w:r w:rsidR="00AE4C3B">
              <w:t xml:space="preserve"> incluidos </w:t>
            </w:r>
            <w:r w:rsidR="00584A34">
              <w:t>en el</w:t>
            </w:r>
            <w:r w:rsidR="003053AB">
              <w:t xml:space="preserve"> mismo</w:t>
            </w:r>
            <w:r w:rsidR="00AE4C3B">
              <w:t>)</w:t>
            </w:r>
            <w:r w:rsidR="002E47DD">
              <w:t>.</w:t>
            </w:r>
          </w:p>
        </w:tc>
        <w:tc>
          <w:tcPr>
            <w:tcW w:w="44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F7671C" w14:textId="77777777" w:rsidR="00E66A99" w:rsidRDefault="00E66A99" w:rsidP="00975A0D">
            <w:pPr>
              <w:pStyle w:val="Prrafodelista"/>
              <w:ind w:left="230"/>
            </w:pPr>
          </w:p>
        </w:tc>
      </w:tr>
      <w:tr w:rsidR="00FE6C3F" w14:paraId="6AB5D9AE" w14:textId="77777777" w:rsidTr="0071618B">
        <w:tc>
          <w:tcPr>
            <w:tcW w:w="430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99880B" w14:textId="5460BEB6" w:rsidR="00FE6C3F" w:rsidRDefault="00147706" w:rsidP="00147706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Sistema solicita </w:t>
            </w:r>
            <w:r w:rsidR="00BA0028">
              <w:t xml:space="preserve">la </w:t>
            </w:r>
            <w:r>
              <w:t>confirmación de la regi</w:t>
            </w:r>
            <w:r w:rsidR="00BA0028">
              <w:t>stración.</w:t>
            </w:r>
          </w:p>
        </w:tc>
        <w:tc>
          <w:tcPr>
            <w:tcW w:w="44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04BC3A" w14:textId="6F73F871" w:rsidR="00FE6C3F" w:rsidRDefault="00FE6C3F" w:rsidP="005D1353"/>
        </w:tc>
      </w:tr>
      <w:tr w:rsidR="00FE6C3F" w14:paraId="071FA294" w14:textId="77777777" w:rsidTr="0071618B">
        <w:tc>
          <w:tcPr>
            <w:tcW w:w="430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6CD588" w14:textId="7B0EAEE9" w:rsidR="00FE6C3F" w:rsidRDefault="005D1353" w:rsidP="00BA0028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EDPT confirma </w:t>
            </w:r>
            <w:r w:rsidR="00BA0028">
              <w:t>la registración</w:t>
            </w:r>
          </w:p>
        </w:tc>
        <w:tc>
          <w:tcPr>
            <w:tcW w:w="44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49341B" w14:textId="77777777" w:rsidR="00BA0028" w:rsidRDefault="005D1353" w:rsidP="00BA0028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  <w:tab w:val="num" w:pos="527"/>
              </w:tabs>
              <w:ind w:left="230" w:hanging="230"/>
            </w:pPr>
            <w:r>
              <w:t xml:space="preserve">El ED </w:t>
            </w:r>
            <w:r w:rsidR="00BA0028">
              <w:t>no confirma la registración.</w:t>
            </w:r>
          </w:p>
          <w:p w14:paraId="03B30DA8" w14:textId="34EB76FB" w:rsidR="00FE6C3F" w:rsidRDefault="006F3927" w:rsidP="006F3927">
            <w:pPr>
              <w:pStyle w:val="Prrafodelista"/>
              <w:numPr>
                <w:ilvl w:val="2"/>
                <w:numId w:val="3"/>
              </w:numPr>
              <w:tabs>
                <w:tab w:val="num" w:pos="527"/>
              </w:tabs>
            </w:pPr>
            <w:r>
              <w:t>No se procesa la registración.</w:t>
            </w:r>
          </w:p>
        </w:tc>
      </w:tr>
      <w:tr w:rsidR="00FE6C3F" w14:paraId="7E41E284" w14:textId="77777777" w:rsidTr="0071618B">
        <w:tc>
          <w:tcPr>
            <w:tcW w:w="430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29BB8D" w14:textId="43626798" w:rsidR="00FE6C3F" w:rsidRDefault="005F0AD4" w:rsidP="0054204A">
            <w:pPr>
              <w:pStyle w:val="Prrafodelista"/>
              <w:numPr>
                <w:ilvl w:val="0"/>
                <w:numId w:val="3"/>
              </w:numPr>
            </w:pPr>
            <w:r>
              <w:t xml:space="preserve">El </w:t>
            </w:r>
            <w:r w:rsidR="008D09DA">
              <w:t>Sistema</w:t>
            </w:r>
            <w:r>
              <w:t xml:space="preserve"> registra el </w:t>
            </w:r>
            <w:r w:rsidR="005D1353">
              <w:t xml:space="preserve">ingreso de los productos importados al depósito de </w:t>
            </w:r>
            <w:r w:rsidR="005D1353">
              <w:lastRenderedPageBreak/>
              <w:t>productos terminados, modifican</w:t>
            </w:r>
            <w:r w:rsidR="00CD0AE6">
              <w:t>do la cantidad de los mismos tanto en el depósito</w:t>
            </w:r>
            <w:r w:rsidR="00B65F38">
              <w:t xml:space="preserve"> de productos terminados como en el</w:t>
            </w:r>
            <w:r w:rsidR="00CD0AE6">
              <w:t xml:space="preserve"> depósito de productos importados</w:t>
            </w:r>
            <w:r w:rsidR="00F86A91">
              <w:t xml:space="preserve"> y actualizando</w:t>
            </w:r>
            <w:r w:rsidR="00CD0AE6">
              <w:t xml:space="preserve"> el estado del</w:t>
            </w:r>
            <w:r w:rsidR="005D1353">
              <w:t xml:space="preserve"> </w:t>
            </w:r>
            <w:r w:rsidR="008D09DA">
              <w:t>pedido</w:t>
            </w:r>
            <w:r w:rsidR="005D1353">
              <w:t xml:space="preserve"> de reaprovisionamiento</w:t>
            </w:r>
            <w:r w:rsidR="00F86A91">
              <w:t xml:space="preserve"> a </w:t>
            </w:r>
            <w:r w:rsidR="00F86A91" w:rsidRPr="003A4C5C">
              <w:rPr>
                <w:i/>
              </w:rPr>
              <w:t>Ingresada a Depósito</w:t>
            </w:r>
            <w:r w:rsidR="00B65F38" w:rsidRPr="003A4C5C">
              <w:rPr>
                <w:i/>
              </w:rPr>
              <w:t xml:space="preserve"> de Productos Terminados</w:t>
            </w:r>
            <w:r w:rsidR="005D1353">
              <w:t xml:space="preserve">, </w:t>
            </w:r>
            <w:r w:rsidR="00E95E65">
              <w:t>junto con la fecha de ingreso.</w:t>
            </w:r>
          </w:p>
        </w:tc>
        <w:tc>
          <w:tcPr>
            <w:tcW w:w="44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0D09E8" w14:textId="77777777" w:rsidR="00FE6C3F" w:rsidRDefault="00FE6C3F" w:rsidP="00CD0AE6">
            <w:pPr>
              <w:pStyle w:val="Prrafodelista"/>
              <w:ind w:left="230"/>
            </w:pPr>
          </w:p>
        </w:tc>
      </w:tr>
      <w:tr w:rsidR="00FE6C3F" w14:paraId="53172153" w14:textId="77777777" w:rsidTr="0071618B">
        <w:tc>
          <w:tcPr>
            <w:tcW w:w="430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9BEEF8" w14:textId="77777777" w:rsidR="00FE6C3F" w:rsidRDefault="00FE6C3F" w:rsidP="005D1353">
            <w:pPr>
              <w:pStyle w:val="Prrafodelista"/>
              <w:numPr>
                <w:ilvl w:val="0"/>
                <w:numId w:val="3"/>
              </w:numPr>
            </w:pPr>
            <w:r>
              <w:lastRenderedPageBreak/>
              <w:t>Fin del CU</w:t>
            </w:r>
          </w:p>
        </w:tc>
        <w:tc>
          <w:tcPr>
            <w:tcW w:w="44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2B743D" w14:textId="77777777" w:rsidR="00FE6C3F" w:rsidRDefault="00FE6C3F" w:rsidP="00CD0AE6">
            <w:pPr>
              <w:pStyle w:val="Prrafodelista"/>
              <w:ind w:left="230"/>
            </w:pPr>
          </w:p>
        </w:tc>
      </w:tr>
      <w:tr w:rsidR="00BC788D" w14:paraId="708213C6" w14:textId="77777777" w:rsidTr="0071618B">
        <w:tc>
          <w:tcPr>
            <w:tcW w:w="18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664CD6" w14:textId="77777777" w:rsidR="00BC788D" w:rsidRPr="00654C01" w:rsidRDefault="00BC788D" w:rsidP="00D0302B">
            <w:pPr>
              <w:rPr>
                <w:b/>
              </w:rPr>
            </w:pPr>
            <w:r w:rsidRPr="00654C01">
              <w:rPr>
                <w:b/>
              </w:rPr>
              <w:t>Observaciones:</w:t>
            </w:r>
          </w:p>
        </w:tc>
        <w:tc>
          <w:tcPr>
            <w:tcW w:w="694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9E85DC" w14:textId="77777777" w:rsidR="00BC788D" w:rsidRPr="00960403" w:rsidRDefault="005D1353" w:rsidP="005D1353">
            <w:r>
              <w:t>El EDPT puede cancelar el CU en cualquier momento.</w:t>
            </w:r>
          </w:p>
        </w:tc>
      </w:tr>
      <w:tr w:rsidR="00BC788D" w14:paraId="6B005898" w14:textId="77777777" w:rsidTr="0071618B">
        <w:tc>
          <w:tcPr>
            <w:tcW w:w="18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3D7E60" w14:textId="77777777" w:rsidR="00BC788D" w:rsidRPr="00654C01" w:rsidRDefault="00BC788D" w:rsidP="00D0302B">
            <w:pPr>
              <w:rPr>
                <w:b/>
              </w:rPr>
            </w:pPr>
            <w:r>
              <w:rPr>
                <w:b/>
              </w:rPr>
              <w:t>Requerimientos No Funcionales:</w:t>
            </w:r>
          </w:p>
        </w:tc>
        <w:tc>
          <w:tcPr>
            <w:tcW w:w="694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2614FF" w14:textId="77777777" w:rsidR="00BC788D" w:rsidRDefault="00BC788D" w:rsidP="00D0302B">
            <w:r>
              <w:t>No aplica</w:t>
            </w:r>
          </w:p>
        </w:tc>
      </w:tr>
      <w:tr w:rsidR="00BC788D" w14:paraId="3D244D02" w14:textId="77777777" w:rsidTr="0071618B">
        <w:tc>
          <w:tcPr>
            <w:tcW w:w="18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53B6E2" w14:textId="77777777" w:rsidR="00BC788D" w:rsidRPr="00654C01" w:rsidRDefault="00BC788D" w:rsidP="00D0302B">
            <w:pPr>
              <w:rPr>
                <w:b/>
              </w:rPr>
            </w:pPr>
            <w:r>
              <w:rPr>
                <w:b/>
              </w:rPr>
              <w:t>Asociaciones de Extensión:</w:t>
            </w:r>
          </w:p>
        </w:tc>
        <w:tc>
          <w:tcPr>
            <w:tcW w:w="694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9BB2BA" w14:textId="77777777" w:rsidR="00BC788D" w:rsidRDefault="00BC788D" w:rsidP="00D0302B">
            <w:r>
              <w:t>No aplica</w:t>
            </w:r>
          </w:p>
        </w:tc>
      </w:tr>
      <w:tr w:rsidR="00BC788D" w14:paraId="76F68805" w14:textId="77777777" w:rsidTr="0071618B">
        <w:tc>
          <w:tcPr>
            <w:tcW w:w="18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AB0B7C" w14:textId="77777777" w:rsidR="00BC788D" w:rsidRPr="00654C01" w:rsidRDefault="00BC788D" w:rsidP="00D0302B">
            <w:pPr>
              <w:rPr>
                <w:b/>
              </w:rPr>
            </w:pPr>
            <w:r>
              <w:rPr>
                <w:b/>
              </w:rPr>
              <w:t>Asociaciones de Inclusión:</w:t>
            </w:r>
          </w:p>
        </w:tc>
        <w:tc>
          <w:tcPr>
            <w:tcW w:w="694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E47202" w14:textId="77777777" w:rsidR="00BC788D" w:rsidRPr="00067369" w:rsidRDefault="00BC788D" w:rsidP="00D0302B">
            <w:pPr>
              <w:rPr>
                <w:u w:val="single"/>
              </w:rPr>
            </w:pPr>
            <w:r>
              <w:t>No aplica</w:t>
            </w:r>
          </w:p>
        </w:tc>
      </w:tr>
      <w:tr w:rsidR="00BC788D" w14:paraId="45769F64" w14:textId="77777777" w:rsidTr="0071618B">
        <w:tc>
          <w:tcPr>
            <w:tcW w:w="18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CD2B17" w14:textId="77777777" w:rsidR="00BC788D" w:rsidRPr="00654C01" w:rsidRDefault="00BC788D" w:rsidP="00D0302B">
            <w:pPr>
              <w:rPr>
                <w:b/>
              </w:rPr>
            </w:pPr>
            <w:r>
              <w:rPr>
                <w:b/>
              </w:rPr>
              <w:t>CU Donde se Incluye:</w:t>
            </w:r>
          </w:p>
        </w:tc>
        <w:tc>
          <w:tcPr>
            <w:tcW w:w="694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FAF42F" w14:textId="77777777" w:rsidR="00BC788D" w:rsidRDefault="00BC788D" w:rsidP="00D0302B">
            <w:r>
              <w:t>No aplica</w:t>
            </w:r>
          </w:p>
        </w:tc>
      </w:tr>
      <w:tr w:rsidR="00BC788D" w14:paraId="7AC0B512" w14:textId="77777777" w:rsidTr="0071618B">
        <w:tc>
          <w:tcPr>
            <w:tcW w:w="18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CDA3E1" w14:textId="77777777" w:rsidR="00BC788D" w:rsidRPr="00654C01" w:rsidRDefault="00BC788D" w:rsidP="00D0302B">
            <w:pPr>
              <w:rPr>
                <w:b/>
              </w:rPr>
            </w:pPr>
            <w:r>
              <w:rPr>
                <w:b/>
              </w:rPr>
              <w:t>CU al que se Extiende:</w:t>
            </w:r>
          </w:p>
        </w:tc>
        <w:tc>
          <w:tcPr>
            <w:tcW w:w="694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14E5CC" w14:textId="77777777" w:rsidR="00BC788D" w:rsidRDefault="00BC788D" w:rsidP="00D0302B">
            <w:r>
              <w:t>No aplica</w:t>
            </w:r>
          </w:p>
        </w:tc>
      </w:tr>
      <w:tr w:rsidR="00BC788D" w14:paraId="1CD405A4" w14:textId="77777777" w:rsidTr="0071618B">
        <w:tc>
          <w:tcPr>
            <w:tcW w:w="18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EF7E4E" w14:textId="77777777" w:rsidR="00BC788D" w:rsidRPr="00654C01" w:rsidRDefault="00BC788D" w:rsidP="00D0302B">
            <w:pPr>
              <w:rPr>
                <w:b/>
              </w:rPr>
            </w:pPr>
            <w:r>
              <w:rPr>
                <w:b/>
              </w:rPr>
              <w:t>CU de Generalización:</w:t>
            </w:r>
          </w:p>
        </w:tc>
        <w:tc>
          <w:tcPr>
            <w:tcW w:w="694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CD5F75" w14:textId="77777777" w:rsidR="00BC788D" w:rsidRDefault="00BC788D" w:rsidP="00D0302B">
            <w:r>
              <w:t>No aplica</w:t>
            </w:r>
          </w:p>
        </w:tc>
      </w:tr>
    </w:tbl>
    <w:p w14:paraId="0CE91B0E" w14:textId="77777777" w:rsidR="00812E10" w:rsidRDefault="00812E10"/>
    <w:sectPr w:rsidR="00812E10" w:rsidSect="00BC788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C032BE"/>
    <w:multiLevelType w:val="hybridMultilevel"/>
    <w:tmpl w:val="CF2A0460"/>
    <w:lvl w:ilvl="0" w:tplc="2564C820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DB5103"/>
    <w:multiLevelType w:val="multilevel"/>
    <w:tmpl w:val="59CEA934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>
    <w:nsid w:val="669A6025"/>
    <w:multiLevelType w:val="hybridMultilevel"/>
    <w:tmpl w:val="3CEA31B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attachedTemplate r:id="rId1"/>
  <w:documentProtection w:edit="readOnly" w:formatting="1" w:enforcement="0"/>
  <w:defaultTabStop w:val="708"/>
  <w:hyphenationZone w:val="425"/>
  <w:doNotShadeFormData/>
  <w:characterSpacingControl w:val="doNotCompress"/>
  <w:compat>
    <w:compatSetting w:name="compatibilityMode" w:uri="http://schemas.microsoft.com/office/word" w:val="12"/>
  </w:compat>
  <w:rsids>
    <w:rsidRoot w:val="00976BD0"/>
    <w:rsid w:val="00074C24"/>
    <w:rsid w:val="0011451E"/>
    <w:rsid w:val="00147706"/>
    <w:rsid w:val="001A1121"/>
    <w:rsid w:val="0022740A"/>
    <w:rsid w:val="00244F7D"/>
    <w:rsid w:val="00250B02"/>
    <w:rsid w:val="002E47DD"/>
    <w:rsid w:val="00303A6D"/>
    <w:rsid w:val="003053AB"/>
    <w:rsid w:val="00397E46"/>
    <w:rsid w:val="003A4C5C"/>
    <w:rsid w:val="003C23B6"/>
    <w:rsid w:val="00422A05"/>
    <w:rsid w:val="00474F7E"/>
    <w:rsid w:val="0048044E"/>
    <w:rsid w:val="00482425"/>
    <w:rsid w:val="004C173B"/>
    <w:rsid w:val="00512B66"/>
    <w:rsid w:val="0054204A"/>
    <w:rsid w:val="00584A34"/>
    <w:rsid w:val="005B5263"/>
    <w:rsid w:val="005C249A"/>
    <w:rsid w:val="005C6AB0"/>
    <w:rsid w:val="005D1353"/>
    <w:rsid w:val="005F0AD4"/>
    <w:rsid w:val="00602FA3"/>
    <w:rsid w:val="006245C7"/>
    <w:rsid w:val="00645ADD"/>
    <w:rsid w:val="00682F3C"/>
    <w:rsid w:val="006A124D"/>
    <w:rsid w:val="006B6D4B"/>
    <w:rsid w:val="006F3927"/>
    <w:rsid w:val="0071618B"/>
    <w:rsid w:val="007A3C8B"/>
    <w:rsid w:val="00812E10"/>
    <w:rsid w:val="00847BFF"/>
    <w:rsid w:val="00874C5B"/>
    <w:rsid w:val="00880173"/>
    <w:rsid w:val="008A0452"/>
    <w:rsid w:val="008B29DE"/>
    <w:rsid w:val="008D09DA"/>
    <w:rsid w:val="008F3A4D"/>
    <w:rsid w:val="008F3E09"/>
    <w:rsid w:val="009106E1"/>
    <w:rsid w:val="00917320"/>
    <w:rsid w:val="00960403"/>
    <w:rsid w:val="00975A0D"/>
    <w:rsid w:val="00976BD0"/>
    <w:rsid w:val="009C12B6"/>
    <w:rsid w:val="009C1412"/>
    <w:rsid w:val="00A15475"/>
    <w:rsid w:val="00AD5797"/>
    <w:rsid w:val="00AE17CB"/>
    <w:rsid w:val="00AE28F9"/>
    <w:rsid w:val="00AE4C3B"/>
    <w:rsid w:val="00B564B7"/>
    <w:rsid w:val="00B57F44"/>
    <w:rsid w:val="00B65F38"/>
    <w:rsid w:val="00BA0028"/>
    <w:rsid w:val="00BB1401"/>
    <w:rsid w:val="00BC788D"/>
    <w:rsid w:val="00BD2AF9"/>
    <w:rsid w:val="00C32797"/>
    <w:rsid w:val="00C7061A"/>
    <w:rsid w:val="00C74D24"/>
    <w:rsid w:val="00CD0AE6"/>
    <w:rsid w:val="00CD204D"/>
    <w:rsid w:val="00D244F9"/>
    <w:rsid w:val="00D837B7"/>
    <w:rsid w:val="00D842C6"/>
    <w:rsid w:val="00DB7360"/>
    <w:rsid w:val="00DC19BB"/>
    <w:rsid w:val="00DF56D4"/>
    <w:rsid w:val="00E31140"/>
    <w:rsid w:val="00E343BD"/>
    <w:rsid w:val="00E66A99"/>
    <w:rsid w:val="00E70A8B"/>
    <w:rsid w:val="00E95E65"/>
    <w:rsid w:val="00ED4DCF"/>
    <w:rsid w:val="00F81DF6"/>
    <w:rsid w:val="00F86A91"/>
    <w:rsid w:val="00FE1196"/>
    <w:rsid w:val="00FE6C3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0D517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7BF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5C249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6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edder\Documents\Facu%202010\Proy\fruterio-kiwi-team\Requerimientos\Kiwi-Trazo%20Fino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Kiwi-Trazo Fino-Template.dotx</Template>
  <TotalTime>106</TotalTime>
  <Pages>1</Pages>
  <Words>394</Words>
  <Characters>2172</Characters>
  <Application>Microsoft Office Word</Application>
  <DocSecurity>0</DocSecurity>
  <Lines>18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Vedder</dc:creator>
  <cp:lastModifiedBy>wasaaa</cp:lastModifiedBy>
  <cp:revision>37</cp:revision>
  <dcterms:created xsi:type="dcterms:W3CDTF">2010-06-01T01:34:00Z</dcterms:created>
  <dcterms:modified xsi:type="dcterms:W3CDTF">2010-06-15T04:34:00Z</dcterms:modified>
</cp:coreProperties>
</file>