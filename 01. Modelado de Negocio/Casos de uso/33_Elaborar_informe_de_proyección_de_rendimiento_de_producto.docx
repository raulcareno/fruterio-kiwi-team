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FABE7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300F1" w14:textId="77777777" w:rsidR="00C7061A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4802DB" w14:textId="77777777" w:rsidR="00C7061A" w:rsidRPr="008937A0" w:rsidRDefault="00C7061A" w:rsidP="00C7061A">
            <w:r w:rsidRPr="008937A0">
              <w:rPr>
                <w:rFonts w:cstheme="minorHAnsi"/>
              </w:rPr>
              <w:sym w:font="Wingdings" w:char="F0FD"/>
            </w:r>
            <w:r w:rsidRPr="008937A0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5A25537" w14:textId="77777777" w:rsidR="00C7061A" w:rsidRPr="008937A0" w:rsidRDefault="00C7061A">
            <w:r w:rsidRPr="008937A0">
              <w:rPr>
                <w:rFonts w:cstheme="minorHAnsi"/>
              </w:rPr>
              <w:sym w:font="Wingdings" w:char="F0A8"/>
            </w:r>
            <w:r w:rsidRPr="008937A0">
              <w:rPr>
                <w:rFonts w:cstheme="minorHAnsi"/>
              </w:rPr>
              <w:t>Sistema</w:t>
            </w:r>
          </w:p>
        </w:tc>
      </w:tr>
      <w:tr w:rsidR="00512B66" w14:paraId="678DADD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31F93" w14:textId="77777777" w:rsidR="00512B66" w:rsidRPr="008937A0" w:rsidRDefault="00512B66">
            <w:pPr>
              <w:rPr>
                <w:b/>
              </w:rPr>
            </w:pPr>
            <w:r w:rsidRPr="008937A0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43F3ACC" w14:textId="12189A1F" w:rsidR="00512B66" w:rsidRPr="008937A0" w:rsidRDefault="009479B5" w:rsidP="00664288">
            <w:r w:rsidRPr="008937A0">
              <w:t>El</w:t>
            </w:r>
            <w:r w:rsidR="00664288">
              <w:t xml:space="preserve">aborar informe de Proyección de la Tasa de Ganancia de </w:t>
            </w:r>
            <w:r w:rsidRPr="008937A0">
              <w:t>Producto</w:t>
            </w:r>
            <w:r w:rsidR="00664288">
              <w:t>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BF6946" w14:textId="77777777" w:rsidR="00512B66" w:rsidRPr="008937A0" w:rsidRDefault="006245C7">
            <w:pPr>
              <w:rPr>
                <w:b/>
              </w:rPr>
            </w:pPr>
            <w:r w:rsidRPr="008937A0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23648A5" w14:textId="3D317129" w:rsidR="00512B66" w:rsidRPr="008937A0" w:rsidRDefault="00565722">
            <w:r w:rsidRPr="008937A0">
              <w:t>33</w:t>
            </w:r>
          </w:p>
        </w:tc>
      </w:tr>
      <w:tr w:rsidR="00C7061A" w14:paraId="211D10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531162" w14:textId="77777777" w:rsidR="00C7061A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ACEB53E" w14:textId="77777777" w:rsidR="00C7061A" w:rsidRPr="008937A0" w:rsidRDefault="009479B5">
            <w:r w:rsidRPr="008937A0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70BE0CA" w14:textId="77777777" w:rsidR="00C7061A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DBB9A58" w14:textId="77777777" w:rsidR="00C7061A" w:rsidRPr="008937A0" w:rsidRDefault="009479B5">
            <w:r w:rsidRPr="008937A0">
              <w:t>No Aplica</w:t>
            </w:r>
          </w:p>
        </w:tc>
      </w:tr>
      <w:tr w:rsidR="00CD204D" w14:paraId="47BCF4B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11420C" w14:textId="77777777" w:rsidR="00CD204D" w:rsidRPr="008937A0" w:rsidRDefault="00CD204D" w:rsidP="00190A8C">
            <w:pPr>
              <w:rPr>
                <w:b/>
              </w:rPr>
            </w:pPr>
            <w:r w:rsidRPr="008937A0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81FA91D" w14:textId="77777777" w:rsidR="00CD204D" w:rsidRPr="008937A0" w:rsidRDefault="00CD204D" w:rsidP="00CD204D">
            <w:r w:rsidRPr="008937A0">
              <w:rPr>
                <w:rFonts w:cstheme="minorHAnsi"/>
              </w:rPr>
              <w:sym w:font="Wingdings" w:char="F0FD"/>
            </w:r>
            <w:r w:rsidRPr="008937A0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1A7A6F5" w14:textId="77777777" w:rsidR="00CD204D" w:rsidRPr="008937A0" w:rsidRDefault="00CD204D" w:rsidP="00CD204D">
            <w:r w:rsidRPr="008937A0">
              <w:rPr>
                <w:rFonts w:cstheme="minorHAnsi"/>
              </w:rPr>
              <w:sym w:font="Wingdings" w:char="F0A8"/>
            </w:r>
            <w:r w:rsidRPr="008937A0">
              <w:rPr>
                <w:rFonts w:cstheme="minorHAnsi"/>
              </w:rPr>
              <w:t>Abstracto</w:t>
            </w:r>
          </w:p>
        </w:tc>
      </w:tr>
      <w:tr w:rsidR="00D842C6" w14:paraId="48503AE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53074" w14:textId="77777777" w:rsidR="00D842C6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20A469" w14:textId="43775912" w:rsidR="00D842C6" w:rsidRPr="008937A0" w:rsidRDefault="000F5C73" w:rsidP="000F5C73">
            <w:r w:rsidRPr="008937A0">
              <w:t>Elaborar informe sobre la proyección de rendimiento del producto</w:t>
            </w:r>
          </w:p>
        </w:tc>
      </w:tr>
      <w:tr w:rsidR="00D842C6" w14:paraId="349DBB5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F11CFE" w14:textId="77777777" w:rsidR="00D842C6" w:rsidRPr="008937A0" w:rsidRDefault="00C7061A">
            <w:pPr>
              <w:rPr>
                <w:b/>
              </w:rPr>
            </w:pPr>
            <w:r w:rsidRPr="008937A0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F20B05" w14:textId="54A0DED4" w:rsidR="00D842C6" w:rsidRPr="008937A0" w:rsidRDefault="000F5C73">
            <w:r w:rsidRPr="008937A0">
              <w:t>Se genera el informe correspondiente</w:t>
            </w:r>
          </w:p>
        </w:tc>
      </w:tr>
      <w:tr w:rsidR="00682F3C" w14:paraId="1DF6F42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91AD4" w14:textId="77777777" w:rsidR="00682F3C" w:rsidRPr="008937A0" w:rsidRDefault="00682F3C">
            <w:r w:rsidRPr="008937A0">
              <w:rPr>
                <w:b/>
              </w:rPr>
              <w:t>Descripción:</w:t>
            </w:r>
          </w:p>
        </w:tc>
      </w:tr>
      <w:tr w:rsidR="00C7061A" w14:paraId="234F0B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A523" w14:textId="74A2D3B5" w:rsidR="00C7061A" w:rsidRPr="008937A0" w:rsidRDefault="009479B5" w:rsidP="00E02802">
            <w:r w:rsidRPr="008937A0">
              <w:t xml:space="preserve">El CU comienza cuando el </w:t>
            </w:r>
            <w:r w:rsidR="00544733" w:rsidRPr="008937A0">
              <w:t>Gerente General</w:t>
            </w:r>
            <w:r w:rsidRPr="008937A0">
              <w:t xml:space="preserve"> elaborar un informe de proyecciones de rendimiento de los productos terminados en un cierto periodo de tiempo, teniendo en cuenta precios y volúmenes de materia prima utilizada en la producción y precios y volúmenes de las ventas de los productos fabricados</w:t>
            </w:r>
            <w:r w:rsidR="00E02802" w:rsidRPr="008937A0">
              <w:t>, p</w:t>
            </w:r>
            <w:r w:rsidRPr="008937A0">
              <w:t xml:space="preserve">ara el caso de productos importados, teniendo en cuenta precios y volúmenes de productos importados  y precios y volúmenes de las ventas de los </w:t>
            </w:r>
            <w:r w:rsidR="00E02802" w:rsidRPr="008937A0">
              <w:t>mismo</w:t>
            </w:r>
            <w:r w:rsidRPr="008937A0">
              <w:t>s.</w:t>
            </w:r>
            <w:r w:rsidR="00E02802" w:rsidRPr="008937A0">
              <w:t xml:space="preserve"> </w:t>
            </w:r>
            <w:r w:rsidRPr="008937A0">
              <w:t xml:space="preserve">Este informe se puede elaborar en base a uno o varios productos. A partir de este informe se podrá determinar </w:t>
            </w:r>
            <w:r w:rsidR="00E02802" w:rsidRPr="008937A0">
              <w:t xml:space="preserve">las proyecciones de los </w:t>
            </w:r>
            <w:r w:rsidRPr="008937A0">
              <w:t xml:space="preserve"> beneficios</w:t>
            </w:r>
            <w:r w:rsidR="00754778" w:rsidRPr="008937A0">
              <w:t xml:space="preserve"> a obtener </w:t>
            </w:r>
            <w:r w:rsidRPr="008937A0">
              <w:t xml:space="preserve"> </w:t>
            </w:r>
            <w:r w:rsidR="00E02802" w:rsidRPr="008937A0">
              <w:t xml:space="preserve">en un </w:t>
            </w:r>
            <w:r w:rsidRPr="008937A0">
              <w:t>periodo de tiempo con</w:t>
            </w:r>
            <w:r w:rsidR="00E02802" w:rsidRPr="008937A0">
              <w:t xml:space="preserve">siderado por unidad de producto. </w:t>
            </w:r>
            <w:bookmarkStart w:id="0" w:name="_GoBack"/>
            <w:bookmarkEnd w:id="0"/>
          </w:p>
          <w:p w14:paraId="260184C4" w14:textId="77D6E908" w:rsidR="00EE6B67" w:rsidRPr="008937A0" w:rsidRDefault="00EE6B67" w:rsidP="00E02802">
            <w:r w:rsidRPr="008937A0">
              <w:t>Fin de CU.</w:t>
            </w:r>
          </w:p>
        </w:tc>
      </w:tr>
    </w:tbl>
    <w:p w14:paraId="2A80AA3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B5"/>
    <w:rsid w:val="00074C24"/>
    <w:rsid w:val="000F5C73"/>
    <w:rsid w:val="00512B66"/>
    <w:rsid w:val="00544733"/>
    <w:rsid w:val="00565722"/>
    <w:rsid w:val="00602FA3"/>
    <w:rsid w:val="006245C7"/>
    <w:rsid w:val="00664288"/>
    <w:rsid w:val="00682F3C"/>
    <w:rsid w:val="006B6D4B"/>
    <w:rsid w:val="00754778"/>
    <w:rsid w:val="00812E10"/>
    <w:rsid w:val="008937A0"/>
    <w:rsid w:val="009479B5"/>
    <w:rsid w:val="00C7061A"/>
    <w:rsid w:val="00C74D24"/>
    <w:rsid w:val="00CD204D"/>
    <w:rsid w:val="00D837B7"/>
    <w:rsid w:val="00D842C6"/>
    <w:rsid w:val="00E02802"/>
    <w:rsid w:val="00E70A8B"/>
    <w:rsid w:val="00E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34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17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Driv</cp:lastModifiedBy>
  <cp:revision>9</cp:revision>
  <dcterms:created xsi:type="dcterms:W3CDTF">2010-05-02T20:44:00Z</dcterms:created>
  <dcterms:modified xsi:type="dcterms:W3CDTF">2010-06-11T16:09:00Z</dcterms:modified>
</cp:coreProperties>
</file>