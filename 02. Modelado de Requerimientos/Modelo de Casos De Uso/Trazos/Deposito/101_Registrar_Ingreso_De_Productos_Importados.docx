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7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7"/>
        <w:gridCol w:w="142"/>
        <w:gridCol w:w="851"/>
        <w:gridCol w:w="1322"/>
        <w:gridCol w:w="121"/>
        <w:gridCol w:w="202"/>
        <w:gridCol w:w="1017"/>
        <w:gridCol w:w="739"/>
        <w:gridCol w:w="236"/>
        <w:gridCol w:w="1040"/>
        <w:gridCol w:w="568"/>
        <w:gridCol w:w="850"/>
      </w:tblGrid>
      <w:tr w:rsidR="00C7061A" w14:paraId="78DA1FDB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A920AD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7F5777EB" w14:textId="77777777" w:rsidR="00C7061A" w:rsidRDefault="00D96330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3" w:type="dxa"/>
            <w:gridSpan w:val="5"/>
            <w:tcBorders>
              <w:left w:val="nil"/>
            </w:tcBorders>
          </w:tcPr>
          <w:p w14:paraId="59A061F0" w14:textId="77777777" w:rsidR="00C7061A" w:rsidRDefault="00D96330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975C81">
              <w:rPr>
                <w:rFonts w:cstheme="minorHAnsi"/>
                <w:sz w:val="20"/>
              </w:rPr>
              <w:t>Sistema</w:t>
            </w:r>
          </w:p>
        </w:tc>
      </w:tr>
      <w:tr w:rsidR="00512B66" w14:paraId="005C4939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05156F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55142D59" w14:textId="77777777" w:rsidR="00512B66" w:rsidRDefault="00ED4DCF">
            <w:r>
              <w:t>Registrar Ingreso De  Productos Importados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21C8A00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0" w:type="dxa"/>
            <w:tcBorders>
              <w:left w:val="nil"/>
            </w:tcBorders>
          </w:tcPr>
          <w:p w14:paraId="1BE6CD3C" w14:textId="77777777" w:rsidR="00512B66" w:rsidRDefault="00ED4DCF">
            <w:r>
              <w:t>101</w:t>
            </w:r>
          </w:p>
        </w:tc>
      </w:tr>
      <w:tr w:rsidR="00DC19BB" w14:paraId="09412D75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71D2B1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7088" w:type="dxa"/>
            <w:gridSpan w:val="11"/>
            <w:tcBorders>
              <w:left w:val="nil"/>
              <w:bottom w:val="single" w:sz="4" w:space="0" w:color="auto"/>
            </w:tcBorders>
          </w:tcPr>
          <w:p w14:paraId="7CACB8F9" w14:textId="77777777" w:rsidR="00DC19BB" w:rsidRDefault="00ED4DCF">
            <w:r>
              <w:t>Deposito</w:t>
            </w:r>
          </w:p>
        </w:tc>
      </w:tr>
      <w:tr w:rsidR="008F3E09" w14:paraId="749A46D7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479A4D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9B69770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CDC85C5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5304A77D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65FF7005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9C9D8A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5C54A580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65E0EB2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51668B6B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7A8AFDA0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795C17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31CEA3E4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5F722AE2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39E3FDC3" w14:textId="77777777" w:rsidR="008F3E09" w:rsidRDefault="00D96330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798188A8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30D08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08BC5FA7" w14:textId="77777777" w:rsidR="00C7061A" w:rsidRDefault="007A3C8B">
            <w:r>
              <w:t>Encargado de Depósito de Productos Importados (EDPI)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3DAE3B45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4" w:type="dxa"/>
            <w:gridSpan w:val="4"/>
            <w:tcBorders>
              <w:left w:val="nil"/>
            </w:tcBorders>
          </w:tcPr>
          <w:p w14:paraId="6024A958" w14:textId="77777777" w:rsidR="00C7061A" w:rsidRDefault="00244F7D">
            <w:r>
              <w:t>No aplica</w:t>
            </w:r>
          </w:p>
        </w:tc>
      </w:tr>
      <w:tr w:rsidR="00CD204D" w14:paraId="6D0096C2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648040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1F9914C2" w14:textId="77777777" w:rsidR="00CD204D" w:rsidRDefault="00D96330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57F44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3" w:type="dxa"/>
            <w:gridSpan w:val="5"/>
            <w:tcBorders>
              <w:left w:val="nil"/>
            </w:tcBorders>
          </w:tcPr>
          <w:p w14:paraId="4EBE138B" w14:textId="77777777" w:rsidR="00CD204D" w:rsidRDefault="00D96330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486A2A01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A47375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21EE2766" w14:textId="77777777" w:rsidR="00D842C6" w:rsidRPr="007A3C8B" w:rsidRDefault="00244F7D">
            <w:r>
              <w:t>Registrar un nuevo ingreso de productos importados a la empresa</w:t>
            </w:r>
            <w:r w:rsidR="00347885">
              <w:t>.</w:t>
            </w:r>
          </w:p>
        </w:tc>
      </w:tr>
      <w:tr w:rsidR="00DC19BB" w14:paraId="111097F3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DA39D0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6DE8A50B" w14:textId="77777777" w:rsidR="00DC19BB" w:rsidRDefault="00DC19BB" w:rsidP="00244F7D"/>
        </w:tc>
      </w:tr>
      <w:tr w:rsidR="005C249A" w14:paraId="6B0AD7A7" w14:textId="77777777" w:rsidTr="0071618B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4A20FFB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84BEDB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33EA9384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6095" w:type="dxa"/>
            <w:gridSpan w:val="9"/>
            <w:tcBorders>
              <w:left w:val="nil"/>
            </w:tcBorders>
          </w:tcPr>
          <w:p w14:paraId="4929FE3A" w14:textId="77777777" w:rsidR="005C249A" w:rsidRDefault="00244F7D" w:rsidP="008F574D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el ingreso de los </w:t>
            </w:r>
            <w:r w:rsidR="008F574D">
              <w:t>p</w:t>
            </w:r>
            <w:r>
              <w:t xml:space="preserve">roductos </w:t>
            </w:r>
            <w:r w:rsidR="008F574D">
              <w:t>i</w:t>
            </w:r>
            <w:r>
              <w:t>mportados</w:t>
            </w:r>
          </w:p>
        </w:tc>
      </w:tr>
      <w:tr w:rsidR="005C249A" w14:paraId="031BFE4C" w14:textId="77777777" w:rsidTr="0071618B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000AE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D26D2FA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6095" w:type="dxa"/>
            <w:gridSpan w:val="9"/>
            <w:tcBorders>
              <w:left w:val="nil"/>
              <w:bottom w:val="single" w:sz="4" w:space="0" w:color="auto"/>
            </w:tcBorders>
          </w:tcPr>
          <w:p w14:paraId="25788A67" w14:textId="77777777" w:rsidR="00244F7D" w:rsidRDefault="00244F7D" w:rsidP="00EC065B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975C81">
              <w:t>Sistema</w:t>
            </w:r>
            <w:r>
              <w:t xml:space="preserve"> no encuentra Importaciones Pendientes</w:t>
            </w:r>
          </w:p>
          <w:p w14:paraId="1C625322" w14:textId="77777777" w:rsidR="00D71E28" w:rsidRDefault="00D71E28" w:rsidP="00EC065B">
            <w:pPr>
              <w:pStyle w:val="Prrafodelista"/>
              <w:numPr>
                <w:ilvl w:val="0"/>
                <w:numId w:val="1"/>
              </w:numPr>
            </w:pPr>
            <w:r>
              <w:t>El EDPI cancela el CU.</w:t>
            </w:r>
          </w:p>
        </w:tc>
      </w:tr>
      <w:tr w:rsidR="005C249A" w14:paraId="48C69FC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74CE6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E029A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4AE904D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C0988" w14:textId="77777777" w:rsidR="007A3C8B" w:rsidRPr="008F3E09" w:rsidRDefault="00B57F44" w:rsidP="007A3C8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EDPI</w:t>
            </w:r>
            <w:r w:rsidR="007A3C8B">
              <w:t xml:space="preserve"> selecciona la opción </w:t>
            </w:r>
            <w:r w:rsidR="007A3C8B">
              <w:rPr>
                <w:i/>
              </w:rPr>
              <w:t>Registrar ingreso de productos importados.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66C64" w14:textId="77777777" w:rsidR="00E31140" w:rsidRPr="00960403" w:rsidRDefault="00E31140" w:rsidP="00E87A34">
            <w:pPr>
              <w:pStyle w:val="Prrafodelista"/>
              <w:ind w:left="230"/>
            </w:pPr>
          </w:p>
        </w:tc>
      </w:tr>
      <w:tr w:rsidR="007A3C8B" w14:paraId="4D98D577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B2450" w14:textId="77777777" w:rsidR="007A3C8B" w:rsidRDefault="00975C81" w:rsidP="003C23B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</w:t>
            </w:r>
            <w:r w:rsidR="000A4293">
              <w:t xml:space="preserve"> </w:t>
            </w:r>
            <w:r w:rsidR="00BB1401">
              <w:t xml:space="preserve">busca </w:t>
            </w:r>
            <w:r w:rsidR="003C23B6">
              <w:t xml:space="preserve">las importaciones </w:t>
            </w:r>
            <w:r w:rsidR="00BB1401">
              <w:t>pendientes</w:t>
            </w:r>
            <w:r w:rsidR="003C23B6">
              <w:t xml:space="preserve"> de llegada</w:t>
            </w:r>
            <w:r w:rsidR="00BB1401">
              <w:t xml:space="preserve"> y encuentra una o más. 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CEF18" w14:textId="77777777" w:rsidR="007A3C8B" w:rsidRDefault="00BB140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975C81">
              <w:t>Sistema</w:t>
            </w:r>
            <w:r>
              <w:t xml:space="preserve"> no encuentra</w:t>
            </w:r>
            <w:r w:rsidR="003C23B6">
              <w:t xml:space="preserve"> importaciones</w:t>
            </w:r>
            <w:r>
              <w:t xml:space="preserve"> pendientes.</w:t>
            </w:r>
          </w:p>
          <w:p w14:paraId="154D6A5A" w14:textId="77777777" w:rsidR="00244F7D" w:rsidRDefault="00BB1401" w:rsidP="00244F7D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975C81">
              <w:t>Sistema</w:t>
            </w:r>
            <w:r>
              <w:t xml:space="preserve"> informa la situación al EDPI</w:t>
            </w:r>
            <w:r w:rsidR="00244F7D">
              <w:t>.</w:t>
            </w:r>
          </w:p>
          <w:p w14:paraId="55F5B11F" w14:textId="77777777" w:rsidR="00BB1401" w:rsidRPr="00960403" w:rsidRDefault="00347885" w:rsidP="00347885">
            <w:pPr>
              <w:pStyle w:val="Prrafodelista"/>
              <w:numPr>
                <w:ilvl w:val="2"/>
                <w:numId w:val="3"/>
              </w:numPr>
            </w:pPr>
            <w:r>
              <w:t>Se cancela el CU</w:t>
            </w:r>
            <w:r w:rsidR="00244F7D">
              <w:t>.</w:t>
            </w:r>
          </w:p>
        </w:tc>
      </w:tr>
      <w:tr w:rsidR="00BB1401" w14:paraId="474EB17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22F3" w14:textId="77777777" w:rsidR="00BB1401" w:rsidRDefault="00BB1401" w:rsidP="005B7CDF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75C81">
              <w:t>Sistema</w:t>
            </w:r>
            <w:r>
              <w:t xml:space="preserve"> muestra las </w:t>
            </w:r>
            <w:r w:rsidR="003C23B6">
              <w:t xml:space="preserve">Importaciones </w:t>
            </w:r>
            <w:r>
              <w:t>encont</w:t>
            </w:r>
            <w:r w:rsidR="005B7CDF">
              <w:t xml:space="preserve">radas con su fecha de llegada estimada, fecha salida real y origen, </w:t>
            </w:r>
            <w:r w:rsidR="009C12B6">
              <w:t>ordenándolas</w:t>
            </w:r>
            <w:r>
              <w:t xml:space="preserve"> por </w:t>
            </w:r>
            <w:r w:rsidR="009C12B6">
              <w:t>f</w:t>
            </w:r>
            <w:r w:rsidRPr="00BB1401">
              <w:t xml:space="preserve">echa </w:t>
            </w:r>
            <w:r w:rsidR="009C12B6">
              <w:t>de llegada estimada</w:t>
            </w:r>
            <w:r w:rsidR="00917320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3B39F" w14:textId="77777777" w:rsidR="00BB1401" w:rsidRDefault="00BB1401" w:rsidP="00E87A34">
            <w:pPr>
              <w:pStyle w:val="Prrafodelista"/>
              <w:ind w:left="230"/>
            </w:pPr>
          </w:p>
        </w:tc>
      </w:tr>
      <w:tr w:rsidR="00B564B7" w14:paraId="4037EA18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A8F0D" w14:textId="77777777" w:rsidR="00B564B7" w:rsidRDefault="00B564B7" w:rsidP="003C23B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EDPI selecciona la</w:t>
            </w:r>
            <w:r w:rsidR="003C23B6">
              <w:t xml:space="preserve"> Importación</w:t>
            </w:r>
            <w:r>
              <w:t xml:space="preserve"> correspondiente al Ingreso de Productos Importados que se está registrando.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EAC62" w14:textId="77777777" w:rsidR="00B564B7" w:rsidRDefault="00B564B7" w:rsidP="00E87A34">
            <w:pPr>
              <w:pStyle w:val="Prrafodelista"/>
              <w:ind w:left="230"/>
            </w:pPr>
          </w:p>
        </w:tc>
      </w:tr>
      <w:tr w:rsidR="00E66A99" w14:paraId="6FDA44CB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C60ED" w14:textId="77777777" w:rsidR="00E66A99" w:rsidRDefault="00E66A99" w:rsidP="00AE17C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75C81">
              <w:t>Sistema</w:t>
            </w:r>
            <w:r w:rsidR="00AE17CB">
              <w:t xml:space="preserve"> muestra las </w:t>
            </w:r>
            <w:r w:rsidR="00917320">
              <w:t>Órdenes</w:t>
            </w:r>
            <w:r w:rsidR="00AE17CB">
              <w:t xml:space="preserve"> de Compra</w:t>
            </w:r>
            <w:r>
              <w:t xml:space="preserve"> incluidas en la importación</w:t>
            </w:r>
            <w:r w:rsidR="00AE17CB">
              <w:t xml:space="preserve"> mostrando el Proveedor</w:t>
            </w:r>
            <w:r w:rsidR="00EF3E5C">
              <w:t xml:space="preserve"> y fecha de pedido</w:t>
            </w:r>
            <w:r w:rsidR="002E47DD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F4582" w14:textId="77777777" w:rsidR="00E66A99" w:rsidRDefault="00E66A99" w:rsidP="00E87A34">
            <w:pPr>
              <w:pStyle w:val="Prrafodelista"/>
              <w:ind w:left="230"/>
            </w:pPr>
          </w:p>
        </w:tc>
      </w:tr>
      <w:tr w:rsidR="003C23B6" w14:paraId="58D667E7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E2545" w14:textId="77777777" w:rsidR="003C23B6" w:rsidRDefault="009106E1" w:rsidP="00FE46F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EDPI </w:t>
            </w:r>
            <w:r w:rsidR="00ED795B">
              <w:t>selecciona cada</w:t>
            </w:r>
            <w:r>
              <w:t xml:space="preserve"> Orden de </w:t>
            </w:r>
            <w:r w:rsidR="00ED795B">
              <w:t>Compra</w:t>
            </w:r>
            <w:r w:rsidR="00FE46F9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895C5" w14:textId="77777777" w:rsidR="003C23B6" w:rsidRDefault="003C23B6" w:rsidP="00E87A34">
            <w:pPr>
              <w:pStyle w:val="Prrafodelista"/>
              <w:ind w:left="230"/>
            </w:pPr>
          </w:p>
        </w:tc>
      </w:tr>
      <w:tr w:rsidR="00FE46F9" w14:paraId="25EC8B5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CF1BE" w14:textId="77777777" w:rsidR="00FE46F9" w:rsidRDefault="00FE46F9" w:rsidP="00FE46F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el código y la cantidad de </w:t>
            </w:r>
            <w:r w:rsidR="00C9473B">
              <w:t xml:space="preserve">los Productos </w:t>
            </w:r>
            <w:r>
              <w:t>Importados incluidos en la Orden de Compra seleccionada.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2E448" w14:textId="77777777" w:rsidR="00FE46F9" w:rsidRDefault="00FE46F9" w:rsidP="00E87A34">
            <w:pPr>
              <w:pStyle w:val="Prrafodelista"/>
              <w:ind w:left="230"/>
            </w:pPr>
          </w:p>
        </w:tc>
      </w:tr>
      <w:tr w:rsidR="00FE6C3F" w14:paraId="6DE709C8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9E204" w14:textId="77777777" w:rsidR="00FE6C3F" w:rsidRDefault="00FE6C3F" w:rsidP="00B9750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975C81">
              <w:t>Sistema</w:t>
            </w:r>
            <w:r>
              <w:t xml:space="preserve"> solicita confirmación</w:t>
            </w:r>
            <w:r w:rsidR="008C7BF5">
              <w:t xml:space="preserve"> del registro</w:t>
            </w:r>
            <w:r w:rsidR="00B97500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09EC0" w14:textId="77777777" w:rsidR="00FE6C3F" w:rsidRDefault="00FE6C3F" w:rsidP="00E87A34">
            <w:pPr>
              <w:pStyle w:val="Prrafodelista"/>
              <w:ind w:left="230"/>
            </w:pPr>
          </w:p>
        </w:tc>
      </w:tr>
      <w:tr w:rsidR="000A4293" w14:paraId="1096631E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F3C49" w14:textId="77777777" w:rsidR="000A4293" w:rsidRDefault="000A4293" w:rsidP="00ED795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EDPI para cada producto verifica que la cantidad pedida sea la misma que la que efectivamente está ingresando y coinciden.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8954F" w14:textId="77777777" w:rsidR="000A4293" w:rsidRDefault="000A4293" w:rsidP="00C9473B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La cantidad pedida y la efectivamente ingresada no coinciden.</w:t>
            </w:r>
          </w:p>
          <w:p w14:paraId="6034DAE7" w14:textId="77777777" w:rsidR="000A4293" w:rsidRDefault="000A4293" w:rsidP="00B97500">
            <w:pPr>
              <w:pStyle w:val="Prrafodelista"/>
              <w:numPr>
                <w:ilvl w:val="2"/>
                <w:numId w:val="3"/>
              </w:numPr>
            </w:pPr>
            <w:r>
              <w:t>El EDPI ingresa la cantidad real.</w:t>
            </w:r>
          </w:p>
          <w:p w14:paraId="66BEBCA3" w14:textId="77777777" w:rsidR="000A4293" w:rsidRDefault="000A4293" w:rsidP="00B97500">
            <w:pPr>
              <w:pStyle w:val="Prrafodelista"/>
              <w:numPr>
                <w:ilvl w:val="2"/>
                <w:numId w:val="3"/>
              </w:numPr>
            </w:pPr>
            <w:bookmarkStart w:id="1" w:name="_GoBack"/>
            <w:r>
              <w:t>El sistema solicita si se desea realizar un reclamo de orden de compra.</w:t>
            </w:r>
          </w:p>
          <w:p w14:paraId="3E57A88F" w14:textId="77777777" w:rsidR="000A4293" w:rsidRDefault="000A4293" w:rsidP="000A4293">
            <w:pPr>
              <w:pStyle w:val="Prrafodelista"/>
              <w:numPr>
                <w:ilvl w:val="3"/>
                <w:numId w:val="3"/>
              </w:numPr>
            </w:pPr>
            <w:r>
              <w:lastRenderedPageBreak/>
              <w:t>El EC desea registrar un nuevo reclamo de orden de compra.</w:t>
            </w:r>
          </w:p>
          <w:p w14:paraId="43EA4CA4" w14:textId="77777777" w:rsidR="000A4293" w:rsidRDefault="000A4293" w:rsidP="000A4293">
            <w:pPr>
              <w:pStyle w:val="Prrafodelista"/>
              <w:numPr>
                <w:ilvl w:val="4"/>
                <w:numId w:val="3"/>
              </w:numPr>
            </w:pPr>
            <w:r>
              <w:t>Se llama al CU 009. Registrar Reclamo Orden de Compra.</w:t>
            </w:r>
          </w:p>
          <w:p w14:paraId="0E8B0F7D" w14:textId="77777777" w:rsidR="000A4293" w:rsidRDefault="000A4293" w:rsidP="000A4293">
            <w:pPr>
              <w:pStyle w:val="Prrafodelista"/>
              <w:numPr>
                <w:ilvl w:val="5"/>
                <w:numId w:val="3"/>
              </w:numPr>
            </w:pPr>
            <w:r>
              <w:t>El registro fue exitoso. Sigue paso 10.</w:t>
            </w:r>
          </w:p>
          <w:p w14:paraId="07DDF512" w14:textId="77777777" w:rsidR="000A4293" w:rsidRDefault="000A4293" w:rsidP="000A4293">
            <w:pPr>
              <w:pStyle w:val="Prrafodelista"/>
              <w:numPr>
                <w:ilvl w:val="5"/>
                <w:numId w:val="3"/>
              </w:numPr>
            </w:pPr>
            <w:r>
              <w:t>El registro fracasa. El sistema informa situación.</w:t>
            </w:r>
          </w:p>
          <w:p w14:paraId="690F7207" w14:textId="77777777" w:rsidR="000A4293" w:rsidRDefault="000A4293" w:rsidP="000A4293">
            <w:pPr>
              <w:pStyle w:val="Prrafodelista"/>
              <w:numPr>
                <w:ilvl w:val="3"/>
                <w:numId w:val="3"/>
              </w:numPr>
            </w:pPr>
            <w:r>
              <w:t>El EC no desea registrar un nuevo reclamo de orden de compra.</w:t>
            </w:r>
            <w:bookmarkEnd w:id="1"/>
          </w:p>
        </w:tc>
      </w:tr>
      <w:tr w:rsidR="00FE6C3F" w14:paraId="424C183B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530F0" w14:textId="77777777" w:rsidR="00FE6C3F" w:rsidRDefault="00FE6C3F" w:rsidP="00462667">
            <w:pPr>
              <w:pStyle w:val="Prrafodelista"/>
              <w:numPr>
                <w:ilvl w:val="0"/>
                <w:numId w:val="3"/>
              </w:numPr>
              <w:tabs>
                <w:tab w:val="clear" w:pos="340"/>
                <w:tab w:val="num" w:pos="459"/>
              </w:tabs>
              <w:ind w:hanging="306"/>
            </w:pPr>
            <w:r>
              <w:lastRenderedPageBreak/>
              <w:t>El EDPI confirma la</w:t>
            </w:r>
            <w:r w:rsidR="005C6AB0">
              <w:t xml:space="preserve"> registración</w:t>
            </w:r>
            <w:r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36C7C" w14:textId="77777777" w:rsidR="00FE6C3F" w:rsidRDefault="005C6AB0" w:rsidP="005C6AB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EDPI no confirma la registración.</w:t>
            </w:r>
          </w:p>
          <w:p w14:paraId="2935B048" w14:textId="77777777" w:rsidR="00347885" w:rsidRDefault="00347885" w:rsidP="00347885">
            <w:pPr>
              <w:pStyle w:val="Prrafodelista"/>
              <w:numPr>
                <w:ilvl w:val="2"/>
                <w:numId w:val="3"/>
              </w:numPr>
            </w:pPr>
            <w:r>
              <w:t xml:space="preserve">El </w:t>
            </w:r>
            <w:r w:rsidR="00975C81">
              <w:t>Sistema</w:t>
            </w:r>
            <w:r>
              <w:t xml:space="preserve"> informa </w:t>
            </w:r>
            <w:r w:rsidR="001150B6">
              <w:t>la situación al EDPI.</w:t>
            </w:r>
          </w:p>
          <w:p w14:paraId="0BB88ED4" w14:textId="77777777" w:rsidR="001150B6" w:rsidRDefault="00314A5A" w:rsidP="00314A5A">
            <w:pPr>
              <w:pStyle w:val="Prrafodelista"/>
              <w:numPr>
                <w:ilvl w:val="2"/>
                <w:numId w:val="3"/>
              </w:numPr>
            </w:pPr>
            <w:r>
              <w:t>No se procesa la registración.</w:t>
            </w:r>
          </w:p>
        </w:tc>
      </w:tr>
      <w:tr w:rsidR="00FE6C3F" w14:paraId="1396AE80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A78A1" w14:textId="77777777" w:rsidR="00FE6C3F" w:rsidRDefault="00251CA1" w:rsidP="00251CA1">
            <w:pPr>
              <w:pStyle w:val="Prrafodelista"/>
              <w:numPr>
                <w:ilvl w:val="0"/>
                <w:numId w:val="3"/>
              </w:numPr>
              <w:tabs>
                <w:tab w:val="clear" w:pos="340"/>
                <w:tab w:val="num" w:pos="459"/>
              </w:tabs>
              <w:ind w:hanging="306"/>
            </w:pPr>
            <w:r>
              <w:t>El Sistema registra el ingreso de los productos importados actualizando el stock de los mismos</w:t>
            </w:r>
            <w:r w:rsidR="00540558">
              <w:t>, emitiendo el documento correspondiente;</w:t>
            </w:r>
            <w:r>
              <w:t xml:space="preserve"> y de la Orden de Compra registra la fecha real de llegada y actualiza su  estado </w:t>
            </w:r>
            <w:proofErr w:type="spellStart"/>
            <w:r>
              <w:t>a</w:t>
            </w:r>
            <w:proofErr w:type="spellEnd"/>
            <w:r>
              <w:t xml:space="preserve"> Entregado.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B997" w14:textId="77777777" w:rsidR="00FE6C3F" w:rsidRDefault="00FE6C3F" w:rsidP="00E87A34">
            <w:pPr>
              <w:pStyle w:val="Prrafodelista"/>
              <w:ind w:left="230"/>
            </w:pPr>
          </w:p>
        </w:tc>
      </w:tr>
      <w:tr w:rsidR="00FE6C3F" w14:paraId="6452B6D5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11368" w14:textId="77777777" w:rsidR="00FE6C3F" w:rsidRDefault="00FE6C3F" w:rsidP="00104EB4">
            <w:pPr>
              <w:pStyle w:val="Prrafodelista"/>
              <w:numPr>
                <w:ilvl w:val="0"/>
                <w:numId w:val="3"/>
              </w:numPr>
              <w:ind w:hanging="306"/>
            </w:pPr>
            <w:r>
              <w:t>Fin del CU</w:t>
            </w:r>
            <w:r w:rsidR="00484E71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24B62" w14:textId="77777777" w:rsidR="00FE6C3F" w:rsidRDefault="00FE6C3F" w:rsidP="00E87A34">
            <w:pPr>
              <w:pStyle w:val="Prrafodelista"/>
              <w:ind w:left="230"/>
            </w:pPr>
          </w:p>
        </w:tc>
      </w:tr>
      <w:tr w:rsidR="00BC788D" w14:paraId="7278CE28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CE71D" w14:textId="77777777" w:rsidR="00BC788D" w:rsidRPr="00654C01" w:rsidRDefault="00BC788D" w:rsidP="00D0302B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B264A" w14:textId="77777777" w:rsidR="00BC788D" w:rsidRPr="00960403" w:rsidRDefault="00EC065B" w:rsidP="00D0302B">
            <w:r>
              <w:t>El EDPI puede cancelar el CU en cualquier momento.</w:t>
            </w:r>
          </w:p>
        </w:tc>
      </w:tr>
      <w:tr w:rsidR="00BC788D" w14:paraId="6D6D06FB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9B63D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1169C" w14:textId="77777777" w:rsidR="00BC788D" w:rsidRDefault="00BC788D" w:rsidP="00D0302B">
            <w:r>
              <w:t>No aplica</w:t>
            </w:r>
          </w:p>
        </w:tc>
      </w:tr>
      <w:tr w:rsidR="00BC788D" w14:paraId="031B6459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1C0C0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C4477" w14:textId="77777777" w:rsidR="00BC788D" w:rsidRDefault="00BC788D" w:rsidP="00D0302B">
            <w:r>
              <w:t>No aplica</w:t>
            </w:r>
          </w:p>
        </w:tc>
      </w:tr>
      <w:tr w:rsidR="00BC788D" w14:paraId="0303A568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5903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4A827" w14:textId="77777777" w:rsidR="00BC788D" w:rsidRPr="00067369" w:rsidRDefault="00BC788D" w:rsidP="00D0302B">
            <w:pPr>
              <w:rPr>
                <w:u w:val="single"/>
              </w:rPr>
            </w:pPr>
            <w:r>
              <w:t>No aplica</w:t>
            </w:r>
          </w:p>
        </w:tc>
      </w:tr>
      <w:tr w:rsidR="00BC788D" w14:paraId="2B3D5CE2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D33F7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F5283" w14:textId="77777777" w:rsidR="00BC788D" w:rsidRDefault="00BC788D" w:rsidP="00D0302B">
            <w:r>
              <w:t>No aplica</w:t>
            </w:r>
          </w:p>
        </w:tc>
      </w:tr>
      <w:tr w:rsidR="00BC788D" w14:paraId="76959636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11627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BBE05" w14:textId="77777777" w:rsidR="00BC788D" w:rsidRDefault="00BC788D" w:rsidP="00D0302B">
            <w:r>
              <w:t>No aplica</w:t>
            </w:r>
          </w:p>
        </w:tc>
      </w:tr>
      <w:tr w:rsidR="00BC788D" w14:paraId="63BD2055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091FF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DD18F" w14:textId="77777777" w:rsidR="00BC788D" w:rsidRDefault="00BC788D" w:rsidP="00D0302B">
            <w:r>
              <w:t>No aplica</w:t>
            </w:r>
          </w:p>
        </w:tc>
      </w:tr>
    </w:tbl>
    <w:p w14:paraId="698E3E5C" w14:textId="77777777" w:rsidR="00812E10" w:rsidRDefault="00812E10"/>
    <w:sectPr w:rsidR="00812E10" w:rsidSect="00611E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976BD0"/>
    <w:rsid w:val="00055B02"/>
    <w:rsid w:val="00074C24"/>
    <w:rsid w:val="000A4293"/>
    <w:rsid w:val="00104EB4"/>
    <w:rsid w:val="001150B6"/>
    <w:rsid w:val="001A48B4"/>
    <w:rsid w:val="001E08C4"/>
    <w:rsid w:val="001F393D"/>
    <w:rsid w:val="0022740A"/>
    <w:rsid w:val="00244F7D"/>
    <w:rsid w:val="00251CA1"/>
    <w:rsid w:val="002E47DD"/>
    <w:rsid w:val="00314A5A"/>
    <w:rsid w:val="00347885"/>
    <w:rsid w:val="003C23B6"/>
    <w:rsid w:val="003C50AC"/>
    <w:rsid w:val="00462667"/>
    <w:rsid w:val="00484E71"/>
    <w:rsid w:val="00512B66"/>
    <w:rsid w:val="00540558"/>
    <w:rsid w:val="005B7CDF"/>
    <w:rsid w:val="005C249A"/>
    <w:rsid w:val="005C6AB0"/>
    <w:rsid w:val="00602FA3"/>
    <w:rsid w:val="00611E54"/>
    <w:rsid w:val="006245C7"/>
    <w:rsid w:val="00682F3C"/>
    <w:rsid w:val="006A124D"/>
    <w:rsid w:val="006B6D4B"/>
    <w:rsid w:val="006E1948"/>
    <w:rsid w:val="0071618B"/>
    <w:rsid w:val="007A3C8B"/>
    <w:rsid w:val="00812E10"/>
    <w:rsid w:val="00847BFF"/>
    <w:rsid w:val="008C7BF5"/>
    <w:rsid w:val="008F3E09"/>
    <w:rsid w:val="008F574D"/>
    <w:rsid w:val="009106E1"/>
    <w:rsid w:val="00917320"/>
    <w:rsid w:val="00960403"/>
    <w:rsid w:val="00975C81"/>
    <w:rsid w:val="00976BD0"/>
    <w:rsid w:val="009C12B6"/>
    <w:rsid w:val="009C1412"/>
    <w:rsid w:val="00A15475"/>
    <w:rsid w:val="00AD5797"/>
    <w:rsid w:val="00AE17CB"/>
    <w:rsid w:val="00B564B7"/>
    <w:rsid w:val="00B57F44"/>
    <w:rsid w:val="00B74BC4"/>
    <w:rsid w:val="00B97500"/>
    <w:rsid w:val="00BB1401"/>
    <w:rsid w:val="00BC788D"/>
    <w:rsid w:val="00C32797"/>
    <w:rsid w:val="00C7061A"/>
    <w:rsid w:val="00C74D24"/>
    <w:rsid w:val="00C9473B"/>
    <w:rsid w:val="00CD204D"/>
    <w:rsid w:val="00D71E28"/>
    <w:rsid w:val="00D837B7"/>
    <w:rsid w:val="00D842C6"/>
    <w:rsid w:val="00D96330"/>
    <w:rsid w:val="00DB686B"/>
    <w:rsid w:val="00DB7360"/>
    <w:rsid w:val="00DC19BB"/>
    <w:rsid w:val="00E31140"/>
    <w:rsid w:val="00E66A99"/>
    <w:rsid w:val="00E70A8B"/>
    <w:rsid w:val="00E87A34"/>
    <w:rsid w:val="00EA157A"/>
    <w:rsid w:val="00EC065B"/>
    <w:rsid w:val="00ED4DCF"/>
    <w:rsid w:val="00ED795B"/>
    <w:rsid w:val="00EF3E5C"/>
    <w:rsid w:val="00F30A9E"/>
    <w:rsid w:val="00F70D9A"/>
    <w:rsid w:val="00F81DF6"/>
    <w:rsid w:val="00FE1196"/>
    <w:rsid w:val="00FE46F9"/>
    <w:rsid w:val="00FE6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398C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306</TotalTime>
  <Pages>2</Pages>
  <Words>456</Words>
  <Characters>2509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Piscio</cp:lastModifiedBy>
  <cp:revision>39</cp:revision>
  <dcterms:created xsi:type="dcterms:W3CDTF">2010-05-07T23:09:00Z</dcterms:created>
  <dcterms:modified xsi:type="dcterms:W3CDTF">2010-10-04T21:59:00Z</dcterms:modified>
</cp:coreProperties>
</file>