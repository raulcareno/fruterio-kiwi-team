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43484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43484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bookmarkStart w:id="0" w:name="_GoBack"/>
            <w:bookmarkEnd w:id="0"/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43484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43484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43484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F562BB" w:rsidP="00567A6E">
            <w:r>
              <w:t>Dar de alta un nuevo pedido</w:t>
            </w:r>
            <w:r w:rsidR="00567A6E">
              <w:t xml:space="preserve"> asentando tipos y cantidades de productos, </w:t>
            </w:r>
            <w:proofErr w:type="spellStart"/>
            <w:r w:rsidR="00567A6E">
              <w:t>asi</w:t>
            </w:r>
            <w:proofErr w:type="spellEnd"/>
            <w:r w:rsidR="00567A6E">
              <w:t xml:space="preserve"> como Viajante y Cliente en el caso que corresponda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</w:t>
            </w:r>
            <w:r w:rsidR="00CA7CDC">
              <w:rPr>
                <w:i/>
              </w:rPr>
              <w:t xml:space="preserve"> </w:t>
            </w:r>
            <w:r>
              <w:rPr>
                <w:i/>
              </w:rPr>
              <w:t>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al Viajante si 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quiere asignar un cliente.</w:t>
            </w:r>
          </w:p>
          <w:p w:rsidR="00BC7D2C" w:rsidRPr="00960403" w:rsidRDefault="003B3975" w:rsidP="00BC7D2C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clientes registrados y encuentra al menos uno. Los lista por pantalla solicitando se seleccione uno</w:t>
            </w:r>
            <w:r w:rsidR="00CA7CDC">
              <w:t xml:space="preserve"> o se registre un nuevo cliente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busca clientes registrados </w:t>
            </w:r>
            <w:r w:rsidR="006F3D08">
              <w:t>y no encuentra ninguno.</w:t>
            </w:r>
          </w:p>
          <w:p w:rsidR="00567A6E" w:rsidRDefault="006F3D08" w:rsidP="006F3D08">
            <w:pPr>
              <w:pStyle w:val="Prrafodelista"/>
              <w:numPr>
                <w:ilvl w:val="2"/>
                <w:numId w:val="3"/>
              </w:numPr>
            </w:pPr>
            <w:r>
              <w:t>El sistema informa de la situación al Viajante y pregunta si desea registrar un nuevo cliente.</w:t>
            </w:r>
          </w:p>
          <w:p w:rsidR="006F3D08" w:rsidRPr="006F3D08" w:rsidRDefault="006F3D08" w:rsidP="003B0F27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selecciona la opción </w:t>
            </w:r>
            <w:r>
              <w:rPr>
                <w:i/>
              </w:rPr>
              <w:t>Registrar Cliente.</w:t>
            </w:r>
          </w:p>
          <w:p w:rsidR="006F3D08" w:rsidRPr="006F3D08" w:rsidRDefault="006F3D08" w:rsidP="003B0F27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6F3D08" w:rsidRDefault="006F3D08" w:rsidP="003B0F27">
            <w:pPr>
              <w:pStyle w:val="Prrafodelista"/>
              <w:numPr>
                <w:ilvl w:val="5"/>
                <w:numId w:val="3"/>
              </w:numPr>
            </w:pPr>
            <w:r>
              <w:t>El registro es exitoso</w:t>
            </w:r>
            <w:r w:rsidR="00BC7D2C">
              <w:t>. Ir a 5</w:t>
            </w:r>
            <w:r>
              <w:t>.</w:t>
            </w:r>
          </w:p>
          <w:p w:rsidR="007A78DA" w:rsidRDefault="006F3D08" w:rsidP="007A78DA">
            <w:pPr>
              <w:pStyle w:val="Prrafodelista"/>
              <w:numPr>
                <w:ilvl w:val="5"/>
                <w:numId w:val="3"/>
              </w:numPr>
            </w:pPr>
            <w:r>
              <w:t xml:space="preserve">El registro fracasa. </w:t>
            </w:r>
            <w:r w:rsidR="007A78DA">
              <w:t xml:space="preserve"> </w:t>
            </w:r>
            <w:r w:rsidR="00E66730">
              <w:t>Se cancela el CU</w:t>
            </w:r>
            <w:r w:rsidR="007A78DA">
              <w:t>.</w:t>
            </w:r>
          </w:p>
          <w:p w:rsidR="007A78DA" w:rsidRPr="00960403" w:rsidRDefault="003B0F27" w:rsidP="00E66730">
            <w:pPr>
              <w:pStyle w:val="Prrafodelista"/>
              <w:numPr>
                <w:ilvl w:val="3"/>
                <w:numId w:val="3"/>
              </w:numPr>
            </w:pPr>
            <w:r>
              <w:t xml:space="preserve">El viajante </w:t>
            </w:r>
            <w:r w:rsidR="007A78DA">
              <w:t xml:space="preserve">decide no registrar un nuevo cliente. </w:t>
            </w:r>
            <w:r w:rsidR="00E66730">
              <w:t>Se cancela e</w:t>
            </w:r>
            <w:r w:rsidR="00BC7D2C">
              <w:t>l CU.</w:t>
            </w:r>
            <w:r w:rsidR="007A78DA">
              <w:t xml:space="preserve">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usuario selecciona un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usuario selecciona </w:t>
            </w:r>
            <w:r>
              <w:rPr>
                <w:i/>
              </w:rPr>
              <w:t>Registrar Cliente.</w:t>
            </w:r>
          </w:p>
          <w:p w:rsidR="00CA7CDC" w:rsidRPr="006F3D0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caso de uso </w:t>
            </w:r>
            <w:r>
              <w:rPr>
                <w:i/>
              </w:rPr>
              <w:t>Registrar Cliente.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>El registro es exitoso. Ir a 5.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fracasa.  </w:t>
            </w:r>
            <w:r w:rsidR="00E66730">
              <w:t>Se cancela el CU</w:t>
            </w:r>
            <w:r>
              <w:t>.</w:t>
            </w:r>
          </w:p>
          <w:p w:rsidR="00CA7CDC" w:rsidRPr="00960403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 una fecha estimada de entrega y el Viajante la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la fecha estimada de entrega.</w:t>
            </w:r>
          </w:p>
          <w:p w:rsidR="003B3975" w:rsidRDefault="003B3975" w:rsidP="001F5A0E">
            <w:pPr>
              <w:pStyle w:val="Prrafodelista"/>
              <w:numPr>
                <w:ilvl w:val="2"/>
                <w:numId w:val="3"/>
              </w:numPr>
            </w:pPr>
            <w:r>
              <w:t>Ir a paso 11.</w:t>
            </w:r>
          </w:p>
        </w:tc>
      </w:tr>
      <w:tr w:rsidR="003B3975" w:rsidRPr="003B3975" w:rsidTr="001F5A0E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>El sistema solicita que se ingrese el domicilio de envió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>El viajante no ingresa el domicilio de envío.</w:t>
            </w:r>
          </w:p>
          <w:p w:rsidR="003B3975" w:rsidRPr="003B3975" w:rsidRDefault="003B3975" w:rsidP="001F5A0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sz w:val="24"/>
              </w:rPr>
            </w:pPr>
            <w:r w:rsidRPr="003B3975">
              <w:rPr>
                <w:sz w:val="24"/>
              </w:rPr>
              <w:t>Ir a paso 12.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517AF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CA7CDC">
              <w:t xml:space="preserve">sistema </w:t>
            </w:r>
            <w:r w:rsidR="00517AF1">
              <w:t xml:space="preserve">solicita que por cada producto a ingresar en la orden 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sabe el código y selecciona la opción </w:t>
            </w:r>
            <w:r>
              <w:rPr>
                <w:i/>
              </w:rPr>
              <w:t>Consultar Producto.</w:t>
            </w:r>
          </w:p>
          <w:p w:rsidR="00517AF1" w:rsidRPr="00517AF1" w:rsidRDefault="00517AF1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llama al CU </w:t>
            </w:r>
            <w:r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Se encuentra el producto. (éxito)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producto. (fracaso).</w:t>
            </w:r>
          </w:p>
          <w:p w:rsidR="00EE40A4" w:rsidRPr="00960403" w:rsidRDefault="009666AD" w:rsidP="00EE40A4">
            <w:pPr>
              <w:pStyle w:val="Prrafodelista"/>
              <w:numPr>
                <w:ilvl w:val="4"/>
                <w:numId w:val="3"/>
              </w:numPr>
            </w:pPr>
            <w:r>
              <w:t>Ir a paso 7</w:t>
            </w:r>
            <w:r w:rsidR="00EE40A4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toda la información correspondiente al producto seleccionado (marca, modelo, tamaño, color, cantidad en stock</w:t>
            </w:r>
            <w:r w:rsidR="005442EC">
              <w:t>, precio sugerido de venta</w:t>
            </w:r>
            <w:r>
              <w:t>) y solicita que se ingrese la cantidad (menor o igual al stock) que desea incorporar al pedido</w:t>
            </w:r>
            <w:r w:rsidR="005442EC">
              <w:t xml:space="preserve"> y el precio por unidad al que se realizara la venta.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E40A4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la cantidad</w:t>
            </w:r>
            <w:r w:rsidR="005442EC">
              <w:t xml:space="preserve"> y el precio por unidad</w:t>
            </w:r>
            <w:r>
              <w:t xml:space="preserve"> y selecciona </w:t>
            </w:r>
            <w:r>
              <w:rPr>
                <w:i/>
              </w:rPr>
              <w:t>Agregar.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6673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resta de la cantidad e stock del producto la cantidad ingresada. </w:t>
            </w:r>
            <w:r w:rsidR="00EE40A4">
              <w:t xml:space="preserve">El sistema </w:t>
            </w:r>
            <w:r>
              <w:t xml:space="preserve">registra el código, la cantidad y el precio en una lista.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pregunta si el viajante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desea registrar más productos.</w:t>
            </w:r>
          </w:p>
          <w:p w:rsidR="00E66730" w:rsidRPr="00960403" w:rsidRDefault="003B3975" w:rsidP="00E66730">
            <w:pPr>
              <w:pStyle w:val="Prrafodelista"/>
              <w:numPr>
                <w:ilvl w:val="2"/>
                <w:numId w:val="3"/>
              </w:numPr>
            </w:pPr>
            <w:r>
              <w:t>Ir a paso 7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un descuento en caso de haberlo y el Viajante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ingresa el descuento.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un resumen del pedido y pregunta al Viajero si desea registrarlo.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viajero da la orden de registro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Viajero no desea registrar el pedido.</w:t>
            </w:r>
          </w:p>
          <w:p w:rsidR="00E66730" w:rsidRDefault="00E66730" w:rsidP="00E66730">
            <w:pPr>
              <w:pStyle w:val="Prrafodelista"/>
              <w:numPr>
                <w:ilvl w:val="2"/>
                <w:numId w:val="3"/>
              </w:numPr>
            </w:pPr>
            <w:r w:rsidRPr="00E66730">
              <w:t>El sistema busca uno por uno los productos y vuelve a sumar las cantidades restadas.</w:t>
            </w:r>
          </w:p>
          <w:p w:rsidR="00E66730" w:rsidRPr="00960403" w:rsidRDefault="00E66730" w:rsidP="00E66730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0300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</w:t>
            </w:r>
            <w:r w:rsidR="0003006E">
              <w:t xml:space="preserve">registra el pedido generándole un nuevo Nro. de pedido y asignándole el Viajante correspondiente a la sesión actual, la fecha de pedido correspondiente a la fecha actual del sistema, el estado de “Pendiente”, los detalles correspondientes, la fecha estimada de entrega, el domicilio de envío,  </w:t>
            </w:r>
            <w:r w:rsidR="003B3975">
              <w:t>y el descuento y cliente en caso de haberlos.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E66730" w:rsidP="00E66730">
            <w:r>
              <w:t>El Viajante podrá cancelar el caso de uso en cualquier momento hasta que comience a agregar productos. De ahí en más solo p</w:t>
            </w:r>
            <w:r w:rsidR="003B3975">
              <w:t>odrá hacerlo mediante el paso 15</w:t>
            </w:r>
            <w:r>
              <w:t>.A.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E66730" w:rsidRDefault="00E66730" w:rsidP="00654C01">
            <w:pPr>
              <w:rPr>
                <w:i/>
              </w:rPr>
            </w:pPr>
            <w:r w:rsidRPr="00E66730">
              <w:rPr>
                <w:i/>
              </w:rPr>
              <w:t>Consultar Producto, 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67369"/>
    <w:rsid w:val="00074C24"/>
    <w:rsid w:val="0022740A"/>
    <w:rsid w:val="003B0F27"/>
    <w:rsid w:val="003B3975"/>
    <w:rsid w:val="0043484A"/>
    <w:rsid w:val="00512B66"/>
    <w:rsid w:val="00517AF1"/>
    <w:rsid w:val="005270E0"/>
    <w:rsid w:val="005442EC"/>
    <w:rsid w:val="00567A6E"/>
    <w:rsid w:val="00596BA0"/>
    <w:rsid w:val="005C249A"/>
    <w:rsid w:val="00602FA3"/>
    <w:rsid w:val="006245C7"/>
    <w:rsid w:val="00654C01"/>
    <w:rsid w:val="00682F3C"/>
    <w:rsid w:val="006B6D4B"/>
    <w:rsid w:val="006F3D08"/>
    <w:rsid w:val="007A78DA"/>
    <w:rsid w:val="00812E10"/>
    <w:rsid w:val="00847BFF"/>
    <w:rsid w:val="0086545D"/>
    <w:rsid w:val="008F3E09"/>
    <w:rsid w:val="00960403"/>
    <w:rsid w:val="009666AD"/>
    <w:rsid w:val="00A5198D"/>
    <w:rsid w:val="00BC7D2C"/>
    <w:rsid w:val="00C32797"/>
    <w:rsid w:val="00C7061A"/>
    <w:rsid w:val="00C74D24"/>
    <w:rsid w:val="00CA7CDC"/>
    <w:rsid w:val="00CD204D"/>
    <w:rsid w:val="00D837B7"/>
    <w:rsid w:val="00D842C6"/>
    <w:rsid w:val="00DC19BB"/>
    <w:rsid w:val="00E31140"/>
    <w:rsid w:val="00E66730"/>
    <w:rsid w:val="00E70A8B"/>
    <w:rsid w:val="00EE40A4"/>
    <w:rsid w:val="00F562BB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195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3</cp:revision>
  <dcterms:created xsi:type="dcterms:W3CDTF">2010-05-08T19:44:00Z</dcterms:created>
  <dcterms:modified xsi:type="dcterms:W3CDTF">2010-05-09T20:40:00Z</dcterms:modified>
</cp:coreProperties>
</file>