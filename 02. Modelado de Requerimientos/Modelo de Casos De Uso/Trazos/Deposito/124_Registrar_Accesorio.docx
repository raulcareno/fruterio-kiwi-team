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1328C">
            <w:r>
              <w:t>Registrar Accesorio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1328C">
            <w:r>
              <w:t>124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1328C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132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132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132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1328C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132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1328C" w:rsidP="0071328C">
            <w:r>
              <w:t>Registrar los datos referidos a un accesorio.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1328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accesorio.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1328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8F3E09" w:rsidRDefault="0071328C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Accesorio.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960403" w:rsidRDefault="0071328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1328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8F3E09" w:rsidRDefault="0071328C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del accesorio.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960403" w:rsidRDefault="0071328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1328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8F3E09" w:rsidRDefault="0071328C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nombre del accesorio.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Pr="00960403" w:rsidRDefault="0071328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1328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Default="0071328C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tipos de accesorios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Default="0071328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1328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Default="0071328C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tipo de accesorio.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8C" w:rsidRDefault="0071328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E9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8F3E09" w:rsidRDefault="00162E9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no existe un acceso</w:t>
            </w:r>
            <w:bookmarkStart w:id="1" w:name="_GoBack"/>
            <w:bookmarkEnd w:id="1"/>
            <w:r>
              <w:t>rio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Default="00162E9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accesorio ingresado  ya existe. </w:t>
            </w:r>
          </w:p>
          <w:p w:rsidR="00162E9B" w:rsidRPr="00960403" w:rsidRDefault="00162E9B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162E9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8F3E09" w:rsidRDefault="00162E9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960403" w:rsidRDefault="00162E9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E9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Default="00162E9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960403" w:rsidRDefault="00162E9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E9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Default="00162E9B" w:rsidP="007132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accesorio con los siguientes datos: nombre y tipo de accesorio.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960403" w:rsidRDefault="00162E9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E9B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Default="00162E9B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9B" w:rsidRPr="00960403" w:rsidRDefault="00162E9B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Pr="00960403" w:rsidRDefault="00162E9B" w:rsidP="00654C01">
            <w:r>
              <w:t>El ED puede cancelar el CU en cualquier momento.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Default="00162E9B" w:rsidP="00654C01">
            <w:r>
              <w:t>No aplica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Default="00162E9B" w:rsidP="00654C01">
            <w:r>
              <w:t>No aplica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Pr="00067369" w:rsidRDefault="00162E9B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Default="00162E9B" w:rsidP="00654C01">
            <w:r>
              <w:t>No aplica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Default="00162E9B" w:rsidP="00654C01">
            <w:r>
              <w:t>No aplica</w:t>
            </w:r>
          </w:p>
        </w:tc>
      </w:tr>
      <w:tr w:rsidR="00162E9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E9B" w:rsidRPr="00654C01" w:rsidRDefault="00162E9B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2E9B" w:rsidRDefault="00162E9B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8C"/>
    <w:rsid w:val="00067369"/>
    <w:rsid w:val="00074C24"/>
    <w:rsid w:val="00162E9B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1328C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2011-06-12T21:52:00Z</dcterms:created>
  <dcterms:modified xsi:type="dcterms:W3CDTF">2011-06-12T22:05:00Z</dcterms:modified>
</cp:coreProperties>
</file>