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26FEBC5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7E84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F76230A" w14:textId="77777777" w:rsidR="00C7061A" w:rsidRDefault="00EA22D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22B0229" w14:textId="77777777" w:rsidR="00C7061A" w:rsidRDefault="00EA22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CB968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BCFC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FAE3F3D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BCC101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64525E5" w14:textId="77777777" w:rsidR="00567A6E" w:rsidRDefault="00567A6E">
            <w:r>
              <w:t>281</w:t>
            </w:r>
          </w:p>
        </w:tc>
      </w:tr>
      <w:tr w:rsidR="00DC19BB" w14:paraId="6EE2A8F4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BDA0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4C7C523" w14:textId="77777777" w:rsidR="00DC19BB" w:rsidRDefault="00F562BB">
            <w:r>
              <w:t>Ventas/Pedido</w:t>
            </w:r>
          </w:p>
        </w:tc>
      </w:tr>
      <w:tr w:rsidR="008F3E09" w14:paraId="09A1BEA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87F4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1B83465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2BEB97E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9DEF675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3FBA3A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AA49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22A067C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14788A8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052650D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6D28F2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10D5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42A7344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94C04F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4A270E9" w14:textId="77777777" w:rsidR="008F3E09" w:rsidRDefault="00EA22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D286F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ADCA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2F80CF76" w14:textId="77777777"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BA3A9F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0BB9F13" w14:textId="77777777" w:rsidR="00C7061A" w:rsidRDefault="00F562BB">
            <w:r>
              <w:t>No aplica</w:t>
            </w:r>
          </w:p>
        </w:tc>
      </w:tr>
      <w:tr w:rsidR="00CD204D" w14:paraId="1CC75FB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90EDF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60567E9" w14:textId="77777777" w:rsidR="00CD204D" w:rsidRDefault="00EA22D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87006F3" w14:textId="77777777" w:rsidR="00CD204D" w:rsidRDefault="00EA22D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29ED44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AE9A6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0658B53" w14:textId="77777777"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25635C">
              <w:t>así</w:t>
            </w:r>
            <w:r w:rsidR="00567A6E">
              <w:t xml:space="preserve"> como Viajante y Cliente en el caso que corresponda</w:t>
            </w:r>
          </w:p>
        </w:tc>
      </w:tr>
      <w:tr w:rsidR="00DC19BB" w14:paraId="5037D1F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43969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5F4178A" w14:textId="77777777" w:rsidR="00DC19BB" w:rsidRDefault="00567A6E">
            <w:r>
              <w:t>No aplica</w:t>
            </w:r>
          </w:p>
        </w:tc>
      </w:tr>
      <w:tr w:rsidR="005C249A" w14:paraId="7758A939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7EB97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09EB23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327146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D47D238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14:paraId="18BC1E8A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BB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43F96A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682A5CE" w14:textId="77777777" w:rsidR="00A0065F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0D1FD1B1" w14:textId="77777777"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5C249A" w14:paraId="2F5FFF2F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4032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6A2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C2CF0B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7D94" w14:textId="77777777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3F87" w14:textId="77777777"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14:paraId="09B8B8A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7730" w14:textId="77777777"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51D0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1F5E8FA0" w14:textId="77777777"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14:paraId="7DDF3FB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BC1B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1EB0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14:paraId="3F2C33DE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6FDE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A08A" w14:textId="77777777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14:paraId="1E5EC8F1" w14:textId="77777777" w:rsidR="009070E9" w:rsidRDefault="009070E9" w:rsidP="009070E9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="00AF1519" w:rsidRPr="00AF1519">
              <w:rPr>
                <w:b/>
              </w:rPr>
              <w:t xml:space="preserve">206. </w:t>
            </w:r>
            <w:r w:rsidRPr="00AF1519">
              <w:rPr>
                <w:b/>
              </w:rPr>
              <w:t>Consultar Cliente</w:t>
            </w:r>
            <w:bookmarkStart w:id="1" w:name="_GoBack"/>
            <w:bookmarkEnd w:id="1"/>
          </w:p>
          <w:p w14:paraId="354F944D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48F92424" w14:textId="77777777" w:rsidR="009070E9" w:rsidRDefault="009070E9" w:rsidP="009070E9">
            <w:pPr>
              <w:pStyle w:val="Prrafodelista"/>
              <w:numPr>
                <w:ilvl w:val="4"/>
                <w:numId w:val="3"/>
              </w:numPr>
            </w:pPr>
            <w:r>
              <w:t>Seguir en Paso</w:t>
            </w:r>
            <w:r w:rsidR="00E45822">
              <w:t xml:space="preserve"> 5.</w:t>
            </w:r>
          </w:p>
          <w:p w14:paraId="18EC4E93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  <w:r w:rsidR="0092567F">
              <w:t>.</w:t>
            </w:r>
          </w:p>
          <w:p w14:paraId="3C8F1A8B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situación.</w:t>
            </w:r>
          </w:p>
          <w:p w14:paraId="58FA28BA" w14:textId="77777777" w:rsidR="00E45822" w:rsidRPr="009070E9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0FF9466F" w14:textId="77777777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690FC226" w14:textId="77777777"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</w:t>
            </w:r>
            <w:r w:rsidR="00E45822">
              <w:t xml:space="preserve">CU </w:t>
            </w:r>
            <w:r w:rsidR="00E45822"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1C9823FE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13A9883D" w14:textId="77777777" w:rsidR="00E45822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69DC5224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444821F1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situación.</w:t>
            </w:r>
          </w:p>
          <w:p w14:paraId="1E4B05DA" w14:textId="77777777" w:rsidR="00CA7CDC" w:rsidRPr="00960403" w:rsidRDefault="00E45822" w:rsidP="00A0065F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3B3975" w14:paraId="2ABE155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A3EB" w14:textId="77777777"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7E7A20">
              <w:t xml:space="preserve">busca y </w:t>
            </w:r>
            <w:r w:rsidR="00E45822">
              <w:t>muestra los datos del Cliente: Razón Social</w:t>
            </w:r>
            <w:r>
              <w:t xml:space="preserve"> y </w:t>
            </w:r>
            <w:r w:rsidR="00E45822">
              <w:t>Responsable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20CD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14:paraId="78B3FE35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8AC8" w14:textId="77777777" w:rsidR="003B3975" w:rsidRP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lastRenderedPageBreak/>
              <w:t xml:space="preserve">El sistema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3613C8" w:rsidRPr="003B3975">
              <w:rPr>
                <w:sz w:val="24"/>
              </w:rPr>
              <w:t>enví</w:t>
            </w:r>
            <w:r w:rsidR="003613C8"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 w:rsidR="001E2EF6">
              <w:rPr>
                <w:sz w:val="24"/>
              </w:rPr>
              <w:t>selecciona</w:t>
            </w:r>
            <w:r w:rsidR="00E45822"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0A00" w14:textId="77777777" w:rsidR="000B6D36" w:rsidRDefault="000B6D36" w:rsidP="001E2EF6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7EC578B0" w14:textId="77777777" w:rsidR="003B3975" w:rsidRPr="003B3975" w:rsidRDefault="003B3975" w:rsidP="00A0065F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 w:rsidR="001E2EF6"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3B3975" w14:paraId="0C61749A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2447" w14:textId="77777777"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765C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41E927A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EEDF" w14:textId="77777777"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99F4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3F1541B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E1D" w14:textId="77777777"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88B8" w14:textId="77777777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53C1A793" w14:textId="77777777"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7469D1A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7B05C68F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279F4D2B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25602FC8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informa la situación. </w:t>
            </w:r>
          </w:p>
          <w:p w14:paraId="7615D83B" w14:textId="77777777"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 xml:space="preserve">Ir a paso </w:t>
            </w:r>
            <w:r w:rsidR="00BB7731">
              <w:t>8</w:t>
            </w:r>
            <w:r w:rsidR="00EE40A4">
              <w:t>.</w:t>
            </w:r>
          </w:p>
        </w:tc>
      </w:tr>
      <w:tr w:rsidR="00BB7731" w14:paraId="07FC45F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4A05" w14:textId="77777777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5B11" w14:textId="77777777"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14:paraId="0825825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BD57" w14:textId="77777777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9DAD" w14:textId="77777777" w:rsidR="00BB7731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449DE56A" w14:textId="77777777"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876FF1A" w14:textId="77777777" w:rsidR="00BB7731" w:rsidRPr="00960403" w:rsidRDefault="00BB7731" w:rsidP="00BB7731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567A6E" w14:paraId="13B8AFB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A4EB" w14:textId="77777777"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1519">
              <w:t>el</w:t>
            </w:r>
            <w:r w:rsidR="005442EC">
              <w:t xml:space="preserve"> precio sugerido de venta</w:t>
            </w:r>
            <w:r>
              <w:t xml:space="preserve"> y solicita que se ingrese </w:t>
            </w:r>
            <w:r w:rsidR="00AF1519">
              <w:t>el precio real</w:t>
            </w:r>
            <w:r w:rsidR="00BB7731">
              <w:t xml:space="preserve"> </w:t>
            </w:r>
            <w:r w:rsidR="00AF1519">
              <w:t xml:space="preserve">de </w:t>
            </w:r>
            <w:r w:rsidR="00BB7731">
              <w:t xml:space="preserve">venta </w:t>
            </w:r>
            <w:r w:rsidR="005442EC">
              <w:t xml:space="preserve">por unidad </w:t>
            </w:r>
            <w:r w:rsidR="00BB7731">
              <w:t>y el viajante lo ingresa.</w:t>
            </w:r>
            <w:r w:rsidR="00EA30C5">
              <w:t xml:space="preserve"> //TODO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8643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109FE04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D81" w14:textId="77777777" w:rsidR="00567A6E" w:rsidRDefault="00BB7731" w:rsidP="00AA64A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Agregar. </w:t>
            </w:r>
            <w:r w:rsidR="00EE40A4">
              <w:t xml:space="preserve">El sistema </w:t>
            </w:r>
            <w:r>
              <w:t xml:space="preserve">carga el producto en una tabla mostrando del producto: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AF1519">
              <w:t>amaño y</w:t>
            </w:r>
            <w:r w:rsidR="00EE40A4">
              <w:t xml:space="preserve"> </w:t>
            </w:r>
            <w:r w:rsidR="00AA64AE">
              <w:t>C</w:t>
            </w:r>
            <w:r w:rsidR="00EE40A4">
              <w:t>olor</w:t>
            </w:r>
            <w:r w:rsidR="00AF1519">
              <w:t xml:space="preserve"> y </w:t>
            </w:r>
            <w:r w:rsidR="00AA64AE">
              <w:t>P</w:t>
            </w:r>
            <w:r w:rsidR="00AF1519">
              <w:t>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21C8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5FDAAE8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EFD7" w14:textId="77777777"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E219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4C4BB29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4109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DC9F" w14:textId="77777777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57289E3F" w14:textId="77777777"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AF1519">
              <w:t>8</w:t>
            </w:r>
            <w:r w:rsidR="00E66730">
              <w:t>.</w:t>
            </w:r>
          </w:p>
        </w:tc>
      </w:tr>
      <w:tr w:rsidR="0086545D" w14:paraId="297AD44E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7E03" w14:textId="77777777"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F82E" w14:textId="77777777"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14:paraId="2C772E4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74C6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B1DB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62433FAF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F5E3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0A17" w14:textId="77777777"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14:paraId="4A83DB50" w14:textId="77777777"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3F81666D" w14:textId="77777777"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14:paraId="0FBE54E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FF7B" w14:textId="77777777" w:rsidR="00E66730" w:rsidRDefault="0086545D" w:rsidP="00C1145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006E">
              <w:t>registra el pedido generándole un nuevo Nro. de pedido y asignándole el Viajante correspondiente a la sesión actual, la fecha de pedido correspondiente a la fecha actual del sistema, el estado de “</w:t>
            </w:r>
            <w:r w:rsidR="00C1145F">
              <w:t>Registrado</w:t>
            </w:r>
            <w:r w:rsidR="0003006E">
              <w:t xml:space="preserve">”,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3B3975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89" w14:textId="77777777"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E03C9" w14:paraId="7DED8CD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C435" w14:textId="77777777" w:rsidR="00EE03C9" w:rsidRDefault="00EE03C9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ECE2" w14:textId="77777777" w:rsidR="00EE03C9" w:rsidRPr="00960403" w:rsidRDefault="00EE03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71058A5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0B4A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D5F2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5E1C213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0FB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AC8A" w14:textId="77777777" w:rsidR="00654C01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 xml:space="preserve">odrá hacerlo mediante el paso </w:t>
            </w:r>
            <w:r w:rsidR="003613C8">
              <w:t>18</w:t>
            </w:r>
            <w:r>
              <w:t>.A.</w:t>
            </w:r>
          </w:p>
          <w:p w14:paraId="5A99ECBE" w14:textId="77777777" w:rsidR="00654C01" w:rsidRPr="00A0065F" w:rsidRDefault="00AF1519" w:rsidP="00E66730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5C85EFBE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33464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BB89B" w14:textId="77777777" w:rsidR="00654C01" w:rsidRDefault="00654C01" w:rsidP="00654C01">
            <w:r>
              <w:t>No aplica</w:t>
            </w:r>
          </w:p>
        </w:tc>
      </w:tr>
      <w:tr w:rsidR="00654C01" w14:paraId="4EE99213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B394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0DF75" w14:textId="77777777"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14:paraId="1067FF8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95C56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07B2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7AA2A7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C272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24266" w14:textId="77777777" w:rsidR="00654C01" w:rsidRDefault="00067369" w:rsidP="00654C01">
            <w:r>
              <w:t>No aplica</w:t>
            </w:r>
          </w:p>
        </w:tc>
      </w:tr>
      <w:tr w:rsidR="00654C01" w14:paraId="3CDBB20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2BA2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5F819" w14:textId="77777777" w:rsidR="00654C01" w:rsidRDefault="00067369" w:rsidP="00654C01">
            <w:r>
              <w:t>No aplica</w:t>
            </w:r>
          </w:p>
        </w:tc>
      </w:tr>
      <w:tr w:rsidR="00654C01" w14:paraId="3CACC34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4A3D7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4E687" w14:textId="77777777" w:rsidR="00654C01" w:rsidRDefault="00067369" w:rsidP="00654C01">
            <w:r>
              <w:t>No aplica</w:t>
            </w:r>
          </w:p>
        </w:tc>
      </w:tr>
    </w:tbl>
    <w:p w14:paraId="4ACB51E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3006"/>
    <w:rsid w:val="00067369"/>
    <w:rsid w:val="00074C24"/>
    <w:rsid w:val="000B6D36"/>
    <w:rsid w:val="000F335D"/>
    <w:rsid w:val="0016268E"/>
    <w:rsid w:val="001E2EF6"/>
    <w:rsid w:val="0020455A"/>
    <w:rsid w:val="0022740A"/>
    <w:rsid w:val="0025635C"/>
    <w:rsid w:val="002F038F"/>
    <w:rsid w:val="003613C8"/>
    <w:rsid w:val="003B0F27"/>
    <w:rsid w:val="003B3975"/>
    <w:rsid w:val="0043484A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25E89"/>
    <w:rsid w:val="007A78DA"/>
    <w:rsid w:val="007E7A20"/>
    <w:rsid w:val="00812E10"/>
    <w:rsid w:val="00847BFF"/>
    <w:rsid w:val="0085052A"/>
    <w:rsid w:val="0086545D"/>
    <w:rsid w:val="008F3E09"/>
    <w:rsid w:val="009070E9"/>
    <w:rsid w:val="0092567F"/>
    <w:rsid w:val="00957E68"/>
    <w:rsid w:val="00960403"/>
    <w:rsid w:val="009666AD"/>
    <w:rsid w:val="00A0065F"/>
    <w:rsid w:val="00A5198D"/>
    <w:rsid w:val="00AA64AE"/>
    <w:rsid w:val="00AF1519"/>
    <w:rsid w:val="00B41176"/>
    <w:rsid w:val="00B42CE5"/>
    <w:rsid w:val="00BB7731"/>
    <w:rsid w:val="00BC7D2C"/>
    <w:rsid w:val="00C1145F"/>
    <w:rsid w:val="00C32797"/>
    <w:rsid w:val="00C7061A"/>
    <w:rsid w:val="00C74D24"/>
    <w:rsid w:val="00CA058C"/>
    <w:rsid w:val="00CA7CDC"/>
    <w:rsid w:val="00CD204D"/>
    <w:rsid w:val="00D67936"/>
    <w:rsid w:val="00D837B7"/>
    <w:rsid w:val="00D842C6"/>
    <w:rsid w:val="00DC19BB"/>
    <w:rsid w:val="00E31140"/>
    <w:rsid w:val="00E45822"/>
    <w:rsid w:val="00E66730"/>
    <w:rsid w:val="00E70A8B"/>
    <w:rsid w:val="00EA22D3"/>
    <w:rsid w:val="00EA30C5"/>
    <w:rsid w:val="00EE03C9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5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35F27-2307-4237-B562-9CBFACE9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371</TotalTime>
  <Pages>3</Pages>
  <Words>698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7</cp:revision>
  <dcterms:created xsi:type="dcterms:W3CDTF">2010-05-08T19:44:00Z</dcterms:created>
  <dcterms:modified xsi:type="dcterms:W3CDTF">2010-06-15T03:51:00Z</dcterms:modified>
</cp:coreProperties>
</file>