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1BA253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15C1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606BCEB" w14:textId="77777777" w:rsidR="00C7061A" w:rsidRDefault="003D3FF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B8A3FB1" w14:textId="475F4063" w:rsidR="00C7061A" w:rsidRDefault="003D3FF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256151">
              <w:rPr>
                <w:rFonts w:cstheme="minorHAnsi"/>
                <w:sz w:val="20"/>
              </w:rPr>
              <w:t>Sistema</w:t>
            </w:r>
          </w:p>
        </w:tc>
      </w:tr>
      <w:tr w:rsidR="00512B66" w14:paraId="2BBD197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3A15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0C1CDC4" w14:textId="77777777"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5FFAA8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C3EAE9A" w14:textId="77777777" w:rsidR="00512B66" w:rsidRDefault="00740AC6">
            <w:r>
              <w:t>283</w:t>
            </w:r>
          </w:p>
        </w:tc>
      </w:tr>
      <w:tr w:rsidR="00DC19BB" w14:paraId="185BBA8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5F98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EC2F5C6" w14:textId="77777777" w:rsidR="00DC19BB" w:rsidRDefault="00984EA7">
            <w:r>
              <w:t>Ventas/Pedido</w:t>
            </w:r>
          </w:p>
        </w:tc>
      </w:tr>
      <w:tr w:rsidR="008F3E09" w14:paraId="393EAC7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104C0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64160BE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91557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248CE9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04403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6B721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05289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5F3C85A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45A232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B3C3F2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1FCFF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7A6F6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119EF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0D0316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2F4CC4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FA50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77B63B9" w14:textId="3B044C2A" w:rsidR="00C7061A" w:rsidRDefault="00984EA7">
            <w:r>
              <w:t>Viajante</w:t>
            </w:r>
            <w:r w:rsidR="00256151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3AD8A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395C009" w14:textId="77777777" w:rsidR="00C7061A" w:rsidRDefault="0063791E">
            <w:r>
              <w:t>No aplica</w:t>
            </w:r>
          </w:p>
        </w:tc>
      </w:tr>
      <w:tr w:rsidR="00CD204D" w14:paraId="002B436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4E4DD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0CD680" w14:textId="77777777" w:rsidR="00CD204D" w:rsidRDefault="003D3FF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68D921E" w14:textId="77777777" w:rsidR="00CD204D" w:rsidRDefault="003D3FF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755EAE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6346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CD4B5F9" w14:textId="77777777" w:rsidR="00D842C6" w:rsidRPr="00596BA0" w:rsidRDefault="00984EA7">
            <w:r>
              <w:t>Actualizar un pedido modificando los datos pertinentes</w:t>
            </w:r>
          </w:p>
        </w:tc>
      </w:tr>
      <w:tr w:rsidR="00DC19BB" w14:paraId="5493297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17CF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DC47396" w14:textId="77777777" w:rsidR="00DC19BB" w:rsidRDefault="00984EA7">
            <w:r>
              <w:t>No aplica</w:t>
            </w:r>
          </w:p>
        </w:tc>
      </w:tr>
      <w:tr w:rsidR="005C249A" w14:paraId="4DE41403" w14:textId="77777777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BA51C" w14:textId="77777777" w:rsid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  <w:p w14:paraId="4FE9F0F2" w14:textId="77777777" w:rsid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CCD6295" w14:textId="77777777" w:rsidR="005C249A" w:rsidRPr="005C249A" w:rsidRDefault="005C249A" w:rsidP="00256151">
            <w:pPr>
              <w:jc w:val="both"/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E4BD2D5" w14:textId="77777777" w:rsidR="003F5E92" w:rsidRDefault="00E5211A" w:rsidP="0025615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Los cambios son registrados</w:t>
            </w:r>
          </w:p>
        </w:tc>
      </w:tr>
      <w:tr w:rsidR="005C249A" w14:paraId="1E4BE5DD" w14:textId="77777777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A0BD" w14:textId="77777777" w:rsidR="005C249A" w:rsidRDefault="005C249A" w:rsidP="00256151">
            <w:pPr>
              <w:jc w:val="both"/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350D8" w14:textId="77777777" w:rsidR="005C249A" w:rsidRPr="005C249A" w:rsidRDefault="005C249A" w:rsidP="00256151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5C154AD" w14:textId="77777777" w:rsidR="00691EFE" w:rsidRDefault="00691EFE" w:rsidP="0025615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14:paraId="64DA1B08" w14:textId="604736B7" w:rsidR="00E5211A" w:rsidRDefault="00E5211A" w:rsidP="0000731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 </w:t>
            </w:r>
            <w:r w:rsidR="00007318">
              <w:t>El V cancela el CU.</w:t>
            </w:r>
          </w:p>
        </w:tc>
      </w:tr>
      <w:tr w:rsidR="005C249A" w14:paraId="010109B5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0E99" w14:textId="77777777" w:rsidR="005C249A" w:rsidRDefault="005C249A" w:rsidP="00256151">
            <w:pPr>
              <w:jc w:val="both"/>
            </w:pPr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F013" w14:textId="77777777" w:rsidR="005C249A" w:rsidRP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839782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2186" w14:textId="6A46F8E7" w:rsidR="005C249A" w:rsidRPr="008F3E09" w:rsidRDefault="00EC5070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>El caso de uso comienza cuando el</w:t>
            </w:r>
            <w:r w:rsidR="00B27C13">
              <w:t xml:space="preserve"> </w:t>
            </w:r>
            <w:r w:rsidR="00256151">
              <w:t>V</w:t>
            </w:r>
            <w:r w:rsidR="00B27C13">
              <w:t xml:space="preserve">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D112" w14:textId="77777777" w:rsidR="00E31140" w:rsidRPr="00960403" w:rsidRDefault="00E31140" w:rsidP="00256151">
            <w:pPr>
              <w:pStyle w:val="Prrafodelista"/>
              <w:ind w:left="230"/>
              <w:jc w:val="both"/>
            </w:pPr>
          </w:p>
        </w:tc>
      </w:tr>
      <w:tr w:rsidR="00B27C13" w14:paraId="36A9A71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E20B" w14:textId="57FE798A" w:rsidR="00B27C13" w:rsidRDefault="00B27C13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solicita que se ingrese el </w:t>
            </w:r>
            <w:r w:rsidR="00775B3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A3E1" w14:textId="77777777" w:rsidR="00B27C13" w:rsidRPr="00960403" w:rsidRDefault="00B27C13" w:rsidP="00256151">
            <w:pPr>
              <w:pStyle w:val="Prrafodelista"/>
              <w:ind w:left="230"/>
              <w:jc w:val="both"/>
            </w:pPr>
          </w:p>
        </w:tc>
      </w:tr>
      <w:tr w:rsidR="00B27C13" w14:paraId="1D141C4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C140" w14:textId="68DCFEE4" w:rsidR="00B27C13" w:rsidRDefault="00B27C13" w:rsidP="00976D9A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sabe</w:t>
            </w:r>
            <w:r w:rsidR="00976D9A">
              <w:t xml:space="preserve"> el número</w:t>
            </w:r>
            <w:r>
              <w:t xml:space="preserve">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EF5" w14:textId="7056CF20" w:rsidR="00B27C13" w:rsidRDefault="00FE00DA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conoce el Nro. de pedido</w:t>
            </w:r>
          </w:p>
          <w:p w14:paraId="0F603428" w14:textId="30B9A988" w:rsidR="00FE00DA" w:rsidRPr="00524326" w:rsidRDefault="00FE00DA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llama al </w:t>
            </w:r>
            <w:r w:rsidRPr="00524326">
              <w:rPr>
                <w:i/>
              </w:rPr>
              <w:t>CU</w:t>
            </w:r>
            <w:r w:rsidR="00CF484B" w:rsidRPr="00524326">
              <w:rPr>
                <w:i/>
              </w:rPr>
              <w:t xml:space="preserve"> 282.</w:t>
            </w:r>
            <w:r w:rsidRPr="00524326">
              <w:rPr>
                <w:i/>
              </w:rPr>
              <w:t xml:space="preserve"> Consultar Pedido.</w:t>
            </w:r>
          </w:p>
          <w:p w14:paraId="78BD8A04" w14:textId="27E2C38B" w:rsidR="00FE00DA" w:rsidRDefault="00FE00DA" w:rsidP="00256151">
            <w:pPr>
              <w:pStyle w:val="Prrafodelista"/>
              <w:numPr>
                <w:ilvl w:val="3"/>
                <w:numId w:val="3"/>
              </w:numPr>
              <w:jc w:val="both"/>
            </w:pPr>
            <w:r w:rsidRPr="00FE00DA">
              <w:t>Se encuentra el pedido</w:t>
            </w:r>
          </w:p>
          <w:p w14:paraId="1A64B118" w14:textId="6557035A" w:rsidR="00FE00DA" w:rsidRDefault="00921784" w:rsidP="00256151">
            <w:pPr>
              <w:pStyle w:val="Prrafodelista"/>
              <w:numPr>
                <w:ilvl w:val="4"/>
                <w:numId w:val="3"/>
              </w:numPr>
              <w:jc w:val="both"/>
            </w:pPr>
            <w:r>
              <w:t>Se prosigue al paso 5.</w:t>
            </w:r>
          </w:p>
          <w:p w14:paraId="23EAA017" w14:textId="2BAB57EA" w:rsidR="00FE00DA" w:rsidRDefault="00A24CD1" w:rsidP="00256151">
            <w:pPr>
              <w:pStyle w:val="Prrafodelista"/>
              <w:numPr>
                <w:ilvl w:val="3"/>
                <w:numId w:val="3"/>
              </w:numPr>
              <w:jc w:val="both"/>
            </w:pPr>
            <w:r>
              <w:t>No se encuentra el pedido</w:t>
            </w:r>
          </w:p>
          <w:p w14:paraId="7B0C58EF" w14:textId="4D16DDD9" w:rsidR="00FE00DA" w:rsidRDefault="00222A6A" w:rsidP="00256151">
            <w:pPr>
              <w:pStyle w:val="Prrafodelista"/>
              <w:numPr>
                <w:ilvl w:val="4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23BCCD13" w14:textId="7B945DFF" w:rsidR="00222A6A" w:rsidRPr="00FE00DA" w:rsidRDefault="007A07F7" w:rsidP="00256151">
            <w:pPr>
              <w:pStyle w:val="Prrafodelista"/>
              <w:numPr>
                <w:ilvl w:val="4"/>
                <w:numId w:val="3"/>
              </w:numPr>
              <w:jc w:val="both"/>
            </w:pPr>
            <w:r>
              <w:t>Regresar al paso 2.</w:t>
            </w:r>
          </w:p>
        </w:tc>
      </w:tr>
      <w:tr w:rsidR="00B27C13" w14:paraId="50022540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C457" w14:textId="7FB57A0B" w:rsidR="00B27C13" w:rsidRDefault="00FE00DA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busca el pedido seleccionado y verifica que el </w:t>
            </w:r>
            <w:r w:rsidR="00256151">
              <w:t>V</w:t>
            </w:r>
            <w:r>
              <w:t xml:space="preserve"> del mismo coincida con el </w:t>
            </w:r>
            <w:r w:rsidR="00256151">
              <w:t>V</w:t>
            </w:r>
            <w:r>
              <w:t xml:space="preserve">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F594" w14:textId="436E43C4" w:rsidR="00B27C13" w:rsidRDefault="00FE00DA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Los </w:t>
            </w:r>
            <w:r w:rsidR="00256151">
              <w:t>V</w:t>
            </w:r>
            <w:r w:rsidR="00DD6CDA">
              <w:t>endedores</w:t>
            </w:r>
            <w:r>
              <w:t xml:space="preserve"> no coinciden.</w:t>
            </w:r>
          </w:p>
          <w:p w14:paraId="77EFFC8A" w14:textId="629C799B" w:rsidR="00FE00DA" w:rsidRDefault="005E5EF8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4CB828CD" w14:textId="7794F3EA" w:rsidR="005E5EF8" w:rsidRPr="00960403" w:rsidRDefault="00DD6CDA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Ir a paso 2</w:t>
            </w:r>
            <w:r w:rsidR="005E5EF8">
              <w:t>.</w:t>
            </w:r>
          </w:p>
        </w:tc>
      </w:tr>
      <w:tr w:rsidR="00B27C13" w14:paraId="5C3BFCD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EDD9" w14:textId="5FA02B4D" w:rsidR="00B27C13" w:rsidRDefault="0042345D" w:rsidP="00702A86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muestra del pedido seleccionado: </w:t>
            </w:r>
            <w:r w:rsidR="00DF07FD">
              <w:t>númer</w:t>
            </w:r>
            <w:r w:rsidR="00702A86">
              <w:t>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A9B9" w14:textId="77777777" w:rsidR="00B27C13" w:rsidRPr="00960403" w:rsidRDefault="00B27C13" w:rsidP="00256151">
            <w:pPr>
              <w:pStyle w:val="Prrafodelista"/>
              <w:ind w:left="230"/>
              <w:jc w:val="both"/>
            </w:pPr>
          </w:p>
        </w:tc>
      </w:tr>
      <w:tr w:rsidR="00B27C13" w14:paraId="274BAC0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DC2" w14:textId="2D6C9D87" w:rsidR="00B27C13" w:rsidRDefault="0029797F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lastRenderedPageBreak/>
              <w:t xml:space="preserve">El </w:t>
            </w:r>
            <w:r w:rsidR="00256151">
              <w:t>Sistema</w:t>
            </w:r>
            <w:r>
              <w:t xml:space="preserve"> corrobora el estado del pedido y es </w:t>
            </w:r>
            <w:r w:rsidRPr="003E7F44">
              <w:rPr>
                <w:i/>
              </w:rPr>
              <w:t>Pendiente</w:t>
            </w:r>
            <w:r w:rsidR="003E7F4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A34C" w14:textId="77777777" w:rsidR="00B27C13" w:rsidRDefault="0029797F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Armado</w:t>
            </w:r>
          </w:p>
          <w:p w14:paraId="521A80D0" w14:textId="53F0CE34" w:rsidR="0029797F" w:rsidRDefault="0029797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14:paraId="5DCC7C1C" w14:textId="3E76CF41" w:rsidR="00B41280" w:rsidRDefault="00B41280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</w:t>
            </w:r>
            <w:r w:rsidR="006E066F">
              <w:t>modifica los que desea</w:t>
            </w:r>
            <w:r>
              <w:t>.</w:t>
            </w:r>
          </w:p>
          <w:p w14:paraId="08C22221" w14:textId="4C247208" w:rsidR="0029797F" w:rsidRDefault="000E7B35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6E066F">
              <w:t xml:space="preserve"> </w:t>
            </w:r>
            <w:r w:rsidR="00B83711">
              <w:t>17.</w:t>
            </w:r>
          </w:p>
          <w:p w14:paraId="1AA40B4E" w14:textId="77777777" w:rsidR="0029797F" w:rsidRDefault="0029797F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Enviado</w:t>
            </w:r>
          </w:p>
          <w:p w14:paraId="22527579" w14:textId="676F83D7" w:rsidR="0029797F" w:rsidRDefault="0029797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</w:p>
          <w:p w14:paraId="50715708" w14:textId="77777777" w:rsidR="0029797F" w:rsidRDefault="0029797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cancela el CU</w:t>
            </w:r>
          </w:p>
          <w:p w14:paraId="2724B0F7" w14:textId="77777777" w:rsidR="0029797F" w:rsidRDefault="0029797F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Entregado</w:t>
            </w:r>
          </w:p>
          <w:p w14:paraId="45A5AC27" w14:textId="75ED3475" w:rsidR="0029797F" w:rsidRDefault="0029797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</w:p>
          <w:p w14:paraId="7FCA2563" w14:textId="77777777" w:rsidR="0029797F" w:rsidRDefault="0029797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cancela el CU</w:t>
            </w:r>
          </w:p>
          <w:p w14:paraId="09094346" w14:textId="77777777" w:rsidR="0029797F" w:rsidRDefault="0029797F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estado es </w:t>
            </w:r>
            <w:r w:rsidR="00132547">
              <w:t>Anulado</w:t>
            </w:r>
          </w:p>
          <w:p w14:paraId="43669518" w14:textId="7F1438E1" w:rsidR="0029797F" w:rsidRDefault="0029797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  <w:r w:rsidR="006E066F">
              <w:t>.</w:t>
            </w:r>
          </w:p>
          <w:p w14:paraId="51728A31" w14:textId="64609B55" w:rsidR="006E066F" w:rsidRDefault="006E066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322C56CA" w14:textId="325E4B0E" w:rsidR="006E066F" w:rsidRDefault="006E066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modifica el motivo de estado.</w:t>
            </w:r>
          </w:p>
          <w:p w14:paraId="6A0A46D1" w14:textId="7EBAD9E5" w:rsidR="0029797F" w:rsidRPr="00960403" w:rsidRDefault="006E066F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Ir a paso </w:t>
            </w:r>
            <w:r w:rsidR="004E40A6">
              <w:t>17</w:t>
            </w:r>
            <w:r w:rsidR="00251ACA">
              <w:t>.</w:t>
            </w:r>
          </w:p>
        </w:tc>
      </w:tr>
      <w:tr w:rsidR="00B27C13" w14:paraId="3C10CDE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2652" w14:textId="077C2FF5" w:rsidR="0029797F" w:rsidRDefault="0029797F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los siguientes campos para modificar: Dirección de envió, fecha estimada de entrega, descuento</w:t>
            </w:r>
            <w:r w:rsidR="006E066F">
              <w:t>, motivo de envío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E917" w14:textId="77777777" w:rsidR="00B27C13" w:rsidRPr="00960403" w:rsidRDefault="00B27C13" w:rsidP="00256151">
            <w:pPr>
              <w:pStyle w:val="Prrafodelista"/>
              <w:ind w:left="230"/>
              <w:jc w:val="both"/>
            </w:pPr>
          </w:p>
        </w:tc>
      </w:tr>
      <w:tr w:rsidR="002C1336" w14:paraId="51BF723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F9BF" w14:textId="46D5388D" w:rsidR="002C1336" w:rsidRDefault="002C1336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eliminar productos del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04A2" w14:textId="77777777" w:rsidR="002C1336" w:rsidRDefault="002C1336" w:rsidP="00256151">
            <w:pPr>
              <w:pStyle w:val="Prrafodelista"/>
              <w:ind w:left="230"/>
              <w:jc w:val="both"/>
            </w:pPr>
          </w:p>
        </w:tc>
      </w:tr>
      <w:tr w:rsidR="002C1336" w14:paraId="07D84D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D777" w14:textId="7421F0E9" w:rsidR="002C1336" w:rsidRDefault="00251ACA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selecciona opci</w:t>
            </w:r>
            <w:r w:rsidRPr="00251ACA">
              <w:t xml:space="preserve">ón eliminar para el producto </w:t>
            </w:r>
            <w:r w:rsidR="00D541F9">
              <w:t xml:space="preserve">deseado y el </w:t>
            </w:r>
            <w:r w:rsidR="00256151">
              <w:t>Sistema</w:t>
            </w:r>
            <w:r w:rsidR="00D541F9">
              <w:t xml:space="preserve">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B324" w14:textId="77777777" w:rsidR="002C1336" w:rsidRDefault="002C1336" w:rsidP="00256151">
            <w:pPr>
              <w:pStyle w:val="Prrafodelista"/>
              <w:ind w:left="230"/>
              <w:jc w:val="both"/>
            </w:pPr>
          </w:p>
        </w:tc>
      </w:tr>
      <w:tr w:rsidR="00B27C13" w14:paraId="7EDF464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C78" w14:textId="0565BEE6" w:rsidR="00B27C13" w:rsidRDefault="002C1336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5FE8" w14:textId="175915FA" w:rsidR="00B27C13" w:rsidRDefault="0029797F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desea modificar el contenido del pedido.</w:t>
            </w:r>
          </w:p>
          <w:p w14:paraId="7304167A" w14:textId="4F7C392A" w:rsidR="0029797F" w:rsidRPr="00960403" w:rsidRDefault="001B4BE6" w:rsidP="00346CDE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29797F">
              <w:t xml:space="preserve"> </w:t>
            </w:r>
            <w:r w:rsidR="004E40A6">
              <w:t>17</w:t>
            </w:r>
            <w:r w:rsidR="0029797F">
              <w:t>.</w:t>
            </w:r>
          </w:p>
        </w:tc>
      </w:tr>
      <w:tr w:rsidR="00B27C13" w14:paraId="1E323B7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BD" w14:textId="4B44ACF9" w:rsidR="00B27C13" w:rsidRDefault="00B41280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 w:rsidR="002C1336">
              <w:t xml:space="preserve"> lista los detalles del pedido, para cada producto: ítem, cantidad, precio de venta, marca, modelo, tamaño, color</w:t>
            </w:r>
            <w:r>
              <w:t xml:space="preserve">.  El </w:t>
            </w:r>
            <w:r w:rsidR="00256151">
              <w:t>Sistema</w:t>
            </w:r>
            <w:r>
              <w:t xml:space="preserve">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9C7D" w14:textId="77777777" w:rsidR="00B27C13" w:rsidRPr="00960403" w:rsidRDefault="00B27C13" w:rsidP="00256151">
            <w:pPr>
              <w:pStyle w:val="Prrafodelista"/>
              <w:ind w:left="230"/>
              <w:jc w:val="both"/>
            </w:pPr>
          </w:p>
        </w:tc>
      </w:tr>
      <w:tr w:rsidR="00B27C13" w14:paraId="493B8C8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AFE2" w14:textId="10EFC6B4" w:rsidR="00B27C13" w:rsidRDefault="00B41280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permite agregar Productos. El </w:t>
            </w:r>
            <w:r w:rsidR="00256151">
              <w:t>V</w:t>
            </w:r>
            <w:r>
              <w:t xml:space="preserve">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2E8A" w14:textId="3CCB5698" w:rsidR="00B27C13" w:rsidRDefault="00B41280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quiere agregar productos.</w:t>
            </w:r>
          </w:p>
          <w:p w14:paraId="79EE623C" w14:textId="05786A73" w:rsidR="00B41280" w:rsidRPr="00960403" w:rsidRDefault="00BF62C2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B41280">
              <w:t xml:space="preserve"> 17</w:t>
            </w:r>
          </w:p>
        </w:tc>
      </w:tr>
      <w:tr w:rsidR="00B27C13" w14:paraId="11A5C91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3D9D" w14:textId="424DB3AD" w:rsidR="00B27C13" w:rsidRDefault="00B41280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5B58" w14:textId="33EEDD6B" w:rsidR="00B41280" w:rsidRDefault="00B41280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sabe el código y selecciona la opción </w:t>
            </w:r>
            <w:r>
              <w:rPr>
                <w:i/>
              </w:rPr>
              <w:t>Consultar Producto.</w:t>
            </w:r>
          </w:p>
          <w:p w14:paraId="7F08185B" w14:textId="651C7E3C" w:rsidR="00B41280" w:rsidRPr="00517AF1" w:rsidRDefault="00B41280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llama al </w:t>
            </w:r>
            <w:r w:rsidRPr="00826C1D">
              <w:rPr>
                <w:i/>
              </w:rPr>
              <w:t xml:space="preserve">CU </w:t>
            </w:r>
            <w:r w:rsidR="00826C1D" w:rsidRPr="00826C1D">
              <w:rPr>
                <w:i/>
              </w:rPr>
              <w:t xml:space="preserve">111. </w:t>
            </w:r>
            <w:r w:rsidRPr="00826C1D">
              <w:rPr>
                <w:i/>
              </w:rPr>
              <w:t>Consultar Producto.</w:t>
            </w:r>
          </w:p>
          <w:p w14:paraId="749B4FA5" w14:textId="2541E7FE" w:rsidR="00B41280" w:rsidRDefault="00B41280" w:rsidP="00256151">
            <w:pPr>
              <w:pStyle w:val="Prrafodelista"/>
              <w:numPr>
                <w:ilvl w:val="3"/>
                <w:numId w:val="3"/>
              </w:numPr>
              <w:jc w:val="both"/>
            </w:pPr>
            <w:r>
              <w:t>Se encuentra el producto</w:t>
            </w:r>
          </w:p>
          <w:p w14:paraId="054B5F10" w14:textId="77777777" w:rsidR="00B41280" w:rsidRDefault="00B41280" w:rsidP="00256151">
            <w:pPr>
              <w:pStyle w:val="Prrafodelista"/>
              <w:numPr>
                <w:ilvl w:val="4"/>
                <w:numId w:val="3"/>
              </w:numPr>
              <w:jc w:val="both"/>
            </w:pPr>
            <w:r>
              <w:t>Continua el curso normal</w:t>
            </w:r>
          </w:p>
          <w:p w14:paraId="378A8E81" w14:textId="2F4CB8D6" w:rsidR="00B41280" w:rsidRDefault="00B41280" w:rsidP="00256151">
            <w:pPr>
              <w:pStyle w:val="Prrafodelista"/>
              <w:numPr>
                <w:ilvl w:val="3"/>
                <w:numId w:val="3"/>
              </w:numPr>
              <w:jc w:val="both"/>
            </w:pPr>
            <w:r>
              <w:t>No se encuentra el producto.</w:t>
            </w:r>
          </w:p>
          <w:p w14:paraId="5989AC59" w14:textId="46045194" w:rsidR="00B27C13" w:rsidRPr="00960403" w:rsidRDefault="00A74B23" w:rsidP="005E20F8">
            <w:pPr>
              <w:pStyle w:val="Prrafodelista"/>
              <w:numPr>
                <w:ilvl w:val="4"/>
                <w:numId w:val="3"/>
              </w:numPr>
              <w:jc w:val="both"/>
            </w:pPr>
            <w:r>
              <w:t xml:space="preserve">Se regresa al paso </w:t>
            </w:r>
            <w:r w:rsidR="00B41280">
              <w:t>11.</w:t>
            </w:r>
          </w:p>
        </w:tc>
      </w:tr>
      <w:tr w:rsidR="00B41280" w14:paraId="0E40E6B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73BD" w14:textId="6F417BAF" w:rsidR="00B41280" w:rsidRDefault="004A399B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 w:rsidRPr="004A399B">
              <w:lastRenderedPageBreak/>
              <w:t xml:space="preserve">El </w:t>
            </w:r>
            <w:r w:rsidR="00256151">
              <w:t>Sistema</w:t>
            </w:r>
            <w:r w:rsidRPr="004A399B">
              <w:t xml:space="preserve">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138" w14:textId="77777777" w:rsidR="00B41280" w:rsidRPr="00960403" w:rsidRDefault="00B41280" w:rsidP="00256151">
            <w:pPr>
              <w:pStyle w:val="Prrafodelista"/>
              <w:ind w:left="230"/>
              <w:jc w:val="both"/>
            </w:pPr>
          </w:p>
        </w:tc>
      </w:tr>
      <w:tr w:rsidR="002B7877" w14:paraId="2CC9BCB5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AA45" w14:textId="75232A2F" w:rsidR="002B7877" w:rsidRDefault="002B7877" w:rsidP="00B4769E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V ingresa </w:t>
            </w:r>
            <w:r w:rsidR="00B4769E">
              <w:t>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F03" w14:textId="0427F21D" w:rsidR="002B7877" w:rsidRPr="00960403" w:rsidRDefault="002B7877" w:rsidP="002B7877">
            <w:pPr>
              <w:pStyle w:val="Prrafodelista"/>
              <w:ind w:left="737"/>
              <w:jc w:val="both"/>
            </w:pPr>
          </w:p>
        </w:tc>
      </w:tr>
      <w:tr w:rsidR="002B7877" w14:paraId="6077511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76CC" w14:textId="2B051281" w:rsidR="002B7877" w:rsidRPr="004A399B" w:rsidRDefault="00A7449E" w:rsidP="002B7877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>El S</w:t>
            </w:r>
            <w:r w:rsidR="002B7877">
              <w:t>istema valida que la cantidad ingresada sea menor o igual al stock y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8620" w14:textId="77777777" w:rsidR="002B7877" w:rsidRDefault="00CD2D7A" w:rsidP="00CD2D7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La cantidad ingresada es mayor al stock.</w:t>
            </w:r>
          </w:p>
          <w:p w14:paraId="68204E10" w14:textId="77777777" w:rsidR="00597073" w:rsidRDefault="004E0C53" w:rsidP="004E0C53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El Sistema informa la situación al V.</w:t>
            </w:r>
          </w:p>
          <w:p w14:paraId="100665AD" w14:textId="3A5FB4AC" w:rsidR="004E0C53" w:rsidRPr="00960403" w:rsidRDefault="004E0C53" w:rsidP="004E0C53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regresa al paso 14</w:t>
            </w:r>
            <w:bookmarkStart w:id="1" w:name="_GoBack"/>
            <w:bookmarkEnd w:id="1"/>
            <w:r>
              <w:t>.</w:t>
            </w:r>
          </w:p>
        </w:tc>
      </w:tr>
      <w:tr w:rsidR="004A399B" w14:paraId="2590E142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AA0F" w14:textId="41F38DCC" w:rsidR="004A399B" w:rsidRDefault="004A399B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muestra el precio sugerido de venta y solicita que se ingrese el precio real de venta por unidad y el </w:t>
            </w:r>
            <w:r w:rsidR="00256151">
              <w:t>V</w:t>
            </w:r>
            <w:r>
              <w:t xml:space="preserve">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D5AC" w14:textId="77777777" w:rsidR="004A399B" w:rsidRDefault="004A399B" w:rsidP="00256151">
            <w:pPr>
              <w:pStyle w:val="Prrafodelista"/>
              <w:ind w:left="230"/>
              <w:jc w:val="both"/>
            </w:pPr>
          </w:p>
        </w:tc>
      </w:tr>
      <w:tr w:rsidR="006342C1" w14:paraId="52DE0370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562D" w14:textId="34B900A2" w:rsidR="006342C1" w:rsidRDefault="006342C1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calcula y muestra el precio en base al descuento aplicado por el </w:t>
            </w:r>
            <w:r w:rsidR="00256151">
              <w:t>V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D4D7" w14:textId="77777777" w:rsidR="006342C1" w:rsidRDefault="006342C1" w:rsidP="00256151">
            <w:pPr>
              <w:pStyle w:val="Prrafodelista"/>
              <w:ind w:left="230"/>
              <w:jc w:val="both"/>
            </w:pPr>
          </w:p>
        </w:tc>
      </w:tr>
      <w:tr w:rsidR="004A399B" w14:paraId="357D573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B688" w14:textId="73C1E230" w:rsidR="004A399B" w:rsidRDefault="004A399B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selecciona Agregar. El </w:t>
            </w:r>
            <w:r w:rsidR="00256151">
              <w:t>Sistema</w:t>
            </w:r>
            <w:r>
              <w:t xml:space="preserve">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46E4" w14:textId="77777777" w:rsidR="004A399B" w:rsidRPr="00960403" w:rsidRDefault="004A399B" w:rsidP="00256151">
            <w:pPr>
              <w:pStyle w:val="Prrafodelista"/>
              <w:ind w:left="230"/>
              <w:jc w:val="both"/>
            </w:pPr>
          </w:p>
        </w:tc>
      </w:tr>
      <w:tr w:rsidR="00D541F9" w14:paraId="330C66BB" w14:textId="77777777" w:rsidTr="00D541F9">
        <w:tc>
          <w:tcPr>
            <w:tcW w:w="3878" w:type="dxa"/>
            <w:gridSpan w:val="5"/>
          </w:tcPr>
          <w:p w14:paraId="2488CB21" w14:textId="12D06731" w:rsidR="00D541F9" w:rsidRDefault="00D541F9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2EE57027" w14:textId="77777777" w:rsidR="00D541F9" w:rsidRPr="00960403" w:rsidRDefault="00D541F9" w:rsidP="00256151">
            <w:pPr>
              <w:pStyle w:val="Prrafodelista"/>
              <w:ind w:left="230"/>
              <w:jc w:val="both"/>
            </w:pPr>
          </w:p>
        </w:tc>
      </w:tr>
      <w:tr w:rsidR="00D541F9" w14:paraId="5BB42093" w14:textId="77777777" w:rsidTr="00D541F9">
        <w:tc>
          <w:tcPr>
            <w:tcW w:w="3878" w:type="dxa"/>
            <w:gridSpan w:val="5"/>
          </w:tcPr>
          <w:p w14:paraId="7DCDD03F" w14:textId="7256CC0C" w:rsidR="00D541F9" w:rsidRDefault="00691EFE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>E</w:t>
            </w:r>
            <w:r w:rsidR="00D541F9">
              <w:t xml:space="preserve">l </w:t>
            </w:r>
            <w:r w:rsidR="00256151">
              <w:t>V</w:t>
            </w:r>
            <w:r w:rsidR="00D541F9">
              <w:t xml:space="preserve">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14:paraId="5BBB098E" w14:textId="3192425E" w:rsidR="00D541F9" w:rsidRDefault="00D541F9" w:rsidP="0025615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registrar más productos.</w:t>
            </w:r>
          </w:p>
          <w:p w14:paraId="316A726A" w14:textId="37BB98CC" w:rsidR="00D541F9" w:rsidRPr="00960403" w:rsidRDefault="00A15E0B" w:rsidP="00256151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Se regresa al paso</w:t>
            </w:r>
            <w:r w:rsidR="00A71C88">
              <w:t xml:space="preserve"> 13</w:t>
            </w:r>
            <w:r w:rsidR="00D541F9">
              <w:t>.</w:t>
            </w:r>
          </w:p>
        </w:tc>
      </w:tr>
      <w:tr w:rsidR="00B41280" w14:paraId="280E63B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FF7" w14:textId="27D98E38" w:rsidR="00B41280" w:rsidRDefault="00431049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842D" w14:textId="77777777" w:rsidR="00B41280" w:rsidRPr="00960403" w:rsidRDefault="00B41280" w:rsidP="00256151">
            <w:pPr>
              <w:pStyle w:val="Prrafodelista"/>
              <w:ind w:left="230"/>
              <w:jc w:val="both"/>
            </w:pPr>
          </w:p>
        </w:tc>
      </w:tr>
      <w:tr w:rsidR="00B41280" w14:paraId="62B1DBF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A4F2" w14:textId="1694867F" w:rsidR="00B41280" w:rsidRDefault="00606A0F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8525" w14:textId="77777777" w:rsidR="002C0E4A" w:rsidRDefault="002C0E4A" w:rsidP="002C0E4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1"/>
              </w:tabs>
              <w:ind w:left="230" w:hanging="230"/>
            </w:pPr>
            <w:r>
              <w:t>El Viajero no confirma la registración.</w:t>
            </w:r>
          </w:p>
          <w:p w14:paraId="21D694A4" w14:textId="77777777" w:rsidR="002C0E4A" w:rsidRDefault="002C0E4A" w:rsidP="00FA5610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El Sistema informa la situación a V.</w:t>
            </w:r>
          </w:p>
          <w:p w14:paraId="5155C6A0" w14:textId="401113E5" w:rsidR="00B41280" w:rsidRPr="00960403" w:rsidRDefault="002C0E4A" w:rsidP="002C0E4A">
            <w:pPr>
              <w:pStyle w:val="Prrafodelista"/>
              <w:numPr>
                <w:ilvl w:val="2"/>
                <w:numId w:val="3"/>
              </w:numPr>
              <w:jc w:val="both"/>
            </w:pPr>
            <w:r>
              <w:t>No se procesa la registración.</w:t>
            </w:r>
          </w:p>
        </w:tc>
      </w:tr>
      <w:tr w:rsidR="00B41280" w14:paraId="0E34B3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586" w14:textId="38A00CC3" w:rsidR="00B41280" w:rsidRDefault="00BC322B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BADF" w14:textId="77777777" w:rsidR="00B41280" w:rsidRPr="00960403" w:rsidRDefault="00B41280" w:rsidP="00256151">
            <w:pPr>
              <w:pStyle w:val="Prrafodelista"/>
              <w:ind w:left="230"/>
              <w:jc w:val="both"/>
            </w:pPr>
          </w:p>
        </w:tc>
      </w:tr>
      <w:tr w:rsidR="00BC322B" w14:paraId="2B3B1EF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F765" w14:textId="77777777" w:rsidR="00BC322B" w:rsidRDefault="00BC322B" w:rsidP="00256151">
            <w:pPr>
              <w:pStyle w:val="Prrafodelista"/>
              <w:numPr>
                <w:ilvl w:val="0"/>
                <w:numId w:val="3"/>
              </w:numPr>
              <w:ind w:hanging="198"/>
              <w:jc w:val="both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9B34" w14:textId="77777777" w:rsidR="00BC322B" w:rsidRPr="00960403" w:rsidRDefault="00BC322B" w:rsidP="00256151">
            <w:pPr>
              <w:pStyle w:val="Prrafodelista"/>
              <w:ind w:left="230"/>
              <w:jc w:val="both"/>
            </w:pPr>
          </w:p>
        </w:tc>
      </w:tr>
      <w:tr w:rsidR="00B41280" w14:paraId="52DFDB3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1FB3FD" w14:textId="77777777" w:rsidR="00B41280" w:rsidRPr="00654C01" w:rsidRDefault="00B41280" w:rsidP="00256151">
            <w:pPr>
              <w:jc w:val="both"/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8A49C" w14:textId="38502AB3" w:rsidR="00B41280" w:rsidRPr="00960403" w:rsidRDefault="00BC322B" w:rsidP="00FA5610">
            <w:p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podrá cance</w:t>
            </w:r>
            <w:r w:rsidR="00FA5610">
              <w:t>lar el caso de uso en cualquier.</w:t>
            </w:r>
          </w:p>
        </w:tc>
      </w:tr>
      <w:tr w:rsidR="00B41280" w14:paraId="5888DEB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EAF346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3BA25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14:paraId="0A5359B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D48140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F3BBC" w14:textId="790F1234" w:rsidR="00B41280" w:rsidRPr="00251FD1" w:rsidRDefault="00251FD1" w:rsidP="00256151">
            <w:pPr>
              <w:jc w:val="both"/>
            </w:pPr>
            <w:r w:rsidRPr="00251FD1">
              <w:t>CU 282. Consultar Pedido.</w:t>
            </w:r>
          </w:p>
        </w:tc>
      </w:tr>
      <w:tr w:rsidR="00B41280" w14:paraId="3610331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580B8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7F85E" w14:textId="77777777" w:rsidR="00B41280" w:rsidRPr="00067369" w:rsidRDefault="00B41280" w:rsidP="00256151">
            <w:pPr>
              <w:jc w:val="both"/>
              <w:rPr>
                <w:u w:val="single"/>
              </w:rPr>
            </w:pPr>
            <w:r>
              <w:t>No aplica</w:t>
            </w:r>
          </w:p>
        </w:tc>
      </w:tr>
      <w:tr w:rsidR="00B41280" w14:paraId="213703EA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841C5F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13264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14:paraId="40BA7E9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DFCD3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91C2C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14:paraId="7EB9842A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96CF41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9C223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</w:tbl>
    <w:p w14:paraId="2E103C17" w14:textId="77777777" w:rsidR="00812E10" w:rsidRDefault="00812E10" w:rsidP="00256151">
      <w:pPr>
        <w:jc w:val="both"/>
      </w:pP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07318"/>
    <w:rsid w:val="00067369"/>
    <w:rsid w:val="00074C24"/>
    <w:rsid w:val="000C728D"/>
    <w:rsid w:val="000E7B35"/>
    <w:rsid w:val="00111953"/>
    <w:rsid w:val="00132547"/>
    <w:rsid w:val="001B4BE6"/>
    <w:rsid w:val="00217701"/>
    <w:rsid w:val="00222A6A"/>
    <w:rsid w:val="0022740A"/>
    <w:rsid w:val="00251ACA"/>
    <w:rsid w:val="00251FD1"/>
    <w:rsid w:val="00256151"/>
    <w:rsid w:val="0029797F"/>
    <w:rsid w:val="002B7877"/>
    <w:rsid w:val="002C0E4A"/>
    <w:rsid w:val="002C1336"/>
    <w:rsid w:val="002D6E05"/>
    <w:rsid w:val="002E22C9"/>
    <w:rsid w:val="00346CDE"/>
    <w:rsid w:val="003878E7"/>
    <w:rsid w:val="003D3FFD"/>
    <w:rsid w:val="003E7F44"/>
    <w:rsid w:val="003F5E92"/>
    <w:rsid w:val="0042345D"/>
    <w:rsid w:val="00425277"/>
    <w:rsid w:val="00431049"/>
    <w:rsid w:val="004A399B"/>
    <w:rsid w:val="004E0C53"/>
    <w:rsid w:val="004E108C"/>
    <w:rsid w:val="004E40A6"/>
    <w:rsid w:val="00512B66"/>
    <w:rsid w:val="00524326"/>
    <w:rsid w:val="00596BA0"/>
    <w:rsid w:val="00597073"/>
    <w:rsid w:val="005B7AC5"/>
    <w:rsid w:val="005C249A"/>
    <w:rsid w:val="005E20F8"/>
    <w:rsid w:val="005E5EF8"/>
    <w:rsid w:val="00602FA3"/>
    <w:rsid w:val="00606A0F"/>
    <w:rsid w:val="006245C7"/>
    <w:rsid w:val="006342C1"/>
    <w:rsid w:val="0063791E"/>
    <w:rsid w:val="00654C01"/>
    <w:rsid w:val="00682F3C"/>
    <w:rsid w:val="00691EFE"/>
    <w:rsid w:val="006A7519"/>
    <w:rsid w:val="006B6D4B"/>
    <w:rsid w:val="006E066F"/>
    <w:rsid w:val="00702A86"/>
    <w:rsid w:val="00717057"/>
    <w:rsid w:val="00740AC6"/>
    <w:rsid w:val="00752868"/>
    <w:rsid w:val="00775B32"/>
    <w:rsid w:val="007A07F7"/>
    <w:rsid w:val="007E6F92"/>
    <w:rsid w:val="007F340C"/>
    <w:rsid w:val="00812E10"/>
    <w:rsid w:val="00817664"/>
    <w:rsid w:val="00826C1D"/>
    <w:rsid w:val="00847BFF"/>
    <w:rsid w:val="008B4D33"/>
    <w:rsid w:val="008E5DFD"/>
    <w:rsid w:val="008F3E09"/>
    <w:rsid w:val="00921784"/>
    <w:rsid w:val="009343B2"/>
    <w:rsid w:val="00960403"/>
    <w:rsid w:val="00976D9A"/>
    <w:rsid w:val="00984EA7"/>
    <w:rsid w:val="009C491E"/>
    <w:rsid w:val="009F44F1"/>
    <w:rsid w:val="009F72B1"/>
    <w:rsid w:val="00A15E0B"/>
    <w:rsid w:val="00A24CD1"/>
    <w:rsid w:val="00A27474"/>
    <w:rsid w:val="00A5198D"/>
    <w:rsid w:val="00A71C88"/>
    <w:rsid w:val="00A7449E"/>
    <w:rsid w:val="00A74B23"/>
    <w:rsid w:val="00B27C13"/>
    <w:rsid w:val="00B41280"/>
    <w:rsid w:val="00B4769E"/>
    <w:rsid w:val="00B83711"/>
    <w:rsid w:val="00BC322B"/>
    <w:rsid w:val="00BF62C2"/>
    <w:rsid w:val="00C32797"/>
    <w:rsid w:val="00C7061A"/>
    <w:rsid w:val="00C74D24"/>
    <w:rsid w:val="00CC0625"/>
    <w:rsid w:val="00CD204D"/>
    <w:rsid w:val="00CD2D7A"/>
    <w:rsid w:val="00CF484B"/>
    <w:rsid w:val="00D541F9"/>
    <w:rsid w:val="00D837B7"/>
    <w:rsid w:val="00D842C6"/>
    <w:rsid w:val="00DC19BB"/>
    <w:rsid w:val="00DD6CDA"/>
    <w:rsid w:val="00DF07FD"/>
    <w:rsid w:val="00E31140"/>
    <w:rsid w:val="00E5211A"/>
    <w:rsid w:val="00E70A8B"/>
    <w:rsid w:val="00EC5070"/>
    <w:rsid w:val="00F50FA6"/>
    <w:rsid w:val="00F772A0"/>
    <w:rsid w:val="00F81DF6"/>
    <w:rsid w:val="00FA561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A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390</TotalTime>
  <Pages>3</Pages>
  <Words>700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73</cp:revision>
  <dcterms:created xsi:type="dcterms:W3CDTF">2010-05-09T21:06:00Z</dcterms:created>
  <dcterms:modified xsi:type="dcterms:W3CDTF">2010-06-15T08:33:00Z</dcterms:modified>
</cp:coreProperties>
</file>