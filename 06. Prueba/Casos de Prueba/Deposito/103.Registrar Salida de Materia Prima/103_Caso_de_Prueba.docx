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3969"/>
        <w:gridCol w:w="1276"/>
        <w:gridCol w:w="1418"/>
      </w:tblGrid>
      <w:tr w:rsidR="00654C01" w14:paraId="71C16AF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7CD1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Nombre del Caso de Prueba</w:t>
            </w:r>
            <w:r w:rsidR="00654C01" w:rsidRPr="00654C01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1333" w14:textId="647691EF" w:rsidR="00654C01" w:rsidRPr="00960403" w:rsidRDefault="009A4146" w:rsidP="009A4146">
            <w:pPr>
              <w:jc w:val="center"/>
            </w:pPr>
            <w:r>
              <w:t xml:space="preserve">Registrar la salida </w:t>
            </w:r>
            <w:r w:rsidR="00C16F78">
              <w:t>de Materia Prima</w:t>
            </w:r>
          </w:p>
        </w:tc>
      </w:tr>
      <w:tr w:rsidR="00654C01" w14:paraId="11FE058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22F1F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ID del Caso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8F8E" w14:textId="6BE83CE7" w:rsidR="00654C01" w:rsidRDefault="009A4146" w:rsidP="00453617">
            <w:pPr>
              <w:jc w:val="center"/>
            </w:pPr>
            <w:r>
              <w:t>103</w:t>
            </w:r>
            <w:r w:rsidR="00C16F78">
              <w:t>/01</w:t>
            </w:r>
          </w:p>
        </w:tc>
      </w:tr>
      <w:tr w:rsidR="00654C01" w:rsidRPr="00C16F78" w14:paraId="119D716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501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Juego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BF37" w14:textId="7BB79890" w:rsidR="00654C01" w:rsidRPr="00C16F78" w:rsidRDefault="00C16F78" w:rsidP="009A4146">
            <w:pPr>
              <w:jc w:val="center"/>
              <w:rPr>
                <w:lang w:val="es-ES_tradnl"/>
              </w:rPr>
            </w:pPr>
            <w:r w:rsidRPr="00C16F78">
              <w:rPr>
                <w:lang w:val="es-ES_tradnl"/>
              </w:rPr>
              <w:t xml:space="preserve">Registrar </w:t>
            </w:r>
            <w:r w:rsidR="009A4146">
              <w:rPr>
                <w:lang w:val="es-ES_tradnl"/>
              </w:rPr>
              <w:t>salida</w:t>
            </w:r>
            <w:r w:rsidRPr="00C16F78">
              <w:rPr>
                <w:lang w:val="es-ES_tradnl"/>
              </w:rPr>
              <w:t xml:space="preserve"> de Materia Prima</w:t>
            </w:r>
          </w:p>
        </w:tc>
      </w:tr>
      <w:tr w:rsidR="00654C01" w:rsidRPr="0073140E" w14:paraId="29BB382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6C41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Camino de Prueba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E788" w14:textId="6A102041" w:rsidR="00654C01" w:rsidRPr="00C16F78" w:rsidRDefault="0073140E" w:rsidP="00453617">
            <w:pPr>
              <w:jc w:val="center"/>
              <w:rPr>
                <w:u w:val="single"/>
                <w:lang w:val="en-US"/>
              </w:rPr>
            </w:pPr>
            <w:r>
              <w:rPr>
                <w:lang w:val="en-US"/>
              </w:rPr>
              <w:t>A1, S2, S3, A4, S</w:t>
            </w:r>
            <w:r w:rsidR="009A4146">
              <w:rPr>
                <w:lang w:val="en-US"/>
              </w:rPr>
              <w:t>5, S6, A7, S</w:t>
            </w:r>
            <w:r w:rsidR="002338FB">
              <w:rPr>
                <w:lang w:val="en-US"/>
              </w:rPr>
              <w:t>8, S9</w:t>
            </w:r>
            <w:r w:rsidR="009A4146">
              <w:rPr>
                <w:lang w:val="en-US"/>
              </w:rPr>
              <w:t>, A10, S11</w:t>
            </w:r>
          </w:p>
        </w:tc>
      </w:tr>
      <w:tr w:rsidR="00654C01" w14:paraId="6AE2134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11A7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Prioridad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F334" w14:textId="77777777" w:rsidR="00654C01" w:rsidRDefault="00C16F78" w:rsidP="00453617">
            <w:pPr>
              <w:jc w:val="center"/>
            </w:pPr>
            <w:r>
              <w:t>Media</w:t>
            </w:r>
          </w:p>
        </w:tc>
      </w:tr>
      <w:tr w:rsidR="00654C01" w14:paraId="3790A32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F265" w14:textId="77777777" w:rsidR="00654C01" w:rsidRPr="00654C01" w:rsidRDefault="00C52DBA" w:rsidP="00654C01">
            <w:pPr>
              <w:rPr>
                <w:b/>
              </w:rPr>
            </w:pPr>
            <w:proofErr w:type="spellStart"/>
            <w:r>
              <w:rPr>
                <w:b/>
              </w:rPr>
              <w:t>Setup</w:t>
            </w:r>
            <w:proofErr w:type="spellEnd"/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817C" w14:textId="77777777" w:rsidR="00C52DBA" w:rsidRDefault="00485C78" w:rsidP="00485C78">
            <w:pPr>
              <w:pStyle w:val="Prrafodelista"/>
              <w:numPr>
                <w:ilvl w:val="0"/>
                <w:numId w:val="5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Permiso como Encargado de Depósito de Materia Prima para el usuario Marina Príncipe.</w:t>
            </w:r>
          </w:p>
          <w:p w14:paraId="0501F7EB" w14:textId="639AA7E4" w:rsidR="00485C78" w:rsidRPr="00485C78" w:rsidRDefault="009A4146" w:rsidP="00485C78">
            <w:pPr>
              <w:pStyle w:val="Prrafodelista"/>
              <w:numPr>
                <w:ilvl w:val="0"/>
                <w:numId w:val="5"/>
              </w:numPr>
              <w:tabs>
                <w:tab w:val="left" w:pos="317"/>
              </w:tabs>
              <w:rPr>
                <w:rFonts w:cstheme="minorHAnsi"/>
              </w:rPr>
            </w:pPr>
            <w:r>
              <w:rPr>
                <w:rFonts w:cstheme="minorHAnsi"/>
              </w:rPr>
              <w:t>Materia prima disponible</w:t>
            </w:r>
            <w:r w:rsidR="00485C78">
              <w:rPr>
                <w:rFonts w:cstheme="minorHAnsi"/>
              </w:rPr>
              <w:t>.</w:t>
            </w:r>
          </w:p>
        </w:tc>
      </w:tr>
      <w:tr w:rsidR="00654C01" w14:paraId="54B1B98A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CC29" w14:textId="77777777" w:rsidR="00654C01" w:rsidRPr="00654C01" w:rsidRDefault="00C52DBA" w:rsidP="00654C01">
            <w:pPr>
              <w:rPr>
                <w:b/>
              </w:rPr>
            </w:pPr>
            <w:r>
              <w:rPr>
                <w:b/>
              </w:rPr>
              <w:t>Resultado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81531" w14:textId="5B944B6F" w:rsidR="00654C01" w:rsidRDefault="00485C78" w:rsidP="00453617">
            <w:pPr>
              <w:jc w:val="center"/>
            </w:pPr>
            <w:r>
              <w:t>Se registra el ingreso de materia prima.</w:t>
            </w:r>
          </w:p>
        </w:tc>
      </w:tr>
      <w:tr w:rsidR="00631876" w14:paraId="6E52D92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BA93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Paso: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7245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84E0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476DFA" w14:textId="77777777" w:rsidR="00631876" w:rsidRPr="00631876" w:rsidRDefault="00631876" w:rsidP="00631876">
            <w:pPr>
              <w:jc w:val="center"/>
              <w:rPr>
                <w:b/>
              </w:rPr>
            </w:pPr>
            <w:r>
              <w:rPr>
                <w:b/>
              </w:rPr>
              <w:t>ID Problema</w:t>
            </w:r>
          </w:p>
        </w:tc>
      </w:tr>
      <w:tr w:rsidR="00631876" w14:paraId="5A91ED7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6684" w14:textId="77777777" w:rsidR="00631876" w:rsidRDefault="00631876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C16F78">
              <w:rPr>
                <w:b/>
              </w:rPr>
              <w:t>102/01 A1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3C7C6" w14:textId="5B2527A7" w:rsidR="00631876" w:rsidRDefault="00F46D37" w:rsidP="009A4146">
            <w:r>
              <w:t>El usuario Marina Príncipe con el rol de Empleado de Depósito de Materia Prima ingresa a la opción “</w:t>
            </w:r>
            <w:r w:rsidRPr="00F46D37">
              <w:rPr>
                <w:i/>
              </w:rPr>
              <w:t xml:space="preserve">Registrar </w:t>
            </w:r>
            <w:r w:rsidR="009A4146">
              <w:rPr>
                <w:i/>
              </w:rPr>
              <w:t>Salida</w:t>
            </w:r>
            <w:r w:rsidRPr="00F46D37">
              <w:rPr>
                <w:i/>
              </w:rPr>
              <w:t xml:space="preserve"> De Materia Prima”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A71B" w14:textId="77777777" w:rsidR="00631876" w:rsidRDefault="00631876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AF25" w14:textId="77777777" w:rsidR="00631876" w:rsidRDefault="00631876" w:rsidP="00654C01"/>
        </w:tc>
      </w:tr>
      <w:tr w:rsidR="00C16F78" w14:paraId="383E0D22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C674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CP-102/01 S2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1526" w14:textId="209CD410" w:rsidR="00C16F78" w:rsidRDefault="0073140E" w:rsidP="00F46D37">
            <w:pPr>
              <w:tabs>
                <w:tab w:val="left" w:pos="2775"/>
              </w:tabs>
            </w:pPr>
            <w:r>
              <w:t>El Sistema genera y muestra el número de lote de producción para el cual se está retirando materia prima</w:t>
            </w:r>
            <w:r>
              <w:t>: nº 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37CF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BD457" w14:textId="77777777" w:rsidR="00C16F78" w:rsidRDefault="00C16F78" w:rsidP="00654C01"/>
        </w:tc>
      </w:tr>
      <w:tr w:rsidR="00C16F78" w14:paraId="744E1638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B12F" w14:textId="7777777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CP-102/01 S3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3938D" w14:textId="77777777" w:rsidR="0073140E" w:rsidRDefault="0073140E" w:rsidP="00654C01">
            <w:r>
              <w:t>El Sistema para cada materia prima, solicita el código de la materia prima a retirar</w:t>
            </w:r>
            <w:r>
              <w:t xml:space="preserve"> </w:t>
            </w:r>
          </w:p>
          <w:p w14:paraId="46BC3E20" w14:textId="2CABB4AE" w:rsidR="00C16F78" w:rsidRPr="00F46D37" w:rsidRDefault="00C16F78" w:rsidP="00654C01">
            <w:pPr>
              <w:rPr>
                <w:b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3A9A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EBC7" w14:textId="77777777" w:rsidR="00C16F78" w:rsidRDefault="00C16F78" w:rsidP="00654C01"/>
        </w:tc>
      </w:tr>
      <w:tr w:rsidR="00C16F78" w14:paraId="5CE5D3CD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55E1" w14:textId="24220185" w:rsidR="00C16F78" w:rsidRDefault="0073140E" w:rsidP="00654C01">
            <w:pPr>
              <w:rPr>
                <w:b/>
              </w:rPr>
            </w:pPr>
            <w:r>
              <w:rPr>
                <w:b/>
              </w:rPr>
              <w:t>CP-102/01 A</w:t>
            </w:r>
            <w:r w:rsidR="00C16F78">
              <w:rPr>
                <w:b/>
              </w:rPr>
              <w:t>4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9C89" w14:textId="787E1631" w:rsidR="00C16F78" w:rsidRDefault="0073140E" w:rsidP="00654C01">
            <w:r>
              <w:t>El EDMP ingresa el código: SGB_272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2117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49CB" w14:textId="77777777" w:rsidR="00C16F78" w:rsidRDefault="00C16F78" w:rsidP="00654C01"/>
        </w:tc>
      </w:tr>
      <w:tr w:rsidR="00C16F78" w14:paraId="2FF7AF3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B3E41" w14:textId="4288B240" w:rsidR="00C16F78" w:rsidRDefault="0073140E" w:rsidP="00654C01">
            <w:pPr>
              <w:rPr>
                <w:b/>
              </w:rPr>
            </w:pPr>
            <w:r>
              <w:rPr>
                <w:b/>
              </w:rPr>
              <w:t>CP-102/01 S</w:t>
            </w:r>
            <w:r w:rsidR="00C16F78">
              <w:rPr>
                <w:b/>
              </w:rPr>
              <w:t>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3B32" w14:textId="33498B6D" w:rsidR="00684713" w:rsidRDefault="0073140E" w:rsidP="0073140E">
            <w:r>
              <w:t xml:space="preserve">El sistema muestra </w:t>
            </w:r>
            <w:r>
              <w:t xml:space="preserve">la </w:t>
            </w:r>
            <w:r>
              <w:t xml:space="preserve">materia prima con su respectiva cantidad disponible en stock: Perfil </w:t>
            </w:r>
            <w:proofErr w:type="spellStart"/>
            <w:r>
              <w:t>Monel</w:t>
            </w:r>
            <w:proofErr w:type="spellEnd"/>
            <w:r>
              <w:t xml:space="preserve"> </w:t>
            </w:r>
            <w:proofErr w:type="gramStart"/>
            <w:r>
              <w:t>AK ,</w:t>
            </w:r>
            <w:proofErr w:type="gramEnd"/>
            <w:r>
              <w:t xml:space="preserve"> SGB_272, Metros, Alambre para armazones, </w:t>
            </w:r>
            <w:r>
              <w:t xml:space="preserve"> 1000</w:t>
            </w:r>
            <w:r>
              <w:t xml:space="preserve">0 </w:t>
            </w:r>
            <w:proofErr w:type="spellStart"/>
            <w:r>
              <w:t>mtrs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BE978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879F" w14:textId="77777777" w:rsidR="00C16F78" w:rsidRDefault="00C16F78" w:rsidP="00654C01"/>
        </w:tc>
      </w:tr>
      <w:tr w:rsidR="00C16F78" w14:paraId="6A004845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A6DC8" w14:textId="60E568A4" w:rsidR="00C16F78" w:rsidRDefault="00085E28" w:rsidP="00654C01">
            <w:pPr>
              <w:rPr>
                <w:b/>
              </w:rPr>
            </w:pPr>
            <w:r>
              <w:rPr>
                <w:b/>
              </w:rPr>
              <w:t>CP-102/01 S</w:t>
            </w:r>
            <w:r w:rsidR="00C16F78">
              <w:rPr>
                <w:b/>
              </w:rPr>
              <w:t>6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7B74" w14:textId="2C0C1F44" w:rsidR="00C16F78" w:rsidRDefault="00085E28" w:rsidP="00654C01">
            <w:r>
              <w:t>El sistema solicita ingreso de cantidad de salida de la materia prima seleccionada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FD44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D14E" w14:textId="77777777" w:rsidR="00C16F78" w:rsidRDefault="00C16F78" w:rsidP="00654C01"/>
        </w:tc>
      </w:tr>
      <w:tr w:rsidR="00C16F78" w14:paraId="3AD5BA3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BFB" w14:textId="3DDFB22B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085E28">
              <w:rPr>
                <w:b/>
              </w:rPr>
              <w:t>102/01 A</w:t>
            </w:r>
            <w:r w:rsidR="00684713">
              <w:rPr>
                <w:b/>
              </w:rPr>
              <w:t>7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268A7" w14:textId="1FA5D37B" w:rsidR="00C16F78" w:rsidRDefault="00085E28" w:rsidP="00654C01">
            <w:r>
              <w:t>El EDMP ingresa la cantidad de materia prima de salida: 3000.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5988D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1072" w14:textId="77777777" w:rsidR="00C16F78" w:rsidRDefault="00C16F78" w:rsidP="00654C01"/>
        </w:tc>
      </w:tr>
      <w:tr w:rsidR="00C16F78" w14:paraId="5A1F1D51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5AF3" w14:textId="60DE9C57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085E28">
              <w:rPr>
                <w:b/>
              </w:rPr>
              <w:t>102/01 S</w:t>
            </w:r>
            <w:r w:rsidR="00684713">
              <w:rPr>
                <w:b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FD3B" w14:textId="7EF92717" w:rsidR="00C16F78" w:rsidRDefault="00085E28" w:rsidP="00654C01">
            <w:r>
              <w:t>El sistema verifica que la cantidad de materia prima ingresada no supere a la disponible en stock y no la supera</w:t>
            </w:r>
            <w:r w:rsidR="002338FB"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C249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3C1F" w14:textId="77777777" w:rsidR="00C16F78" w:rsidRDefault="00C16F78" w:rsidP="00654C01"/>
        </w:tc>
      </w:tr>
      <w:tr w:rsidR="00C16F78" w14:paraId="7DA2B804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4A522" w14:textId="1DD17CE1" w:rsidR="00C16F78" w:rsidRDefault="00C16F78" w:rsidP="00654C01">
            <w:pPr>
              <w:rPr>
                <w:b/>
              </w:rPr>
            </w:pPr>
            <w:r>
              <w:rPr>
                <w:b/>
              </w:rPr>
              <w:t>CP-</w:t>
            </w:r>
            <w:r w:rsidR="002338FB">
              <w:rPr>
                <w:b/>
              </w:rPr>
              <w:t>102/01 S9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FFB19" w14:textId="4765D985" w:rsidR="00C16F78" w:rsidRPr="002338FB" w:rsidRDefault="00085E28" w:rsidP="00654C01">
            <w:pPr>
              <w:rPr>
                <w:i/>
              </w:rPr>
            </w:pPr>
            <w:r>
              <w:t>El sistema solicita confirmación de registro de salida de materia prima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0975E" w14:textId="77777777" w:rsidR="00C16F78" w:rsidRDefault="00C16F7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BCE35" w14:textId="77777777" w:rsidR="00C16F78" w:rsidRDefault="00C16F78" w:rsidP="00654C01"/>
        </w:tc>
      </w:tr>
      <w:tr w:rsidR="00085E28" w14:paraId="5B99D9EE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B2C8" w14:textId="42AB2AE8" w:rsidR="00085E28" w:rsidRDefault="00085E28" w:rsidP="00654C01">
            <w:pPr>
              <w:rPr>
                <w:b/>
              </w:rPr>
            </w:pPr>
            <w:r>
              <w:rPr>
                <w:b/>
              </w:rPr>
              <w:t>CP-102/01 A10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6DAA" w14:textId="6200E8F2" w:rsidR="00085E28" w:rsidRDefault="00085E28" w:rsidP="00654C01">
            <w:r>
              <w:t>El EDMP confirma registración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BBF6B" w14:textId="77777777" w:rsidR="00085E28" w:rsidRDefault="00085E2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293C" w14:textId="77777777" w:rsidR="00085E28" w:rsidRDefault="00085E28" w:rsidP="00654C01"/>
        </w:tc>
      </w:tr>
      <w:tr w:rsidR="00085E28" w14:paraId="5D936D4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8033" w14:textId="5A5370CC" w:rsidR="00085E28" w:rsidRDefault="00085E28" w:rsidP="00654C01">
            <w:pPr>
              <w:rPr>
                <w:b/>
              </w:rPr>
            </w:pPr>
            <w:r>
              <w:rPr>
                <w:b/>
              </w:rPr>
              <w:t>CP-102/01 S11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ECCD6" w14:textId="6DDB5A37" w:rsidR="00085E28" w:rsidRDefault="0073140E" w:rsidP="00654C01">
            <w:r>
              <w:t>El Sistema registra la salida de materia prima y actualiza el stock correspondiente a la misma, se registra el Lote con su respect</w:t>
            </w:r>
            <w:r>
              <w:t xml:space="preserve">ivo número generado al comienzo: Stock: 7000, Lote: nº </w:t>
            </w:r>
            <w:bookmarkStart w:id="0" w:name="_GoBack"/>
            <w:bookmarkEnd w:id="0"/>
            <w:r>
              <w:t>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234E" w14:textId="77777777" w:rsidR="00085E28" w:rsidRDefault="00085E28" w:rsidP="00654C01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4106" w14:textId="77777777" w:rsidR="00085E28" w:rsidRDefault="00085E28" w:rsidP="00654C01"/>
        </w:tc>
      </w:tr>
      <w:tr w:rsidR="007F1036" w14:paraId="31A102A8" w14:textId="77777777" w:rsidTr="00F019F7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DF2DB" w14:textId="77777777" w:rsidR="007F1036" w:rsidRDefault="007F1036" w:rsidP="00654C01">
            <w:pPr>
              <w:rPr>
                <w:b/>
              </w:rPr>
            </w:pPr>
            <w:r>
              <w:rPr>
                <w:b/>
              </w:rPr>
              <w:t>Estado de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7ED7" w14:textId="77777777" w:rsidR="007F1036" w:rsidRDefault="007F1036" w:rsidP="00654C01"/>
        </w:tc>
      </w:tr>
      <w:tr w:rsidR="00C52DBA" w14:paraId="11AD80CC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A6F3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Análisis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4696E" w14:textId="77777777" w:rsidR="00C52DBA" w:rsidRDefault="00C52DBA" w:rsidP="00654C01"/>
        </w:tc>
      </w:tr>
      <w:tr w:rsidR="00C52DBA" w14:paraId="7F9743B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2D1E0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Fecha de Llenado: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A47F4" w14:textId="77777777" w:rsidR="00C52DBA" w:rsidRDefault="00C52DBA" w:rsidP="00453617">
            <w:pPr>
              <w:jc w:val="center"/>
            </w:pPr>
          </w:p>
        </w:tc>
      </w:tr>
      <w:tr w:rsidR="00C52DBA" w14:paraId="40EDE587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DA8C8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lastRenderedPageBreak/>
              <w:t>Diseñador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F0AC" w14:textId="77777777" w:rsidR="00C52DBA" w:rsidRDefault="00C52DBA" w:rsidP="00453617">
            <w:pPr>
              <w:jc w:val="center"/>
            </w:pPr>
          </w:p>
        </w:tc>
      </w:tr>
      <w:tr w:rsidR="00C52DBA" w14:paraId="2358CE9B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B4D3B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Versión del Caso de Prueba: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7419" w14:textId="5B961540" w:rsidR="00C52DBA" w:rsidRDefault="002338FB" w:rsidP="00453617">
            <w:pPr>
              <w:jc w:val="center"/>
            </w:pPr>
            <w:r>
              <w:t>V 1.0</w:t>
            </w:r>
          </w:p>
        </w:tc>
      </w:tr>
      <w:tr w:rsidR="00C52DBA" w14:paraId="13748556" w14:textId="77777777" w:rsidTr="00631876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E85A" w14:textId="77777777" w:rsidR="00C52DBA" w:rsidRDefault="00C52DBA" w:rsidP="00654C01">
            <w:pPr>
              <w:rPr>
                <w:b/>
              </w:rPr>
            </w:pPr>
            <w:r>
              <w:rPr>
                <w:b/>
              </w:rPr>
              <w:t>Fecha de Versión: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08894" w14:textId="2693A373" w:rsidR="00C52DBA" w:rsidRDefault="002338FB" w:rsidP="00453617">
            <w:pPr>
              <w:jc w:val="center"/>
            </w:pPr>
            <w:r>
              <w:t>12/06/2010</w:t>
            </w:r>
          </w:p>
        </w:tc>
      </w:tr>
    </w:tbl>
    <w:p w14:paraId="782BF979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47332" w14:textId="77777777" w:rsidR="00F5483A" w:rsidRDefault="00F5483A" w:rsidP="0073140E">
      <w:pPr>
        <w:spacing w:after="0" w:line="240" w:lineRule="auto"/>
      </w:pPr>
      <w:r>
        <w:separator/>
      </w:r>
    </w:p>
  </w:endnote>
  <w:endnote w:type="continuationSeparator" w:id="0">
    <w:p w14:paraId="1D121BF1" w14:textId="77777777" w:rsidR="00F5483A" w:rsidRDefault="00F5483A" w:rsidP="00731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6C31A7" w14:textId="77777777" w:rsidR="00F5483A" w:rsidRDefault="00F5483A" w:rsidP="0073140E">
      <w:pPr>
        <w:spacing w:after="0" w:line="240" w:lineRule="auto"/>
      </w:pPr>
      <w:r>
        <w:separator/>
      </w:r>
    </w:p>
  </w:footnote>
  <w:footnote w:type="continuationSeparator" w:id="0">
    <w:p w14:paraId="7AEF4C2D" w14:textId="77777777" w:rsidR="00F5483A" w:rsidRDefault="00F5483A" w:rsidP="00731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00BEB"/>
    <w:multiLevelType w:val="hybridMultilevel"/>
    <w:tmpl w:val="237EE52E"/>
    <w:lvl w:ilvl="0" w:tplc="062C18C8">
      <w:numFmt w:val="bullet"/>
      <w:lvlText w:val="-"/>
      <w:lvlJc w:val="left"/>
      <w:pPr>
        <w:ind w:left="394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">
    <w:nsid w:val="2FC561FD"/>
    <w:multiLevelType w:val="hybridMultilevel"/>
    <w:tmpl w:val="D28272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F78"/>
    <w:rsid w:val="00067369"/>
    <w:rsid w:val="00074C24"/>
    <w:rsid w:val="00085E28"/>
    <w:rsid w:val="001F17EE"/>
    <w:rsid w:val="00217701"/>
    <w:rsid w:val="0022740A"/>
    <w:rsid w:val="002338FB"/>
    <w:rsid w:val="003F5E92"/>
    <w:rsid w:val="00453617"/>
    <w:rsid w:val="00485C78"/>
    <w:rsid w:val="00512B66"/>
    <w:rsid w:val="00596BA0"/>
    <w:rsid w:val="005C249A"/>
    <w:rsid w:val="00602FA3"/>
    <w:rsid w:val="006245C7"/>
    <w:rsid w:val="00631876"/>
    <w:rsid w:val="0063791E"/>
    <w:rsid w:val="00654C01"/>
    <w:rsid w:val="00682F3C"/>
    <w:rsid w:val="00684713"/>
    <w:rsid w:val="006B6D4B"/>
    <w:rsid w:val="0073140E"/>
    <w:rsid w:val="007F1036"/>
    <w:rsid w:val="00812E10"/>
    <w:rsid w:val="00847BFF"/>
    <w:rsid w:val="008B4D33"/>
    <w:rsid w:val="008E5DFD"/>
    <w:rsid w:val="008F3E09"/>
    <w:rsid w:val="00960403"/>
    <w:rsid w:val="009A4146"/>
    <w:rsid w:val="009F44F1"/>
    <w:rsid w:val="009F72B1"/>
    <w:rsid w:val="00A27474"/>
    <w:rsid w:val="00A5198D"/>
    <w:rsid w:val="00C16F78"/>
    <w:rsid w:val="00C32797"/>
    <w:rsid w:val="00C52DBA"/>
    <w:rsid w:val="00C7061A"/>
    <w:rsid w:val="00C74D24"/>
    <w:rsid w:val="00CD204D"/>
    <w:rsid w:val="00D837B7"/>
    <w:rsid w:val="00D842C6"/>
    <w:rsid w:val="00DC19BB"/>
    <w:rsid w:val="00E31140"/>
    <w:rsid w:val="00E70A8B"/>
    <w:rsid w:val="00F46D37"/>
    <w:rsid w:val="00F50FA6"/>
    <w:rsid w:val="00F5483A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85C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1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40E"/>
  </w:style>
  <w:style w:type="paragraph" w:styleId="Piedepgina">
    <w:name w:val="footer"/>
    <w:basedOn w:val="Normal"/>
    <w:link w:val="PiedepginaCar"/>
    <w:uiPriority w:val="99"/>
    <w:unhideWhenUsed/>
    <w:rsid w:val="00731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4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1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40E"/>
  </w:style>
  <w:style w:type="paragraph" w:styleId="Piedepgina">
    <w:name w:val="footer"/>
    <w:basedOn w:val="Normal"/>
    <w:link w:val="PiedepginaCar"/>
    <w:uiPriority w:val="99"/>
    <w:unhideWhenUsed/>
    <w:rsid w:val="007314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6.%20Prueba\Plantilla_Caso_Prueb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A4AED-BA52-4E1E-8DA4-E82CB7BDE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Plantilla_Caso_Prueba</Template>
  <TotalTime>50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antopiscio</dc:creator>
  <cp:lastModifiedBy>antopiscio</cp:lastModifiedBy>
  <cp:revision>6</cp:revision>
  <dcterms:created xsi:type="dcterms:W3CDTF">2010-06-12T18:01:00Z</dcterms:created>
  <dcterms:modified xsi:type="dcterms:W3CDTF">2010-06-15T00:54:00Z</dcterms:modified>
</cp:coreProperties>
</file>