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8472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1809"/>
        <w:gridCol w:w="1026"/>
        <w:gridCol w:w="863"/>
        <w:gridCol w:w="121"/>
        <w:gridCol w:w="59"/>
        <w:gridCol w:w="1160"/>
        <w:gridCol w:w="739"/>
        <w:gridCol w:w="236"/>
        <w:gridCol w:w="1040"/>
        <w:gridCol w:w="568"/>
        <w:gridCol w:w="851"/>
      </w:tblGrid>
      <w:tr w:rsidR="00C7061A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Nivel de CU</w:t>
            </w:r>
            <w:r>
              <w:rPr>
                <w:b/>
              </w:rPr>
              <w:t>:</w:t>
            </w:r>
          </w:p>
        </w:tc>
        <w:tc>
          <w:tcPr>
            <w:tcW w:w="3229" w:type="dxa"/>
            <w:gridSpan w:val="5"/>
            <w:tcBorders>
              <w:left w:val="nil"/>
              <w:right w:val="nil"/>
            </w:tcBorders>
          </w:tcPr>
          <w:p w:rsidR="00C7061A" w:rsidRDefault="00391F11" w:rsidP="00C7061A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C7061A">
              <w:rPr>
                <w:rFonts w:cstheme="minorHAnsi"/>
                <w:sz w:val="20"/>
              </w:rPr>
              <w:t xml:space="preserve">Negocio </w:t>
            </w:r>
          </w:p>
        </w:tc>
        <w:tc>
          <w:tcPr>
            <w:tcW w:w="3434" w:type="dxa"/>
            <w:gridSpan w:val="5"/>
            <w:tcBorders>
              <w:left w:val="nil"/>
            </w:tcBorders>
          </w:tcPr>
          <w:p w:rsidR="00C7061A" w:rsidRDefault="00391F11">
            <w:r w:rsidRPr="008F3E09">
              <w:rPr>
                <w:rFonts w:cstheme="minorHAnsi"/>
                <w:sz w:val="20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8F3E09" w:rsidRPr="008F3E09">
              <w:rPr>
                <w:rFonts w:cstheme="minorHAnsi"/>
                <w:sz w:val="20"/>
              </w:rPr>
              <w:instrText xml:space="preserve"> FORMCHECKBOX </w:instrText>
            </w:r>
            <w:r w:rsidRPr="008F3E09">
              <w:rPr>
                <w:rFonts w:cstheme="minorHAnsi"/>
                <w:sz w:val="20"/>
              </w:rPr>
            </w:r>
            <w:r w:rsidRPr="008F3E09">
              <w:rPr>
                <w:rFonts w:cstheme="minorHAnsi"/>
                <w:sz w:val="20"/>
              </w:rPr>
              <w:fldChar w:fldCharType="end"/>
            </w:r>
            <w:r w:rsidR="00C7061A">
              <w:rPr>
                <w:rFonts w:cstheme="minorHAnsi"/>
                <w:sz w:val="20"/>
              </w:rPr>
              <w:t>Sistema</w:t>
            </w:r>
          </w:p>
        </w:tc>
      </w:tr>
      <w:tr w:rsidR="00512B66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512B66" w:rsidRPr="00C7061A" w:rsidRDefault="00512B66">
            <w:pPr>
              <w:rPr>
                <w:b/>
              </w:rPr>
            </w:pPr>
            <w:r w:rsidRPr="00C7061A">
              <w:rPr>
                <w:rFonts w:cstheme="minorHAnsi"/>
                <w:b/>
              </w:rPr>
              <w:t>Nombre de CU</w:t>
            </w:r>
            <w:r>
              <w:rPr>
                <w:rFonts w:cstheme="minorHAnsi"/>
                <w:b/>
              </w:rPr>
              <w:t>:</w:t>
            </w:r>
          </w:p>
        </w:tc>
        <w:tc>
          <w:tcPr>
            <w:tcW w:w="5244" w:type="dxa"/>
            <w:gridSpan w:val="8"/>
            <w:tcBorders>
              <w:left w:val="nil"/>
            </w:tcBorders>
          </w:tcPr>
          <w:p w:rsidR="00512B66" w:rsidRDefault="00B84A03">
            <w:r>
              <w:t>Registrar Viajante</w:t>
            </w:r>
          </w:p>
        </w:tc>
        <w:tc>
          <w:tcPr>
            <w:tcW w:w="568" w:type="dxa"/>
            <w:tcBorders>
              <w:left w:val="nil"/>
              <w:right w:val="nil"/>
            </w:tcBorders>
          </w:tcPr>
          <w:p w:rsidR="00512B66" w:rsidRPr="006245C7" w:rsidRDefault="006245C7">
            <w:pPr>
              <w:rPr>
                <w:b/>
              </w:rPr>
            </w:pPr>
            <w:r w:rsidRPr="006245C7">
              <w:rPr>
                <w:b/>
              </w:rPr>
              <w:t>ID</w:t>
            </w:r>
            <w:r>
              <w:rPr>
                <w:b/>
              </w:rPr>
              <w:t>:</w:t>
            </w:r>
          </w:p>
        </w:tc>
        <w:tc>
          <w:tcPr>
            <w:tcW w:w="851" w:type="dxa"/>
            <w:tcBorders>
              <w:left w:val="nil"/>
            </w:tcBorders>
          </w:tcPr>
          <w:p w:rsidR="00512B66" w:rsidRDefault="00B84A03">
            <w:r>
              <w:t>401</w:t>
            </w:r>
          </w:p>
        </w:tc>
      </w:tr>
      <w:tr w:rsidR="00DC19BB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Paquete:</w:t>
            </w:r>
          </w:p>
        </w:tc>
        <w:tc>
          <w:tcPr>
            <w:tcW w:w="6663" w:type="dxa"/>
            <w:gridSpan w:val="10"/>
            <w:tcBorders>
              <w:left w:val="nil"/>
              <w:bottom w:val="single" w:sz="4" w:space="0" w:color="auto"/>
            </w:tcBorders>
          </w:tcPr>
          <w:p w:rsidR="00DC19BB" w:rsidRDefault="00B84A03">
            <w:r>
              <w:t>RRHH</w:t>
            </w:r>
          </w:p>
        </w:tc>
      </w:tr>
      <w:tr w:rsidR="008F3E09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F3E09" w:rsidRDefault="008F3E09">
            <w:pPr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:rsidR="008F3E09" w:rsidRDefault="00391F11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:rsidR="008F3E09" w:rsidRDefault="00391F11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B84A03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:rsidR="008F3E09" w:rsidRDefault="00391F11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F3E09" w:rsidRDefault="008F3E09">
            <w:pPr>
              <w:rPr>
                <w:b/>
              </w:rPr>
            </w:pPr>
            <w:r>
              <w:rPr>
                <w:b/>
              </w:rPr>
              <w:t>Complejidad: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:rsidR="008F3E09" w:rsidRDefault="00391F11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:rsidR="008F3E09" w:rsidRDefault="00391F11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B84A03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:rsidR="008F3E09" w:rsidRDefault="00391F11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F3E09" w:rsidRDefault="008F3E09">
            <w:pPr>
              <w:rPr>
                <w:b/>
              </w:rPr>
            </w:pPr>
            <w:r>
              <w:rPr>
                <w:b/>
              </w:rPr>
              <w:t>Categoría: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:rsidR="008F3E09" w:rsidRDefault="00391F11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B84A03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Esencial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:rsidR="008F3E09" w:rsidRDefault="00391F11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Soporte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:rsidR="008F3E09" w:rsidRDefault="00391F11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Usuario</w:t>
            </w:r>
          </w:p>
        </w:tc>
      </w:tr>
      <w:tr w:rsidR="00C7061A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principal</w:t>
            </w:r>
            <w:r>
              <w:rPr>
                <w:b/>
              </w:rPr>
              <w:t>:</w:t>
            </w:r>
          </w:p>
        </w:tc>
        <w:tc>
          <w:tcPr>
            <w:tcW w:w="2010" w:type="dxa"/>
            <w:gridSpan w:val="3"/>
            <w:tcBorders>
              <w:left w:val="nil"/>
            </w:tcBorders>
          </w:tcPr>
          <w:p w:rsidR="00C7061A" w:rsidRDefault="00B84A03">
            <w:r>
              <w:t>Encargado de RRHH (ERH)</w:t>
            </w:r>
          </w:p>
        </w:tc>
        <w:tc>
          <w:tcPr>
            <w:tcW w:w="1958" w:type="dxa"/>
            <w:gridSpan w:val="3"/>
            <w:tcBorders>
              <w:right w:val="nil"/>
            </w:tcBorders>
          </w:tcPr>
          <w:p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Secundario:</w:t>
            </w:r>
          </w:p>
        </w:tc>
        <w:tc>
          <w:tcPr>
            <w:tcW w:w="2695" w:type="dxa"/>
            <w:gridSpan w:val="4"/>
            <w:tcBorders>
              <w:left w:val="nil"/>
            </w:tcBorders>
          </w:tcPr>
          <w:p w:rsidR="00C7061A" w:rsidRDefault="0063791E">
            <w:r>
              <w:t>No aplica</w:t>
            </w:r>
          </w:p>
        </w:tc>
      </w:tr>
      <w:tr w:rsidR="00CD204D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D204D" w:rsidRPr="00C7061A" w:rsidRDefault="00CD204D" w:rsidP="00960403">
            <w:pPr>
              <w:rPr>
                <w:b/>
              </w:rPr>
            </w:pPr>
            <w:r>
              <w:rPr>
                <w:b/>
              </w:rPr>
              <w:t xml:space="preserve">Tipo de </w:t>
            </w:r>
            <w:r w:rsidRPr="00C7061A">
              <w:rPr>
                <w:b/>
              </w:rPr>
              <w:t>CU</w:t>
            </w:r>
            <w:r>
              <w:rPr>
                <w:b/>
              </w:rPr>
              <w:t>:</w:t>
            </w:r>
          </w:p>
        </w:tc>
        <w:tc>
          <w:tcPr>
            <w:tcW w:w="3229" w:type="dxa"/>
            <w:gridSpan w:val="5"/>
            <w:tcBorders>
              <w:left w:val="nil"/>
              <w:right w:val="nil"/>
            </w:tcBorders>
          </w:tcPr>
          <w:p w:rsidR="00CD204D" w:rsidRDefault="00391F11" w:rsidP="008F3E09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B84A03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8F3E09">
              <w:rPr>
                <w:rFonts w:cstheme="minorHAnsi"/>
                <w:sz w:val="20"/>
              </w:rPr>
              <w:t>Concreto</w:t>
            </w:r>
          </w:p>
        </w:tc>
        <w:bookmarkStart w:id="0" w:name="Casilla2"/>
        <w:tc>
          <w:tcPr>
            <w:tcW w:w="3434" w:type="dxa"/>
            <w:gridSpan w:val="5"/>
            <w:tcBorders>
              <w:left w:val="nil"/>
            </w:tcBorders>
          </w:tcPr>
          <w:p w:rsidR="00CD204D" w:rsidRDefault="00391F11" w:rsidP="00CD204D">
            <w:r>
              <w:rPr>
                <w:rFonts w:cstheme="minorHAnsi"/>
                <w:sz w:val="20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60403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bookmarkEnd w:id="0"/>
            <w:r w:rsidR="00CD204D">
              <w:rPr>
                <w:rFonts w:cstheme="minorHAnsi"/>
                <w:sz w:val="20"/>
              </w:rPr>
              <w:t>Abstracto</w:t>
            </w:r>
          </w:p>
        </w:tc>
      </w:tr>
      <w:tr w:rsidR="00D842C6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842C6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Objetivo:</w:t>
            </w:r>
          </w:p>
        </w:tc>
        <w:tc>
          <w:tcPr>
            <w:tcW w:w="6663" w:type="dxa"/>
            <w:gridSpan w:val="10"/>
            <w:tcBorders>
              <w:left w:val="nil"/>
            </w:tcBorders>
          </w:tcPr>
          <w:p w:rsidR="00D842C6" w:rsidRPr="00596BA0" w:rsidRDefault="00B84A03">
            <w:r>
              <w:t>Registrar los datos de un nuevo viajante</w:t>
            </w:r>
          </w:p>
        </w:tc>
      </w:tr>
      <w:tr w:rsidR="00DC19BB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Precondiciones:</w:t>
            </w:r>
          </w:p>
        </w:tc>
        <w:tc>
          <w:tcPr>
            <w:tcW w:w="6663" w:type="dxa"/>
            <w:gridSpan w:val="10"/>
            <w:tcBorders>
              <w:left w:val="nil"/>
            </w:tcBorders>
          </w:tcPr>
          <w:p w:rsidR="00DC19BB" w:rsidRDefault="00DC19BB"/>
        </w:tc>
      </w:tr>
      <w:tr w:rsidR="005C249A" w:rsidTr="00F50FA6">
        <w:trPr>
          <w:cantSplit/>
        </w:trPr>
        <w:tc>
          <w:tcPr>
            <w:tcW w:w="18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C249A" w:rsidRDefault="005C249A">
            <w:pPr>
              <w:rPr>
                <w:b/>
              </w:rPr>
            </w:pPr>
            <w:r>
              <w:rPr>
                <w:b/>
              </w:rPr>
              <w:t>Post</w:t>
            </w:r>
          </w:p>
          <w:p w:rsidR="005C249A" w:rsidRDefault="005C249A">
            <w:pPr>
              <w:rPr>
                <w:b/>
              </w:rPr>
            </w:pPr>
            <w:r>
              <w:rPr>
                <w:b/>
              </w:rPr>
              <w:t>Condiciones</w:t>
            </w:r>
          </w:p>
        </w:tc>
        <w:tc>
          <w:tcPr>
            <w:tcW w:w="1026" w:type="dxa"/>
            <w:tcBorders>
              <w:left w:val="single" w:sz="4" w:space="0" w:color="auto"/>
              <w:right w:val="nil"/>
            </w:tcBorders>
          </w:tcPr>
          <w:p w:rsidR="005C249A" w:rsidRPr="005C249A" w:rsidRDefault="005C249A">
            <w:pPr>
              <w:rPr>
                <w:u w:val="single"/>
              </w:rPr>
            </w:pPr>
            <w:r w:rsidRPr="005C249A">
              <w:rPr>
                <w:u w:val="single"/>
              </w:rPr>
              <w:t>Éxito</w:t>
            </w:r>
            <w:r>
              <w:rPr>
                <w:u w:val="single"/>
              </w:rPr>
              <w:t>:</w:t>
            </w:r>
          </w:p>
        </w:tc>
        <w:tc>
          <w:tcPr>
            <w:tcW w:w="5637" w:type="dxa"/>
            <w:gridSpan w:val="9"/>
            <w:tcBorders>
              <w:left w:val="nil"/>
            </w:tcBorders>
          </w:tcPr>
          <w:p w:rsidR="003F5E92" w:rsidRDefault="00B84A03" w:rsidP="003F5E92">
            <w:pPr>
              <w:pStyle w:val="ListParagraph"/>
              <w:numPr>
                <w:ilvl w:val="0"/>
                <w:numId w:val="1"/>
              </w:numPr>
            </w:pPr>
            <w:r>
              <w:t>Se registran los datos de un viajante.</w:t>
            </w:r>
          </w:p>
        </w:tc>
      </w:tr>
      <w:tr w:rsidR="005C249A" w:rsidTr="00F50FA6">
        <w:trPr>
          <w:cantSplit/>
        </w:trPr>
        <w:tc>
          <w:tcPr>
            <w:tcW w:w="180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49A" w:rsidRDefault="005C249A">
            <w:pPr>
              <w:rPr>
                <w:b/>
              </w:rPr>
            </w:pPr>
          </w:p>
        </w:tc>
        <w:tc>
          <w:tcPr>
            <w:tcW w:w="1026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:rsidR="005C249A" w:rsidRPr="005C249A" w:rsidRDefault="005C249A">
            <w:pPr>
              <w:rPr>
                <w:u w:val="single"/>
              </w:rPr>
            </w:pPr>
            <w:r>
              <w:rPr>
                <w:u w:val="single"/>
              </w:rPr>
              <w:t>Fracaso:</w:t>
            </w:r>
          </w:p>
        </w:tc>
        <w:tc>
          <w:tcPr>
            <w:tcW w:w="5637" w:type="dxa"/>
            <w:gridSpan w:val="9"/>
            <w:tcBorders>
              <w:left w:val="nil"/>
              <w:bottom w:val="single" w:sz="4" w:space="0" w:color="auto"/>
            </w:tcBorders>
          </w:tcPr>
          <w:p w:rsidR="005C249A" w:rsidRDefault="00AB22FD" w:rsidP="005C249A">
            <w:pPr>
              <w:pStyle w:val="ListParagraph"/>
              <w:numPr>
                <w:ilvl w:val="0"/>
                <w:numId w:val="1"/>
              </w:numPr>
            </w:pPr>
            <w:r>
              <w:t>El ERH cancela el CU.</w:t>
            </w:r>
          </w:p>
          <w:p w:rsidR="00B73448" w:rsidRDefault="00B73448" w:rsidP="005C249A">
            <w:pPr>
              <w:pStyle w:val="ListParagraph"/>
              <w:numPr>
                <w:ilvl w:val="0"/>
                <w:numId w:val="1"/>
              </w:numPr>
            </w:pPr>
            <w:r>
              <w:t>El sistema encuentra un viajante con el nro. De CUIL.</w:t>
            </w:r>
          </w:p>
        </w:tc>
      </w:tr>
      <w:tr w:rsidR="005C249A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49A" w:rsidRDefault="005C249A">
            <w:r>
              <w:rPr>
                <w:b/>
              </w:rPr>
              <w:t>Curso Normal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49A" w:rsidRPr="005C249A" w:rsidRDefault="005C249A">
            <w:pPr>
              <w:rPr>
                <w:b/>
              </w:rPr>
            </w:pPr>
            <w:r>
              <w:rPr>
                <w:b/>
              </w:rPr>
              <w:t>Curso Alternativo</w:t>
            </w:r>
          </w:p>
        </w:tc>
      </w:tr>
      <w:tr w:rsidR="005C249A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49A" w:rsidRPr="008F3E09" w:rsidRDefault="006369FD" w:rsidP="008F3E09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 xml:space="preserve">El CU comienza cuando el ERH selecciona la opción </w:t>
            </w:r>
            <w:r>
              <w:rPr>
                <w:i/>
              </w:rPr>
              <w:t>Registrar Viajante.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140" w:rsidRPr="00960403" w:rsidRDefault="00E31140" w:rsidP="00E31140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B84A03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4A03" w:rsidRPr="008F3E09" w:rsidRDefault="006E04AE" w:rsidP="008F3E09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>El sistema solicita ingrese el CUIL del nuevo viajante.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4A03" w:rsidRPr="00960403" w:rsidRDefault="00B84A03" w:rsidP="00E31140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B84A03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4A03" w:rsidRPr="008F3E09" w:rsidRDefault="006E04AE" w:rsidP="008F3E09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>El ERH ingresa el CUIL del viajante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4A03" w:rsidRPr="00960403" w:rsidRDefault="00B84A03" w:rsidP="00E31140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B84A03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4A03" w:rsidRPr="008F3E09" w:rsidRDefault="006E04AE" w:rsidP="008F3E09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>El sistema verifica la existencia del viajante y no existe.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4A03" w:rsidRDefault="00B73448" w:rsidP="00E31140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El sistema encuentra un viajante con ese nro. De CUIL.</w:t>
            </w:r>
          </w:p>
          <w:p w:rsidR="00B73448" w:rsidRDefault="00B73448" w:rsidP="00B73448">
            <w:pPr>
              <w:pStyle w:val="ListParagraph"/>
              <w:numPr>
                <w:ilvl w:val="2"/>
                <w:numId w:val="3"/>
              </w:numPr>
            </w:pPr>
            <w:r>
              <w:t>El sistema informa la situación.</w:t>
            </w:r>
          </w:p>
          <w:p w:rsidR="00B73448" w:rsidRPr="00960403" w:rsidRDefault="00B73448" w:rsidP="00B73448">
            <w:pPr>
              <w:pStyle w:val="ListParagraph"/>
              <w:numPr>
                <w:ilvl w:val="2"/>
                <w:numId w:val="3"/>
              </w:numPr>
            </w:pPr>
            <w:r>
              <w:t>Se cancela el CU.</w:t>
            </w:r>
          </w:p>
        </w:tc>
      </w:tr>
      <w:tr w:rsidR="00B84A03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4A03" w:rsidRPr="008F3E09" w:rsidRDefault="00B73448" w:rsidP="008B6817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 xml:space="preserve">El sistema solicita los datos generales del viajante: nombre, apellido, teléfono, celular, </w:t>
            </w:r>
            <w:r w:rsidR="00F54714">
              <w:t>t</w:t>
            </w:r>
            <w:r>
              <w:t xml:space="preserve">ipo </w:t>
            </w:r>
            <w:r w:rsidR="00F54714">
              <w:t>documento</w:t>
            </w:r>
            <w:r w:rsidR="008B6817">
              <w:t xml:space="preserve">, número de </w:t>
            </w:r>
            <w:r w:rsidR="00F54714">
              <w:t xml:space="preserve">documento, </w:t>
            </w:r>
            <w:r>
              <w:t>mail y comisión por venta.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4A03" w:rsidRPr="00960403" w:rsidRDefault="00B84A03" w:rsidP="00E31140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B84A03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3448" w:rsidRPr="008F3E09" w:rsidRDefault="00B73448" w:rsidP="00B73448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>El ERH ingresa los datos solicitados.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4A03" w:rsidRPr="00960403" w:rsidRDefault="00B84A03" w:rsidP="00E31140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B73448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3448" w:rsidRDefault="00B73448" w:rsidP="00B73448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>El sistema solicita ingrese los datos del domicilio: altura, calle, barrio, código postal, localidad y provincia.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3448" w:rsidRPr="00960403" w:rsidRDefault="00B73448" w:rsidP="00E31140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B73448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3448" w:rsidRDefault="00B73448" w:rsidP="00B73448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>El ERH ingresa los datos solicitados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3448" w:rsidRPr="00960403" w:rsidRDefault="00B73448" w:rsidP="00E31140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353E91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3E91" w:rsidRDefault="00353E91" w:rsidP="00B73448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>El sistema solicita ingrese los clientes a la cartera de clientes.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3E91" w:rsidRPr="00960403" w:rsidRDefault="00353E91" w:rsidP="00E31140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B84A03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4A03" w:rsidRPr="008F3E09" w:rsidRDefault="00B73448" w:rsidP="00353E91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 xml:space="preserve">El </w:t>
            </w:r>
            <w:r w:rsidR="005B2BAD">
              <w:t>ERH selecciona l</w:t>
            </w:r>
            <w:r w:rsidR="00353E91">
              <w:t>os clientes para la cartera de clientes.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4A03" w:rsidRPr="005B2BAD" w:rsidRDefault="005B2BAD" w:rsidP="00E31140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 xml:space="preserve">El ERH no selecciona </w:t>
            </w:r>
            <w:r w:rsidR="00353E91">
              <w:t>los clientes para la cartera de clientes</w:t>
            </w:r>
            <w:r>
              <w:rPr>
                <w:i/>
              </w:rPr>
              <w:t>.</w:t>
            </w:r>
          </w:p>
          <w:p w:rsidR="005B2BAD" w:rsidRPr="00960403" w:rsidRDefault="00912EC2" w:rsidP="005B2BAD">
            <w:pPr>
              <w:pStyle w:val="ListParagraph"/>
              <w:numPr>
                <w:ilvl w:val="2"/>
                <w:numId w:val="3"/>
              </w:numPr>
            </w:pPr>
            <w:r>
              <w:t>Se prosigue en el paso 14</w:t>
            </w:r>
            <w:r w:rsidR="005B2BAD">
              <w:t>.</w:t>
            </w:r>
          </w:p>
        </w:tc>
      </w:tr>
      <w:tr w:rsidR="00353913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3913" w:rsidRDefault="00353913" w:rsidP="00297A82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 xml:space="preserve">El Sistema verifica para </w:t>
            </w:r>
            <w:r w:rsidR="00297A82">
              <w:t>cada</w:t>
            </w:r>
            <w:r>
              <w:t xml:space="preserve"> cliente seleccionado </w:t>
            </w:r>
            <w:r w:rsidR="00B35660">
              <w:t xml:space="preserve">si </w:t>
            </w:r>
            <w:r>
              <w:t>ya se encuentra asignado a otro Viajante y está.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3913" w:rsidRDefault="00353913" w:rsidP="009138D4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353913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3913" w:rsidRDefault="00353913" w:rsidP="00353913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>El Sistema solicita al ERH si desea reasignar tal cliente al Viajante que está registrando.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3913" w:rsidRDefault="00353913" w:rsidP="00E31140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9707A9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07A9" w:rsidRDefault="009707A9" w:rsidP="009707A9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lastRenderedPageBreak/>
              <w:t>El ERH confirma la reasignación del cliente al Viajante que se está registrando.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07A9" w:rsidRDefault="00457084" w:rsidP="00D7590E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 xml:space="preserve">El ERH </w:t>
            </w:r>
            <w:r w:rsidR="00FA6650">
              <w:t>no acepta</w:t>
            </w:r>
            <w:r>
              <w:t xml:space="preserve"> la reasignación del cliente al Viajante que se está registrando.</w:t>
            </w:r>
          </w:p>
        </w:tc>
      </w:tr>
      <w:tr w:rsidR="005B2BAD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2BAD" w:rsidRDefault="005B2BAD" w:rsidP="008F3E09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>El sistema solicita confirmación de registración.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2BAD" w:rsidRDefault="005B2BAD" w:rsidP="00E31140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5B2BAD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2BAD" w:rsidRDefault="005B2BAD" w:rsidP="008F3E09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>El ERH confirma la registración.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2BAD" w:rsidRDefault="005B2BAD" w:rsidP="00E31140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El ERH no confirma la registración.</w:t>
            </w:r>
          </w:p>
          <w:p w:rsidR="005B2BAD" w:rsidRDefault="005B2BAD" w:rsidP="005B2BAD">
            <w:pPr>
              <w:pStyle w:val="ListParagraph"/>
              <w:numPr>
                <w:ilvl w:val="2"/>
                <w:numId w:val="3"/>
              </w:numPr>
            </w:pPr>
            <w:r>
              <w:t>El sistema informa la situación.</w:t>
            </w:r>
          </w:p>
          <w:p w:rsidR="005B2BAD" w:rsidRDefault="005B2BAD" w:rsidP="005B2BAD">
            <w:pPr>
              <w:pStyle w:val="ListParagraph"/>
              <w:numPr>
                <w:ilvl w:val="2"/>
                <w:numId w:val="3"/>
              </w:numPr>
            </w:pPr>
            <w:r>
              <w:t>No se procesa la registración.</w:t>
            </w:r>
          </w:p>
        </w:tc>
      </w:tr>
      <w:tr w:rsidR="005B2BAD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2BAD" w:rsidRDefault="005B2BAD" w:rsidP="005B2BAD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 xml:space="preserve">El sistema registra el nuevo viajante con los siguientes datos: nombre, apellido, teléfono, celular, DNI, Tipo DNI, mail, </w:t>
            </w:r>
            <w:r w:rsidR="008676A0">
              <w:t>usuario y contraseña</w:t>
            </w:r>
            <w:r w:rsidR="008676A0">
              <w:t xml:space="preserve"> ,</w:t>
            </w:r>
            <w:r>
              <w:t xml:space="preserve">comisión por venta, </w:t>
            </w:r>
            <w:r w:rsidR="008E2B87">
              <w:t xml:space="preserve">cargo como viajante, </w:t>
            </w:r>
            <w:r>
              <w:t>altura, calle, barrio, código postal, localidad, provincia</w:t>
            </w:r>
            <w:r w:rsidR="008E2B87">
              <w:t xml:space="preserve"> como domicilio</w:t>
            </w:r>
            <w:r>
              <w:t xml:space="preserve"> y cartera de clientes.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2BAD" w:rsidRDefault="005B2BAD" w:rsidP="00E31140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5B2BAD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2BAD" w:rsidRDefault="005B2BAD" w:rsidP="005B2BAD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>Fin del CU.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2BAD" w:rsidRDefault="005B2BAD" w:rsidP="00E31140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 w:rsidRPr="00654C01">
              <w:rPr>
                <w:b/>
              </w:rPr>
              <w:t>Observaciones: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5B2BAD" w:rsidP="00654C01">
            <w:r>
              <w:t>El ERH puede cancelar el CU en cualquier momento.</w:t>
            </w:r>
          </w:p>
          <w:p w:rsidR="008676A0" w:rsidRPr="00960403" w:rsidRDefault="008676A0" w:rsidP="008676A0">
            <w:pPr>
              <w:jc w:val="both"/>
            </w:pPr>
            <w:bookmarkStart w:id="1" w:name="_GoBack"/>
            <w:r>
              <w:t xml:space="preserve">Al registrarse el empleado, el sistema genera un nombre de usuario compuesto por la primer letra del nombre y el apellido, ejemplo Federico </w:t>
            </w:r>
            <w:proofErr w:type="spellStart"/>
            <w:r>
              <w:t>Nafria</w:t>
            </w:r>
            <w:proofErr w:type="spellEnd"/>
            <w:r>
              <w:t xml:space="preserve">,  usuario: </w:t>
            </w:r>
            <w:proofErr w:type="spellStart"/>
            <w:r>
              <w:t>fnafria</w:t>
            </w:r>
            <w:proofErr w:type="spellEnd"/>
            <w:r>
              <w:t xml:space="preserve"> y la contraseña con su </w:t>
            </w:r>
            <w:proofErr w:type="spellStart"/>
            <w:r>
              <w:t>dni</w:t>
            </w:r>
            <w:bookmarkEnd w:id="1"/>
            <w:proofErr w:type="spellEnd"/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Requerimientos No Funcionales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654C01" w:rsidP="00654C01">
            <w:r>
              <w:t>No aplica</w:t>
            </w: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Asociaciones de Extensión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353E91" w:rsidP="00654C01">
            <w:r>
              <w:t>No aplica</w:t>
            </w: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Asociaciones de Inclusión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Pr="00067369" w:rsidRDefault="00067369" w:rsidP="00654C01">
            <w:pPr>
              <w:rPr>
                <w:u w:val="single"/>
              </w:rPr>
            </w:pPr>
            <w:r>
              <w:t>No aplica</w:t>
            </w: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Donde se Incluye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067369" w:rsidP="00654C01">
            <w:r>
              <w:t>No aplica</w:t>
            </w: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al que se Extiende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067369" w:rsidP="00654C01">
            <w:r>
              <w:t>No aplica</w:t>
            </w: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de Generalización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067369" w:rsidP="00654C01">
            <w:r>
              <w:t>No aplica</w:t>
            </w:r>
          </w:p>
        </w:tc>
      </w:tr>
    </w:tbl>
    <w:p w:rsidR="00812E10" w:rsidRDefault="00812E10"/>
    <w:sectPr w:rsidR="00812E10" w:rsidSect="00847BF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C032BE"/>
    <w:multiLevelType w:val="hybridMultilevel"/>
    <w:tmpl w:val="CF2A0460"/>
    <w:lvl w:ilvl="0" w:tplc="2564C820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DB5103"/>
    <w:multiLevelType w:val="multilevel"/>
    <w:tmpl w:val="E36AF88E"/>
    <w:lvl w:ilvl="0">
      <w:start w:val="1"/>
      <w:numFmt w:val="decimal"/>
      <w:lvlText w:val="%1."/>
      <w:lvlJc w:val="right"/>
      <w:pPr>
        <w:tabs>
          <w:tab w:val="num" w:pos="340"/>
        </w:tabs>
        <w:ind w:left="340" w:hanging="340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>
    <w:nsid w:val="669A6025"/>
    <w:multiLevelType w:val="hybridMultilevel"/>
    <w:tmpl w:val="3CEA31B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attachedTemplate r:id="rId1"/>
  <w:documentProtection w:edit="readOnly" w:formatting="1" w:enforcement="0"/>
  <w:defaultTabStop w:val="708"/>
  <w:hyphenationZone w:val="425"/>
  <w:doNotShadeFormData/>
  <w:characterSpacingControl w:val="doNotCompress"/>
  <w:compat>
    <w:compatSetting w:name="compatibilityMode" w:uri="http://schemas.microsoft.com/office/word" w:val="12"/>
  </w:compat>
  <w:rsids>
    <w:rsidRoot w:val="00B84A03"/>
    <w:rsid w:val="00067369"/>
    <w:rsid w:val="00074C24"/>
    <w:rsid w:val="00217701"/>
    <w:rsid w:val="0022740A"/>
    <w:rsid w:val="002631FC"/>
    <w:rsid w:val="00297A82"/>
    <w:rsid w:val="00353913"/>
    <w:rsid w:val="00353E91"/>
    <w:rsid w:val="00391F11"/>
    <w:rsid w:val="003F5E92"/>
    <w:rsid w:val="00457084"/>
    <w:rsid w:val="00512B66"/>
    <w:rsid w:val="00596BA0"/>
    <w:rsid w:val="005B2BAD"/>
    <w:rsid w:val="005C20C7"/>
    <w:rsid w:val="005C249A"/>
    <w:rsid w:val="00602FA3"/>
    <w:rsid w:val="00623AA0"/>
    <w:rsid w:val="006245C7"/>
    <w:rsid w:val="006369FD"/>
    <w:rsid w:val="0063791E"/>
    <w:rsid w:val="00654C01"/>
    <w:rsid w:val="00673EA6"/>
    <w:rsid w:val="00682F3C"/>
    <w:rsid w:val="006B6D4B"/>
    <w:rsid w:val="006E04AE"/>
    <w:rsid w:val="00812E10"/>
    <w:rsid w:val="00847BFF"/>
    <w:rsid w:val="008676A0"/>
    <w:rsid w:val="008B4D33"/>
    <w:rsid w:val="008B6817"/>
    <w:rsid w:val="008E2B87"/>
    <w:rsid w:val="008E5DFD"/>
    <w:rsid w:val="008F3E09"/>
    <w:rsid w:val="00912EC2"/>
    <w:rsid w:val="009138D4"/>
    <w:rsid w:val="00960403"/>
    <w:rsid w:val="009707A9"/>
    <w:rsid w:val="009F44F1"/>
    <w:rsid w:val="009F72B1"/>
    <w:rsid w:val="00A27474"/>
    <w:rsid w:val="00A5198D"/>
    <w:rsid w:val="00AB22FD"/>
    <w:rsid w:val="00B35660"/>
    <w:rsid w:val="00B73448"/>
    <w:rsid w:val="00B84A03"/>
    <w:rsid w:val="00BE3481"/>
    <w:rsid w:val="00C32797"/>
    <w:rsid w:val="00C7061A"/>
    <w:rsid w:val="00C74D24"/>
    <w:rsid w:val="00CA7ED0"/>
    <w:rsid w:val="00CD204D"/>
    <w:rsid w:val="00D7590E"/>
    <w:rsid w:val="00D837B7"/>
    <w:rsid w:val="00D83B58"/>
    <w:rsid w:val="00D842C6"/>
    <w:rsid w:val="00DC19BB"/>
    <w:rsid w:val="00E31140"/>
    <w:rsid w:val="00E70A8B"/>
    <w:rsid w:val="00ED0B5B"/>
    <w:rsid w:val="00F26D6A"/>
    <w:rsid w:val="00F50FA6"/>
    <w:rsid w:val="00F54714"/>
    <w:rsid w:val="00F81DF6"/>
    <w:rsid w:val="00FA6650"/>
    <w:rsid w:val="00FB2D55"/>
    <w:rsid w:val="00FD1D68"/>
    <w:rsid w:val="00FE4316"/>
    <w:rsid w:val="00FF387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20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C249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6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facu\2010\Proy\Kiwi-Team\02.%20Modelado%20de%20Requerimientos\Kiwi-Trazo%20Fino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Kiwi-Trazo Fino-Template.dotx</Template>
  <TotalTime>341</TotalTime>
  <Pages>2</Pages>
  <Words>446</Words>
  <Characters>2544</Characters>
  <Application>Microsoft Office Word</Application>
  <DocSecurity>0</DocSecurity>
  <Lines>21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Piscio</dc:creator>
  <cp:lastModifiedBy>apisciol</cp:lastModifiedBy>
  <cp:revision>25</cp:revision>
  <dcterms:created xsi:type="dcterms:W3CDTF">2010-08-25T16:11:00Z</dcterms:created>
  <dcterms:modified xsi:type="dcterms:W3CDTF">2011-11-06T20:55:00Z</dcterms:modified>
</cp:coreProperties>
</file>