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43C2A52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BD5D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1BE5A88" w14:textId="77777777" w:rsidR="00C7061A" w:rsidRDefault="00645C7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0EA3FA36" w14:textId="77777777" w:rsidR="00C7061A" w:rsidRDefault="00645C7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D593E1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47E56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6A3948E8" w14:textId="77777777"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2AEE2F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7A461324" w14:textId="77777777" w:rsidR="00512B66" w:rsidRDefault="00327FB3">
            <w:r>
              <w:t>103</w:t>
            </w:r>
          </w:p>
        </w:tc>
      </w:tr>
      <w:tr w:rsidR="00DC19BB" w14:paraId="6914765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B0F06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06042BE4" w14:textId="77777777" w:rsidR="00DC19BB" w:rsidRDefault="00C16AE8">
            <w:r>
              <w:t>Depósito</w:t>
            </w:r>
          </w:p>
        </w:tc>
      </w:tr>
      <w:tr w:rsidR="008F3E09" w14:paraId="5D39CFC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0C970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B0B0D48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097B4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CAC022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EB92490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E5406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EE40529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A6BEA6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3ECCE7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90BF2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BC7B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CE58ED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A55FCA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C589D21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63254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02E01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35AA0ED" w14:textId="77777777"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DC792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63203A22" w14:textId="77777777" w:rsidR="00C7061A" w:rsidRDefault="00C7061A"/>
        </w:tc>
      </w:tr>
      <w:tr w:rsidR="00CD204D" w14:paraId="362E4ACC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9B245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ECCD805" w14:textId="77777777" w:rsidR="00CD204D" w:rsidRDefault="00645C7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388122F" w14:textId="77777777" w:rsidR="00CD204D" w:rsidRDefault="00645C7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8EB347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F8570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A2F054D" w14:textId="77777777"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14:paraId="0AFA32A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4781E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4E82BC" w14:textId="77777777" w:rsidR="00DC19BB" w:rsidRDefault="00DC19BB" w:rsidP="000C4F46"/>
        </w:tc>
      </w:tr>
      <w:tr w:rsidR="005C249A" w14:paraId="6105FE3F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75E7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5454B0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E5C6FC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7B3951D9" w14:textId="77777777"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14:paraId="7F17EBD2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A003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FC266DC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FF0E29C" w14:textId="77777777"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1732489A" w14:textId="77777777" w:rsidR="00C5614D" w:rsidRDefault="00732A0E" w:rsidP="006913DE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>
              <w:t>la registración de salida de materia prima.</w:t>
            </w:r>
          </w:p>
        </w:tc>
      </w:tr>
      <w:tr w:rsidR="005C249A" w14:paraId="4C6BFEB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DA1D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6A1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42AD11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ABF0" w14:textId="77777777"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00E3" w14:textId="77777777"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E64637" w14:paraId="0B9BAC1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3EC5" w14:textId="77777777"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materia prima con stock disponible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E182" w14:textId="77777777"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con stock disponible.</w:t>
            </w:r>
          </w:p>
          <w:p w14:paraId="36891F2E" w14:textId="77777777" w:rsidR="00E64637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57DF137" w14:textId="77777777" w:rsidR="00E64637" w:rsidRPr="00960403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19FBE78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B16A" w14:textId="77777777"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cada materia prima con su respectiva cantidad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1F27" w14:textId="77777777"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14:paraId="6680303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B6AD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F121" w14:textId="77777777"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14:paraId="4ED225C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94C8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9E97" w14:textId="77777777"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selecciona la materia prima de salida.</w:t>
            </w:r>
          </w:p>
          <w:p w14:paraId="473EC9D7" w14:textId="77777777" w:rsidR="00E64637" w:rsidRPr="00960403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E64637" w14:paraId="0F21C31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50FB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ingreso de cantidad de salida de la materia prima seleccionada.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9987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E64637" w14:paraId="19D0EA7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E966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 la cantidad de materia prima de salida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A473" w14:textId="77777777"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ingresa la cantidad de materia prima de salida.</w:t>
            </w:r>
          </w:p>
          <w:p w14:paraId="4E43CB09" w14:textId="77777777" w:rsidR="00E64637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E64637" w14:paraId="1B2C9EE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BB08" w14:textId="77777777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2003" w14:textId="77777777" w:rsidR="00244940" w:rsidRDefault="00244940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2113E18B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sistema informa situación.</w:t>
            </w:r>
          </w:p>
          <w:p w14:paraId="12C04BCB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sistema solicita se ingrese nuevamente la cantidad de salida de materia prima.</w:t>
            </w:r>
          </w:p>
          <w:p w14:paraId="76286A5B" w14:textId="77777777" w:rsidR="00244940" w:rsidRDefault="00244940" w:rsidP="00244940">
            <w:pPr>
              <w:pStyle w:val="Prrafodelista"/>
              <w:numPr>
                <w:ilvl w:val="3"/>
                <w:numId w:val="3"/>
              </w:numPr>
              <w:spacing w:after="200" w:line="276" w:lineRule="auto"/>
            </w:pPr>
            <w:r>
              <w:t>Regresa al paso nro. 7</w:t>
            </w:r>
          </w:p>
          <w:p w14:paraId="07852D6F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4424E3" w14:paraId="3A61629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5B90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confirmación de 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7403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23F85E3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24D6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ECA0" w14:textId="77777777"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60888985" w14:textId="77777777" w:rsidR="00244940" w:rsidRDefault="00244940" w:rsidP="00244940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1109386" w14:textId="77777777" w:rsidR="004424E3" w:rsidRDefault="004424E3" w:rsidP="00244940">
            <w:pPr>
              <w:pStyle w:val="Prrafodelista"/>
              <w:numPr>
                <w:ilvl w:val="3"/>
                <w:numId w:val="3"/>
              </w:numPr>
            </w:pPr>
            <w:bookmarkStart w:id="1" w:name="_GoBack"/>
            <w:bookmarkEnd w:id="1"/>
            <w:r>
              <w:t>Se cancela el CU.</w:t>
            </w:r>
          </w:p>
        </w:tc>
      </w:tr>
      <w:tr w:rsidR="004424E3" w14:paraId="3250909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1211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salida de materia prima y actualiza el stock correspondiente a la misma.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BE7D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6C75C70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8A49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F5A6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654C01" w14:paraId="76967B8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57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929E" w14:textId="77777777" w:rsidR="00654C01" w:rsidRPr="00960403" w:rsidRDefault="00623F00" w:rsidP="00654C01">
            <w:r>
              <w:t>El EDMP puede cancelar el CU en cualquier momento.</w:t>
            </w:r>
          </w:p>
        </w:tc>
      </w:tr>
      <w:tr w:rsidR="00654C01" w14:paraId="1D69DEFE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0D08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05AA7A" w14:textId="77777777" w:rsidR="00654C01" w:rsidRDefault="00654C01" w:rsidP="00654C01">
            <w:r>
              <w:t>No aplica</w:t>
            </w:r>
          </w:p>
        </w:tc>
      </w:tr>
      <w:tr w:rsidR="00654C01" w14:paraId="39B81A6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9C737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76B9B" w14:textId="77777777" w:rsidR="00654C01" w:rsidRDefault="00067369" w:rsidP="00654C01">
            <w:r>
              <w:t>No aplica</w:t>
            </w:r>
          </w:p>
        </w:tc>
      </w:tr>
      <w:tr w:rsidR="00654C01" w14:paraId="05561ED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DA122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F80E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2ADF49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EADF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DA19D" w14:textId="77777777" w:rsidR="00654C01" w:rsidRDefault="00067369" w:rsidP="00654C01">
            <w:r>
              <w:t>No aplica</w:t>
            </w:r>
          </w:p>
        </w:tc>
      </w:tr>
      <w:tr w:rsidR="00654C01" w14:paraId="2C69523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CA50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3365C" w14:textId="77777777" w:rsidR="00654C01" w:rsidRDefault="00067369" w:rsidP="00654C01">
            <w:r>
              <w:t>No aplica</w:t>
            </w:r>
          </w:p>
        </w:tc>
      </w:tr>
      <w:tr w:rsidR="00654C01" w14:paraId="46CFA7B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31BC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DBCC5" w14:textId="77777777" w:rsidR="00654C01" w:rsidRDefault="00067369" w:rsidP="00654C01">
            <w:r>
              <w:t>No aplica</w:t>
            </w:r>
          </w:p>
        </w:tc>
      </w:tr>
    </w:tbl>
    <w:p w14:paraId="2762ACC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67369"/>
    <w:rsid w:val="00074C24"/>
    <w:rsid w:val="000C4F46"/>
    <w:rsid w:val="0022740A"/>
    <w:rsid w:val="00244940"/>
    <w:rsid w:val="00327FB3"/>
    <w:rsid w:val="004424E3"/>
    <w:rsid w:val="00512B66"/>
    <w:rsid w:val="00596BA0"/>
    <w:rsid w:val="005C249A"/>
    <w:rsid w:val="00602FA3"/>
    <w:rsid w:val="00623F00"/>
    <w:rsid w:val="006245C7"/>
    <w:rsid w:val="00645C76"/>
    <w:rsid w:val="006469FD"/>
    <w:rsid w:val="00654C01"/>
    <w:rsid w:val="00682F3C"/>
    <w:rsid w:val="006913DE"/>
    <w:rsid w:val="006B6D4B"/>
    <w:rsid w:val="00725F34"/>
    <w:rsid w:val="00732A0E"/>
    <w:rsid w:val="00812E10"/>
    <w:rsid w:val="00847BFF"/>
    <w:rsid w:val="008F3E09"/>
    <w:rsid w:val="00960403"/>
    <w:rsid w:val="00A5198D"/>
    <w:rsid w:val="00C1603C"/>
    <w:rsid w:val="00C16AE8"/>
    <w:rsid w:val="00C32797"/>
    <w:rsid w:val="00C5614D"/>
    <w:rsid w:val="00C7061A"/>
    <w:rsid w:val="00C74D24"/>
    <w:rsid w:val="00CD204D"/>
    <w:rsid w:val="00D25815"/>
    <w:rsid w:val="00D837B7"/>
    <w:rsid w:val="00D842C6"/>
    <w:rsid w:val="00DC19BB"/>
    <w:rsid w:val="00E31140"/>
    <w:rsid w:val="00E64637"/>
    <w:rsid w:val="00E70A8B"/>
    <w:rsid w:val="00F47282"/>
    <w:rsid w:val="00F81DF6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7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80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antopiscio</cp:lastModifiedBy>
  <cp:revision>11</cp:revision>
  <dcterms:created xsi:type="dcterms:W3CDTF">2010-05-08T16:00:00Z</dcterms:created>
  <dcterms:modified xsi:type="dcterms:W3CDTF">2010-06-12T19:24:00Z</dcterms:modified>
</cp:coreProperties>
</file>