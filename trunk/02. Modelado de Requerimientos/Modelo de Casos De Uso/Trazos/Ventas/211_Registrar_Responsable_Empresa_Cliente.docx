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16A92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3361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36163D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E00027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B8B31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4FB7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8B01909" w14:textId="77777777" w:rsidR="00512B66" w:rsidRDefault="000B2818">
            <w:r>
              <w:t>Registrar Responsable Empresa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BD646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AC2BAF5" w14:textId="77777777" w:rsidR="00512B66" w:rsidRDefault="000B2818">
            <w:r>
              <w:t>211</w:t>
            </w:r>
          </w:p>
        </w:tc>
      </w:tr>
      <w:tr w:rsidR="00DC19BB" w14:paraId="619311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F7F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DD730B" w14:textId="77777777" w:rsidR="00DC19BB" w:rsidRDefault="000B2818">
            <w:r>
              <w:t>Ventas</w:t>
            </w:r>
          </w:p>
        </w:tc>
      </w:tr>
      <w:tr w:rsidR="008F3E09" w14:paraId="422CBE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58D5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FDD10A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ED40D9E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1B16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2D107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958F3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9A412D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6737E1F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7BA580F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72CCE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15A6A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A62869" w14:textId="77777777" w:rsidR="008F3E09" w:rsidRDefault="000B281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69074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E49256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459B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8C4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45744A0" w14:textId="77777777" w:rsidR="00C7061A" w:rsidRDefault="000B281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F096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2D04720" w14:textId="77777777" w:rsidR="00C7061A" w:rsidRDefault="0063791E">
            <w:r>
              <w:t>No aplica</w:t>
            </w:r>
          </w:p>
        </w:tc>
      </w:tr>
      <w:tr w:rsidR="00CD204D" w14:paraId="2F65608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61AD0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638E4E0" w14:textId="77777777" w:rsidR="00CD204D" w:rsidRDefault="000B281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B149B4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ACDD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5B2C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174C10" w14:textId="77777777" w:rsidR="00D842C6" w:rsidRPr="00596BA0" w:rsidRDefault="000B2818">
            <w:r>
              <w:t>Registrar los datos referidos a un responsable de una empresa cliente.</w:t>
            </w:r>
          </w:p>
        </w:tc>
      </w:tr>
      <w:tr w:rsidR="00DC19BB" w14:paraId="5D0EE7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E75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26AFA3F" w14:textId="77777777" w:rsidR="00DC19BB" w:rsidRDefault="00DC19BB"/>
        </w:tc>
      </w:tr>
      <w:tr w:rsidR="005C249A" w14:paraId="1CC57559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699B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103C41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886928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B11027" w14:textId="77777777" w:rsidR="003F5E92" w:rsidRDefault="000B281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responsable.</w:t>
            </w:r>
          </w:p>
        </w:tc>
      </w:tr>
      <w:tr w:rsidR="005C249A" w14:paraId="1F8B7D8A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8E4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E532E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5DF635F" w14:textId="77777777" w:rsidR="005C249A" w:rsidRDefault="00F7289A" w:rsidP="005C249A">
            <w:pPr>
              <w:pStyle w:val="Prrafodelista"/>
              <w:numPr>
                <w:ilvl w:val="0"/>
                <w:numId w:val="1"/>
              </w:numPr>
            </w:pPr>
            <w:r>
              <w:t>El responsable de la empresa cliente ya se encuentra registrado.</w:t>
            </w:r>
          </w:p>
          <w:p w14:paraId="25F4130C" w14:textId="77777777" w:rsidR="00F7289A" w:rsidRDefault="00F7289A" w:rsidP="005C249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0DF25B3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EA3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9DC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501CB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464B" w14:textId="77777777" w:rsidR="005C249A" w:rsidRPr="008F3E09" w:rsidRDefault="000B2818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 w:rsidR="00B94591">
              <w:rPr>
                <w:i/>
              </w:rPr>
              <w:t>Registrar</w:t>
            </w:r>
            <w:r>
              <w:rPr>
                <w:i/>
              </w:rPr>
              <w:t xml:space="preserve"> Responsable”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61A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457DE22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2DE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tipo de documento e ingrese el nro.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D51E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746A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F18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tipo de documento e ingresa el nro.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AA8D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547F3A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5FE9" w14:textId="77777777" w:rsidR="00B94591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una responsable con ese tipo y nro. De documento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4B02" w14:textId="77777777" w:rsidR="00B94591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responsable con ese tipo y nro. De documento.</w:t>
            </w:r>
          </w:p>
          <w:p w14:paraId="21034BA5" w14:textId="77777777" w:rsidR="00B94591" w:rsidRDefault="00B94591" w:rsidP="00B9459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679AA19" w14:textId="77777777" w:rsidR="00B94591" w:rsidRPr="00960403" w:rsidRDefault="00F7289A" w:rsidP="00B94591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0B2818" w14:paraId="6B6F0A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947" w14:textId="77777777" w:rsidR="000B2818" w:rsidRDefault="000B2818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corre</w:t>
            </w:r>
            <w:r w:rsidR="00B94591">
              <w:t xml:space="preserve">spondientes al nuevo responsable: nombre y apellido.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7B68" w14:textId="77777777" w:rsidR="000B2818" w:rsidRPr="00960403" w:rsidRDefault="000B281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818" w14:paraId="7FBD46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0DF7" w14:textId="77777777" w:rsidR="000B2818" w:rsidRDefault="00B94591" w:rsidP="00B9459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siguientes datos: nombre y apellido.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9FC" w14:textId="77777777" w:rsidR="000B2818" w:rsidRPr="00960403" w:rsidRDefault="000B281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72883C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11E1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demás datos del responsable: teléfono, celular y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9A77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3815F1A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3C7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datos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92C2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1B51E69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1B1E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1A4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2E747FD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D4F3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45CB" w14:textId="77777777" w:rsidR="00B94591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registración.</w:t>
            </w:r>
          </w:p>
          <w:p w14:paraId="33285C95" w14:textId="77777777" w:rsidR="00B94591" w:rsidRPr="00960403" w:rsidRDefault="00B94591" w:rsidP="00B94591">
            <w:pPr>
              <w:pStyle w:val="Prrafodelista"/>
              <w:numPr>
                <w:ilvl w:val="2"/>
                <w:numId w:val="3"/>
              </w:numPr>
            </w:pPr>
            <w:r w:rsidRPr="00B94591">
              <w:t>No se procesa  la registración.</w:t>
            </w:r>
          </w:p>
        </w:tc>
      </w:tr>
      <w:tr w:rsidR="00B94591" w14:paraId="5F1CA6A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5DE6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correspondientes al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2CC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14:paraId="44DD9B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2E63" w14:textId="77777777" w:rsidR="00B94591" w:rsidRDefault="00B94591" w:rsidP="000B281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940" w14:textId="77777777" w:rsidR="00B94591" w:rsidRPr="00960403" w:rsidRDefault="00B9459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57B00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5989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B91F3" w14:textId="77777777" w:rsidR="00654C01" w:rsidRPr="00960403" w:rsidRDefault="00F7289A" w:rsidP="00654C01">
            <w:r>
              <w:t>El V puede cancelar el CU en cualquier momento.</w:t>
            </w:r>
            <w:bookmarkStart w:id="1" w:name="_GoBack"/>
            <w:bookmarkEnd w:id="1"/>
            <w:r>
              <w:t xml:space="preserve"> </w:t>
            </w:r>
          </w:p>
        </w:tc>
      </w:tr>
      <w:tr w:rsidR="00654C01" w14:paraId="56472BC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DC82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3E077" w14:textId="77777777" w:rsidR="00654C01" w:rsidRDefault="00654C01" w:rsidP="00654C01">
            <w:r>
              <w:t>No aplica</w:t>
            </w:r>
          </w:p>
        </w:tc>
      </w:tr>
      <w:tr w:rsidR="00654C01" w14:paraId="3C58949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6E5A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61822" w14:textId="77777777" w:rsidR="00654C01" w:rsidRDefault="00067369" w:rsidP="00654C01">
            <w:r>
              <w:t>No aplica</w:t>
            </w:r>
          </w:p>
        </w:tc>
      </w:tr>
      <w:tr w:rsidR="00654C01" w14:paraId="25679C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4A10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039D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AE04A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EAD6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03B51" w14:textId="77777777" w:rsidR="00654C01" w:rsidRDefault="00067369" w:rsidP="00654C01">
            <w:r>
              <w:t>No aplica</w:t>
            </w:r>
          </w:p>
        </w:tc>
      </w:tr>
      <w:tr w:rsidR="00654C01" w14:paraId="510B7D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8B8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D9F77" w14:textId="77777777" w:rsidR="00654C01" w:rsidRDefault="00067369" w:rsidP="00654C01">
            <w:r>
              <w:t>No aplica</w:t>
            </w:r>
          </w:p>
        </w:tc>
      </w:tr>
      <w:tr w:rsidR="00654C01" w14:paraId="388F15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17A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88410" w14:textId="77777777" w:rsidR="00654C01" w:rsidRDefault="00067369" w:rsidP="00654C01">
            <w:r>
              <w:t>No aplica</w:t>
            </w:r>
          </w:p>
        </w:tc>
      </w:tr>
    </w:tbl>
    <w:p w14:paraId="64341396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18"/>
    <w:rsid w:val="00067369"/>
    <w:rsid w:val="00074C24"/>
    <w:rsid w:val="000B2818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9459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7289A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A2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2010-09-29T20:38:00Z</dcterms:created>
  <dcterms:modified xsi:type="dcterms:W3CDTF">2010-09-29T21:03:00Z</dcterms:modified>
</cp:coreProperties>
</file>