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7EC9CCF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0FF8D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2CABE9B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6FEFA02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3BF373B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C8AF9E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1406075C" w14:textId="77777777" w:rsidR="00512B66" w:rsidRDefault="00F23EF3" w:rsidP="00F23EF3">
            <w:r>
              <w:t>Registrar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655086C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730F352" w14:textId="77777777" w:rsidR="00512B66" w:rsidRDefault="00F23EF3">
            <w:r>
              <w:t>012</w:t>
            </w:r>
          </w:p>
        </w:tc>
      </w:tr>
      <w:tr w:rsidR="00DC19BB" w14:paraId="2B01014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AA448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0132F0D" w14:textId="77777777" w:rsidR="00DC19BB" w:rsidRDefault="00F23EF3">
            <w:r>
              <w:t>Compras</w:t>
            </w:r>
          </w:p>
        </w:tc>
      </w:tr>
      <w:tr w:rsidR="008F3E09" w14:paraId="1F9B209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9AEED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2CA679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9F57E8D" w14:textId="77777777" w:rsidR="008F3E09" w:rsidRDefault="00F23E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A04A782" w14:textId="77777777" w:rsidR="008F3E09" w:rsidRDefault="00F23E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473C58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3DE5C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AA58BA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BEAE5D2" w14:textId="77777777" w:rsidR="008F3E09" w:rsidRDefault="00F23E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D7FA1ED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E4725F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6CDFD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3D4569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40A684C" w14:textId="77777777" w:rsidR="008F3E09" w:rsidRDefault="00F23E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E50011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C1C778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87BD8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47E0316" w14:textId="77777777" w:rsidR="00C7061A" w:rsidRDefault="00F23EF3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1493B3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71704BE5" w14:textId="77777777" w:rsidR="00C7061A" w:rsidRDefault="0063791E">
            <w:r>
              <w:t>No aplica</w:t>
            </w:r>
          </w:p>
        </w:tc>
      </w:tr>
      <w:tr w:rsidR="00CD204D" w14:paraId="772CBE6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21FAC3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19DF5C4" w14:textId="77777777" w:rsidR="00CD204D" w:rsidRDefault="00F23EF3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73EA1B78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3E73C00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927B20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08A232A" w14:textId="77777777" w:rsidR="00D842C6" w:rsidRPr="00596BA0" w:rsidRDefault="00F23EF3">
            <w:r>
              <w:t>Registrar los datos referidos a un proveedor con los que trabaja la empresa.</w:t>
            </w:r>
          </w:p>
        </w:tc>
      </w:tr>
      <w:tr w:rsidR="00DC19BB" w14:paraId="5235940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998D3F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2CCB482" w14:textId="77777777" w:rsidR="00DC19BB" w:rsidRDefault="00DC19BB"/>
        </w:tc>
      </w:tr>
      <w:tr w:rsidR="005C249A" w14:paraId="408013DA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7D92BB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873123C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618F5CD7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53E9842A" w14:textId="77777777" w:rsidR="003F5E92" w:rsidRDefault="00F23EF3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un nuevo proveedor.</w:t>
            </w:r>
          </w:p>
        </w:tc>
      </w:tr>
      <w:tr w:rsidR="005C249A" w14:paraId="0AA6F748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66ECF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C55C229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10652E6" w14:textId="77777777" w:rsidR="005C249A" w:rsidRDefault="00F23EF3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14:paraId="3367AAD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41B3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40E0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76CDFAA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CF4D" w14:textId="77777777" w:rsidR="005C249A" w:rsidRPr="008F3E09" w:rsidRDefault="00F23EF3" w:rsidP="00F23EF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Registrar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A849A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14:paraId="4C3AAFD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02C1" w14:textId="77777777" w:rsidR="00F23EF3" w:rsidRPr="008F3E09" w:rsidRDefault="00F23EF3" w:rsidP="004E5D4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</w:t>
            </w:r>
            <w:r w:rsidR="004E5D4E">
              <w:t xml:space="preserve"> el CUIT del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8C65" w14:textId="77777777" w:rsidR="00F23EF3" w:rsidRPr="00960403" w:rsidRDefault="00F23E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14:paraId="292A107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D14F" w14:textId="77777777" w:rsidR="00F23EF3" w:rsidRPr="008F3E09" w:rsidRDefault="00F23EF3" w:rsidP="004E5D4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EC ingresa </w:t>
            </w:r>
            <w:r w:rsidR="004E5D4E">
              <w:t>el CUIT del proveedor</w:t>
            </w:r>
            <w:r>
              <w:t xml:space="preserve">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7406" w14:textId="77777777" w:rsidR="00F23EF3" w:rsidRPr="00960403" w:rsidRDefault="00F23E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14:paraId="1E20241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0FBA" w14:textId="77777777" w:rsidR="00F23EF3" w:rsidRPr="008F3E09" w:rsidRDefault="00F23EF3" w:rsidP="004E5D4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verifica la existencia del proveedor con </w:t>
            </w:r>
            <w:r w:rsidR="004E5D4E">
              <w:t xml:space="preserve">ese CUIT </w:t>
            </w:r>
            <w:r>
              <w:t xml:space="preserve">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2764" w14:textId="77777777" w:rsidR="00F23EF3" w:rsidRDefault="00F23EF3" w:rsidP="004E5D4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encuentra un proveedor con </w:t>
            </w:r>
            <w:r w:rsidR="004E5D4E">
              <w:t>ese CUIT.</w:t>
            </w:r>
          </w:p>
          <w:p w14:paraId="7E31F27A" w14:textId="77777777" w:rsidR="004E5D4E" w:rsidRDefault="004E5D4E" w:rsidP="004E5D4E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5D3039A4" w14:textId="77777777" w:rsidR="004E5D4E" w:rsidRPr="00960403" w:rsidRDefault="004E5D4E" w:rsidP="004E5D4E">
            <w:pPr>
              <w:pStyle w:val="Prrafodelista"/>
              <w:numPr>
                <w:ilvl w:val="2"/>
                <w:numId w:val="3"/>
              </w:numPr>
            </w:pPr>
            <w:r>
              <w:t>Regresa al paso 2.</w:t>
            </w:r>
          </w:p>
        </w:tc>
      </w:tr>
      <w:tr w:rsidR="00F23EF3" w14:paraId="3271642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71B2" w14:textId="77777777" w:rsidR="00F23EF3" w:rsidRDefault="004E5D4E" w:rsidP="00F23EF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ingresen los siguientes datos: nombre, razón social, teléfono celular, teléfono fijo, email.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AB7A" w14:textId="77777777" w:rsidR="00F23EF3" w:rsidRPr="00960403" w:rsidRDefault="00F23E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14:paraId="724CD81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F72C" w14:textId="77777777" w:rsidR="00F23EF3" w:rsidRDefault="004E5D4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los datos solicitados.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2602" w14:textId="77777777" w:rsidR="00F23EF3" w:rsidRPr="00960403" w:rsidRDefault="00F23E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14:paraId="2AFB3D6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E17F" w14:textId="77777777" w:rsidR="00F23EF3" w:rsidRPr="008F3E09" w:rsidRDefault="004E5D4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la opción Registrar Catalogo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7146" w14:textId="77777777" w:rsidR="004E5D4E" w:rsidRPr="00960403" w:rsidRDefault="004E5D4E" w:rsidP="004E5D4E">
            <w:pPr>
              <w:pStyle w:val="Prrafodelista"/>
              <w:numPr>
                <w:ilvl w:val="1"/>
                <w:numId w:val="3"/>
              </w:numPr>
              <w:ind w:hanging="707"/>
            </w:pPr>
            <w:r>
              <w:t>El EC no desea registrar un nuevo catálogo.</w:t>
            </w:r>
          </w:p>
        </w:tc>
      </w:tr>
      <w:tr w:rsidR="004E5D4E" w14:paraId="464DBBD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9FDD" w14:textId="77777777" w:rsidR="004E5D4E" w:rsidRDefault="004E5D4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Para cada catalogo que el EC desea registrar, se llama al CU. Registrar Catalogo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964C" w14:textId="77777777" w:rsidR="004E5D4E" w:rsidRDefault="004E5D4E" w:rsidP="004E5D4E">
            <w:pPr>
              <w:pStyle w:val="Prrafodelista"/>
              <w:numPr>
                <w:ilvl w:val="1"/>
                <w:numId w:val="3"/>
              </w:numPr>
              <w:ind w:hanging="707"/>
            </w:pPr>
          </w:p>
        </w:tc>
      </w:tr>
      <w:tr w:rsidR="004E5D4E" w14:paraId="35A7CE2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CBC7" w14:textId="77777777" w:rsidR="004E5D4E" w:rsidRDefault="004E5D4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Se registró correctamente el Catalogo del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25780" w14:textId="77777777" w:rsidR="004E5D4E" w:rsidRDefault="004E5D4E" w:rsidP="004E5D4E">
            <w:pPr>
              <w:pStyle w:val="Prrafodelista"/>
              <w:numPr>
                <w:ilvl w:val="1"/>
                <w:numId w:val="3"/>
              </w:numPr>
              <w:ind w:hanging="707"/>
            </w:pPr>
            <w:r>
              <w:t>No se registró correctamente el catalogo del proveedor.</w:t>
            </w:r>
          </w:p>
          <w:p w14:paraId="5D33AAE8" w14:textId="77777777" w:rsidR="004E5D4E" w:rsidRDefault="004E5D4E" w:rsidP="004E5D4E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22306538" w14:textId="77777777" w:rsidR="004E5D4E" w:rsidRDefault="004E5D4E" w:rsidP="004E5D4E">
            <w:pPr>
              <w:pStyle w:val="Prrafodelista"/>
              <w:numPr>
                <w:ilvl w:val="2"/>
                <w:numId w:val="3"/>
              </w:numPr>
            </w:pPr>
            <w:r>
              <w:t>Si el EC desea, puede volver a seleccionar la opción Registrar Catalogo Proveedor, regresa al paso 7.</w:t>
            </w:r>
          </w:p>
        </w:tc>
      </w:tr>
      <w:tr w:rsidR="00F23EF3" w14:paraId="3E98761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08C8" w14:textId="77777777" w:rsidR="00F23EF3" w:rsidRDefault="004E5D4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confirma la registración del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A1FE" w14:textId="77777777" w:rsidR="00F23EF3" w:rsidRPr="00960403" w:rsidRDefault="00F23E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E5D4E" w14:paraId="7450D8F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86CD" w14:textId="6406A3ED" w:rsidR="004E5D4E" w:rsidRDefault="004E5D4E" w:rsidP="004E5D4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</w:t>
            </w:r>
            <w:r w:rsidR="00BD6427">
              <w:t>a los datos del nuevo proveedor y toma la fecha actual como fecha de alta.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71FE" w14:textId="77777777" w:rsidR="004E5D4E" w:rsidRPr="00960403" w:rsidRDefault="004E5D4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E5D4E" w14:paraId="37E1C5A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15932" w14:textId="77777777" w:rsidR="004E5D4E" w:rsidRDefault="004E5D4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7B399" w14:textId="77777777" w:rsidR="004E5D4E" w:rsidRPr="00960403" w:rsidRDefault="004E5D4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07FDFBF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688609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lastRenderedPageBreak/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EAF677" w14:textId="77777777" w:rsidR="00654C01" w:rsidRPr="00960403" w:rsidRDefault="004E5D4E" w:rsidP="00654C01">
            <w:r>
              <w:t>El EC puede cancelar el CU en cualquier momento</w:t>
            </w:r>
          </w:p>
        </w:tc>
      </w:tr>
      <w:tr w:rsidR="00654C01" w14:paraId="26381EB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B8DAB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AACAF0" w14:textId="77777777" w:rsidR="00654C01" w:rsidRDefault="00654C01" w:rsidP="00654C01">
            <w:r>
              <w:t>No aplica</w:t>
            </w:r>
          </w:p>
        </w:tc>
      </w:tr>
      <w:tr w:rsidR="00654C01" w14:paraId="621FCBC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FF684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4FB000" w14:textId="77777777" w:rsidR="00654C01" w:rsidRDefault="00FD1FDB" w:rsidP="00654C01">
            <w:r>
              <w:t>018.Registrar Catalogo Proveedor.</w:t>
            </w:r>
          </w:p>
        </w:tc>
      </w:tr>
      <w:tr w:rsidR="00654C01" w14:paraId="5C714A2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D9CB6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5D82D7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4907427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3657B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CEEA82" w14:textId="77777777" w:rsidR="00654C01" w:rsidRDefault="00067369" w:rsidP="00654C01">
            <w:r>
              <w:t>No aplica</w:t>
            </w:r>
          </w:p>
        </w:tc>
      </w:tr>
      <w:tr w:rsidR="00654C01" w14:paraId="2299FD5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8D87E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A3F279" w14:textId="77777777" w:rsidR="00654C01" w:rsidRDefault="00067369" w:rsidP="00654C01">
            <w:r>
              <w:t>No aplica</w:t>
            </w:r>
          </w:p>
        </w:tc>
      </w:tr>
      <w:tr w:rsidR="00654C01" w14:paraId="2FBAE22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982C4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E65795" w14:textId="77777777" w:rsidR="00654C01" w:rsidRDefault="00067369" w:rsidP="00654C01">
            <w:r>
              <w:t>No aplica</w:t>
            </w:r>
          </w:p>
        </w:tc>
      </w:tr>
    </w:tbl>
    <w:p w14:paraId="2F827850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EF3"/>
    <w:rsid w:val="00067369"/>
    <w:rsid w:val="00074C24"/>
    <w:rsid w:val="00217701"/>
    <w:rsid w:val="0022740A"/>
    <w:rsid w:val="003F5E92"/>
    <w:rsid w:val="004E5D4E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BD6427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23EF3"/>
    <w:rsid w:val="00F50FA6"/>
    <w:rsid w:val="00F81DF6"/>
    <w:rsid w:val="00FB2D55"/>
    <w:rsid w:val="00FD1FDB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662C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24</TotalTime>
  <Pages>2</Pages>
  <Words>329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2</cp:revision>
  <dcterms:created xsi:type="dcterms:W3CDTF">2010-10-09T03:53:00Z</dcterms:created>
  <dcterms:modified xsi:type="dcterms:W3CDTF">2010-10-09T04:48:00Z</dcterms:modified>
</cp:coreProperties>
</file>