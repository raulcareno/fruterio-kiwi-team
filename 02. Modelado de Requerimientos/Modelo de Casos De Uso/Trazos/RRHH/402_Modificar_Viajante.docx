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B07E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B07E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B3753">
            <w:r>
              <w:t>Modificar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B3753">
            <w:r>
              <w:t>402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B375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B07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B375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B07E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B375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B07E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B3753">
            <w:r>
              <w:t>Registrar los cambios referidos a los datos de un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B3753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del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B3753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Modificar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CUIL o apellido y nombre o DNI y tipo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DB37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alguno de los criterios (CUIL o apellido y nombre o DNI y tipo del viajante.)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el viajante según los datos ingresados,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un viajante según los datos ingresados.</w:t>
            </w:r>
          </w:p>
          <w:p w:rsidR="00DB375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DB3753" w:rsidRPr="0096040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C157FF">
              <w:t xml:space="preserve"> del viajante: apellido, nombre, CUIL, teléfono, celular, DNI, tipo DNI, altura, calle, código postal, barrio, localidad, provincia </w:t>
            </w:r>
            <w:r>
              <w:t>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C157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</w:t>
            </w:r>
            <w:r w:rsidR="00C157FF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96040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Pr="008F3E09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modificación.</w:t>
            </w:r>
          </w:p>
          <w:p w:rsidR="00DB3753" w:rsidRPr="00960403" w:rsidRDefault="00DB3753" w:rsidP="00DB375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las modificaciones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B37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53" w:rsidRDefault="00DB37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B3753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B3753"/>
    <w:rsid w:val="00067369"/>
    <w:rsid w:val="00074C24"/>
    <w:rsid w:val="001B07E4"/>
    <w:rsid w:val="00217701"/>
    <w:rsid w:val="0022740A"/>
    <w:rsid w:val="003F5E92"/>
    <w:rsid w:val="00410F6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57FF"/>
    <w:rsid w:val="00C32797"/>
    <w:rsid w:val="00C7061A"/>
    <w:rsid w:val="00C74D24"/>
    <w:rsid w:val="00CD204D"/>
    <w:rsid w:val="00D837B7"/>
    <w:rsid w:val="00D842C6"/>
    <w:rsid w:val="00DB3753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22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2010-08-25T19:35:00Z</dcterms:created>
  <dcterms:modified xsi:type="dcterms:W3CDTF">2010-08-25T20:20:00Z</dcterms:modified>
</cp:coreProperties>
</file>