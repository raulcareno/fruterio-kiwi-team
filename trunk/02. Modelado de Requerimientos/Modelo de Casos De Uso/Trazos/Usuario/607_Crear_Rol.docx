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DD6911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DD6911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0375D7">
            <w:r>
              <w:t>Crear Rol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0375D7">
            <w:r>
              <w:t>607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0375D7">
            <w:r>
              <w:t xml:space="preserve">Usuario 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DD691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DD691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DD691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375D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DD691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DD691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DD691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375D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DD691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DD691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DD691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375D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5E0EAE">
            <w:r>
              <w:t>Administrador  (A</w:t>
            </w:r>
            <w:r w:rsidR="000375D7">
              <w:t>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DD6911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375D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DD6911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0375D7">
            <w:r>
              <w:rPr>
                <w:rFonts w:ascii="Calibri" w:hAnsi="Calibri"/>
              </w:rPr>
              <w:t>Registrar un nuevo rol, especificando sus datos.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0375D7" w:rsidP="003F5E92">
            <w:pPr>
              <w:pStyle w:val="ListParagraph"/>
              <w:numPr>
                <w:ilvl w:val="0"/>
                <w:numId w:val="1"/>
              </w:numPr>
            </w:pPr>
            <w:r>
              <w:t>Se registra un nuevo rol.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0375D7" w:rsidP="008F0DC6">
            <w:pPr>
              <w:pStyle w:val="ListParagraph"/>
              <w:numPr>
                <w:ilvl w:val="0"/>
                <w:numId w:val="1"/>
              </w:numPr>
            </w:pPr>
            <w:r>
              <w:t xml:space="preserve">El </w:t>
            </w:r>
            <w:r w:rsidR="008F0DC6">
              <w:t>A</w:t>
            </w:r>
            <w:r>
              <w:t xml:space="preserve"> no confirma la registración del rol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0375D7" w:rsidP="008F0DC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</w:t>
            </w:r>
            <w:r w:rsidR="008F0DC6">
              <w:t>A</w:t>
            </w:r>
            <w:r>
              <w:t xml:space="preserve"> selecciona la opción Crear Rol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375D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5D7" w:rsidRDefault="000375D7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 sistema solicita ingrese el nombre del rol.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5D7" w:rsidRPr="00960403" w:rsidRDefault="000375D7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375D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5D7" w:rsidRDefault="008F0DC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A</w:t>
            </w:r>
            <w:r w:rsidR="000375D7">
              <w:t xml:space="preserve"> ingresa el nombre del rol.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5D7" w:rsidRPr="00960403" w:rsidRDefault="000375D7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375D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5D7" w:rsidRDefault="000375D7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se confirma la registración del rol.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5D7" w:rsidRPr="00960403" w:rsidRDefault="000375D7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375D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5D7" w:rsidRDefault="008F0DC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A</w:t>
            </w:r>
            <w:r w:rsidR="000375D7">
              <w:t xml:space="preserve"> confirma la registración del rol.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5D7" w:rsidRDefault="008F0DC6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A</w:t>
            </w:r>
            <w:r w:rsidR="000375D7">
              <w:t xml:space="preserve"> no confirma la registración del rol.</w:t>
            </w:r>
          </w:p>
          <w:p w:rsidR="000375D7" w:rsidRDefault="000375D7" w:rsidP="000375D7">
            <w:pPr>
              <w:pStyle w:val="ListParagraph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0375D7" w:rsidRPr="00960403" w:rsidRDefault="000375D7" w:rsidP="000375D7">
            <w:pPr>
              <w:pStyle w:val="ListParagraph"/>
              <w:numPr>
                <w:ilvl w:val="2"/>
                <w:numId w:val="3"/>
              </w:numPr>
            </w:pPr>
            <w:r>
              <w:t>Se cancela el CU</w:t>
            </w:r>
          </w:p>
        </w:tc>
      </w:tr>
      <w:tr w:rsidR="000375D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5D7" w:rsidRDefault="000375D7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registra el nuevo rol con su nombre correspondiente.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5D7" w:rsidRPr="00960403" w:rsidRDefault="000375D7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375D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5D7" w:rsidRDefault="000375D7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5D7" w:rsidRPr="00960403" w:rsidRDefault="000375D7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0375D7"/>
    <w:rsid w:val="000375D7"/>
    <w:rsid w:val="00067369"/>
    <w:rsid w:val="00074C24"/>
    <w:rsid w:val="00217701"/>
    <w:rsid w:val="0022740A"/>
    <w:rsid w:val="003F5E92"/>
    <w:rsid w:val="00512B66"/>
    <w:rsid w:val="00596BA0"/>
    <w:rsid w:val="005C249A"/>
    <w:rsid w:val="005E0EAE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0DC6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DD6911"/>
    <w:rsid w:val="00E31140"/>
    <w:rsid w:val="00E70A8B"/>
    <w:rsid w:val="00E90FF3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5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wa</cp:lastModifiedBy>
  <cp:revision>5</cp:revision>
  <dcterms:created xsi:type="dcterms:W3CDTF">2010-05-30T22:52:00Z</dcterms:created>
  <dcterms:modified xsi:type="dcterms:W3CDTF">2011-11-06T21:29:00Z</dcterms:modified>
</cp:coreProperties>
</file>