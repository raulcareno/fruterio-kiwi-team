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2187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2187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</w:t>
            </w:r>
            <w:r w:rsidR="00B62962">
              <w:t>4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2187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2187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 w:rsidP="00B62962">
            <w:r>
              <w:t xml:space="preserve">Actualizar un pedido </w:t>
            </w:r>
            <w:r w:rsidR="00B62962">
              <w:t>anulando</w:t>
            </w:r>
            <w:r>
              <w:t xml:space="preserve">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5211A" w:rsidRDefault="00691EFE" w:rsidP="00637A6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37A6A">
              <w:t>Viajante cancela el CU.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222A6A" w:rsidRP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5E5EF8" w:rsidRPr="00960403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E375D8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5D8" w:rsidRDefault="00E375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la fecha de anulación y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5D8" w:rsidRDefault="00E375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62962">
              <w:t>consulta si se desea anular 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E375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E375D8">
              <w:t>Viajante</w:t>
            </w:r>
            <w:r>
              <w:t xml:space="preserve">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E375D8">
              <w:t>Viajante</w:t>
            </w:r>
            <w:r>
              <w:t xml:space="preserve"> no confirma</w:t>
            </w:r>
            <w:r w:rsidR="00B62962">
              <w:t xml:space="preserve"> la anulación del pedido</w:t>
            </w:r>
            <w:r>
              <w:t>.</w:t>
            </w:r>
          </w:p>
          <w:p w:rsidR="00B41280" w:rsidRPr="00960403" w:rsidRDefault="00B62962" w:rsidP="002921E6">
            <w:pPr>
              <w:pStyle w:val="Prrafodelista"/>
              <w:numPr>
                <w:ilvl w:val="2"/>
                <w:numId w:val="3"/>
              </w:numPr>
            </w:pPr>
            <w:r>
              <w:t>Ir a paso 6.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637A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 anulación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434732">
            <w:pPr>
              <w:pStyle w:val="Prrafodelista"/>
              <w:ind w:left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B62962">
            <w:r>
              <w:t>El Viajante podrá cancelar el caso de uso en cualquier momento</w:t>
            </w:r>
            <w:r w:rsidR="00B62962">
              <w:t>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16598B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34732"/>
    <w:rsid w:val="004A399B"/>
    <w:rsid w:val="004E108C"/>
    <w:rsid w:val="00512B66"/>
    <w:rsid w:val="00596BA0"/>
    <w:rsid w:val="005C249A"/>
    <w:rsid w:val="005E5EF8"/>
    <w:rsid w:val="00602FA3"/>
    <w:rsid w:val="006245C7"/>
    <w:rsid w:val="006342C1"/>
    <w:rsid w:val="0063791E"/>
    <w:rsid w:val="00637A6A"/>
    <w:rsid w:val="00654C01"/>
    <w:rsid w:val="00682F3C"/>
    <w:rsid w:val="00691EFE"/>
    <w:rsid w:val="006B6D4B"/>
    <w:rsid w:val="006E066F"/>
    <w:rsid w:val="00740AC6"/>
    <w:rsid w:val="00752868"/>
    <w:rsid w:val="007E6F92"/>
    <w:rsid w:val="00812E10"/>
    <w:rsid w:val="00817664"/>
    <w:rsid w:val="00821879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62962"/>
    <w:rsid w:val="00BC322B"/>
    <w:rsid w:val="00C32797"/>
    <w:rsid w:val="00C7061A"/>
    <w:rsid w:val="00C74D24"/>
    <w:rsid w:val="00CC0625"/>
    <w:rsid w:val="00CD204D"/>
    <w:rsid w:val="00CF484B"/>
    <w:rsid w:val="00D541F9"/>
    <w:rsid w:val="00D837B7"/>
    <w:rsid w:val="00D842C6"/>
    <w:rsid w:val="00DC19BB"/>
    <w:rsid w:val="00E31140"/>
    <w:rsid w:val="00E375D8"/>
    <w:rsid w:val="00E5211A"/>
    <w:rsid w:val="00E70A8B"/>
    <w:rsid w:val="00EC5070"/>
    <w:rsid w:val="00F12B50"/>
    <w:rsid w:val="00F1376F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62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8</cp:revision>
  <dcterms:created xsi:type="dcterms:W3CDTF">2010-06-10T23:46:00Z</dcterms:created>
  <dcterms:modified xsi:type="dcterms:W3CDTF">2010-06-11T01:22:00Z</dcterms:modified>
</cp:coreProperties>
</file>