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1D77DA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F7FF3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F064C86" w14:textId="77777777" w:rsidR="00C7061A" w:rsidRDefault="004B423F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2FB29A55" w14:textId="77777777" w:rsidR="00C7061A" w:rsidRDefault="004B42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F148E8">
              <w:rPr>
                <w:rFonts w:cstheme="minorHAnsi"/>
                <w:sz w:val="20"/>
              </w:rPr>
              <w:t>Sistema</w:t>
            </w:r>
          </w:p>
        </w:tc>
      </w:tr>
      <w:tr w:rsidR="00512B66" w14:paraId="4284631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FB5FA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0918587" w14:textId="77777777" w:rsidR="00512B66" w:rsidRDefault="00D31A28" w:rsidP="00422395">
            <w:r>
              <w:t xml:space="preserve">Registrar </w:t>
            </w:r>
            <w:r w:rsidR="00422395">
              <w:t>Venta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9BC494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2753522D" w14:textId="77777777" w:rsidR="00512B66" w:rsidRDefault="00F26338">
            <w:r>
              <w:t>2</w:t>
            </w:r>
            <w:r w:rsidR="002175A4">
              <w:t>09</w:t>
            </w:r>
          </w:p>
        </w:tc>
      </w:tr>
      <w:tr w:rsidR="00DC19BB" w14:paraId="649C690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DA1B8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9600B40" w14:textId="77777777" w:rsidR="00DC19BB" w:rsidRDefault="00F26338">
            <w:r>
              <w:t>Ventas</w:t>
            </w:r>
          </w:p>
        </w:tc>
      </w:tr>
      <w:tr w:rsidR="008F3E09" w14:paraId="55960D1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76C02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9B7A835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5BCF0FD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C75FDC9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9006AB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811BF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C1AF986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1E349E6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796A339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6B0CBD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0A06D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BB5755D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B647C60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9045800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5055349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89012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7DFCF26D" w14:textId="77777777" w:rsidR="00C7061A" w:rsidRDefault="00F26338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BED3C9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739D2B6" w14:textId="77777777" w:rsidR="00C7061A" w:rsidRDefault="0063791E">
            <w:r>
              <w:t>No aplica</w:t>
            </w:r>
          </w:p>
        </w:tc>
      </w:tr>
      <w:tr w:rsidR="00CD204D" w14:paraId="557D43D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D009C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B131D16" w14:textId="77777777" w:rsidR="00CD204D" w:rsidRDefault="004B423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474FA517" w14:textId="77777777" w:rsidR="00CD204D" w:rsidRDefault="004B423F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72C5F9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A14D5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4205366" w14:textId="77777777" w:rsidR="00D842C6" w:rsidRPr="00596BA0" w:rsidRDefault="00170D9B" w:rsidP="003370AC">
            <w:r w:rsidRPr="00170D9B">
              <w:t>Registrar la entrega y el cobro de una venta</w:t>
            </w:r>
            <w:r w:rsidR="003370AC">
              <w:t>.</w:t>
            </w:r>
          </w:p>
        </w:tc>
      </w:tr>
      <w:tr w:rsidR="00DC19BB" w14:paraId="33F76F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5D425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0C796F7" w14:textId="77777777" w:rsidR="00DC19BB" w:rsidRDefault="00DC19BB"/>
        </w:tc>
      </w:tr>
      <w:tr w:rsidR="005C249A" w14:paraId="1417C6D1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8BBEA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A1E54E1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8AAFC6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2A1CBE5" w14:textId="77777777" w:rsidR="003F5E92" w:rsidRDefault="00244E15" w:rsidP="003F5E92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la entrega y </w:t>
            </w:r>
            <w:r w:rsidR="00E160D5">
              <w:t>cobro del pedido, registrando los datos correspondientes a la forma de pago y actualizando el estado del pedido.</w:t>
            </w:r>
          </w:p>
        </w:tc>
      </w:tr>
      <w:tr w:rsidR="005C249A" w14:paraId="3F292C3C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035C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314E38D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36A46C1" w14:textId="77777777" w:rsidR="00E160D5" w:rsidRDefault="00D35503" w:rsidP="00D90074">
            <w:pPr>
              <w:pStyle w:val="Prrafodelista"/>
              <w:numPr>
                <w:ilvl w:val="0"/>
                <w:numId w:val="1"/>
              </w:numPr>
            </w:pPr>
            <w:r>
              <w:t xml:space="preserve">El V </w:t>
            </w:r>
            <w:r w:rsidR="00D90074">
              <w:t>cancela el CU.</w:t>
            </w:r>
          </w:p>
        </w:tc>
      </w:tr>
      <w:tr w:rsidR="005C249A" w14:paraId="30F99A7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D6A2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E0B8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B33474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3DE5" w14:textId="77777777" w:rsidR="005C249A" w:rsidRPr="008F3E09" w:rsidRDefault="006332BA" w:rsidP="00AC71E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 xml:space="preserve">Registrar </w:t>
            </w:r>
            <w:r w:rsidR="00AC71E5">
              <w:rPr>
                <w:i/>
              </w:rPr>
              <w:t>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5E09" w14:textId="77777777" w:rsidR="00E31140" w:rsidRPr="00960403" w:rsidRDefault="00E31140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332BA" w14:paraId="4CED48E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37A0" w14:textId="77777777" w:rsidR="006332BA" w:rsidRDefault="006332BA" w:rsidP="0037592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 w:rsidR="00060D29">
              <w:t xml:space="preserve"> </w:t>
            </w:r>
            <w:r w:rsidR="00375928">
              <w:t>solicita se seleccionen los clientes de ese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BDE2" w14:textId="77777777" w:rsidR="006332BA" w:rsidRPr="00960403" w:rsidRDefault="006332BA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A763BA" w14:paraId="5A7ED73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218BC" w14:textId="77777777" w:rsidR="00A763BA" w:rsidRDefault="0037592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D032" w14:textId="77777777" w:rsidR="00A763BA" w:rsidRPr="00960403" w:rsidRDefault="00A763BA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6F6CEEE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5D01" w14:textId="77777777" w:rsidR="00D35503" w:rsidRDefault="00D35503" w:rsidP="0037592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 w:rsidR="00375928">
              <w:t xml:space="preserve"> busca para ese cliente los pedidos facturados y </w:t>
            </w:r>
            <w:r>
              <w:t>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CB27" w14:textId="77777777" w:rsidR="00375928" w:rsidRPr="00960403" w:rsidRDefault="00D35503" w:rsidP="00375928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F148E8">
              <w:t>Sistema</w:t>
            </w:r>
            <w:r>
              <w:t xml:space="preserve"> </w:t>
            </w:r>
            <w:r w:rsidR="00692564">
              <w:t>no encuentra pedidos facturados para ese cliente.</w:t>
            </w:r>
          </w:p>
          <w:p w14:paraId="21F55E34" w14:textId="77777777" w:rsidR="00706E53" w:rsidRDefault="00692564" w:rsidP="00375928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5D2BABDC" w14:textId="77777777" w:rsidR="00692564" w:rsidRPr="00960403" w:rsidRDefault="00692564" w:rsidP="00375928">
            <w:pPr>
              <w:pStyle w:val="Prrafodelista"/>
              <w:numPr>
                <w:ilvl w:val="2"/>
                <w:numId w:val="3"/>
              </w:numPr>
            </w:pPr>
            <w:r>
              <w:t>Se vuelve al paso 2.</w:t>
            </w:r>
          </w:p>
        </w:tc>
      </w:tr>
      <w:tr w:rsidR="00D35503" w14:paraId="61AE523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5DBF" w14:textId="77777777" w:rsidR="00D35503" w:rsidRDefault="002F17EF" w:rsidP="00AD382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>
              <w:t xml:space="preserve"> para el pedido seleccionado muestra</w:t>
            </w:r>
            <w:r w:rsidR="003C43EF">
              <w:t xml:space="preserve"> v</w:t>
            </w:r>
            <w:bookmarkStart w:id="1" w:name="_GoBack"/>
            <w:bookmarkEnd w:id="1"/>
            <w:r w:rsidR="003C43EF">
              <w:t>iajante, cliente, fecha estimada de entrega y</w:t>
            </w:r>
            <w:r>
              <w:t xml:space="preserve"> los detalles del mismo, especificando </w:t>
            </w:r>
            <w:r w:rsidR="00780DBF">
              <w:rPr>
                <w:lang w:val="es-ES"/>
              </w:rPr>
              <w:t xml:space="preserve">código de </w:t>
            </w:r>
            <w:r>
              <w:t xml:space="preserve">producto, </w:t>
            </w:r>
            <w:r w:rsidR="00780DBF">
              <w:t xml:space="preserve">nombre, </w:t>
            </w:r>
            <w:r w:rsidR="003C43EF">
              <w:t>cantidad pedida,</w:t>
            </w:r>
            <w:r>
              <w:t xml:space="preserve"> precio</w:t>
            </w:r>
            <w:r w:rsidR="00AD382D">
              <w:t xml:space="preserve"> unitario</w:t>
            </w:r>
            <w:r w:rsidR="003C43EF">
              <w:t xml:space="preserve"> y subtotal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35C9" w14:textId="77777777"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0BFE0EC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B48F" w14:textId="77777777" w:rsidR="00D35503" w:rsidRDefault="002F17E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3C43EF">
              <w:t xml:space="preserve"> </w:t>
            </w:r>
            <w:r w:rsidR="00F148E8">
              <w:t>Sistema</w:t>
            </w:r>
            <w:r w:rsidR="000D7CDF">
              <w:t xml:space="preserve"> solicita se seleccionen</w:t>
            </w:r>
            <w:r>
              <w:t xml:space="preserve"> los productos a entregar y a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D513" w14:textId="77777777"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657D60E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A7A3B" w14:textId="77777777" w:rsidR="00D35503" w:rsidRDefault="002F17E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los productos a entregar y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0645" w14:textId="77777777"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3609CB9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5877" w14:textId="77777777"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 ingresa la cantidad </w:t>
            </w:r>
            <w:r w:rsidR="00FE5C84">
              <w:t xml:space="preserve">real </w:t>
            </w:r>
            <w:r>
              <w:t>de productos  a entregar, en caso que sea diferente a la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8415" w14:textId="77777777"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A535FC" w14:paraId="1BE6111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4D911" w14:textId="77777777" w:rsidR="00A535FC" w:rsidRDefault="00A535FC" w:rsidP="00A535F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>
              <w:t xml:space="preserve"> solicita ingreso de nuevos productos.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84042" w14:textId="77777777" w:rsidR="00A535FC" w:rsidRDefault="00A535FC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2982A1E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CB5C" w14:textId="77777777" w:rsidR="000D7CDF" w:rsidRDefault="000D7CDF" w:rsidP="000D7C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V </w:t>
            </w:r>
            <w:r w:rsidR="009A633F">
              <w:t xml:space="preserve">no </w:t>
            </w:r>
            <w:r w:rsidR="00D76E3D">
              <w:t>ingresa nuevos productos entregados al</w:t>
            </w:r>
            <w:r>
              <w:t xml:space="preserve"> c</w:t>
            </w:r>
            <w:r w:rsidR="00F608A4">
              <w:t>liente y su respectiva cantidad, en caso de solicitarlos.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70E0" w14:textId="77777777" w:rsidR="000D7CDF" w:rsidRDefault="009A633F" w:rsidP="00D1246A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ingresa nuevos productos.</w:t>
            </w:r>
          </w:p>
          <w:p w14:paraId="5ED5FCCB" w14:textId="77777777" w:rsidR="00D1246A" w:rsidRDefault="00D1246A" w:rsidP="00D1246A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F148E8">
              <w:t>Sistema</w:t>
            </w:r>
            <w:r>
              <w:t xml:space="preserve"> por cada producto nuevo se solicita el código de producto y su cantidad.</w:t>
            </w:r>
          </w:p>
          <w:p w14:paraId="524FD328" w14:textId="77777777" w:rsidR="000B5387" w:rsidRDefault="00D1246A" w:rsidP="00226266">
            <w:pPr>
              <w:pStyle w:val="Prrafodelista"/>
              <w:numPr>
                <w:ilvl w:val="3"/>
                <w:numId w:val="3"/>
              </w:numPr>
            </w:pPr>
            <w:r>
              <w:t>El V ingresa por cada producto nuevo su código y  cantidad</w:t>
            </w:r>
            <w:r w:rsidR="000A0522">
              <w:t>.</w:t>
            </w:r>
          </w:p>
          <w:p w14:paraId="5B649672" w14:textId="77777777" w:rsidR="00D1246A" w:rsidRDefault="00D1246A" w:rsidP="00D1246A">
            <w:pPr>
              <w:pStyle w:val="Prrafodelista"/>
              <w:numPr>
                <w:ilvl w:val="3"/>
                <w:numId w:val="3"/>
              </w:numPr>
            </w:pPr>
            <w:r>
              <w:t>El V no conoce el código de producto</w:t>
            </w:r>
          </w:p>
          <w:p w14:paraId="3CEC895A" w14:textId="77777777" w:rsidR="000B5387" w:rsidRPr="000B5387" w:rsidRDefault="00D1246A" w:rsidP="000B5387">
            <w:pPr>
              <w:pStyle w:val="Prrafodelista"/>
              <w:numPr>
                <w:ilvl w:val="4"/>
                <w:numId w:val="3"/>
              </w:numPr>
            </w:pPr>
            <w:r>
              <w:t xml:space="preserve">Se llama al </w:t>
            </w:r>
            <w:r w:rsidRPr="00D1246A">
              <w:rPr>
                <w:i/>
              </w:rPr>
              <w:t>CU 111. Consultar Producto</w:t>
            </w:r>
            <w:r w:rsidR="000B5387">
              <w:rPr>
                <w:i/>
              </w:rPr>
              <w:t>.</w:t>
            </w:r>
          </w:p>
          <w:p w14:paraId="595E17C9" w14:textId="77777777" w:rsidR="000B5387" w:rsidRPr="000B5387" w:rsidRDefault="000B5387" w:rsidP="000B5387">
            <w:pPr>
              <w:pStyle w:val="Prrafodelista"/>
              <w:numPr>
                <w:ilvl w:val="5"/>
                <w:numId w:val="3"/>
              </w:numPr>
            </w:pPr>
            <w:r>
              <w:t xml:space="preserve">Se </w:t>
            </w:r>
            <w:r w:rsidR="006D7591">
              <w:t xml:space="preserve">determina </w:t>
            </w:r>
            <w:r>
              <w:rPr>
                <w:lang w:val="es-ES"/>
              </w:rPr>
              <w:t>el producto con lo que el V ingresa la cantidad</w:t>
            </w:r>
          </w:p>
          <w:p w14:paraId="09C36EE9" w14:textId="77777777" w:rsidR="000B5387" w:rsidRDefault="000B5387" w:rsidP="000B5387">
            <w:pPr>
              <w:pStyle w:val="Prrafodelista"/>
              <w:numPr>
                <w:ilvl w:val="5"/>
                <w:numId w:val="3"/>
              </w:numPr>
            </w:pPr>
            <w:r>
              <w:t>No se determinó el producto, se regresa al paso 9.</w:t>
            </w:r>
          </w:p>
        </w:tc>
      </w:tr>
      <w:tr w:rsidR="00D35503" w14:paraId="11D8FD8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2324" w14:textId="77777777" w:rsidR="00D35503" w:rsidRDefault="00D012D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 w:rsidRPr="00F148E8">
              <w:t>Sistema</w:t>
            </w:r>
            <w:r w:rsidR="000D7CDF">
              <w:t xml:space="preserve"> calcula según los productos especificados y sus cantidades, el precio tota</w:t>
            </w:r>
            <w:r w:rsidR="003C43EF">
              <w:t>l a pagar.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D819" w14:textId="77777777"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8F2108" w14:paraId="70F1CBB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80E7" w14:textId="77777777" w:rsidR="008F2108" w:rsidRDefault="00D012DB" w:rsidP="000F1E9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 w:rsidRPr="00F148E8">
              <w:t>Sistema</w:t>
            </w:r>
            <w:r w:rsidR="008F2108">
              <w:t xml:space="preserve"> verifica si el cliente posee saldo a favor</w:t>
            </w:r>
            <w:r w:rsidR="000F1E9F">
              <w:t xml:space="preserve"> (nota de crédito del mismo)</w:t>
            </w:r>
            <w:r w:rsidR="008F2108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F07D" w14:textId="77777777" w:rsidR="008F2108" w:rsidRDefault="008F2108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353F0F" w14:paraId="50E8330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2ECE" w14:textId="77777777" w:rsidR="00353F0F" w:rsidRDefault="00353F0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Cliente no posee saldo a favor</w:t>
            </w:r>
            <w:r w:rsidR="00B31CDD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3EB8" w14:textId="77777777" w:rsidR="00353F0F" w:rsidRDefault="00353F0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Cliente posee saldo a favor</w:t>
            </w:r>
          </w:p>
          <w:p w14:paraId="1C63074A" w14:textId="77777777" w:rsidR="00353F0F" w:rsidRDefault="00353F0F" w:rsidP="00353F0F">
            <w:pPr>
              <w:pStyle w:val="Prrafodelista"/>
              <w:numPr>
                <w:ilvl w:val="3"/>
                <w:numId w:val="3"/>
              </w:numPr>
            </w:pPr>
            <w:r>
              <w:t>El saldo a favor es mayor que el precio total</w:t>
            </w:r>
            <w:r w:rsidR="008F2108">
              <w:t xml:space="preserve"> a pagar por el cliente.</w:t>
            </w:r>
          </w:p>
          <w:p w14:paraId="1E1B71AF" w14:textId="77777777" w:rsidR="00353F0F" w:rsidRDefault="00B2202A" w:rsidP="00353F0F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Precio Total.</w:t>
            </w:r>
          </w:p>
          <w:p w14:paraId="1DE50B36" w14:textId="77777777" w:rsidR="00B2202A" w:rsidRDefault="00B2202A" w:rsidP="00B2202A">
            <w:pPr>
              <w:pStyle w:val="Prrafodelista"/>
              <w:numPr>
                <w:ilvl w:val="3"/>
                <w:numId w:val="3"/>
              </w:numPr>
            </w:pPr>
            <w:r>
              <w:t>El saldo a favor es menor que el precio total</w:t>
            </w:r>
          </w:p>
          <w:p w14:paraId="76EBD8C7" w14:textId="77777777" w:rsidR="00B2202A" w:rsidRDefault="00B2202A" w:rsidP="00B2202A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saldo a favor.</w:t>
            </w:r>
          </w:p>
        </w:tc>
      </w:tr>
      <w:tr w:rsidR="00B2202A" w14:paraId="376862D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0449" w14:textId="77777777" w:rsidR="00B2202A" w:rsidRDefault="00B2202A" w:rsidP="00EB795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precio total </w:t>
            </w:r>
            <w:r w:rsidR="00EB795B">
              <w:t>a cobrar</w:t>
            </w:r>
            <w:r>
              <w:t xml:space="preserve"> no ha sido cubierto por el saldo a favor del Cliente</w:t>
            </w:r>
            <w:r w:rsidR="00EB795B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55D0" w14:textId="77777777" w:rsidR="00B2202A" w:rsidRDefault="00677954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precio total del cobro ha sido cubierto por el saldo a favor del cliente</w:t>
            </w:r>
          </w:p>
          <w:p w14:paraId="3748D89E" w14:textId="77777777" w:rsidR="00677954" w:rsidRDefault="00D90074" w:rsidP="00677954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F148E8">
              <w:t>Sistema</w:t>
            </w:r>
            <w:r>
              <w:t xml:space="preserve"> informa la situación.</w:t>
            </w:r>
          </w:p>
          <w:p w14:paraId="00AAE6E4" w14:textId="77777777" w:rsidR="00D90074" w:rsidRDefault="00FF4E6C" w:rsidP="00677954">
            <w:pPr>
              <w:pStyle w:val="Prrafodelista"/>
              <w:numPr>
                <w:ilvl w:val="2"/>
                <w:numId w:val="3"/>
              </w:numPr>
            </w:pPr>
            <w:r>
              <w:t>Se prosigue al paso</w:t>
            </w:r>
            <w:r w:rsidR="00745E49">
              <w:t xml:space="preserve"> 18</w:t>
            </w:r>
            <w:r w:rsidR="00D90074">
              <w:t>.</w:t>
            </w:r>
          </w:p>
        </w:tc>
      </w:tr>
      <w:tr w:rsidR="000D7CDF" w14:paraId="4E469BC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8E4E" w14:textId="77777777" w:rsidR="000D7CDF" w:rsidRDefault="000D7CDF" w:rsidP="003C43E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>
              <w:t xml:space="preserve"> solicita se </w:t>
            </w:r>
            <w:r w:rsidR="003C43EF">
              <w:t>seleccione</w:t>
            </w:r>
            <w:r>
              <w:t xml:space="preserve"> la forma de pago del pedido</w:t>
            </w:r>
            <w:r w:rsidR="00677954">
              <w:t xml:space="preserve"> para cada medio de pago elegido por 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195A" w14:textId="77777777"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138545F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653C" w14:textId="77777777" w:rsidR="000D7CDF" w:rsidRDefault="000D7CDF" w:rsidP="003C43E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 </w:t>
            </w:r>
            <w:r w:rsidR="003C43EF">
              <w:t>selecciona</w:t>
            </w:r>
            <w:r>
              <w:t xml:space="preserve"> la forma de </w:t>
            </w:r>
            <w:r w:rsidR="00C94FFB">
              <w:t>pago</w:t>
            </w:r>
            <w:r>
              <w:t xml:space="preserve"> cheque.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61E7" w14:textId="77777777" w:rsidR="000D7CDF" w:rsidRDefault="00D76E3D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ingresa forma de pago: Contado</w:t>
            </w:r>
          </w:p>
          <w:p w14:paraId="29BB89C0" w14:textId="77777777" w:rsidR="00D76E3D" w:rsidRDefault="00D76E3D" w:rsidP="00677954">
            <w:pPr>
              <w:pStyle w:val="Prrafodelista"/>
              <w:numPr>
                <w:ilvl w:val="2"/>
                <w:numId w:val="3"/>
              </w:numPr>
            </w:pPr>
            <w:r>
              <w:t>El V ingresa el monto total a pagar.</w:t>
            </w:r>
          </w:p>
          <w:p w14:paraId="1AA05262" w14:textId="77777777" w:rsidR="00F608A4" w:rsidRDefault="006B4A7E" w:rsidP="006B4A7E">
            <w:pPr>
              <w:pStyle w:val="Prrafodelista"/>
              <w:numPr>
                <w:ilvl w:val="2"/>
                <w:numId w:val="3"/>
              </w:numPr>
            </w:pPr>
            <w:r>
              <w:t xml:space="preserve">Se prosigue al paso </w:t>
            </w:r>
            <w:r w:rsidR="00745E49">
              <w:t>18</w:t>
            </w:r>
            <w:r w:rsidR="00F608A4">
              <w:t>.</w:t>
            </w:r>
          </w:p>
        </w:tc>
      </w:tr>
      <w:tr w:rsidR="000D7CDF" w14:paraId="2172C06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7EFF" w14:textId="77777777" w:rsidR="000D7CDF" w:rsidRDefault="004518E7" w:rsidP="00D069A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todos los datos</w:t>
            </w:r>
            <w:r w:rsidR="00244E15">
              <w:t xml:space="preserve"> referidos al</w:t>
            </w:r>
            <w:r>
              <w:t xml:space="preserve"> cheque:</w:t>
            </w:r>
            <w:r w:rsidR="00D069A8">
              <w:t xml:space="preserve"> Número</w:t>
            </w:r>
            <w:r>
              <w:t xml:space="preserve"> Cheque, banco, sucursal, emisor, fecha emi</w:t>
            </w:r>
            <w:r w:rsidR="00D76E3D">
              <w:t>sión, fecha de cobro, monto y cobrador.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0948" w14:textId="77777777"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460E32A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B5667" w14:textId="77777777"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>
              <w:t xml:space="preserve"> solicita se confirme la registración de la entrega y el cobro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8F59" w14:textId="77777777"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7993DF0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25E3" w14:textId="77777777"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 confirma la registración de la entrega y el cobro.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45CB" w14:textId="77777777" w:rsidR="000D7CDF" w:rsidRDefault="00244E15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confirma la registración de la entrega y el cobro.</w:t>
            </w:r>
          </w:p>
          <w:p w14:paraId="77E7256E" w14:textId="77777777" w:rsidR="00244E15" w:rsidRDefault="00AE1C61" w:rsidP="000B2FA1">
            <w:pPr>
              <w:pStyle w:val="Prrafodelista"/>
              <w:numPr>
                <w:ilvl w:val="2"/>
                <w:numId w:val="3"/>
              </w:numPr>
            </w:pPr>
            <w:r>
              <w:t>N</w:t>
            </w:r>
            <w:r w:rsidR="000B2FA1">
              <w:t>o se procesa la registración.</w:t>
            </w:r>
          </w:p>
        </w:tc>
      </w:tr>
      <w:tr w:rsidR="000D7CDF" w14:paraId="49A356F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EE5F" w14:textId="77777777" w:rsidR="000D7CDF" w:rsidRDefault="00244E15" w:rsidP="003917F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3C43EF">
              <w:t xml:space="preserve"> </w:t>
            </w:r>
            <w:r w:rsidR="00F148E8">
              <w:t>Sistema</w:t>
            </w:r>
            <w:r w:rsidR="002175A4">
              <w:t xml:space="preserve"> registra la </w:t>
            </w:r>
            <w:r w:rsidR="00285AA2">
              <w:t>venta con los siguientes datos: F</w:t>
            </w:r>
            <w:r>
              <w:t>e</w:t>
            </w:r>
            <w:r w:rsidR="00285AA2">
              <w:t>cha de</w:t>
            </w:r>
            <w:r w:rsidR="003917F0">
              <w:t xml:space="preserve"> real de entrega</w:t>
            </w:r>
            <w:r w:rsidR="00285AA2">
              <w:t>, F</w:t>
            </w:r>
            <w:r>
              <w:t>orma de pago</w:t>
            </w:r>
            <w:r w:rsidR="004F3ED4">
              <w:t>, Estado de venta como</w:t>
            </w:r>
            <w:r w:rsidR="003C43EF">
              <w:t xml:space="preserve"> </w:t>
            </w:r>
            <w:r w:rsidR="001B36AC" w:rsidRPr="001B36AC">
              <w:rPr>
                <w:i/>
              </w:rPr>
              <w:t>Realizada</w:t>
            </w:r>
            <w:r w:rsidR="00EC6C1A">
              <w:rPr>
                <w:i/>
              </w:rPr>
              <w:t>,</w:t>
            </w:r>
            <w:r w:rsidR="003C43EF">
              <w:rPr>
                <w:i/>
              </w:rPr>
              <w:t xml:space="preserve"> </w:t>
            </w:r>
            <w:r w:rsidR="001F4322">
              <w:t>Estado de detalle de venta como</w:t>
            </w:r>
            <w:r w:rsidR="003C43EF">
              <w:t xml:space="preserve"> </w:t>
            </w:r>
            <w:r w:rsidR="001B36AC" w:rsidRPr="001B36AC">
              <w:rPr>
                <w:i/>
              </w:rPr>
              <w:t>Realizada</w:t>
            </w:r>
            <w:r w:rsidR="00522CC5">
              <w:rPr>
                <w:i/>
              </w:rPr>
              <w:t xml:space="preserve"> Estado del cobro de pedido como </w:t>
            </w:r>
            <w:r w:rsidR="00522CC5" w:rsidRPr="00522CC5">
              <w:rPr>
                <w:i/>
              </w:rPr>
              <w:t>Registrado</w:t>
            </w:r>
            <w:r w:rsidR="003C43EF">
              <w:rPr>
                <w:i/>
              </w:rPr>
              <w:t xml:space="preserve"> </w:t>
            </w:r>
            <w:r>
              <w:t>y</w:t>
            </w:r>
            <w:r w:rsidR="001F4322">
              <w:t xml:space="preserve"> Estado de cheque como </w:t>
            </w:r>
            <w:r w:rsidR="00EC6C1A" w:rsidRPr="00EC6C1A">
              <w:rPr>
                <w:i/>
              </w:rPr>
              <w:t>Registrado</w:t>
            </w:r>
            <w:r w:rsidR="003C43EF">
              <w:rPr>
                <w:i/>
              </w:rPr>
              <w:t xml:space="preserve"> </w:t>
            </w:r>
            <w:r w:rsidR="001F4322">
              <w:t>(en caso de haber pagado con Cheque)</w:t>
            </w:r>
            <w:r w:rsidR="00EC6C1A">
              <w:t>, y</w:t>
            </w:r>
            <w:r w:rsidR="00D17324">
              <w:t xml:space="preserve"> actualizando el estado de </w:t>
            </w:r>
            <w:r>
              <w:t xml:space="preserve">pedido a </w:t>
            </w:r>
            <w:r w:rsidR="00285AA2">
              <w:rPr>
                <w:i/>
              </w:rPr>
              <w:t>Entregado</w:t>
            </w:r>
            <w:r w:rsidR="003C43EF">
              <w:rPr>
                <w:i/>
              </w:rPr>
              <w:t xml:space="preserve"> </w:t>
            </w:r>
            <w:r w:rsidR="001B36AC" w:rsidRPr="001B36AC">
              <w:t>y el estado del detalle de pedido a</w:t>
            </w:r>
            <w:r w:rsidR="001B36AC">
              <w:rPr>
                <w:i/>
              </w:rPr>
              <w:t xml:space="preserve"> Entregado</w:t>
            </w:r>
            <w:r w:rsidR="00E160D5">
              <w:rPr>
                <w:i/>
              </w:rPr>
              <w:t xml:space="preserve">. </w:t>
            </w:r>
            <w:r w:rsidR="00353F0F">
              <w:t xml:space="preserve">En caso de tratarse de un pago con Nota de Crédito, se actualiza el </w:t>
            </w:r>
            <w:r w:rsidR="006644C4">
              <w:t xml:space="preserve">crédito </w:t>
            </w:r>
            <w:r w:rsidR="00296FCD">
              <w:t>de cuenta del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9797" w14:textId="77777777"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44E15" w14:paraId="13184B8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3D24" w14:textId="77777777"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47C5" w14:textId="77777777" w:rsidR="00244E15" w:rsidRDefault="00244E15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54C01" w14:paraId="05A19F6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6305E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A5413" w14:textId="77777777" w:rsidR="009B6D94" w:rsidRDefault="009B6D94" w:rsidP="00654C01">
            <w:r>
              <w:t>-El vendedor puede cancelar el CU en cualquier momento.</w:t>
            </w:r>
          </w:p>
          <w:p w14:paraId="0A883326" w14:textId="77777777" w:rsidR="00654C01" w:rsidRDefault="00D76E3D" w:rsidP="00654C01">
            <w:r>
              <w:t>-</w:t>
            </w:r>
            <w:r w:rsidR="000D7CDF">
              <w:t>Las formas de pago pueden ser: Cheque, Contado o Nota de Crédito.</w:t>
            </w:r>
          </w:p>
          <w:p w14:paraId="261EEEE8" w14:textId="77777777" w:rsidR="00044579" w:rsidRDefault="00044579" w:rsidP="00044579">
            <w:r>
              <w:t>-Consideraciones sobre la forma de pago:</w:t>
            </w:r>
          </w:p>
          <w:p w14:paraId="0BBFF34E" w14:textId="77777777" w:rsidR="00044579" w:rsidRDefault="00044579" w:rsidP="00044579">
            <w:r>
              <w:t>-Si el cliente tiene saldo a favor en su cuenta, se considera que siempre se elegirá la forma de pago: Nota de Crédito y se le descontará de la misma el saldo correspondiente.</w:t>
            </w:r>
          </w:p>
          <w:p w14:paraId="5DE5B394" w14:textId="77777777" w:rsidR="00044579" w:rsidRDefault="00447228" w:rsidP="00044579">
            <w:r>
              <w:t xml:space="preserve">   -</w:t>
            </w:r>
            <w:r w:rsidR="00044579">
              <w:t>Si el saldo de la cuenta del cliente es menor al saldo total a cobrar, se le descontará el saldo restantes de su cuenta y el resto se cobrará según la forma de pago elegida por el cliente (</w:t>
            </w:r>
            <w:r w:rsidR="00B30F71">
              <w:t>contado y/o</w:t>
            </w:r>
            <w:r w:rsidR="00044579">
              <w:t xml:space="preserve"> cheque).</w:t>
            </w:r>
          </w:p>
          <w:p w14:paraId="5027101A" w14:textId="77777777" w:rsidR="00044579" w:rsidRPr="00960403" w:rsidRDefault="00044579" w:rsidP="00044579">
            <w:r>
              <w:t xml:space="preserve">-Si el cliente no tiene saldo a favor en su cuenta, se cobrará según alguna de las siguientes formas de pago: Contado </w:t>
            </w:r>
            <w:r w:rsidR="00B30F71">
              <w:t>y/</w:t>
            </w:r>
            <w:r>
              <w:t>o cheque.</w:t>
            </w:r>
          </w:p>
        </w:tc>
      </w:tr>
      <w:tr w:rsidR="00654C01" w14:paraId="74886B9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6CB96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10E0AE" w14:textId="77777777" w:rsidR="00654C01" w:rsidRDefault="00654C01" w:rsidP="00654C01">
            <w:r>
              <w:t>No aplica</w:t>
            </w:r>
          </w:p>
        </w:tc>
      </w:tr>
      <w:tr w:rsidR="00654C01" w14:paraId="66A9015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9588B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A486A" w14:textId="77777777" w:rsidR="00654C01" w:rsidRPr="00D94D08" w:rsidRDefault="00D94D08" w:rsidP="00654C01">
            <w:r w:rsidRPr="00D94D08">
              <w:t>CU 282. Consultar Pedido.</w:t>
            </w:r>
          </w:p>
        </w:tc>
      </w:tr>
      <w:tr w:rsidR="00654C01" w14:paraId="279777D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569F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DE9F70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78BB8A9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DC1E3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80BC10" w14:textId="77777777" w:rsidR="00654C01" w:rsidRDefault="00067369" w:rsidP="00654C01">
            <w:r>
              <w:t>No aplica</w:t>
            </w:r>
          </w:p>
        </w:tc>
      </w:tr>
      <w:tr w:rsidR="00654C01" w14:paraId="776A0B0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C1192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EEB388" w14:textId="77777777" w:rsidR="00654C01" w:rsidRDefault="00067369" w:rsidP="00654C01">
            <w:r>
              <w:t>No aplica</w:t>
            </w:r>
          </w:p>
        </w:tc>
      </w:tr>
      <w:tr w:rsidR="00654C01" w14:paraId="3E3EB94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35BBD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539FF" w14:textId="77777777" w:rsidR="00654C01" w:rsidRDefault="00067369" w:rsidP="00654C01">
            <w:r>
              <w:t>No aplica</w:t>
            </w:r>
          </w:p>
        </w:tc>
      </w:tr>
    </w:tbl>
    <w:p w14:paraId="0756201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D31A28"/>
    <w:rsid w:val="00044579"/>
    <w:rsid w:val="00060D29"/>
    <w:rsid w:val="00067369"/>
    <w:rsid w:val="0007045A"/>
    <w:rsid w:val="00074C24"/>
    <w:rsid w:val="000A0522"/>
    <w:rsid w:val="000B2FA1"/>
    <w:rsid w:val="000B5387"/>
    <w:rsid w:val="000D7CDF"/>
    <w:rsid w:val="000E6DF1"/>
    <w:rsid w:val="000F1E9F"/>
    <w:rsid w:val="0010210B"/>
    <w:rsid w:val="00170D9B"/>
    <w:rsid w:val="001B36AC"/>
    <w:rsid w:val="001F4322"/>
    <w:rsid w:val="002175A4"/>
    <w:rsid w:val="00217701"/>
    <w:rsid w:val="00226266"/>
    <w:rsid w:val="0022740A"/>
    <w:rsid w:val="00243A83"/>
    <w:rsid w:val="00244E15"/>
    <w:rsid w:val="00245279"/>
    <w:rsid w:val="0027435A"/>
    <w:rsid w:val="00285AA2"/>
    <w:rsid w:val="00287A14"/>
    <w:rsid w:val="00296FCD"/>
    <w:rsid w:val="002B5138"/>
    <w:rsid w:val="002F17EF"/>
    <w:rsid w:val="00335DC5"/>
    <w:rsid w:val="003370AC"/>
    <w:rsid w:val="00353F0F"/>
    <w:rsid w:val="00375928"/>
    <w:rsid w:val="003917F0"/>
    <w:rsid w:val="003C43EF"/>
    <w:rsid w:val="003E1463"/>
    <w:rsid w:val="003F5E92"/>
    <w:rsid w:val="00422395"/>
    <w:rsid w:val="00447228"/>
    <w:rsid w:val="004518E7"/>
    <w:rsid w:val="004823FE"/>
    <w:rsid w:val="004B423F"/>
    <w:rsid w:val="004F3ED4"/>
    <w:rsid w:val="00512B66"/>
    <w:rsid w:val="00522CC5"/>
    <w:rsid w:val="00596BA0"/>
    <w:rsid w:val="005C249A"/>
    <w:rsid w:val="005F5893"/>
    <w:rsid w:val="00602FA3"/>
    <w:rsid w:val="006245C7"/>
    <w:rsid w:val="006332BA"/>
    <w:rsid w:val="0063791E"/>
    <w:rsid w:val="00654C01"/>
    <w:rsid w:val="006644C4"/>
    <w:rsid w:val="00677954"/>
    <w:rsid w:val="00682F3C"/>
    <w:rsid w:val="00692564"/>
    <w:rsid w:val="006B4A7E"/>
    <w:rsid w:val="006B6D4B"/>
    <w:rsid w:val="006D19F4"/>
    <w:rsid w:val="006D7591"/>
    <w:rsid w:val="00706E53"/>
    <w:rsid w:val="00745E49"/>
    <w:rsid w:val="00764F92"/>
    <w:rsid w:val="00780DBF"/>
    <w:rsid w:val="00793EF7"/>
    <w:rsid w:val="00812E10"/>
    <w:rsid w:val="00847BFF"/>
    <w:rsid w:val="008632D0"/>
    <w:rsid w:val="0088737C"/>
    <w:rsid w:val="008A11E3"/>
    <w:rsid w:val="008B4D33"/>
    <w:rsid w:val="008E5DFD"/>
    <w:rsid w:val="008F2108"/>
    <w:rsid w:val="008F3E09"/>
    <w:rsid w:val="00960403"/>
    <w:rsid w:val="009A24E8"/>
    <w:rsid w:val="009A633F"/>
    <w:rsid w:val="009B6D94"/>
    <w:rsid w:val="009F44F1"/>
    <w:rsid w:val="009F72B1"/>
    <w:rsid w:val="00A07470"/>
    <w:rsid w:val="00A27474"/>
    <w:rsid w:val="00A436E2"/>
    <w:rsid w:val="00A5198D"/>
    <w:rsid w:val="00A535FC"/>
    <w:rsid w:val="00A763BA"/>
    <w:rsid w:val="00AC1FC2"/>
    <w:rsid w:val="00AC71E5"/>
    <w:rsid w:val="00AD382D"/>
    <w:rsid w:val="00AE1C61"/>
    <w:rsid w:val="00B13252"/>
    <w:rsid w:val="00B16FC7"/>
    <w:rsid w:val="00B2202A"/>
    <w:rsid w:val="00B30F71"/>
    <w:rsid w:val="00B31CDD"/>
    <w:rsid w:val="00B51BC9"/>
    <w:rsid w:val="00BD43A9"/>
    <w:rsid w:val="00C32797"/>
    <w:rsid w:val="00C33E0B"/>
    <w:rsid w:val="00C7061A"/>
    <w:rsid w:val="00C74D24"/>
    <w:rsid w:val="00C94FFB"/>
    <w:rsid w:val="00CD204D"/>
    <w:rsid w:val="00CD5323"/>
    <w:rsid w:val="00D012DB"/>
    <w:rsid w:val="00D069A8"/>
    <w:rsid w:val="00D1246A"/>
    <w:rsid w:val="00D17324"/>
    <w:rsid w:val="00D22BE5"/>
    <w:rsid w:val="00D31A28"/>
    <w:rsid w:val="00D35503"/>
    <w:rsid w:val="00D377C8"/>
    <w:rsid w:val="00D76E3D"/>
    <w:rsid w:val="00D837B7"/>
    <w:rsid w:val="00D842C6"/>
    <w:rsid w:val="00D90074"/>
    <w:rsid w:val="00D94D08"/>
    <w:rsid w:val="00DC19BB"/>
    <w:rsid w:val="00DF750C"/>
    <w:rsid w:val="00E160D5"/>
    <w:rsid w:val="00E31140"/>
    <w:rsid w:val="00E70A8B"/>
    <w:rsid w:val="00EB795B"/>
    <w:rsid w:val="00EC6C1A"/>
    <w:rsid w:val="00F148E8"/>
    <w:rsid w:val="00F26338"/>
    <w:rsid w:val="00F50FA6"/>
    <w:rsid w:val="00F608A4"/>
    <w:rsid w:val="00F81DF6"/>
    <w:rsid w:val="00FB2D55"/>
    <w:rsid w:val="00FE4316"/>
    <w:rsid w:val="00FE4C1F"/>
    <w:rsid w:val="00FE5C84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55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D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395</TotalTime>
  <Pages>3</Pages>
  <Words>751</Words>
  <Characters>4136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84</cp:revision>
  <dcterms:created xsi:type="dcterms:W3CDTF">2010-05-10T18:34:00Z</dcterms:created>
  <dcterms:modified xsi:type="dcterms:W3CDTF">2010-10-16T16:45:00Z</dcterms:modified>
</cp:coreProperties>
</file>