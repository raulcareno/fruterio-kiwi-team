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5286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5286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40AC6">
            <w:r>
              <w:t>283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84EA7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52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84EA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5286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5286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84EA7">
            <w:r>
              <w:t>Actualizar un pedido modificando los datos pertinentes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984EA7">
            <w:r>
              <w:t>No aplica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E5211A" w:rsidP="005C249A">
            <w:pPr>
              <w:pStyle w:val="Prrafodelista"/>
              <w:numPr>
                <w:ilvl w:val="0"/>
                <w:numId w:val="1"/>
              </w:numPr>
            </w:pPr>
            <w:r>
              <w:t>El pedido a modificar esta enviado, entregado o cancelado.</w:t>
            </w:r>
          </w:p>
          <w:p w:rsidR="00E5211A" w:rsidRDefault="00E5211A" w:rsidP="005C249A">
            <w:pPr>
              <w:pStyle w:val="Prrafodelista"/>
              <w:numPr>
                <w:ilvl w:val="0"/>
                <w:numId w:val="1"/>
              </w:numPr>
            </w:pPr>
            <w:r>
              <w:t>El viajero no confirma los cambios.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C507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Viajante (//TODO solo el  viajante</w:t>
            </w:r>
            <w:proofErr w:type="gramStart"/>
            <w:r w:rsidR="00B27C13">
              <w:t>?</w:t>
            </w:r>
            <w:proofErr w:type="gramEnd"/>
            <w:r w:rsidR="00B27C13">
              <w:t xml:space="preserve">) 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Pedido.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:rsidR="00FE00DA" w:rsidRDefault="00FE00DA" w:rsidP="00FE00DA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:rsidR="00FE00DA" w:rsidRPr="00FE00DA" w:rsidRDefault="0042345D" w:rsidP="00FE00DA">
            <w:pPr>
              <w:pStyle w:val="Prrafodelista"/>
              <w:numPr>
                <w:ilvl w:val="4"/>
                <w:numId w:val="3"/>
              </w:numPr>
            </w:pPr>
            <w:r>
              <w:t>Ir a paso 3</w:t>
            </w:r>
            <w:r w:rsidR="00FE00DA">
              <w:t>.</w:t>
            </w: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:rsidR="00FE00DA" w:rsidRPr="00960403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del pedido seleccionado: Nro. de pedido, fecha de pedido, Viajante, cliente (en caso de haberlo),  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 w:rsidRPr="0042345D">
              <w:rPr>
                <w:i/>
              </w:rPr>
              <w:t>modificar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descuento.</w:t>
            </w:r>
          </w:p>
          <w:p w:rsidR="00B41280" w:rsidRDefault="00B41280" w:rsidP="0029797F">
            <w:pPr>
              <w:pStyle w:val="Prrafodelista"/>
              <w:numPr>
                <w:ilvl w:val="2"/>
                <w:numId w:val="3"/>
              </w:numPr>
            </w:pPr>
            <w:r>
              <w:t>El Viajante los modifica.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Ir </w:t>
            </w:r>
            <w:r w:rsidR="00B41280">
              <w:t xml:space="preserve">a paso </w:t>
            </w:r>
            <w:r w:rsidR="00BC322B">
              <w:t>17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Cancelado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Pr="00960403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2979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se desea modificar el contenido del pedido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desea modificar el contenido del pedido.</w:t>
            </w:r>
          </w:p>
          <w:p w:rsidR="0029797F" w:rsidRPr="00960403" w:rsidRDefault="0029797F" w:rsidP="00B41280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B41280">
              <w:t>17</w:t>
            </w:r>
            <w:r>
              <w:t>.</w:t>
            </w: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lista los detalles del pedido (ítem, cantidad, precio de venta).  El sistema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agregar productos.</w:t>
            </w:r>
          </w:p>
          <w:p w:rsidR="00B41280" w:rsidRPr="00960403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B27C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B41280" w:rsidRPr="00517AF1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B41280" w:rsidRDefault="00B41280" w:rsidP="00B41280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B27C13" w:rsidRPr="00960403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Ir a paso 11.</w:t>
            </w:r>
          </w:p>
        </w:tc>
      </w:tr>
      <w:tr w:rsidR="00B412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toda la información correspondiente al producto seleccionado (marca, modelo, tamaño, color, cantidad en stock, precio sugerido de venta) y solicita que se ingrese la cantidad (menor o igual al stock) que desea incorporar al pedido y el precio por unidad al que se realizara la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la cantidad y el precio por unidad y selecciona </w:t>
            </w:r>
            <w:r>
              <w:rPr>
                <w:i/>
              </w:rPr>
              <w:t>Agregar.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El sistema registra el código, la cantidad y el precio en una lista.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B41280" w:rsidRPr="00960403" w:rsidRDefault="00B41280" w:rsidP="002921E6">
            <w:pPr>
              <w:pStyle w:val="Prrafodelista"/>
              <w:numPr>
                <w:ilvl w:val="2"/>
                <w:numId w:val="3"/>
              </w:numPr>
            </w:pPr>
            <w:r>
              <w:t>Ir a paso 11</w:t>
            </w:r>
            <w:r>
              <w:t>.</w:t>
            </w:r>
          </w:p>
        </w:tc>
      </w:tr>
      <w:tr w:rsidR="00B412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</w:t>
            </w:r>
            <w:r>
              <w:t xml:space="preserve"> </w:t>
            </w:r>
            <w:r>
              <w:t>l</w:t>
            </w:r>
            <w:r>
              <w:t>os cambios en el</w:t>
            </w:r>
            <w:r>
              <w:t xml:space="preserve"> pedido y pregunta al Viajero si desea </w:t>
            </w:r>
            <w:r>
              <w:t>c</w:t>
            </w:r>
            <w:r>
              <w:t>o</w:t>
            </w:r>
            <w:r>
              <w:t>nfirmar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viajero da la orden de </w:t>
            </w:r>
            <w:r>
              <w:t>confirmación</w:t>
            </w:r>
            <w:r>
              <w:t xml:space="preserve"> de </w:t>
            </w:r>
            <w:r>
              <w:t>cambios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Viajero no desea </w:t>
            </w:r>
            <w:r>
              <w:t>confirmar los cambios</w:t>
            </w:r>
            <w:r>
              <w:t>.</w:t>
            </w:r>
          </w:p>
          <w:p w:rsidR="00B41280" w:rsidRDefault="00B41280" w:rsidP="002921E6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 las cantidades restadas</w:t>
            </w:r>
            <w:r w:rsidR="00BC322B">
              <w:t>.</w:t>
            </w:r>
          </w:p>
          <w:p w:rsidR="00B41280" w:rsidRPr="00960403" w:rsidRDefault="00B41280" w:rsidP="002921E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412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stocks según corresponda.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322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Pr="00960403" w:rsidRDefault="00BC322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1280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960403" w:rsidRDefault="00BC322B" w:rsidP="00654C01">
            <w:r>
              <w:t xml:space="preserve">El Viajante podrá cancelar el caso de uso en cualquier momento hasta que comience a modificar el contenido del pedido. De ahí en </w:t>
            </w:r>
            <w:proofErr w:type="spellStart"/>
            <w:r>
              <w:t>mas</w:t>
            </w:r>
            <w:proofErr w:type="spellEnd"/>
            <w:r>
              <w:t xml:space="preserve"> solo podrá hacerlo en el paso 18.A.</w:t>
            </w:r>
          </w:p>
        </w:tc>
      </w:tr>
      <w:tr w:rsidR="00B41280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C322B" w:rsidP="00654C01">
            <w:r>
              <w:t>Consultar Producto, Consultar Pedido.</w:t>
            </w:r>
          </w:p>
        </w:tc>
      </w:tr>
      <w:tr w:rsidR="00B41280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84EA7"/>
    <w:rsid w:val="00067369"/>
    <w:rsid w:val="00074C24"/>
    <w:rsid w:val="00217701"/>
    <w:rsid w:val="0022740A"/>
    <w:rsid w:val="0029797F"/>
    <w:rsid w:val="003F5E92"/>
    <w:rsid w:val="0042345D"/>
    <w:rsid w:val="00425277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40AC6"/>
    <w:rsid w:val="00752868"/>
    <w:rsid w:val="00812E10"/>
    <w:rsid w:val="00847BFF"/>
    <w:rsid w:val="008B4D33"/>
    <w:rsid w:val="008E5DFD"/>
    <w:rsid w:val="008F3E09"/>
    <w:rsid w:val="00960403"/>
    <w:rsid w:val="00984EA7"/>
    <w:rsid w:val="009F44F1"/>
    <w:rsid w:val="009F72B1"/>
    <w:rsid w:val="00A27474"/>
    <w:rsid w:val="00A5198D"/>
    <w:rsid w:val="00B27C13"/>
    <w:rsid w:val="00B41280"/>
    <w:rsid w:val="00BC322B"/>
    <w:rsid w:val="00C32797"/>
    <w:rsid w:val="00C7061A"/>
    <w:rsid w:val="00C74D24"/>
    <w:rsid w:val="00CD204D"/>
    <w:rsid w:val="00D837B7"/>
    <w:rsid w:val="00D842C6"/>
    <w:rsid w:val="00DC19BB"/>
    <w:rsid w:val="00E31140"/>
    <w:rsid w:val="00E5211A"/>
    <w:rsid w:val="00E70A8B"/>
    <w:rsid w:val="00EC5070"/>
    <w:rsid w:val="00F50FA6"/>
    <w:rsid w:val="00F81DF6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99</TotalTime>
  <Pages>4</Pages>
  <Words>680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4</cp:revision>
  <dcterms:created xsi:type="dcterms:W3CDTF">2010-05-09T21:06:00Z</dcterms:created>
  <dcterms:modified xsi:type="dcterms:W3CDTF">2010-05-09T23:06:00Z</dcterms:modified>
</cp:coreProperties>
</file>