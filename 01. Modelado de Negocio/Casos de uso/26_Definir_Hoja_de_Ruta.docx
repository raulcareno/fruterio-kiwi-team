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Pr="00B2274D" w:rsidRDefault="00C7061A" w:rsidP="00C7061A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Pr="00B2274D" w:rsidRDefault="00C7061A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B2274D" w:rsidRDefault="00512B66">
            <w:pPr>
              <w:rPr>
                <w:b/>
              </w:rPr>
            </w:pPr>
            <w:r w:rsidRPr="00B2274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Pr="00B2274D" w:rsidRDefault="00A920FC">
            <w:r w:rsidRPr="00B2274D"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B2274D" w:rsidRDefault="006245C7">
            <w:pPr>
              <w:rPr>
                <w:b/>
              </w:rPr>
            </w:pPr>
            <w:r w:rsidRPr="00B2274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629797C1" w:rsidR="00512B66" w:rsidRPr="00B2274D" w:rsidRDefault="003E0AD1">
            <w:r w:rsidRPr="00B2274D">
              <w:t>26</w:t>
            </w:r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Pr="00B2274D" w:rsidRDefault="00A920FC">
            <w:r w:rsidRPr="00B2274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Pr="00B2274D" w:rsidRDefault="00A920FC">
            <w:r w:rsidRPr="00B2274D"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B2274D" w:rsidRDefault="00CD204D" w:rsidP="00190A8C">
            <w:pPr>
              <w:rPr>
                <w:b/>
              </w:rPr>
            </w:pPr>
            <w:r w:rsidRPr="00B2274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FD"/>
            </w:r>
            <w:r w:rsidRPr="00B2274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Pr="00B2274D" w:rsidRDefault="00CD204D" w:rsidP="00CD204D">
            <w:r w:rsidRPr="00B2274D">
              <w:rPr>
                <w:rFonts w:cstheme="minorHAnsi"/>
              </w:rPr>
              <w:sym w:font="Wingdings" w:char="F0A8"/>
            </w:r>
            <w:r w:rsidRPr="00B2274D">
              <w:rPr>
                <w:rFonts w:cstheme="minorHAnsi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0876F096" w:rsidR="007C7974" w:rsidRPr="00B2274D" w:rsidRDefault="007C7974" w:rsidP="007C7974">
            <w:r w:rsidRPr="00B2274D">
              <w:t>Realizar hoja de hoja de ruta con los datos inherentes a la misma</w:t>
            </w:r>
          </w:p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B2274D" w:rsidRDefault="00C7061A">
            <w:pPr>
              <w:rPr>
                <w:b/>
              </w:rPr>
            </w:pPr>
            <w:r w:rsidRPr="00B2274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1F4FA6F2" w:rsidR="00D842C6" w:rsidRPr="00B2274D" w:rsidRDefault="007C7974" w:rsidP="00294299">
            <w:r w:rsidRPr="00B2274D">
              <w:t>Se registra la hoja de ruta con los datos correspondientes</w:t>
            </w:r>
          </w:p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Pr="00B2274D" w:rsidRDefault="00682F3C">
            <w:r w:rsidRPr="00B2274D">
              <w:rPr>
                <w:b/>
              </w:rPr>
              <w:t>Descripción: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4CDA3065" w:rsidR="00C7061A" w:rsidRPr="00B2274D" w:rsidRDefault="00A920FC" w:rsidP="00531986">
            <w:r w:rsidRPr="00B2274D">
              <w:t xml:space="preserve">El CU comienza cuando el Viajante </w:t>
            </w:r>
            <w:r w:rsidR="00D05C8E">
              <w:t>decide establecer su itinerario. Para esto especifica su posición actual</w:t>
            </w:r>
            <w:r w:rsidRPr="00B2274D">
              <w:t xml:space="preserve"> (el domicilio donde se encuentra</w:t>
            </w:r>
            <w:r w:rsidR="00531986" w:rsidRPr="00B2274D">
              <w:t xml:space="preserve"> el Viajante</w:t>
            </w:r>
            <w:r w:rsidR="00D05C8E">
              <w:t>)</w:t>
            </w:r>
            <w:r w:rsidRPr="00B2274D">
              <w:t xml:space="preserve"> y </w:t>
            </w:r>
            <w:r w:rsidR="00D05C8E">
              <w:t>selecciona a los clientes a visitar a partir de los Clientes a los cuales debe entregar mercadería o aquellos que podrían necesitar realizar un pedido. D</w:t>
            </w:r>
            <w:r w:rsidRPr="00B2274D">
              <w:t>e esta man</w:t>
            </w:r>
            <w:r w:rsidR="00531986" w:rsidRPr="00B2274D">
              <w:t>era</w:t>
            </w:r>
            <w:r w:rsidR="00D05C8E">
              <w:t xml:space="preserve"> es generada la hoja de ruta, la cual es una lista compuesta por</w:t>
            </w:r>
            <w:r w:rsidR="00531986" w:rsidRPr="00B2274D">
              <w:t xml:space="preserve"> las direcciones de los clientes a visitar, los productos a entregar a cada cliente ordenado por re</w:t>
            </w:r>
            <w:r w:rsidR="00D05C8E">
              <w:t>corrido ideal o por preferencia</w:t>
            </w:r>
            <w:r w:rsidR="00531986" w:rsidRPr="00B2274D">
              <w:t xml:space="preserve"> del Viajante.</w:t>
            </w:r>
            <w:r w:rsidR="00C21367" w:rsidRPr="00B2274D">
              <w:t xml:space="preserve"> Dependiendo de los pedidos del cliente y sus estados, se definirá</w:t>
            </w:r>
            <w:r w:rsidR="004C1EC7" w:rsidRPr="00B2274D">
              <w:t>n, para cada domicilio del listado,</w:t>
            </w:r>
            <w:r w:rsidR="00C21367" w:rsidRPr="00B2274D">
              <w:t xml:space="preserve"> qué acciones se deberían realizar por parte del </w:t>
            </w:r>
            <w:r w:rsidR="007F7755" w:rsidRPr="00B2274D">
              <w:t>Viajante.</w:t>
            </w:r>
          </w:p>
          <w:p w14:paraId="166C3A1C" w14:textId="77777777" w:rsidR="001F4227" w:rsidRPr="00B2274D" w:rsidRDefault="001F4227" w:rsidP="00CB4015">
            <w:r w:rsidRPr="00B2274D">
              <w:t>Fin del CU</w:t>
            </w:r>
            <w:r w:rsidR="00CB4015" w:rsidRPr="00B2274D">
              <w:t>.</w:t>
            </w:r>
            <w:bookmarkStart w:id="0" w:name="_GoBack"/>
            <w:bookmarkEnd w:id="0"/>
          </w:p>
          <w:p w14:paraId="43EA9921" w14:textId="639A1C79" w:rsidR="001B12CC" w:rsidRPr="00B2274D" w:rsidRDefault="001B12CC" w:rsidP="00CB4015"/>
        </w:tc>
      </w:tr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294299"/>
    <w:rsid w:val="003E0AD1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6D0648"/>
    <w:rsid w:val="007C7974"/>
    <w:rsid w:val="007F7755"/>
    <w:rsid w:val="00812E10"/>
    <w:rsid w:val="00A920FC"/>
    <w:rsid w:val="00B2274D"/>
    <w:rsid w:val="00BB163D"/>
    <w:rsid w:val="00C21367"/>
    <w:rsid w:val="00C7061A"/>
    <w:rsid w:val="00C74D24"/>
    <w:rsid w:val="00CB4015"/>
    <w:rsid w:val="00CD204D"/>
    <w:rsid w:val="00D05C8E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Driv</cp:lastModifiedBy>
  <cp:revision>20</cp:revision>
  <dcterms:created xsi:type="dcterms:W3CDTF">2010-04-30T01:11:00Z</dcterms:created>
  <dcterms:modified xsi:type="dcterms:W3CDTF">2010-06-11T15:11:00Z</dcterms:modified>
</cp:coreProperties>
</file>