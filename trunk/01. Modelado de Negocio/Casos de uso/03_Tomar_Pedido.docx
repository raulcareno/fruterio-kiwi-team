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Default="0092561A">
            <w:r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77777777" w:rsidR="00512B66" w:rsidRDefault="0092561A">
            <w:r>
              <w:t>03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7777777" w:rsidR="00C7061A" w:rsidRDefault="0092561A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77777777" w:rsidR="00C7061A" w:rsidRDefault="00C7061A"/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Default="0092561A">
            <w:r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7061A" w:rsidRDefault="00C7061A" w:rsidP="00BA4364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Default="0092561A">
            <w:r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Default="0092561A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DFA" w14:textId="42ACAA11" w:rsidR="0092561A" w:rsidRDefault="0092561A" w:rsidP="0092561A">
            <w:r>
              <w:t>El CU comienza cuando el cliente desea realizar un pedido de compra de productos</w:t>
            </w:r>
            <w:r w:rsidR="00DE16CF">
              <w:t xml:space="preserve"> terminados</w:t>
            </w:r>
            <w:r>
              <w:t>.</w:t>
            </w:r>
          </w:p>
          <w:p w14:paraId="145BD6A0" w14:textId="77777777" w:rsidR="00C33A18" w:rsidRDefault="0092561A" w:rsidP="0092561A">
            <w:r>
              <w:t>El viajante, para cada producto solicitado por el cliente, verifica la disponibilidad</w:t>
            </w:r>
            <w:r w:rsidR="00C33A18">
              <w:t xml:space="preserve">, en el caso de no existir no se puede vender lo solicitado por el cliente y se notifica al mismo la situación, en el caso de haber disponibilidad se procede a </w:t>
            </w:r>
            <w:r>
              <w:t xml:space="preserve"> registra</w:t>
            </w:r>
            <w:r w:rsidR="00C33A18">
              <w:t>r el código de cada producto</w:t>
            </w:r>
            <w:r>
              <w:t xml:space="preserve"> en el pedido de compra. </w:t>
            </w:r>
          </w:p>
          <w:p w14:paraId="73CBD7B0" w14:textId="354BAB17" w:rsidR="00C33A18" w:rsidRDefault="0092561A" w:rsidP="00C33A18">
            <w:r>
              <w:t>Dependiendo del tamaño del pedido y de la trayectoria del cliente, se calculan los descuentos a aplicar s</w:t>
            </w:r>
            <w:r w:rsidR="00F706BE">
              <w:t>obre el monto total del pedido y finalmente s</w:t>
            </w:r>
            <w:r>
              <w:t>e entrega una copia de la orden del pedido al cliente.</w:t>
            </w:r>
            <w:bookmarkStart w:id="0" w:name="_GoBack"/>
            <w:bookmarkEnd w:id="0"/>
          </w:p>
          <w:p w14:paraId="53C31256" w14:textId="4623E351" w:rsidR="00C33A18" w:rsidRDefault="00C33A18" w:rsidP="00C33A18"/>
          <w:p w14:paraId="3B8063AD" w14:textId="77777777" w:rsidR="00C7061A" w:rsidRDefault="00C33A18" w:rsidP="00C33A18">
            <w:r>
              <w:t xml:space="preserve"> </w:t>
            </w:r>
            <w:r w:rsidR="0092561A"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512B66"/>
    <w:rsid w:val="006245C7"/>
    <w:rsid w:val="006B6D4B"/>
    <w:rsid w:val="00812E10"/>
    <w:rsid w:val="008C0B96"/>
    <w:rsid w:val="0092561A"/>
    <w:rsid w:val="00BA4364"/>
    <w:rsid w:val="00C33A18"/>
    <w:rsid w:val="00C7061A"/>
    <w:rsid w:val="00D842C6"/>
    <w:rsid w:val="00DE16CF"/>
    <w:rsid w:val="00F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7</cp:revision>
  <dcterms:created xsi:type="dcterms:W3CDTF">2010-04-13T00:55:00Z</dcterms:created>
  <dcterms:modified xsi:type="dcterms:W3CDTF">2010-05-02T22:33:00Z</dcterms:modified>
</cp:coreProperties>
</file>