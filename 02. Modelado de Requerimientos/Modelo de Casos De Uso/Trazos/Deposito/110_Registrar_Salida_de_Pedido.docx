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1C13AE4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74B333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580B8D28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4E332B5F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5C686B9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12DB86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007C80D2" w14:textId="37BAFC07" w:rsidR="00512B66" w:rsidRDefault="00E91D93">
            <w:r>
              <w:t>Registrar salida de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366A34C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53937E7D" w14:textId="1B635A42" w:rsidR="00512B66" w:rsidRDefault="00E91D93">
            <w:r>
              <w:t>110</w:t>
            </w:r>
          </w:p>
        </w:tc>
      </w:tr>
      <w:tr w:rsidR="00DC19BB" w14:paraId="303D500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F41BBB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2BD89E4A" w14:textId="4EE88506" w:rsidR="00DC19BB" w:rsidRDefault="00E91D93">
            <w:r>
              <w:t>Depósito</w:t>
            </w:r>
          </w:p>
        </w:tc>
      </w:tr>
      <w:tr w:rsidR="008F3E09" w14:paraId="5108B77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34F464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99068DB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413932B" w14:textId="0D515929" w:rsidR="008F3E09" w:rsidRDefault="00E91D9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E01AAF7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371F51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736C9B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51A535F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DFD2DE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4D75201" w14:textId="7B2F60AC" w:rsidR="008F3E09" w:rsidRDefault="00E91D9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CA8AD0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D334AA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2982D08" w14:textId="51DA71A8" w:rsidR="008F3E09" w:rsidRDefault="00E91D9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3046C7D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4BC2D66B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3EB5423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01A29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5FC6EFD7" w14:textId="68C95CA6" w:rsidR="00C7061A" w:rsidRDefault="00E91D93">
            <w:r>
              <w:t>Encargado de depósito de productos terminados (EDPT)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6DEBF068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0F72B5CD" w14:textId="77777777" w:rsidR="00C7061A" w:rsidRDefault="0063791E">
            <w:r>
              <w:t>No aplica</w:t>
            </w:r>
          </w:p>
        </w:tc>
      </w:tr>
      <w:tr w:rsidR="00CD204D" w14:paraId="71A2B2E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BA9338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72AEB79D" w14:textId="1E52E76F" w:rsidR="00CD204D" w:rsidRDefault="00E91D93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33C6EDEF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1195703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B53F67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094E07FF" w14:textId="7B40F2D9" w:rsidR="00D842C6" w:rsidRPr="00596BA0" w:rsidRDefault="00E91D93">
            <w:r>
              <w:t>Registrar la salida de un pedido para la entrega a su correspondiente cliente.</w:t>
            </w:r>
          </w:p>
        </w:tc>
      </w:tr>
      <w:tr w:rsidR="00DC19BB" w14:paraId="7E1DCFF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FFD39D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6D6606BF" w14:textId="77777777" w:rsidR="00DC19BB" w:rsidRDefault="00DC19BB"/>
        </w:tc>
      </w:tr>
      <w:tr w:rsidR="005C249A" w14:paraId="2C4B7231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C0E776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7B7C8FE0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74A887CC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006E8E08" w14:textId="795526A5" w:rsidR="003F5E92" w:rsidRDefault="00E91D93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 la salida de un pedido.</w:t>
            </w:r>
          </w:p>
        </w:tc>
      </w:tr>
      <w:tr w:rsidR="005C249A" w14:paraId="3007CCAD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89EDC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9A35A30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3A7CD1E1" w14:textId="77777777" w:rsidR="005C249A" w:rsidRDefault="00DC25FA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no encuentra pedidos con estado “</w:t>
            </w:r>
            <w:r w:rsidRPr="00DC25FA">
              <w:rPr>
                <w:i/>
              </w:rPr>
              <w:t>Preparado</w:t>
            </w:r>
            <w:r>
              <w:t>”.</w:t>
            </w:r>
          </w:p>
          <w:p w14:paraId="0AC7DA21" w14:textId="64EA29DE" w:rsidR="00DC25FA" w:rsidRDefault="00DC25FA" w:rsidP="005C249A">
            <w:pPr>
              <w:pStyle w:val="Prrafodelista"/>
              <w:numPr>
                <w:ilvl w:val="0"/>
                <w:numId w:val="1"/>
              </w:numPr>
            </w:pPr>
            <w:r>
              <w:t>El EDPT no confirma la registración de salida de pedido.</w:t>
            </w:r>
            <w:bookmarkStart w:id="1" w:name="_GoBack"/>
            <w:bookmarkEnd w:id="1"/>
          </w:p>
        </w:tc>
      </w:tr>
      <w:tr w:rsidR="005C249A" w14:paraId="36D14BB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3D487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D040D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44CEACA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F2B8" w14:textId="75A1D864" w:rsidR="005C249A" w:rsidRPr="008F3E09" w:rsidRDefault="00E91D9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EDPT selecciona la opción </w:t>
            </w:r>
            <w:r>
              <w:rPr>
                <w:i/>
              </w:rPr>
              <w:t>Registrar salida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62FA6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91D93" w14:paraId="515AAA6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FCBE6" w14:textId="641C9019" w:rsidR="00E91D93" w:rsidRPr="008F3E09" w:rsidRDefault="00E91D9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los pedidos con estado “</w:t>
            </w:r>
            <w:r w:rsidRPr="00E91D93">
              <w:rPr>
                <w:i/>
              </w:rPr>
              <w:t>Preparado</w:t>
            </w:r>
            <w:r>
              <w:t>” y encuentra alguno.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AD35" w14:textId="77777777" w:rsidR="00E91D93" w:rsidRDefault="00E91D9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pedidos con estado “</w:t>
            </w:r>
            <w:r w:rsidRPr="00E91D93">
              <w:rPr>
                <w:i/>
              </w:rPr>
              <w:t>Preparado</w:t>
            </w:r>
            <w:r>
              <w:t>”.</w:t>
            </w:r>
          </w:p>
          <w:p w14:paraId="79688E5C" w14:textId="77777777" w:rsidR="00E91D93" w:rsidRDefault="00E91D93" w:rsidP="00E91D93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155DFA5E" w14:textId="4D8293C3" w:rsidR="00E91D93" w:rsidRPr="00960403" w:rsidRDefault="00E91D93" w:rsidP="00E91D93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E91D93" w14:paraId="1BEABCE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05D42" w14:textId="72BFD9E1" w:rsidR="00E91D93" w:rsidRDefault="00E91D9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pedidos con estado “</w:t>
            </w:r>
            <w:r w:rsidRPr="00E91D93">
              <w:rPr>
                <w:i/>
              </w:rPr>
              <w:t>Preparado</w:t>
            </w:r>
            <w:r>
              <w:t>”.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692CD" w14:textId="77777777" w:rsidR="00E91D93" w:rsidRDefault="00E91D9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91D93" w14:paraId="55F904B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FDAD" w14:textId="417055E0" w:rsidR="00E91D93" w:rsidRPr="008F3E09" w:rsidRDefault="00E91D9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seleccione el/los pedidos/  a retirar del depósito.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07803" w14:textId="77777777" w:rsidR="00E91D93" w:rsidRPr="00960403" w:rsidRDefault="00E91D9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91D93" w14:paraId="2E097DA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27A39" w14:textId="19B52669" w:rsidR="00E91D93" w:rsidRPr="008F3E09" w:rsidRDefault="00E91D9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EDPT selecciona el/los pedidos a retirar del depósito. 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7AB75" w14:textId="77777777" w:rsidR="00E91D93" w:rsidRPr="00960403" w:rsidRDefault="00E91D9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91D93" w14:paraId="490A1F7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578F3" w14:textId="0A6B20EB" w:rsidR="00E91D93" w:rsidRDefault="00DC25F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confirme la registración de salida del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DC7E3" w14:textId="77777777" w:rsidR="00E91D93" w:rsidRPr="00960403" w:rsidRDefault="00E91D9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91D93" w14:paraId="46C93D7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1EF90" w14:textId="0BDAA3E3" w:rsidR="00E91D93" w:rsidRDefault="00DC25F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EDPT confirma la registración de salida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0CED6" w14:textId="77777777" w:rsidR="00E91D93" w:rsidRDefault="00DC25F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EDPT no confirma la registración de la salida.</w:t>
            </w:r>
          </w:p>
          <w:p w14:paraId="3A902A89" w14:textId="77777777" w:rsidR="00DC25FA" w:rsidRDefault="00DC25FA" w:rsidP="00DC25FA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14:paraId="14B0340B" w14:textId="2185EEDB" w:rsidR="00DC25FA" w:rsidRPr="00960403" w:rsidRDefault="00DC25FA" w:rsidP="00DC25FA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DC25FA" w14:paraId="5C894AB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C369" w14:textId="1DE74C91" w:rsidR="00DC25FA" w:rsidRDefault="00DC25F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la salida de pedido del depósito, actualizando el estado de pedido a “</w:t>
            </w:r>
            <w:r>
              <w:rPr>
                <w:i/>
              </w:rPr>
              <w:t>En distribució</w:t>
            </w:r>
            <w:r w:rsidRPr="00DC25FA">
              <w:rPr>
                <w:i/>
              </w:rPr>
              <w:t>n”</w:t>
            </w:r>
            <w:r>
              <w:rPr>
                <w:i/>
              </w:rP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8362" w14:textId="77777777" w:rsidR="00DC25FA" w:rsidRDefault="00DC25F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C25FA" w14:paraId="29C2F5C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C5ADE" w14:textId="375B46EE" w:rsidR="00DC25FA" w:rsidRDefault="00DC25F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E743" w14:textId="77777777" w:rsidR="00DC25FA" w:rsidRDefault="00DC25F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789B2D5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C14E3E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E36B60" w14:textId="77777777" w:rsidR="00654C01" w:rsidRPr="00960403" w:rsidRDefault="00654C01" w:rsidP="00654C01">
            <w:r>
              <w:t>No aplica</w:t>
            </w:r>
          </w:p>
        </w:tc>
      </w:tr>
      <w:tr w:rsidR="00654C01" w14:paraId="51C13DC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268EC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3F9EF1" w14:textId="77777777" w:rsidR="00654C01" w:rsidRDefault="00654C01" w:rsidP="00654C01">
            <w:r>
              <w:t>No aplica</w:t>
            </w:r>
          </w:p>
        </w:tc>
      </w:tr>
      <w:tr w:rsidR="00654C01" w14:paraId="3989F91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6B8D9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232688" w14:textId="77777777" w:rsidR="00654C01" w:rsidRDefault="00067369" w:rsidP="00654C01">
            <w:r>
              <w:t>No aplica</w:t>
            </w:r>
          </w:p>
        </w:tc>
      </w:tr>
      <w:tr w:rsidR="00654C01" w14:paraId="17A1F61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24A37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A0F9F6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1F0F8A6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6B5C4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C0C9EF" w14:textId="77777777" w:rsidR="00654C01" w:rsidRDefault="00067369" w:rsidP="00654C01">
            <w:r>
              <w:t>No aplica</w:t>
            </w:r>
          </w:p>
        </w:tc>
      </w:tr>
      <w:tr w:rsidR="00654C01" w14:paraId="0CAEC52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3E3EB5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F867B2" w14:textId="77777777" w:rsidR="00654C01" w:rsidRDefault="00067369" w:rsidP="00654C01">
            <w:r>
              <w:t>No aplica</w:t>
            </w:r>
          </w:p>
        </w:tc>
      </w:tr>
      <w:tr w:rsidR="00654C01" w14:paraId="3B1E431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CE001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E688E3" w14:textId="77777777" w:rsidR="00654C01" w:rsidRDefault="00067369" w:rsidP="00654C01">
            <w:r>
              <w:t>No aplica</w:t>
            </w:r>
          </w:p>
        </w:tc>
      </w:tr>
    </w:tbl>
    <w:p w14:paraId="13005592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253"/>
    <w:rsid w:val="00067369"/>
    <w:rsid w:val="00074C24"/>
    <w:rsid w:val="00115253"/>
    <w:rsid w:val="00217701"/>
    <w:rsid w:val="0022740A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C32797"/>
    <w:rsid w:val="00C7061A"/>
    <w:rsid w:val="00C74D24"/>
    <w:rsid w:val="00CD204D"/>
    <w:rsid w:val="00D837B7"/>
    <w:rsid w:val="00D842C6"/>
    <w:rsid w:val="00DC19BB"/>
    <w:rsid w:val="00DC25FA"/>
    <w:rsid w:val="00E31140"/>
    <w:rsid w:val="00E70A8B"/>
    <w:rsid w:val="00E91D93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A12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14</TotalTime>
  <Pages>2</Pages>
  <Words>295</Words>
  <Characters>1626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antopiscio</cp:lastModifiedBy>
  <cp:revision>2</cp:revision>
  <dcterms:created xsi:type="dcterms:W3CDTF">2010-06-10T00:14:00Z</dcterms:created>
  <dcterms:modified xsi:type="dcterms:W3CDTF">2010-06-10T00:28:00Z</dcterms:modified>
</cp:coreProperties>
</file>