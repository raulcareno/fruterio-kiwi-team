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7F1BC26F" w:rsidR="00232C11" w:rsidRPr="002031F3" w:rsidRDefault="00232C11" w:rsidP="00A70E4D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A70E4D">
              <w:rPr>
                <w:rFonts w:asciiTheme="minorHAnsi" w:hAnsiTheme="minorHAnsi" w:cstheme="minorHAnsi"/>
                <w:sz w:val="20"/>
              </w:rPr>
              <w:t xml:space="preserve">Modificar </w:t>
            </w:r>
            <w:r w:rsidR="00160CAD">
              <w:rPr>
                <w:rFonts w:asciiTheme="minorHAnsi" w:hAnsiTheme="minorHAnsi" w:cstheme="minorHAnsi"/>
                <w:sz w:val="20"/>
              </w:rPr>
              <w:t xml:space="preserve">Orden </w:t>
            </w:r>
            <w:r w:rsidR="00A70E4D">
              <w:rPr>
                <w:rFonts w:asciiTheme="minorHAnsi" w:hAnsiTheme="minorHAnsi" w:cstheme="minorHAnsi"/>
                <w:sz w:val="20"/>
              </w:rPr>
              <w:t>Pedido</w:t>
            </w:r>
            <w:r w:rsidR="00D51715">
              <w:rPr>
                <w:rFonts w:asciiTheme="minorHAnsi" w:hAnsiTheme="minorHAnsi" w:cstheme="minorHAnsi"/>
                <w:sz w:val="20"/>
              </w:rPr>
              <w:t xml:space="preserve"> Cliente</w:t>
            </w:r>
          </w:p>
        </w:tc>
        <w:tc>
          <w:tcPr>
            <w:tcW w:w="3263" w:type="dxa"/>
          </w:tcPr>
          <w:p w14:paraId="147185B1" w14:textId="04F38242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A70E4D">
              <w:rPr>
                <w:rFonts w:asciiTheme="minorHAnsi" w:hAnsiTheme="minorHAnsi" w:cstheme="minorHAnsi"/>
                <w:sz w:val="20"/>
              </w:rPr>
              <w:t>07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35DDBCFB" w:rsidR="00232C11" w:rsidRPr="002031F3" w:rsidRDefault="00232C11" w:rsidP="00D51715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D51715">
              <w:rPr>
                <w:rFonts w:asciiTheme="minorHAnsi" w:hAnsiTheme="minorHAnsi" w:cstheme="minorHAnsi"/>
              </w:rPr>
              <w:t>Registrar las modificaciones</w:t>
            </w:r>
            <w:r w:rsidR="00E70E66">
              <w:rPr>
                <w:rFonts w:asciiTheme="minorHAnsi" w:hAnsiTheme="minorHAnsi" w:cstheme="minorHAnsi"/>
              </w:rPr>
              <w:t xml:space="preserve"> de la orden</w:t>
            </w:r>
            <w:r w:rsidR="00D51715">
              <w:rPr>
                <w:rFonts w:asciiTheme="minorHAnsi" w:hAnsiTheme="minorHAnsi" w:cstheme="minorHAnsi"/>
              </w:rPr>
              <w:t xml:space="preserve"> </w:t>
            </w:r>
            <w:r w:rsidR="00E70E66">
              <w:rPr>
                <w:rFonts w:asciiTheme="minorHAnsi" w:hAnsiTheme="minorHAnsi" w:cstheme="minorHAnsi"/>
              </w:rPr>
              <w:t xml:space="preserve">de </w:t>
            </w:r>
            <w:r w:rsidR="00D51715">
              <w:rPr>
                <w:rFonts w:asciiTheme="minorHAnsi" w:hAnsiTheme="minorHAnsi" w:cstheme="minorHAnsi"/>
              </w:rPr>
              <w:t>pedido solicitadas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1E885B95" w:rsidR="00232C11" w:rsidRPr="002031F3" w:rsidRDefault="00232C11" w:rsidP="00D51715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A401C">
              <w:rPr>
                <w:rFonts w:asciiTheme="minorHAnsi" w:hAnsiTheme="minorHAnsi" w:cstheme="minorHAnsi"/>
                <w:sz w:val="20"/>
                <w:szCs w:val="20"/>
              </w:rPr>
              <w:t xml:space="preserve">Se </w:t>
            </w:r>
            <w:r w:rsidR="00C622C3">
              <w:rPr>
                <w:rFonts w:asciiTheme="minorHAnsi" w:hAnsiTheme="minorHAnsi" w:cstheme="minorHAnsi"/>
                <w:sz w:val="20"/>
                <w:szCs w:val="20"/>
              </w:rPr>
              <w:t>actualizan los datos de la orden de</w:t>
            </w:r>
            <w:r w:rsidR="00D51715">
              <w:rPr>
                <w:rFonts w:asciiTheme="minorHAnsi" w:hAnsiTheme="minorHAnsi" w:cstheme="minorHAnsi"/>
                <w:sz w:val="20"/>
                <w:szCs w:val="20"/>
              </w:rPr>
              <w:t xml:space="preserve"> pedido del cliente</w:t>
            </w:r>
            <w:bookmarkStart w:id="0" w:name="_GoBack"/>
            <w:bookmarkEnd w:id="0"/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174687AF" w14:textId="25DFCA88" w:rsidR="00185FA1" w:rsidRDefault="00185FA1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</w:t>
            </w:r>
            <w:r w:rsidR="00D51715">
              <w:rPr>
                <w:rFonts w:asciiTheme="minorHAnsi" w:hAnsiTheme="minorHAnsi" w:cstheme="minorHAnsi"/>
              </w:rPr>
              <w:t>cuando el C</w:t>
            </w:r>
            <w:r>
              <w:rPr>
                <w:rFonts w:asciiTheme="minorHAnsi" w:hAnsiTheme="minorHAnsi" w:cstheme="minorHAnsi"/>
              </w:rPr>
              <w:t>liente</w:t>
            </w:r>
            <w:r w:rsidR="00D51715">
              <w:rPr>
                <w:rFonts w:asciiTheme="minorHAnsi" w:hAnsiTheme="minorHAnsi" w:cstheme="minorHAnsi"/>
              </w:rPr>
              <w:t xml:space="preserve"> se pone en contacto con el viajante para modificar un</w:t>
            </w:r>
            <w:r w:rsidR="00BB02A8">
              <w:rPr>
                <w:rFonts w:asciiTheme="minorHAnsi" w:hAnsiTheme="minorHAnsi" w:cstheme="minorHAnsi"/>
              </w:rPr>
              <w:t>a Orden de Pedido realizada</w:t>
            </w:r>
            <w:r w:rsidR="00D51715">
              <w:rPr>
                <w:rFonts w:asciiTheme="minorHAnsi" w:hAnsiTheme="minorHAnsi" w:cstheme="minorHAnsi"/>
              </w:rPr>
              <w:t xml:space="preserve"> anteriormente.</w:t>
            </w:r>
          </w:p>
          <w:p w14:paraId="6622B5A0" w14:textId="4ED1869A" w:rsidR="00D51715" w:rsidRDefault="00D51715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cliente informa las modificaciones al Viajante, que pueden ser de cantidades, modelos o datos de envío (por ejemplo cambios de domicilio de entrega).</w:t>
            </w:r>
          </w:p>
          <w:p w14:paraId="0A940837" w14:textId="64778F36" w:rsidR="00D51715" w:rsidRDefault="00D51715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Viajante regis</w:t>
            </w:r>
            <w:r w:rsidR="00BB02A8">
              <w:rPr>
                <w:rFonts w:asciiTheme="minorHAnsi" w:hAnsiTheme="minorHAnsi" w:cstheme="minorHAnsi"/>
              </w:rPr>
              <w:t>tra los cambios efectuados en la orden de</w:t>
            </w:r>
            <w:r>
              <w:rPr>
                <w:rFonts w:asciiTheme="minorHAnsi" w:hAnsiTheme="minorHAnsi" w:cstheme="minorHAnsi"/>
              </w:rPr>
              <w:t xml:space="preserve"> pedido y procede a comunicar al </w:t>
            </w:r>
            <w:r w:rsidR="00BB02A8">
              <w:rPr>
                <w:rFonts w:asciiTheme="minorHAnsi" w:hAnsiTheme="minorHAnsi" w:cstheme="minorHAnsi"/>
              </w:rPr>
              <w:t>Encargado de Stock de Productos T</w:t>
            </w:r>
            <w:r w:rsidR="00160CAD">
              <w:rPr>
                <w:rFonts w:asciiTheme="minorHAnsi" w:hAnsiTheme="minorHAnsi" w:cstheme="minorHAnsi"/>
              </w:rPr>
              <w:t xml:space="preserve">erminados </w:t>
            </w:r>
            <w:r w:rsidR="00BB02A8">
              <w:rPr>
                <w:rFonts w:asciiTheme="minorHAnsi" w:hAnsiTheme="minorHAnsi" w:cstheme="minorHAnsi"/>
              </w:rPr>
              <w:t>los cambios en la Orden de Pedido.</w:t>
            </w:r>
          </w:p>
          <w:p w14:paraId="02C24600" w14:textId="0A198CBE" w:rsidR="00644026" w:rsidRPr="001A401C" w:rsidRDefault="00BB02A8" w:rsidP="00F14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60CAD"/>
    <w:rsid w:val="00185FA1"/>
    <w:rsid w:val="001A401C"/>
    <w:rsid w:val="001B398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E1706"/>
    <w:rsid w:val="00523B1F"/>
    <w:rsid w:val="00573FD0"/>
    <w:rsid w:val="00611806"/>
    <w:rsid w:val="0061407F"/>
    <w:rsid w:val="00644026"/>
    <w:rsid w:val="00697F5F"/>
    <w:rsid w:val="006F0EFB"/>
    <w:rsid w:val="00806CE0"/>
    <w:rsid w:val="008C2BB2"/>
    <w:rsid w:val="009370FE"/>
    <w:rsid w:val="00A70E4D"/>
    <w:rsid w:val="00B261CE"/>
    <w:rsid w:val="00BB02A8"/>
    <w:rsid w:val="00BB7F48"/>
    <w:rsid w:val="00C622C3"/>
    <w:rsid w:val="00CA1C20"/>
    <w:rsid w:val="00D03FC1"/>
    <w:rsid w:val="00D11B5D"/>
    <w:rsid w:val="00D15178"/>
    <w:rsid w:val="00D214CE"/>
    <w:rsid w:val="00D51715"/>
    <w:rsid w:val="00DF1C3A"/>
    <w:rsid w:val="00E61F20"/>
    <w:rsid w:val="00E70E66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5</cp:revision>
  <dcterms:created xsi:type="dcterms:W3CDTF">2010-04-12T13:33:00Z</dcterms:created>
  <dcterms:modified xsi:type="dcterms:W3CDTF">2010-04-12T13:38:00Z</dcterms:modified>
</cp:coreProperties>
</file>