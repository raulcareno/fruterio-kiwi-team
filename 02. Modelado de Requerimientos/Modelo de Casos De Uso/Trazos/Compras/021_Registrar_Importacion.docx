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790ED6">
            <w:r>
              <w:t>Registrar Importación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90ED6">
            <w:r>
              <w:t>021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90ED6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90ED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90ED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90ED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90ED6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90ED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790ED6" w:rsidP="00A94579">
            <w:r>
              <w:t xml:space="preserve">Registrar una nueva </w:t>
            </w:r>
            <w:r>
              <w:t>importación</w:t>
            </w:r>
            <w:r w:rsidR="00A94579">
              <w:t>,</w:t>
            </w:r>
            <w:r>
              <w:t xml:space="preserve"> detallando los datos relacionados a la misma y emitiendo el comprobante correspondiente.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790ED6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una nueva importación.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790ED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EC selecciona la opción “</w:t>
            </w:r>
            <w:r>
              <w:rPr>
                <w:i/>
              </w:rPr>
              <w:t xml:space="preserve">Registrar Importación”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las ordenes de compras que tengan estado Gener</w:t>
            </w:r>
            <w:r w:rsidR="00A94579">
              <w:t>ada o Listas y encuentra alguna, mostrando las mismas con su detalle.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Default="009D19D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ordenes de compras con estado Generada o Lista.</w:t>
            </w:r>
          </w:p>
          <w:p w:rsidR="009D19DF" w:rsidRDefault="009D19DF" w:rsidP="009D19DF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9D19DF" w:rsidRPr="00960403" w:rsidRDefault="009D19DF" w:rsidP="009D19DF">
            <w:pPr>
              <w:pStyle w:val="Prrafodelista"/>
              <w:numPr>
                <w:ilvl w:val="2"/>
                <w:numId w:val="3"/>
              </w:numPr>
            </w:pPr>
            <w:r>
              <w:t>Fin del CU.</w:t>
            </w: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las órdenes de compras a agregar en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960403" w:rsidRDefault="00790ED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fecha de Embarque, fecha estimada de llegada y lugar de origen.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960403" w:rsidRDefault="00790ED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43D6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63" w:rsidRDefault="00143D6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 empresa de transporte ex</w:t>
            </w:r>
            <w:r w:rsidR="00E6381A">
              <w:t>terna e interna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63" w:rsidRPr="00960403" w:rsidRDefault="00143D6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el registro de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960403" w:rsidRDefault="00790ED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el registro de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960403" w:rsidRDefault="00790ED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D19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DF" w:rsidRPr="008F3E09" w:rsidRDefault="009D19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importación con las órdenes de compra seleccionadas, fecha de creación, fecha de embarq</w:t>
            </w:r>
            <w:r w:rsidR="00C85A17">
              <w:t>ue, fecha estimada de llegada, empresa externa e interna y</w:t>
            </w:r>
            <w:bookmarkStart w:id="1" w:name="_GoBack"/>
            <w:bookmarkEnd w:id="1"/>
            <w:r>
              <w:t xml:space="preserve"> lugar de origen.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DF" w:rsidRPr="00960403" w:rsidRDefault="009D19D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D19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DF" w:rsidRPr="008F3E09" w:rsidRDefault="00A94579" w:rsidP="00A9457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no desea imprimir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DF" w:rsidRDefault="00A9457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desea imprimir la importación.</w:t>
            </w:r>
          </w:p>
          <w:p w:rsidR="00A94579" w:rsidRDefault="00A94579" w:rsidP="00A94579">
            <w:pPr>
              <w:pStyle w:val="Prrafodelista"/>
              <w:numPr>
                <w:ilvl w:val="2"/>
                <w:numId w:val="3"/>
              </w:numPr>
            </w:pPr>
            <w:r>
              <w:t>El sistema imprime la importación.</w:t>
            </w:r>
          </w:p>
          <w:p w:rsidR="00A94579" w:rsidRPr="00960403" w:rsidRDefault="00A94579" w:rsidP="00A94579"/>
        </w:tc>
      </w:tr>
      <w:tr w:rsidR="00A9457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579" w:rsidRDefault="00A94579" w:rsidP="00A9457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579" w:rsidRDefault="00A9457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94579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ED6"/>
    <w:rsid w:val="00067369"/>
    <w:rsid w:val="00074C24"/>
    <w:rsid w:val="00143D63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90ED6"/>
    <w:rsid w:val="00812E10"/>
    <w:rsid w:val="00847BFF"/>
    <w:rsid w:val="008B4D33"/>
    <w:rsid w:val="008E5DFD"/>
    <w:rsid w:val="008F3E09"/>
    <w:rsid w:val="00960403"/>
    <w:rsid w:val="009D19DF"/>
    <w:rsid w:val="009F44F1"/>
    <w:rsid w:val="009F72B1"/>
    <w:rsid w:val="00A27474"/>
    <w:rsid w:val="00A5198D"/>
    <w:rsid w:val="00A94579"/>
    <w:rsid w:val="00C32797"/>
    <w:rsid w:val="00C7061A"/>
    <w:rsid w:val="00C74D24"/>
    <w:rsid w:val="00C85A17"/>
    <w:rsid w:val="00CD204D"/>
    <w:rsid w:val="00D837B7"/>
    <w:rsid w:val="00D842C6"/>
    <w:rsid w:val="00DC19BB"/>
    <w:rsid w:val="00E31140"/>
    <w:rsid w:val="00E6381A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39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2011-08-09T22:25:00Z</dcterms:created>
  <dcterms:modified xsi:type="dcterms:W3CDTF">2011-08-09T23:07:00Z</dcterms:modified>
</cp:coreProperties>
</file>