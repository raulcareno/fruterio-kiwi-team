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25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1020"/>
      </w:tblGrid>
      <w:tr w:rsidR="00C7061A" w:rsidRPr="00194DCA" w14:paraId="356AF874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495902" w14:textId="77777777" w:rsidR="00C7061A" w:rsidRPr="00194DCA" w:rsidRDefault="00C7061A">
            <w:pPr>
              <w:rPr>
                <w:b/>
              </w:rPr>
            </w:pPr>
            <w:bookmarkStart w:id="0" w:name="_GoBack"/>
            <w:r w:rsidRPr="00194DCA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5E84CE2" w14:textId="77777777" w:rsidR="00C7061A" w:rsidRPr="00194DCA" w:rsidRDefault="00C7061A" w:rsidP="00C7061A">
            <w:r w:rsidRPr="00194DCA">
              <w:rPr>
                <w:rFonts w:cstheme="minorHAnsi"/>
              </w:rPr>
              <w:sym w:font="Wingdings" w:char="F0FD"/>
            </w:r>
            <w:r w:rsidRPr="00194DCA">
              <w:rPr>
                <w:rFonts w:cstheme="minorHAnsi"/>
              </w:rPr>
              <w:t xml:space="preserve">Negocio </w:t>
            </w:r>
          </w:p>
        </w:tc>
        <w:tc>
          <w:tcPr>
            <w:tcW w:w="3603" w:type="dxa"/>
            <w:gridSpan w:val="4"/>
            <w:tcBorders>
              <w:left w:val="nil"/>
            </w:tcBorders>
          </w:tcPr>
          <w:p w14:paraId="6BDA6BEB" w14:textId="77777777" w:rsidR="00C7061A" w:rsidRPr="00194DCA" w:rsidRDefault="00C7061A">
            <w:r w:rsidRPr="00194DCA">
              <w:rPr>
                <w:rFonts w:cstheme="minorHAnsi"/>
              </w:rPr>
              <w:sym w:font="Wingdings" w:char="F0A8"/>
            </w:r>
            <w:r w:rsidRPr="00194DCA">
              <w:rPr>
                <w:rFonts w:cstheme="minorHAnsi"/>
              </w:rPr>
              <w:t>Sistema</w:t>
            </w:r>
          </w:p>
        </w:tc>
      </w:tr>
      <w:tr w:rsidR="00512B66" w:rsidRPr="00194DCA" w14:paraId="77099612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CA4B23" w14:textId="77777777" w:rsidR="00512B66" w:rsidRPr="00194DCA" w:rsidRDefault="00512B66">
            <w:pPr>
              <w:rPr>
                <w:b/>
              </w:rPr>
            </w:pPr>
            <w:r w:rsidRPr="00194DCA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2B1651D" w14:textId="27C49B7B" w:rsidR="00512B66" w:rsidRPr="00194DCA" w:rsidRDefault="00722961" w:rsidP="00C12A64">
            <w:r w:rsidRPr="00194DCA">
              <w:t xml:space="preserve">Realizar devolución de </w:t>
            </w:r>
            <w:r w:rsidR="00C12A64" w:rsidRPr="00194DCA">
              <w:t>productos terminados</w:t>
            </w:r>
            <w:r w:rsidRPr="00194DCA">
              <w:t xml:space="preserve"> del cliente al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A80FCD9" w14:textId="77777777" w:rsidR="00512B66" w:rsidRPr="00194DCA" w:rsidRDefault="006245C7">
            <w:pPr>
              <w:rPr>
                <w:b/>
              </w:rPr>
            </w:pPr>
            <w:r w:rsidRPr="00194DCA">
              <w:rPr>
                <w:b/>
              </w:rPr>
              <w:t>ID:</w:t>
            </w:r>
          </w:p>
        </w:tc>
        <w:tc>
          <w:tcPr>
            <w:tcW w:w="1020" w:type="dxa"/>
            <w:tcBorders>
              <w:left w:val="nil"/>
            </w:tcBorders>
          </w:tcPr>
          <w:p w14:paraId="5170FF93" w14:textId="73CCFBB8" w:rsidR="00512B66" w:rsidRPr="00194DCA" w:rsidRDefault="007C69B0">
            <w:r w:rsidRPr="00194DCA">
              <w:t>05</w:t>
            </w:r>
          </w:p>
        </w:tc>
      </w:tr>
      <w:tr w:rsidR="00C7061A" w:rsidRPr="00194DCA" w14:paraId="7D7F1E22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CF316A" w14:textId="77777777" w:rsidR="00C7061A" w:rsidRPr="00194DCA" w:rsidRDefault="00C7061A">
            <w:pPr>
              <w:rPr>
                <w:b/>
              </w:rPr>
            </w:pPr>
            <w:r w:rsidRPr="00194DCA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38A79988" w14:textId="11D9CD41" w:rsidR="00C7061A" w:rsidRPr="00194DCA" w:rsidRDefault="003A0FF1">
            <w:proofErr w:type="spellStart"/>
            <w:r>
              <w:t>EmpresaCliente</w:t>
            </w:r>
            <w:proofErr w:type="spellEnd"/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10B9D113" w14:textId="77777777" w:rsidR="00C7061A" w:rsidRPr="00194DCA" w:rsidRDefault="00C7061A">
            <w:pPr>
              <w:rPr>
                <w:b/>
              </w:rPr>
            </w:pPr>
            <w:r w:rsidRPr="00194DCA">
              <w:rPr>
                <w:b/>
              </w:rPr>
              <w:t>Actor Secundario:</w:t>
            </w:r>
          </w:p>
        </w:tc>
        <w:tc>
          <w:tcPr>
            <w:tcW w:w="2864" w:type="dxa"/>
            <w:gridSpan w:val="3"/>
            <w:tcBorders>
              <w:left w:val="nil"/>
            </w:tcBorders>
          </w:tcPr>
          <w:p w14:paraId="43967123" w14:textId="06B1CC7F" w:rsidR="00C7061A" w:rsidRPr="00194DCA" w:rsidRDefault="00914197">
            <w:r>
              <w:t>No aplica</w:t>
            </w:r>
          </w:p>
        </w:tc>
      </w:tr>
      <w:tr w:rsidR="00CD204D" w:rsidRPr="00194DCA" w14:paraId="641139FC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B3F710" w14:textId="77777777" w:rsidR="00CD204D" w:rsidRPr="00194DCA" w:rsidRDefault="00CD204D" w:rsidP="004D14CC">
            <w:pPr>
              <w:rPr>
                <w:b/>
              </w:rPr>
            </w:pPr>
            <w:r w:rsidRPr="00194DCA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319EC43" w14:textId="77777777" w:rsidR="00CD204D" w:rsidRPr="00194DCA" w:rsidRDefault="00CD204D" w:rsidP="00CD204D">
            <w:r w:rsidRPr="00194DCA">
              <w:rPr>
                <w:rFonts w:cstheme="minorHAnsi"/>
              </w:rPr>
              <w:sym w:font="Wingdings" w:char="F0FD"/>
            </w:r>
            <w:r w:rsidRPr="00194DCA">
              <w:rPr>
                <w:rFonts w:cstheme="minorHAnsi"/>
              </w:rPr>
              <w:t xml:space="preserve">Concreto </w:t>
            </w:r>
          </w:p>
        </w:tc>
        <w:tc>
          <w:tcPr>
            <w:tcW w:w="3603" w:type="dxa"/>
            <w:gridSpan w:val="4"/>
            <w:tcBorders>
              <w:left w:val="nil"/>
            </w:tcBorders>
          </w:tcPr>
          <w:p w14:paraId="7489C32B" w14:textId="77777777" w:rsidR="00CD204D" w:rsidRPr="00194DCA" w:rsidRDefault="00CD204D" w:rsidP="00CD204D">
            <w:r w:rsidRPr="00194DCA">
              <w:rPr>
                <w:rFonts w:cstheme="minorHAnsi"/>
              </w:rPr>
              <w:sym w:font="Wingdings" w:char="F0A8"/>
            </w:r>
            <w:r w:rsidRPr="00194DCA">
              <w:rPr>
                <w:rFonts w:cstheme="minorHAnsi"/>
              </w:rPr>
              <w:t>Abstracto</w:t>
            </w:r>
          </w:p>
        </w:tc>
      </w:tr>
      <w:tr w:rsidR="00D842C6" w:rsidRPr="00194DCA" w14:paraId="1691E178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EA7202" w14:textId="77777777" w:rsidR="00D842C6" w:rsidRPr="00194DCA" w:rsidRDefault="00C7061A">
            <w:pPr>
              <w:rPr>
                <w:b/>
              </w:rPr>
            </w:pPr>
            <w:r w:rsidRPr="00194DCA">
              <w:rPr>
                <w:b/>
              </w:rPr>
              <w:t>Objetivo:</w:t>
            </w:r>
          </w:p>
        </w:tc>
        <w:tc>
          <w:tcPr>
            <w:tcW w:w="7258" w:type="dxa"/>
            <w:gridSpan w:val="6"/>
            <w:tcBorders>
              <w:left w:val="nil"/>
            </w:tcBorders>
          </w:tcPr>
          <w:p w14:paraId="54247B0F" w14:textId="2082C21F" w:rsidR="00D842C6" w:rsidRPr="00194DCA" w:rsidRDefault="00722961" w:rsidP="00A95B4B">
            <w:r w:rsidRPr="00194DCA">
              <w:t xml:space="preserve">Registrar la devolución de </w:t>
            </w:r>
            <w:r w:rsidR="00A95B4B" w:rsidRPr="00194DCA">
              <w:t>productos terminados</w:t>
            </w:r>
            <w:r w:rsidRPr="00194DCA">
              <w:t xml:space="preserve"> ya entregada</w:t>
            </w:r>
          </w:p>
        </w:tc>
      </w:tr>
      <w:tr w:rsidR="00D842C6" w:rsidRPr="00194DCA" w14:paraId="0CA73941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36519" w14:textId="77777777" w:rsidR="00D842C6" w:rsidRPr="00194DCA" w:rsidRDefault="00C7061A">
            <w:pPr>
              <w:rPr>
                <w:b/>
              </w:rPr>
            </w:pPr>
            <w:r w:rsidRPr="00194DCA">
              <w:rPr>
                <w:b/>
              </w:rPr>
              <w:t>Éxito:</w:t>
            </w:r>
          </w:p>
        </w:tc>
        <w:tc>
          <w:tcPr>
            <w:tcW w:w="7258" w:type="dxa"/>
            <w:gridSpan w:val="6"/>
            <w:tcBorders>
              <w:left w:val="nil"/>
              <w:bottom w:val="single" w:sz="4" w:space="0" w:color="auto"/>
            </w:tcBorders>
          </w:tcPr>
          <w:p w14:paraId="4CCA6C3D" w14:textId="3D499C1F" w:rsidR="00D842C6" w:rsidRPr="00194DCA" w:rsidRDefault="00722961" w:rsidP="00A95B4B">
            <w:r w:rsidRPr="00194DCA">
              <w:t xml:space="preserve">Se registra la devolución de la </w:t>
            </w:r>
            <w:r w:rsidR="00A95B4B" w:rsidRPr="00194DCA">
              <w:t>productos terminados</w:t>
            </w:r>
            <w:r w:rsidRPr="00194DCA">
              <w:t xml:space="preserve"> previamente entregada</w:t>
            </w:r>
          </w:p>
        </w:tc>
      </w:tr>
      <w:tr w:rsidR="00682F3C" w:rsidRPr="00194DCA" w14:paraId="3232F3F8" w14:textId="77777777" w:rsidTr="00756C25">
        <w:tc>
          <w:tcPr>
            <w:tcW w:w="892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4C24F8" w14:textId="77777777" w:rsidR="00682F3C" w:rsidRPr="00194DCA" w:rsidRDefault="00682F3C">
            <w:r w:rsidRPr="00194DCA">
              <w:rPr>
                <w:b/>
              </w:rPr>
              <w:t>Descripción:</w:t>
            </w:r>
          </w:p>
        </w:tc>
      </w:tr>
      <w:tr w:rsidR="00C7061A" w:rsidRPr="00194DCA" w14:paraId="1A7830B4" w14:textId="77777777" w:rsidTr="00756C25">
        <w:tc>
          <w:tcPr>
            <w:tcW w:w="892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3B92" w14:textId="43E6D11D" w:rsidR="00722961" w:rsidRPr="00194DCA" w:rsidRDefault="00722961" w:rsidP="00722961">
            <w:pPr>
              <w:rPr>
                <w:rFonts w:cstheme="minorHAnsi"/>
              </w:rPr>
            </w:pPr>
            <w:r w:rsidRPr="00194DCA">
              <w:rPr>
                <w:rFonts w:cstheme="minorHAnsi"/>
              </w:rPr>
              <w:t>El CU comienza c</w:t>
            </w:r>
            <w:r w:rsidR="00E938A6" w:rsidRPr="00194DCA">
              <w:rPr>
                <w:rFonts w:cstheme="minorHAnsi"/>
              </w:rPr>
              <w:t>uando el cliente le informa al V</w:t>
            </w:r>
            <w:r w:rsidRPr="00194DCA">
              <w:rPr>
                <w:rFonts w:cstheme="minorHAnsi"/>
              </w:rPr>
              <w:t xml:space="preserve">iajante que desea realizar una devolución de </w:t>
            </w:r>
            <w:r w:rsidR="00D412DD" w:rsidRPr="00194DCA">
              <w:rPr>
                <w:rFonts w:cstheme="minorHAnsi"/>
              </w:rPr>
              <w:t>productos terminados</w:t>
            </w:r>
            <w:r w:rsidRPr="00194DCA">
              <w:rPr>
                <w:rFonts w:cstheme="minorHAnsi"/>
              </w:rPr>
              <w:t xml:space="preserve"> del pedido ya entregado.</w:t>
            </w:r>
            <w:r w:rsidR="00E938A6" w:rsidRPr="00194DCA">
              <w:rPr>
                <w:rFonts w:cstheme="minorHAnsi"/>
              </w:rPr>
              <w:t xml:space="preserve"> El Viajante consulta al Encargado de Ventas si el cliente se encuentra en</w:t>
            </w:r>
            <w:r w:rsidR="001D761E">
              <w:rPr>
                <w:rFonts w:cstheme="minorHAnsi"/>
              </w:rPr>
              <w:t xml:space="preserve"> el plazo máximo de devolución</w:t>
            </w:r>
            <w:r w:rsidR="004D14CC">
              <w:rPr>
                <w:rFonts w:cstheme="minorHAnsi"/>
              </w:rPr>
              <w:t>.</w:t>
            </w:r>
          </w:p>
          <w:p w14:paraId="3AE83F02" w14:textId="03758F0C" w:rsidR="00722961" w:rsidRDefault="00E938A6" w:rsidP="00722961">
            <w:pPr>
              <w:rPr>
                <w:rFonts w:cstheme="minorHAnsi"/>
              </w:rPr>
            </w:pPr>
            <w:r w:rsidRPr="00194DCA">
              <w:rPr>
                <w:rFonts w:cstheme="minorHAnsi"/>
              </w:rPr>
              <w:t>El V</w:t>
            </w:r>
            <w:r w:rsidR="00722961" w:rsidRPr="00194DCA">
              <w:rPr>
                <w:rFonts w:cstheme="minorHAnsi"/>
              </w:rPr>
              <w:t xml:space="preserve">iajante procede a registrar la cantidad y modelos devueltos, los datos del cliente, la fecha y el motivo de la devolución. El </w:t>
            </w:r>
            <w:r w:rsidRPr="00194DCA">
              <w:rPr>
                <w:rFonts w:cstheme="minorHAnsi"/>
              </w:rPr>
              <w:t>V</w:t>
            </w:r>
            <w:r w:rsidR="00722961" w:rsidRPr="00194DCA">
              <w:rPr>
                <w:rFonts w:cstheme="minorHAnsi"/>
              </w:rPr>
              <w:t>iajante Realiza una nota de crédito por el monto devuelto.</w:t>
            </w:r>
          </w:p>
          <w:p w14:paraId="4C6073B6" w14:textId="0C41A937" w:rsidR="00D31AC9" w:rsidRPr="00194DCA" w:rsidRDefault="00D31AC9" w:rsidP="00722961">
            <w:pPr>
              <w:rPr>
                <w:rFonts w:cstheme="minorHAnsi"/>
              </w:rPr>
            </w:pPr>
            <w:r>
              <w:rPr>
                <w:rFonts w:cstheme="minorHAnsi"/>
              </w:rPr>
              <w:t>Luego</w:t>
            </w:r>
            <w:r w:rsidR="00840B3A">
              <w:rPr>
                <w:rFonts w:cstheme="minorHAnsi"/>
              </w:rPr>
              <w:t xml:space="preserve">, el viajante se comunica con el Encargado de Compras, quien </w:t>
            </w:r>
            <w:r>
              <w:rPr>
                <w:rFonts w:cstheme="minorHAnsi"/>
              </w:rPr>
              <w:t>anula la factura y genera una nueva  con las cantidades actualizadas.</w:t>
            </w:r>
          </w:p>
          <w:p w14:paraId="7AC609F0" w14:textId="77777777" w:rsidR="00C7061A" w:rsidRPr="00194DCA" w:rsidRDefault="00722961" w:rsidP="00722961">
            <w:r w:rsidRPr="00194DCA">
              <w:rPr>
                <w:rFonts w:cstheme="minorHAnsi"/>
              </w:rPr>
              <w:t>Fin del CU.</w:t>
            </w:r>
          </w:p>
        </w:tc>
      </w:tr>
      <w:bookmarkEnd w:id="0"/>
    </w:tbl>
    <w:p w14:paraId="0FF12E41" w14:textId="77777777" w:rsidR="00812E10" w:rsidRPr="00194DCA" w:rsidRDefault="00812E10"/>
    <w:sectPr w:rsidR="00812E10" w:rsidRPr="00194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961"/>
    <w:rsid w:val="00194DCA"/>
    <w:rsid w:val="001D761E"/>
    <w:rsid w:val="003A0FF1"/>
    <w:rsid w:val="004D14CC"/>
    <w:rsid w:val="00512B66"/>
    <w:rsid w:val="005B0DAE"/>
    <w:rsid w:val="00602FA3"/>
    <w:rsid w:val="006245C7"/>
    <w:rsid w:val="00682F3C"/>
    <w:rsid w:val="006B6D4B"/>
    <w:rsid w:val="00722961"/>
    <w:rsid w:val="007278F7"/>
    <w:rsid w:val="00756C25"/>
    <w:rsid w:val="007C69B0"/>
    <w:rsid w:val="00812E10"/>
    <w:rsid w:val="00840B3A"/>
    <w:rsid w:val="00914197"/>
    <w:rsid w:val="009D1CE3"/>
    <w:rsid w:val="00A95B4B"/>
    <w:rsid w:val="00C12A64"/>
    <w:rsid w:val="00C7061A"/>
    <w:rsid w:val="00CD204D"/>
    <w:rsid w:val="00D31AC9"/>
    <w:rsid w:val="00D412DD"/>
    <w:rsid w:val="00D837B7"/>
    <w:rsid w:val="00D842C6"/>
    <w:rsid w:val="00E2216E"/>
    <w:rsid w:val="00E70A8B"/>
    <w:rsid w:val="00E9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61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96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</dc:creator>
  <cp:keywords/>
  <dc:description/>
  <cp:lastModifiedBy>Piscio</cp:lastModifiedBy>
  <cp:revision>4</cp:revision>
  <dcterms:created xsi:type="dcterms:W3CDTF">2010-04-13T03:14:00Z</dcterms:created>
  <dcterms:modified xsi:type="dcterms:W3CDTF">2010-10-14T13:13:00Z</dcterms:modified>
</cp:coreProperties>
</file>