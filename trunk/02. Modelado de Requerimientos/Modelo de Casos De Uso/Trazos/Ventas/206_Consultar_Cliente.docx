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77777777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los clientes.</w:t>
            </w:r>
          </w:p>
          <w:p w14:paraId="48D30496" w14:textId="77777777" w:rsidR="003F5E92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 los clientes seleccionados.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EV selecciona la opción 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039E83DC" w:rsidR="00FA542A" w:rsidRDefault="00FA542A" w:rsidP="00546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de </w:t>
            </w:r>
            <w:r w:rsidR="005465CD">
              <w:t>los siguientes datos de la empresa cliente</w:t>
            </w:r>
            <w:r>
              <w:t xml:space="preserve">: </w:t>
            </w:r>
            <w:r w:rsidR="005465CD">
              <w:t>Razón social, CUIT o</w:t>
            </w:r>
            <w:r w:rsidR="00934F4B">
              <w:t xml:space="preserve"> Mail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7777777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uno o varios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4CC63648" w:rsidR="00934F4B" w:rsidRDefault="00934F4B" w:rsidP="00546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5465CD">
              <w:t>busca los siguientes datos de la</w:t>
            </w:r>
            <w:r>
              <w:t>s</w:t>
            </w:r>
            <w:r w:rsidR="00BE7251">
              <w:t xml:space="preserve"> empresas clientes elegido</w:t>
            </w:r>
            <w:r>
              <w:t>s:</w:t>
            </w:r>
            <w:r w:rsidR="005465CD">
              <w:t xml:space="preserve"> Razón social</w:t>
            </w:r>
            <w:r>
              <w:t xml:space="preserve">, </w:t>
            </w:r>
            <w:r w:rsidR="005465CD">
              <w:t xml:space="preserve">CUIT, </w:t>
            </w:r>
            <w:r w:rsidR="005465CD">
              <w:t>Condición de</w:t>
            </w:r>
            <w:bookmarkStart w:id="1" w:name="_GoBack"/>
            <w:bookmarkEnd w:id="1"/>
            <w:r w:rsidR="005465CD">
              <w:t xml:space="preserve"> IVA</w:t>
            </w:r>
            <w:r w:rsidR="005465CD">
              <w:t xml:space="preserve">, </w:t>
            </w:r>
            <w:r>
              <w:t>Domi</w:t>
            </w:r>
            <w:r w:rsidR="005465CD">
              <w:t xml:space="preserve">cilio, Teléfono, Celular, fax, </w:t>
            </w:r>
            <w:r w:rsidR="00415248">
              <w:t>y Nombre y apellido del responsable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677744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58F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4D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5138369" w:rsidR="00415248" w:rsidRDefault="00415248" w:rsidP="005465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opción </w:t>
            </w:r>
            <w:r>
              <w:rPr>
                <w:i/>
              </w:rPr>
              <w:t>Aceptar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 w:rsidR="00846E10">
              <w:t xml:space="preserve">los datos </w:t>
            </w:r>
            <w:r w:rsidR="005465CD">
              <w:t>de la empresa cliente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217701"/>
    <w:rsid w:val="0022740A"/>
    <w:rsid w:val="003F5E92"/>
    <w:rsid w:val="00415248"/>
    <w:rsid w:val="00512B66"/>
    <w:rsid w:val="005465CD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BE725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antopiscio</cp:lastModifiedBy>
  <cp:revision>5</cp:revision>
  <dcterms:created xsi:type="dcterms:W3CDTF">2010-05-29T20:54:00Z</dcterms:created>
  <dcterms:modified xsi:type="dcterms:W3CDTF">2010-06-08T15:03:00Z</dcterms:modified>
</cp:coreProperties>
</file>