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6FAD20A5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D5FC7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2B43560C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5148C4A7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1EBF7FF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CA3BF2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6C6AA33B" w14:textId="77777777" w:rsidR="00512B66" w:rsidRDefault="008E2172">
            <w:r>
              <w:t>Elaborar informe de ventas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204F2FD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22EAA4C3" w14:textId="5454D813" w:rsidR="00512B66" w:rsidRDefault="00F65B66">
            <w:r>
              <w:t>16</w:t>
            </w:r>
            <w:bookmarkStart w:id="0" w:name="_GoBack"/>
            <w:bookmarkEnd w:id="0"/>
          </w:p>
        </w:tc>
      </w:tr>
      <w:tr w:rsidR="00C7061A" w14:paraId="54EFED76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39C15BF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05FB0806" w14:textId="77777777" w:rsidR="00C7061A" w:rsidRDefault="008E2172">
            <w:r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0A6F742C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70C872FB" w14:textId="77777777" w:rsidR="00C7061A" w:rsidRDefault="008E2172">
            <w:r>
              <w:t>No aplica</w:t>
            </w:r>
          </w:p>
        </w:tc>
      </w:tr>
      <w:tr w:rsidR="00CD204D" w14:paraId="7F0C660C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3759F76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2273324F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385DBC45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78503E2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B3E966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260DBE74" w14:textId="4006CA66" w:rsidR="00D842C6" w:rsidRDefault="0031058D" w:rsidP="008E2172">
            <w:r>
              <w:t>Elaborar</w:t>
            </w:r>
            <w:r w:rsidR="008E2172">
              <w:t xml:space="preserve"> un informe sobre las ventas realizadas por la empresa</w:t>
            </w:r>
          </w:p>
        </w:tc>
      </w:tr>
      <w:tr w:rsidR="00D842C6" w14:paraId="60FA830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6D7274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36CC919A" w14:textId="77777777" w:rsidR="00D842C6" w:rsidRDefault="008E2172" w:rsidP="008E2172">
            <w:r>
              <w:t>Se genera el informe correspondiente.</w:t>
            </w:r>
          </w:p>
        </w:tc>
      </w:tr>
      <w:tr w:rsidR="00682F3C" w14:paraId="5AA45A59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81ABB1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460603E5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AF93F" w14:textId="77777777" w:rsidR="008E2172" w:rsidRDefault="008E2172" w:rsidP="008E2172">
            <w:r>
              <w:t>El CU comienza cuando Encargado de Ventas (EV) elabora un informe sobre las ventas realizadas por la empresa, detallando cantidades vendidas, tipo de producto, cliente al que se le vendió y precio final de venta. El informe se elabora de forma periódica. Finalmente se genera el informe correspondiente.</w:t>
            </w:r>
          </w:p>
          <w:p w14:paraId="01A8DBD4" w14:textId="77777777" w:rsidR="00C7061A" w:rsidRDefault="008E2172" w:rsidP="008E2172">
            <w:r>
              <w:t>Fin del CU.</w:t>
            </w:r>
          </w:p>
        </w:tc>
      </w:tr>
    </w:tbl>
    <w:p w14:paraId="6FD044A7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172"/>
    <w:rsid w:val="0031058D"/>
    <w:rsid w:val="00512B66"/>
    <w:rsid w:val="00602FA3"/>
    <w:rsid w:val="006245C7"/>
    <w:rsid w:val="00682F3C"/>
    <w:rsid w:val="006B6D4B"/>
    <w:rsid w:val="00812E10"/>
    <w:rsid w:val="008E2172"/>
    <w:rsid w:val="00C7061A"/>
    <w:rsid w:val="00CD204D"/>
    <w:rsid w:val="00D837B7"/>
    <w:rsid w:val="00D842C6"/>
    <w:rsid w:val="00E70A8B"/>
    <w:rsid w:val="00F6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893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8E217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E2172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8E217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E2172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1</TotalTime>
  <Pages>1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Hernan</cp:lastModifiedBy>
  <cp:revision>3</cp:revision>
  <dcterms:created xsi:type="dcterms:W3CDTF">2010-04-13T04:04:00Z</dcterms:created>
  <dcterms:modified xsi:type="dcterms:W3CDTF">2010-05-10T20:02:00Z</dcterms:modified>
</cp:coreProperties>
</file>