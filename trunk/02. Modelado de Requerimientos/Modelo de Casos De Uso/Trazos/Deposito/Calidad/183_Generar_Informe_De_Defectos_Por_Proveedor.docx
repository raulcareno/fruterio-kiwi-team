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9563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8BC2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DC6F74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08B00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322D6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38F6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CB0C51E" w14:textId="7C68CC76" w:rsidR="00512B66" w:rsidRDefault="00E66345" w:rsidP="00C25297">
            <w:r>
              <w:t xml:space="preserve">Generar Informe de </w:t>
            </w:r>
            <w:r w:rsidR="00C25297">
              <w:t>Defectos por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870F4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C61E88A" w14:textId="2C3B2738" w:rsidR="00512B66" w:rsidRDefault="00C25297">
            <w:r>
              <w:t>183</w:t>
            </w:r>
          </w:p>
        </w:tc>
      </w:tr>
      <w:tr w:rsidR="00DC19BB" w14:paraId="3D8015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B69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69A8DE" w14:textId="16627EDF" w:rsidR="00DC19BB" w:rsidRDefault="009C7E9B">
            <w:r>
              <w:t>Depósito/Calidad</w:t>
            </w:r>
          </w:p>
        </w:tc>
      </w:tr>
      <w:tr w:rsidR="008F3E09" w14:paraId="20D60A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6791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017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9DF5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CFB817" w14:textId="7569C010" w:rsidR="008F3E09" w:rsidRDefault="009C7E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8F7E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1F0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88C5A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84A37" w14:textId="5B496FB0" w:rsidR="008F3E09" w:rsidRDefault="009C7E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F40C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8DAB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EBB9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700F0F" w14:textId="1E010D8A" w:rsidR="008F3E09" w:rsidRDefault="009C7E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FEA5E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A2FD8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32249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7584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502A584" w14:textId="79F17B9E" w:rsidR="00C7061A" w:rsidRDefault="009C7E9B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9466E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53BD334" w14:textId="77777777" w:rsidR="00C7061A" w:rsidRDefault="0063791E">
            <w:r>
              <w:t>No aplica</w:t>
            </w:r>
          </w:p>
        </w:tc>
      </w:tr>
      <w:tr w:rsidR="00CD204D" w14:paraId="249453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41AB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62D533" w14:textId="6158D5BB" w:rsidR="00CD204D" w:rsidRDefault="009C7E9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699C7D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64A5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1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8FA8C4" w14:textId="38B5C5D0" w:rsidR="00D842C6" w:rsidRPr="00596BA0" w:rsidRDefault="009C7E9B"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DC19BB" w14:paraId="4A89D2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EB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BB67CB" w14:textId="77777777" w:rsidR="00DC19BB" w:rsidRDefault="00DC19BB"/>
        </w:tc>
      </w:tr>
      <w:tr w:rsidR="005C249A" w14:paraId="4B6BADF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0023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C723F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601395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802B877" w14:textId="307281A6" w:rsidR="003F5E92" w:rsidRDefault="009C7E9B" w:rsidP="003F5E92">
            <w:pPr>
              <w:pStyle w:val="Prrafodelista"/>
              <w:numPr>
                <w:ilvl w:val="0"/>
                <w:numId w:val="1"/>
              </w:numPr>
            </w:pPr>
            <w:r>
              <w:t>Se genera el informe de defectos por proveedor.</w:t>
            </w:r>
          </w:p>
        </w:tc>
      </w:tr>
      <w:tr w:rsidR="005C249A" w14:paraId="01CA7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C1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2891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598830" w14:textId="33E482EA" w:rsidR="005C249A" w:rsidRDefault="009C7E9B" w:rsidP="005C249A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14:paraId="503879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D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692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B4167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401E" w14:textId="7B35C17B" w:rsidR="005C249A" w:rsidRPr="008F3E09" w:rsidRDefault="009C7E9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</w:t>
            </w:r>
            <w:r w:rsidR="007D4EBD">
              <w:t xml:space="preserve">selecciona la opción </w:t>
            </w:r>
            <w:r w:rsidR="007D4EBD">
              <w:rPr>
                <w:i/>
              </w:rPr>
              <w:t>Generar Informe de Defectos por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FA2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C7E9B" w14:paraId="6DF2455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F548" w14:textId="72BFC329" w:rsidR="007D4EBD" w:rsidRPr="008F3E09" w:rsidRDefault="007D4EBD" w:rsidP="007D4EB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 muestra los proveedores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C4D7" w14:textId="77777777" w:rsidR="009C7E9B" w:rsidRPr="00960403" w:rsidRDefault="009C7E9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C7E9B" w14:paraId="30E7A67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4501" w14:textId="4909FF40" w:rsidR="009C7E9B" w:rsidRPr="008F3E09" w:rsidRDefault="007D4EB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el/los proveedor/es, el periodo y el tipo de defecto.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FB40" w14:textId="77777777" w:rsidR="009C7E9B" w:rsidRPr="00960403" w:rsidRDefault="009C7E9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C7E9B" w14:paraId="79B0683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AD48" w14:textId="088DDBCE" w:rsidR="009C7E9B" w:rsidRPr="008F3E09" w:rsidRDefault="007D4EB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genera el informe según los datos ingresados.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176" w14:textId="77777777" w:rsidR="009C7E9B" w:rsidRPr="00960403" w:rsidRDefault="009C7E9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C7E9B" w14:paraId="0B467D8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8093" w14:textId="50024B87" w:rsidR="009C7E9B" w:rsidRPr="008F3E09" w:rsidRDefault="007D4EB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desea imprimir el informe.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7146" w14:textId="77777777" w:rsidR="009C7E9B" w:rsidRPr="00960403" w:rsidRDefault="009C7E9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D4EBD" w14:paraId="537ACEC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6893" w14:textId="2FE75B8A" w:rsidR="007D4EBD" w:rsidRDefault="007D4EB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informe.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7C4A" w14:textId="77777777" w:rsidR="007D4EBD" w:rsidRPr="00960403" w:rsidRDefault="007D4EB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D4EBD" w14:paraId="319BF39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EDB8" w14:textId="1B5FBEC0" w:rsidR="007D4EBD" w:rsidRDefault="007D4EB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8AB5" w14:textId="77777777" w:rsidR="007D4EBD" w:rsidRPr="00960403" w:rsidRDefault="007D4EB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14F37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27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EB5D" w14:textId="2A9BB369" w:rsidR="00654C01" w:rsidRPr="00960403" w:rsidRDefault="007D4EBD" w:rsidP="00654C01">
            <w:r>
              <w:t>En cualquier momento el EDMP puede cancelar el CU.</w:t>
            </w:r>
            <w:bookmarkStart w:id="1" w:name="_GoBack"/>
            <w:bookmarkEnd w:id="1"/>
          </w:p>
        </w:tc>
      </w:tr>
      <w:tr w:rsidR="00654C01" w14:paraId="1D5C0E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F7A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78D9" w14:textId="77777777" w:rsidR="00654C01" w:rsidRDefault="00654C01" w:rsidP="00654C01">
            <w:r>
              <w:t>No aplica</w:t>
            </w:r>
          </w:p>
        </w:tc>
      </w:tr>
      <w:tr w:rsidR="00654C01" w14:paraId="4ABC9E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36C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1D09B" w14:textId="77777777" w:rsidR="00654C01" w:rsidRDefault="00067369" w:rsidP="00654C01">
            <w:r>
              <w:t>No aplica</w:t>
            </w:r>
          </w:p>
        </w:tc>
      </w:tr>
      <w:tr w:rsidR="00654C01" w14:paraId="44C450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17A14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0D0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332E43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1AB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3F74B" w14:textId="77777777" w:rsidR="00654C01" w:rsidRDefault="00067369" w:rsidP="00654C01">
            <w:r>
              <w:t>No aplica</w:t>
            </w:r>
          </w:p>
        </w:tc>
      </w:tr>
      <w:tr w:rsidR="00654C01" w14:paraId="289257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A085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FD7B1" w14:textId="77777777" w:rsidR="00654C01" w:rsidRDefault="00067369" w:rsidP="00654C01">
            <w:r>
              <w:t>No aplica</w:t>
            </w:r>
          </w:p>
        </w:tc>
      </w:tr>
      <w:tr w:rsidR="00654C01" w14:paraId="0D8711C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443F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FDABB" w14:textId="77777777" w:rsidR="00654C01" w:rsidRDefault="00067369" w:rsidP="00654C01">
            <w:r>
              <w:t>No aplica</w:t>
            </w:r>
          </w:p>
        </w:tc>
      </w:tr>
    </w:tbl>
    <w:p w14:paraId="11C1AA9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4"/>
    <w:rsid w:val="00067369"/>
    <w:rsid w:val="00074C24"/>
    <w:rsid w:val="00217701"/>
    <w:rsid w:val="0022740A"/>
    <w:rsid w:val="002A4EB4"/>
    <w:rsid w:val="003D28BB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D4EBD"/>
    <w:rsid w:val="00812E10"/>
    <w:rsid w:val="00847BFF"/>
    <w:rsid w:val="008B4D33"/>
    <w:rsid w:val="008E5DFD"/>
    <w:rsid w:val="008F3E09"/>
    <w:rsid w:val="00960403"/>
    <w:rsid w:val="009C7E9B"/>
    <w:rsid w:val="009F44F1"/>
    <w:rsid w:val="009F72B1"/>
    <w:rsid w:val="00A10AEE"/>
    <w:rsid w:val="00A27474"/>
    <w:rsid w:val="00A5198D"/>
    <w:rsid w:val="00C25297"/>
    <w:rsid w:val="00C32797"/>
    <w:rsid w:val="00C7061A"/>
    <w:rsid w:val="00C74D24"/>
    <w:rsid w:val="00CD204D"/>
    <w:rsid w:val="00D417E7"/>
    <w:rsid w:val="00D837B7"/>
    <w:rsid w:val="00D842C6"/>
    <w:rsid w:val="00DC19BB"/>
    <w:rsid w:val="00E31140"/>
    <w:rsid w:val="00E66345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54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16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2010-10-05T20:21:00Z</dcterms:created>
  <dcterms:modified xsi:type="dcterms:W3CDTF">2010-10-15T23:36:00Z</dcterms:modified>
</cp:coreProperties>
</file>