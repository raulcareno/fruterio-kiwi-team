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bookmarkStart w:id="0" w:name="_GoBack"/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5C1954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5C1954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1C0D69">
            <w:r>
              <w:t>Registrar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1C0D69">
            <w:r>
              <w:t>201</w:t>
            </w:r>
          </w:p>
        </w:tc>
      </w:tr>
      <w:tr w:rsidR="00DC19BB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1C0D69">
            <w:r>
              <w:t>Ventas</w:t>
            </w:r>
          </w:p>
        </w:tc>
      </w:tr>
      <w:tr w:rsidR="008F3E09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5C195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5C195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5C195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5C195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5C195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5C195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5C195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5C195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5C195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1C0D69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5C1954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5C1954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1C0D69">
            <w:r>
              <w:t>Registrar los datos de un nuevo cliente</w:t>
            </w:r>
          </w:p>
        </w:tc>
      </w:tr>
      <w:tr w:rsidR="00DC19BB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3C3759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D526BE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registran los datos de la empresa</w:t>
            </w:r>
            <w:r w:rsidR="00B53BAF">
              <w:t xml:space="preserve"> cliente en el Sistema</w:t>
            </w:r>
          </w:p>
        </w:tc>
      </w:tr>
      <w:tr w:rsidR="005C249A" w:rsidTr="003C3759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B53BAF" w:rsidP="00B53BAF">
            <w:pPr>
              <w:pStyle w:val="Prrafodelista"/>
              <w:numPr>
                <w:ilvl w:val="0"/>
                <w:numId w:val="1"/>
              </w:numPr>
            </w:pPr>
            <w:r>
              <w:t xml:space="preserve">El viajante no confirma la </w:t>
            </w:r>
            <w:r w:rsidR="00771E12">
              <w:t xml:space="preserve">registración de la empresa </w:t>
            </w:r>
            <w:r>
              <w:t>cliente</w:t>
            </w:r>
          </w:p>
          <w:p w:rsidR="00771C07" w:rsidRDefault="00771C07" w:rsidP="00771C07">
            <w:pPr>
              <w:pStyle w:val="Prrafodelista"/>
              <w:numPr>
                <w:ilvl w:val="0"/>
                <w:numId w:val="1"/>
              </w:numPr>
            </w:pPr>
            <w:r>
              <w:t>La Empresa Cliente ya se encuentra registrada.</w:t>
            </w:r>
          </w:p>
        </w:tc>
      </w:tr>
      <w:tr w:rsidR="005C249A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B53BAF" w:rsidP="00B53BA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Registrar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D69" w:rsidRPr="00960403" w:rsidRDefault="001C0D69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71C0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07" w:rsidRDefault="00771C07" w:rsidP="00771C0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07" w:rsidRPr="00960403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71C0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07" w:rsidRDefault="00771C07" w:rsidP="00771C0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07" w:rsidRPr="00960403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71C0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07" w:rsidRDefault="00771C07" w:rsidP="00771C0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 existe la empresa cliente,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07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verifica si existe la empresa cliente, y existe.</w:t>
            </w:r>
          </w:p>
          <w:p w:rsidR="00771C07" w:rsidRDefault="00771C07" w:rsidP="00771C07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Viajante.</w:t>
            </w:r>
          </w:p>
          <w:p w:rsidR="00771C07" w:rsidRPr="00960403" w:rsidRDefault="00771C07" w:rsidP="00771C07">
            <w:pPr>
              <w:pStyle w:val="Prrafodelista"/>
              <w:numPr>
                <w:ilvl w:val="2"/>
                <w:numId w:val="3"/>
              </w:numPr>
            </w:pPr>
            <w:r w:rsidRPr="00771C07">
              <w:t>Se cancela el CU</w:t>
            </w:r>
            <w:r>
              <w:t>.</w:t>
            </w:r>
          </w:p>
        </w:tc>
      </w:tr>
      <w:tr w:rsidR="00B53BA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BF30BD" w:rsidP="0037754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los datos </w:t>
            </w:r>
            <w:r w:rsidR="007D25BA">
              <w:t xml:space="preserve">generales </w:t>
            </w:r>
            <w:r w:rsidR="00027F95">
              <w:t>de la</w:t>
            </w:r>
            <w:r w:rsidR="007D25BA">
              <w:t xml:space="preserve"> Empresa Cliente: Razón social, Condición de IVA teléfono, fax,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7754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4F" w:rsidRDefault="0037754F" w:rsidP="0037754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los siguientes datos de la Empresa Cliente: Razón social, Condición de IVA teléfono, fax,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4F" w:rsidRPr="00960403" w:rsidRDefault="0037754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7D25BA" w:rsidP="007D2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solicita, para cada domicilio de la Empresa Cliente, los datos  del mismo: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431E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1E7" w:rsidRDefault="00E431E7" w:rsidP="007D2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Viajante, para cada domicilio de la Empresa Cliente, ingresa los siguientes datos: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1E7" w:rsidRPr="00960403" w:rsidRDefault="00E431E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7D25BA" w:rsidP="00BB2EE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Viajante selecciona la opción </w:t>
            </w:r>
            <w:r w:rsidR="00607CF4" w:rsidRPr="00BB2EEB">
              <w:rPr>
                <w:i/>
              </w:rPr>
              <w:t>R</w:t>
            </w:r>
            <w:r w:rsidRPr="00BB2EEB">
              <w:rPr>
                <w:i/>
              </w:rPr>
              <w:t>eg</w:t>
            </w:r>
            <w:r w:rsidR="00BB2EEB">
              <w:rPr>
                <w:i/>
              </w:rPr>
              <w:t>istrar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607CF4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selecciona la opción registrar Responsable.</w:t>
            </w:r>
          </w:p>
          <w:p w:rsidR="00607CF4" w:rsidRPr="00960403" w:rsidRDefault="00607CF4" w:rsidP="00BB2EEB">
            <w:pPr>
              <w:pStyle w:val="Prrafodelista"/>
              <w:numPr>
                <w:ilvl w:val="2"/>
                <w:numId w:val="3"/>
              </w:numPr>
            </w:pPr>
            <w:r>
              <w:t>Ir a</w:t>
            </w:r>
            <w:r w:rsidR="00BB2EEB">
              <w:t>l</w:t>
            </w:r>
            <w:r>
              <w:t xml:space="preserve"> </w:t>
            </w:r>
            <w:r w:rsidRPr="008F6CE0">
              <w:rPr>
                <w:u w:val="single"/>
              </w:rPr>
              <w:t xml:space="preserve">Paso </w:t>
            </w:r>
            <w:r w:rsidR="008F6CE0" w:rsidRPr="008F6CE0">
              <w:rPr>
                <w:u w:val="single"/>
              </w:rPr>
              <w:t>11</w:t>
            </w:r>
            <w:r w:rsidR="00BB2EEB">
              <w:t>.</w:t>
            </w:r>
          </w:p>
        </w:tc>
      </w:tr>
      <w:tr w:rsidR="00B53BA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BB2EEB" w:rsidP="00607CF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Para cada responsable que el Viajante desee registrar, se llama al CU </w:t>
            </w:r>
            <w:r w:rsidRPr="00BB2EEB">
              <w:rPr>
                <w:b/>
              </w:rPr>
              <w:t>XXX. Registrar Responsable Empresa Cliente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BB2EEB" w:rsidP="00B53BA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Confirma la registración de los datos de la Empresa Cliente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BB2EEB" w:rsidP="00BB2EEB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confirma la registración de los datos de la Empresa Cliente.</w:t>
            </w:r>
          </w:p>
          <w:p w:rsidR="00BB2EEB" w:rsidRPr="00960403" w:rsidRDefault="00BB2EEB" w:rsidP="00BB2EEB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B53BA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514125" w:rsidP="00B53BA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</w:t>
            </w:r>
            <w:r w:rsidR="00BB2EEB">
              <w:t>istema registra los datos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14125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25" w:rsidRDefault="00514125" w:rsidP="0051412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informa el éxito del registro al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25" w:rsidRPr="00960403" w:rsidRDefault="00514125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14125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25" w:rsidRDefault="00514125" w:rsidP="0051412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25" w:rsidRPr="00960403" w:rsidRDefault="00514125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304908" w:rsidP="00304908">
            <w:r>
              <w:t>El Viajante puede cancelar el CU en cualquier paso.</w:t>
            </w: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304908" w:rsidP="00654C01">
            <w:r>
              <w:t>XXX. Registrar Responsable Empresa Cliente</w:t>
            </w: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304908" w:rsidP="00654C01">
            <w:r>
              <w:t xml:space="preserve">XXX. </w:t>
            </w: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bookmarkEnd w:id="0"/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6B260C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1C0D69"/>
    <w:rsid w:val="00027F95"/>
    <w:rsid w:val="000428F7"/>
    <w:rsid w:val="00067369"/>
    <w:rsid w:val="00074C24"/>
    <w:rsid w:val="001C0D69"/>
    <w:rsid w:val="0022740A"/>
    <w:rsid w:val="00304908"/>
    <w:rsid w:val="0037754F"/>
    <w:rsid w:val="003C3759"/>
    <w:rsid w:val="003F5E92"/>
    <w:rsid w:val="00512B66"/>
    <w:rsid w:val="00514125"/>
    <w:rsid w:val="00596BA0"/>
    <w:rsid w:val="005C1954"/>
    <w:rsid w:val="005C249A"/>
    <w:rsid w:val="00602169"/>
    <w:rsid w:val="00602FA3"/>
    <w:rsid w:val="00607CF4"/>
    <w:rsid w:val="006245C7"/>
    <w:rsid w:val="0063791E"/>
    <w:rsid w:val="00654C01"/>
    <w:rsid w:val="00682F3C"/>
    <w:rsid w:val="006B6D4B"/>
    <w:rsid w:val="00771C07"/>
    <w:rsid w:val="00771E12"/>
    <w:rsid w:val="007D25BA"/>
    <w:rsid w:val="00812E10"/>
    <w:rsid w:val="00847BFF"/>
    <w:rsid w:val="008B4D33"/>
    <w:rsid w:val="008E5DFD"/>
    <w:rsid w:val="008F3E09"/>
    <w:rsid w:val="008F6CE0"/>
    <w:rsid w:val="00960403"/>
    <w:rsid w:val="00A5198D"/>
    <w:rsid w:val="00B53BAF"/>
    <w:rsid w:val="00BB2EEB"/>
    <w:rsid w:val="00BF30BD"/>
    <w:rsid w:val="00C32797"/>
    <w:rsid w:val="00C6185E"/>
    <w:rsid w:val="00C7061A"/>
    <w:rsid w:val="00C74D24"/>
    <w:rsid w:val="00CD204D"/>
    <w:rsid w:val="00D526BE"/>
    <w:rsid w:val="00D837B7"/>
    <w:rsid w:val="00D842C6"/>
    <w:rsid w:val="00DC19BB"/>
    <w:rsid w:val="00E31140"/>
    <w:rsid w:val="00E35DA0"/>
    <w:rsid w:val="00E431E7"/>
    <w:rsid w:val="00E70A8B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87</TotalTime>
  <Pages>2</Pages>
  <Words>392</Words>
  <Characters>2160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wasaaa</cp:lastModifiedBy>
  <cp:revision>15</cp:revision>
  <dcterms:created xsi:type="dcterms:W3CDTF">2010-05-08T20:03:00Z</dcterms:created>
  <dcterms:modified xsi:type="dcterms:W3CDTF">2010-05-08T22:22:00Z</dcterms:modified>
</cp:coreProperties>
</file>