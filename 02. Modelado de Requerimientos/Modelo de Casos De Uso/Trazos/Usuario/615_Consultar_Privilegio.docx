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7293674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70853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61B35A0F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3892CB70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063CD31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EE9FC2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2C73A487" w14:textId="77777777" w:rsidR="00512B66" w:rsidRDefault="0084278B">
            <w:r>
              <w:t>Consultar Privilegio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6B7B9AB8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7FEB7036" w14:textId="77777777" w:rsidR="00512B66" w:rsidRDefault="0084278B">
            <w:r>
              <w:t>615</w:t>
            </w:r>
          </w:p>
        </w:tc>
      </w:tr>
      <w:tr w:rsidR="00DC19BB" w14:paraId="588C9B0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79C1A3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6806663A" w14:textId="77777777" w:rsidR="00DC19BB" w:rsidRDefault="0084278B">
            <w:r>
              <w:t>Usuario</w:t>
            </w:r>
          </w:p>
        </w:tc>
      </w:tr>
      <w:tr w:rsidR="008F3E09" w14:paraId="1A5DF21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2370B2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BA735C1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8C605D4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FDA7241" w14:textId="77777777" w:rsidR="008F3E09" w:rsidRDefault="0084278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466BC97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1D4B54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BDF895D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9A5A94C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35CB3D4" w14:textId="77777777" w:rsidR="008F3E09" w:rsidRDefault="0084278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4869794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1BF6CD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BD7EEE3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5F46131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B416FC3" w14:textId="77777777" w:rsidR="008F3E09" w:rsidRDefault="0084278B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37282FF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5FB41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1F8C17B8" w14:textId="77777777" w:rsidR="00C7061A" w:rsidRDefault="0084278B">
            <w:r>
              <w:t>Usuario (U)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C76A703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4EF20EA2" w14:textId="77777777" w:rsidR="00C7061A" w:rsidRDefault="0063791E">
            <w:r>
              <w:t>No aplica</w:t>
            </w:r>
          </w:p>
        </w:tc>
      </w:tr>
      <w:tr w:rsidR="00CD204D" w14:paraId="483E74F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C4419D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5315F0B0" w14:textId="77777777" w:rsidR="00CD204D" w:rsidRDefault="0084278B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0BBF62D0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171A7DD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1B0D4A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6BD9A1A1" w14:textId="77777777" w:rsidR="00D842C6" w:rsidRPr="00596BA0" w:rsidRDefault="0084278B">
            <w:r>
              <w:rPr>
                <w:rFonts w:ascii="Calibri" w:hAnsi="Calibri"/>
              </w:rPr>
              <w:t>Informar sobre los datos de un privilegio</w:t>
            </w:r>
          </w:p>
        </w:tc>
      </w:tr>
      <w:tr w:rsidR="00DC19BB" w14:paraId="601671E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5AB7EF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94F3E51" w14:textId="77777777" w:rsidR="00DC19BB" w:rsidRDefault="00DC19BB"/>
        </w:tc>
      </w:tr>
      <w:tr w:rsidR="005C249A" w14:paraId="3A24C8AA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1BB761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3A56DAA2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310E3CE3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0A42A79C" w14:textId="77777777" w:rsidR="003F5E92" w:rsidRDefault="0084278B" w:rsidP="003F5E92">
            <w:pPr>
              <w:pStyle w:val="Prrafodelista"/>
              <w:numPr>
                <w:ilvl w:val="0"/>
                <w:numId w:val="1"/>
              </w:numPr>
            </w:pPr>
            <w:r>
              <w:t>Se informa sobre los datos de un privilegio.</w:t>
            </w:r>
          </w:p>
        </w:tc>
      </w:tr>
      <w:tr w:rsidR="005C249A" w14:paraId="32C77E96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2F60E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E1637D3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25687118" w14:textId="77777777" w:rsidR="005C249A" w:rsidRDefault="005C249A" w:rsidP="005C249A">
            <w:pPr>
              <w:pStyle w:val="Prrafodelista"/>
              <w:numPr>
                <w:ilvl w:val="0"/>
                <w:numId w:val="1"/>
              </w:numPr>
            </w:pPr>
            <w:bookmarkStart w:id="1" w:name="_GoBack"/>
            <w:bookmarkEnd w:id="1"/>
          </w:p>
        </w:tc>
      </w:tr>
      <w:tr w:rsidR="005C249A" w14:paraId="5BB75EC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0044E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E692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322FEB3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B0BA6" w14:textId="77777777" w:rsidR="005C249A" w:rsidRPr="008F3E09" w:rsidRDefault="0084278B" w:rsidP="0084278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CU comienza cuando el Usuario selecciona la opción Consultar Usuario.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AAA9C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4278B" w14:paraId="1880235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EFD22" w14:textId="77777777" w:rsidR="0084278B" w:rsidRDefault="0084278B" w:rsidP="0084278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y muestra los privilegios.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1F9FD" w14:textId="77777777" w:rsidR="0084278B" w:rsidRPr="00960403" w:rsidRDefault="0084278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4278B" w14:paraId="1402BD5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7D46A" w14:textId="77777777" w:rsidR="0084278B" w:rsidRDefault="0084278B" w:rsidP="0084278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seleccione un privilegio.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C8EE5" w14:textId="77777777" w:rsidR="0084278B" w:rsidRPr="00960403" w:rsidRDefault="0084278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4278B" w14:paraId="3905E6D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747EA" w14:textId="77777777" w:rsidR="0084278B" w:rsidRDefault="0084278B" w:rsidP="0084278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U selecciona un privilegio.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EBF84" w14:textId="77777777" w:rsidR="0084278B" w:rsidRPr="00960403" w:rsidRDefault="0084278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4278B" w14:paraId="771D9A7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E526" w14:textId="77777777" w:rsidR="0084278B" w:rsidRDefault="0084278B" w:rsidP="0084278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para el privilegio seleccionado muestra los siguientes datos: nombre y roles a los cuales está asignado.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7BAFF" w14:textId="77777777" w:rsidR="0084278B" w:rsidRPr="00960403" w:rsidRDefault="0084278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4278B" w14:paraId="125C122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B61D4" w14:textId="77777777" w:rsidR="0084278B" w:rsidRDefault="0084278B" w:rsidP="0084278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4EE70" w14:textId="77777777" w:rsidR="0084278B" w:rsidRPr="00960403" w:rsidRDefault="0084278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18118D0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316FB4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97512B" w14:textId="77777777" w:rsidR="00654C01" w:rsidRPr="00960403" w:rsidRDefault="00654C01" w:rsidP="00654C01">
            <w:r>
              <w:t>No aplica</w:t>
            </w:r>
          </w:p>
        </w:tc>
      </w:tr>
      <w:tr w:rsidR="00654C01" w14:paraId="3EFE506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5B238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6F96F0" w14:textId="77777777" w:rsidR="00654C01" w:rsidRDefault="00654C01" w:rsidP="00654C01">
            <w:r>
              <w:t>No aplica</w:t>
            </w:r>
          </w:p>
        </w:tc>
      </w:tr>
      <w:tr w:rsidR="00654C01" w14:paraId="7104E26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5E4EE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053666" w14:textId="77777777" w:rsidR="00654C01" w:rsidRDefault="00067369" w:rsidP="00654C01">
            <w:r>
              <w:t>No aplica</w:t>
            </w:r>
          </w:p>
        </w:tc>
      </w:tr>
      <w:tr w:rsidR="00654C01" w14:paraId="3CF9D29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6DC90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C6F6E1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34D94B0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10647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EBD864" w14:textId="77777777" w:rsidR="00654C01" w:rsidRDefault="00067369" w:rsidP="00654C01">
            <w:r>
              <w:t>No aplica</w:t>
            </w:r>
          </w:p>
        </w:tc>
      </w:tr>
      <w:tr w:rsidR="00654C01" w14:paraId="0A6931E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1FDEBA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B04C3A" w14:textId="77777777" w:rsidR="00654C01" w:rsidRDefault="00067369" w:rsidP="00654C01">
            <w:r>
              <w:t>No aplica</w:t>
            </w:r>
          </w:p>
        </w:tc>
      </w:tr>
      <w:tr w:rsidR="00654C01" w14:paraId="137E13F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AD174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63ECBF" w14:textId="77777777" w:rsidR="00654C01" w:rsidRDefault="00067369" w:rsidP="00654C01">
            <w:r>
              <w:t>No aplica</w:t>
            </w:r>
          </w:p>
        </w:tc>
      </w:tr>
    </w:tbl>
    <w:p w14:paraId="66D088AA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78B"/>
    <w:rsid w:val="00067369"/>
    <w:rsid w:val="00074C24"/>
    <w:rsid w:val="00217701"/>
    <w:rsid w:val="0022740A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278B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4F9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4</TotalTime>
  <Pages>1</Pages>
  <Words>193</Words>
  <Characters>1067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antopiscio</cp:lastModifiedBy>
  <cp:revision>1</cp:revision>
  <dcterms:created xsi:type="dcterms:W3CDTF">2010-05-30T22:40:00Z</dcterms:created>
  <dcterms:modified xsi:type="dcterms:W3CDTF">2010-05-30T22:44:00Z</dcterms:modified>
</cp:coreProperties>
</file>