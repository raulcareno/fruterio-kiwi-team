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1D81C04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4E4574" w14:textId="77777777" w:rsidR="00C7061A" w:rsidRPr="007001CC" w:rsidRDefault="00C7061A">
            <w:pPr>
              <w:rPr>
                <w:b/>
              </w:rPr>
            </w:pPr>
            <w:bookmarkStart w:id="0" w:name="_GoBack" w:colFirst="0" w:colLast="0"/>
            <w:r w:rsidRPr="007001CC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0CB2B31" w14:textId="77777777" w:rsidR="00C7061A" w:rsidRPr="007001CC" w:rsidRDefault="00C7061A" w:rsidP="00C7061A">
            <w:r w:rsidRPr="007001CC">
              <w:rPr>
                <w:rFonts w:cstheme="minorHAnsi"/>
              </w:rPr>
              <w:sym w:font="Wingdings" w:char="F0FD"/>
            </w:r>
            <w:r w:rsidRPr="007001CC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D44A52F" w14:textId="77777777" w:rsidR="00C7061A" w:rsidRPr="007001CC" w:rsidRDefault="00C7061A">
            <w:r w:rsidRPr="007001CC">
              <w:rPr>
                <w:rFonts w:cstheme="minorHAnsi"/>
              </w:rPr>
              <w:sym w:font="Wingdings" w:char="F0A8"/>
            </w:r>
            <w:r w:rsidRPr="007001CC">
              <w:rPr>
                <w:rFonts w:cstheme="minorHAnsi"/>
              </w:rPr>
              <w:t>Sistema</w:t>
            </w:r>
          </w:p>
        </w:tc>
      </w:tr>
      <w:tr w:rsidR="00512B66" w14:paraId="14B271D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B9948F" w14:textId="77777777" w:rsidR="00512B66" w:rsidRPr="007001CC" w:rsidRDefault="00512B66">
            <w:pPr>
              <w:rPr>
                <w:b/>
              </w:rPr>
            </w:pPr>
            <w:r w:rsidRPr="007001CC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0B84F55A" w14:textId="77777777" w:rsidR="00512B66" w:rsidRPr="007001CC" w:rsidRDefault="0068413D">
            <w:r w:rsidRPr="007001CC">
              <w:t>Elaborar informe de Viajantes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6C52CCB" w14:textId="77777777" w:rsidR="00512B66" w:rsidRPr="007001CC" w:rsidRDefault="006245C7">
            <w:pPr>
              <w:rPr>
                <w:b/>
              </w:rPr>
            </w:pPr>
            <w:r w:rsidRPr="007001CC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55540E39" w14:textId="229AC173" w:rsidR="00512B66" w:rsidRPr="007001CC" w:rsidRDefault="0068413D">
            <w:r w:rsidRPr="007001CC">
              <w:t>1</w:t>
            </w:r>
            <w:r w:rsidR="00E241A6" w:rsidRPr="007001CC">
              <w:t>8</w:t>
            </w:r>
          </w:p>
        </w:tc>
      </w:tr>
      <w:tr w:rsidR="00C7061A" w14:paraId="008531B4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C53DA3" w14:textId="77777777" w:rsidR="00C7061A" w:rsidRPr="007001CC" w:rsidRDefault="00C7061A">
            <w:pPr>
              <w:rPr>
                <w:b/>
              </w:rPr>
            </w:pPr>
            <w:r w:rsidRPr="007001CC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55DA6078" w14:textId="77777777" w:rsidR="00C7061A" w:rsidRPr="007001CC" w:rsidRDefault="0068413D">
            <w:r w:rsidRPr="007001CC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35B3B5A9" w14:textId="77777777" w:rsidR="00C7061A" w:rsidRPr="007001CC" w:rsidRDefault="00C7061A">
            <w:pPr>
              <w:rPr>
                <w:b/>
              </w:rPr>
            </w:pPr>
            <w:r w:rsidRPr="007001CC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4A4CD49C" w14:textId="77777777" w:rsidR="00C7061A" w:rsidRPr="007001CC" w:rsidRDefault="0068413D">
            <w:r w:rsidRPr="007001CC">
              <w:t>No aplica</w:t>
            </w:r>
          </w:p>
        </w:tc>
      </w:tr>
      <w:tr w:rsidR="00CD204D" w14:paraId="176C6CB3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D06F61" w14:textId="77777777" w:rsidR="00CD204D" w:rsidRPr="007001CC" w:rsidRDefault="00CD204D" w:rsidP="00190A8C">
            <w:pPr>
              <w:rPr>
                <w:b/>
              </w:rPr>
            </w:pPr>
            <w:r w:rsidRPr="007001CC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74D9D6E" w14:textId="77777777" w:rsidR="00CD204D" w:rsidRPr="007001CC" w:rsidRDefault="00CD204D" w:rsidP="00CD204D">
            <w:r w:rsidRPr="007001CC">
              <w:rPr>
                <w:rFonts w:cstheme="minorHAnsi"/>
              </w:rPr>
              <w:sym w:font="Wingdings" w:char="F0FD"/>
            </w:r>
            <w:r w:rsidRPr="007001CC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79D44FC" w14:textId="77777777" w:rsidR="00CD204D" w:rsidRPr="007001CC" w:rsidRDefault="00CD204D" w:rsidP="00CD204D">
            <w:r w:rsidRPr="007001CC">
              <w:rPr>
                <w:rFonts w:cstheme="minorHAnsi"/>
              </w:rPr>
              <w:sym w:font="Wingdings" w:char="F0A8"/>
            </w:r>
            <w:r w:rsidRPr="007001CC">
              <w:rPr>
                <w:rFonts w:cstheme="minorHAnsi"/>
              </w:rPr>
              <w:t>Abstracto</w:t>
            </w:r>
          </w:p>
        </w:tc>
      </w:tr>
      <w:tr w:rsidR="00D842C6" w14:paraId="5E7E277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92D576" w14:textId="77777777" w:rsidR="00D842C6" w:rsidRPr="007001CC" w:rsidRDefault="00C7061A">
            <w:pPr>
              <w:rPr>
                <w:b/>
              </w:rPr>
            </w:pPr>
            <w:r w:rsidRPr="007001CC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D13DFD0" w14:textId="77777777" w:rsidR="00D842C6" w:rsidRPr="007001CC" w:rsidRDefault="0068413D">
            <w:r w:rsidRPr="007001CC">
              <w:t>Elaborar un informe referente a los viajantes de la empresa</w:t>
            </w:r>
          </w:p>
        </w:tc>
      </w:tr>
      <w:tr w:rsidR="00D842C6" w14:paraId="3ECEE1C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BE136C" w14:textId="77777777" w:rsidR="00D842C6" w:rsidRPr="007001CC" w:rsidRDefault="00C7061A">
            <w:pPr>
              <w:rPr>
                <w:b/>
              </w:rPr>
            </w:pPr>
            <w:r w:rsidRPr="007001CC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EFBD95F" w14:textId="77777777" w:rsidR="00D842C6" w:rsidRPr="007001CC" w:rsidRDefault="0068413D">
            <w:r w:rsidRPr="007001CC">
              <w:t>Se genera el informe correspondiente.</w:t>
            </w:r>
          </w:p>
        </w:tc>
      </w:tr>
      <w:tr w:rsidR="00682F3C" w14:paraId="20FDD689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B7BDEC" w14:textId="77777777" w:rsidR="00682F3C" w:rsidRPr="007001CC" w:rsidRDefault="00682F3C">
            <w:r w:rsidRPr="007001CC">
              <w:rPr>
                <w:b/>
              </w:rPr>
              <w:t>Descripción:</w:t>
            </w:r>
          </w:p>
        </w:tc>
      </w:tr>
      <w:tr w:rsidR="00C7061A" w14:paraId="15CC7B4E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0A67" w14:textId="77777777" w:rsidR="0068413D" w:rsidRPr="007001CC" w:rsidRDefault="0068413D" w:rsidP="0068413D">
            <w:r w:rsidRPr="007001CC">
              <w:t>El CU comienza cuando el Encargado de Ventas (EV) elabora un informe detallando fechas de viajes, viajes realizados, clientes visitados y los pedidos tomados. Finalmente, se genera el informe correspondiente.</w:t>
            </w:r>
          </w:p>
          <w:p w14:paraId="5FC7F9F1" w14:textId="77777777" w:rsidR="00C7061A" w:rsidRPr="007001CC" w:rsidRDefault="0068413D" w:rsidP="0068413D">
            <w:r w:rsidRPr="007001CC">
              <w:t>Fin del CU.</w:t>
            </w:r>
          </w:p>
        </w:tc>
      </w:tr>
      <w:bookmarkEnd w:id="0"/>
    </w:tbl>
    <w:p w14:paraId="60A31043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13D"/>
    <w:rsid w:val="00512B66"/>
    <w:rsid w:val="005B02AB"/>
    <w:rsid w:val="00602FA3"/>
    <w:rsid w:val="006245C7"/>
    <w:rsid w:val="00682F3C"/>
    <w:rsid w:val="0068413D"/>
    <w:rsid w:val="006B6D4B"/>
    <w:rsid w:val="007001CC"/>
    <w:rsid w:val="00812E10"/>
    <w:rsid w:val="00C7061A"/>
    <w:rsid w:val="00CD204D"/>
    <w:rsid w:val="00D837B7"/>
    <w:rsid w:val="00D842C6"/>
    <w:rsid w:val="00E241A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7D1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68413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8413D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68413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8413D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4</cp:revision>
  <dcterms:created xsi:type="dcterms:W3CDTF">2010-04-13T04:04:00Z</dcterms:created>
  <dcterms:modified xsi:type="dcterms:W3CDTF">2010-05-10T21:48:00Z</dcterms:modified>
</cp:coreProperties>
</file>