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1A7642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6373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021CB97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B8C550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7BBACE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B93DB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681C616" w14:textId="77777777" w:rsidR="00512B66" w:rsidRDefault="004602FD" w:rsidP="004602FD">
            <w:r>
              <w:t>Monitoreo y Control de Inventarios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B9918C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B585B84" w14:textId="77777777" w:rsidR="00512B66" w:rsidRDefault="00371D92">
            <w:r>
              <w:t>11</w:t>
            </w:r>
          </w:p>
        </w:tc>
      </w:tr>
      <w:tr w:rsidR="00C7061A" w14:paraId="1C281DE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E4B4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1DFB8F2" w14:textId="77777777" w:rsidR="00C7061A" w:rsidRDefault="00371D9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EC6FD0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2E5923D" w14:textId="77777777" w:rsidR="00C7061A" w:rsidRDefault="00371D92">
            <w:r>
              <w:t>No aplica</w:t>
            </w:r>
          </w:p>
        </w:tc>
      </w:tr>
      <w:tr w:rsidR="00CD204D" w14:paraId="47B07E7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0F13E9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F7B9CF3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440DED0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219212F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FADA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DE6FD58" w14:textId="77777777" w:rsidR="00D842C6" w:rsidRDefault="00371D92">
            <w:r>
              <w:t>Realizar control de inventario</w:t>
            </w:r>
          </w:p>
        </w:tc>
      </w:tr>
      <w:tr w:rsidR="00D842C6" w14:paraId="5F3818C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EDE96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11F777E" w14:textId="77777777" w:rsidR="00D842C6" w:rsidRDefault="00371D92">
            <w:r>
              <w:t>El control de inventario se ha realizado satisfactoriamente</w:t>
            </w:r>
          </w:p>
        </w:tc>
      </w:tr>
      <w:tr w:rsidR="00682F3C" w14:paraId="6769952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1B7BD0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5C49510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FB04" w14:textId="5ECC321C" w:rsidR="00371D92" w:rsidRDefault="00371D92" w:rsidP="00371D92">
            <w:r>
              <w:t xml:space="preserve">El CU comienza cuando el Encargado </w:t>
            </w:r>
            <w:r w:rsidR="00AF6B43">
              <w:t>de Depósito</w:t>
            </w:r>
            <w:r>
              <w:t xml:space="preserve"> decide que es necesaria la realización de un control de inventarios. El Encargado de </w:t>
            </w:r>
            <w:r w:rsidR="00AF6B43">
              <w:t>Depósito</w:t>
            </w:r>
            <w:r>
              <w:t xml:space="preserve"> con la ayuda de una planilla de stock (la misma registra del producto: cantidad, tipo, modelo, color, tamaño y nivel de re-orden) realiza el conteo de todos los productos terminados, diferenciándo</w:t>
            </w:r>
            <w:r w:rsidR="000258FB">
              <w:t>los en importados y fabricados.</w:t>
            </w:r>
            <w:r w:rsidR="004E5FDC">
              <w:t xml:space="preserve"> Finalmente registra los sobrantes y faltantes de mercadería indicando la cantidad y el producto en cuestión.</w:t>
            </w:r>
            <w:bookmarkStart w:id="0" w:name="_GoBack"/>
            <w:bookmarkEnd w:id="0"/>
          </w:p>
          <w:p w14:paraId="0D29C058" w14:textId="77777777" w:rsidR="00C7061A" w:rsidRDefault="00371D92" w:rsidP="00371D92">
            <w:r>
              <w:t>Fin del CU.</w:t>
            </w:r>
          </w:p>
        </w:tc>
      </w:tr>
    </w:tbl>
    <w:p w14:paraId="319736EB" w14:textId="77777777" w:rsidR="00812E10" w:rsidRDefault="00812E10"/>
    <w:sectPr w:rsidR="00812E10" w:rsidSect="009A7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1D92"/>
    <w:rsid w:val="000258FB"/>
    <w:rsid w:val="00371D92"/>
    <w:rsid w:val="004602FD"/>
    <w:rsid w:val="004E5FDC"/>
    <w:rsid w:val="00512B66"/>
    <w:rsid w:val="00602FA3"/>
    <w:rsid w:val="006245C7"/>
    <w:rsid w:val="00682F3C"/>
    <w:rsid w:val="006B6D4B"/>
    <w:rsid w:val="00812E10"/>
    <w:rsid w:val="009A7BA1"/>
    <w:rsid w:val="00AF6B43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5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B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8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6</cp:revision>
  <dcterms:created xsi:type="dcterms:W3CDTF">2010-04-13T10:45:00Z</dcterms:created>
  <dcterms:modified xsi:type="dcterms:W3CDTF">2010-05-04T01:29:00Z</dcterms:modified>
</cp:coreProperties>
</file>