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A52551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A52551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502360" w:rsidP="00502360">
            <w:r>
              <w:t>Notificar Necesidad de Reabastecimiento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  <w:r w:rsidR="00C16AE8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327FB3">
            <w:r>
              <w:t>10</w:t>
            </w:r>
            <w:r w:rsidR="00502360">
              <w:t>4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C16AE8">
            <w:r>
              <w:t>Depósito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A5255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255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A5255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A5255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255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A5255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A5255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255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A5255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C16AE8" w:rsidP="00502360">
            <w:r>
              <w:t>Encargado de Depósito (ED)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A5255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A52551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C16AE8" w:rsidP="00F00CC9">
            <w:r>
              <w:t xml:space="preserve">Registrar una </w:t>
            </w:r>
            <w:r w:rsidR="00F00CC9">
              <w:t>notificación de necesidad de reabastecimiento de productos importados para el depósito de productos terminados</w:t>
            </w:r>
            <w:r>
              <w:t>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 w:rsidP="000C4F46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E64637" w:rsidP="00F00CC9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la </w:t>
            </w:r>
            <w:r w:rsidR="00F00CC9">
              <w:t>notificación de necesidad de reabastecimiento de productos importados para el depósito de productos terminados.</w:t>
            </w:r>
          </w:p>
          <w:p w:rsidR="00FC7E87" w:rsidRDefault="00FC7E87" w:rsidP="00FC7E87">
            <w:pPr>
              <w:pStyle w:val="Prrafodelista"/>
              <w:numPr>
                <w:ilvl w:val="0"/>
                <w:numId w:val="1"/>
              </w:numPr>
            </w:pPr>
            <w:r>
              <w:t>El sistema imprime los datos de la notificación de necesidad de reabastecimiento de los productos importados.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C5614D" w:rsidRDefault="00FC7E87" w:rsidP="00FC7E87">
            <w:pPr>
              <w:pStyle w:val="Prrafodelista"/>
              <w:numPr>
                <w:ilvl w:val="0"/>
                <w:numId w:val="1"/>
              </w:numPr>
            </w:pPr>
            <w:r>
              <w:t>El ED cancela el CU.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E64637" w:rsidP="00ED213E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selecciona la opción </w:t>
            </w:r>
            <w:r w:rsidRPr="00E64637">
              <w:rPr>
                <w:i/>
              </w:rPr>
              <w:t>Registrar</w:t>
            </w:r>
            <w:r w:rsidR="00ED213E">
              <w:rPr>
                <w:i/>
              </w:rPr>
              <w:t xml:space="preserve"> Notificación de Necesidad de Reabastecimiento</w:t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FC7E87">
            <w:pPr>
              <w:pStyle w:val="Prrafodelista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9B2A82" w:rsidP="009B2A8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Es sistema solicita que se ingrese al menos uno de los siguientes datos del producto importado que se desea reabastecer en el depósito: Nro., Nombre, Modelo, Color, Tamaño o Marca, de lo contrario traerá todos los productos importados que se encuentren en el depósito de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FC7E87">
            <w:pPr>
              <w:pStyle w:val="Prrafodelista"/>
              <w:ind w:left="737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2F631C" w:rsidP="002F631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ingresa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FC7E87">
            <w:pPr>
              <w:pStyle w:val="Prrafodelista"/>
              <w:ind w:left="230"/>
            </w:pP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2F631C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sistema, acorde a los datos ingresados, realiza una consulta a la base de datos y obtiene resultados no nulos.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31C" w:rsidRDefault="002F631C" w:rsidP="002F631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ningún resultado.</w:t>
            </w:r>
          </w:p>
          <w:p w:rsidR="00E64637" w:rsidRPr="00960403" w:rsidRDefault="002F631C" w:rsidP="002F631C">
            <w:pPr>
              <w:pStyle w:val="Prrafodelista"/>
              <w:numPr>
                <w:ilvl w:val="2"/>
                <w:numId w:val="3"/>
              </w:numPr>
            </w:pPr>
            <w:r>
              <w:t>Ir a paso 2.</w:t>
            </w:r>
          </w:p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2F631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los resultados de la consulta (Nro., Nombre, Modelo, Color, Tamaño, Marca y cantidad </w:t>
            </w:r>
            <w:r w:rsidR="00AA3B8C">
              <w:t>disponible en el depósito de productos importados</w:t>
            </w:r>
            <w:r>
              <w:t>) y los ordena según el criterio por el que fue buscado.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Pr="00960403" w:rsidRDefault="00E64637" w:rsidP="002F631C"/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2F631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</w:t>
            </w:r>
            <w:r w:rsidR="00AA3B8C">
              <w:t>D</w:t>
            </w:r>
            <w:r>
              <w:t xml:space="preserve"> selecciona uno o varios de los </w:t>
            </w:r>
            <w:r w:rsidR="00AA3B8C">
              <w:t>productos importados</w:t>
            </w:r>
            <w:r>
              <w:t xml:space="preserve"> y selecciona la opción </w:t>
            </w:r>
            <w:r>
              <w:rPr>
                <w:i/>
              </w:rPr>
              <w:t>Agregar a pedido de reabastecimiento.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2F631C"/>
        </w:tc>
      </w:tr>
      <w:tr w:rsidR="00AA3B8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 ingresa para cada uno de los </w:t>
            </w:r>
            <w:r>
              <w:lastRenderedPageBreak/>
              <w:t>productos importados agregados al pedido de reabastecimiento la cantidad a pedir de ese producto importado.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2F631C"/>
        </w:tc>
      </w:tr>
      <w:tr w:rsidR="00E6463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verifica que la cant</w:t>
            </w:r>
            <w:r w:rsidR="00C5614D">
              <w:t xml:space="preserve">idad de </w:t>
            </w:r>
            <w:r w:rsidR="00AA3B8C">
              <w:t>producto importado</w:t>
            </w:r>
            <w:r w:rsidR="00C5614D">
              <w:t xml:space="preserve"> no supere a la </w:t>
            </w:r>
            <w:r w:rsidR="00AA3B8C">
              <w:t>cantidad disponible en el depósito de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637" w:rsidRDefault="00E64637" w:rsidP="00FC7E87">
            <w:pPr>
              <w:pStyle w:val="Prrafodelista"/>
              <w:ind w:left="230"/>
            </w:pPr>
          </w:p>
        </w:tc>
      </w:tr>
      <w:tr w:rsidR="00C5614D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14D" w:rsidRDefault="00C5614D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La cantidad ingresada no supera la cantidad disponible </w:t>
            </w:r>
            <w:r w:rsidR="00AA3B8C">
              <w:t>en el depósito de productos importados</w:t>
            </w:r>
            <w:r w:rsidR="004424E3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14D" w:rsidRDefault="00C5614D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La cantidad ingresada supera la cantidad disponible </w:t>
            </w:r>
            <w:r w:rsidR="00AA3B8C">
              <w:t>en el depósito de productos importados</w:t>
            </w:r>
            <w:r>
              <w:t>.</w:t>
            </w:r>
          </w:p>
          <w:p w:rsidR="00C5614D" w:rsidRDefault="00C5614D" w:rsidP="000C4F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6469FD" w:rsidRDefault="006469FD" w:rsidP="006469FD">
            <w:pPr>
              <w:pStyle w:val="Prrafodelista"/>
              <w:numPr>
                <w:ilvl w:val="3"/>
                <w:numId w:val="3"/>
              </w:numPr>
            </w:pPr>
            <w:r>
              <w:t>Regresa al paso nro. 7</w:t>
            </w:r>
          </w:p>
        </w:tc>
      </w:tr>
      <w:tr w:rsidR="00AA3B8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selecciona la opción confirmar notificación de necesidad de reabastecimiento de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FC7E87">
            <w:pPr>
              <w:pStyle w:val="Prrafodelista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AA3B8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consulta si realmente quiere confirmar la notificación de necesidad de reabastecimiento de los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AA3B8C"/>
        </w:tc>
      </w:tr>
      <w:tr w:rsidR="00AA3B8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confirma la notificación de necesidad de reabastecimiento de los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B8C" w:rsidRDefault="00AA3B8C" w:rsidP="00AA3B8C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t>El ED decide no confirmar la notificación de necesidad de reabastecimiento de los productos importados.</w:t>
            </w:r>
          </w:p>
          <w:p w:rsidR="00AA3B8C" w:rsidRDefault="00FC7E87" w:rsidP="00FC7E87">
            <w:pPr>
              <w:pStyle w:val="Prrafodelista"/>
              <w:numPr>
                <w:ilvl w:val="2"/>
                <w:numId w:val="3"/>
              </w:numPr>
            </w:pPr>
            <w:r>
              <w:t>Ir a paso 9</w:t>
            </w:r>
            <w:r w:rsidR="00AA3B8C">
              <w:t>.</w:t>
            </w:r>
          </w:p>
        </w:tc>
      </w:tr>
      <w:tr w:rsidR="00FC7E8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87" w:rsidRDefault="00FC7E87" w:rsidP="00FC7E8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confirmación de la notificación de necesidad de reabastecimiento de los productos importados con los siguientes datos: Fecha, Empleado que realizo el registro, Estado “Registrada” y los productos importados que fueron seleccionados con su respectiva cantidad.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87" w:rsidRDefault="00FC7E87" w:rsidP="00FC7E87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FC7E87" w:rsidP="00FC7E8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muestra los datos</w:t>
            </w:r>
            <w:r w:rsidRPr="00846E10">
              <w:t xml:space="preserve"> </w:t>
            </w:r>
            <w:r>
              <w:t>a incluir en la impresión</w:t>
            </w:r>
            <w:r>
              <w:rPr>
                <w:i/>
              </w:rPr>
              <w:t>.</w:t>
            </w:r>
            <w:bookmarkStart w:id="1" w:name="_GoBack"/>
            <w:bookmarkEnd w:id="1"/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FC7E87">
            <w:pPr>
              <w:pStyle w:val="Prrafodelista"/>
              <w:ind w:left="230"/>
            </w:pPr>
          </w:p>
        </w:tc>
      </w:tr>
      <w:tr w:rsidR="00FC7E8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87" w:rsidRDefault="00FC7E87" w:rsidP="00FC7E8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realiza la impresión de la notificación de necesidad de reabastecimiento de los productos importados.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E87" w:rsidRDefault="00FC7E87" w:rsidP="00FC7E87">
            <w:pPr>
              <w:pStyle w:val="Prrafodelista"/>
              <w:ind w:left="230"/>
            </w:pPr>
          </w:p>
        </w:tc>
      </w:tr>
      <w:tr w:rsidR="004424E3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E646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4E3" w:rsidRDefault="004424E3" w:rsidP="00FC7E87">
            <w:pPr>
              <w:pStyle w:val="Prrafodelista"/>
              <w:ind w:left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960403" w:rsidRDefault="00FC7E87" w:rsidP="00FC7E87">
            <w:r>
              <w:t>El ED puede cancelar el CU en cualquier momento.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725F34"/>
    <w:rsid w:val="00067369"/>
    <w:rsid w:val="00074C24"/>
    <w:rsid w:val="000C4F46"/>
    <w:rsid w:val="0022740A"/>
    <w:rsid w:val="002953BA"/>
    <w:rsid w:val="002F631C"/>
    <w:rsid w:val="00327FB3"/>
    <w:rsid w:val="004424E3"/>
    <w:rsid w:val="00502360"/>
    <w:rsid w:val="00512B66"/>
    <w:rsid w:val="00596BA0"/>
    <w:rsid w:val="005C249A"/>
    <w:rsid w:val="00602FA3"/>
    <w:rsid w:val="006245C7"/>
    <w:rsid w:val="006469FD"/>
    <w:rsid w:val="00654C01"/>
    <w:rsid w:val="00682F3C"/>
    <w:rsid w:val="006B6D4B"/>
    <w:rsid w:val="00725F34"/>
    <w:rsid w:val="00732A0E"/>
    <w:rsid w:val="007D4987"/>
    <w:rsid w:val="00812E10"/>
    <w:rsid w:val="00847BFF"/>
    <w:rsid w:val="008A2E19"/>
    <w:rsid w:val="008F3E09"/>
    <w:rsid w:val="00960403"/>
    <w:rsid w:val="009B2A82"/>
    <w:rsid w:val="00A5198D"/>
    <w:rsid w:val="00A52551"/>
    <w:rsid w:val="00AA3B8C"/>
    <w:rsid w:val="00C1603C"/>
    <w:rsid w:val="00C16AE8"/>
    <w:rsid w:val="00C32797"/>
    <w:rsid w:val="00C5614D"/>
    <w:rsid w:val="00C7061A"/>
    <w:rsid w:val="00C74D24"/>
    <w:rsid w:val="00CD204D"/>
    <w:rsid w:val="00D25815"/>
    <w:rsid w:val="00D837B7"/>
    <w:rsid w:val="00D842C6"/>
    <w:rsid w:val="00DC19BB"/>
    <w:rsid w:val="00E31140"/>
    <w:rsid w:val="00E64637"/>
    <w:rsid w:val="00E70A8B"/>
    <w:rsid w:val="00ED213E"/>
    <w:rsid w:val="00F00CC9"/>
    <w:rsid w:val="00F47282"/>
    <w:rsid w:val="00F81DF6"/>
    <w:rsid w:val="00FB5D08"/>
    <w:rsid w:val="00FC7E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53</TotalTime>
  <Pages>3</Pages>
  <Words>571</Words>
  <Characters>3144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Hernan</cp:lastModifiedBy>
  <cp:revision>4</cp:revision>
  <dcterms:created xsi:type="dcterms:W3CDTF">2010-05-31T22:07:00Z</dcterms:created>
  <dcterms:modified xsi:type="dcterms:W3CDTF">2010-06-01T00:07:00Z</dcterms:modified>
</cp:coreProperties>
</file>