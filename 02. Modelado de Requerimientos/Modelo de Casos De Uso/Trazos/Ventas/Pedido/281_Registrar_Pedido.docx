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99092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99092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6A50C9">
              <w:rPr>
                <w:rFonts w:cstheme="minorHAnsi"/>
                <w:sz w:val="20"/>
              </w:rPr>
              <w:t>Sistema</w:t>
            </w:r>
          </w:p>
        </w:tc>
      </w:tr>
      <w:tr w:rsidR="00512B6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F562BB">
            <w:r>
              <w:t>Registrar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567A6E">
            <w:pPr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:rsidR="00567A6E" w:rsidRDefault="00567A6E">
            <w:r>
              <w:t>281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F562BB">
            <w:r>
              <w:t>Ventas/Pedido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2CE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99092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F562BB">
            <w:r>
              <w:t>Viajante</w:t>
            </w:r>
            <w:r w:rsidR="006A50C9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F562BB">
            <w:r>
              <w:t>No aplica</w:t>
            </w:r>
          </w:p>
        </w:tc>
      </w:tr>
      <w:tr w:rsidR="00CD204D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99092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562BB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99092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AB4340" w:rsidP="00AB4340">
            <w:r>
              <w:t>Registrar</w:t>
            </w:r>
            <w:r w:rsidR="00F562BB">
              <w:t xml:space="preserve"> un nuevo pedido</w:t>
            </w:r>
            <w:r>
              <w:t>con los productos a incluir</w:t>
            </w:r>
            <w:r w:rsidR="0025635C">
              <w:t>así</w:t>
            </w:r>
            <w:r w:rsidR="00567A6E">
              <w:t xml:space="preserve"> como </w:t>
            </w:r>
            <w:r w:rsidR="00C22450">
              <w:t xml:space="preserve">el </w:t>
            </w:r>
            <w:r w:rsidR="00567A6E">
              <w:t>Viajante y Cliente en el caso que corresponda</w:t>
            </w:r>
            <w:r>
              <w:t>.</w:t>
            </w:r>
          </w:p>
        </w:tc>
      </w:tr>
      <w:tr w:rsidR="00DC19BB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567A6E">
            <w:r>
              <w:t>No aplica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86545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registra el pedido con cada uno de los detalles correspondientes, vendedor y cliente en caso de haberlo.</w:t>
            </w:r>
          </w:p>
        </w:tc>
      </w:tr>
      <w:tr w:rsidR="005C249A" w:rsidTr="00517AF1">
        <w:trPr>
          <w:cantSplit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0F335D" w:rsidRDefault="000F335D" w:rsidP="008A260E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  <w:r w:rsidR="00C22450">
              <w:t>.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67A6E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6A50C9">
              <w:t>V</w:t>
            </w:r>
            <w:r>
              <w:t xml:space="preserve"> selecciona la opción </w:t>
            </w:r>
            <w:r>
              <w:rPr>
                <w:i/>
              </w:rPr>
              <w:t>RegistrarPedido.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C7D2C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DC30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DC3009">
              <w:t xml:space="preserve"> solicitasi se </w:t>
            </w:r>
            <w:r>
              <w:t>desea asigna</w:t>
            </w:r>
            <w:r w:rsidR="00EE40A4">
              <w:t>r un cliente al pedido y es así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D2C" w:rsidRDefault="00BC7D2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quiere asignar un cliente.</w:t>
            </w:r>
          </w:p>
          <w:p w:rsidR="00BC7D2C" w:rsidRPr="00960403" w:rsidRDefault="00F72D12" w:rsidP="00BC7D2C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9822E8">
              <w:t xml:space="preserve"> 8</w:t>
            </w:r>
            <w:r w:rsidR="00BC7D2C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CUIT del Cliente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8DA" w:rsidRPr="00960403" w:rsidRDefault="007A78DA" w:rsidP="00A0065F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9070E9" w:rsidP="00567A6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V</w:t>
            </w:r>
            <w:r>
              <w:t xml:space="preserve"> conoce el CUIT del Cliente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CA7CDC" w:rsidRDefault="00CA7CDC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 w:rsidR="009070E9">
              <w:t xml:space="preserve">no conoce el CUIT del Cliente y </w:t>
            </w:r>
            <w:r>
              <w:t xml:space="preserve">selecciona </w:t>
            </w:r>
            <w:r w:rsidR="009070E9">
              <w:t xml:space="preserve">la opción </w:t>
            </w:r>
            <w:r w:rsidR="009070E9">
              <w:rPr>
                <w:i/>
              </w:rPr>
              <w:t>Buscar</w:t>
            </w:r>
            <w:r>
              <w:rPr>
                <w:i/>
              </w:rPr>
              <w:t>.</w:t>
            </w:r>
          </w:p>
          <w:p w:rsidR="009070E9" w:rsidRPr="006C0CF0" w:rsidRDefault="009070E9" w:rsidP="009070E9">
            <w:pPr>
              <w:pStyle w:val="Prrafodelista"/>
              <w:numPr>
                <w:ilvl w:val="2"/>
                <w:numId w:val="3"/>
              </w:numPr>
              <w:rPr>
                <w:i/>
              </w:rPr>
            </w:pPr>
            <w:r>
              <w:t xml:space="preserve">El </w:t>
            </w:r>
            <w:r w:rsidR="006A50C9">
              <w:t>Sistema</w:t>
            </w:r>
            <w:r>
              <w:t xml:space="preserve"> llama al CU </w:t>
            </w:r>
            <w:r w:rsidR="00AF1519" w:rsidRPr="006C0CF0">
              <w:rPr>
                <w:i/>
              </w:rPr>
              <w:t xml:space="preserve">206. </w:t>
            </w:r>
            <w:r w:rsidRPr="006C0CF0">
              <w:rPr>
                <w:i/>
              </w:rPr>
              <w:t>Consultar Cliente</w:t>
            </w:r>
            <w:r w:rsidR="006C0CF0">
              <w:rPr>
                <w:i/>
              </w:rPr>
              <w:t>.</w:t>
            </w:r>
          </w:p>
          <w:p w:rsidR="009070E9" w:rsidRDefault="009070E9" w:rsidP="009070E9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Cliente. </w:t>
            </w:r>
          </w:p>
          <w:p w:rsidR="009070E9" w:rsidRDefault="003C0ADA" w:rsidP="009070E9">
            <w:pPr>
              <w:pStyle w:val="Prrafodelista"/>
              <w:numPr>
                <w:ilvl w:val="4"/>
                <w:numId w:val="3"/>
              </w:numPr>
            </w:pPr>
            <w:r>
              <w:t>Se prosigue al p</w:t>
            </w:r>
            <w:r w:rsidR="009070E9">
              <w:t>aso</w:t>
            </w:r>
            <w:r w:rsidR="00E45822">
              <w:t xml:space="preserve"> 5.</w:t>
            </w:r>
          </w:p>
          <w:p w:rsidR="009070E9" w:rsidRDefault="00531140" w:rsidP="009070E9">
            <w:pPr>
              <w:pStyle w:val="Prrafodelista"/>
              <w:numPr>
                <w:ilvl w:val="3"/>
                <w:numId w:val="3"/>
              </w:numPr>
            </w:pPr>
            <w:r>
              <w:t>No se Encuentra el Cliente.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E45822" w:rsidRPr="009070E9" w:rsidRDefault="00624B2D" w:rsidP="00E45822">
            <w:pPr>
              <w:pStyle w:val="Prrafodelista"/>
              <w:numPr>
                <w:ilvl w:val="4"/>
                <w:numId w:val="3"/>
              </w:numPr>
            </w:pPr>
            <w:r>
              <w:t>Se regresa al paso 3</w:t>
            </w:r>
            <w:r w:rsidR="00531140">
              <w:t>.</w:t>
            </w:r>
          </w:p>
          <w:p w:rsidR="009070E9" w:rsidRDefault="00E45822" w:rsidP="009070E9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elige la opción </w:t>
            </w:r>
            <w:r>
              <w:rPr>
                <w:i/>
              </w:rPr>
              <w:t>Nuevo.</w:t>
            </w:r>
          </w:p>
          <w:p w:rsidR="00CA7CDC" w:rsidRPr="00FD1DD8" w:rsidRDefault="00CA7CDC" w:rsidP="00CA7CDC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llama al </w:t>
            </w:r>
            <w:r w:rsidR="00E45822" w:rsidRPr="00FD1DD8">
              <w:rPr>
                <w:i/>
              </w:rPr>
              <w:t>CU 201.</w:t>
            </w:r>
            <w:r w:rsidRPr="00FD1DD8">
              <w:rPr>
                <w:i/>
              </w:rPr>
              <w:t xml:space="preserve"> Registrar Cliente.</w:t>
            </w:r>
          </w:p>
          <w:p w:rsidR="00E45822" w:rsidRDefault="00E45822" w:rsidP="00E45822">
            <w:pPr>
              <w:pStyle w:val="Prrafodelista"/>
              <w:numPr>
                <w:ilvl w:val="3"/>
                <w:numId w:val="3"/>
              </w:numPr>
            </w:pPr>
            <w:r>
              <w:t>El Cliente se registra con éxito.</w:t>
            </w:r>
          </w:p>
          <w:p w:rsidR="00E45822" w:rsidRDefault="00D57AFC" w:rsidP="00E45822">
            <w:pPr>
              <w:pStyle w:val="Prrafodelista"/>
              <w:numPr>
                <w:ilvl w:val="4"/>
                <w:numId w:val="3"/>
              </w:numPr>
            </w:pPr>
            <w:r>
              <w:t>Se prosigue al paso 5.</w:t>
            </w:r>
          </w:p>
          <w:p w:rsidR="00CA7CDC" w:rsidRDefault="00CA7CDC" w:rsidP="00CA7CDC">
            <w:pPr>
              <w:pStyle w:val="Prrafodelista"/>
              <w:numPr>
                <w:ilvl w:val="3"/>
                <w:numId w:val="3"/>
              </w:numPr>
            </w:pPr>
            <w:r>
              <w:t xml:space="preserve">El registro </w:t>
            </w:r>
            <w:r w:rsidR="00E45822">
              <w:t>del Cliente</w:t>
            </w:r>
            <w:r>
              <w:t xml:space="preserve"> fracasa.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CA7CDC" w:rsidRPr="00960403" w:rsidRDefault="00A162C7" w:rsidP="004E79F2">
            <w:pPr>
              <w:pStyle w:val="Prrafodelista"/>
              <w:numPr>
                <w:ilvl w:val="4"/>
                <w:numId w:val="3"/>
              </w:numPr>
            </w:pPr>
            <w:r>
              <w:t xml:space="preserve">Se </w:t>
            </w:r>
            <w:r w:rsidR="004E79F2">
              <w:t>regresa al paso 3</w:t>
            </w:r>
            <w:r w:rsidR="00E45822">
              <w:t>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EA30C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 w:rsidR="007E7A20">
              <w:t xml:space="preserve">busca y </w:t>
            </w:r>
            <w:r w:rsidR="00E45822">
              <w:t>muestra los datos del Cliente: Razón Social</w:t>
            </w:r>
            <w:r w:rsidR="00A8163D">
              <w:t>, Domicilio</w:t>
            </w:r>
            <w:r>
              <w:t xml:space="preserve"> y </w:t>
            </w:r>
            <w:r w:rsidR="00E45822">
              <w:t>Responsable</w:t>
            </w:r>
            <w:r w:rsidR="004B2CDF">
              <w:t>s</w:t>
            </w:r>
            <w:r w:rsidR="00BC7D2C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B397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3B3975" w:rsidRDefault="003B3975" w:rsidP="005D06D6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 w:rsidRPr="003B3975">
              <w:rPr>
                <w:sz w:val="24"/>
              </w:rPr>
              <w:t xml:space="preserve">El </w:t>
            </w:r>
            <w:r w:rsidR="006A50C9">
              <w:rPr>
                <w:sz w:val="24"/>
              </w:rPr>
              <w:t>Sistema</w:t>
            </w:r>
            <w:r w:rsidRPr="003B3975">
              <w:rPr>
                <w:sz w:val="24"/>
              </w:rPr>
              <w:t xml:space="preserve"> solicita que se </w:t>
            </w:r>
            <w:r w:rsidR="001E2EF6">
              <w:rPr>
                <w:sz w:val="24"/>
              </w:rPr>
              <w:t>seleccione</w:t>
            </w:r>
            <w:r w:rsidRPr="003B3975">
              <w:rPr>
                <w:sz w:val="24"/>
              </w:rPr>
              <w:t xml:space="preserve"> el domicilio de </w:t>
            </w:r>
            <w:r w:rsidR="00A8163D">
              <w:rPr>
                <w:sz w:val="24"/>
              </w:rPr>
              <w:t>entrega</w:t>
            </w:r>
            <w:r w:rsidR="005D06D6">
              <w:rPr>
                <w:sz w:val="24"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Pr="00125345" w:rsidRDefault="003B3975" w:rsidP="00125345">
            <w:pPr>
              <w:rPr>
                <w:sz w:val="24"/>
              </w:rPr>
            </w:pPr>
          </w:p>
        </w:tc>
      </w:tr>
      <w:tr w:rsidR="00125345" w:rsidRP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Pr="003B3975" w:rsidRDefault="00125345" w:rsidP="00125345">
            <w:pPr>
              <w:pStyle w:val="Prrafodelista"/>
              <w:numPr>
                <w:ilvl w:val="0"/>
                <w:numId w:val="3"/>
              </w:numPr>
              <w:ind w:hanging="198"/>
              <w:rPr>
                <w:sz w:val="24"/>
              </w:rPr>
            </w:pPr>
            <w:r>
              <w:rPr>
                <w:sz w:val="24"/>
              </w:rPr>
              <w:lastRenderedPageBreak/>
              <w:t>El V selecciona un domicilio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345" w:rsidRDefault="00125345" w:rsidP="00125345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  <w:rPr>
                <w:sz w:val="24"/>
              </w:rPr>
            </w:pPr>
            <w:r>
              <w:rPr>
                <w:sz w:val="24"/>
              </w:rPr>
              <w:t>El V selecciona la opción para ingresar un nuevo domicilio de entrega.</w:t>
            </w:r>
          </w:p>
          <w:p w:rsidR="00125345" w:rsidRDefault="00125345" w:rsidP="005C7627">
            <w:pPr>
              <w:pStyle w:val="Prrafodelista"/>
              <w:numPr>
                <w:ilvl w:val="2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El V ingr</w:t>
            </w:r>
            <w:r w:rsidR="00F24B13">
              <w:rPr>
                <w:sz w:val="24"/>
              </w:rPr>
              <w:t>esa un nuevo domicilio de envío</w:t>
            </w:r>
            <w:r w:rsidR="009B2105">
              <w:rPr>
                <w:sz w:val="24"/>
              </w:rPr>
              <w:t xml:space="preserve"> con los siguientes datos: </w:t>
            </w:r>
            <w:r w:rsidR="005C7627">
              <w:rPr>
                <w:sz w:val="24"/>
              </w:rPr>
              <w:t>Provincia, Localidad, Barrio, Calle, Altura, Código Postal.</w:t>
            </w:r>
          </w:p>
        </w:tc>
      </w:tr>
      <w:tr w:rsidR="003B3975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A50C9">
              <w:t>Sistema</w:t>
            </w:r>
            <w:r>
              <w:t xml:space="preserve"> solicita el ingreso d</w:t>
            </w:r>
            <w:r w:rsidR="003F0174">
              <w:t>e una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75" w:rsidRDefault="003B3975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3F0174" w:rsidTr="00EA30C5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3F017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la fecha estimada de entrega.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174" w:rsidRDefault="003F0174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C7D2C" w:rsidP="00E5153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517AF1">
              <w:t xml:space="preserve">solicita que por cada producto a ingresar en la </w:t>
            </w:r>
            <w:r w:rsidR="00E51532">
              <w:t xml:space="preserve">Orden de Pedido </w:t>
            </w:r>
            <w:r w:rsidR="00517AF1">
              <w:t xml:space="preserve">se ingrese su código.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sabe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517AF1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no sabe el código</w:t>
            </w:r>
            <w:r w:rsidR="00970234">
              <w:t>.</w:t>
            </w:r>
          </w:p>
          <w:p w:rsidR="00517AF1" w:rsidRPr="00517AF1" w:rsidRDefault="00403DDD" w:rsidP="00517AF1">
            <w:pPr>
              <w:pStyle w:val="Prrafodelista"/>
              <w:numPr>
                <w:ilvl w:val="2"/>
                <w:numId w:val="3"/>
              </w:numPr>
            </w:pPr>
            <w:r>
              <w:t xml:space="preserve">Se </w:t>
            </w:r>
            <w:r w:rsidR="00517AF1">
              <w:t xml:space="preserve">llama al </w:t>
            </w:r>
            <w:r w:rsidR="00517AF1" w:rsidRPr="001A50BA">
              <w:rPr>
                <w:i/>
              </w:rPr>
              <w:t xml:space="preserve">CU </w:t>
            </w:r>
            <w:r w:rsidR="001A50BA" w:rsidRPr="001A50BA">
              <w:rPr>
                <w:i/>
              </w:rPr>
              <w:t xml:space="preserve">111. </w:t>
            </w:r>
            <w:r w:rsidR="00517AF1" w:rsidRPr="001A50BA">
              <w:rPr>
                <w:i/>
              </w:rPr>
              <w:t>Consultar Producto.</w:t>
            </w:r>
          </w:p>
          <w:p w:rsidR="00517AF1" w:rsidRDefault="00517AF1" w:rsidP="00517AF1">
            <w:pPr>
              <w:pStyle w:val="Prrafodelista"/>
              <w:numPr>
                <w:ilvl w:val="3"/>
                <w:numId w:val="3"/>
              </w:numPr>
            </w:pPr>
            <w:r>
              <w:t xml:space="preserve">Se encuentra el producto. </w:t>
            </w:r>
          </w:p>
          <w:p w:rsidR="00517AF1" w:rsidRDefault="00517AF1" w:rsidP="00517AF1">
            <w:pPr>
              <w:pStyle w:val="Prrafodelista"/>
              <w:numPr>
                <w:ilvl w:val="4"/>
                <w:numId w:val="3"/>
              </w:numPr>
            </w:pPr>
            <w:r>
              <w:t>Continua el cur</w:t>
            </w:r>
            <w:r w:rsidR="00EE40A4">
              <w:t>s</w:t>
            </w:r>
            <w:r>
              <w:t>o normal</w:t>
            </w:r>
          </w:p>
          <w:p w:rsidR="00517AF1" w:rsidRDefault="00047F11" w:rsidP="00517AF1">
            <w:pPr>
              <w:pStyle w:val="Prrafodelista"/>
              <w:numPr>
                <w:ilvl w:val="3"/>
                <w:numId w:val="3"/>
              </w:numPr>
            </w:pPr>
            <w:r>
              <w:t>No se encuentra el producto</w:t>
            </w:r>
            <w:r w:rsidR="00517AF1">
              <w:t>.</w:t>
            </w:r>
          </w:p>
          <w:p w:rsidR="0092567F" w:rsidRDefault="0092567F" w:rsidP="0092567F">
            <w:pPr>
              <w:pStyle w:val="Prrafodelista"/>
              <w:numPr>
                <w:ilvl w:val="4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 </w:t>
            </w:r>
          </w:p>
          <w:p w:rsidR="00EE40A4" w:rsidRPr="00960403" w:rsidRDefault="00047F11" w:rsidP="00047F11">
            <w:pPr>
              <w:pStyle w:val="Prrafodelista"/>
              <w:numPr>
                <w:ilvl w:val="4"/>
                <w:numId w:val="3"/>
              </w:numPr>
            </w:pPr>
            <w:r>
              <w:t>Se regresa al</w:t>
            </w:r>
            <w:r w:rsidR="009666AD">
              <w:t xml:space="preserve"> paso </w:t>
            </w:r>
            <w:r w:rsidR="00C809C1">
              <w:t>10</w:t>
            </w:r>
            <w:r w:rsidR="00EE40A4">
              <w:t>.</w:t>
            </w: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BB7731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muestra la cantidad disponible y solicita que</w:t>
            </w:r>
            <w:r w:rsidR="003204CB">
              <w:t xml:space="preserve"> se ingrese la cantidad deseada de cada producto.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Pr="00960403" w:rsidRDefault="00BB7731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CC00C9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>El V ingresa la cantidad de producto deseada.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0C9" w:rsidRPr="00960403" w:rsidRDefault="00CC00C9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B7731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CC00C9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que la cantidad ingresada sea </w:t>
            </w:r>
            <w:r w:rsidR="00BB7731">
              <w:t>menor o igual al stock</w:t>
            </w:r>
            <w:r>
              <w:t xml:space="preserve"> actual del producto y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731" w:rsidRDefault="00CC00C9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La cantidad ingresada supera al stock actual del producto.</w:t>
            </w:r>
          </w:p>
          <w:p w:rsidR="0092567F" w:rsidRDefault="0092567F" w:rsidP="00BB773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informa la situación.</w:t>
            </w:r>
          </w:p>
          <w:p w:rsidR="00BB7731" w:rsidRPr="00960403" w:rsidRDefault="00613703" w:rsidP="00613703">
            <w:pPr>
              <w:pStyle w:val="Prrafodelista"/>
              <w:numPr>
                <w:ilvl w:val="2"/>
                <w:numId w:val="3"/>
              </w:numPr>
            </w:pPr>
            <w:r>
              <w:t>Se regresa al paso 12</w:t>
            </w:r>
            <w:r w:rsidR="00BB7731">
              <w:t>.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BB7731" w:rsidP="00084E50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V</w:t>
            </w:r>
            <w:r>
              <w:t xml:space="preserve"> selecciona Agregar. </w:t>
            </w:r>
            <w:r w:rsidR="00EE40A4">
              <w:t xml:space="preserve">El </w:t>
            </w:r>
            <w:r w:rsidR="006A50C9">
              <w:t>Sistema</w:t>
            </w:r>
            <w:r>
              <w:t>carga el producto mostrando del</w:t>
            </w:r>
            <w:r w:rsidR="003A6E2A">
              <w:t xml:space="preserve"> mismo</w:t>
            </w:r>
            <w:r>
              <w:t xml:space="preserve">: </w:t>
            </w:r>
            <w:r w:rsidR="00AA64AE">
              <w:t>C</w:t>
            </w:r>
            <w:r w:rsidR="00AF1519">
              <w:t xml:space="preserve">ódigo, </w:t>
            </w:r>
            <w:r w:rsidR="00AA64AE">
              <w:t>M</w:t>
            </w:r>
            <w:r w:rsidR="00AF1519">
              <w:t xml:space="preserve">arca, </w:t>
            </w:r>
            <w:r w:rsidR="00AA64AE">
              <w:t>M</w:t>
            </w:r>
            <w:r w:rsidR="00AF1519">
              <w:t>odelo,</w:t>
            </w:r>
            <w:r w:rsidR="00AA64AE">
              <w:t xml:space="preserve"> T</w:t>
            </w:r>
            <w:r w:rsidR="00084E50">
              <w:t>amaño,</w:t>
            </w:r>
            <w:r w:rsidR="005C14FE">
              <w:t xml:space="preserve"> </w:t>
            </w:r>
            <w:r w:rsidR="00AA64AE">
              <w:t>C</w:t>
            </w:r>
            <w:r w:rsidR="00EE40A4">
              <w:t>olor</w:t>
            </w:r>
            <w:r w:rsidR="005C14FE">
              <w:t>,</w:t>
            </w:r>
            <w:r w:rsidR="00AF1519">
              <w:t xml:space="preserve"> </w:t>
            </w:r>
            <w:r w:rsidR="00AA64AE">
              <w:t>P</w:t>
            </w:r>
            <w:r w:rsidR="00AF1519">
              <w:t>recio</w:t>
            </w:r>
            <w:r w:rsidR="00084E50">
              <w:t xml:space="preserve"> sugerido</w:t>
            </w:r>
            <w:r w:rsidR="00AF1519">
              <w:t xml:space="preserve"> de venta</w:t>
            </w:r>
            <w:r w:rsidR="005C14FE">
              <w:t xml:space="preserve"> y cantidad pedida</w:t>
            </w:r>
            <w:r w:rsidR="00AF1519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resta de la cantidad </w:t>
            </w:r>
            <w:r w:rsidR="005E1914">
              <w:t>d</w:t>
            </w:r>
            <w:r>
              <w:t xml:space="preserve">e stock del producto la cantidad ingresada.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pregunta si el </w:t>
            </w:r>
            <w:r w:rsidR="006A50C9">
              <w:t>V</w:t>
            </w:r>
            <w:r>
              <w:t xml:space="preserve"> desea ingresar más productos y no es así.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6A50C9">
              <w:t>V</w:t>
            </w:r>
            <w:r>
              <w:t xml:space="preserve"> desea registrar más productos.</w:t>
            </w:r>
          </w:p>
          <w:p w:rsidR="00E66730" w:rsidRPr="00960403" w:rsidRDefault="003B3975" w:rsidP="008D6D64">
            <w:pPr>
              <w:pStyle w:val="Prrafodelista"/>
              <w:numPr>
                <w:ilvl w:val="2"/>
                <w:numId w:val="3"/>
              </w:numPr>
            </w:pPr>
            <w:r>
              <w:t xml:space="preserve">Ir a paso </w:t>
            </w:r>
            <w:r w:rsidR="008D6D64">
              <w:t>10</w:t>
            </w:r>
            <w:r w:rsidR="00E66730">
              <w:t>.</w:t>
            </w:r>
          </w:p>
        </w:tc>
      </w:tr>
      <w:tr w:rsidR="0086545D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03006E" w:rsidP="00B47A37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>
              <w:t xml:space="preserve"> solicita que se </w:t>
            </w:r>
            <w:r w:rsidR="00B47A37">
              <w:t>ingrese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5D" w:rsidRDefault="0086545D" w:rsidP="00B47A37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B47A37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Prrafodelista"/>
              <w:numPr>
                <w:ilvl w:val="0"/>
                <w:numId w:val="3"/>
              </w:numPr>
            </w:pPr>
            <w:r>
              <w:t>El V decide ingresar un descuento.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A37" w:rsidRDefault="00B47A37" w:rsidP="00B47A37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V no decide ingresar un descuente. </w:t>
            </w:r>
          </w:p>
        </w:tc>
      </w:tr>
      <w:tr w:rsidR="00567A6E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Default="00E66730" w:rsidP="00820FBF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820FBF">
              <w:t>solicita confirmación de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A6E" w:rsidRPr="00960403" w:rsidRDefault="00567A6E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1C0AA9" w:rsidP="00630720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 xml:space="preserve">El V </w:t>
            </w:r>
            <w:r w:rsidR="00630720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CF2E0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Viajero no confirma la registración</w:t>
            </w:r>
            <w:r w:rsidR="00E66730">
              <w:t>.</w:t>
            </w:r>
          </w:p>
          <w:p w:rsidR="00E66730" w:rsidRDefault="00484BFE" w:rsidP="00E66730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 V.</w:t>
            </w:r>
          </w:p>
          <w:p w:rsidR="00E66730" w:rsidRPr="00960403" w:rsidRDefault="008669DC" w:rsidP="008669DC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86545D" w:rsidP="00322F52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6A50C9">
              <w:t>Sistema</w:t>
            </w:r>
            <w:r w:rsidR="00322F52">
              <w:t xml:space="preserve">registra el pedido: genera </w:t>
            </w:r>
            <w:r w:rsidR="0003006E">
              <w:t xml:space="preserve">un nuevo </w:t>
            </w:r>
            <w:r w:rsidR="009E2DED">
              <w:t>Número</w:t>
            </w:r>
            <w:r w:rsidR="00322F52">
              <w:t xml:space="preserve"> de pedido, asigna</w:t>
            </w:r>
            <w:r w:rsidR="0003006E">
              <w:t xml:space="preserve"> el </w:t>
            </w:r>
            <w:r w:rsidR="006A50C9">
              <w:t>V</w:t>
            </w:r>
            <w:r w:rsidR="0003006E">
              <w:t xml:space="preserve"> correspondiente a la sesión actual, la fecha de pedido correspondiente a la fecha actual del </w:t>
            </w:r>
            <w:r w:rsidR="006A50C9">
              <w:t>Sistema</w:t>
            </w:r>
            <w:r w:rsidR="0003006E">
              <w:t>, el estado de “</w:t>
            </w:r>
            <w:r w:rsidR="00C1145F">
              <w:t>Registrado</w:t>
            </w:r>
            <w:r w:rsidR="0003006E">
              <w:t xml:space="preserve">”, los detalles correspondientes, la fecha estimada de entrega, el domicilio de envío,  </w:t>
            </w:r>
            <w:r w:rsidR="00C1145F">
              <w:t>y el descuento,</w:t>
            </w:r>
            <w:r w:rsidR="003B3975">
              <w:t xml:space="preserve"> cliente en caso de haberlos</w:t>
            </w:r>
            <w:r w:rsidR="00C1145F">
              <w:t xml:space="preserve"> y el estado “Generado” para el pedido</w:t>
            </w:r>
            <w:r w:rsidR="00F014A5">
              <w:t>. Y emite el comprobante correspondiente para entregarle al cliente.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92567F">
            <w:pPr>
              <w:pStyle w:val="Prrafodelista"/>
              <w:tabs>
                <w:tab w:val="num" w:pos="521"/>
              </w:tabs>
              <w:ind w:left="230"/>
            </w:pPr>
          </w:p>
        </w:tc>
      </w:tr>
      <w:tr w:rsidR="00E66730" w:rsidTr="00517AF1">
        <w:trPr>
          <w:cantSplit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Default="00E66730" w:rsidP="008133A5">
            <w:pPr>
              <w:pStyle w:val="Prrafodelista"/>
              <w:numPr>
                <w:ilvl w:val="0"/>
                <w:numId w:val="3"/>
              </w:numPr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30" w:rsidRPr="00960403" w:rsidRDefault="00E66730" w:rsidP="00033006">
            <w:pPr>
              <w:pStyle w:val="Prrafodelista"/>
              <w:ind w:left="230"/>
            </w:pP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FB4" w:rsidRDefault="00E66730" w:rsidP="0037008B">
            <w:r>
              <w:t xml:space="preserve">El </w:t>
            </w:r>
            <w:r w:rsidR="006A50C9">
              <w:t>V</w:t>
            </w:r>
            <w:r>
              <w:t xml:space="preserve"> podrá cancelar el c</w:t>
            </w:r>
            <w:r w:rsidR="0037008B">
              <w:t xml:space="preserve">aso de uso en cualquier momento. </w:t>
            </w:r>
          </w:p>
          <w:p w:rsidR="00654C01" w:rsidRPr="00A0065F" w:rsidRDefault="00AF1519" w:rsidP="0037008B">
            <w:pPr>
              <w:rPr>
                <w:i/>
              </w:rPr>
            </w:pPr>
            <w:r>
              <w:t xml:space="preserve">El </w:t>
            </w:r>
            <w:r w:rsidR="006A50C9">
              <w:t>V</w:t>
            </w:r>
            <w:r>
              <w:t xml:space="preserve"> puede seleccionar en cualquier momento la opción </w:t>
            </w:r>
            <w:r>
              <w:rPr>
                <w:i/>
              </w:rPr>
              <w:t>Sin Cliente.</w:t>
            </w:r>
          </w:p>
        </w:tc>
      </w:tr>
      <w:tr w:rsidR="00654C01" w:rsidTr="00517AF1">
        <w:trPr>
          <w:cantSplit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359B" w:rsidRPr="0094359B" w:rsidRDefault="0094359B" w:rsidP="00654C01">
            <w:r w:rsidRPr="0094359B">
              <w:t>111. Consultar Producto</w:t>
            </w:r>
          </w:p>
          <w:p w:rsidR="00654C01" w:rsidRPr="00A16F10" w:rsidRDefault="00AC5DBA" w:rsidP="00654C01">
            <w:r>
              <w:t xml:space="preserve">201. </w:t>
            </w:r>
            <w:bookmarkStart w:id="1" w:name="_GoBack"/>
            <w:bookmarkEnd w:id="1"/>
            <w:r w:rsidR="00E66730" w:rsidRPr="00A16F10">
              <w:t>Registrar Cliente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517AF1">
        <w:trPr>
          <w:cantSplit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256DB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34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562BB"/>
    <w:rsid w:val="0003006E"/>
    <w:rsid w:val="0003021B"/>
    <w:rsid w:val="00033006"/>
    <w:rsid w:val="00047F11"/>
    <w:rsid w:val="00067369"/>
    <w:rsid w:val="00074C24"/>
    <w:rsid w:val="00084E50"/>
    <w:rsid w:val="000B6D36"/>
    <w:rsid w:val="000B7799"/>
    <w:rsid w:val="000F335D"/>
    <w:rsid w:val="00125345"/>
    <w:rsid w:val="001447B0"/>
    <w:rsid w:val="0016268E"/>
    <w:rsid w:val="001A50BA"/>
    <w:rsid w:val="001C0AA9"/>
    <w:rsid w:val="001E2EF6"/>
    <w:rsid w:val="0020455A"/>
    <w:rsid w:val="0022740A"/>
    <w:rsid w:val="00230615"/>
    <w:rsid w:val="0025635C"/>
    <w:rsid w:val="002F038F"/>
    <w:rsid w:val="00304913"/>
    <w:rsid w:val="003204CB"/>
    <w:rsid w:val="00322F52"/>
    <w:rsid w:val="003613C8"/>
    <w:rsid w:val="0037008B"/>
    <w:rsid w:val="003A6E2A"/>
    <w:rsid w:val="003B0F27"/>
    <w:rsid w:val="003B3975"/>
    <w:rsid w:val="003C0ADA"/>
    <w:rsid w:val="003F0174"/>
    <w:rsid w:val="00403DDD"/>
    <w:rsid w:val="0043484A"/>
    <w:rsid w:val="00462FF3"/>
    <w:rsid w:val="00484BFE"/>
    <w:rsid w:val="004901F7"/>
    <w:rsid w:val="004A2195"/>
    <w:rsid w:val="004B2CDF"/>
    <w:rsid w:val="004E79F2"/>
    <w:rsid w:val="00511829"/>
    <w:rsid w:val="00512B66"/>
    <w:rsid w:val="00517AF1"/>
    <w:rsid w:val="005270E0"/>
    <w:rsid w:val="00531140"/>
    <w:rsid w:val="005442EC"/>
    <w:rsid w:val="00555693"/>
    <w:rsid w:val="00567A6E"/>
    <w:rsid w:val="00596BA0"/>
    <w:rsid w:val="005C14FE"/>
    <w:rsid w:val="005C249A"/>
    <w:rsid w:val="005C7627"/>
    <w:rsid w:val="005D06D6"/>
    <w:rsid w:val="005E1914"/>
    <w:rsid w:val="00602FA3"/>
    <w:rsid w:val="00613703"/>
    <w:rsid w:val="00617181"/>
    <w:rsid w:val="006245C7"/>
    <w:rsid w:val="00624B2D"/>
    <w:rsid w:val="00630720"/>
    <w:rsid w:val="00654C01"/>
    <w:rsid w:val="00682F3C"/>
    <w:rsid w:val="00684798"/>
    <w:rsid w:val="006A50C9"/>
    <w:rsid w:val="006B6D4B"/>
    <w:rsid w:val="006C0CF0"/>
    <w:rsid w:val="006F3D08"/>
    <w:rsid w:val="00725E89"/>
    <w:rsid w:val="007A78DA"/>
    <w:rsid w:val="007E6FD8"/>
    <w:rsid w:val="007E7A20"/>
    <w:rsid w:val="00812E10"/>
    <w:rsid w:val="008133A5"/>
    <w:rsid w:val="00820FBF"/>
    <w:rsid w:val="00832EE8"/>
    <w:rsid w:val="00847BFF"/>
    <w:rsid w:val="0085052A"/>
    <w:rsid w:val="0086545D"/>
    <w:rsid w:val="008669DC"/>
    <w:rsid w:val="00870578"/>
    <w:rsid w:val="008A260E"/>
    <w:rsid w:val="008D6D64"/>
    <w:rsid w:val="008F3E09"/>
    <w:rsid w:val="009070E9"/>
    <w:rsid w:val="0092567F"/>
    <w:rsid w:val="00942CBC"/>
    <w:rsid w:val="0094329D"/>
    <w:rsid w:val="0094359B"/>
    <w:rsid w:val="00957E68"/>
    <w:rsid w:val="00960403"/>
    <w:rsid w:val="009666AD"/>
    <w:rsid w:val="00970234"/>
    <w:rsid w:val="009752C6"/>
    <w:rsid w:val="009822E8"/>
    <w:rsid w:val="00990925"/>
    <w:rsid w:val="009B2105"/>
    <w:rsid w:val="009B4451"/>
    <w:rsid w:val="009E2DED"/>
    <w:rsid w:val="009F17B5"/>
    <w:rsid w:val="00A0065F"/>
    <w:rsid w:val="00A162C7"/>
    <w:rsid w:val="00A16F10"/>
    <w:rsid w:val="00A5198D"/>
    <w:rsid w:val="00A8163D"/>
    <w:rsid w:val="00AA64AE"/>
    <w:rsid w:val="00AB4340"/>
    <w:rsid w:val="00AC5DBA"/>
    <w:rsid w:val="00AF1519"/>
    <w:rsid w:val="00B05019"/>
    <w:rsid w:val="00B41176"/>
    <w:rsid w:val="00B42CE5"/>
    <w:rsid w:val="00B47A37"/>
    <w:rsid w:val="00BB7731"/>
    <w:rsid w:val="00BC7D2C"/>
    <w:rsid w:val="00C1145F"/>
    <w:rsid w:val="00C22450"/>
    <w:rsid w:val="00C32797"/>
    <w:rsid w:val="00C7061A"/>
    <w:rsid w:val="00C74D24"/>
    <w:rsid w:val="00C809C1"/>
    <w:rsid w:val="00C975F2"/>
    <w:rsid w:val="00CA058C"/>
    <w:rsid w:val="00CA7CDC"/>
    <w:rsid w:val="00CC00C9"/>
    <w:rsid w:val="00CD204D"/>
    <w:rsid w:val="00CF2E0D"/>
    <w:rsid w:val="00D57AFC"/>
    <w:rsid w:val="00D67936"/>
    <w:rsid w:val="00D837B7"/>
    <w:rsid w:val="00D842C6"/>
    <w:rsid w:val="00DC19BB"/>
    <w:rsid w:val="00DC3009"/>
    <w:rsid w:val="00E31140"/>
    <w:rsid w:val="00E45822"/>
    <w:rsid w:val="00E51532"/>
    <w:rsid w:val="00E66730"/>
    <w:rsid w:val="00E70A8B"/>
    <w:rsid w:val="00E75431"/>
    <w:rsid w:val="00EA22D3"/>
    <w:rsid w:val="00EA30C5"/>
    <w:rsid w:val="00EA6E47"/>
    <w:rsid w:val="00EE03C9"/>
    <w:rsid w:val="00EE40A4"/>
    <w:rsid w:val="00F014A5"/>
    <w:rsid w:val="00F22FB4"/>
    <w:rsid w:val="00F24B13"/>
    <w:rsid w:val="00F562BB"/>
    <w:rsid w:val="00F72D12"/>
    <w:rsid w:val="00F77F5A"/>
    <w:rsid w:val="00F81DF6"/>
    <w:rsid w:val="00FD1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65F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00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F7B0E-3301-4A06-A45D-13CBF43D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410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92</cp:revision>
  <dcterms:created xsi:type="dcterms:W3CDTF">2010-05-08T19:44:00Z</dcterms:created>
  <dcterms:modified xsi:type="dcterms:W3CDTF">2010-08-29T23:03:00Z</dcterms:modified>
</cp:coreProperties>
</file>